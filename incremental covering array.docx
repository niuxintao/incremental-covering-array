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2" w:lineRule="auto" w:before="16"/>
        <w:ind w:left="2417" w:right="968" w:hanging="2209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b w:val="0"/>
          <w:bCs w:val="0"/>
          <w:spacing w:val="-39"/>
          <w:w w:val="100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op-d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48"/>
          <w:szCs w:val="4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wn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Strat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gies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Generating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Incremental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48"/>
          <w:szCs w:val="4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48"/>
          <w:szCs w:val="4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8"/>
          <w:szCs w:val="48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center"/>
        <w:rPr>
          <w:rFonts w:ascii="Cambria" w:hAnsi="Cambria" w:cs="Cambria" w:eastAsia="Cambria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Xintao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Niu</w:t>
      </w:r>
      <w:r>
        <w:rPr>
          <w:rFonts w:ascii="Cambria" w:hAnsi="Cambria" w:cs="Cambria" w:eastAsia="Cambria"/>
          <w:b w:val="0"/>
          <w:bCs w:val="0"/>
          <w:spacing w:val="8"/>
          <w:w w:val="100"/>
          <w:position w:val="8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Changhai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Ni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2"/>
          <w:szCs w:val="22"/>
        </w:rPr>
        <w:t>e</w:t>
      </w:r>
      <w:r>
        <w:rPr>
          <w:rFonts w:ascii="Cambria" w:hAnsi="Cambria" w:cs="Cambria" w:eastAsia="Cambria"/>
          <w:b w:val="0"/>
          <w:bCs w:val="0"/>
          <w:spacing w:val="8"/>
          <w:w w:val="100"/>
          <w:position w:val="8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Hareton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Leung</w:t>
      </w:r>
      <w:r>
        <w:rPr>
          <w:rFonts w:ascii="Cambria" w:hAnsi="Cambria" w:cs="Cambria" w:eastAsia="Cambria"/>
          <w:b w:val="0"/>
          <w:bCs w:val="0"/>
          <w:spacing w:val="10"/>
          <w:w w:val="100"/>
          <w:position w:val="8"/>
          <w:sz w:val="16"/>
          <w:szCs w:val="16"/>
        </w:rPr>
        <w:t>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00"/>
          <w:position w:val="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Lei</w:t>
      </w:r>
      <w:r>
        <w:rPr>
          <w:rFonts w:ascii="Cambria" w:hAnsi="Cambria" w:cs="Cambria" w:eastAsia="Cambria"/>
          <w:b w:val="0"/>
          <w:bCs w:val="0"/>
          <w:spacing w:val="10"/>
          <w:w w:val="100"/>
          <w:position w:val="8"/>
          <w:sz w:val="16"/>
          <w:szCs w:val="16"/>
        </w:rPr>
        <w:t>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Xia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yin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position w:val="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2"/>
          <w:szCs w:val="22"/>
        </w:rPr>
        <w:t>g</w:t>
      </w:r>
      <w:r>
        <w:rPr>
          <w:rFonts w:ascii="Cambria" w:hAnsi="Cambria" w:cs="Cambria" w:eastAsia="Cambria"/>
          <w:b w:val="0"/>
          <w:bCs w:val="0"/>
          <w:spacing w:val="9"/>
          <w:w w:val="100"/>
          <w:position w:val="8"/>
          <w:sz w:val="16"/>
          <w:szCs w:val="16"/>
        </w:rPr>
        <w:t>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position w:val="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position w:val="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ang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Cambria" w:hAnsi="Cambria" w:cs="Cambria" w:eastAsia="Cambria"/>
          <w:b w:val="0"/>
          <w:bCs w:val="0"/>
          <w:spacing w:val="8"/>
          <w:w w:val="100"/>
          <w:position w:val="8"/>
          <w:sz w:val="16"/>
          <w:szCs w:val="16"/>
        </w:rPr>
        <w:t>¶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Meng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Zeng</w:t>
      </w:r>
      <w:r>
        <w:rPr>
          <w:rFonts w:ascii="Cambria" w:hAnsi="Cambria" w:cs="Cambria" w:eastAsia="Cambria"/>
          <w:b w:val="0"/>
          <w:bCs w:val="0"/>
          <w:spacing w:val="8"/>
          <w:w w:val="100"/>
          <w:position w:val="8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Jiaxi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2"/>
          <w:szCs w:val="22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  <w:sz w:val="22"/>
          <w:szCs w:val="22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8"/>
          <w:sz w:val="16"/>
          <w:szCs w:val="16"/>
        </w:rPr>
        <w:t>¶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  <w:sz w:val="16"/>
          <w:szCs w:val="16"/>
        </w:rPr>
      </w:r>
    </w:p>
    <w:p>
      <w:pPr>
        <w:pStyle w:val="BodyText"/>
        <w:spacing w:line="246" w:lineRule="exact" w:before="5"/>
        <w:ind w:left="3400" w:right="3389"/>
        <w:jc w:val="center"/>
      </w:pPr>
      <w:r>
        <w:rPr>
          <w:rFonts w:ascii="Cambria" w:hAnsi="Cambria" w:cs="Cambria" w:eastAsia="Cambria"/>
          <w:b w:val="0"/>
          <w:bCs w:val="0"/>
          <w:spacing w:val="8"/>
          <w:w w:val="100"/>
          <w:position w:val="7"/>
          <w:sz w:val="16"/>
          <w:szCs w:val="16"/>
        </w:rPr>
        <w:t>∗</w:t>
      </w:r>
      <w:r>
        <w:rPr>
          <w:b w:val="0"/>
          <w:bCs w:val="0"/>
          <w:spacing w:val="0"/>
          <w:w w:val="100"/>
          <w:position w:val="0"/>
        </w:rPr>
        <w:t>State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K</w:t>
      </w:r>
      <w:r>
        <w:rPr>
          <w:b w:val="0"/>
          <w:bCs w:val="0"/>
          <w:spacing w:val="-3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Laboratory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for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el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Soft</w:t>
      </w:r>
      <w:r>
        <w:rPr>
          <w:b w:val="0"/>
          <w:bCs w:val="0"/>
          <w:spacing w:val="-2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are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-15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echnology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Nanjing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Un</w:t>
      </w:r>
      <w:r>
        <w:rPr>
          <w:b w:val="0"/>
          <w:bCs w:val="0"/>
          <w:spacing w:val="-6"/>
          <w:w w:val="100"/>
          <w:position w:val="0"/>
        </w:rPr>
        <w:t>i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ersit</w:t>
      </w:r>
      <w:r>
        <w:rPr>
          <w:b w:val="0"/>
          <w:bCs w:val="0"/>
          <w:spacing w:val="-14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China,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210023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10"/>
        <w:ind w:left="11" w:right="0"/>
        <w:jc w:val="center"/>
      </w:pPr>
      <w:r>
        <w:rPr>
          <w:b w:val="0"/>
          <w:bCs w:val="0"/>
          <w:spacing w:val="0"/>
          <w:w w:val="100"/>
        </w:rPr>
        <w:t>Email:</w:t>
      </w:r>
      <w:r>
        <w:rPr>
          <w:b w:val="0"/>
          <w:bCs w:val="0"/>
          <w:spacing w:val="-4"/>
          <w:w w:val="100"/>
        </w:rPr>
        <w:t> </w:t>
      </w:r>
      <w:hyperlink r:id="rId5">
        <w:r>
          <w:rPr>
            <w:b w:val="0"/>
            <w:bCs w:val="0"/>
            <w:spacing w:val="0"/>
            <w:w w:val="100"/>
          </w:rPr>
          <w:t>niuxintao@gmail.com,</w:t>
        </w:r>
        <w:r>
          <w:rPr>
            <w:b w:val="0"/>
            <w:bCs w:val="0"/>
            <w:spacing w:val="-3"/>
            <w:w w:val="100"/>
          </w:rPr>
          <w:t> </w:t>
        </w:r>
      </w:hyperlink>
      <w:hyperlink r:id="rId6">
        <w:r>
          <w:rPr>
            <w:b w:val="0"/>
            <w:bCs w:val="0"/>
            <w:spacing w:val="0"/>
            <w:w w:val="100"/>
          </w:rPr>
          <w:t>changhainie@nju.edu.cn,</w:t>
        </w:r>
        <w:r>
          <w:rPr>
            <w:b w:val="0"/>
            <w:bCs w:val="0"/>
            <w:spacing w:val="-3"/>
            <w:w w:val="100"/>
          </w:rPr>
          <w:t> </w:t>
        </w:r>
      </w:hyperlink>
      <w:hyperlink r:id="rId7">
        <w:r>
          <w:rPr>
            <w:b w:val="0"/>
            <w:bCs w:val="0"/>
            <w:spacing w:val="0"/>
            <w:w w:val="100"/>
          </w:rPr>
          <w:t>zengmeng</w:t>
        </w:r>
        <w:r>
          <w:rPr>
            <w:b w:val="0"/>
            <w:bCs w:val="0"/>
            <w:spacing w:val="-2"/>
            <w:w w:val="100"/>
          </w:rPr>
          <w:t>f</w:t>
        </w:r>
      </w:hyperlink>
      <w:hyperlink r:id="rId8">
        <w:r>
          <w:rPr>
            <w:b w:val="0"/>
            <w:bCs w:val="0"/>
            <w:spacing w:val="0"/>
            <w:w w:val="100"/>
          </w:rPr>
          <w:t>an@foxmail.com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246" w:lineRule="exact" w:before="6"/>
        <w:ind w:left="3065" w:right="3054"/>
        <w:jc w:val="center"/>
      </w:pPr>
      <w:r>
        <w:rPr>
          <w:rFonts w:ascii="Cambria" w:hAnsi="Cambria" w:cs="Cambria" w:eastAsia="Cambria"/>
          <w:b w:val="0"/>
          <w:bCs w:val="0"/>
          <w:spacing w:val="10"/>
          <w:w w:val="100"/>
          <w:position w:val="7"/>
          <w:sz w:val="16"/>
          <w:szCs w:val="16"/>
        </w:rPr>
        <w:t>†</w:t>
      </w:r>
      <w:r>
        <w:rPr>
          <w:b w:val="0"/>
          <w:bCs w:val="0"/>
          <w:spacing w:val="0"/>
          <w:w w:val="100"/>
          <w:position w:val="0"/>
        </w:rPr>
        <w:t>Department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Computing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Hong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-8"/>
          <w:w w:val="100"/>
          <w:position w:val="0"/>
        </w:rPr>
        <w:t>K</w:t>
      </w:r>
      <w:r>
        <w:rPr>
          <w:b w:val="0"/>
          <w:bCs w:val="0"/>
          <w:spacing w:val="0"/>
          <w:w w:val="100"/>
          <w:position w:val="0"/>
        </w:rPr>
        <w:t>ong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Polytechnic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Un</w:t>
      </w:r>
      <w:r>
        <w:rPr>
          <w:b w:val="0"/>
          <w:bCs w:val="0"/>
          <w:spacing w:val="-6"/>
          <w:w w:val="100"/>
          <w:position w:val="0"/>
        </w:rPr>
        <w:t>i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ersity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-8"/>
          <w:w w:val="100"/>
          <w:position w:val="0"/>
        </w:rPr>
        <w:t>K</w:t>
      </w:r>
      <w:r>
        <w:rPr>
          <w:b w:val="0"/>
          <w:bCs w:val="0"/>
          <w:spacing w:val="-6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wloon,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Hong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-8"/>
          <w:w w:val="100"/>
          <w:position w:val="0"/>
        </w:rPr>
        <w:t>K</w:t>
      </w:r>
      <w:r>
        <w:rPr>
          <w:b w:val="0"/>
          <w:bCs w:val="0"/>
          <w:spacing w:val="0"/>
          <w:w w:val="100"/>
          <w:position w:val="0"/>
        </w:rPr>
        <w:t>ong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10"/>
        <w:ind w:left="3453" w:right="3443"/>
        <w:jc w:val="center"/>
      </w:pPr>
      <w:r>
        <w:rPr>
          <w:b w:val="0"/>
          <w:bCs w:val="0"/>
          <w:spacing w:val="0"/>
          <w:w w:val="100"/>
        </w:rPr>
        <w:t>Email:</w:t>
      </w:r>
      <w:r>
        <w:rPr>
          <w:b w:val="0"/>
          <w:bCs w:val="0"/>
          <w:spacing w:val="-11"/>
          <w:w w:val="100"/>
        </w:rPr>
        <w:t> </w:t>
      </w:r>
      <w:hyperlink r:id="rId9">
        <w:r>
          <w:rPr>
            <w:b w:val="0"/>
            <w:bCs w:val="0"/>
            <w:spacing w:val="0"/>
            <w:w w:val="100"/>
          </w:rPr>
          <w:t>cshleung@comp.polyu.edu.hk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246" w:lineRule="exact" w:before="6"/>
        <w:ind w:left="3501" w:right="3490"/>
        <w:jc w:val="center"/>
      </w:pPr>
      <w:r>
        <w:rPr>
          <w:rFonts w:ascii="Cambria" w:hAnsi="Cambria" w:cs="Cambria" w:eastAsia="Cambria"/>
          <w:b w:val="0"/>
          <w:bCs w:val="0"/>
          <w:spacing w:val="0"/>
          <w:w w:val="100"/>
          <w:position w:val="7"/>
          <w:sz w:val="16"/>
          <w:szCs w:val="16"/>
        </w:rPr>
        <w:t>‡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7"/>
          <w:sz w:val="16"/>
          <w:szCs w:val="16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7"/>
          <w:sz w:val="16"/>
          <w:szCs w:val="16"/>
        </w:rPr>
        <w:t> </w:t>
      </w:r>
      <w:r>
        <w:rPr>
          <w:b w:val="0"/>
          <w:bCs w:val="0"/>
          <w:spacing w:val="0"/>
          <w:w w:val="100"/>
          <w:position w:val="0"/>
        </w:rPr>
        <w:t>Department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Computer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Science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Engineering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Un</w:t>
      </w:r>
      <w:r>
        <w:rPr>
          <w:b w:val="0"/>
          <w:bCs w:val="0"/>
          <w:spacing w:val="-6"/>
          <w:w w:val="100"/>
          <w:position w:val="0"/>
        </w:rPr>
        <w:t>i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ersity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-15"/>
          <w:w w:val="100"/>
          <w:position w:val="0"/>
        </w:rPr>
        <w:t>T</w:t>
      </w:r>
      <w:r>
        <w:rPr>
          <w:b w:val="0"/>
          <w:bCs w:val="0"/>
          <w:spacing w:val="-3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xas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at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Arlington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10"/>
        <w:ind w:left="10" w:right="0"/>
        <w:jc w:val="center"/>
      </w:pPr>
      <w:r>
        <w:rPr>
          <w:b w:val="0"/>
          <w:bCs w:val="0"/>
          <w:spacing w:val="0"/>
          <w:w w:val="100"/>
        </w:rPr>
        <w:t>Email:</w:t>
      </w:r>
      <w:r>
        <w:rPr>
          <w:b w:val="0"/>
          <w:bCs w:val="0"/>
          <w:spacing w:val="-1"/>
          <w:w w:val="100"/>
        </w:rPr>
        <w:t> </w:t>
      </w:r>
      <w:hyperlink r:id="rId10">
        <w:r>
          <w:rPr>
            <w:b w:val="0"/>
            <w:bCs w:val="0"/>
            <w:spacing w:val="0"/>
            <w:w w:val="100"/>
          </w:rPr>
          <w:t>ylei@cse.uta.edu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246" w:lineRule="exact" w:before="6"/>
        <w:ind w:left="4166" w:right="4183" w:hanging="43"/>
        <w:jc w:val="center"/>
      </w:pPr>
      <w:r>
        <w:rPr>
          <w:rFonts w:ascii="Cambria" w:hAnsi="Cambria" w:cs="Cambria" w:eastAsia="Cambria"/>
          <w:b w:val="0"/>
          <w:bCs w:val="0"/>
          <w:spacing w:val="0"/>
          <w:w w:val="100"/>
          <w:position w:val="7"/>
          <w:sz w:val="16"/>
          <w:szCs w:val="16"/>
        </w:rPr>
        <w:t>§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7"/>
          <w:sz w:val="16"/>
          <w:szCs w:val="16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7"/>
          <w:sz w:val="16"/>
          <w:szCs w:val="16"/>
        </w:rPr>
        <w:t> </w:t>
      </w:r>
      <w:r>
        <w:rPr>
          <w:b w:val="0"/>
          <w:bCs w:val="0"/>
          <w:spacing w:val="0"/>
          <w:w w:val="100"/>
          <w:position w:val="0"/>
        </w:rPr>
        <w:t>Department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Computer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Science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Un</w:t>
      </w:r>
      <w:r>
        <w:rPr>
          <w:b w:val="0"/>
          <w:bCs w:val="0"/>
          <w:spacing w:val="-6"/>
          <w:w w:val="100"/>
          <w:position w:val="0"/>
        </w:rPr>
        <w:t>i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ersity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-15"/>
          <w:w w:val="100"/>
          <w:position w:val="0"/>
        </w:rPr>
        <w:t>T</w:t>
      </w:r>
      <w:r>
        <w:rPr>
          <w:b w:val="0"/>
          <w:bCs w:val="0"/>
          <w:spacing w:val="-3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xas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at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San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Antonio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Email:</w:t>
      </w:r>
      <w:r>
        <w:rPr>
          <w:b w:val="0"/>
          <w:bCs w:val="0"/>
          <w:spacing w:val="-6"/>
          <w:w w:val="100"/>
          <w:position w:val="0"/>
        </w:rPr>
        <w:t> </w:t>
      </w:r>
      <w:hyperlink r:id="rId11">
        <w:r>
          <w:rPr>
            <w:b w:val="0"/>
            <w:bCs w:val="0"/>
            <w:spacing w:val="0"/>
            <w:w w:val="100"/>
            <w:position w:val="0"/>
          </w:rPr>
          <w:t>Xia</w:t>
        </w:r>
        <w:r>
          <w:rPr>
            <w:b w:val="0"/>
            <w:bCs w:val="0"/>
            <w:spacing w:val="-2"/>
            <w:w w:val="100"/>
            <w:position w:val="0"/>
          </w:rPr>
          <w:t>o</w:t>
        </w:r>
        <w:r>
          <w:rPr>
            <w:b w:val="0"/>
            <w:bCs w:val="0"/>
            <w:spacing w:val="0"/>
            <w:w w:val="100"/>
            <w:position w:val="0"/>
          </w:rPr>
          <w:t>yin.</w:t>
        </w:r>
        <w:r>
          <w:rPr>
            <w:b w:val="0"/>
            <w:bCs w:val="0"/>
            <w:spacing w:val="-17"/>
            <w:w w:val="100"/>
            <w:position w:val="0"/>
          </w:rPr>
          <w:t>W</w:t>
        </w:r>
      </w:hyperlink>
      <w:hyperlink r:id="rId12">
        <w:r>
          <w:rPr>
            <w:b w:val="0"/>
            <w:bCs w:val="0"/>
            <w:spacing w:val="0"/>
            <w:w w:val="100"/>
            <w:position w:val="0"/>
          </w:rPr>
          <w:t>ang@utsa.edu</w:t>
        </w:r>
        <w:r>
          <w:rPr>
            <w:b w:val="0"/>
            <w:bCs w:val="0"/>
            <w:spacing w:val="0"/>
            <w:w w:val="100"/>
            <w:position w:val="0"/>
          </w:rPr>
        </w:r>
      </w:hyperlink>
    </w:p>
    <w:p>
      <w:pPr>
        <w:pStyle w:val="BodyText"/>
        <w:spacing w:line="246" w:lineRule="exact"/>
        <w:ind w:left="4126" w:right="4115"/>
        <w:jc w:val="center"/>
      </w:pPr>
      <w:r>
        <w:rPr>
          <w:rFonts w:ascii="Cambria" w:hAnsi="Cambria" w:cs="Cambria" w:eastAsia="Cambria"/>
          <w:b w:val="0"/>
          <w:bCs w:val="0"/>
          <w:spacing w:val="0"/>
          <w:w w:val="100"/>
          <w:position w:val="7"/>
          <w:sz w:val="16"/>
          <w:szCs w:val="16"/>
        </w:rPr>
        <w:t>¶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7"/>
          <w:sz w:val="16"/>
          <w:szCs w:val="16"/>
        </w:rPr>
        <w:t> </w:t>
      </w:r>
      <w:r>
        <w:rPr>
          <w:rFonts w:ascii="Cambria" w:hAnsi="Cambria" w:cs="Cambria" w:eastAsia="Cambria"/>
          <w:b w:val="0"/>
          <w:bCs w:val="0"/>
          <w:spacing w:val="4"/>
          <w:w w:val="100"/>
          <w:position w:val="7"/>
          <w:sz w:val="16"/>
          <w:szCs w:val="16"/>
        </w:rPr>
        <w:t> </w:t>
      </w:r>
      <w:r>
        <w:rPr>
          <w:b w:val="0"/>
          <w:bCs w:val="0"/>
          <w:spacing w:val="0"/>
          <w:w w:val="100"/>
          <w:position w:val="0"/>
        </w:rPr>
        <w:t>School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Information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Engineering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Nanjing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Xiaozhuang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Un</w:t>
      </w:r>
      <w:r>
        <w:rPr>
          <w:b w:val="0"/>
          <w:bCs w:val="0"/>
          <w:spacing w:val="-6"/>
          <w:w w:val="100"/>
          <w:position w:val="0"/>
        </w:rPr>
        <w:t>i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ersity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10"/>
        <w:ind w:left="3453" w:right="3443"/>
        <w:jc w:val="center"/>
      </w:pPr>
      <w:r>
        <w:rPr>
          <w:b w:val="0"/>
          <w:bCs w:val="0"/>
          <w:spacing w:val="0"/>
          <w:w w:val="100"/>
        </w:rPr>
        <w:t>Email:</w:t>
      </w:r>
      <w:r>
        <w:rPr>
          <w:b w:val="0"/>
          <w:bCs w:val="0"/>
          <w:spacing w:val="-3"/>
          <w:w w:val="100"/>
        </w:rPr>
        <w:t> </w:t>
      </w:r>
      <w:hyperlink r:id="rId13">
        <w:r>
          <w:rPr>
            <w:b w:val="0"/>
            <w:bCs w:val="0"/>
            <w:spacing w:val="-2"/>
            <w:w w:val="100"/>
          </w:rPr>
          <w:t>w</w:t>
        </w:r>
        <w:r>
          <w:rPr>
            <w:b w:val="0"/>
            <w:bCs w:val="0"/>
            <w:spacing w:val="0"/>
            <w:w w:val="100"/>
          </w:rPr>
          <w:t>angyan@njxzc.edu.cn,</w:t>
        </w:r>
        <w:r>
          <w:rPr>
            <w:b w:val="0"/>
            <w:bCs w:val="0"/>
            <w:spacing w:val="-2"/>
            <w:w w:val="100"/>
          </w:rPr>
          <w:t> </w:t>
        </w:r>
      </w:hyperlink>
      <w:hyperlink r:id="rId14">
        <w:r>
          <w:rPr>
            <w:b w:val="0"/>
            <w:bCs w:val="0"/>
            <w:spacing w:val="0"/>
            <w:w w:val="100"/>
          </w:rPr>
          <w:t>xujiaxi@njxzc.edu.cn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960" w:bottom="280" w:left="860" w:right="100"/>
        </w:sectPr>
      </w:pPr>
    </w:p>
    <w:p>
      <w:pPr>
        <w:spacing w:line="200" w:lineRule="exact" w:before="92"/>
        <w:ind w:left="119" w:right="0" w:firstLine="19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Abstract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—Combinatorial</w:t>
      </w:r>
      <w:r>
        <w:rPr>
          <w:rFonts w:ascii="Times New Roman" w:hAnsi="Times New Roman" w:cs="Times New Roman" w:eastAsia="Times New Roman"/>
          <w:b/>
          <w:bCs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8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esting</w:t>
      </w:r>
      <w:r>
        <w:rPr>
          <w:rFonts w:ascii="Times New Roman" w:hAnsi="Times New Roman" w:cs="Times New Roman" w:eastAsia="Times New Roman"/>
          <w:b/>
          <w:bCs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(CT)</w:t>
      </w:r>
      <w:r>
        <w:rPr>
          <w:rFonts w:ascii="Times New Roman" w:hAnsi="Times New Roman" w:cs="Times New Roman" w:eastAsia="Times New Roman"/>
          <w:b/>
          <w:bCs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/>
          <w:bCs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/>
          <w:bCs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technique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testing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interactions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factors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Softwa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Under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8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est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(SUT).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designing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efficient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cases,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i.e.,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ering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arra</w:t>
      </w:r>
      <w:r>
        <w:rPr>
          <w:rFonts w:ascii="Times New Roman" w:hAnsi="Times New Roman" w:cs="Times New Roman" w:eastAsia="Times New Roman"/>
          <w:b/>
          <w:bCs/>
          <w:i w:val="0"/>
          <w:spacing w:val="-1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CT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aims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/>
          <w:bCs/>
          <w:i w:val="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check</w:t>
      </w:r>
      <w:r>
        <w:rPr>
          <w:rFonts w:ascii="Times New Roman" w:hAnsi="Times New Roman" w:cs="Times New Roman" w:eastAsia="Times New Roman"/>
          <w:b/>
          <w:bCs/>
          <w:i w:val="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3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ery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possible</w:t>
      </w:r>
      <w:r>
        <w:rPr>
          <w:rFonts w:ascii="Times New Roman" w:hAnsi="Times New Roman" w:cs="Times New Roman" w:eastAsia="Times New Roman"/>
          <w:b/>
          <w:bCs/>
          <w:i w:val="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alid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b/>
          <w:bCs/>
          <w:i w:val="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i w:val="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/>
          <w:bCs/>
          <w:i w:val="0"/>
          <w:spacing w:val="-17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b/>
          <w:bCs/>
          <w:i w:val="0"/>
          <w:spacing w:val="4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existing</w:t>
      </w:r>
      <w:r>
        <w:rPr>
          <w:rFonts w:ascii="Times New Roman" w:hAnsi="Times New Roman" w:cs="Times New Roman" w:eastAsia="Times New Roman"/>
          <w:b/>
          <w:bCs/>
          <w:i w:val="0"/>
          <w:spacing w:val="4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ering</w:t>
      </w:r>
      <w:r>
        <w:rPr>
          <w:rFonts w:ascii="Times New Roman" w:hAnsi="Times New Roman" w:cs="Times New Roman" w:eastAsia="Times New Roman"/>
          <w:b/>
          <w:bCs/>
          <w:i w:val="0"/>
          <w:spacing w:val="4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generation</w:t>
      </w:r>
      <w:r>
        <w:rPr>
          <w:rFonts w:ascii="Times New Roman" w:hAnsi="Times New Roman" w:cs="Times New Roman" w:eastAsia="Times New Roman"/>
          <w:b/>
          <w:bCs/>
          <w:i w:val="0"/>
          <w:spacing w:val="4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algorithms</w:t>
      </w:r>
      <w:r>
        <w:rPr>
          <w:rFonts w:ascii="Times New Roman" w:hAnsi="Times New Roman" w:cs="Times New Roman" w:eastAsia="Times New Roman"/>
          <w:b/>
          <w:bCs/>
          <w:i w:val="0"/>
          <w:spacing w:val="4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equi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/>
          <w:bCs/>
          <w:i w:val="0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degree</w:t>
      </w:r>
      <w:r>
        <w:rPr>
          <w:rFonts w:ascii="Times New Roman" w:hAnsi="Times New Roman" w:cs="Times New Roman" w:eastAsia="Times New Roman"/>
          <w:b/>
          <w:bCs/>
          <w:i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2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i w:val="0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prio</w:t>
      </w:r>
      <w:r>
        <w:rPr>
          <w:rFonts w:ascii="Times New Roman" w:hAnsi="Times New Roman" w:cs="Times New Roman" w:eastAsia="Times New Roman"/>
          <w:b/>
          <w:bCs/>
          <w:i w:val="0"/>
          <w:spacing w:val="-18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i w:val="0"/>
          <w:spacing w:val="2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b/>
          <w:bCs/>
          <w:i w:val="0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b/>
          <w:bCs/>
          <w:i w:val="0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b/>
          <w:bCs/>
          <w:i w:val="0"/>
          <w:spacing w:val="2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interactions</w:t>
      </w:r>
      <w:r>
        <w:rPr>
          <w:rFonts w:ascii="Times New Roman" w:hAnsi="Times New Roman" w:cs="Times New Roman" w:eastAsia="Times New Roman"/>
          <w:b/>
          <w:bCs/>
          <w:i w:val="0"/>
          <w:spacing w:val="2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/>
          <w:bCs/>
          <w:i w:val="0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mo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factors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chec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ed.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practice,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/>
          <w:bCs/>
          <w:i w:val="0"/>
          <w:spacing w:val="-3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-18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alue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cannot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operly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determined,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/>
          <w:bCs/>
          <w:i w:val="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complex</w:t>
      </w:r>
      <w:r>
        <w:rPr>
          <w:rFonts w:ascii="Times New Roman" w:hAnsi="Times New Roman" w:cs="Times New Roman" w:eastAsia="Times New Roman"/>
          <w:b/>
          <w:bCs/>
          <w:i w:val="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b/>
          <w:bCs/>
          <w:i w:val="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space.</w:t>
      </w:r>
      <w:r>
        <w:rPr>
          <w:rFonts w:ascii="Times New Roman" w:hAnsi="Times New Roman" w:cs="Times New Roman" w:eastAsia="Times New Roman"/>
          <w:b/>
          <w:bCs/>
          <w:i w:val="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Hence,</w:t>
      </w:r>
      <w:r>
        <w:rPr>
          <w:rFonts w:ascii="Times New Roman" w:hAnsi="Times New Roman" w:cs="Times New Roman" w:eastAsia="Times New Roman"/>
          <w:b/>
          <w:bCs/>
          <w:i w:val="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inc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emental</w:t>
      </w:r>
      <w:r>
        <w:rPr>
          <w:rFonts w:ascii="Times New Roman" w:hAnsi="Times New Roman" w:cs="Times New Roman" w:eastAsia="Times New Roman"/>
          <w:b/>
          <w:bCs/>
          <w:i w:val="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ering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arrays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efer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ed.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pape</w:t>
      </w:r>
      <w:r>
        <w:rPr>
          <w:rFonts w:ascii="Times New Roman" w:hAnsi="Times New Roman" w:cs="Times New Roman" w:eastAsia="Times New Roman"/>
          <w:b/>
          <w:bCs/>
          <w:i w:val="0"/>
          <w:spacing w:val="-18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opose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strategies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Bottom-up</w:t>
      </w:r>
      <w:r>
        <w:rPr>
          <w:rFonts w:ascii="Times New Roman" w:hAnsi="Times New Roman" w:cs="Times New Roman" w:eastAsia="Times New Roman"/>
          <w:b/>
          <w:bCs/>
          <w:i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/>
          <w:bCs/>
          <w:i w:val="0"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9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op-d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/>
          <w:bCs/>
          <w:i w:val="0"/>
          <w:spacing w:val="2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/>
          <w:bCs/>
          <w:i w:val="0"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generating</w:t>
      </w:r>
      <w:r>
        <w:rPr>
          <w:rFonts w:ascii="Times New Roman" w:hAnsi="Times New Roman" w:cs="Times New Roman" w:eastAsia="Times New Roman"/>
          <w:b/>
          <w:bCs/>
          <w:i w:val="0"/>
          <w:spacing w:val="2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inc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emental</w:t>
      </w:r>
      <w:r>
        <w:rPr>
          <w:rFonts w:ascii="Times New Roman" w:hAnsi="Times New Roman" w:cs="Times New Roman" w:eastAsia="Times New Roman"/>
          <w:b/>
          <w:bCs/>
          <w:i w:val="0"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ering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arrays</w:t>
      </w:r>
      <w:r>
        <w:rPr>
          <w:rFonts w:ascii="Times New Roman" w:hAnsi="Times New Roman" w:cs="Times New Roman" w:eastAsia="Times New Roman"/>
          <w:b/>
          <w:bCs/>
          <w:i w:val="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b/>
          <w:bCs/>
          <w:i w:val="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b/>
          <w:bCs/>
          <w:i w:val="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inc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ease</w:t>
      </w:r>
      <w:r>
        <w:rPr>
          <w:rFonts w:ascii="Times New Roman" w:hAnsi="Times New Roman" w:cs="Times New Roman" w:eastAsia="Times New Roman"/>
          <w:b/>
          <w:bCs/>
          <w:i w:val="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erage</w:t>
      </w:r>
      <w:r>
        <w:rPr>
          <w:rFonts w:ascii="Times New Roman" w:hAnsi="Times New Roman" w:cs="Times New Roman" w:eastAsia="Times New Roman"/>
          <w:b/>
          <w:bCs/>
          <w:i w:val="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ength</w:t>
      </w:r>
      <w:r>
        <w:rPr>
          <w:rFonts w:ascii="Times New Roman" w:hAnsi="Times New Roman" w:cs="Times New Roman" w:eastAsia="Times New Roman"/>
          <w:b/>
          <w:bCs/>
          <w:i w:val="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b/>
          <w:bCs/>
          <w:i w:val="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equi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ed.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3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comparat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3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3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aluation</w:t>
      </w:r>
      <w:r>
        <w:rPr>
          <w:rFonts w:ascii="Times New Roman" w:hAnsi="Times New Roman" w:cs="Times New Roman" w:eastAsia="Times New Roman"/>
          <w:b/>
          <w:bCs/>
          <w:i w:val="0"/>
          <w:spacing w:val="3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3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strategies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ormed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/>
          <w:bCs/>
          <w:i w:val="0"/>
          <w:spacing w:val="3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55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softwa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subjects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(including</w:t>
      </w:r>
      <w:r>
        <w:rPr>
          <w:rFonts w:ascii="Times New Roman" w:hAnsi="Times New Roman" w:cs="Times New Roman" w:eastAsia="Times New Roman"/>
          <w:b/>
          <w:bCs/>
          <w:i w:val="0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25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eal-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orld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softwa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98" w:lineRule="exact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30</w:t>
      </w:r>
      <w:r>
        <w:rPr>
          <w:rFonts w:ascii="Times New Roman" w:hAnsi="Times New Roman" w:cs="Times New Roman" w:eastAsia="Times New Roman"/>
          <w:b/>
          <w:bCs/>
          <w:spacing w:val="4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synthetic</w:t>
      </w:r>
      <w:r>
        <w:rPr>
          <w:rFonts w:ascii="Times New Roman" w:hAnsi="Times New Roman" w:cs="Times New Roman" w:eastAsia="Times New Roman"/>
          <w:b/>
          <w:bCs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systems).</w:t>
      </w:r>
      <w:r>
        <w:rPr>
          <w:rFonts w:ascii="Times New Roman" w:hAnsi="Times New Roman" w:cs="Times New Roman" w:eastAsia="Times New Roman"/>
          <w:b/>
          <w:bCs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esults</w:t>
      </w:r>
      <w:r>
        <w:rPr>
          <w:rFonts w:ascii="Times New Roman" w:hAnsi="Times New Roman" w:cs="Times New Roman" w:eastAsia="Times New Roman"/>
          <w:b/>
          <w:bCs/>
          <w:spacing w:val="4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mainly</w:t>
      </w:r>
      <w:r>
        <w:rPr>
          <w:rFonts w:ascii="Times New Roman" w:hAnsi="Times New Roman" w:cs="Times New Roman" w:eastAsia="Times New Roman"/>
          <w:b/>
          <w:bCs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sh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ws</w:t>
      </w:r>
      <w:r>
        <w:rPr>
          <w:rFonts w:ascii="Times New Roman" w:hAnsi="Times New Roman" w:cs="Times New Roman" w:eastAsia="Times New Roman"/>
          <w:b/>
          <w:bCs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b/>
          <w:bCs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strategy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Bottom-up</w:t>
      </w:r>
      <w:r>
        <w:rPr>
          <w:rFonts w:ascii="Times New Roman" w:hAnsi="Times New Roman" w:cs="Times New Roman" w:eastAsia="Times New Roman"/>
          <w:b/>
          <w:bCs/>
          <w:i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/>
          <w:bCs/>
          <w:i w:val="0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antage</w:t>
      </w:r>
      <w:r>
        <w:rPr>
          <w:rFonts w:ascii="Times New Roman" w:hAnsi="Times New Roman" w:cs="Times New Roman" w:eastAsia="Times New Roman"/>
          <w:b/>
          <w:bCs/>
          <w:i w:val="0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/>
          <w:bCs/>
          <w:i w:val="0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strategy</w:t>
      </w:r>
      <w:r>
        <w:rPr>
          <w:rFonts w:ascii="Times New Roman" w:hAnsi="Times New Roman" w:cs="Times New Roman" w:eastAsia="Times New Roman"/>
          <w:b/>
          <w:bCs/>
          <w:i w:val="0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8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op-d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wn</w:t>
      </w:r>
      <w:r>
        <w:rPr>
          <w:rFonts w:ascii="Times New Roman" w:hAnsi="Times New Roman" w:cs="Times New Roman" w:eastAsia="Times New Roman"/>
          <w:b/>
          <w:bCs/>
          <w:i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/>
          <w:bCs/>
          <w:i w:val="0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wer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deg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ees</w:t>
      </w:r>
      <w:r>
        <w:rPr>
          <w:rFonts w:ascii="Times New Roman" w:hAnsi="Times New Roman" w:cs="Times New Roman" w:eastAsia="Times New Roman"/>
          <w:b/>
          <w:bCs/>
          <w:i w:val="0"/>
          <w:spacing w:val="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espect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ering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arrays,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while</w:t>
      </w:r>
      <w:r>
        <w:rPr>
          <w:rFonts w:ascii="Times New Roman" w:hAnsi="Times New Roman" w:cs="Times New Roman" w:eastAsia="Times New Roman"/>
          <w:b/>
          <w:bCs/>
          <w:i w:val="0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strategy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8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op-d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wn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orms</w:t>
      </w:r>
      <w:r>
        <w:rPr>
          <w:rFonts w:ascii="Times New Roman" w:hAnsi="Times New Roman" w:cs="Times New Roman" w:eastAsia="Times New Roman"/>
          <w:b/>
          <w:bCs/>
          <w:i w:val="0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better</w:t>
      </w:r>
      <w:r>
        <w:rPr>
          <w:rFonts w:ascii="Times New Roman" w:hAnsi="Times New Roman" w:cs="Times New Roman" w:eastAsia="Times New Roman"/>
          <w:b/>
          <w:bCs/>
          <w:i w:val="0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/>
          <w:bCs/>
          <w:i w:val="0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higher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deg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ees.</w:t>
      </w:r>
      <w:r>
        <w:rPr>
          <w:rFonts w:ascii="Times New Roman" w:hAnsi="Times New Roman" w:cs="Times New Roman" w:eastAsia="Times New Roman"/>
          <w:b/>
          <w:bCs/>
          <w:i w:val="0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Besides,</w:t>
      </w:r>
      <w:r>
        <w:rPr>
          <w:rFonts w:ascii="Times New Roman" w:hAnsi="Times New Roman" w:cs="Times New Roman" w:eastAsia="Times New Roman"/>
          <w:b/>
          <w:bCs/>
          <w:i w:val="0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b/>
          <w:bCs/>
          <w:i w:val="0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cost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strategy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Bottom-up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8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p-d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wn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strateg</w:t>
      </w:r>
      <w:r>
        <w:rPr>
          <w:rFonts w:ascii="Times New Roman" w:hAnsi="Times New Roman" w:cs="Times New Roman" w:eastAsia="Times New Roman"/>
          <w:b/>
          <w:bCs/>
          <w:i w:val="0"/>
          <w:spacing w:val="-1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/>
          <w:bCs/>
          <w:i w:val="0"/>
          <w:spacing w:val="-3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 w:val="0"/>
          <w:spacing w:val="-18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conce</w:t>
      </w:r>
      <w:r>
        <w:rPr>
          <w:rFonts w:ascii="Times New Roman" w:hAnsi="Times New Roman" w:cs="Times New Roman" w:eastAsia="Times New Roman"/>
          <w:b/>
          <w:bCs/>
          <w:i w:val="0"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ning</w:t>
      </w:r>
      <w:r>
        <w:rPr>
          <w:rFonts w:ascii="Times New Roman" w:hAnsi="Times New Roman" w:cs="Times New Roman" w:eastAsia="Times New Roman"/>
          <w:b/>
          <w:bCs/>
          <w:i w:val="0"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fault</w:t>
      </w:r>
      <w:r>
        <w:rPr>
          <w:rFonts w:ascii="Times New Roman" w:hAnsi="Times New Roman" w:cs="Times New Roman" w:eastAsia="Times New Roman"/>
          <w:b/>
          <w:bCs/>
          <w:i w:val="0"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detection</w:t>
      </w:r>
      <w:r>
        <w:rPr>
          <w:rFonts w:ascii="Times New Roman" w:hAnsi="Times New Roman" w:cs="Times New Roman" w:eastAsia="Times New Roman"/>
          <w:b/>
          <w:bCs/>
          <w:i w:val="0"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rate,</w:t>
      </w:r>
      <w:r>
        <w:rPr>
          <w:rFonts w:ascii="Times New Roman" w:hAnsi="Times New Roman" w:cs="Times New Roman" w:eastAsia="Times New Roman"/>
          <w:b/>
          <w:bCs/>
          <w:i w:val="0"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app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oach</w:t>
      </w:r>
      <w:r>
        <w:rPr>
          <w:rFonts w:ascii="Times New Roman" w:hAnsi="Times New Roman" w:cs="Times New Roman" w:eastAsia="Times New Roman"/>
          <w:b/>
          <w:bCs/>
          <w:i w:val="0"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belongs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strategy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9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op-d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wn</w:t>
      </w:r>
      <w:r>
        <w:rPr>
          <w:rFonts w:ascii="Times New Roman" w:hAnsi="Times New Roman" w:cs="Times New Roman" w:eastAsia="Times New Roman"/>
          <w:b/>
          <w:bCs/>
          <w:i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gets</w:t>
      </w:r>
      <w:r>
        <w:rPr>
          <w:rFonts w:ascii="Times New Roman" w:hAnsi="Times New Roman" w:cs="Times New Roman" w:eastAsia="Times New Roman"/>
          <w:b/>
          <w:bCs/>
          <w:i w:val="0"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highest</w:t>
      </w:r>
      <w:r>
        <w:rPr>
          <w:rFonts w:ascii="Times New Roman" w:hAnsi="Times New Roman" w:cs="Times New Roman" w:eastAsia="Times New Roman"/>
          <w:b/>
          <w:bCs/>
          <w:i w:val="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sco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00" w:lineRule="exact" w:before="8"/>
        <w:ind w:left="119" w:right="0" w:firstLine="19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b/>
          <w:bCs/>
          <w:i/>
          <w:spacing w:val="2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8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erm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—Combinatorial</w:t>
      </w:r>
      <w:r>
        <w:rPr>
          <w:rFonts w:ascii="Times New Roman" w:hAnsi="Times New Roman" w:cs="Times New Roman" w:eastAsia="Times New Roman"/>
          <w:b/>
          <w:bCs/>
          <w:i w:val="0"/>
          <w:spacing w:val="2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8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esting,</w:t>
      </w:r>
      <w:r>
        <w:rPr>
          <w:rFonts w:ascii="Times New Roman" w:hAnsi="Times New Roman" w:cs="Times New Roman" w:eastAsia="Times New Roman"/>
          <w:b/>
          <w:bCs/>
          <w:i w:val="0"/>
          <w:spacing w:val="2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ering</w:t>
      </w:r>
      <w:r>
        <w:rPr>
          <w:rFonts w:ascii="Times New Roman" w:hAnsi="Times New Roman" w:cs="Times New Roman" w:eastAsia="Times New Roman"/>
          <w:b/>
          <w:bCs/>
          <w:i w:val="0"/>
          <w:spacing w:val="2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Arra</w:t>
      </w:r>
      <w:r>
        <w:rPr>
          <w:rFonts w:ascii="Times New Roman" w:hAnsi="Times New Roman" w:cs="Times New Roman" w:eastAsia="Times New Roman"/>
          <w:b/>
          <w:bCs/>
          <w:i w:val="0"/>
          <w:spacing w:val="-1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i w:val="0"/>
          <w:spacing w:val="2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Inc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e-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mental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ering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Arra</w:t>
      </w:r>
      <w:r>
        <w:rPr>
          <w:rFonts w:ascii="Times New Roman" w:hAnsi="Times New Roman" w:cs="Times New Roman" w:eastAsia="Times New Roman"/>
          <w:b/>
          <w:bCs/>
          <w:i w:val="0"/>
          <w:spacing w:val="-1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Bottom-up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/>
          <w:bCs/>
          <w:i w:val="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8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op-d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wn</w:t>
      </w:r>
      <w:r>
        <w:rPr>
          <w:rFonts w:ascii="Times New Roman" w:hAnsi="Times New Roman" w:cs="Times New Roman" w:eastAsia="Times New Roman"/>
          <w:b/>
          <w:bCs/>
          <w:i w:val="0"/>
          <w:spacing w:val="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strategy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tabs>
          <w:tab w:pos="2087" w:val="left" w:leader="none"/>
        </w:tabs>
        <w:ind w:left="2087" w:right="0" w:hanging="236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0" w:firstLine="199"/>
        <w:jc w:val="both"/>
      </w:pP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xity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scale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modern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systems,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arious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actors,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configure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00"/>
        </w:rPr>
        <w:t>options,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fect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beh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viour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orse,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trigger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xpected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fects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ensure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correctness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quality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system,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desirable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detect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locate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bad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interactions.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simplest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sol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problem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xhaust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possible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66"/>
        <w:ind w:right="879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alid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is,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practical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combinatorial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xplosion.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selection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representat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space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required.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/>
        <w:ind w:right="879" w:firstLine="199"/>
        <w:jc w:val="both"/>
      </w:pPr>
      <w:r>
        <w:rPr>
          <w:b w:val="0"/>
          <w:bCs w:val="0"/>
          <w:spacing w:val="0"/>
          <w:w w:val="100"/>
        </w:rPr>
        <w:t>Combinatorial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sampling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cases[1].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generat-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cases,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i.e.,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olving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actors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fect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beh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vior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actors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selected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limited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moderate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range,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usually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[2].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8" w:lineRule="auto"/>
        <w:ind w:right="878" w:firstLine="199"/>
        <w:jc w:val="both"/>
      </w:pP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algorithms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arrays.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Despite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them,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assume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</w:t>
      </w:r>
      <w:r>
        <w:rPr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priori.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indicates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gest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actors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interactions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ered,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satisfy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criteria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practice,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ficult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determine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due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reasons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ws.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soft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interaction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space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challenging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estimate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such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case,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xperienced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testers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mista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estimate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wrong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significantly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fect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eness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</w:t>
      </w:r>
      <w:r>
        <w:rPr>
          <w:b w:val="0"/>
          <w:bCs w:val="0"/>
          <w:i w:val="0"/>
          <w:spacing w:val="-4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6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estimated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required,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redundant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aste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resource.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estimated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smaller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required,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obtain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Second,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though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properly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determined,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enough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completely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8" w:lineRule="auto"/>
        <w:jc w:val="both"/>
        <w:sectPr>
          <w:type w:val="continuous"/>
          <w:pgSz w:w="12240" w:h="15840"/>
          <w:pgMar w:top="960" w:bottom="280" w:left="860" w:right="100"/>
          <w:cols w:num="2" w:equalWidth="0">
            <w:col w:w="5141" w:space="119"/>
            <w:col w:w="6020"/>
          </w:cols>
        </w:sectPr>
      </w:pPr>
    </w:p>
    <w:p>
      <w:pPr>
        <w:pStyle w:val="BodyText"/>
        <w:spacing w:line="249" w:lineRule="auto" w:before="71"/>
        <w:ind w:right="0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released.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inter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release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sometimes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too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short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high-strength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scenario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continuous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gration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[3].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/>
        <w:ind w:right="0" w:firstLine="199"/>
        <w:jc w:val="righ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shortcomings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traditional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rays,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notion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[3]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proposed.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object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deemed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required.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higher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strength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comparing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Additional-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applied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soft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released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frequently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changed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cannot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predicted.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Another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that,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testers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detect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aults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soft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possible.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according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[2],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(about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70%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80%)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caused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interactions,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almost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ered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interactions,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caused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them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detected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soone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consideration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total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cases,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gue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cases.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vious,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-strength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-strength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(called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later)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does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aim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optimize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-strength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result,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focus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particular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ind w:right="2531"/>
        <w:jc w:val="both"/>
      </w:pP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-strength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9" w:lineRule="auto" w:before="9"/>
        <w:ind w:left="119" w:right="0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Then,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natural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question,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mot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ation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paper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/>
          <w:bCs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possible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generate</w:t>
      </w:r>
      <w:r>
        <w:rPr>
          <w:rFonts w:ascii="Times New Roman" w:hAnsi="Times New Roman" w:cs="Times New Roman" w:eastAsia="Times New Roman"/>
          <w:b/>
          <w:bCs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inc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emental</w:t>
      </w:r>
      <w:r>
        <w:rPr>
          <w:rFonts w:ascii="Times New Roman" w:hAnsi="Times New Roman" w:cs="Times New Roman" w:eastAsia="Times New Roman"/>
          <w:b/>
          <w:bCs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/>
          <w:bCs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erall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test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cases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high-way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generation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algorithms?</w:t>
      </w:r>
      <w:r>
        <w:rPr>
          <w:rFonts w:ascii="Times New Roman" w:hAnsi="Times New Roman" w:cs="Times New Roman" w:eastAsia="Times New Roman"/>
          <w:b/>
          <w:bCs/>
          <w:spacing w:val="4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conclusion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wer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interactions,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answer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question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just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apply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high-strength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strength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xtracting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subset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cases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gree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interactions.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7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refer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/>
        <w:ind w:right="0" w:firstLine="19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implementations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Specificall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directly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seeding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Another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comes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xisting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[3],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seeding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un-c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ered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interactions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possible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second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implementation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maximal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hamming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distances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iteration.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/>
        <w:ind w:right="0" w:firstLine="19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aluated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comparing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constructing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wildly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(including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25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real-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orld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71"/>
        <w:ind w:right="118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synthetic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systems).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metrics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empirical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studies,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i.e.,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cost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cases,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detection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mainly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grees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arrays,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higher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grees.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cost,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concerning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detection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rate,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belongs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gets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highest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scores,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approaches.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Besides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obser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ations,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found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implementations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generation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gies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impacts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especially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down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considering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ered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interactions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hamming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distance.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26" w:lineRule="exact"/>
        <w:ind w:left="318" w:right="0"/>
        <w:jc w:val="left"/>
      </w:pP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utions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include: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603" w:val="left" w:leader="none"/>
        </w:tabs>
        <w:spacing w:line="249" w:lineRule="auto" w:before="36"/>
        <w:ind w:left="604" w:right="118" w:hanging="286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propose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formal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proof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xistence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603" w:val="left" w:leader="none"/>
        </w:tabs>
        <w:spacing w:line="249" w:lineRule="auto"/>
        <w:ind w:left="604" w:right="119" w:hanging="286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propose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gies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implementations.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603" w:val="left" w:leader="none"/>
        </w:tabs>
        <w:spacing w:line="249" w:lineRule="auto"/>
        <w:ind w:left="604" w:right="118" w:hanging="286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conduct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series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empirical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uate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characteristics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(test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size,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cost,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ult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detection)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approaches.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603" w:val="left" w:leader="none"/>
        </w:tabs>
        <w:spacing w:line="249" w:lineRule="auto"/>
        <w:ind w:left="604" w:right="119" w:hanging="286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guideline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practice.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1"/>
        </w:numPr>
        <w:tabs>
          <w:tab w:pos="2175" w:val="left" w:leader="none"/>
        </w:tabs>
        <w:ind w:left="2175" w:right="0" w:hanging="31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pStyle w:val="BodyText"/>
        <w:spacing w:line="240" w:lineRule="exact" w:before="62"/>
        <w:ind w:right="118" w:firstLine="199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35"/>
          <w:w w:val="105"/>
        </w:rPr>
        <w:t> </w:t>
      </w:r>
      <w:r>
        <w:rPr>
          <w:b w:val="0"/>
          <w:bCs w:val="0"/>
          <w:spacing w:val="0"/>
          <w:w w:val="105"/>
        </w:rPr>
        <w:t>section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6"/>
          <w:w w:val="105"/>
        </w:rPr>
        <w:t>i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some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formal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definitions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related</w:t>
      </w:r>
      <w:r>
        <w:rPr>
          <w:b w:val="0"/>
          <w:bCs w:val="0"/>
          <w:spacing w:val="-35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6"/>
          <w:w w:val="105"/>
        </w:rPr>
        <w:t>T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4"/>
          <w:w w:val="105"/>
        </w:rPr>
        <w:t> </w:t>
      </w:r>
      <w:r>
        <w:rPr>
          <w:b w:val="0"/>
          <w:bCs w:val="0"/>
          <w:spacing w:val="0"/>
          <w:w w:val="105"/>
        </w:rPr>
        <w:t>As-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sume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beh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0"/>
          <w:w w:val="105"/>
        </w:rPr>
        <w:t>viour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SUT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influenced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parameters,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parameter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2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has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discrete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-6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alues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from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-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finite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set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2"/>
          <w:sz w:val="14"/>
          <w:szCs w:val="14"/>
        </w:rPr>
        <w:t>i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-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i.e.,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|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2"/>
          <w:sz w:val="14"/>
          <w:szCs w:val="14"/>
        </w:rPr>
        <w:t>i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|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i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1,2,..k).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Then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i/>
          <w:spacing w:val="-2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i/>
          <w:spacing w:val="-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SUT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is</w:t>
      </w:r>
      <w:r>
        <w:rPr>
          <w:b w:val="0"/>
          <w:bCs w:val="0"/>
          <w:i w:val="0"/>
          <w:spacing w:val="-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group</w:t>
      </w:r>
      <w:r>
        <w:rPr>
          <w:b w:val="0"/>
          <w:bCs w:val="0"/>
          <w:i w:val="0"/>
          <w:spacing w:val="-2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-25"/>
          <w:w w:val="105"/>
          <w:position w:val="0"/>
        </w:rPr>
        <w:t> </w:t>
      </w:r>
      <w:r>
        <w:rPr>
          <w:b w:val="0"/>
          <w:bCs w:val="0"/>
          <w:i w:val="0"/>
          <w:spacing w:val="-6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alues</w:t>
      </w:r>
      <w:r>
        <w:rPr>
          <w:b w:val="0"/>
          <w:bCs w:val="0"/>
          <w:i w:val="0"/>
          <w:spacing w:val="-2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that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are</w:t>
      </w:r>
      <w:r>
        <w:rPr>
          <w:b w:val="0"/>
          <w:bCs w:val="0"/>
          <w:i w:val="0"/>
          <w:spacing w:val="-2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assigned</w:t>
      </w:r>
      <w:r>
        <w:rPr>
          <w:b w:val="0"/>
          <w:bCs w:val="0"/>
          <w:i w:val="0"/>
          <w:spacing w:val="-2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to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-2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paramete</w:t>
      </w:r>
      <w:r>
        <w:rPr>
          <w:b w:val="0"/>
          <w:bCs w:val="0"/>
          <w:i w:val="0"/>
          <w:spacing w:val="-9"/>
          <w:w w:val="105"/>
          <w:position w:val="0"/>
        </w:rPr>
        <w:t>r</w:t>
      </w:r>
      <w:r>
        <w:rPr>
          <w:b w:val="0"/>
          <w:bCs w:val="0"/>
          <w:i w:val="0"/>
          <w:spacing w:val="0"/>
          <w:w w:val="105"/>
          <w:position w:val="0"/>
        </w:rPr>
        <w:t>,</w:t>
      </w:r>
      <w:r>
        <w:rPr>
          <w:b w:val="0"/>
          <w:bCs w:val="0"/>
          <w:i w:val="0"/>
          <w:spacing w:val="-2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which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can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be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denoted</w:t>
      </w:r>
      <w:r>
        <w:rPr>
          <w:b w:val="0"/>
          <w:bCs w:val="0"/>
          <w:i w:val="0"/>
          <w:spacing w:val="-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as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-2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30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31"/>
          <w:w w:val="11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).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</w:t>
      </w:r>
      <w:r>
        <w:rPr>
          <w:b w:val="0"/>
          <w:bCs w:val="0"/>
          <w:i w:val="0"/>
          <w:spacing w:val="-10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2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-d</w:t>
      </w:r>
      <w:r>
        <w:rPr>
          <w:b w:val="0"/>
          <w:bCs w:val="0"/>
          <w:i w:val="0"/>
          <w:spacing w:val="-4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10"/>
          <w:position w:val="0"/>
        </w:rPr>
        <w:t>gree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interaction</w:t>
      </w:r>
      <w:r>
        <w:rPr>
          <w:b w:val="0"/>
          <w:bCs w:val="0"/>
          <w:i w:val="0"/>
          <w:spacing w:val="-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can</w:t>
      </w:r>
      <w:r>
        <w:rPr>
          <w:b w:val="0"/>
          <w:bCs w:val="0"/>
          <w:i w:val="0"/>
          <w:spacing w:val="-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formally</w:t>
      </w:r>
      <w:r>
        <w:rPr>
          <w:b w:val="0"/>
          <w:bCs w:val="0"/>
          <w:i w:val="0"/>
          <w:spacing w:val="3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denoted</w:t>
      </w:r>
      <w:r>
        <w:rPr>
          <w:b w:val="0"/>
          <w:bCs w:val="0"/>
          <w:i w:val="0"/>
          <w:spacing w:val="3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as</w:t>
      </w:r>
      <w:r>
        <w:rPr>
          <w:b w:val="0"/>
          <w:bCs w:val="0"/>
          <w:i w:val="0"/>
          <w:spacing w:val="3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4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where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some</w:t>
      </w:r>
      <w:r>
        <w:rPr>
          <w:b w:val="0"/>
          <w:bCs w:val="0"/>
          <w:i w:val="0"/>
          <w:spacing w:val="-3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parameters</w:t>
      </w:r>
      <w:r>
        <w:rPr>
          <w:b w:val="0"/>
          <w:bCs w:val="0"/>
          <w:i w:val="0"/>
          <w:spacing w:val="-3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h</w:t>
      </w:r>
      <w:r>
        <w:rPr>
          <w:b w:val="0"/>
          <w:bCs w:val="0"/>
          <w:i w:val="0"/>
          <w:spacing w:val="-5"/>
          <w:w w:val="105"/>
          <w:position w:val="0"/>
        </w:rPr>
        <w:t>a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fi</w:t>
      </w:r>
      <w:r>
        <w:rPr>
          <w:b w:val="0"/>
          <w:bCs w:val="0"/>
          <w:i w:val="0"/>
          <w:spacing w:val="-4"/>
          <w:w w:val="105"/>
          <w:position w:val="0"/>
        </w:rPr>
        <w:t>x</w:t>
      </w:r>
      <w:r>
        <w:rPr>
          <w:b w:val="0"/>
          <w:bCs w:val="0"/>
          <w:i w:val="0"/>
          <w:spacing w:val="0"/>
          <w:w w:val="105"/>
          <w:position w:val="0"/>
        </w:rPr>
        <w:t>ed</w:t>
      </w:r>
      <w:r>
        <w:rPr>
          <w:b w:val="0"/>
          <w:bCs w:val="0"/>
          <w:i w:val="0"/>
          <w:spacing w:val="-30"/>
          <w:w w:val="105"/>
          <w:position w:val="0"/>
        </w:rPr>
        <w:t> </w:t>
      </w:r>
      <w:r>
        <w:rPr>
          <w:b w:val="0"/>
          <w:bCs w:val="0"/>
          <w:i w:val="0"/>
          <w:spacing w:val="-6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alues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-3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other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irrel</w:t>
      </w:r>
      <w:r>
        <w:rPr>
          <w:b w:val="0"/>
          <w:bCs w:val="0"/>
          <w:i w:val="0"/>
          <w:spacing w:val="-6"/>
          <w:w w:val="105"/>
          <w:position w:val="0"/>
        </w:rPr>
        <w:t>e</w:t>
      </w:r>
      <w:r>
        <w:rPr>
          <w:b w:val="0"/>
          <w:bCs w:val="0"/>
          <w:i w:val="0"/>
          <w:spacing w:val="-6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ant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parameters</w:t>
      </w:r>
      <w:r>
        <w:rPr>
          <w:b w:val="0"/>
          <w:bCs w:val="0"/>
          <w:i w:val="0"/>
          <w:spacing w:val="-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are</w:t>
      </w:r>
      <w:r>
        <w:rPr>
          <w:b w:val="0"/>
          <w:bCs w:val="0"/>
          <w:i w:val="0"/>
          <w:spacing w:val="-1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represented</w:t>
      </w:r>
      <w:r>
        <w:rPr>
          <w:b w:val="0"/>
          <w:bCs w:val="0"/>
          <w:i w:val="0"/>
          <w:spacing w:val="-1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as</w:t>
      </w:r>
      <w:r>
        <w:rPr>
          <w:b w:val="0"/>
          <w:bCs w:val="0"/>
          <w:i w:val="0"/>
          <w:spacing w:val="-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”-”.</w:t>
      </w:r>
      <w:r>
        <w:rPr>
          <w:b w:val="0"/>
          <w:bCs w:val="0"/>
          <w:i w:val="0"/>
          <w:spacing w:val="-1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-19"/>
          <w:w w:val="110"/>
          <w:position w:val="0"/>
        </w:rPr>
        <w:t> </w:t>
      </w:r>
      <w:r>
        <w:rPr>
          <w:b w:val="0"/>
          <w:bCs w:val="0"/>
          <w:i w:val="0"/>
          <w:spacing w:val="-3"/>
          <w:w w:val="110"/>
          <w:position w:val="0"/>
        </w:rPr>
        <w:t>f</w:t>
      </w:r>
      <w:r>
        <w:rPr>
          <w:b w:val="0"/>
          <w:bCs w:val="0"/>
          <w:i w:val="0"/>
          <w:spacing w:val="0"/>
          <w:w w:val="110"/>
          <w:position w:val="0"/>
        </w:rPr>
        <w:t>act,</w:t>
      </w:r>
      <w:r>
        <w:rPr>
          <w:b w:val="0"/>
          <w:bCs w:val="0"/>
          <w:i w:val="0"/>
          <w:spacing w:val="-1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-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-1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case</w:t>
      </w:r>
      <w:r>
        <w:rPr>
          <w:b w:val="0"/>
          <w:bCs w:val="0"/>
          <w:i w:val="0"/>
          <w:spacing w:val="-1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can</w:t>
      </w:r>
      <w:r>
        <w:rPr>
          <w:b w:val="0"/>
          <w:bCs w:val="0"/>
          <w:i w:val="0"/>
          <w:spacing w:val="-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-2"/>
          <w:w w:val="105"/>
          <w:position w:val="0"/>
        </w:rPr>
        <w:t>g</w:t>
      </w:r>
      <w:r>
        <w:rPr>
          <w:b w:val="0"/>
          <w:bCs w:val="0"/>
          <w:i w:val="0"/>
          <w:spacing w:val="0"/>
          <w:w w:val="105"/>
          <w:position w:val="0"/>
        </w:rPr>
        <w:t>arded</w:t>
      </w:r>
      <w:r>
        <w:rPr>
          <w:b w:val="0"/>
          <w:bCs w:val="0"/>
          <w:i w:val="0"/>
          <w:spacing w:val="-2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as</w:t>
      </w:r>
      <w:r>
        <w:rPr>
          <w:b w:val="0"/>
          <w:bCs w:val="0"/>
          <w:i w:val="0"/>
          <w:spacing w:val="-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</w:t>
      </w:r>
      <w:r>
        <w:rPr>
          <w:b w:val="0"/>
          <w:bCs w:val="0"/>
          <w:i w:val="0"/>
          <w:spacing w:val="-22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05"/>
          <w:position w:val="0"/>
        </w:rPr>
        <w:t>k</w:t>
      </w:r>
      <w:r>
        <w:rPr>
          <w:b w:val="0"/>
          <w:bCs w:val="0"/>
          <w:i w:val="0"/>
          <w:spacing w:val="0"/>
          <w:w w:val="105"/>
          <w:position w:val="0"/>
        </w:rPr>
        <w:t>-d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gree</w:t>
      </w:r>
      <w:r>
        <w:rPr>
          <w:b w:val="0"/>
          <w:bCs w:val="0"/>
          <w:i w:val="0"/>
          <w:spacing w:val="-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3"/>
        </w:numPr>
        <w:tabs>
          <w:tab w:pos="390" w:val="left" w:leader="none"/>
        </w:tabs>
        <w:ind w:left="390" w:right="3620" w:hanging="27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tabs>
          <w:tab w:pos="1162" w:val="left" w:leader="none"/>
        </w:tabs>
        <w:spacing w:line="241" w:lineRule="auto" w:before="64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Definition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1.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0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ay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vering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</w:rPr>
        <w:t>M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0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1"/>
          <w:w w:val="105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</w:rPr>
        <w:t>N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9"/>
          <w:w w:val="10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0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05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5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5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8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3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)</w:t>
      </w:r>
      <w:r>
        <w:rPr>
          <w:b w:val="0"/>
          <w:bCs w:val="0"/>
          <w:i w:val="0"/>
          <w:spacing w:val="0"/>
          <w:w w:val="105"/>
          <w:position w:val="0"/>
        </w:rPr>
        <w:t>)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is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set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form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N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2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×</w:t>
      </w:r>
      <w:r>
        <w:rPr>
          <w:rFonts w:ascii="Cambria" w:hAnsi="Cambria" w:cs="Cambria" w:eastAsia="Cambria"/>
          <w:b w:val="0"/>
          <w:bCs w:val="0"/>
          <w:i w:val="0"/>
          <w:spacing w:val="2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table,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where</w:t>
      </w:r>
      <w:r>
        <w:rPr>
          <w:b w:val="0"/>
          <w:bCs w:val="0"/>
          <w:i w:val="0"/>
          <w:spacing w:val="4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4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</w:t>
      </w:r>
      <w:r>
        <w:rPr>
          <w:b w:val="0"/>
          <w:bCs w:val="0"/>
          <w:i w:val="0"/>
          <w:spacing w:val="-6"/>
          <w:w w:val="105"/>
          <w:position w:val="0"/>
        </w:rPr>
        <w:t>o</w:t>
      </w:r>
      <w:r>
        <w:rPr>
          <w:b w:val="0"/>
          <w:bCs w:val="0"/>
          <w:i w:val="0"/>
          <w:spacing w:val="0"/>
          <w:w w:val="105"/>
          <w:position w:val="0"/>
        </w:rPr>
        <w:t>w</w:t>
      </w:r>
      <w:r>
        <w:rPr>
          <w:b w:val="0"/>
          <w:bCs w:val="0"/>
          <w:i w:val="0"/>
          <w:spacing w:val="4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represents</w:t>
      </w:r>
      <w:r>
        <w:rPr>
          <w:b w:val="0"/>
          <w:bCs w:val="0"/>
          <w:i w:val="0"/>
          <w:spacing w:val="4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</w:t>
      </w:r>
      <w:r>
        <w:rPr>
          <w:b w:val="0"/>
          <w:bCs w:val="0"/>
          <w:i w:val="0"/>
          <w:spacing w:val="4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4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4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column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represents</w:t>
      </w:r>
      <w:r>
        <w:rPr>
          <w:b w:val="0"/>
          <w:bCs w:val="0"/>
          <w:i w:val="0"/>
          <w:spacing w:val="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</w:t>
      </w:r>
      <w:r>
        <w:rPr>
          <w:b w:val="0"/>
          <w:bCs w:val="0"/>
          <w:i w:val="0"/>
          <w:spacing w:val="1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paramete</w:t>
      </w:r>
      <w:r>
        <w:rPr>
          <w:b w:val="0"/>
          <w:bCs w:val="0"/>
          <w:i w:val="0"/>
          <w:spacing w:val="-12"/>
          <w:w w:val="105"/>
          <w:position w:val="0"/>
        </w:rPr>
        <w:t>r</w:t>
      </w:r>
      <w:r>
        <w:rPr>
          <w:b w:val="0"/>
          <w:bCs w:val="0"/>
          <w:i w:val="0"/>
          <w:spacing w:val="0"/>
          <w:w w:val="105"/>
          <w:position w:val="0"/>
        </w:rPr>
        <w:t>.</w:t>
      </w:r>
      <w:r>
        <w:rPr>
          <w:b w:val="0"/>
          <w:bCs w:val="0"/>
          <w:i w:val="0"/>
          <w:spacing w:val="10"/>
          <w:w w:val="105"/>
          <w:position w:val="0"/>
        </w:rPr>
        <w:t> </w:t>
      </w:r>
      <w:r>
        <w:rPr>
          <w:b w:val="0"/>
          <w:bCs w:val="0"/>
          <w:i w:val="0"/>
          <w:spacing w:val="-4"/>
          <w:w w:val="105"/>
          <w:position w:val="0"/>
        </w:rPr>
        <w:t>F</w:t>
      </w:r>
      <w:r>
        <w:rPr>
          <w:b w:val="0"/>
          <w:bCs w:val="0"/>
          <w:i w:val="0"/>
          <w:spacing w:val="0"/>
          <w:w w:val="105"/>
          <w:position w:val="0"/>
        </w:rPr>
        <w:t>or</w:t>
      </w:r>
      <w:r>
        <w:rPr>
          <w:b w:val="0"/>
          <w:bCs w:val="0"/>
          <w:i w:val="0"/>
          <w:spacing w:val="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</w:t>
      </w:r>
      <w:r>
        <w:rPr>
          <w:b w:val="0"/>
          <w:bCs w:val="0"/>
          <w:i w:val="0"/>
          <w:spacing w:val="-4"/>
          <w:w w:val="105"/>
          <w:position w:val="0"/>
        </w:rPr>
        <w:t>n</w:t>
      </w:r>
      <w:r>
        <w:rPr>
          <w:b w:val="0"/>
          <w:bCs w:val="0"/>
          <w:i w:val="0"/>
          <w:spacing w:val="0"/>
          <w:w w:val="105"/>
          <w:position w:val="0"/>
        </w:rPr>
        <w:t>y</w:t>
      </w:r>
      <w:r>
        <w:rPr>
          <w:b w:val="0"/>
          <w:bCs w:val="0"/>
          <w:i w:val="0"/>
          <w:spacing w:val="1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columns,</w:t>
      </w:r>
      <w:r>
        <w:rPr>
          <w:b w:val="0"/>
          <w:bCs w:val="0"/>
          <w:i w:val="0"/>
          <w:spacing w:val="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1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possible</w:t>
      </w:r>
      <w:r>
        <w:rPr>
          <w:b w:val="0"/>
          <w:bCs w:val="0"/>
          <w:i w:val="0"/>
          <w:spacing w:val="1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5"/>
          <w:position w:val="0"/>
        </w:rPr>
        <w:t>t</w:t>
      </w:r>
      <w:r>
        <w:rPr>
          <w:b w:val="0"/>
          <w:bCs w:val="0"/>
          <w:i w:val="0"/>
          <w:spacing w:val="0"/>
          <w:w w:val="105"/>
          <w:position w:val="0"/>
        </w:rPr>
        <w:t>-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d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gree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parameters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must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appear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at</w:t>
      </w:r>
      <w:r>
        <w:rPr>
          <w:b w:val="0"/>
          <w:bCs w:val="0"/>
          <w:i w:val="0"/>
          <w:spacing w:val="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least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once.</w:t>
      </w:r>
      <w:r>
        <w:rPr>
          <w:b w:val="0"/>
          <w:bCs w:val="0"/>
          <w:i w:val="0"/>
          <w:spacing w:val="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When</w:t>
      </w:r>
      <w:r>
        <w:rPr>
          <w:b w:val="0"/>
          <w:bCs w:val="0"/>
          <w:i w:val="0"/>
          <w:spacing w:val="20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</w:t>
      </w:r>
      <w:r>
        <w:rPr>
          <w:rFonts w:ascii="Cambria" w:hAnsi="Cambria" w:cs="Cambria" w:eastAsia="Cambria"/>
          <w:b w:val="0"/>
          <w:bCs w:val="0"/>
          <w:i w:val="0"/>
          <w:spacing w:val="11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,</w:t>
      </w:r>
      <w:r>
        <w:rPr>
          <w:b w:val="0"/>
          <w:bCs w:val="0"/>
          <w:i w:val="0"/>
          <w:spacing w:val="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</w:t>
      </w:r>
      <w:r>
        <w:rPr>
          <w:b w:val="0"/>
          <w:bCs w:val="0"/>
          <w:i w:val="0"/>
          <w:spacing w:val="20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05"/>
          <w:position w:val="0"/>
        </w:rPr>
        <w:t>t</w:t>
      </w:r>
      <w:r>
        <w:rPr>
          <w:b w:val="0"/>
          <w:bCs w:val="0"/>
          <w:i w:val="0"/>
          <w:spacing w:val="0"/>
          <w:w w:val="105"/>
          <w:position w:val="0"/>
        </w:rPr>
        <w:t>-</w:t>
      </w:r>
      <w:r>
        <w:rPr>
          <w:b w:val="0"/>
          <w:bCs w:val="0"/>
          <w:i w:val="0"/>
          <w:spacing w:val="-3"/>
          <w:w w:val="105"/>
          <w:position w:val="0"/>
        </w:rPr>
        <w:t>w</w:t>
      </w:r>
      <w:r>
        <w:rPr>
          <w:b w:val="0"/>
          <w:bCs w:val="0"/>
          <w:i w:val="0"/>
          <w:spacing w:val="0"/>
          <w:w w:val="105"/>
          <w:position w:val="0"/>
        </w:rPr>
        <w:t>ay</w:t>
      </w:r>
      <w:r>
        <w:rPr>
          <w:b w:val="0"/>
          <w:bCs w:val="0"/>
          <w:i w:val="0"/>
          <w:spacing w:val="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</w:t>
      </w:r>
      <w:r>
        <w:rPr>
          <w:b w:val="0"/>
          <w:bCs w:val="0"/>
          <w:i w:val="0"/>
          <w:spacing w:val="-4"/>
          <w:w w:val="105"/>
          <w:position w:val="0"/>
        </w:rPr>
        <w:t>o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ering</w:t>
      </w:r>
      <w:r>
        <w:rPr>
          <w:b w:val="0"/>
          <w:bCs w:val="0"/>
          <w:i w:val="0"/>
          <w:spacing w:val="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array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can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be</w:t>
      </w:r>
      <w:r>
        <w:rPr>
          <w:b w:val="0"/>
          <w:bCs w:val="0"/>
          <w:i w:val="0"/>
          <w:spacing w:val="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denoted</w:t>
      </w:r>
      <w:r>
        <w:rPr>
          <w:b w:val="0"/>
          <w:bCs w:val="0"/>
          <w:i w:val="0"/>
          <w:spacing w:val="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as</w:t>
      </w:r>
      <w:r>
        <w:rPr>
          <w:b w:val="0"/>
          <w:bCs w:val="0"/>
          <w:i w:val="0"/>
          <w:spacing w:val="17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1"/>
          <w:w w:val="105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N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0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05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)</w:t>
      </w:r>
      <w:r>
        <w:rPr>
          <w:b w:val="0"/>
          <w:bCs w:val="0"/>
          <w:i w:val="0"/>
          <w:spacing w:val="0"/>
          <w:w w:val="105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8" w:lineRule="auto"/>
        <w:ind w:right="118" w:firstLine="199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(a)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2-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99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(5;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4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boolean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parameters.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columns,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2-d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interaction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detecting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ailures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caused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parameters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6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xisting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algorithms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focus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constructing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cases,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i.e.,</w:t>
      </w:r>
      <w:r>
        <w:rPr>
          <w:b w:val="0"/>
          <w:bCs w:val="0"/>
          <w:spacing w:val="18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N</w:t>
      </w:r>
      <w:r>
        <w:rPr>
          <w:rFonts w:ascii="Cambria" w:hAnsi="Cambria" w:cs="Cambria" w:eastAsia="Cambria"/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possible.</w:t>
      </w:r>
      <w:r>
        <w:rPr>
          <w:b w:val="0"/>
          <w:bCs w:val="0"/>
          <w:spacing w:val="0"/>
          <w:w w:val="100"/>
        </w:rPr>
      </w:r>
    </w:p>
    <w:p>
      <w:pPr>
        <w:spacing w:after="0" w:line="248" w:lineRule="auto"/>
        <w:jc w:val="both"/>
        <w:sectPr>
          <w:pgSz w:w="12240" w:h="15840"/>
          <w:pgMar w:top="920" w:bottom="280" w:left="860" w:right="860"/>
          <w:cols w:num="2" w:equalWidth="0">
            <w:col w:w="5141" w:space="119"/>
            <w:col w:w="5260"/>
          </w:cols>
        </w:sectPr>
      </w:pPr>
    </w:p>
    <w:p>
      <w:pPr>
        <w:numPr>
          <w:ilvl w:val="0"/>
          <w:numId w:val="3"/>
        </w:numPr>
        <w:tabs>
          <w:tab w:pos="390" w:val="left" w:leader="none"/>
        </w:tabs>
        <w:spacing w:before="71"/>
        <w:ind w:left="390" w:right="2520" w:hanging="27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emental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82"/>
        <w:ind w:left="119" w:right="0" w:firstLine="0"/>
        <w:jc w:val="both"/>
        <w:rPr>
          <w:rFonts w:ascii="Cambria" w:hAnsi="Cambria" w:cs="Cambria" w:eastAsia="Cambria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Definition</w:t>
      </w:r>
      <w:r>
        <w:rPr>
          <w:rFonts w:ascii="Times New Roman" w:hAnsi="Times New Roman" w:cs="Times New Roman" w:eastAsia="Times New Roman"/>
          <w:b/>
          <w:bCs/>
          <w:spacing w:val="4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2.</w:t>
      </w:r>
      <w:r>
        <w:rPr>
          <w:rFonts w:ascii="Times New Roman" w:hAnsi="Times New Roman" w:cs="Times New Roman" w:eastAsia="Times New Roman"/>
          <w:b/>
          <w:bCs/>
          <w:spacing w:val="4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incremental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1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I</w:t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([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10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34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9"/>
          <w:w w:val="1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5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];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1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[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  <w:sz w:val="20"/>
          <w:szCs w:val="2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5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15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×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43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table,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2"/>
          <w:w w:val="11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10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&lt;</w:t>
      </w:r>
      <w:r>
        <w:rPr>
          <w:rFonts w:ascii="Cambria" w:hAnsi="Cambria" w:cs="Cambria" w:eastAsia="Cambria"/>
          <w:b w:val="0"/>
          <w:bCs w:val="0"/>
          <w:i w:val="0"/>
          <w:spacing w:val="32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15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&lt;</w:t>
      </w:r>
      <w:r>
        <w:rPr>
          <w:rFonts w:ascii="Cambria" w:hAnsi="Cambria" w:cs="Cambria" w:eastAsia="Cambria"/>
          <w:b w:val="0"/>
          <w:bCs w:val="0"/>
          <w:i w:val="0"/>
          <w:spacing w:val="32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8"/>
          <w:w w:val="1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+1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10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&lt;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line="219" w:lineRule="auto" w:before="17"/>
        <w:ind w:right="0"/>
        <w:jc w:val="both"/>
      </w:pPr>
      <w:r>
        <w:rPr>
          <w:rFonts w:ascii="Cambria" w:hAnsi="Cambria" w:cs="Cambria" w:eastAsia="Cambria"/>
          <w:b w:val="0"/>
          <w:bCs w:val="0"/>
          <w:spacing w:val="0"/>
          <w:w w:val="110"/>
        </w:rPr>
        <w:t>,</w:t>
      </w:r>
      <w:r>
        <w:rPr>
          <w:rFonts w:ascii="Cambria" w:hAnsi="Cambria" w:cs="Cambria" w:eastAsia="Cambria"/>
          <w:b w:val="0"/>
          <w:bCs w:val="0"/>
          <w:spacing w:val="-16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...,</w:t>
      </w:r>
      <w:r>
        <w:rPr>
          <w:rFonts w:ascii="Cambria" w:hAnsi="Cambria" w:cs="Cambria" w:eastAsia="Cambria"/>
          <w:b w:val="0"/>
          <w:bCs w:val="0"/>
          <w:spacing w:val="22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&lt;</w:t>
      </w:r>
      <w:r>
        <w:rPr>
          <w:rFonts w:ascii="Cambria" w:hAnsi="Cambria" w:cs="Cambria" w:eastAsia="Cambria"/>
          <w:b w:val="0"/>
          <w:bCs w:val="0"/>
          <w:spacing w:val="12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position w:val="-4"/>
          <w:sz w:val="10"/>
          <w:szCs w:val="1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1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this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table,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first</w:t>
      </w:r>
      <w:r>
        <w:rPr>
          <w:b w:val="0"/>
          <w:bCs w:val="0"/>
          <w:i w:val="0"/>
          <w:spacing w:val="1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4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5"/>
          <w:position w:val="-4"/>
          <w:sz w:val="10"/>
          <w:szCs w:val="1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lines</w:t>
      </w:r>
      <w:r>
        <w:rPr>
          <w:b w:val="0"/>
          <w:bCs w:val="0"/>
          <w:i w:val="0"/>
          <w:spacing w:val="16"/>
          <w:w w:val="110"/>
          <w:position w:val="0"/>
        </w:rPr>
        <w:t> </w:t>
      </w:r>
      <w:r>
        <w:rPr>
          <w:b w:val="0"/>
          <w:bCs w:val="0"/>
          <w:i w:val="0"/>
          <w:spacing w:val="-2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10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≤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10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≤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2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b w:val="0"/>
          <w:bCs w:val="0"/>
          <w:i w:val="0"/>
          <w:spacing w:val="0"/>
          <w:w w:val="110"/>
          <w:position w:val="0"/>
        </w:rPr>
        <w:t>)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is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</w:t>
      </w:r>
      <w:r>
        <w:rPr>
          <w:b w:val="0"/>
          <w:bCs w:val="0"/>
          <w:i w:val="0"/>
          <w:spacing w:val="-4"/>
          <w:w w:val="110"/>
          <w:position w:val="0"/>
        </w:rPr>
        <w:t>o</w:t>
      </w:r>
      <w:r>
        <w:rPr>
          <w:b w:val="0"/>
          <w:bCs w:val="0"/>
          <w:i w:val="0"/>
          <w:spacing w:val="-4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ering</w:t>
      </w:r>
      <w:r>
        <w:rPr>
          <w:b w:val="0"/>
          <w:bCs w:val="0"/>
          <w:i w:val="0"/>
          <w:spacing w:val="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array</w:t>
      </w:r>
      <w:r>
        <w:rPr>
          <w:b w:val="0"/>
          <w:bCs w:val="0"/>
          <w:i w:val="0"/>
          <w:spacing w:val="21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M</w:t>
      </w:r>
      <w:r>
        <w:rPr>
          <w:rFonts w:ascii="Cambria" w:hAnsi="Cambria" w:cs="Cambria" w:eastAsia="Cambria"/>
          <w:b w:val="0"/>
          <w:bCs w:val="0"/>
          <w:i w:val="0"/>
          <w:spacing w:val="-2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4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i,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2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5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))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38" w:lineRule="exact"/>
        <w:ind w:left="318" w:right="0"/>
        <w:jc w:val="center"/>
      </w:pPr>
      <w:r>
        <w:rPr>
          <w:b w:val="0"/>
          <w:bCs w:val="0"/>
          <w:spacing w:val="0"/>
          <w:w w:val="115"/>
        </w:rPr>
        <w:t>When</w:t>
      </w:r>
      <w:r>
        <w:rPr>
          <w:b w:val="0"/>
          <w:bCs w:val="0"/>
          <w:spacing w:val="2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  <w:position w:val="0"/>
        </w:rPr>
        <w:t>...</w:t>
      </w:r>
      <w:r>
        <w:rPr>
          <w:rFonts w:ascii="Cambria" w:hAnsi="Cambria" w:cs="Cambria" w:eastAsia="Cambria"/>
          <w:b w:val="0"/>
          <w:bCs w:val="0"/>
          <w:spacing w:val="9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5"/>
          <w:position w:val="0"/>
        </w:rPr>
        <w:t>v</w:t>
      </w:r>
      <w:r>
        <w:rPr>
          <w:b w:val="0"/>
          <w:bCs w:val="0"/>
          <w:i w:val="0"/>
          <w:spacing w:val="0"/>
          <w:w w:val="115"/>
          <w:position w:val="0"/>
        </w:rPr>
        <w:t>,</w:t>
      </w:r>
      <w:r>
        <w:rPr>
          <w:b w:val="0"/>
          <w:bCs w:val="0"/>
          <w:i w:val="0"/>
          <w:spacing w:val="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an</w:t>
      </w:r>
      <w:r>
        <w:rPr>
          <w:b w:val="0"/>
          <w:bCs w:val="0"/>
          <w:i w:val="0"/>
          <w:spacing w:val="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incremental</w:t>
      </w:r>
      <w:r>
        <w:rPr>
          <w:b w:val="0"/>
          <w:bCs w:val="0"/>
          <w:i w:val="0"/>
          <w:spacing w:val="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c</w:t>
      </w:r>
      <w:r>
        <w:rPr>
          <w:b w:val="0"/>
          <w:bCs w:val="0"/>
          <w:i w:val="0"/>
          <w:spacing w:val="-4"/>
          <w:w w:val="115"/>
          <w:position w:val="0"/>
        </w:rPr>
        <w:t>o</w:t>
      </w:r>
      <w:r>
        <w:rPr>
          <w:b w:val="0"/>
          <w:bCs w:val="0"/>
          <w:i w:val="0"/>
          <w:spacing w:val="-4"/>
          <w:w w:val="115"/>
          <w:position w:val="0"/>
        </w:rPr>
        <w:t>v</w:t>
      </w:r>
      <w:r>
        <w:rPr>
          <w:b w:val="0"/>
          <w:bCs w:val="0"/>
          <w:i w:val="0"/>
          <w:spacing w:val="0"/>
          <w:w w:val="115"/>
          <w:position w:val="0"/>
        </w:rPr>
        <w:t>ering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19" w:lineRule="auto" w:before="5"/>
        <w:ind w:right="0"/>
        <w:jc w:val="both"/>
      </w:pPr>
      <w:r>
        <w:rPr>
          <w:b w:val="0"/>
          <w:bCs w:val="0"/>
          <w:spacing w:val="0"/>
          <w:w w:val="110"/>
        </w:rPr>
        <w:t>array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be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denoted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8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0"/>
        </w:rPr>
        <w:t>I</w:t>
      </w:r>
      <w:r>
        <w:rPr>
          <w:rFonts w:ascii="Cambria" w:hAnsi="Cambria" w:cs="Cambria" w:eastAsia="Cambria"/>
          <w:b w:val="0"/>
          <w:bCs w:val="0"/>
          <w:spacing w:val="12"/>
          <w:w w:val="11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([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1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8"/>
          <w:w w:val="110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];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[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]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34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5" w:lineRule="auto"/>
        <w:ind w:right="0" w:firstLine="19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38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(5;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4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subset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three-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32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(9;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3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4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32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I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([5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9];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[2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3]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4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right="0"/>
        <w:jc w:val="center"/>
      </w:pPr>
      <w:r>
        <w:rPr>
          <w:b w:val="0"/>
          <w:bCs w:val="0"/>
          <w:spacing w:val="-20"/>
          <w:w w:val="100"/>
        </w:rPr>
        <w:t>T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Experiment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701" w:val="left" w:leader="none"/>
        </w:tabs>
        <w:ind w:left="347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/>
        <w:pict>
          <v:group style="position:absolute;margin-left:135.655701pt;margin-top:17.380079pt;width:51.125185pt;height:4.332328pt;mso-position-horizontal-relative:page;mso-position-vertical-relative:paragraph;z-index:-10041" coordorigin="2713,348" coordsize="1023,87">
            <v:shape style="position:absolute;left:2713;top:348;width:1023;height:87" coordorigin="2713,348" coordsize="1023,87" path="m3649,348l3649,434,3721,398,3663,398,3663,384,3721,384,3649,348xe" filled="t" fillcolor="#231F20" stroked="f">
              <v:path arrowok="t"/>
              <v:fill type="solid"/>
            </v:shape>
            <v:shape style="position:absolute;left:2713;top:348;width:1023;height:87" coordorigin="2713,348" coordsize="1023,87" path="m3649,384l2713,384,2713,398,3649,398,3649,384xe" filled="t" fillcolor="#231F20" stroked="f">
              <v:path arrowok="t"/>
              <v:fill type="solid"/>
            </v:shape>
            <v:shape style="position:absolute;left:2713;top:348;width:1023;height:87" coordorigin="2713,348" coordsize="1023,87" path="m3721,384l3663,384,3663,398,3721,398,3736,391,3721,384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-2"/>
          <w:w w:val="100"/>
          <w:sz w:val="16"/>
          <w:szCs w:val="16"/>
        </w:rPr>
        <w:t>(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100"/>
          <w:sz w:val="16"/>
          <w:szCs w:val="16"/>
        </w:rPr>
        <w:t>a)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8"/>
          <w:w w:val="100"/>
          <w:sz w:val="16"/>
          <w:szCs w:val="16"/>
        </w:rPr>
        <w:t> 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C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A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2"/>
          <w:w w:val="100"/>
          <w:sz w:val="16"/>
          <w:szCs w:val="16"/>
        </w:rPr>
        <w:t>(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5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;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2,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2"/>
          <w:w w:val="100"/>
          <w:sz w:val="16"/>
          <w:szCs w:val="16"/>
        </w:rPr>
        <w:t>4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,2)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ab/>
      </w:r>
      <w:r>
        <w:rPr>
          <w:rFonts w:ascii="Bahnschrift Light" w:hAnsi="Bahnschrift Light" w:cs="Bahnschrift Light" w:eastAsia="Bahnschrift Light"/>
          <w:b w:val="0"/>
          <w:bCs w:val="0"/>
          <w:i w:val="0"/>
          <w:color w:val="231F20"/>
          <w:spacing w:val="-2"/>
          <w:w w:val="100"/>
          <w:sz w:val="16"/>
          <w:szCs w:val="16"/>
        </w:rPr>
        <w:t>(</w:t>
      </w:r>
      <w:r>
        <w:rPr>
          <w:rFonts w:ascii="Bahnschrift Light" w:hAnsi="Bahnschrift Light" w:cs="Bahnschrift Light" w:eastAsia="Bahnschrift Light"/>
          <w:b w:val="0"/>
          <w:bCs w:val="0"/>
          <w:i w:val="0"/>
          <w:color w:val="231F20"/>
          <w:spacing w:val="-2"/>
          <w:w w:val="100"/>
          <w:sz w:val="16"/>
          <w:szCs w:val="16"/>
        </w:rPr>
        <w:t>b</w:t>
      </w:r>
      <w:r>
        <w:rPr>
          <w:rFonts w:ascii="Bahnschrift Light" w:hAnsi="Bahnschrift Light" w:cs="Bahnschrift Light" w:eastAsia="Bahnschrift Light"/>
          <w:b w:val="0"/>
          <w:bCs w:val="0"/>
          <w:i w:val="0"/>
          <w:color w:val="231F20"/>
          <w:spacing w:val="0"/>
          <w:w w:val="100"/>
          <w:sz w:val="16"/>
          <w:szCs w:val="16"/>
        </w:rPr>
        <w:t>)</w:t>
      </w:r>
      <w:r>
        <w:rPr>
          <w:rFonts w:ascii="Bahnschrift Light" w:hAnsi="Bahnschrift Light" w:cs="Bahnschrift Light" w:eastAsia="Bahnschrift Light"/>
          <w:b w:val="0"/>
          <w:bCs w:val="0"/>
          <w:i w:val="0"/>
          <w:color w:val="231F20"/>
          <w:spacing w:val="1"/>
          <w:w w:val="100"/>
          <w:sz w:val="16"/>
          <w:szCs w:val="16"/>
        </w:rPr>
        <w:t> 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C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A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2"/>
          <w:w w:val="100"/>
          <w:sz w:val="16"/>
          <w:szCs w:val="16"/>
        </w:rPr>
        <w:t>(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9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;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3,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2"/>
          <w:w w:val="100"/>
          <w:sz w:val="16"/>
          <w:szCs w:val="16"/>
        </w:rPr>
        <w:t>4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,2)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1"/>
          <w:w w:val="100"/>
          <w:sz w:val="16"/>
          <w:szCs w:val="16"/>
        </w:rPr>
        <w:t> </w:t>
      </w:r>
      <w:r>
        <w:rPr>
          <w:rFonts w:ascii="Bahnschrift Light" w:hAnsi="Bahnschrift Light" w:cs="Bahnschrift Light" w:eastAsia="Bahnschrift Light"/>
          <w:b w:val="0"/>
          <w:bCs w:val="0"/>
          <w:i w:val="0"/>
          <w:color w:val="231F20"/>
          <w:spacing w:val="0"/>
          <w:w w:val="100"/>
          <w:sz w:val="16"/>
          <w:szCs w:val="16"/>
        </w:rPr>
        <w:t>&amp;&amp;</w:t>
      </w:r>
      <w:r>
        <w:rPr>
          <w:rFonts w:ascii="Bahnschrift Light" w:hAnsi="Bahnschrift Light" w:cs="Bahnschrift Light" w:eastAsia="Bahnschrift Light"/>
          <w:b w:val="0"/>
          <w:bCs w:val="0"/>
          <w:i w:val="0"/>
          <w:color w:val="231F20"/>
          <w:spacing w:val="1"/>
          <w:w w:val="100"/>
          <w:sz w:val="16"/>
          <w:szCs w:val="16"/>
        </w:rPr>
        <w:t> 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I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C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A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(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3"/>
          <w:w w:val="100"/>
          <w:sz w:val="16"/>
          <w:szCs w:val="16"/>
        </w:rPr>
        <w:t>[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5,9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3"/>
          <w:w w:val="100"/>
          <w:sz w:val="16"/>
          <w:szCs w:val="16"/>
        </w:rPr>
        <w:t>]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;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[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2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2"/>
          <w:w w:val="100"/>
          <w:sz w:val="16"/>
          <w:szCs w:val="16"/>
        </w:rPr>
        <w:t>,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3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1"/>
          <w:w w:val="100"/>
          <w:sz w:val="16"/>
          <w:szCs w:val="16"/>
        </w:rPr>
        <w:t>]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,</w:t>
      </w:r>
      <w:r>
        <w:rPr>
          <w:rFonts w:ascii="Calibri" w:hAnsi="Calibri" w:cs="Calibri" w:eastAsia="Calibri"/>
          <w:b w:val="0"/>
          <w:bCs w:val="0"/>
          <w:i/>
          <w:color w:val="231F20"/>
          <w:spacing w:val="-2"/>
          <w:w w:val="100"/>
          <w:sz w:val="16"/>
          <w:szCs w:val="16"/>
        </w:rPr>
        <w:t>4</w:t>
      </w:r>
      <w:r>
        <w:rPr>
          <w:rFonts w:ascii="Calibri" w:hAnsi="Calibri" w:cs="Calibri" w:eastAsia="Calibri"/>
          <w:b w:val="0"/>
          <w:bCs w:val="0"/>
          <w:i/>
          <w:color w:val="231F20"/>
          <w:spacing w:val="0"/>
          <w:w w:val="100"/>
          <w:sz w:val="16"/>
          <w:szCs w:val="16"/>
        </w:rPr>
        <w:t>,2)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68"/>
        <w:ind w:right="0"/>
        <w:jc w:val="left"/>
      </w:pPr>
      <w:r>
        <w:rPr>
          <w:spacing w:val="0"/>
          <w:w w:val="105"/>
        </w:rPr>
        <w:br w:type="column"/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still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t</w:t>
      </w:r>
      <w:r>
        <w:rPr>
          <w:rFonts w:ascii="Cambria" w:hAnsi="Cambria" w:cs="Cambria" w:eastAsia="Cambria"/>
          <w:b w:val="0"/>
          <w:bCs w:val="0"/>
          <w:spacing w:val="-9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−</w:t>
      </w:r>
      <w:r>
        <w:rPr>
          <w:rFonts w:ascii="Cambria" w:hAnsi="Cambria" w:cs="Cambria" w:eastAsia="Cambria"/>
          <w:b w:val="0"/>
          <w:bCs w:val="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1)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ay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ering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arra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9" w:lineRule="auto"/>
        <w:ind w:right="218" w:firstLine="199"/>
        <w:jc w:val="both"/>
      </w:pPr>
      <w:r>
        <w:rPr/>
        <w:pict>
          <v:group style="position:absolute;margin-left:555.770996pt;margin-top:-17.023039pt;width:6.778pt;height:7.118pt;mso-position-horizontal-relative:page;mso-position-vertical-relative:paragraph;z-index:-10036" coordorigin="11115,-340" coordsize="136,142">
            <v:group style="position:absolute;left:11119;top:-336;width:2;height:134" coordorigin="11119,-336" coordsize="2,134">
              <v:shape style="position:absolute;left:11119;top:-336;width:2;height:134" coordorigin="11119,-336" coordsize="0,134" path="m11119,-202l11119,-336e" filled="f" stroked="t" strokeweight=".398pt" strokecolor="#000000">
                <v:path arrowok="t"/>
              </v:shape>
            </v:group>
            <v:group style="position:absolute;left:11123;top:-333;width:120;height:2" coordorigin="11123,-333" coordsize="120,2">
              <v:shape style="position:absolute;left:11123;top:-333;width:120;height:2" coordorigin="11123,-333" coordsize="120,0" path="m11123,-333l11243,-333e" filled="f" stroked="t" strokeweight=".398pt" strokecolor="#000000">
                <v:path arrowok="t"/>
              </v:shape>
            </v:group>
            <v:group style="position:absolute;left:11123;top:-206;width:120;height:2" coordorigin="11123,-206" coordsize="120,2">
              <v:shape style="position:absolute;left:11123;top:-206;width:120;height:2" coordorigin="11123,-206" coordsize="120,0" path="m11123,-206l11243,-206e" filled="f" stroked="t" strokeweight=".398pt" strokecolor="#000000">
                <v:path arrowok="t"/>
              </v:shape>
            </v:group>
            <v:group style="position:absolute;left:11247;top:-336;width:2;height:134" coordorigin="11247,-336" coordsize="2,134">
              <v:shape style="position:absolute;left:11247;top:-336;width:2;height:134" coordorigin="11247,-336" coordsize="0,134" path="m11247,-202l11247,-336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theorem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xistence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arrays.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discussed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before,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importance,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supports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strength.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theorem,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6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testers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firstly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west-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-strength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required.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cost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arrays.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1"/>
        </w:numPr>
        <w:tabs>
          <w:tab w:pos="776" w:val="left" w:leader="none"/>
        </w:tabs>
        <w:ind w:left="776" w:right="0" w:hanging="38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pStyle w:val="BodyText"/>
        <w:spacing w:line="249" w:lineRule="auto" w:before="95"/>
        <w:ind w:right="218" w:firstLine="199"/>
        <w:jc w:val="both"/>
      </w:pPr>
      <w:r>
        <w:rPr/>
        <w:pict>
          <v:group style="position:absolute;margin-left:136.089157pt;margin-top:68.619049pt;width:51.124687pt;height:4.332328pt;mso-position-horizontal-relative:page;mso-position-vertical-relative:paragraph;z-index:-10040" coordorigin="2722,1372" coordsize="1022,87">
            <v:shape style="position:absolute;left:2722;top:1372;width:1022;height:87" coordorigin="2722,1372" coordsize="1022,87" path="m3658,1372l3658,1459,3730,1423,3672,1423,3672,1408,3730,1408,3658,1372xe" filled="t" fillcolor="#231F20" stroked="f">
              <v:path arrowok="t"/>
              <v:fill type="solid"/>
            </v:shape>
            <v:shape style="position:absolute;left:2722;top:1372;width:1022;height:87" coordorigin="2722,1372" coordsize="1022,87" path="m3658,1408l2722,1408,2722,1423,3658,1423,3658,1408xe" filled="t" fillcolor="#231F20" stroked="f">
              <v:path arrowok="t"/>
              <v:fill type="solid"/>
            </v:shape>
            <v:shape style="position:absolute;left:2722;top:1372;width:1022;height:87" coordorigin="2722,1372" coordsize="1022,87" path="m3730,1408l3672,1408,3672,1423,3730,1423,3744,1416,3730,1408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6.52211pt;margin-top:80.576782pt;width:51.125185pt;height:4.332328pt;mso-position-horizontal-relative:page;mso-position-vertical-relative:paragraph;z-index:-10039" coordorigin="2730,1612" coordsize="1023,87">
            <v:shape style="position:absolute;left:2730;top:1612;width:1023;height:87" coordorigin="2730,1612" coordsize="1023,87" path="m3666,1612l3666,1698,3739,1662,3681,1662,3681,1648,3739,1648,3666,1612xe" filled="t" fillcolor="#231F20" stroked="f">
              <v:path arrowok="t"/>
              <v:fill type="solid"/>
            </v:shape>
            <v:shape style="position:absolute;left:2730;top:1612;width:1023;height:87" coordorigin="2730,1612" coordsize="1023,87" path="m3666,1648l2730,1648,2730,1662,3666,1662,3666,1648xe" filled="t" fillcolor="#231F20" stroked="f">
              <v:path arrowok="t"/>
              <v:fill type="solid"/>
            </v:shape>
            <v:shape style="position:absolute;left:2730;top:1612;width:1023;height:87" coordorigin="2730,1612" coordsize="1023,87" path="m3739,1648l3681,1648,3681,1662,3739,1662,3753,1655,3739,1648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6.435852pt;margin-top:92.708199pt;width:51.124521pt;height:4.332328pt;mso-position-horizontal-relative:page;mso-position-vertical-relative:paragraph;z-index:-10038" coordorigin="2729,1854" coordsize="1022,87">
            <v:shape style="position:absolute;left:2729;top:1854;width:1022;height:87" coordorigin="2729,1854" coordsize="1022,87" path="m3665,1854l3665,1941,3737,1905,3679,1905,3679,1890,3737,1890,3665,1854xe" filled="t" fillcolor="#231F20" stroked="f">
              <v:path arrowok="t"/>
              <v:fill type="solid"/>
            </v:shape>
            <v:shape style="position:absolute;left:2729;top:1854;width:1022;height:87" coordorigin="2729,1854" coordsize="1022,87" path="m3665,1890l2729,1890,2729,1905,3665,1905,3665,1890xe" filled="t" fillcolor="#231F20" stroked="f">
              <v:path arrowok="t"/>
              <v:fill type="solid"/>
            </v:shape>
            <v:shape style="position:absolute;left:2729;top:1854;width:1022;height:87" coordorigin="2729,1854" coordsize="1022,87" path="m3737,1890l3679,1890,3679,1905,3737,1905,3751,1897,3737,1890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6.435852pt;margin-top:103.019394pt;width:51.124521pt;height:4.332991pt;mso-position-horizontal-relative:page;mso-position-vertical-relative:paragraph;z-index:-10037" coordorigin="2729,2060" coordsize="1022,87">
            <v:shape style="position:absolute;left:2729;top:2060;width:1022;height:87" coordorigin="2729,2060" coordsize="1022,87" path="m3665,2060l3665,2147,3737,2111,3679,2111,3679,2096,3737,2096,3665,2060xe" filled="t" fillcolor="#231F20" stroked="f">
              <v:path arrowok="t"/>
              <v:fill type="solid"/>
            </v:shape>
            <v:shape style="position:absolute;left:2729;top:2060;width:1022;height:87" coordorigin="2729,2060" coordsize="1022,87" path="m3665,2096l2729,2096,2729,2111,3665,2111,3665,2096xe" filled="t" fillcolor="#231F20" stroked="f">
              <v:path arrowok="t"/>
              <v:fill type="solid"/>
            </v:shape>
            <v:shape style="position:absolute;left:2729;top:2060;width:1022;height:87" coordorigin="2729,2060" coordsize="1022,87" path="m3737,2096l3679,2096,3679,2111,3737,2111,3751,2104,3737,2096xe" filled="t" fillcolor="#231F2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presents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gies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incre-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mental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arrays.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i.e.,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starts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west-strength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-strength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ones.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second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top="920" w:bottom="280" w:left="860" w:right="760"/>
          <w:cols w:num="2" w:equalWidth="0">
            <w:col w:w="5141" w:space="119"/>
            <w:col w:w="5360"/>
          </w:cols>
        </w:sectPr>
      </w:pP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32" w:hRule="exact"/>
        </w:trPr>
        <w:tc>
          <w:tcPr>
            <w:tcW w:w="351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10"/>
              <w:ind w:left="109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10"/>
              <w:ind w:left="122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10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10"/>
              <w:ind w:left="141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2"/>
              <w:ind w:left="78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2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2"/>
              <w:ind w:left="141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i.e.,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top-down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strat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gy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firstly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generated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highest-strength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4" w:hRule="exact"/>
        </w:trPr>
        <w:tc>
          <w:tcPr>
            <w:tcW w:w="351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10"/>
              <w:ind w:left="109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10"/>
              <w:ind w:left="122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10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10"/>
              <w:ind w:left="141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3"/>
              <w:ind w:left="78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3"/>
              <w:ind w:left="122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3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3"/>
              <w:ind w:left="141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ering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arra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then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we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-strength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ering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arra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2" w:hRule="exact"/>
        </w:trPr>
        <w:tc>
          <w:tcPr>
            <w:tcW w:w="351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"/>
              <w:ind w:left="109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"/>
              <w:ind w:left="122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"/>
              <w:ind w:left="141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78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2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41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1503" w:type="dxa"/>
            <w:gridSpan w:val="4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2" w:val="left" w:leader="none"/>
                <w:tab w:pos="854" w:val="left" w:leader="none"/>
                <w:tab w:pos="1218" w:val="left" w:leader="none"/>
              </w:tabs>
              <w:spacing w:before="10"/>
              <w:ind w:left="128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35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35"/>
                <w:sz w:val="16"/>
                <w:szCs w:val="16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35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gridSpan w:val="4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1" w:val="left" w:leader="none"/>
                <w:tab w:pos="804" w:val="left" w:leader="none"/>
                <w:tab w:pos="1168" w:val="left" w:leader="none"/>
              </w:tabs>
              <w:spacing w:before="2"/>
              <w:ind w:left="78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35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35"/>
                <w:sz w:val="16"/>
                <w:szCs w:val="16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35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Bottom-up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3" w:hRule="exact"/>
        </w:trPr>
        <w:tc>
          <w:tcPr>
            <w:tcW w:w="1503" w:type="dxa"/>
            <w:gridSpan w:val="4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2" w:val="left" w:leader="none"/>
                <w:tab w:pos="854" w:val="left" w:leader="none"/>
                <w:tab w:pos="1218" w:val="left" w:leader="none"/>
                <w:tab w:pos="1502" w:val="left" w:leader="none"/>
              </w:tabs>
              <w:spacing w:before="10"/>
              <w:ind w:left="40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31"/>
                <w:sz w:val="16"/>
                <w:szCs w:val="16"/>
              </w:rPr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31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00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3"/>
                <w:w w:val="100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  <w:u w:val="single" w:color="231F20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31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0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0"/>
                <w:sz w:val="16"/>
                <w:szCs w:val="16"/>
                <w:u w:val="none"/>
              </w:rPr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  <w:u w:val="none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gridSpan w:val="4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1" w:val="left" w:leader="none"/>
                <w:tab w:pos="804" w:val="left" w:leader="none"/>
                <w:tab w:pos="1168" w:val="left" w:leader="none"/>
                <w:tab w:pos="1452" w:val="left" w:leader="none"/>
              </w:tabs>
              <w:spacing w:before="2"/>
              <w:ind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31"/>
                <w:sz w:val="16"/>
                <w:szCs w:val="16"/>
              </w:rPr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31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00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13"/>
                <w:w w:val="100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  <w:u w:val="single" w:color="231F20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40"/>
                <w:sz w:val="16"/>
                <w:szCs w:val="16"/>
                <w:u w:val="single" w:color="231F20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31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0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0"/>
                <w:sz w:val="16"/>
                <w:szCs w:val="16"/>
                <w:u w:val="none"/>
              </w:rPr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  <w:u w:val="none"/>
              </w:rPr>
            </w:r>
          </w:p>
        </w:tc>
        <w:tc>
          <w:tcPr>
            <w:tcW w:w="6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strat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listed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Strat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inputs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3036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141"/>
              <w:jc w:val="righ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22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4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1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0" w:hRule="exact"/>
        </w:trPr>
        <w:tc>
          <w:tcPr>
            <w:tcW w:w="10224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77" w:val="left" w:leader="none"/>
                <w:tab w:pos="3539" w:val="left" w:leader="none"/>
                <w:tab w:pos="3903" w:val="left" w:leader="none"/>
                <w:tab w:pos="5162" w:val="left" w:leader="none"/>
              </w:tabs>
              <w:spacing w:before="1"/>
              <w:ind w:left="27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31"/>
                <w:position w:val="2"/>
                <w:sz w:val="16"/>
                <w:szCs w:val="16"/>
              </w:rPr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31"/>
                <w:position w:val="2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w w:val="100"/>
                <w:position w:val="2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13"/>
                <w:w w:val="100"/>
                <w:position w:val="2"/>
                <w:sz w:val="16"/>
                <w:szCs w:val="16"/>
                <w:u w:val="single" w:color="231F20"/>
              </w:rPr>
              <w:t> 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position w:val="2"/>
                <w:sz w:val="16"/>
                <w:szCs w:val="16"/>
                <w:u w:val="single" w:color="231F20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position w:val="2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position w:val="2"/>
                <w:sz w:val="16"/>
                <w:szCs w:val="16"/>
                <w:u w:val="single" w:color="231F20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position w:val="2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position w:val="2"/>
                <w:sz w:val="16"/>
                <w:szCs w:val="16"/>
                <w:u w:val="single" w:color="231F20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position w:val="2"/>
                <w:sz w:val="16"/>
                <w:szCs w:val="16"/>
                <w:u w:val="single" w:color="231F20"/>
              </w:rPr>
              <w:tab/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20"/>
                <w:position w:val="2"/>
                <w:sz w:val="16"/>
                <w:szCs w:val="16"/>
                <w:u w:val="single" w:color="231F20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20"/>
                <w:position w:val="2"/>
                <w:sz w:val="16"/>
                <w:szCs w:val="16"/>
                <w:u w:val="none"/>
              </w:rPr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20"/>
                <w:position w:val="2"/>
                <w:sz w:val="16"/>
                <w:szCs w:val="16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pacing w:val="0"/>
                <w:w w:val="105"/>
                <w:position w:val="0"/>
                <w:sz w:val="20"/>
                <w:szCs w:val="20"/>
                <w:u w:val="none"/>
              </w:rPr>
              <w:t>Strategy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pacing w:val="-26"/>
                <w:w w:val="105"/>
                <w:position w:val="0"/>
                <w:sz w:val="20"/>
                <w:szCs w:val="20"/>
                <w:u w:val="none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pacing w:val="0"/>
                <w:w w:val="105"/>
                <w:position w:val="0"/>
                <w:sz w:val="20"/>
                <w:szCs w:val="20"/>
                <w:u w:val="none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pacing w:val="-26"/>
                <w:w w:val="105"/>
                <w:position w:val="0"/>
                <w:sz w:val="20"/>
                <w:szCs w:val="20"/>
                <w:u w:val="none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5"/>
                <w:position w:val="0"/>
                <w:sz w:val="20"/>
                <w:szCs w:val="20"/>
                <w:u w:val="none"/>
              </w:rPr>
              <w:t>Bottom-up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-27"/>
                <w:w w:val="105"/>
                <w:position w:val="0"/>
                <w:sz w:val="20"/>
                <w:szCs w:val="20"/>
                <w:u w:val="none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5"/>
                <w:position w:val="0"/>
                <w:sz w:val="20"/>
                <w:szCs w:val="20"/>
                <w:u w:val="none"/>
              </w:rPr>
              <w:t>strat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-4"/>
                <w:w w:val="105"/>
                <w:position w:val="0"/>
                <w:sz w:val="20"/>
                <w:szCs w:val="20"/>
                <w:u w:val="none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5"/>
                <w:position w:val="0"/>
                <w:sz w:val="20"/>
                <w:szCs w:val="20"/>
                <w:u w:val="none"/>
              </w:rPr>
              <w:t>gy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r>
          </w:p>
        </w:tc>
      </w:tr>
      <w:tr>
        <w:trPr>
          <w:trHeight w:val="206" w:hRule="exact"/>
        </w:trPr>
        <w:tc>
          <w:tcPr>
            <w:tcW w:w="2735" w:type="dxa"/>
            <w:gridSpan w:val="5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78" w:right="0"/>
              <w:jc w:val="left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6"/>
                <w:szCs w:val="16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22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6"/>
                <w:szCs w:val="16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4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9" w:val="left" w:leader="none"/>
                <w:tab w:pos="3870" w:val="left" w:leader="none"/>
              </w:tabs>
              <w:spacing w:line="182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20"/>
                <w:position w:val="10"/>
                <w:sz w:val="16"/>
                <w:szCs w:val="16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20"/>
                <w:position w:val="10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</w:rPr>
              <w:t>Input: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pacing w:val="2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>P</w:t>
            </w:r>
            <w:r>
              <w:rPr>
                <w:rFonts w:ascii="Cambria" w:hAnsi="Cambria" w:cs="Cambria" w:eastAsia="Cambria"/>
                <w:b w:val="0"/>
                <w:bCs w:val="0"/>
                <w:color w:val="000000"/>
                <w:spacing w:val="-1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>a</w:t>
            </w:r>
            <w:r>
              <w:rPr>
                <w:rFonts w:ascii="Cambria" w:hAnsi="Cambria" w:cs="Cambria" w:eastAsia="Cambria"/>
                <w:b w:val="0"/>
                <w:bCs w:val="0"/>
                <w:color w:val="000000"/>
                <w:spacing w:val="4"/>
                <w:w w:val="100"/>
                <w:position w:val="0"/>
                <w:sz w:val="20"/>
                <w:szCs w:val="20"/>
              </w:rPr>
              <w:t>r</w:t>
            </w:r>
            <w:r>
              <w:rPr>
                <w:rFonts w:ascii="Cambria" w:hAnsi="Cambria" w:cs="Cambria" w:eastAsia="Cambria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>ams</w:t>
            </w:r>
            <w:r>
              <w:rPr>
                <w:rFonts w:ascii="Cambria" w:hAnsi="Cambria" w:cs="Cambria" w:eastAsia="Cambria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color w:val="000000"/>
                <w:spacing w:val="0"/>
                <w:w w:val="90"/>
                <w:position w:val="0"/>
                <w:sz w:val="20"/>
                <w:szCs w:val="20"/>
              </w:rPr>
              <w:t>◃</w:t>
            </w:r>
            <w:r>
              <w:rPr>
                <w:rFonts w:ascii="Cambria" w:hAnsi="Cambria" w:cs="Cambria" w:eastAsia="Cambria"/>
                <w:b w:val="0"/>
                <w:bCs w:val="0"/>
                <w:color w:val="000000"/>
                <w:spacing w:val="12"/>
                <w:w w:val="90"/>
                <w:position w:val="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-3"/>
                <w:w w:val="100"/>
                <w:position w:val="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>arameters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>(and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1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>their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1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-6"/>
                <w:w w:val="100"/>
                <w:position w:val="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  <w:t>alues)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2" w:hRule="exact"/>
        </w:trPr>
        <w:tc>
          <w:tcPr>
            <w:tcW w:w="2735" w:type="dxa"/>
            <w:gridSpan w:val="5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960" w:bottom="280" w:left="860" w:right="7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9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Theo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em.</w:t>
      </w:r>
      <w:r>
        <w:rPr>
          <w:rFonts w:ascii="Times New Roman" w:hAnsi="Times New Roman" w:cs="Times New Roman" w:eastAsia="Times New Roman"/>
          <w:b/>
          <w:bCs/>
          <w:spacing w:val="1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M</w:t>
      </w:r>
      <w:r>
        <w:rPr>
          <w:rFonts w:ascii="Cambria" w:hAnsi="Cambria" w:cs="Cambria" w:eastAsia="Cambria"/>
          <w:b w:val="0"/>
          <w:bCs w:val="0"/>
          <w:spacing w:val="-34"/>
          <w:w w:val="11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3"/>
          <w:w w:val="110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2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  <w:sz w:val="20"/>
          <w:szCs w:val="2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1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1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39" w:lineRule="exact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...,</w:t>
      </w:r>
      <w:r>
        <w:rPr>
          <w:rFonts w:ascii="Cambria" w:hAnsi="Cambria" w:cs="Cambria" w:eastAsia="Cambria"/>
          <w:b w:val="0"/>
          <w:bCs w:val="0"/>
          <w:spacing w:val="-20"/>
          <w:w w:val="115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8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3"/>
          <w:w w:val="11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2"/>
          <w:w w:val="11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3"/>
          <w:w w:val="11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3"/>
          <w:w w:val="11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2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  <w:sz w:val="20"/>
          <w:szCs w:val="20"/>
        </w:rPr>
        <w:t>I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([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15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0"/>
          <w:w w:val="1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5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0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];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6"/>
          <w:w w:val="11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[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line="228" w:lineRule="exact"/>
        <w:ind w:right="0"/>
        <w:jc w:val="left"/>
      </w:pPr>
      <w:r>
        <w:rPr>
          <w:rFonts w:ascii="Cambria" w:hAnsi="Cambria" w:cs="Cambria" w:eastAsia="Cambria"/>
          <w:b w:val="0"/>
          <w:bCs w:val="0"/>
          <w:spacing w:val="0"/>
          <w:w w:val="110"/>
        </w:rPr>
        <w:t>,</w:t>
      </w:r>
      <w:r>
        <w:rPr>
          <w:rFonts w:ascii="Cambria" w:hAnsi="Cambria" w:cs="Cambria" w:eastAsia="Cambria"/>
          <w:b w:val="0"/>
          <w:bCs w:val="0"/>
          <w:spacing w:val="-24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6"/>
          <w:w w:val="110"/>
        </w:rPr>
        <w:t>k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,</w:t>
      </w:r>
      <w:r>
        <w:rPr>
          <w:rFonts w:ascii="Cambria" w:hAnsi="Cambria" w:cs="Cambria" w:eastAsia="Cambria"/>
          <w:b w:val="0"/>
          <w:bCs w:val="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spacing w:val="-2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spacing w:val="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spacing w:val="-26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9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))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-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s.t.,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their</w:t>
      </w:r>
      <w:r>
        <w:rPr>
          <w:b w:val="0"/>
          <w:bCs w:val="0"/>
          <w:i w:val="0"/>
          <w:spacing w:val="-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-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cases</w:t>
      </w:r>
      <w:r>
        <w:rPr>
          <w:b w:val="0"/>
          <w:bCs w:val="0"/>
          <w:i w:val="0"/>
          <w:spacing w:val="-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are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-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same.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6" w:lineRule="auto"/>
        <w:ind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oof.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10"/>
        </w:rPr>
        <w:t> </w:t>
      </w:r>
      <w:r>
        <w:rPr>
          <w:b w:val="0"/>
          <w:bCs w:val="0"/>
          <w:i w:val="0"/>
          <w:spacing w:val="-18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just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need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</w:t>
      </w:r>
      <w:r>
        <w:rPr>
          <w:b w:val="0"/>
          <w:bCs w:val="0"/>
          <w:i w:val="0"/>
          <w:spacing w:val="-4"/>
          <w:w w:val="110"/>
        </w:rPr>
        <w:t>o</w:t>
      </w:r>
      <w:r>
        <w:rPr>
          <w:b w:val="0"/>
          <w:bCs w:val="0"/>
          <w:i w:val="0"/>
          <w:spacing w:val="-4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that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4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-4"/>
          <w:w w:val="110"/>
        </w:rPr>
        <w:t>o</w:t>
      </w:r>
      <w:r>
        <w:rPr>
          <w:b w:val="0"/>
          <w:bCs w:val="0"/>
          <w:i w:val="0"/>
          <w:spacing w:val="-4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10"/>
        </w:rPr>
        <w:t>arra</w:t>
      </w:r>
      <w:r>
        <w:rPr>
          <w:b w:val="0"/>
          <w:bCs w:val="0"/>
          <w:i w:val="0"/>
          <w:spacing w:val="-15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0"/>
        </w:rPr>
        <w:t>  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M</w:t>
      </w:r>
      <w:r>
        <w:rPr>
          <w:rFonts w:ascii="Cambria" w:hAnsi="Cambria" w:cs="Cambria" w:eastAsia="Cambria"/>
          <w:b w:val="0"/>
          <w:bCs w:val="0"/>
          <w:i w:val="0"/>
          <w:spacing w:val="-28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2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  </w:t>
      </w:r>
      <w:r>
        <w:rPr>
          <w:rFonts w:ascii="Cambria" w:hAnsi="Cambria" w:cs="Cambria" w:eastAsia="Cambria"/>
          <w:b w:val="0"/>
          <w:bCs w:val="0"/>
          <w:i w:val="0"/>
          <w:spacing w:val="40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))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0"/>
          <w:w w:val="110"/>
          <w:position w:val="0"/>
        </w:rPr>
        <w:t>  </w:t>
      </w:r>
      <w:r>
        <w:rPr>
          <w:b w:val="0"/>
          <w:bCs w:val="0"/>
          <w:i w:val="0"/>
          <w:spacing w:val="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we</w:t>
      </w:r>
      <w:r>
        <w:rPr>
          <w:b w:val="0"/>
          <w:bCs w:val="0"/>
          <w:i w:val="0"/>
          <w:spacing w:val="0"/>
          <w:w w:val="110"/>
          <w:position w:val="0"/>
        </w:rPr>
        <w:t>  </w:t>
      </w:r>
      <w:r>
        <w:rPr>
          <w:b w:val="0"/>
          <w:bCs w:val="0"/>
          <w:i w:val="0"/>
          <w:spacing w:val="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can</w:t>
      </w:r>
      <w:r>
        <w:rPr>
          <w:b w:val="0"/>
          <w:bCs w:val="0"/>
          <w:i w:val="0"/>
          <w:spacing w:val="0"/>
          <w:w w:val="110"/>
          <w:position w:val="0"/>
        </w:rPr>
        <w:t>  </w:t>
      </w:r>
      <w:r>
        <w:rPr>
          <w:b w:val="0"/>
          <w:bCs w:val="0"/>
          <w:i w:val="0"/>
          <w:spacing w:val="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find</w:t>
      </w:r>
      <w:r>
        <w:rPr>
          <w:b w:val="0"/>
          <w:bCs w:val="0"/>
          <w:i w:val="0"/>
          <w:spacing w:val="0"/>
          <w:w w:val="110"/>
          <w:position w:val="0"/>
        </w:rPr>
        <w:t>  </w:t>
      </w:r>
      <w:r>
        <w:rPr>
          <w:b w:val="0"/>
          <w:bCs w:val="0"/>
          <w:i w:val="0"/>
          <w:spacing w:val="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33" w:lineRule="exact"/>
        <w:ind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mbria" w:hAnsi="Cambria" w:cs="Cambria" w:eastAsia="Cambria"/>
          <w:b w:val="0"/>
          <w:bCs w:val="0"/>
          <w:spacing w:val="0"/>
          <w:w w:val="120"/>
        </w:rPr>
        <w:t>M</w:t>
      </w:r>
      <w:r>
        <w:rPr>
          <w:rFonts w:ascii="Cambria" w:hAnsi="Cambria" w:cs="Cambria" w:eastAsia="Cambria"/>
          <w:b w:val="0"/>
          <w:bCs w:val="0"/>
          <w:spacing w:val="-37"/>
          <w:w w:val="120"/>
        </w:rPr>
        <w:t> </w:t>
      </w:r>
      <w:r>
        <w:rPr>
          <w:rFonts w:ascii="Cambria" w:hAnsi="Cambria" w:cs="Cambria" w:eastAsia="Cambria"/>
          <w:b w:val="0"/>
          <w:bCs w:val="0"/>
          <w:spacing w:val="13"/>
          <w:w w:val="1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2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4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-18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-18"/>
          <w:w w:val="12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20"/>
          <w:position w:val="0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7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2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7"/>
          <w:w w:val="12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2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6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2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1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7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31"/>
          <w:w w:val="12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</w:rPr>
        <w:t>))</w:t>
      </w:r>
      <w:r>
        <w:rPr>
          <w:b w:val="0"/>
          <w:bCs w:val="0"/>
          <w:i w:val="0"/>
          <w:spacing w:val="0"/>
          <w:w w:val="120"/>
          <w:position w:val="0"/>
        </w:rPr>
        <w:t>,</w:t>
      </w:r>
      <w:r>
        <w:rPr>
          <w:b w:val="0"/>
          <w:bCs w:val="0"/>
          <w:i w:val="0"/>
          <w:spacing w:val="-6"/>
          <w:w w:val="120"/>
          <w:position w:val="0"/>
        </w:rPr>
        <w:t> </w:t>
      </w:r>
      <w:r>
        <w:rPr>
          <w:b w:val="0"/>
          <w:bCs w:val="0"/>
          <w:i w:val="0"/>
          <w:spacing w:val="0"/>
          <w:w w:val="120"/>
          <w:position w:val="0"/>
        </w:rPr>
        <w:t>such</w:t>
      </w:r>
      <w:r>
        <w:rPr>
          <w:b w:val="0"/>
          <w:bCs w:val="0"/>
          <w:i w:val="0"/>
          <w:spacing w:val="-6"/>
          <w:w w:val="120"/>
          <w:position w:val="0"/>
        </w:rPr>
        <w:t> </w:t>
      </w:r>
      <w:r>
        <w:rPr>
          <w:b w:val="0"/>
          <w:bCs w:val="0"/>
          <w:i w:val="0"/>
          <w:spacing w:val="0"/>
          <w:w w:val="120"/>
          <w:position w:val="0"/>
        </w:rPr>
        <w:t>that,</w:t>
      </w:r>
      <w:r>
        <w:rPr>
          <w:b w:val="0"/>
          <w:bCs w:val="0"/>
          <w:i w:val="0"/>
          <w:spacing w:val="-5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20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&lt;</w:t>
      </w:r>
      <w:r>
        <w:rPr>
          <w:rFonts w:ascii="Cambria" w:hAnsi="Cambria" w:cs="Cambria" w:eastAsia="Cambria"/>
          <w:b w:val="0"/>
          <w:bCs w:val="0"/>
          <w:i w:val="0"/>
          <w:spacing w:val="-10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pStyle w:val="BodyText"/>
        <w:spacing w:line="239" w:lineRule="exact"/>
        <w:ind w:right="0"/>
        <w:jc w:val="left"/>
        <w:rPr>
          <w:rFonts w:ascii="Cambria" w:hAnsi="Cambria" w:cs="Cambria" w:eastAsia="Cambria"/>
        </w:rPr>
      </w:pPr>
      <w:r>
        <w:rPr>
          <w:b w:val="0"/>
          <w:bCs w:val="0"/>
          <w:spacing w:val="0"/>
          <w:w w:val="115"/>
        </w:rPr>
        <w:t>and</w:t>
      </w:r>
      <w:r>
        <w:rPr>
          <w:b w:val="0"/>
          <w:bCs w:val="0"/>
          <w:spacing w:val="38"/>
          <w:w w:val="115"/>
        </w:rPr>
        <w:t> </w:t>
      </w:r>
      <w:r>
        <w:rPr>
          <w:b w:val="0"/>
          <w:bCs w:val="0"/>
          <w:spacing w:val="0"/>
          <w:w w:val="115"/>
        </w:rPr>
        <w:t>for</w:t>
      </w:r>
      <w:r>
        <w:rPr>
          <w:b w:val="0"/>
          <w:bCs w:val="0"/>
          <w:spacing w:val="39"/>
          <w:w w:val="115"/>
        </w:rPr>
        <w:t> </w:t>
      </w: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-4"/>
          <w:w w:val="115"/>
        </w:rPr>
        <w:t>n</w:t>
      </w:r>
      <w:r>
        <w:rPr>
          <w:b w:val="0"/>
          <w:bCs w:val="0"/>
          <w:spacing w:val="0"/>
          <w:w w:val="115"/>
        </w:rPr>
        <w:t>y</w:t>
      </w:r>
      <w:r>
        <w:rPr>
          <w:b w:val="0"/>
          <w:bCs w:val="0"/>
          <w:spacing w:val="38"/>
          <w:w w:val="115"/>
        </w:rPr>
        <w:t> </w:t>
      </w:r>
      <w:r>
        <w:rPr>
          <w:b w:val="0"/>
          <w:bCs w:val="0"/>
          <w:spacing w:val="0"/>
          <w:w w:val="115"/>
        </w:rPr>
        <w:t>test</w:t>
      </w:r>
      <w:r>
        <w:rPr>
          <w:b w:val="0"/>
          <w:bCs w:val="0"/>
          <w:spacing w:val="39"/>
          <w:w w:val="115"/>
        </w:rPr>
        <w:t> </w:t>
      </w:r>
      <w:r>
        <w:rPr>
          <w:b w:val="0"/>
          <w:bCs w:val="0"/>
          <w:spacing w:val="0"/>
          <w:w w:val="115"/>
        </w:rPr>
        <w:t>case</w:t>
      </w:r>
      <w:r>
        <w:rPr>
          <w:b w:val="0"/>
          <w:bCs w:val="0"/>
          <w:spacing w:val="39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30"/>
        </w:rPr>
        <w:t>f</w:t>
      </w:r>
      <w:r>
        <w:rPr>
          <w:rFonts w:ascii="Cambria" w:hAnsi="Cambria" w:cs="Cambria" w:eastAsia="Cambria"/>
          <w:b w:val="0"/>
          <w:bCs w:val="0"/>
          <w:spacing w:val="0"/>
          <w:w w:val="130"/>
        </w:rPr>
        <w:t> </w:t>
      </w:r>
      <w:r>
        <w:rPr>
          <w:rFonts w:ascii="Cambria" w:hAnsi="Cambria" w:cs="Cambria" w:eastAsia="Cambria"/>
          <w:b w:val="0"/>
          <w:bCs w:val="0"/>
          <w:spacing w:val="20"/>
          <w:w w:val="13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∈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16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M</w:t>
      </w:r>
      <w:r>
        <w:rPr>
          <w:rFonts w:ascii="Cambria" w:hAnsi="Cambria" w:cs="Cambria" w:eastAsia="Cambria"/>
          <w:b w:val="0"/>
          <w:bCs w:val="0"/>
          <w:spacing w:val="-33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14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15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15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3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39" w:lineRule="exact"/>
        <w:ind w:right="0"/>
        <w:jc w:val="left"/>
      </w:pPr>
      <w:r>
        <w:rPr>
          <w:rFonts w:ascii="Cambria" w:hAnsi="Cambria" w:cs="Cambria" w:eastAsia="Cambria"/>
          <w:b w:val="0"/>
          <w:bCs w:val="0"/>
          <w:spacing w:val="0"/>
          <w:w w:val="120"/>
        </w:rPr>
        <w:t>...,</w:t>
      </w:r>
      <w:r>
        <w:rPr>
          <w:rFonts w:ascii="Cambria" w:hAnsi="Cambria" w:cs="Cambria" w:eastAsia="Cambria"/>
          <w:b w:val="0"/>
          <w:bCs w:val="0"/>
          <w:spacing w:val="-26"/>
          <w:w w:val="12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32"/>
          <w:w w:val="12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</w:rPr>
        <w:t>))</w:t>
      </w:r>
      <w:r>
        <w:rPr>
          <w:b w:val="0"/>
          <w:bCs w:val="0"/>
          <w:i w:val="0"/>
          <w:spacing w:val="0"/>
          <w:w w:val="120"/>
          <w:position w:val="0"/>
        </w:rPr>
        <w:t>,</w:t>
      </w:r>
      <w:r>
        <w:rPr>
          <w:b w:val="0"/>
          <w:bCs w:val="0"/>
          <w:i w:val="0"/>
          <w:spacing w:val="-3"/>
          <w:w w:val="120"/>
          <w:position w:val="0"/>
        </w:rPr>
        <w:t> </w:t>
      </w:r>
      <w:r>
        <w:rPr>
          <w:b w:val="0"/>
          <w:bCs w:val="0"/>
          <w:i w:val="0"/>
          <w:spacing w:val="0"/>
          <w:w w:val="120"/>
          <w:position w:val="0"/>
        </w:rPr>
        <w:t>it</w:t>
      </w:r>
      <w:r>
        <w:rPr>
          <w:b w:val="0"/>
          <w:bCs w:val="0"/>
          <w:i w:val="0"/>
          <w:spacing w:val="-3"/>
          <w:w w:val="120"/>
          <w:position w:val="0"/>
        </w:rPr>
        <w:t> </w:t>
      </w:r>
      <w:r>
        <w:rPr>
          <w:b w:val="0"/>
          <w:bCs w:val="0"/>
          <w:i w:val="0"/>
          <w:spacing w:val="0"/>
          <w:w w:val="120"/>
          <w:position w:val="0"/>
        </w:rPr>
        <w:t>has</w:t>
      </w:r>
      <w:r>
        <w:rPr>
          <w:b w:val="0"/>
          <w:bCs w:val="0"/>
          <w:i w:val="0"/>
          <w:spacing w:val="-4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30"/>
          <w:position w:val="0"/>
        </w:rPr>
        <w:t>f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3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∈</w:t>
      </w:r>
      <w:r>
        <w:rPr>
          <w:rFonts w:ascii="Cambria" w:hAnsi="Cambria" w:cs="Cambria" w:eastAsia="Cambria"/>
          <w:b w:val="0"/>
          <w:bCs w:val="0"/>
          <w:i w:val="0"/>
          <w:spacing w:val="-8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M</w:t>
      </w:r>
      <w:r>
        <w:rPr>
          <w:rFonts w:ascii="Cambria" w:hAnsi="Cambria" w:cs="Cambria" w:eastAsia="Cambria"/>
          <w:b w:val="0"/>
          <w:bCs w:val="0"/>
          <w:i w:val="0"/>
          <w:spacing w:val="-36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20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2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2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2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26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2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6"/>
          <w:w w:val="12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2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6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2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4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32"/>
          <w:w w:val="12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</w:rPr>
        <w:t>))</w:t>
      </w:r>
      <w:r>
        <w:rPr>
          <w:b w:val="0"/>
          <w:bCs w:val="0"/>
          <w:i w:val="0"/>
          <w:spacing w:val="0"/>
          <w:w w:val="12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29" w:lineRule="auto" w:before="1"/>
        <w:ind w:right="0" w:firstLine="199"/>
        <w:jc w:val="both"/>
      </w:pPr>
      <w:r>
        <w:rPr>
          <w:b w:val="0"/>
          <w:bCs w:val="0"/>
          <w:spacing w:val="0"/>
          <w:w w:val="110"/>
        </w:rPr>
        <w:t>First,</w:t>
      </w:r>
      <w:r>
        <w:rPr>
          <w:b w:val="0"/>
          <w:bCs w:val="0"/>
          <w:spacing w:val="11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M</w:t>
      </w:r>
      <w:r>
        <w:rPr>
          <w:rFonts w:ascii="Cambria" w:hAnsi="Cambria" w:cs="Cambria" w:eastAsia="Cambria"/>
          <w:b w:val="0"/>
          <w:bCs w:val="0"/>
          <w:spacing w:val="-28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2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2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itself</w:t>
      </w:r>
      <w:r>
        <w:rPr>
          <w:b w:val="0"/>
          <w:bCs w:val="0"/>
          <w:i w:val="0"/>
          <w:spacing w:val="0"/>
          <w:w w:val="110"/>
          <w:position w:val="0"/>
        </w:rPr>
        <w:t> </w:t>
      </w:r>
      <w:r>
        <w:rPr>
          <w:b w:val="0"/>
          <w:bCs w:val="0"/>
          <w:i w:val="0"/>
          <w:spacing w:val="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must</w:t>
      </w:r>
      <w:r>
        <w:rPr>
          <w:b w:val="0"/>
          <w:bCs w:val="0"/>
          <w:i w:val="0"/>
          <w:spacing w:val="0"/>
          <w:w w:val="110"/>
          <w:position w:val="0"/>
        </w:rPr>
        <w:t> </w:t>
      </w:r>
      <w:r>
        <w:rPr>
          <w:b w:val="0"/>
          <w:bCs w:val="0"/>
          <w:i w:val="0"/>
          <w:spacing w:val="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be</w:t>
      </w:r>
      <w:r>
        <w:rPr>
          <w:b w:val="0"/>
          <w:bCs w:val="0"/>
          <w:i w:val="0"/>
          <w:spacing w:val="0"/>
          <w:w w:val="110"/>
          <w:position w:val="0"/>
        </w:rPr>
        <w:t> </w:t>
      </w:r>
      <w:r>
        <w:rPr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M</w:t>
      </w:r>
      <w:r>
        <w:rPr>
          <w:rFonts w:ascii="Cambria" w:hAnsi="Cambria" w:cs="Cambria" w:eastAsia="Cambria"/>
          <w:b w:val="0"/>
          <w:bCs w:val="0"/>
          <w:i w:val="0"/>
          <w:spacing w:val="-28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0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1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position w:val="0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33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5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))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as</w:t>
      </w:r>
      <w:r>
        <w:rPr>
          <w:b w:val="0"/>
          <w:bCs w:val="0"/>
          <w:i w:val="0"/>
          <w:spacing w:val="2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it</w:t>
      </w:r>
      <w:r>
        <w:rPr>
          <w:b w:val="0"/>
          <w:bCs w:val="0"/>
          <w:i w:val="0"/>
          <w:spacing w:val="2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must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</w:t>
      </w:r>
      <w:r>
        <w:rPr>
          <w:b w:val="0"/>
          <w:bCs w:val="0"/>
          <w:i w:val="0"/>
          <w:spacing w:val="-4"/>
          <w:w w:val="110"/>
          <w:position w:val="0"/>
        </w:rPr>
        <w:t>o</w:t>
      </w:r>
      <w:r>
        <w:rPr>
          <w:b w:val="0"/>
          <w:bCs w:val="0"/>
          <w:i w:val="0"/>
          <w:spacing w:val="-4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er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all</w:t>
      </w:r>
      <w:r>
        <w:rPr>
          <w:b w:val="0"/>
          <w:bCs w:val="0"/>
          <w:i w:val="0"/>
          <w:spacing w:val="2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1)</w:t>
      </w:r>
      <w:r>
        <w:rPr>
          <w:b w:val="0"/>
          <w:bCs w:val="0"/>
          <w:i w:val="0"/>
          <w:spacing w:val="0"/>
          <w:w w:val="105"/>
          <w:position w:val="0"/>
        </w:rPr>
        <w:t>-d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gree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1" w:lineRule="auto" w:before="11"/>
        <w:ind w:right="0" w:firstLine="199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10"/>
        </w:rPr>
        <w:t>Then,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assume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obtain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t</w:t>
      </w:r>
      <w:r>
        <w:rPr>
          <w:rFonts w:ascii="Cambria" w:hAnsi="Cambria" w:cs="Cambria" w:eastAsia="Cambria"/>
          <w:b w:val="0"/>
          <w:bCs w:val="0"/>
          <w:spacing w:val="8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−</w:t>
      </w:r>
      <w:r>
        <w:rPr>
          <w:rFonts w:ascii="Cambria" w:hAnsi="Cambria" w:cs="Cambria" w:eastAsia="Cambria"/>
          <w:b w:val="0"/>
          <w:bCs w:val="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1)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-3"/>
          <w:w w:val="110"/>
        </w:rPr>
        <w:t>w</w:t>
      </w:r>
      <w:r>
        <w:rPr>
          <w:b w:val="0"/>
          <w:bCs w:val="0"/>
          <w:spacing w:val="0"/>
          <w:w w:val="110"/>
        </w:rPr>
        <w:t>ay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4"/>
          <w:w w:val="110"/>
        </w:rPr>
        <w:t>o</w:t>
      </w:r>
      <w:r>
        <w:rPr>
          <w:b w:val="0"/>
          <w:bCs w:val="0"/>
          <w:spacing w:val="-4"/>
          <w:w w:val="110"/>
        </w:rPr>
        <w:t>v</w:t>
      </w:r>
      <w:r>
        <w:rPr>
          <w:b w:val="0"/>
          <w:bCs w:val="0"/>
          <w:spacing w:val="0"/>
          <w:w w:val="110"/>
        </w:rPr>
        <w:t>ering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arra</w:t>
      </w:r>
      <w:r>
        <w:rPr>
          <w:b w:val="0"/>
          <w:bCs w:val="0"/>
          <w:spacing w:val="-15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4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one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case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15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M</w:t>
      </w:r>
      <w:r>
        <w:rPr>
          <w:rFonts w:ascii="Cambria" w:hAnsi="Cambria" w:cs="Cambria" w:eastAsia="Cambria"/>
          <w:b w:val="0"/>
          <w:bCs w:val="0"/>
          <w:spacing w:val="-28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0"/>
        </w:rPr>
        <w:t>C</w:t>
      </w:r>
      <w:r>
        <w:rPr>
          <w:rFonts w:ascii="Cambria" w:hAnsi="Cambria" w:cs="Cambria" w:eastAsia="Cambria"/>
          <w:b w:val="0"/>
          <w:bCs w:val="0"/>
          <w:spacing w:val="-1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3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28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8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can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not</w:t>
      </w:r>
      <w:r>
        <w:rPr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be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reduced.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-9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ith</w:t>
      </w:r>
      <w:r>
        <w:rPr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this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assumption,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-4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y</w:t>
      </w:r>
      <w:r>
        <w:rPr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case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will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</w:t>
      </w:r>
      <w:r>
        <w:rPr>
          <w:b w:val="0"/>
          <w:bCs w:val="0"/>
          <w:i w:val="0"/>
          <w:spacing w:val="-4"/>
          <w:w w:val="110"/>
          <w:position w:val="0"/>
        </w:rPr>
        <w:t>o</w:t>
      </w:r>
      <w:r>
        <w:rPr>
          <w:b w:val="0"/>
          <w:bCs w:val="0"/>
          <w:i w:val="0"/>
          <w:spacing w:val="-4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er</w:t>
      </w:r>
      <w:r>
        <w:rPr>
          <w:b w:val="0"/>
          <w:bCs w:val="0"/>
          <w:i w:val="0"/>
          <w:spacing w:val="4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at</w:t>
      </w:r>
      <w:r>
        <w:rPr>
          <w:b w:val="0"/>
          <w:bCs w:val="0"/>
          <w:i w:val="0"/>
          <w:spacing w:val="4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least</w:t>
      </w:r>
      <w:r>
        <w:rPr>
          <w:b w:val="0"/>
          <w:bCs w:val="0"/>
          <w:i w:val="0"/>
          <w:spacing w:val="4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one</w:t>
      </w:r>
      <w:r>
        <w:rPr>
          <w:b w:val="0"/>
          <w:bCs w:val="0"/>
          <w:i w:val="0"/>
          <w:spacing w:val="4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2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1)</w:t>
      </w:r>
      <w:r>
        <w:rPr>
          <w:b w:val="0"/>
          <w:bCs w:val="0"/>
          <w:i w:val="0"/>
          <w:spacing w:val="0"/>
          <w:w w:val="110"/>
          <w:position w:val="0"/>
        </w:rPr>
        <w:t>-d</w:t>
      </w:r>
      <w:r>
        <w:rPr>
          <w:b w:val="0"/>
          <w:bCs w:val="0"/>
          <w:i w:val="0"/>
          <w:spacing w:val="-4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10"/>
          <w:position w:val="0"/>
        </w:rPr>
        <w:t>gree</w:t>
      </w:r>
      <w:r>
        <w:rPr>
          <w:b w:val="0"/>
          <w:bCs w:val="0"/>
          <w:i w:val="0"/>
          <w:spacing w:val="4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interaction</w:t>
      </w:r>
      <w:r>
        <w:rPr>
          <w:b w:val="0"/>
          <w:bCs w:val="0"/>
          <w:i w:val="0"/>
          <w:spacing w:val="5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that</w:t>
      </w:r>
      <w:r>
        <w:rPr>
          <w:b w:val="0"/>
          <w:bCs w:val="0"/>
          <w:i w:val="0"/>
          <w:spacing w:val="4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only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appears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this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case.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-9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ithout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loss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generalit</w:t>
      </w:r>
      <w:r>
        <w:rPr>
          <w:b w:val="0"/>
          <w:bCs w:val="0"/>
          <w:i w:val="0"/>
          <w:spacing w:val="-15"/>
          <w:w w:val="110"/>
          <w:position w:val="0"/>
        </w:rPr>
        <w:t>y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let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case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9"/>
          <w:w w:val="11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)</w:t>
      </w:r>
      <w:r>
        <w:rPr>
          <w:b w:val="0"/>
          <w:bCs w:val="0"/>
          <w:i w:val="0"/>
          <w:spacing w:val="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</w:t>
      </w:r>
      <w:r>
        <w:rPr>
          <w:b w:val="0"/>
          <w:bCs w:val="0"/>
          <w:i w:val="0"/>
          <w:spacing w:val="-4"/>
          <w:w w:val="110"/>
          <w:position w:val="0"/>
        </w:rPr>
        <w:t>o</w:t>
      </w:r>
      <w:r>
        <w:rPr>
          <w:b w:val="0"/>
          <w:bCs w:val="0"/>
          <w:i w:val="0"/>
          <w:spacing w:val="-4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er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-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1)</w:t>
      </w:r>
      <w:r>
        <w:rPr>
          <w:b w:val="0"/>
          <w:bCs w:val="0"/>
          <w:i w:val="0"/>
          <w:spacing w:val="0"/>
          <w:w w:val="110"/>
          <w:position w:val="0"/>
        </w:rPr>
        <w:t>-d</w:t>
      </w:r>
      <w:r>
        <w:rPr>
          <w:b w:val="0"/>
          <w:bCs w:val="0"/>
          <w:i w:val="0"/>
          <w:spacing w:val="-4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10"/>
          <w:position w:val="0"/>
        </w:rPr>
        <w:t>gree</w:t>
      </w:r>
      <w:r>
        <w:rPr>
          <w:b w:val="0"/>
          <w:bCs w:val="0"/>
          <w:i w:val="0"/>
          <w:spacing w:val="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interaction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0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0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4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5"/>
          <w:position w:val="-4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15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  </w:t>
      </w:r>
      <w:r>
        <w:rPr>
          <w:rFonts w:ascii="Cambria" w:hAnsi="Cambria" w:cs="Cambria" w:eastAsia="Cambria"/>
          <w:b w:val="0"/>
          <w:bCs w:val="0"/>
          <w:i w:val="0"/>
          <w:spacing w:val="45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  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4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11" w:lineRule="exact"/>
        <w:ind w:right="0"/>
        <w:jc w:val="left"/>
      </w:pP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case.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viously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8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3370" w:val="left" w:leader="none"/>
        </w:tabs>
        <w:spacing w:before="75"/>
        <w:ind w:left="856" w:right="0"/>
        <w:jc w:val="left"/>
      </w:pPr>
      <w:r>
        <w:rPr>
          <w:spacing w:val="0"/>
          <w:w w:val="95"/>
        </w:rPr>
        <w:br w:type="column"/>
      </w:r>
      <w:r>
        <w:rPr>
          <w:rFonts w:ascii="Cambria" w:hAnsi="Cambria" w:cs="Cambria" w:eastAsia="Cambria"/>
          <w:b w:val="0"/>
          <w:bCs w:val="0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position w:val="-2"/>
          <w:sz w:val="14"/>
          <w:szCs w:val="14"/>
        </w:rPr>
        <w:tab/>
      </w:r>
      <w:r>
        <w:rPr>
          <w:rFonts w:ascii="Cambria" w:hAnsi="Cambria" w:cs="Cambria" w:eastAsia="Cambria"/>
          <w:b w:val="0"/>
          <w:bCs w:val="0"/>
          <w:spacing w:val="0"/>
          <w:w w:val="90"/>
          <w:position w:val="0"/>
        </w:rPr>
        <w:t>◃</w:t>
      </w:r>
      <w:r>
        <w:rPr>
          <w:rFonts w:ascii="Cambria" w:hAnsi="Cambria" w:cs="Cambria" w:eastAsia="Cambria"/>
          <w:b w:val="0"/>
          <w:bCs w:val="0"/>
          <w:spacing w:val="31"/>
          <w:w w:val="90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the</w:t>
      </w:r>
      <w:r>
        <w:rPr>
          <w:b w:val="0"/>
          <w:bCs w:val="0"/>
          <w:spacing w:val="24"/>
          <w:w w:val="95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highest</w:t>
      </w:r>
      <w:r>
        <w:rPr>
          <w:b w:val="0"/>
          <w:bCs w:val="0"/>
          <w:spacing w:val="24"/>
          <w:w w:val="95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strength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23" w:lineRule="exact"/>
        <w:ind w:left="188" w:right="219"/>
        <w:jc w:val="both"/>
      </w:pPr>
      <w:r>
        <w:rPr/>
        <w:pict>
          <v:group style="position:absolute;margin-left:311.980011pt;margin-top:-51.514153pt;width:251.06pt;height:.1pt;mso-position-horizontal-relative:page;mso-position-vertical-relative:paragraph;z-index:-10035" coordorigin="6240,-1030" coordsize="5021,2">
            <v:shape style="position:absolute;left:6240;top:-1030;width:5021;height:2" coordorigin="6240,-1030" coordsize="5021,0" path="m6240,-1030l11261,-1030e" filled="f" stroked="t" strokeweight=".797pt" strokecolor="#000000">
              <v:path arrowok="t"/>
            </v:shape>
            <w10:wrap type="none"/>
          </v:group>
        </w:pict>
      </w:r>
      <w:r>
        <w:rPr/>
        <w:pict>
          <v:group style="position:absolute;margin-left:311.980011pt;margin-top:-37.91415pt;width:251.06pt;height:.1pt;mso-position-horizontal-relative:page;mso-position-vertical-relative:paragraph;z-index:-10034" coordorigin="6240,-758" coordsize="5021,2">
            <v:shape style="position:absolute;left:6240;top:-758;width:5021;height:2" coordorigin="6240,-758" coordsize="5021,0" path="m6240,-758l11261,-758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Output: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5"/>
        </w:rPr>
        <w:t>I</w:t>
      </w:r>
      <w:r>
        <w:rPr>
          <w:rFonts w:ascii="Cambria" w:hAnsi="Cambria" w:cs="Cambria" w:eastAsia="Cambria"/>
          <w:b w:val="0"/>
          <w:bCs w:val="0"/>
          <w:spacing w:val="11"/>
          <w:w w:val="10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A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                  </w:t>
      </w:r>
      <w:r>
        <w:rPr>
          <w:rFonts w:ascii="Cambria" w:hAnsi="Cambria" w:cs="Cambria" w:eastAsia="Cambria"/>
          <w:b w:val="0"/>
          <w:bCs w:val="0"/>
          <w:spacing w:val="16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90"/>
        </w:rPr>
        <w:t>◃</w:t>
      </w:r>
      <w:r>
        <w:rPr>
          <w:rFonts w:ascii="Cambria" w:hAnsi="Cambria" w:cs="Cambria" w:eastAsia="Cambria"/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incremental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ering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arrays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"/>
        <w:ind w:left="234" w:right="0"/>
        <w:jc w:val="left"/>
        <w:rPr>
          <w:rFonts w:ascii="Cambria" w:hAnsi="Cambria" w:cs="Cambria" w:eastAsia="Cambria"/>
        </w:rPr>
      </w:pPr>
      <w:r>
        <w:rPr>
          <w:b w:val="0"/>
          <w:bCs w:val="0"/>
          <w:spacing w:val="0"/>
          <w:w w:val="115"/>
          <w:sz w:val="16"/>
          <w:szCs w:val="16"/>
        </w:rPr>
        <w:t>1:</w:t>
      </w:r>
      <w:r>
        <w:rPr>
          <w:b w:val="0"/>
          <w:bCs w:val="0"/>
          <w:spacing w:val="27"/>
          <w:w w:val="115"/>
          <w:sz w:val="16"/>
          <w:szCs w:val="16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5"/>
        </w:rPr>
        <w:t>I</w:t>
      </w:r>
      <w:r>
        <w:rPr>
          <w:rFonts w:ascii="Cambria" w:hAnsi="Cambria" w:cs="Cambria" w:eastAsia="Cambria"/>
          <w:b w:val="0"/>
          <w:bCs w:val="0"/>
          <w:spacing w:val="12"/>
          <w:w w:val="11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A</w:t>
      </w:r>
      <w:r>
        <w:rPr>
          <w:rFonts w:ascii="Cambria" w:hAnsi="Cambria" w:cs="Cambria" w:eastAsia="Cambria"/>
          <w:b w:val="0"/>
          <w:bCs w:val="0"/>
          <w:spacing w:val="-10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←</w:t>
      </w:r>
      <w:r>
        <w:rPr>
          <w:rFonts w:ascii="Cambria" w:hAnsi="Cambria" w:cs="Cambria" w:eastAsia="Cambria"/>
          <w:b w:val="0"/>
          <w:bCs w:val="0"/>
          <w:spacing w:val="-10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9"/>
          <w:w w:val="115"/>
        </w:rPr>
        <w:t>E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mpt</w:t>
      </w:r>
      <w:r>
        <w:rPr>
          <w:rFonts w:ascii="Cambria" w:hAnsi="Cambria" w:cs="Cambria" w:eastAsia="Cambria"/>
          <w:b w:val="0"/>
          <w:bCs w:val="0"/>
          <w:spacing w:val="8"/>
          <w:w w:val="115"/>
        </w:rPr>
        <w:t>y</w:t>
      </w:r>
      <w:r>
        <w:rPr>
          <w:rFonts w:ascii="Cambria" w:hAnsi="Cambria" w:cs="Cambria" w:eastAsia="Cambria"/>
          <w:b w:val="0"/>
          <w:bCs w:val="0"/>
          <w:spacing w:val="10"/>
          <w:w w:val="115"/>
        </w:rPr>
        <w:t>S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et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</w:r>
    </w:p>
    <w:p>
      <w:pPr>
        <w:spacing w:before="4"/>
        <w:ind w:left="2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2: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spacing w:val="11"/>
          <w:w w:val="115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4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≤</w:t>
      </w:r>
      <w:r>
        <w:rPr>
          <w:rFonts w:ascii="Cambria" w:hAnsi="Cambria" w:cs="Cambria" w:eastAsia="Cambria"/>
          <w:b w:val="0"/>
          <w:bCs w:val="0"/>
          <w:i w:val="0"/>
          <w:spacing w:val="4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4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1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1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15"/>
          <w:position w:val="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756" w:val="left" w:leader="none"/>
        </w:tabs>
        <w:spacing w:line="239" w:lineRule="exact"/>
        <w:ind w:left="234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3: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ab/>
      </w:r>
      <w:r>
        <w:rPr>
          <w:rFonts w:ascii="Cambria" w:hAnsi="Cambria" w:cs="Cambria" w:eastAsia="Cambria"/>
          <w:b w:val="0"/>
          <w:bCs w:val="0"/>
          <w:spacing w:val="12"/>
          <w:w w:val="115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←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9"/>
          <w:w w:val="115"/>
          <w:position w:val="0"/>
          <w:sz w:val="20"/>
          <w:szCs w:val="20"/>
        </w:rPr>
        <w:t>E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mpt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5"/>
          <w:position w:val="0"/>
          <w:sz w:val="20"/>
          <w:szCs w:val="20"/>
        </w:rPr>
        <w:t>y</w:t>
      </w:r>
      <w:r>
        <w:rPr>
          <w:rFonts w:ascii="Cambria" w:hAnsi="Cambria" w:cs="Cambria" w:eastAsia="Cambria"/>
          <w:b w:val="0"/>
          <w:bCs w:val="0"/>
          <w:i w:val="0"/>
          <w:spacing w:val="10"/>
          <w:w w:val="115"/>
          <w:position w:val="0"/>
          <w:sz w:val="20"/>
          <w:szCs w:val="20"/>
        </w:rPr>
        <w:t>S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et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756" w:val="left" w:leader="none"/>
        </w:tabs>
        <w:spacing w:line="239" w:lineRule="exact"/>
        <w:ind w:left="2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6"/>
          <w:szCs w:val="16"/>
        </w:rPr>
        <w:t>4: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6"/>
          <w:szCs w:val="1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spacing w:val="15"/>
          <w:w w:val="11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==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10"/>
          <w:position w:val="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1055" w:val="left" w:leader="none"/>
        </w:tabs>
        <w:spacing w:line="239" w:lineRule="exact"/>
        <w:ind w:left="2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5: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ab/>
      </w:r>
      <w:r>
        <w:rPr>
          <w:rFonts w:ascii="Cambria" w:hAnsi="Cambria" w:cs="Cambria" w:eastAsia="Cambria"/>
          <w:b w:val="0"/>
          <w:bCs w:val="0"/>
          <w:spacing w:val="12"/>
          <w:w w:val="115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←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A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"/>
          <w:w w:val="115"/>
          <w:position w:val="0"/>
          <w:sz w:val="20"/>
          <w:szCs w:val="20"/>
          <w:u w:val="single" w:color="000000"/>
        </w:rPr>
      </w:r>
      <w:r>
        <w:rPr>
          <w:rFonts w:ascii="Cambria" w:hAnsi="Cambria" w:cs="Cambria" w:eastAsia="Cambria"/>
          <w:b w:val="0"/>
          <w:bCs w:val="0"/>
          <w:i w:val="0"/>
          <w:spacing w:val="1"/>
          <w:w w:val="115"/>
          <w:position w:val="0"/>
          <w:sz w:val="20"/>
          <w:szCs w:val="20"/>
          <w:u w:val="none"/>
        </w:rPr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Gen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P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  <w:sz w:val="20"/>
          <w:szCs w:val="20"/>
          <w:u w:val="none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a</w:t>
      </w:r>
      <w:r>
        <w:rPr>
          <w:rFonts w:ascii="Cambria" w:hAnsi="Cambria" w:cs="Cambria" w:eastAsia="Cambria"/>
          <w:b w:val="0"/>
          <w:bCs w:val="0"/>
          <w:i w:val="0"/>
          <w:spacing w:val="5"/>
          <w:w w:val="115"/>
          <w:position w:val="0"/>
          <w:sz w:val="20"/>
          <w:szCs w:val="20"/>
          <w:u w:val="none"/>
        </w:rPr>
        <w:t>r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ams,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5"/>
          <w:position w:val="0"/>
          <w:sz w:val="20"/>
          <w:szCs w:val="20"/>
          <w:u w:val="none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5"/>
          <w:position w:val="-2"/>
          <w:sz w:val="14"/>
          <w:szCs w:val="14"/>
          <w:u w:val="none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  <w:u w:val="none"/>
        </w:rPr>
      </w:r>
    </w:p>
    <w:p>
      <w:pPr>
        <w:tabs>
          <w:tab w:pos="756" w:val="left" w:leader="none"/>
        </w:tabs>
        <w:spacing w:line="222" w:lineRule="exact"/>
        <w:ind w:left="2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6: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1055" w:val="left" w:leader="none"/>
        </w:tabs>
        <w:spacing w:before="5"/>
        <w:ind w:left="2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7: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ab/>
      </w:r>
      <w:r>
        <w:rPr>
          <w:rFonts w:ascii="Cambria" w:hAnsi="Cambria" w:cs="Cambria" w:eastAsia="Cambria"/>
          <w:b w:val="0"/>
          <w:bCs w:val="0"/>
          <w:spacing w:val="12"/>
          <w:w w:val="115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←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extend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P</w:t>
      </w:r>
      <w:r>
        <w:rPr>
          <w:rFonts w:ascii="Cambria" w:hAnsi="Cambria" w:cs="Cambria" w:eastAsia="Cambria"/>
          <w:b w:val="0"/>
          <w:bCs w:val="0"/>
          <w:i w:val="0"/>
          <w:spacing w:val="-26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a</w:t>
      </w:r>
      <w:r>
        <w:rPr>
          <w:rFonts w:ascii="Cambria" w:hAnsi="Cambria" w:cs="Cambria" w:eastAsia="Cambria"/>
          <w:b w:val="0"/>
          <w:bCs w:val="0"/>
          <w:i w:val="0"/>
          <w:spacing w:val="5"/>
          <w:w w:val="115"/>
          <w:position w:val="0"/>
          <w:sz w:val="20"/>
          <w:szCs w:val="20"/>
        </w:rPr>
        <w:t>r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ams,</w:t>
      </w:r>
      <w:r>
        <w:rPr>
          <w:rFonts w:ascii="Cambria" w:hAnsi="Cambria" w:cs="Cambria" w:eastAsia="Cambria"/>
          <w:b w:val="0"/>
          <w:bCs w:val="0"/>
          <w:i w:val="0"/>
          <w:spacing w:val="-20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5"/>
          <w:position w:val="-2"/>
          <w:sz w:val="14"/>
          <w:szCs w:val="14"/>
        </w:rPr>
        <w:t>i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1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756" w:val="left" w:leader="none"/>
        </w:tabs>
        <w:spacing w:line="222" w:lineRule="exact"/>
        <w:ind w:left="2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8: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756" w:val="left" w:leader="none"/>
        </w:tabs>
        <w:spacing w:before="5"/>
        <w:ind w:left="2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6"/>
          <w:szCs w:val="16"/>
        </w:rPr>
        <w:t>9: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6"/>
          <w:szCs w:val="16"/>
        </w:rPr>
        <w:tab/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I</w:t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A.append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(</w:t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22" w:lineRule="exact"/>
        <w:ind w:left="154" w:right="427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10: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b/>
          <w:bCs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5239" w:val="left" w:leader="none"/>
        </w:tabs>
        <w:spacing w:before="5"/>
        <w:ind w:left="119" w:right="119" w:firstLine="0"/>
        <w:jc w:val="both"/>
        <w:rPr>
          <w:rFonts w:ascii="Cambria" w:hAnsi="Cambria" w:cs="Cambria" w:eastAsia="Cambria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6"/>
          <w:szCs w:val="16"/>
          <w:u w:val="single" w:color="000000"/>
        </w:rPr>
        <w:t>11: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6"/>
          <w:szCs w:val="16"/>
          <w:u w:val="single" w:color="00000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  <w:u w:val="single" w:color="000000"/>
        </w:rPr>
        <w:t>etu</w:t>
      </w:r>
      <w:r>
        <w:rPr>
          <w:rFonts w:ascii="Times New Roman" w:hAnsi="Times New Roman" w:cs="Times New Roman" w:eastAsia="Times New Roman"/>
          <w:b/>
          <w:bCs/>
          <w:spacing w:val="-4"/>
          <w:w w:val="105"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  <w:u w:val="single" w:color="000000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4"/>
          <w:w w:val="105"/>
          <w:sz w:val="20"/>
          <w:szCs w:val="2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5"/>
          <w:sz w:val="20"/>
          <w:szCs w:val="20"/>
          <w:u w:val="single" w:color="000000"/>
        </w:rPr>
        <w:t>I</w:t>
      </w:r>
      <w:r>
        <w:rPr>
          <w:rFonts w:ascii="Cambria" w:hAnsi="Cambria" w:cs="Cambria" w:eastAsia="Cambria"/>
          <w:b w:val="0"/>
          <w:bCs w:val="0"/>
          <w:spacing w:val="11"/>
          <w:w w:val="105"/>
          <w:sz w:val="20"/>
          <w:szCs w:val="20"/>
          <w:u w:val="single" w:color="0000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5"/>
          <w:sz w:val="20"/>
          <w:szCs w:val="20"/>
          <w:u w:val="single" w:color="000000"/>
        </w:rPr>
        <w:t>A</w:t>
      </w:r>
      <w:r>
        <w:rPr>
          <w:rFonts w:ascii="Cambria" w:hAnsi="Cambria" w:cs="Cambria" w:eastAsia="Cambria"/>
          <w:b w:val="0"/>
          <w:bCs w:val="0"/>
          <w:spacing w:val="0"/>
          <w:w w:val="226"/>
          <w:sz w:val="20"/>
          <w:szCs w:val="2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20"/>
          <w:szCs w:val="20"/>
          <w:u w:val="single" w:color="000000"/>
        </w:rPr>
        <w:tab/>
      </w:r>
      <w:r>
        <w:rPr>
          <w:rFonts w:ascii="Cambria" w:hAnsi="Cambria" w:cs="Cambria" w:eastAsia="Cambria"/>
          <w:b w:val="0"/>
          <w:bCs w:val="0"/>
          <w:spacing w:val="0"/>
          <w:w w:val="100"/>
          <w:sz w:val="20"/>
          <w:szCs w:val="20"/>
          <w:u w:val="none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219"/>
        <w:jc w:val="both"/>
      </w:pP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parameter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exact" w:before="4"/>
        <w:ind w:right="219"/>
        <w:jc w:val="both"/>
      </w:pPr>
      <w:r>
        <w:rPr>
          <w:b w:val="0"/>
          <w:bCs w:val="0"/>
          <w:spacing w:val="-1"/>
          <w:w w:val="100"/>
        </w:rPr>
        <w:t>–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P</w:t>
      </w:r>
      <w:r>
        <w:rPr>
          <w:rFonts w:ascii="Cambria" w:hAnsi="Cambria" w:cs="Cambria" w:eastAsia="Cambria"/>
          <w:b w:val="0"/>
          <w:bCs w:val="0"/>
          <w:spacing w:val="-16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Cambria" w:hAnsi="Cambria" w:cs="Cambria" w:eastAsia="Cambria"/>
          <w:b w:val="0"/>
          <w:bCs w:val="0"/>
          <w:spacing w:val="4"/>
          <w:w w:val="100"/>
        </w:rPr>
        <w:t>r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ams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west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19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position w:val="-2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2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2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1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array</w:t>
      </w:r>
      <w:r>
        <w:rPr>
          <w:b w:val="0"/>
          <w:bCs w:val="0"/>
          <w:spacing w:val="1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2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incremental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</w:t>
      </w:r>
      <w:r>
        <w:rPr>
          <w:b w:val="0"/>
          <w:bCs w:val="0"/>
          <w:spacing w:val="-14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highest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strength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position w:val="-2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array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output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this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strat</w:t>
      </w:r>
      <w:r>
        <w:rPr>
          <w:b w:val="0"/>
          <w:bCs w:val="0"/>
          <w:spacing w:val="-3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gy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is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incremental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4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array</w:t>
      </w:r>
      <w:r>
        <w:rPr>
          <w:b w:val="0"/>
          <w:bCs w:val="0"/>
          <w:spacing w:val="4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–</w:t>
      </w:r>
      <w:r>
        <w:rPr>
          <w:b w:val="0"/>
          <w:bCs w:val="0"/>
          <w:spacing w:val="42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  <w:position w:val="0"/>
        </w:rPr>
        <w:t>I</w:t>
      </w:r>
      <w:r>
        <w:rPr>
          <w:rFonts w:ascii="Cambria" w:hAnsi="Cambria" w:cs="Cambria" w:eastAsia="Cambria"/>
          <w:b w:val="0"/>
          <w:bCs w:val="0"/>
          <w:spacing w:val="11"/>
          <w:w w:val="100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9" w:lineRule="auto" w:before="8"/>
        <w:ind w:right="218" w:firstLine="199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generates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-strength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(line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2).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type w:val="continuous"/>
          <w:pgSz w:w="12240" w:h="15840"/>
          <w:pgMar w:top="960" w:bottom="280" w:left="860" w:right="760"/>
          <w:cols w:num="2" w:equalWidth="0">
            <w:col w:w="5141" w:space="119"/>
            <w:col w:w="5360"/>
          </w:cols>
        </w:sectPr>
      </w:pPr>
    </w:p>
    <w:p>
      <w:pPr>
        <w:pStyle w:val="BodyText"/>
        <w:spacing w:line="131" w:lineRule="exact"/>
        <w:ind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b w:val="0"/>
          <w:bCs w:val="0"/>
          <w:spacing w:val="0"/>
          <w:w w:val="115"/>
        </w:rPr>
        <w:t>d</w:t>
      </w:r>
      <w:r>
        <w:rPr>
          <w:b w:val="0"/>
          <w:bCs w:val="0"/>
          <w:spacing w:val="-4"/>
          <w:w w:val="115"/>
        </w:rPr>
        <w:t>e</w:t>
      </w:r>
      <w:r>
        <w:rPr>
          <w:b w:val="0"/>
          <w:bCs w:val="0"/>
          <w:spacing w:val="0"/>
          <w:w w:val="115"/>
        </w:rPr>
        <w:t>gree</w:t>
      </w:r>
      <w:r>
        <w:rPr>
          <w:b w:val="0"/>
          <w:bCs w:val="0"/>
          <w:spacing w:val="-6"/>
          <w:w w:val="115"/>
        </w:rPr>
        <w:t> </w:t>
      </w:r>
      <w:r>
        <w:rPr>
          <w:b w:val="0"/>
          <w:bCs w:val="0"/>
          <w:spacing w:val="0"/>
          <w:w w:val="115"/>
        </w:rPr>
        <w:t>interaction</w:t>
      </w:r>
      <w:r>
        <w:rPr>
          <w:b w:val="0"/>
          <w:bCs w:val="0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(</w:t>
      </w:r>
      <w:r>
        <w:rPr>
          <w:rFonts w:ascii="Cambria" w:hAnsi="Cambria" w:cs="Cambria" w:eastAsia="Cambria"/>
          <w:b w:val="0"/>
          <w:bCs w:val="0"/>
          <w:spacing w:val="8"/>
          <w:w w:val="1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7"/>
          <w:sz w:val="14"/>
          <w:szCs w:val="14"/>
        </w:rPr>
        <w:t>′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15"/>
          <w:position w:val="7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3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...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5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pStyle w:val="BodyText"/>
        <w:spacing w:line="131" w:lineRule="exact"/>
        <w:ind w:right="0"/>
        <w:jc w:val="left"/>
        <w:rPr>
          <w:rFonts w:ascii="Cambria" w:hAnsi="Cambria" w:cs="Cambria" w:eastAsia="Cambria"/>
        </w:rPr>
      </w:pPr>
      <w:r>
        <w:rPr>
          <w:spacing w:val="0"/>
          <w:w w:val="135"/>
        </w:rPr>
        <w:br w:type="column"/>
      </w:r>
      <w:r>
        <w:rPr>
          <w:rFonts w:ascii="Cambria" w:hAnsi="Cambria" w:cs="Cambria" w:eastAsia="Cambria"/>
          <w:b w:val="0"/>
          <w:bCs w:val="0"/>
          <w:spacing w:val="0"/>
          <w:w w:val="135"/>
        </w:rPr>
        <w:t>,</w:t>
      </w:r>
      <w:r>
        <w:rPr>
          <w:rFonts w:ascii="Cambria" w:hAnsi="Cambria" w:cs="Cambria" w:eastAsia="Cambria"/>
          <w:b w:val="0"/>
          <w:bCs w:val="0"/>
          <w:spacing w:val="-25"/>
          <w:w w:val="13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35"/>
        </w:rPr>
        <w:t>...</w:t>
      </w:r>
      <w:r>
        <w:rPr>
          <w:rFonts w:ascii="Cambria" w:hAnsi="Cambria" w:cs="Cambria" w:eastAsia="Cambria"/>
          <w:b w:val="0"/>
          <w:bCs w:val="0"/>
          <w:spacing w:val="-27"/>
          <w:w w:val="13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35"/>
        </w:rPr>
        <w:t>−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</w:r>
    </w:p>
    <w:p>
      <w:pPr>
        <w:pStyle w:val="BodyText"/>
        <w:spacing w:line="131" w:lineRule="exact"/>
        <w:ind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2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equal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position w:val="-2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just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utilizes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ering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array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after="0" w:line="131" w:lineRule="exact"/>
        <w:jc w:val="left"/>
        <w:sectPr>
          <w:type w:val="continuous"/>
          <w:pgSz w:w="12240" w:h="15840"/>
          <w:pgMar w:top="960" w:bottom="280" w:left="860" w:right="760"/>
          <w:cols w:num="3" w:equalWidth="0">
            <w:col w:w="4449" w:space="132"/>
            <w:col w:w="560" w:space="120"/>
            <w:col w:w="5359"/>
          </w:cols>
        </w:sectPr>
      </w:pPr>
    </w:p>
    <w:p>
      <w:pPr>
        <w:tabs>
          <w:tab w:pos="2409" w:val="left" w:leader="none"/>
          <w:tab w:pos="3340" w:val="left" w:leader="none"/>
        </w:tabs>
        <w:spacing w:line="135" w:lineRule="exact"/>
        <w:ind w:left="179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4"/>
          <w:szCs w:val="1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spacing w:before="11"/>
        <w:ind w:left="100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spacing w:val="0"/>
          <w:w w:val="16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60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60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6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0"/>
          <w:szCs w:val="1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960" w:bottom="280" w:left="860" w:right="760"/>
          <w:cols w:num="2" w:equalWidth="0">
            <w:col w:w="3409" w:space="40"/>
            <w:col w:w="7171"/>
          </w:cols>
        </w:sectPr>
      </w:pPr>
    </w:p>
    <w:p>
      <w:pPr>
        <w:pStyle w:val="BodyText"/>
        <w:spacing w:line="231" w:lineRule="exact"/>
        <w:ind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1.369995pt;margin-top:5.185341pt;width:3.968206pt;height:6.974pt;mso-position-horizontal-relative:page;mso-position-vertical-relative:paragraph;z-index:-10033" type="#_x0000_t202" filled="f" stroked="f">
            <v:textbox inset="0,0,0,0">
              <w:txbxContent>
                <w:p>
                  <w:pPr>
                    <w:spacing w:line="135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10"/>
                      <w:sz w:val="14"/>
                      <w:szCs w:val="1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cs="Cambria" w:eastAsia="Cambria"/>
          <w:b w:val="0"/>
          <w:bCs w:val="0"/>
          <w:spacing w:val="0"/>
          <w:w w:val="125"/>
        </w:rPr>
        <w:t>...,</w:t>
      </w:r>
      <w:r>
        <w:rPr>
          <w:rFonts w:ascii="Cambria" w:hAnsi="Cambria" w:cs="Cambria" w:eastAsia="Cambria"/>
          <w:b w:val="0"/>
          <w:bCs w:val="0"/>
          <w:spacing w:val="-22"/>
          <w:w w:val="12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2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-4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25"/>
          <w:position w:val="-4"/>
          <w:sz w:val="10"/>
          <w:szCs w:val="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2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2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5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2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5"/>
          <w:position w:val="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  <w:position w:val="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25"/>
          <w:position w:val="0"/>
        </w:rPr>
        <w:t> </w:t>
      </w:r>
      <w:r>
        <w:rPr>
          <w:b w:val="0"/>
          <w:bCs w:val="0"/>
          <w:i w:val="0"/>
          <w:spacing w:val="-2"/>
          <w:w w:val="12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9"/>
          <w:w w:val="125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7"/>
          <w:sz w:val="14"/>
          <w:szCs w:val="14"/>
        </w:rPr>
        <w:t>′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pStyle w:val="BodyText"/>
        <w:spacing w:line="219" w:lineRule="exact"/>
        <w:ind w:right="0"/>
        <w:jc w:val="left"/>
      </w:pPr>
      <w:r>
        <w:rPr>
          <w:spacing w:val="0"/>
          <w:w w:val="110"/>
        </w:rPr>
        <w:br w:type="column"/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̸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5"/>
          <w:position w:val="-2"/>
          <w:sz w:val="14"/>
          <w:szCs w:val="14"/>
        </w:rPr>
        <w:t>1</w:t>
      </w:r>
      <w:r>
        <w:rPr>
          <w:b w:val="0"/>
          <w:bCs w:val="0"/>
          <w:spacing w:val="0"/>
          <w:w w:val="105"/>
          <w:position w:val="0"/>
        </w:rPr>
        <w:t>)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will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6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be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ered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by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03" w:lineRule="exact"/>
        <w:ind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algorithm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100"/>
        </w:rPr>
      </w:r>
    </w:p>
    <w:p>
      <w:pPr>
        <w:spacing w:after="0" w:line="203" w:lineRule="exact"/>
        <w:jc w:val="left"/>
        <w:sectPr>
          <w:type w:val="continuous"/>
          <w:pgSz w:w="12240" w:h="15840"/>
          <w:pgMar w:top="960" w:bottom="280" w:left="860" w:right="760"/>
          <w:cols w:num="3" w:equalWidth="0">
            <w:col w:w="1847" w:space="86"/>
            <w:col w:w="3208" w:space="119"/>
            <w:col w:w="5360"/>
          </w:cols>
        </w:sectPr>
      </w:pPr>
    </w:p>
    <w:p>
      <w:pPr>
        <w:pStyle w:val="BodyText"/>
        <w:spacing w:line="211" w:lineRule="exact"/>
        <w:ind w:right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/>
        <w:ind w:left="54" w:right="0"/>
        <w:jc w:val="left"/>
      </w:pPr>
      <w:r>
        <w:rPr>
          <w:spacing w:val="0"/>
          <w:w w:val="115"/>
        </w:rPr>
        <w:br w:type="column"/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M</w:t>
      </w:r>
      <w:r>
        <w:rPr>
          <w:rFonts w:ascii="Cambria" w:hAnsi="Cambria" w:cs="Cambria" w:eastAsia="Cambria"/>
          <w:b w:val="0"/>
          <w:bCs w:val="0"/>
          <w:spacing w:val="-33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15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31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23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9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))</w:t>
      </w:r>
      <w:r>
        <w:rPr>
          <w:b w:val="0"/>
          <w:bCs w:val="0"/>
          <w:i w:val="0"/>
          <w:spacing w:val="0"/>
          <w:w w:val="115"/>
          <w:position w:val="0"/>
        </w:rPr>
        <w:t>,</w:t>
      </w:r>
      <w:r>
        <w:rPr>
          <w:b w:val="0"/>
          <w:bCs w:val="0"/>
          <w:i w:val="0"/>
          <w:spacing w:val="24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and</w:t>
      </w:r>
      <w:r>
        <w:rPr>
          <w:b w:val="0"/>
          <w:bCs w:val="0"/>
          <w:i w:val="0"/>
          <w:spacing w:val="24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hence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11" w:lineRule="exact"/>
        <w:ind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(line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5).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Otherwise,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generated</w:t>
      </w:r>
      <w:r>
        <w:rPr>
          <w:b w:val="0"/>
          <w:bCs w:val="0"/>
          <w:spacing w:val="0"/>
          <w:w w:val="100"/>
        </w:rPr>
      </w:r>
    </w:p>
    <w:p>
      <w:pPr>
        <w:spacing w:after="0" w:line="211" w:lineRule="exact"/>
        <w:jc w:val="left"/>
        <w:sectPr>
          <w:type w:val="continuous"/>
          <w:pgSz w:w="12240" w:h="15840"/>
          <w:pgMar w:top="960" w:bottom="280" w:left="860" w:right="760"/>
          <w:cols w:num="3" w:equalWidth="0">
            <w:col w:w="1462" w:space="40"/>
            <w:col w:w="3640" w:space="120"/>
            <w:col w:w="5358"/>
          </w:cols>
        </w:sectPr>
      </w:pPr>
    </w:p>
    <w:p>
      <w:pPr>
        <w:pStyle w:val="BodyText"/>
        <w:spacing w:line="239" w:lineRule="exact"/>
        <w:ind w:right="0"/>
        <w:jc w:val="left"/>
      </w:pPr>
      <w:r>
        <w:rPr>
          <w:rFonts w:ascii="Cambria" w:hAnsi="Cambria" w:cs="Cambria" w:eastAsia="Cambria"/>
          <w:b w:val="0"/>
          <w:bCs w:val="0"/>
          <w:spacing w:val="0"/>
          <w:w w:val="110"/>
        </w:rPr>
        <w:t>M</w:t>
      </w:r>
      <w:r>
        <w:rPr>
          <w:rFonts w:ascii="Cambria" w:hAnsi="Cambria" w:cs="Cambria" w:eastAsia="Cambria"/>
          <w:b w:val="0"/>
          <w:bCs w:val="0"/>
          <w:spacing w:val="-30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8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1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is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not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-</w:t>
      </w:r>
      <w:r>
        <w:rPr>
          <w:b w:val="0"/>
          <w:bCs w:val="0"/>
          <w:i w:val="0"/>
          <w:spacing w:val="-3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ay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</w:t>
      </w:r>
      <w:r>
        <w:rPr>
          <w:b w:val="0"/>
          <w:bCs w:val="0"/>
          <w:i w:val="0"/>
          <w:spacing w:val="-4"/>
          <w:w w:val="110"/>
          <w:position w:val="0"/>
        </w:rPr>
        <w:t>o</w:t>
      </w:r>
      <w:r>
        <w:rPr>
          <w:b w:val="0"/>
          <w:bCs w:val="0"/>
          <w:i w:val="0"/>
          <w:spacing w:val="-4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ering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array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22" w:lineRule="exact"/>
        <w:ind w:right="0"/>
        <w:jc w:val="left"/>
      </w:pPr>
      <w:r>
        <w:rPr>
          <w:b w:val="0"/>
          <w:bCs w:val="0"/>
          <w:spacing w:val="0"/>
          <w:w w:val="100"/>
        </w:rPr>
        <w:t>(Note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parameter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0"/>
        <w:jc w:val="left"/>
      </w:pP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auto" w:before="13"/>
        <w:ind w:right="0" w:firstLine="199"/>
        <w:jc w:val="left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contradiction,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means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least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test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case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1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M</w:t>
      </w:r>
      <w:r>
        <w:rPr>
          <w:rFonts w:ascii="Cambria" w:hAnsi="Cambria" w:cs="Cambria" w:eastAsia="Cambria"/>
          <w:b w:val="0"/>
          <w:bCs w:val="0"/>
          <w:spacing w:val="-22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3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t,</w:t>
      </w:r>
      <w:r>
        <w:rPr>
          <w:rFonts w:ascii="Cambria" w:hAnsi="Cambria" w:cs="Cambria" w:eastAsia="Cambria"/>
          <w:b w:val="0"/>
          <w:bCs w:val="0"/>
          <w:i w:val="0"/>
          <w:spacing w:val="-7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05"/>
          <w:position w:val="0"/>
        </w:rPr>
        <w:t>k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7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5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7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5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36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7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1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))</w:t>
      </w:r>
      <w:r>
        <w:rPr>
          <w:b w:val="0"/>
          <w:bCs w:val="0"/>
          <w:i w:val="0"/>
          <w:spacing w:val="0"/>
          <w:w w:val="105"/>
          <w:position w:val="0"/>
        </w:rPr>
        <w:t>,</w:t>
      </w:r>
      <w:r>
        <w:rPr>
          <w:b w:val="0"/>
          <w:bCs w:val="0"/>
          <w:i w:val="0"/>
          <w:spacing w:val="3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so</w:t>
      </w:r>
      <w:r>
        <w:rPr>
          <w:b w:val="0"/>
          <w:bCs w:val="0"/>
          <w:i w:val="0"/>
          <w:spacing w:val="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that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0" w:lineRule="exact"/>
        <w:ind w:right="0"/>
        <w:jc w:val="left"/>
      </w:pPr>
      <w:r>
        <w:rPr>
          <w:spacing w:val="0"/>
          <w:w w:val="105"/>
        </w:rPr>
        <w:br w:type="column"/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ering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array</w:t>
      </w:r>
      <w:r>
        <w:rPr>
          <w:b w:val="0"/>
          <w:bCs w:val="0"/>
          <w:spacing w:val="-16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as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seeds,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then</w:t>
      </w:r>
      <w:r>
        <w:rPr>
          <w:b w:val="0"/>
          <w:bCs w:val="0"/>
          <w:i w:val="0"/>
          <w:spacing w:val="-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utilize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</w:t>
      </w:r>
      <w:r>
        <w:rPr>
          <w:b w:val="0"/>
          <w:bCs w:val="0"/>
          <w:i w:val="0"/>
          <w:spacing w:val="-4"/>
          <w:w w:val="105"/>
          <w:position w:val="0"/>
        </w:rPr>
        <w:t>o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ering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array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22" w:lineRule="exact"/>
        <w:ind w:right="0"/>
        <w:jc w:val="left"/>
      </w:pP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algorithm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append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satisfy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0"/>
        <w:jc w:val="left"/>
      </w:pP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criteria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(line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7).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4" w:lineRule="auto" w:before="9"/>
        <w:ind w:right="219" w:firstLine="199"/>
        <w:jc w:val="left"/>
      </w:pPr>
      <w:r>
        <w:rPr>
          <w:b w:val="0"/>
          <w:bCs w:val="0"/>
          <w:spacing w:val="0"/>
          <w:w w:val="100"/>
        </w:rPr>
        <w:t>Fig.1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presents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constructing</w:t>
      </w:r>
      <w:r>
        <w:rPr>
          <w:b w:val="0"/>
          <w:bCs w:val="0"/>
          <w:spacing w:val="16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I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([6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3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24];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[2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4]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5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100"/>
        </w:rPr>
      </w:r>
    </w:p>
    <w:p>
      <w:pPr>
        <w:spacing w:after="0" w:line="244" w:lineRule="auto"/>
        <w:jc w:val="left"/>
        <w:sectPr>
          <w:type w:val="continuous"/>
          <w:pgSz w:w="12240" w:h="15840"/>
          <w:pgMar w:top="960" w:bottom="280" w:left="860" w:right="760"/>
          <w:cols w:num="2" w:equalWidth="0">
            <w:col w:w="5141" w:space="119"/>
            <w:col w:w="536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81.953659pt;margin-top:-33.185028pt;width:5.849847pt;height:65.615745pt;mso-position-horizontal-relative:page;mso-position-vertical-relative:paragraph;z-index:-10032" coordorigin="3639,-664" coordsize="117,1312">
            <v:shape style="position:absolute;left:3639;top:-664;width:117;height:1312" coordorigin="3639,-664" coordsize="117,1312" path="m3639,-664l3685,-619,3701,-543,3702,-125,3703,-96,3722,-23,3756,12,3745,16,3710,82,3702,511,3700,541,3681,613,3660,642,3647,649e" filled="f" stroked="t" strokeweight=".333361pt" strokecolor="#231F20">
              <v:path arrowok="t"/>
            </v:shape>
            <w10:wrap type="none"/>
          </v:group>
        </w:pict>
      </w:r>
      <w:r>
        <w:rPr/>
        <w:pict>
          <v:group style="position:absolute;margin-left:209.039459pt;margin-top:-33.185028pt;width:11.313853pt;height:147.855029pt;mso-position-horizontal-relative:page;mso-position-vertical-relative:paragraph;z-index:-10031" coordorigin="4181,-664" coordsize="226,2957">
            <v:shape style="position:absolute;left:4181;top:-664;width:226;height:2957" coordorigin="4181,-664" coordsize="226,2957" path="m4181,-664l4238,-637,4271,-586,4293,-516,4301,597,4302,626,4315,705,4342,769,4392,819,4407,824,4395,826,4348,868,4320,928,4303,1006,4301,2066,4300,2095,4287,2175,4260,2238,4209,2288,4195,2293e" filled="f" stroked="t" strokeweight=".333361pt" strokecolor="#231F20">
              <v:path arrowok="t"/>
            </v:shape>
            <w10:wrap type="none"/>
          </v:group>
        </w:pict>
      </w:r>
      <w:r>
        <w:rPr/>
        <w:pict>
          <v:shape style="position:absolute;margin-left:67.824768pt;margin-top:-33.804565pt;width:107.929711pt;height:67.5221pt;mso-position-horizontal-relative:page;mso-position-vertical-relative:paragraph;z-index:-1002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25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3" w:space="0" w:color="231F20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1"/>
                            <w:w w:val="9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67.824768pt;margin-top:39.201504pt;width:107.929716pt;height:78.710408pt;mso-position-horizontal-relative:page;mso-position-vertical-relative:paragraph;z-index:-1002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3" w:space="0" w:color="231F20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8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3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30"/>
                            <w:sz w:val="14"/>
                            <w:szCs w:val="14"/>
                          </w:rPr>
                          <w:t>11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b/>
          <w:bCs/>
          <w:color w:val="231F20"/>
          <w:spacing w:val="0"/>
          <w:w w:val="100"/>
          <w:sz w:val="14"/>
          <w:szCs w:val="14"/>
        </w:rPr>
        <w:t>2</w:t>
      </w:r>
      <w:r>
        <w:rPr>
          <w:rFonts w:ascii="Calibri" w:hAnsi="Calibri" w:cs="Calibri" w:eastAsia="Calibri"/>
          <w:b/>
          <w:bCs/>
          <w:color w:val="231F20"/>
          <w:spacing w:val="-2"/>
          <w:w w:val="100"/>
          <w:sz w:val="14"/>
          <w:szCs w:val="14"/>
        </w:rPr>
        <w:t>-</w:t>
      </w:r>
      <w:r>
        <w:rPr>
          <w:rFonts w:ascii="Calibri" w:hAnsi="Calibri" w:cs="Calibri" w:eastAsia="Calibri"/>
          <w:b/>
          <w:bCs/>
          <w:color w:val="231F20"/>
          <w:spacing w:val="-1"/>
          <w:w w:val="100"/>
          <w:sz w:val="14"/>
          <w:szCs w:val="14"/>
        </w:rPr>
        <w:t>w</w:t>
      </w:r>
      <w:r>
        <w:rPr>
          <w:rFonts w:ascii="Calibri" w:hAnsi="Calibri" w:cs="Calibri" w:eastAsia="Calibri"/>
          <w:b/>
          <w:bCs/>
          <w:color w:val="231F20"/>
          <w:spacing w:val="-4"/>
          <w:w w:val="100"/>
          <w:sz w:val="14"/>
          <w:szCs w:val="14"/>
        </w:rPr>
        <w:t>a</w:t>
      </w:r>
      <w:r>
        <w:rPr>
          <w:rFonts w:ascii="Calibri" w:hAnsi="Calibri" w:cs="Calibri" w:eastAsia="Calibri"/>
          <w:b/>
          <w:bCs/>
          <w:color w:val="231F20"/>
          <w:spacing w:val="0"/>
          <w:w w:val="100"/>
          <w:sz w:val="14"/>
          <w:szCs w:val="1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30" w:lineRule="exact" w:before="5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02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239.791672pt;margin-top:-77.022781pt;width:15.084624pt;height:280.273968pt;mso-position-horizontal-relative:page;mso-position-vertical-relative:paragraph;z-index:-10030" coordorigin="4796,-1540" coordsize="302,5605">
            <v:shape style="position:absolute;left:4796;top:-1540;width:302;height:5605" coordorigin="4796,-1540" coordsize="302,5605" path="m4796,-1540l4855,-1509,4894,-1445,4918,-1377,4935,-1297,4945,-1207,4947,-1142,4947,864,4947,897,4951,960,4964,1047,4983,1123,5008,1185,5050,1242,5098,1262,5085,1264,5028,1307,4991,1379,4969,1451,4954,1535,4949,1596,4947,1661,4947,3667,4946,3699,4942,3762,4930,3850,4910,3926,4885,3988,4844,4045,4808,4064,4796,4065e" filled="f" stroked="t" strokeweight=".333361pt" strokecolor="#231F2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b/>
          <w:bCs/>
          <w:color w:val="231F20"/>
          <w:spacing w:val="0"/>
          <w:w w:val="105"/>
          <w:sz w:val="14"/>
          <w:szCs w:val="14"/>
        </w:rPr>
        <w:t>3</w:t>
      </w:r>
      <w:r>
        <w:rPr>
          <w:rFonts w:ascii="Calibri" w:hAnsi="Calibri" w:cs="Calibri" w:eastAsia="Calibri"/>
          <w:b/>
          <w:bCs/>
          <w:color w:val="231F20"/>
          <w:spacing w:val="-2"/>
          <w:w w:val="105"/>
          <w:sz w:val="14"/>
          <w:szCs w:val="14"/>
        </w:rPr>
        <w:t>-</w:t>
      </w:r>
      <w:r>
        <w:rPr>
          <w:rFonts w:ascii="Calibri" w:hAnsi="Calibri" w:cs="Calibri" w:eastAsia="Calibri"/>
          <w:b/>
          <w:bCs/>
          <w:color w:val="231F20"/>
          <w:spacing w:val="-1"/>
          <w:w w:val="105"/>
          <w:sz w:val="14"/>
          <w:szCs w:val="14"/>
        </w:rPr>
        <w:t>w</w:t>
      </w:r>
      <w:r>
        <w:rPr>
          <w:rFonts w:ascii="Calibri" w:hAnsi="Calibri" w:cs="Calibri" w:eastAsia="Calibri"/>
          <w:b/>
          <w:bCs/>
          <w:color w:val="231F20"/>
          <w:spacing w:val="-5"/>
          <w:w w:val="105"/>
          <w:sz w:val="14"/>
          <w:szCs w:val="14"/>
        </w:rPr>
        <w:t>a</w:t>
      </w:r>
      <w:r>
        <w:rPr>
          <w:rFonts w:ascii="Calibri" w:hAnsi="Calibri" w:cs="Calibri" w:eastAsia="Calibri"/>
          <w:b/>
          <w:bCs/>
          <w:color w:val="231F20"/>
          <w:spacing w:val="0"/>
          <w:w w:val="105"/>
          <w:sz w:val="14"/>
          <w:szCs w:val="1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5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shape style="position:absolute;margin-left:67.824768pt;margin-top:15.032659pt;width:107.929738pt;height:123.457097pt;mso-position-horizontal-relative:page;mso-position-vertical-relative:paragraph;z-index:-1002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3" w:space="0" w:color="231F20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3" w:space="0" w:color="231F20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8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22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98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 w:sz="6" w:space="0" w:color="auto"/>
                          <w:left w:val="single" w:sz="3" w:space="0" w:color="231F20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18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8" w:right="117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6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7" w:right="176"/>
                          <w:jc w:val="center"/>
                          <w:rPr>
                            <w:rFonts w:ascii="Bahnschrift Light" w:hAnsi="Bahnschrift Light" w:cs="Bahnschrift Light" w:eastAsia="Bahnschrift Ligh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b/>
          <w:bCs/>
          <w:color w:val="231F20"/>
          <w:spacing w:val="0"/>
          <w:w w:val="105"/>
          <w:sz w:val="14"/>
          <w:szCs w:val="14"/>
        </w:rPr>
        <w:t>4</w:t>
      </w:r>
      <w:r>
        <w:rPr>
          <w:rFonts w:ascii="Calibri" w:hAnsi="Calibri" w:cs="Calibri" w:eastAsia="Calibri"/>
          <w:b/>
          <w:bCs/>
          <w:color w:val="231F20"/>
          <w:spacing w:val="-2"/>
          <w:w w:val="105"/>
          <w:sz w:val="14"/>
          <w:szCs w:val="14"/>
        </w:rPr>
        <w:t>-</w:t>
      </w:r>
      <w:r>
        <w:rPr>
          <w:rFonts w:ascii="Calibri" w:hAnsi="Calibri" w:cs="Calibri" w:eastAsia="Calibri"/>
          <w:b/>
          <w:bCs/>
          <w:color w:val="231F20"/>
          <w:spacing w:val="-1"/>
          <w:w w:val="105"/>
          <w:sz w:val="14"/>
          <w:szCs w:val="14"/>
        </w:rPr>
        <w:t>w</w:t>
      </w:r>
      <w:r>
        <w:rPr>
          <w:rFonts w:ascii="Calibri" w:hAnsi="Calibri" w:cs="Calibri" w:eastAsia="Calibri"/>
          <w:b/>
          <w:bCs/>
          <w:color w:val="231F20"/>
          <w:spacing w:val="-5"/>
          <w:w w:val="105"/>
          <w:sz w:val="14"/>
          <w:szCs w:val="14"/>
        </w:rPr>
        <w:t>a</w:t>
      </w:r>
      <w:r>
        <w:rPr>
          <w:rFonts w:ascii="Calibri" w:hAnsi="Calibri" w:cs="Calibri" w:eastAsia="Calibri"/>
          <w:b/>
          <w:bCs/>
          <w:color w:val="231F20"/>
          <w:spacing w:val="0"/>
          <w:w w:val="105"/>
          <w:sz w:val="14"/>
          <w:szCs w:val="1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before="65"/>
        <w:ind w:left="60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Strategy</w:t>
      </w:r>
      <w:r>
        <w:rPr>
          <w:rFonts w:ascii="Times New Roman" w:hAnsi="Times New Roman" w:cs="Times New Roman" w:eastAsia="Times New Roman"/>
          <w:b/>
          <w:bCs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op-d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wn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strat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tabs>
          <w:tab w:pos="3077" w:val="left" w:leader="none"/>
        </w:tabs>
        <w:spacing w:before="73"/>
        <w:ind w:left="676" w:right="0"/>
        <w:jc w:val="left"/>
      </w:pPr>
      <w:r>
        <w:rPr/>
        <w:pict>
          <v:group style="position:absolute;margin-left:311.980011pt;margin-top:-11.448059pt;width:251.06pt;height:.1pt;mso-position-horizontal-relative:page;mso-position-vertical-relative:paragraph;z-index:-10029" coordorigin="6240,-229" coordsize="5021,2">
            <v:shape style="position:absolute;left:6240;top:-229;width:5021;height:2" coordorigin="6240,-229" coordsize="5021,0" path="m6240,-229l11261,-229e" filled="f" stroked="t" strokeweight=".797pt" strokecolor="#000000">
              <v:path arrowok="t"/>
            </v:shape>
            <w10:wrap type="none"/>
          </v:group>
        </w:pict>
      </w:r>
      <w:r>
        <w:rPr/>
        <w:pict>
          <v:group style="position:absolute;margin-left:311.980011pt;margin-top:2.161941pt;width:251.06pt;height:.1pt;mso-position-horizontal-relative:page;mso-position-vertical-relative:paragraph;z-index:-10028" coordorigin="6240,43" coordsize="5021,2">
            <v:shape style="position:absolute;left:6240;top:43;width:5021;height:2" coordorigin="6240,43" coordsize="5021,0" path="m6240,43l11261,43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Input: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P</w:t>
      </w:r>
      <w:r>
        <w:rPr>
          <w:rFonts w:ascii="Cambria" w:hAnsi="Cambria" w:cs="Cambria" w:eastAsia="Cambria"/>
          <w:b w:val="0"/>
          <w:bCs w:val="0"/>
          <w:spacing w:val="-16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Cambria" w:hAnsi="Cambria" w:cs="Cambria" w:eastAsia="Cambria"/>
          <w:b w:val="0"/>
          <w:bCs w:val="0"/>
          <w:spacing w:val="4"/>
          <w:w w:val="100"/>
        </w:rPr>
        <w:t>r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ams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ab/>
      </w:r>
      <w:r>
        <w:rPr>
          <w:rFonts w:ascii="Cambria" w:hAnsi="Cambria" w:cs="Cambria" w:eastAsia="Cambria"/>
          <w:b w:val="0"/>
          <w:bCs w:val="0"/>
          <w:spacing w:val="0"/>
          <w:w w:val="90"/>
        </w:rPr>
        <w:t>◃</w:t>
      </w:r>
      <w:r>
        <w:rPr>
          <w:rFonts w:ascii="Cambria" w:hAnsi="Cambria" w:cs="Cambria" w:eastAsia="Cambria"/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arameters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3918" w:val="left" w:leader="none"/>
        </w:tabs>
        <w:spacing w:before="4"/>
        <w:ind w:left="1343" w:right="0"/>
        <w:jc w:val="left"/>
      </w:pPr>
      <w:r>
        <w:rPr>
          <w:rFonts w:ascii="Cambria" w:hAnsi="Cambria" w:cs="Cambria" w:eastAsia="Cambria"/>
          <w:b w:val="0"/>
          <w:bCs w:val="0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position w:val="-2"/>
          <w:sz w:val="14"/>
          <w:szCs w:val="14"/>
        </w:rPr>
        <w:tab/>
      </w:r>
      <w:r>
        <w:rPr>
          <w:rFonts w:ascii="Cambria" w:hAnsi="Cambria" w:cs="Cambria" w:eastAsia="Cambria"/>
          <w:b w:val="0"/>
          <w:bCs w:val="0"/>
          <w:spacing w:val="0"/>
          <w:w w:val="90"/>
          <w:position w:val="0"/>
        </w:rPr>
        <w:t>◃</w:t>
      </w:r>
      <w:r>
        <w:rPr>
          <w:rFonts w:ascii="Cambria" w:hAnsi="Cambria" w:cs="Cambria" w:eastAsia="Cambria"/>
          <w:b w:val="0"/>
          <w:bCs w:val="0"/>
          <w:spacing w:val="30"/>
          <w:w w:val="90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the</w:t>
      </w:r>
      <w:r>
        <w:rPr>
          <w:b w:val="0"/>
          <w:bCs w:val="0"/>
          <w:spacing w:val="24"/>
          <w:w w:val="95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l</w:t>
      </w:r>
      <w:r>
        <w:rPr>
          <w:b w:val="0"/>
          <w:bCs w:val="0"/>
          <w:spacing w:val="-5"/>
          <w:w w:val="95"/>
          <w:position w:val="0"/>
        </w:rPr>
        <w:t>o</w:t>
      </w:r>
      <w:r>
        <w:rPr>
          <w:b w:val="0"/>
          <w:bCs w:val="0"/>
          <w:spacing w:val="0"/>
          <w:w w:val="95"/>
          <w:position w:val="0"/>
        </w:rPr>
        <w:t>west</w:t>
      </w:r>
      <w:r>
        <w:rPr>
          <w:b w:val="0"/>
          <w:bCs w:val="0"/>
          <w:spacing w:val="23"/>
          <w:w w:val="95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strength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3857" w:val="left" w:leader="none"/>
        </w:tabs>
        <w:spacing w:line="239" w:lineRule="exact"/>
        <w:ind w:left="1343" w:right="0"/>
        <w:jc w:val="left"/>
      </w:pPr>
      <w:r>
        <w:rPr>
          <w:rFonts w:ascii="Cambria" w:hAnsi="Cambria" w:cs="Cambria" w:eastAsia="Cambria"/>
          <w:b w:val="0"/>
          <w:bCs w:val="0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position w:val="-2"/>
          <w:sz w:val="14"/>
          <w:szCs w:val="14"/>
        </w:rPr>
        <w:tab/>
      </w:r>
      <w:r>
        <w:rPr>
          <w:rFonts w:ascii="Cambria" w:hAnsi="Cambria" w:cs="Cambria" w:eastAsia="Cambria"/>
          <w:b w:val="0"/>
          <w:bCs w:val="0"/>
          <w:spacing w:val="0"/>
          <w:w w:val="90"/>
          <w:position w:val="0"/>
        </w:rPr>
        <w:t>◃</w:t>
      </w:r>
      <w:r>
        <w:rPr>
          <w:rFonts w:ascii="Cambria" w:hAnsi="Cambria" w:cs="Cambria" w:eastAsia="Cambria"/>
          <w:b w:val="0"/>
          <w:bCs w:val="0"/>
          <w:spacing w:val="31"/>
          <w:w w:val="90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the</w:t>
      </w:r>
      <w:r>
        <w:rPr>
          <w:b w:val="0"/>
          <w:bCs w:val="0"/>
          <w:spacing w:val="24"/>
          <w:w w:val="95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highest</w:t>
      </w:r>
      <w:r>
        <w:rPr>
          <w:b w:val="0"/>
          <w:bCs w:val="0"/>
          <w:spacing w:val="24"/>
          <w:w w:val="95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strength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2887" w:val="left" w:leader="none"/>
        </w:tabs>
        <w:spacing w:line="223" w:lineRule="exact"/>
        <w:ind w:left="676" w:right="0"/>
        <w:jc w:val="left"/>
      </w:pP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Output:</w:t>
      </w:r>
      <w:r>
        <w:rPr>
          <w:rFonts w:ascii="Times New Roman" w:hAnsi="Times New Roman" w:cs="Times New Roman" w:eastAsia="Times New Roman"/>
          <w:b/>
          <w:bCs/>
          <w:spacing w:val="48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5"/>
        </w:rPr>
        <w:t>I</w:t>
      </w:r>
      <w:r>
        <w:rPr>
          <w:rFonts w:ascii="Cambria" w:hAnsi="Cambria" w:cs="Cambria" w:eastAsia="Cambria"/>
          <w:b w:val="0"/>
          <w:bCs w:val="0"/>
          <w:spacing w:val="11"/>
          <w:w w:val="10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A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ab/>
      </w:r>
      <w:r>
        <w:rPr>
          <w:rFonts w:ascii="Cambria" w:hAnsi="Cambria" w:cs="Cambria" w:eastAsia="Cambria"/>
          <w:b w:val="0"/>
          <w:bCs w:val="0"/>
          <w:spacing w:val="0"/>
          <w:w w:val="90"/>
        </w:rPr>
        <w:t>◃</w:t>
      </w:r>
      <w:r>
        <w:rPr>
          <w:rFonts w:ascii="Cambria" w:hAnsi="Cambria" w:cs="Cambria" w:eastAsia="Cambria"/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"/>
        <w:ind w:left="721" w:right="0"/>
        <w:jc w:val="left"/>
        <w:rPr>
          <w:rFonts w:ascii="Cambria" w:hAnsi="Cambria" w:cs="Cambria" w:eastAsia="Cambria"/>
        </w:rPr>
      </w:pPr>
      <w:r>
        <w:rPr>
          <w:b w:val="0"/>
          <w:bCs w:val="0"/>
          <w:spacing w:val="0"/>
          <w:w w:val="115"/>
          <w:sz w:val="16"/>
          <w:szCs w:val="16"/>
        </w:rPr>
        <w:t>1:</w:t>
      </w:r>
      <w:r>
        <w:rPr>
          <w:b w:val="0"/>
          <w:bCs w:val="0"/>
          <w:spacing w:val="27"/>
          <w:w w:val="115"/>
          <w:sz w:val="16"/>
          <w:szCs w:val="16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5"/>
        </w:rPr>
        <w:t>I</w:t>
      </w:r>
      <w:r>
        <w:rPr>
          <w:rFonts w:ascii="Cambria" w:hAnsi="Cambria" w:cs="Cambria" w:eastAsia="Cambria"/>
          <w:b w:val="0"/>
          <w:bCs w:val="0"/>
          <w:spacing w:val="12"/>
          <w:w w:val="11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A</w:t>
      </w:r>
      <w:r>
        <w:rPr>
          <w:rFonts w:ascii="Cambria" w:hAnsi="Cambria" w:cs="Cambria" w:eastAsia="Cambria"/>
          <w:b w:val="0"/>
          <w:bCs w:val="0"/>
          <w:spacing w:val="-10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←</w:t>
      </w:r>
      <w:r>
        <w:rPr>
          <w:rFonts w:ascii="Cambria" w:hAnsi="Cambria" w:cs="Cambria" w:eastAsia="Cambria"/>
          <w:b w:val="0"/>
          <w:bCs w:val="0"/>
          <w:spacing w:val="-10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9"/>
          <w:w w:val="115"/>
        </w:rPr>
        <w:t>E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mpt</w:t>
      </w:r>
      <w:r>
        <w:rPr>
          <w:rFonts w:ascii="Cambria" w:hAnsi="Cambria" w:cs="Cambria" w:eastAsia="Cambria"/>
          <w:b w:val="0"/>
          <w:bCs w:val="0"/>
          <w:spacing w:val="8"/>
          <w:w w:val="115"/>
        </w:rPr>
        <w:t>y</w:t>
      </w:r>
      <w:r>
        <w:rPr>
          <w:rFonts w:ascii="Cambria" w:hAnsi="Cambria" w:cs="Cambria" w:eastAsia="Cambria"/>
          <w:b w:val="0"/>
          <w:bCs w:val="0"/>
          <w:spacing w:val="10"/>
          <w:w w:val="115"/>
        </w:rPr>
        <w:t>S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et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</w:r>
    </w:p>
    <w:p>
      <w:pPr>
        <w:spacing w:before="4"/>
        <w:ind w:left="7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2: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spacing w:val="11"/>
          <w:w w:val="115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5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≥</w:t>
      </w:r>
      <w:r>
        <w:rPr>
          <w:rFonts w:ascii="Cambria" w:hAnsi="Cambria" w:cs="Cambria" w:eastAsia="Cambria"/>
          <w:b w:val="0"/>
          <w:bCs w:val="0"/>
          <w:i w:val="0"/>
          <w:spacing w:val="4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5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-7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18"/>
          <w:w w:val="11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15"/>
          <w:position w:val="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1244" w:val="left" w:leader="none"/>
        </w:tabs>
        <w:spacing w:line="239" w:lineRule="exact"/>
        <w:ind w:left="721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3: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ab/>
      </w:r>
      <w:r>
        <w:rPr>
          <w:rFonts w:ascii="Cambria" w:hAnsi="Cambria" w:cs="Cambria" w:eastAsia="Cambria"/>
          <w:b w:val="0"/>
          <w:bCs w:val="0"/>
          <w:spacing w:val="12"/>
          <w:w w:val="115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←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9"/>
          <w:w w:val="115"/>
          <w:position w:val="0"/>
          <w:sz w:val="20"/>
          <w:szCs w:val="20"/>
        </w:rPr>
        <w:t>E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mpt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5"/>
          <w:position w:val="0"/>
          <w:sz w:val="20"/>
          <w:szCs w:val="20"/>
        </w:rPr>
        <w:t>y</w:t>
      </w:r>
      <w:r>
        <w:rPr>
          <w:rFonts w:ascii="Cambria" w:hAnsi="Cambria" w:cs="Cambria" w:eastAsia="Cambria"/>
          <w:b w:val="0"/>
          <w:bCs w:val="0"/>
          <w:i w:val="0"/>
          <w:spacing w:val="10"/>
          <w:w w:val="115"/>
          <w:position w:val="0"/>
          <w:sz w:val="20"/>
          <w:szCs w:val="20"/>
        </w:rPr>
        <w:t>S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et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1244" w:val="left" w:leader="none"/>
        </w:tabs>
        <w:spacing w:line="239" w:lineRule="exact"/>
        <w:ind w:left="7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6"/>
          <w:szCs w:val="16"/>
        </w:rPr>
        <w:t>4: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6"/>
          <w:szCs w:val="1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spacing w:val="15"/>
          <w:w w:val="11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</w:rPr>
        <w:t>==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10"/>
          <w:position w:val="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1543" w:val="left" w:leader="none"/>
        </w:tabs>
        <w:spacing w:line="239" w:lineRule="exact"/>
        <w:ind w:left="7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>5: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6"/>
          <w:szCs w:val="16"/>
        </w:rPr>
        <w:tab/>
      </w:r>
      <w:r>
        <w:rPr>
          <w:rFonts w:ascii="Cambria" w:hAnsi="Cambria" w:cs="Cambria" w:eastAsia="Cambria"/>
          <w:b w:val="0"/>
          <w:bCs w:val="0"/>
          <w:spacing w:val="12"/>
          <w:w w:val="115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←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A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"/>
          <w:w w:val="115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"/>
          <w:w w:val="115"/>
          <w:position w:val="0"/>
          <w:sz w:val="20"/>
          <w:szCs w:val="20"/>
          <w:u w:val="single" w:color="000000"/>
        </w:rPr>
      </w:r>
      <w:r>
        <w:rPr>
          <w:rFonts w:ascii="Cambria" w:hAnsi="Cambria" w:cs="Cambria" w:eastAsia="Cambria"/>
          <w:b w:val="0"/>
          <w:bCs w:val="0"/>
          <w:i w:val="0"/>
          <w:spacing w:val="1"/>
          <w:w w:val="115"/>
          <w:position w:val="0"/>
          <w:sz w:val="20"/>
          <w:szCs w:val="20"/>
          <w:u w:val="none"/>
        </w:rPr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Gen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P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0"/>
          <w:sz w:val="20"/>
          <w:szCs w:val="20"/>
          <w:u w:val="none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a</w:t>
      </w:r>
      <w:r>
        <w:rPr>
          <w:rFonts w:ascii="Cambria" w:hAnsi="Cambria" w:cs="Cambria" w:eastAsia="Cambria"/>
          <w:b w:val="0"/>
          <w:bCs w:val="0"/>
          <w:i w:val="0"/>
          <w:spacing w:val="5"/>
          <w:w w:val="115"/>
          <w:position w:val="0"/>
          <w:sz w:val="20"/>
          <w:szCs w:val="20"/>
          <w:u w:val="none"/>
        </w:rPr>
        <w:t>r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ams,</w:t>
      </w:r>
      <w:r>
        <w:rPr>
          <w:rFonts w:ascii="Cambria" w:hAnsi="Cambria" w:cs="Cambria" w:eastAsia="Cambria"/>
          <w:b w:val="0"/>
          <w:bCs w:val="0"/>
          <w:i w:val="0"/>
          <w:spacing w:val="-16"/>
          <w:w w:val="115"/>
          <w:position w:val="0"/>
          <w:sz w:val="20"/>
          <w:szCs w:val="20"/>
          <w:u w:val="none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5"/>
          <w:position w:val="-2"/>
          <w:sz w:val="14"/>
          <w:szCs w:val="14"/>
          <w:u w:val="none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20"/>
          <w:szCs w:val="20"/>
          <w:u w:val="none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  <w:u w:val="none"/>
        </w:rPr>
      </w:r>
    </w:p>
    <w:p>
      <w:pPr>
        <w:tabs>
          <w:tab w:pos="1244" w:val="left" w:leader="none"/>
        </w:tabs>
        <w:spacing w:line="222" w:lineRule="exact"/>
        <w:ind w:left="7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6: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1543" w:val="left" w:leader="none"/>
        </w:tabs>
        <w:spacing w:before="5"/>
        <w:ind w:left="7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6"/>
          <w:szCs w:val="16"/>
        </w:rPr>
        <w:t>7: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6"/>
          <w:szCs w:val="16"/>
        </w:rPr>
        <w:tab/>
      </w:r>
      <w:r>
        <w:rPr>
          <w:rFonts w:ascii="Cambria" w:hAnsi="Cambria" w:cs="Cambria" w:eastAsia="Cambria"/>
          <w:b w:val="0"/>
          <w:bCs w:val="0"/>
          <w:spacing w:val="13"/>
          <w:w w:val="12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2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20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←</w:t>
      </w:r>
      <w:r>
        <w:rPr>
          <w:rFonts w:ascii="Cambria" w:hAnsi="Cambria" w:cs="Cambria" w:eastAsia="Cambria"/>
          <w:b w:val="0"/>
          <w:bCs w:val="0"/>
          <w:i w:val="0"/>
          <w:spacing w:val="-27"/>
          <w:w w:val="12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ext</w:t>
      </w:r>
      <w:r>
        <w:rPr>
          <w:rFonts w:ascii="Cambria" w:hAnsi="Cambria" w:cs="Cambria" w:eastAsia="Cambria"/>
          <w:b w:val="0"/>
          <w:bCs w:val="0"/>
          <w:i w:val="0"/>
          <w:spacing w:val="5"/>
          <w:w w:val="120"/>
          <w:position w:val="0"/>
          <w:sz w:val="20"/>
          <w:szCs w:val="20"/>
        </w:rPr>
        <w:t>r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  <w:sz w:val="20"/>
          <w:szCs w:val="2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P</w:t>
      </w:r>
      <w:r>
        <w:rPr>
          <w:rFonts w:ascii="Cambria" w:hAnsi="Cambria" w:cs="Cambria" w:eastAsia="Cambria"/>
          <w:b w:val="0"/>
          <w:bCs w:val="0"/>
          <w:i w:val="0"/>
          <w:spacing w:val="-40"/>
          <w:w w:val="12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a</w:t>
      </w:r>
      <w:r>
        <w:rPr>
          <w:rFonts w:ascii="Cambria" w:hAnsi="Cambria" w:cs="Cambria" w:eastAsia="Cambria"/>
          <w:b w:val="0"/>
          <w:bCs w:val="0"/>
          <w:i w:val="0"/>
          <w:spacing w:val="5"/>
          <w:w w:val="120"/>
          <w:position w:val="0"/>
          <w:sz w:val="20"/>
          <w:szCs w:val="20"/>
        </w:rPr>
        <w:t>r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ams,</w:t>
      </w:r>
      <w:r>
        <w:rPr>
          <w:rFonts w:ascii="Cambria" w:hAnsi="Cambria" w:cs="Cambria" w:eastAsia="Cambria"/>
          <w:b w:val="0"/>
          <w:bCs w:val="0"/>
          <w:i w:val="0"/>
          <w:spacing w:val="-37"/>
          <w:w w:val="12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20"/>
          <w:position w:val="-2"/>
          <w:sz w:val="14"/>
          <w:szCs w:val="14"/>
        </w:rPr>
        <w:t>i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37"/>
          <w:w w:val="120"/>
          <w:position w:val="0"/>
          <w:sz w:val="20"/>
          <w:szCs w:val="2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20"/>
          <w:position w:val="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2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1244" w:val="left" w:leader="none"/>
        </w:tabs>
        <w:spacing w:line="222" w:lineRule="exact"/>
        <w:ind w:left="7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8: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1244" w:val="left" w:leader="none"/>
        </w:tabs>
        <w:spacing w:before="5"/>
        <w:ind w:left="7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6"/>
          <w:szCs w:val="16"/>
        </w:rPr>
        <w:t>9: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6"/>
          <w:szCs w:val="16"/>
        </w:rPr>
        <w:tab/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I</w:t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A.append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(</w:t>
      </w:r>
      <w:r>
        <w:rPr>
          <w:rFonts w:ascii="Cambria" w:hAnsi="Cambria" w:cs="Cambria" w:eastAsia="Cambria"/>
          <w:b w:val="0"/>
          <w:bCs w:val="0"/>
          <w:spacing w:val="12"/>
          <w:w w:val="110"/>
          <w:sz w:val="20"/>
          <w:szCs w:val="2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22" w:lineRule="exact"/>
        <w:ind w:left="64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10: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b/>
          <w:bCs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5727" w:val="left" w:leader="none"/>
        </w:tabs>
        <w:spacing w:before="5"/>
        <w:ind w:left="606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6"/>
          <w:szCs w:val="16"/>
          <w:u w:val="single" w:color="000000"/>
        </w:rPr>
        <w:t>11: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6"/>
          <w:szCs w:val="16"/>
          <w:u w:val="single" w:color="00000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  <w:u w:val="single" w:color="000000"/>
        </w:rPr>
        <w:t>etu</w:t>
      </w:r>
      <w:r>
        <w:rPr>
          <w:rFonts w:ascii="Times New Roman" w:hAnsi="Times New Roman" w:cs="Times New Roman" w:eastAsia="Times New Roman"/>
          <w:b/>
          <w:bCs/>
          <w:spacing w:val="-4"/>
          <w:w w:val="105"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  <w:u w:val="single" w:color="000000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4"/>
          <w:w w:val="105"/>
          <w:sz w:val="20"/>
          <w:szCs w:val="2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5"/>
          <w:sz w:val="20"/>
          <w:szCs w:val="20"/>
          <w:u w:val="single" w:color="000000"/>
        </w:rPr>
        <w:t>I</w:t>
      </w:r>
      <w:r>
        <w:rPr>
          <w:rFonts w:ascii="Cambria" w:hAnsi="Cambria" w:cs="Cambria" w:eastAsia="Cambria"/>
          <w:b w:val="0"/>
          <w:bCs w:val="0"/>
          <w:spacing w:val="11"/>
          <w:w w:val="105"/>
          <w:sz w:val="20"/>
          <w:szCs w:val="20"/>
          <w:u w:val="single" w:color="0000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5"/>
          <w:sz w:val="20"/>
          <w:szCs w:val="20"/>
          <w:u w:val="single" w:color="000000"/>
        </w:rPr>
        <w:t>A</w:t>
      </w:r>
      <w:r>
        <w:rPr>
          <w:rFonts w:ascii="Cambria" w:hAnsi="Cambria" w:cs="Cambria" w:eastAsia="Cambria"/>
          <w:b w:val="0"/>
          <w:bCs w:val="0"/>
          <w:spacing w:val="0"/>
          <w:w w:val="226"/>
          <w:sz w:val="20"/>
          <w:szCs w:val="2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20"/>
          <w:szCs w:val="20"/>
          <w:u w:val="single" w:color="000000"/>
        </w:rPr>
        <w:tab/>
      </w:r>
      <w:r>
        <w:rPr>
          <w:rFonts w:ascii="Cambria" w:hAnsi="Cambria" w:cs="Cambria" w:eastAsia="Cambria"/>
          <w:b w:val="0"/>
          <w:bCs w:val="0"/>
          <w:spacing w:val="0"/>
          <w:w w:val="100"/>
          <w:sz w:val="20"/>
          <w:szCs w:val="20"/>
          <w:u w:val="none"/>
        </w:rPr>
      </w:r>
    </w:p>
    <w:p>
      <w:pPr>
        <w:spacing w:after="0"/>
        <w:jc w:val="left"/>
        <w:rPr>
          <w:rFonts w:ascii="Cambria" w:hAnsi="Cambria" w:cs="Cambria" w:eastAsia="Cambria"/>
          <w:sz w:val="20"/>
          <w:szCs w:val="20"/>
        </w:rPr>
        <w:sectPr>
          <w:pgSz w:w="12240" w:h="15840"/>
          <w:pgMar w:top="880" w:bottom="280" w:left="860" w:right="760"/>
          <w:cols w:num="4" w:equalWidth="0">
            <w:col w:w="3367" w:space="40"/>
            <w:col w:w="667" w:space="40"/>
            <w:col w:w="620" w:space="40"/>
            <w:col w:w="5846"/>
          </w:cols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960" w:bottom="280" w:left="860" w:right="7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center"/>
      </w:pPr>
      <w:r>
        <w:rPr>
          <w:b w:val="0"/>
          <w:bCs w:val="0"/>
          <w:spacing w:val="0"/>
          <w:w w:val="100"/>
        </w:rPr>
        <w:t>Fig.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Bottom-up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exact"/>
        <w:ind w:right="0"/>
        <w:jc w:val="both"/>
      </w:pP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algorithm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AETG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[4].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(test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13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-2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to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position w:val="-2"/>
          <w:sz w:val="14"/>
          <w:szCs w:val="14"/>
        </w:rPr>
        <w:t>6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is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directly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generated,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three-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ay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array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(test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cases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position w:val="-2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to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position w:val="-2"/>
          <w:sz w:val="14"/>
          <w:szCs w:val="14"/>
        </w:rPr>
        <w:t>3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is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generated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by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adding</w:t>
      </w:r>
      <w:r>
        <w:rPr>
          <w:b w:val="0"/>
          <w:bCs w:val="0"/>
          <w:spacing w:val="3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additional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test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cases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(test</w:t>
      </w:r>
      <w:r>
        <w:rPr>
          <w:b w:val="0"/>
          <w:bCs w:val="0"/>
          <w:spacing w:val="3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cases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position w:val="-2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to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position w:val="-2"/>
          <w:sz w:val="14"/>
          <w:szCs w:val="14"/>
        </w:rPr>
        <w:t>3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3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based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on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pr</w:t>
      </w:r>
      <w:r>
        <w:rPr>
          <w:b w:val="0"/>
          <w:bCs w:val="0"/>
          <w:spacing w:val="-6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vious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o-</w:t>
      </w:r>
      <w:r>
        <w:rPr>
          <w:b w:val="0"/>
          <w:bCs w:val="0"/>
          <w:spacing w:val="-2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ay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</w:t>
      </w:r>
      <w:r>
        <w:rPr>
          <w:b w:val="0"/>
          <w:bCs w:val="0"/>
          <w:spacing w:val="-14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fou</w:t>
      </w:r>
      <w:r>
        <w:rPr>
          <w:b w:val="0"/>
          <w:bCs w:val="0"/>
          <w:spacing w:val="-5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-</w:t>
      </w:r>
      <w:r>
        <w:rPr>
          <w:b w:val="0"/>
          <w:bCs w:val="0"/>
          <w:spacing w:val="-2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ay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array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(test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cases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position w:val="-2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to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position w:val="-2"/>
          <w:sz w:val="14"/>
          <w:szCs w:val="14"/>
        </w:rPr>
        <w:t>4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constructed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pr</w:t>
      </w:r>
      <w:r>
        <w:rPr>
          <w:b w:val="0"/>
          <w:bCs w:val="0"/>
          <w:spacing w:val="-6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vious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three-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ay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</w:t>
      </w:r>
      <w:r>
        <w:rPr>
          <w:b w:val="0"/>
          <w:bCs w:val="0"/>
          <w:spacing w:val="-14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total,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to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reach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4-</w:t>
      </w:r>
      <w:r>
        <w:rPr>
          <w:b w:val="0"/>
          <w:bCs w:val="0"/>
          <w:spacing w:val="-2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ay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ering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arra</w:t>
      </w:r>
      <w:r>
        <w:rPr>
          <w:b w:val="0"/>
          <w:bCs w:val="0"/>
          <w:spacing w:val="-14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24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test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cases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are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needed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for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this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strat</w:t>
      </w:r>
      <w:r>
        <w:rPr>
          <w:b w:val="0"/>
          <w:bCs w:val="0"/>
          <w:spacing w:val="-3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14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19" w:right="325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B.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0" w:lineRule="auto" w:before="71"/>
        <w:ind w:right="0" w:firstLine="199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listed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2,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generates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opposite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(line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2)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bottom-up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Similarl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13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1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equal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position w:val="-2"/>
          <w:sz w:val="14"/>
          <w:szCs w:val="14"/>
        </w:rPr>
        <w:t>2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directly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generates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particular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ering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array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(line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4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5).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Otherwise,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will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xtract</w:t>
      </w:r>
      <w:r>
        <w:rPr>
          <w:b w:val="0"/>
          <w:bCs w:val="0"/>
          <w:i w:val="0"/>
          <w:spacing w:val="3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ering</w:t>
      </w:r>
      <w:r>
        <w:rPr>
          <w:b w:val="0"/>
          <w:bCs w:val="0"/>
          <w:i w:val="0"/>
          <w:spacing w:val="3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array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from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higher</w:t>
      </w:r>
      <w:r>
        <w:rPr>
          <w:b w:val="0"/>
          <w:bCs w:val="0"/>
          <w:i w:val="0"/>
          <w:spacing w:val="3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ering</w:t>
      </w:r>
      <w:r>
        <w:rPr>
          <w:b w:val="0"/>
          <w:bCs w:val="0"/>
          <w:i w:val="0"/>
          <w:spacing w:val="3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array</w:t>
      </w:r>
      <w:r>
        <w:rPr>
          <w:b w:val="0"/>
          <w:bCs w:val="0"/>
          <w:i w:val="0"/>
          <w:spacing w:val="3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11"/>
          <w:w w:val="100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position w:val="-2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3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(line</w:t>
      </w:r>
      <w:r>
        <w:rPr>
          <w:b w:val="0"/>
          <w:bCs w:val="0"/>
          <w:i w:val="0"/>
          <w:spacing w:val="3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6</w:t>
      </w:r>
      <w:r>
        <w:rPr>
          <w:b w:val="0"/>
          <w:bCs w:val="0"/>
          <w:i w:val="0"/>
          <w:spacing w:val="3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</w:t>
      </w:r>
      <w:r>
        <w:rPr>
          <w:b w:val="0"/>
          <w:bCs w:val="0"/>
          <w:i w:val="0"/>
          <w:spacing w:val="3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7).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21" w:lineRule="exact"/>
        <w:ind w:left="318" w:right="0"/>
        <w:jc w:val="center"/>
      </w:pP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Fig.2.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6" w:lineRule="auto" w:before="9"/>
        <w:ind w:right="0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generated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99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(16;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4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5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selected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three-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4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(14;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3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5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31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(8;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5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xtracted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31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(14;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3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5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,</w:t>
      </w:r>
      <w:r>
        <w:rPr>
          <w:rFonts w:ascii="Cambria" w:hAnsi="Cambria" w:cs="Cambria" w:eastAsia="Cambria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dark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background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-strength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represent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selected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cases.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2"/>
        <w:ind w:right="0" w:firstLine="199"/>
        <w:jc w:val="both"/>
      </w:pP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(16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24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).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But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considering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-strength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arrays,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slightly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3234" w:val="left" w:leader="none"/>
          <w:tab w:pos="4481" w:val="left" w:leader="none"/>
        </w:tabs>
        <w:spacing w:before="63"/>
        <w:ind w:left="170" w:right="0" w:firstLine="0"/>
        <w:jc w:val="left"/>
        <w:rPr>
          <w:rFonts w:ascii="Bahnschrift Light" w:hAnsi="Bahnschrift Light" w:cs="Bahnschrift Light" w:eastAsia="Bahnschrift Light"/>
          <w:sz w:val="15"/>
          <w:szCs w:val="15"/>
        </w:rPr>
      </w:pPr>
      <w:r>
        <w:rPr>
          <w:spacing w:val="0"/>
          <w:w w:val="85"/>
        </w:rPr>
        <w:br w:type="column"/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4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-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-2"/>
          <w:w w:val="85"/>
          <w:sz w:val="15"/>
          <w:szCs w:val="15"/>
        </w:rPr>
        <w:t>w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-4"/>
          <w:w w:val="85"/>
          <w:sz w:val="15"/>
          <w:szCs w:val="15"/>
        </w:rPr>
        <w:t>a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y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ab/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3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-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-2"/>
          <w:w w:val="85"/>
          <w:sz w:val="15"/>
          <w:szCs w:val="15"/>
        </w:rPr>
        <w:t>w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-4"/>
          <w:w w:val="85"/>
          <w:sz w:val="15"/>
          <w:szCs w:val="15"/>
        </w:rPr>
        <w:t>a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y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ab/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2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-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-2"/>
          <w:w w:val="85"/>
          <w:sz w:val="15"/>
          <w:szCs w:val="15"/>
        </w:rPr>
        <w:t>w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-4"/>
          <w:w w:val="85"/>
          <w:sz w:val="15"/>
          <w:szCs w:val="15"/>
        </w:rPr>
        <w:t>a</w:t>
      </w:r>
      <w:r>
        <w:rPr>
          <w:rFonts w:ascii="Bahnschrift Light" w:hAnsi="Bahnschrift Light" w:cs="Bahnschrift Light" w:eastAsia="Bahnschrift Light"/>
          <w:b w:val="0"/>
          <w:bCs w:val="0"/>
          <w:color w:val="231F20"/>
          <w:spacing w:val="0"/>
          <w:w w:val="85"/>
          <w:sz w:val="15"/>
          <w:szCs w:val="15"/>
        </w:rPr>
        <w:t>y</w:t>
      </w:r>
      <w:r>
        <w:rPr>
          <w:rFonts w:ascii="Bahnschrift Light" w:hAnsi="Bahnschrift Light" w:cs="Bahnschrift Light" w:eastAsia="Bahnschrift Light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50" w:lineRule="exact" w:before="3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5" w:hRule="exact"/>
        </w:trPr>
        <w:tc>
          <w:tcPr>
            <w:tcW w:w="398" w:type="dxa"/>
            <w:tcBorders>
              <w:top w:val="single" w:sz="4" w:space="0" w:color="231F20"/>
              <w:left w:val="single" w:sz="31" w:space="0" w:color="949698"/>
              <w:bottom w:val="nil" w:sz="6" w:space="0" w:color="auto"/>
              <w:right w:val="single" w:sz="4" w:space="0" w:color="231F20"/>
            </w:tcBorders>
            <w:shd w:val="clear" w:color="auto" w:fill="949698"/>
          </w:tcPr>
          <w:p>
            <w:pPr>
              <w:pStyle w:val="TableParagraph"/>
              <w:spacing w:before="11"/>
              <w:ind w:left="38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11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5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31" w:space="0" w:color="949698"/>
            </w:tcBorders>
            <w:shd w:val="clear" w:color="auto" w:fill="949698"/>
          </w:tcPr>
          <w:p>
            <w:pPr>
              <w:pStyle w:val="TableParagraph"/>
              <w:spacing w:before="11"/>
              <w:ind w:left="122" w:right="146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45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19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9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5"/>
                <w:sz w:val="15"/>
                <w:szCs w:val="15"/>
              </w:rPr>
              <w:t>2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9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9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9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9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19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9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90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3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9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3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90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4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3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8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90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5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8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9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5"/>
                <w:sz w:val="15"/>
                <w:szCs w:val="15"/>
              </w:rPr>
              <w:t>6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8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9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5"/>
                <w:sz w:val="15"/>
                <w:szCs w:val="15"/>
              </w:rPr>
              <w:t>7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8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90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8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9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9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5"/>
                <w:sz w:val="15"/>
                <w:szCs w:val="15"/>
              </w:rPr>
              <w:t>9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9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3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10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3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15" w:hRule="exact"/>
        </w:trPr>
        <w:tc>
          <w:tcPr>
            <w:tcW w:w="398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12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25"/>
                <w:sz w:val="15"/>
                <w:szCs w:val="15"/>
              </w:rPr>
              <w:t>11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single" w:sz="4" w:space="0" w:color="949698"/>
              <w:right w:val="nil" w:sz="6" w:space="0" w:color="auto"/>
            </w:tcBorders>
          </w:tcPr>
          <w:p>
            <w:pPr>
              <w:pStyle w:val="TableParagraph"/>
              <w:spacing w:before="2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single" w:sz="4" w:space="0" w:color="949698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single" w:sz="4" w:space="0" w:color="949698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single" w:sz="4" w:space="0" w:color="949698"/>
              <w:right w:val="nil" w:sz="6" w:space="0" w:color="auto"/>
            </w:tcBorders>
          </w:tcPr>
          <w:p>
            <w:pPr>
              <w:pStyle w:val="TableParagraph"/>
              <w:spacing w:before="2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single" w:sz="4" w:space="0" w:color="949698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8" w:hRule="exact"/>
        </w:trPr>
        <w:tc>
          <w:tcPr>
            <w:tcW w:w="398" w:type="dxa"/>
            <w:tcBorders>
              <w:top w:val="single" w:sz="4" w:space="0" w:color="231F20"/>
              <w:left w:val="single" w:sz="31" w:space="0" w:color="949698"/>
              <w:bottom w:val="single" w:sz="4" w:space="0" w:color="231F20"/>
              <w:right w:val="single" w:sz="4" w:space="0" w:color="231F20"/>
            </w:tcBorders>
            <w:shd w:val="clear" w:color="auto" w:fill="949698"/>
          </w:tcPr>
          <w:p>
            <w:pPr>
              <w:pStyle w:val="TableParagraph"/>
              <w:spacing w:before="11"/>
              <w:ind w:left="38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110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5"/>
                <w:szCs w:val="15"/>
              </w:rPr>
              <w:t>2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single" w:sz="4" w:space="0" w:color="949698"/>
              <w:left w:val="single" w:sz="4" w:space="0" w:color="231F20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single" w:sz="31" w:space="0" w:color="949698"/>
            </w:tcBorders>
            <w:shd w:val="clear" w:color="auto" w:fill="949698"/>
          </w:tcPr>
          <w:p>
            <w:pPr>
              <w:pStyle w:val="TableParagraph"/>
              <w:spacing w:before="11"/>
              <w:ind w:left="122" w:right="146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8" w:hRule="exact"/>
        </w:trPr>
        <w:tc>
          <w:tcPr>
            <w:tcW w:w="398" w:type="dxa"/>
            <w:tcBorders>
              <w:top w:val="single" w:sz="4" w:space="0" w:color="231F20"/>
              <w:left w:val="single" w:sz="31" w:space="0" w:color="949698"/>
              <w:bottom w:val="single" w:sz="4" w:space="0" w:color="231F20"/>
              <w:right w:val="single" w:sz="4" w:space="0" w:color="231F20"/>
            </w:tcBorders>
            <w:shd w:val="clear" w:color="auto" w:fill="949698"/>
          </w:tcPr>
          <w:p>
            <w:pPr>
              <w:pStyle w:val="TableParagraph"/>
              <w:spacing w:before="11"/>
              <w:ind w:left="38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10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sz w:val="15"/>
                <w:szCs w:val="15"/>
              </w:rPr>
              <w:t>3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single" w:sz="4" w:space="0" w:color="949698"/>
              <w:left w:val="single" w:sz="4" w:space="0" w:color="231F20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single" w:sz="31" w:space="0" w:color="949698"/>
            </w:tcBorders>
            <w:shd w:val="clear" w:color="auto" w:fill="949698"/>
          </w:tcPr>
          <w:p>
            <w:pPr>
              <w:pStyle w:val="TableParagraph"/>
              <w:spacing w:before="11"/>
              <w:ind w:left="122" w:right="146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8" w:hRule="exact"/>
        </w:trPr>
        <w:tc>
          <w:tcPr>
            <w:tcW w:w="398" w:type="dxa"/>
            <w:tcBorders>
              <w:top w:val="single" w:sz="4" w:space="0" w:color="231F20"/>
              <w:left w:val="single" w:sz="31" w:space="0" w:color="949698"/>
              <w:bottom w:val="single" w:sz="4" w:space="0" w:color="231F20"/>
              <w:right w:val="single" w:sz="4" w:space="0" w:color="231F20"/>
            </w:tcBorders>
            <w:shd w:val="clear" w:color="auto" w:fill="949698"/>
          </w:tcPr>
          <w:p>
            <w:pPr>
              <w:pStyle w:val="TableParagraph"/>
              <w:spacing w:before="11"/>
              <w:ind w:left="38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10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sz w:val="15"/>
                <w:szCs w:val="15"/>
              </w:rPr>
              <w:t>4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single" w:sz="4" w:space="0" w:color="949698"/>
              <w:left w:val="single" w:sz="4" w:space="0" w:color="231F20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single" w:sz="4" w:space="0" w:color="949698"/>
              <w:left w:val="nil" w:sz="6" w:space="0" w:color="auto"/>
              <w:bottom w:val="single" w:sz="4" w:space="0" w:color="949698"/>
              <w:right w:val="single" w:sz="31" w:space="0" w:color="949698"/>
            </w:tcBorders>
            <w:shd w:val="clear" w:color="auto" w:fill="949698"/>
          </w:tcPr>
          <w:p>
            <w:pPr>
              <w:pStyle w:val="TableParagraph"/>
              <w:spacing w:before="11"/>
              <w:ind w:left="122" w:right="146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25" w:hRule="exact"/>
        </w:trPr>
        <w:tc>
          <w:tcPr>
            <w:tcW w:w="398" w:type="dxa"/>
            <w:tcBorders>
              <w:top w:val="single" w:sz="4" w:space="0" w:color="231F20"/>
              <w:left w:val="single" w:sz="31" w:space="0" w:color="949698"/>
              <w:bottom w:val="single" w:sz="4" w:space="0" w:color="231F20"/>
              <w:right w:val="single" w:sz="4" w:space="0" w:color="231F20"/>
            </w:tcBorders>
            <w:shd w:val="clear" w:color="auto" w:fill="949698"/>
          </w:tcPr>
          <w:p>
            <w:pPr>
              <w:pStyle w:val="TableParagraph"/>
              <w:spacing w:before="11"/>
              <w:ind w:left="38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105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05"/>
                <w:sz w:val="15"/>
                <w:szCs w:val="15"/>
              </w:rPr>
              <w:t>5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single" w:sz="4" w:space="0" w:color="949698"/>
              <w:left w:val="single" w:sz="4" w:space="0" w:color="231F20"/>
              <w:bottom w:val="nil" w:sz="6" w:space="0" w:color="auto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949698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single" w:sz="4" w:space="0" w:color="949698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single" w:sz="4" w:space="0" w:color="949698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49698"/>
          </w:tcPr>
          <w:p>
            <w:pPr>
              <w:pStyle w:val="TableParagraph"/>
              <w:spacing w:before="1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single" w:sz="4" w:space="0" w:color="949698"/>
              <w:left w:val="nil" w:sz="6" w:space="0" w:color="auto"/>
              <w:bottom w:val="nil" w:sz="6" w:space="0" w:color="auto"/>
              <w:right w:val="single" w:sz="31" w:space="0" w:color="949698"/>
            </w:tcBorders>
            <w:shd w:val="clear" w:color="auto" w:fill="949698"/>
          </w:tcPr>
          <w:p>
            <w:pPr>
              <w:pStyle w:val="TableParagraph"/>
              <w:spacing w:before="11"/>
              <w:ind w:left="122" w:right="146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233" w:hRule="exact"/>
        </w:trPr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-2"/>
                <w:w w:val="110"/>
                <w:sz w:val="15"/>
                <w:szCs w:val="15"/>
              </w:rPr>
              <w:t>c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10"/>
                <w:sz w:val="15"/>
                <w:szCs w:val="15"/>
              </w:rPr>
              <w:t>6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21"/>
              <w:ind w:left="72" w:right="0"/>
              <w:jc w:val="left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2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21"/>
              <w:ind w:left="121" w:right="122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90"/>
                <w:sz w:val="15"/>
                <w:szCs w:val="15"/>
              </w:rPr>
              <w:t>0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21"/>
              <w:ind w:left="121" w:right="121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1"/>
              <w:ind w:left="122" w:right="180"/>
              <w:jc w:val="center"/>
              <w:rPr>
                <w:rFonts w:ascii="Bahnschrift Light" w:hAnsi="Bahnschrift Light" w:cs="Bahnschrift Light" w:eastAsia="Bahnschrift Light"/>
                <w:sz w:val="15"/>
                <w:szCs w:val="15"/>
              </w:rPr>
            </w:pP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231F20"/>
                <w:spacing w:val="0"/>
                <w:w w:val="150"/>
                <w:sz w:val="15"/>
                <w:szCs w:val="15"/>
              </w:rPr>
              <w:t>1</w:t>
            </w:r>
            <w:r>
              <w:rPr>
                <w:rFonts w:ascii="Bahnschrift Light" w:hAnsi="Bahnschrift Light" w:cs="Bahnschrift Light" w:eastAsia="Bahnschrift Light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</w:tbl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0" w:right="99"/>
        <w:jc w:val="center"/>
      </w:pPr>
      <w:r>
        <w:rPr/>
        <w:pict>
          <v:shape style="position:absolute;margin-left:314.330872pt;margin-top:-178.784622pt;width:110.185847pt;height:103.875pt;mso-position-horizontal-relative:page;mso-position-vertical-relative:paragraph;z-index:-10027" type="#_x0000_t75">
            <v:imagedata r:id="rId15" o:title=""/>
          </v:shape>
        </w:pict>
      </w:r>
      <w:r>
        <w:rPr/>
        <w:pict>
          <v:group style="position:absolute;margin-left:431.10788pt;margin-top:-140.004776pt;width:28.69612pt;height:16.008725pt;mso-position-horizontal-relative:page;mso-position-vertical-relative:paragraph;z-index:-10026" coordorigin="8622,-2800" coordsize="574,320">
            <v:shape style="position:absolute;left:8622;top:-2800;width:574;height:320" coordorigin="8622,-2800" coordsize="574,320" path="m8622,-2720l9036,-2720,9036,-2800,9196,-2640,9036,-2480,9036,-2560,8622,-2560,8622,-2720xe" filled="f" stroked="t" strokeweight=".681217pt" strokecolor="#231F20">
              <v:path arrowok="t"/>
            </v:shape>
            <w10:wrap type="none"/>
          </v:group>
        </w:pict>
      </w:r>
      <w:r>
        <w:rPr/>
        <w:pict>
          <v:group style="position:absolute;margin-left:496.590485pt;margin-top:-140.004776pt;width:28.696283pt;height:16.008725pt;mso-position-horizontal-relative:page;mso-position-vertical-relative:paragraph;z-index:-10025" coordorigin="9932,-2800" coordsize="574,320">
            <v:shape style="position:absolute;left:9932;top:-2800;width:574;height:320" coordorigin="9932,-2800" coordsize="574,320" path="m9932,-2720l10346,-2720,10346,-2800,10506,-2640,10346,-2480,10346,-2560,9932,-2560,9932,-2720xe" filled="f" stroked="t" strokeweight=".681217pt" strokecolor="#231F20">
              <v:path arrowok="t"/>
            </v:shape>
            <w10:wrap type="none"/>
          </v:group>
        </w:pict>
      </w:r>
      <w:r>
        <w:rPr/>
        <w:pict>
          <v:shape style="position:absolute;margin-left:466.182922pt;margin-top:-189.42836pt;width:25.432416pt;height:160.445316pt;mso-position-horizontal-relative:page;mso-position-vertical-relative:paragraph;z-index:-1002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29" w:space="0" w:color="C6C8CA"/>
                          <w:bottom w:val="single" w:sz="4" w:space="0" w:color="231F20"/>
                          <w:right w:val="single" w:sz="29" w:space="0" w:color="C6C8CA"/>
                        </w:tcBorders>
                        <w:shd w:val="clear" w:color="auto" w:fill="C6C8CA"/>
                      </w:tcPr>
                      <w:p>
                        <w:pPr>
                          <w:pStyle w:val="TableParagraph"/>
                          <w:spacing w:before="11"/>
                          <w:ind w:left="4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29" w:space="0" w:color="C6C8CA"/>
                          <w:bottom w:val="single" w:sz="4" w:space="0" w:color="231F20"/>
                          <w:right w:val="single" w:sz="29" w:space="0" w:color="C6C8CA"/>
                        </w:tcBorders>
                        <w:shd w:val="clear" w:color="auto" w:fill="C6C8CA"/>
                      </w:tcPr>
                      <w:p>
                        <w:pPr>
                          <w:pStyle w:val="TableParagraph"/>
                          <w:spacing w:before="11"/>
                          <w:ind w:left="4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29" w:space="0" w:color="C6C8CA"/>
                          <w:bottom w:val="single" w:sz="4" w:space="0" w:color="231F20"/>
                          <w:right w:val="single" w:sz="29" w:space="0" w:color="C6C8CA"/>
                        </w:tcBorders>
                        <w:shd w:val="clear" w:color="auto" w:fill="C6C8CA"/>
                      </w:tcPr>
                      <w:p>
                        <w:pPr>
                          <w:pStyle w:val="TableParagraph"/>
                          <w:spacing w:before="11"/>
                          <w:ind w:left="4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29" w:space="0" w:color="C6C8CA"/>
                          <w:bottom w:val="single" w:sz="4" w:space="0" w:color="231F20"/>
                          <w:right w:val="single" w:sz="29" w:space="0" w:color="C6C8CA"/>
                        </w:tcBorders>
                        <w:shd w:val="clear" w:color="auto" w:fill="C6C8CA"/>
                      </w:tcPr>
                      <w:p>
                        <w:pPr>
                          <w:pStyle w:val="TableParagraph"/>
                          <w:spacing w:before="11"/>
                          <w:ind w:left="4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29" w:space="0" w:color="C6C8CA"/>
                          <w:bottom w:val="single" w:sz="4" w:space="0" w:color="231F20"/>
                          <w:right w:val="single" w:sz="29" w:space="0" w:color="C6C8CA"/>
                        </w:tcBorders>
                        <w:shd w:val="clear" w:color="auto" w:fill="C6C8CA"/>
                      </w:tcPr>
                      <w:p>
                        <w:pPr>
                          <w:pStyle w:val="TableParagraph"/>
                          <w:spacing w:before="11"/>
                          <w:ind w:left="4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5"/>
                            <w:szCs w:val="15"/>
                          </w:rPr>
                          <w:t>7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5"/>
                            <w:szCs w:val="15"/>
                          </w:rPr>
                          <w:t>8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5"/>
                            <w:szCs w:val="15"/>
                          </w:rPr>
                          <w:t>9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29" w:space="0" w:color="C6C8CA"/>
                          <w:bottom w:val="single" w:sz="4" w:space="0" w:color="231F20"/>
                          <w:right w:val="single" w:sz="29" w:space="0" w:color="C6C8CA"/>
                        </w:tcBorders>
                        <w:shd w:val="clear" w:color="auto" w:fill="C6C8CA"/>
                      </w:tcPr>
                      <w:p>
                        <w:pPr>
                          <w:pStyle w:val="TableParagraph"/>
                          <w:spacing w:before="11"/>
                          <w:ind w:left="4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29" w:space="0" w:color="C6C8CA"/>
                          <w:bottom w:val="single" w:sz="4" w:space="0" w:color="231F20"/>
                          <w:right w:val="single" w:sz="29" w:space="0" w:color="C6C8CA"/>
                        </w:tcBorders>
                        <w:shd w:val="clear" w:color="auto" w:fill="C6C8CA"/>
                      </w:tcPr>
                      <w:p>
                        <w:pPr>
                          <w:pStyle w:val="TableParagraph"/>
                          <w:spacing w:before="11"/>
                          <w:ind w:left="4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29" w:space="0" w:color="C6C8CA"/>
                          <w:bottom w:val="single" w:sz="4" w:space="0" w:color="231F20"/>
                          <w:right w:val="single" w:sz="29" w:space="0" w:color="C6C8CA"/>
                        </w:tcBorders>
                        <w:shd w:val="clear" w:color="auto" w:fill="C6C8CA"/>
                      </w:tcPr>
                      <w:p>
                        <w:pPr>
                          <w:pStyle w:val="TableParagraph"/>
                          <w:spacing w:before="11"/>
                          <w:ind w:left="40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30.650269pt;margin-top:-188.918152pt;width:20.587441pt;height:91.894832pt;mso-position-horizontal-relative:page;mso-position-vertical-relative:paragraph;z-index:-1002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1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39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72" w:right="0"/>
                          <w:jc w:val="left"/>
                          <w:rPr>
                            <w:rFonts w:ascii="Bahnschrift Light" w:hAnsi="Bahnschrift Light" w:cs="Bahnschrift Light" w:eastAsia="Bahnschrift Ligh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ascii="Bahnschrift Light" w:hAnsi="Bahnschrift Light" w:cs="Bahnschrift Light" w:eastAsia="Bahnschrift Light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Fig.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op-d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(13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ely;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949" w:val="left" w:leader="none"/>
        </w:tabs>
        <w:ind w:left="949" w:right="100" w:hanging="36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219" w:firstLine="19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section.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4"/>
        </w:numPr>
        <w:tabs>
          <w:tab w:pos="390" w:val="left" w:leader="none"/>
        </w:tabs>
        <w:ind w:left="390" w:right="0" w:hanging="27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parts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gies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9" w:lineRule="auto" w:before="100"/>
        <w:ind w:left="119" w:right="218" w:firstLine="19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ene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method:</w:t>
      </w:r>
      <w:r>
        <w:rPr>
          <w:rFonts w:ascii="Times New Roman" w:hAnsi="Times New Roman" w:cs="Times New Roman" w:eastAsia="Times New Roman"/>
          <w:b w:val="0"/>
          <w:bCs w:val="0"/>
          <w:i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generation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IPOG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[5],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[6],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[7],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firstly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uilds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parameters,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xtends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uild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t+1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parameters,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continues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xtend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until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uilds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parameters.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mainly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ficient,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is,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quickly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though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relat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(up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6).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important,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xperiments,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xtremely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space,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960" w:bottom="280" w:left="860" w:right="760"/>
          <w:cols w:num="2" w:equalWidth="0">
            <w:col w:w="5141" w:space="119"/>
            <w:col w:w="5360"/>
          </w:cols>
        </w:sectPr>
      </w:pPr>
    </w:p>
    <w:p>
      <w:pPr>
        <w:pStyle w:val="BodyText"/>
        <w:spacing w:line="249" w:lineRule="auto" w:before="71"/>
        <w:ind w:right="0"/>
        <w:jc w:val="left"/>
      </w:pP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orable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apply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time-consuming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approaches.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9" w:lineRule="auto" w:before="27"/>
        <w:ind w:left="119" w:right="0" w:firstLine="19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Const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aints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handling: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constraints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tech-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nique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Minimum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orbidden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1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uples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(MFTs)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[8],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[9],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well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supported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IPOG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generation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forbidden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tuple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tuple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assignment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parameters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violates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constraints.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minimum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forbidden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tuple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forbidden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tuple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minimum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forbidden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tuples.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constraints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</w:t>
      </w:r>
      <w:r>
        <w:rPr>
          <w:b w:val="0"/>
          <w:bCs w:val="0"/>
          <w:i w:val="0"/>
          <w:spacing w:val="-16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MFTs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</w:t>
      </w:r>
      <w:r>
        <w:rPr>
          <w:b w:val="0"/>
          <w:bCs w:val="0"/>
          <w:i w:val="0"/>
          <w:spacing w:val="-16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limit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26" w:val="left" w:leader="none"/>
        </w:tabs>
        <w:ind w:left="0" w:right="0" w:firstLine="0"/>
        <w:jc w:val="right"/>
        <w:rPr>
          <w:rFonts w:ascii="Calibri" w:hAnsi="Calibri" w:cs="Calibri" w:eastAsia="Calibri"/>
          <w:sz w:val="10"/>
          <w:szCs w:val="10"/>
        </w:rPr>
      </w:pPr>
      <w:r>
        <w:rPr/>
        <w:pict>
          <v:group style="position:absolute;margin-left:325.755371pt;margin-top:-32.797539pt;width:50.516942pt;height:196.826463pt;mso-position-horizontal-relative:page;mso-position-vertical-relative:paragraph;z-index:-10019" coordorigin="6515,-656" coordsize="1010,3937">
            <v:shape style="position:absolute;left:6529;top:-656;width:996;height:3937" type="#_x0000_t75">
              <v:imagedata r:id="rId16" o:title=""/>
            </v:shape>
            <v:group style="position:absolute;left:6561;top:-637;width:926;height:3875" coordorigin="6561,-637" coordsize="926,3875">
              <v:shape style="position:absolute;left:6561;top:-637;width:926;height:3875" coordorigin="6561,-637" coordsize="926,3875" path="m6561,3238l7487,3238,7487,-637,6561,-637,6561,3238xe" filled="t" fillcolor="#FFFFFF" stroked="f">
                <v:path arrowok="t"/>
                <v:fill type="solid"/>
              </v:shape>
            </v:group>
            <v:group style="position:absolute;left:6558;top:3238;width:931;height:2" coordorigin="6558,3238" coordsize="931,2">
              <v:shape style="position:absolute;left:6558;top:3238;width:931;height:2" coordorigin="6558,3238" coordsize="931,0" path="m6558,3238l7490,3238e" filled="f" stroked="t" strokeweight=".4pt" strokecolor="#7A708C">
                <v:path arrowok="t"/>
              </v:shape>
            </v:group>
            <v:group style="position:absolute;left:6561;top:-635;width:2;height:3870" coordorigin="6561,-635" coordsize="2,3870">
              <v:shape style="position:absolute;left:6561;top:-635;width:2;height:3870" coordorigin="6561,-635" coordsize="0,3870" path="m6561,-635l6561,3235e" filled="f" stroked="t" strokeweight=".36642pt" strokecolor="#7A708C">
                <v:path arrowok="t"/>
              </v:shape>
            </v:group>
            <v:group style="position:absolute;left:6558;top:-637;width:931;height:2" coordorigin="6558,-637" coordsize="931,2">
              <v:shape style="position:absolute;left:6558;top:-637;width:931;height:2" coordorigin="6558,-637" coordsize="931,0" path="m6558,-637l7490,-637e" filled="f" stroked="t" strokeweight=".3pt" strokecolor="#7A708C">
                <v:path arrowok="t"/>
              </v:shape>
            </v:group>
            <v:group style="position:absolute;left:7487;top:-635;width:2;height:3870" coordorigin="7487,-635" coordsize="2,3870">
              <v:shape style="position:absolute;left:7487;top:-635;width:2;height:3870" coordorigin="7487,-635" coordsize="0,3870" path="m7487,-635l7487,3235e" filled="f" stroked="t" strokeweight=".36642pt" strokecolor="#7A708C">
                <v:path arrowok="t"/>
              </v:shape>
              <v:shape style="position:absolute;left:6606;top:-580;width:655;height:75" type="#_x0000_t75">
                <v:imagedata r:id="rId17" o:title=""/>
              </v:shape>
            </v:group>
            <v:group style="position:absolute;left:6621;top:-396;width:805;height:3573" coordorigin="6621,-396" coordsize="805,3573">
              <v:shape style="position:absolute;left:6621;top:-396;width:805;height:3573" coordorigin="6621,-396" coordsize="805,3573" path="m6621,3178l7427,3178,7427,-396,6621,-396,6621,3178xe" filled="t" fillcolor="#FFFFFF" stroked="f">
                <v:path arrowok="t"/>
                <v:fill type="solid"/>
              </v:shape>
            </v:group>
            <v:group style="position:absolute;left:6683;top:3176;width:747;height:2" coordorigin="6683,3176" coordsize="747,2">
              <v:shape style="position:absolute;left:6683;top:3176;width:747;height:2" coordorigin="6683,3176" coordsize="747,0" path="m6683,3176l7429,3176e" filled="f" stroked="t" strokeweight=".599995pt" strokecolor="#231F20">
                <v:path arrowok="t"/>
              </v:shape>
            </v:group>
            <v:group style="position:absolute;left:7424;top:3106;width:5;height:48" coordorigin="7424,3106" coordsize="5,48">
              <v:shape style="position:absolute;left:7424;top:3106;width:5;height:48" coordorigin="7424,3106" coordsize="5,48" path="m7424,3130l7429,3130e" filled="f" stroked="t" strokeweight="2.499407pt" strokecolor="#231F20">
                <v:path arrowok="t"/>
              </v:shape>
            </v:group>
            <v:group style="position:absolute;left:7424;top:3042;width:5;height:48" coordorigin="7424,3042" coordsize="5,48">
              <v:shape style="position:absolute;left:7424;top:3042;width:5;height:48" coordorigin="7424,3042" coordsize="5,48" path="m7424,3066l7429,3066e" filled="f" stroked="t" strokeweight="2.499415pt" strokecolor="#231F20">
                <v:path arrowok="t"/>
              </v:shape>
            </v:group>
            <v:group style="position:absolute;left:7424;top:2978;width:5;height:48" coordorigin="7424,2978" coordsize="5,48">
              <v:shape style="position:absolute;left:7424;top:2978;width:5;height:48" coordorigin="7424,2978" coordsize="5,48" path="m7424,3002l7429,3002e" filled="f" stroked="t" strokeweight="2.499415pt" strokecolor="#231F20">
                <v:path arrowok="t"/>
              </v:shape>
            </v:group>
            <v:group style="position:absolute;left:7424;top:2914;width:5;height:48" coordorigin="7424,2914" coordsize="5,48">
              <v:shape style="position:absolute;left:7424;top:2914;width:5;height:48" coordorigin="7424,2914" coordsize="5,48" path="m7424,2938l7429,2938e" filled="f" stroked="t" strokeweight="2.499497pt" strokecolor="#231F20">
                <v:path arrowok="t"/>
              </v:shape>
            </v:group>
            <v:group style="position:absolute;left:7424;top:2850;width:5;height:48" coordorigin="7424,2850" coordsize="5,48">
              <v:shape style="position:absolute;left:7424;top:2850;width:5;height:48" coordorigin="7424,2850" coordsize="5,48" path="m7424,2874l7429,2874e" filled="f" stroked="t" strokeweight="2.499415pt" strokecolor="#231F20">
                <v:path arrowok="t"/>
              </v:shape>
            </v:group>
            <v:group style="position:absolute;left:7424;top:2786;width:5;height:48" coordorigin="7424,2786" coordsize="5,48">
              <v:shape style="position:absolute;left:7424;top:2786;width:5;height:48" coordorigin="7424,2786" coordsize="5,48" path="m7424,2810l7429,2810e" filled="f" stroked="t" strokeweight="2.499415pt" strokecolor="#231F20">
                <v:path arrowok="t"/>
              </v:shape>
            </v:group>
            <v:group style="position:absolute;left:7424;top:2722;width:5;height:48" coordorigin="7424,2722" coordsize="5,48">
              <v:shape style="position:absolute;left:7424;top:2722;width:5;height:48" coordorigin="7424,2722" coordsize="5,48" path="m7424,2746l7429,2746e" filled="f" stroked="t" strokeweight="2.499415pt" strokecolor="#231F20">
                <v:path arrowok="t"/>
              </v:shape>
            </v:group>
            <v:group style="position:absolute;left:7424;top:2658;width:5;height:48" coordorigin="7424,2658" coordsize="5,48">
              <v:shape style="position:absolute;left:7424;top:2658;width:5;height:48" coordorigin="7424,2658" coordsize="5,48" path="m7424,2682l7429,2682e" filled="f" stroked="t" strokeweight="2.499415pt" strokecolor="#231F20">
                <v:path arrowok="t"/>
              </v:shape>
            </v:group>
            <v:group style="position:absolute;left:7424;top:2594;width:5;height:48" coordorigin="7424,2594" coordsize="5,48">
              <v:shape style="position:absolute;left:7424;top:2594;width:5;height:48" coordorigin="7424,2594" coordsize="5,48" path="m7424,2618l7429,2618e" filled="f" stroked="t" strokeweight="2.499415pt" strokecolor="#231F20">
                <v:path arrowok="t"/>
              </v:shape>
            </v:group>
            <v:group style="position:absolute;left:7424;top:2530;width:5;height:48" coordorigin="7424,2530" coordsize="5,48">
              <v:shape style="position:absolute;left:7424;top:2530;width:5;height:48" coordorigin="7424,2530" coordsize="5,48" path="m7424,2554l7429,2554e" filled="f" stroked="t" strokeweight="2.499415pt" strokecolor="#231F20">
                <v:path arrowok="t"/>
              </v:shape>
            </v:group>
            <v:group style="position:absolute;left:7424;top:2466;width:5;height:48" coordorigin="7424,2466" coordsize="5,48">
              <v:shape style="position:absolute;left:7424;top:2466;width:5;height:48" coordorigin="7424,2466" coordsize="5,48" path="m7424,2490l7429,2490e" filled="f" stroked="t" strokeweight="2.499415pt" strokecolor="#231F20">
                <v:path arrowok="t"/>
              </v:shape>
            </v:group>
            <v:group style="position:absolute;left:7424;top:2402;width:5;height:48" coordorigin="7424,2402" coordsize="5,48">
              <v:shape style="position:absolute;left:7424;top:2402;width:5;height:48" coordorigin="7424,2402" coordsize="5,48" path="m7424,2426l7429,2426e" filled="f" stroked="t" strokeweight="2.499415pt" strokecolor="#231F20">
                <v:path arrowok="t"/>
              </v:shape>
            </v:group>
            <v:group style="position:absolute;left:7424;top:2338;width:5;height:48" coordorigin="7424,2338" coordsize="5,48">
              <v:shape style="position:absolute;left:7424;top:2338;width:5;height:48" coordorigin="7424,2338" coordsize="5,48" path="m7424,2362l7429,2362e" filled="f" stroked="t" strokeweight="2.499415pt" strokecolor="#231F20">
                <v:path arrowok="t"/>
              </v:shape>
            </v:group>
            <v:group style="position:absolute;left:7424;top:2274;width:5;height:48" coordorigin="7424,2274" coordsize="5,48">
              <v:shape style="position:absolute;left:7424;top:2274;width:5;height:48" coordorigin="7424,2274" coordsize="5,48" path="m7424,2298l7429,2298e" filled="f" stroked="t" strokeweight="2.499415pt" strokecolor="#231F20">
                <v:path arrowok="t"/>
              </v:shape>
            </v:group>
            <v:group style="position:absolute;left:7424;top:2210;width:5;height:48" coordorigin="7424,2210" coordsize="5,48">
              <v:shape style="position:absolute;left:7424;top:2210;width:5;height:48" coordorigin="7424,2210" coordsize="5,48" path="m7424,2234l7429,2234e" filled="f" stroked="t" strokeweight="2.499415pt" strokecolor="#231F20">
                <v:path arrowok="t"/>
              </v:shape>
            </v:group>
            <v:group style="position:absolute;left:7424;top:2146;width:5;height:48" coordorigin="7424,2146" coordsize="5,48">
              <v:shape style="position:absolute;left:7424;top:2146;width:5;height:48" coordorigin="7424,2146" coordsize="5,48" path="m7424,2170l7429,2170e" filled="f" stroked="t" strokeweight="2.499415pt" strokecolor="#231F20">
                <v:path arrowok="t"/>
              </v:shape>
            </v:group>
            <v:group style="position:absolute;left:7424;top:2082;width:5;height:48" coordorigin="7424,2082" coordsize="5,48">
              <v:shape style="position:absolute;left:7424;top:2082;width:5;height:48" coordorigin="7424,2082" coordsize="5,48" path="m7424,2106l7429,2106e" filled="f" stroked="t" strokeweight="2.499415pt" strokecolor="#231F20">
                <v:path arrowok="t"/>
              </v:shape>
            </v:group>
            <v:group style="position:absolute;left:7424;top:2018;width:5;height:48" coordorigin="7424,2018" coordsize="5,48">
              <v:shape style="position:absolute;left:7424;top:2018;width:5;height:48" coordorigin="7424,2018" coordsize="5,48" path="m7424,2042l7429,2042e" filled="f" stroked="t" strokeweight="2.499415pt" strokecolor="#231F20">
                <v:path arrowok="t"/>
              </v:shape>
            </v:group>
            <v:group style="position:absolute;left:7424;top:1954;width:5;height:48" coordorigin="7424,1954" coordsize="5,48">
              <v:shape style="position:absolute;left:7424;top:1954;width:5;height:48" coordorigin="7424,1954" coordsize="5,48" path="m7424,1978l7429,1978e" filled="f" stroked="t" strokeweight="2.499415pt" strokecolor="#231F20">
                <v:path arrowok="t"/>
              </v:shape>
            </v:group>
            <v:group style="position:absolute;left:7424;top:1890;width:5;height:48" coordorigin="7424,1890" coordsize="5,48">
              <v:shape style="position:absolute;left:7424;top:1890;width:5;height:48" coordorigin="7424,1890" coordsize="5,48" path="m7424,1914l7429,1914e" filled="f" stroked="t" strokeweight="2.499415pt" strokecolor="#231F20">
                <v:path arrowok="t"/>
              </v:shape>
            </v:group>
            <v:group style="position:absolute;left:7424;top:1826;width:5;height:48" coordorigin="7424,1826" coordsize="5,48">
              <v:shape style="position:absolute;left:7424;top:1826;width:5;height:48" coordorigin="7424,1826" coordsize="5,48" path="m7424,1850l7429,1850e" filled="f" stroked="t" strokeweight="2.499415pt" strokecolor="#231F20">
                <v:path arrowok="t"/>
              </v:shape>
            </v:group>
            <v:group style="position:absolute;left:7424;top:1762;width:5;height:48" coordorigin="7424,1762" coordsize="5,48">
              <v:shape style="position:absolute;left:7424;top:1762;width:5;height:48" coordorigin="7424,1762" coordsize="5,48" path="m7424,1786l7429,1786e" filled="f" stroked="t" strokeweight="2.499415pt" strokecolor="#231F20">
                <v:path arrowok="t"/>
              </v:shape>
            </v:group>
            <v:group style="position:absolute;left:7424;top:1698;width:5;height:48" coordorigin="7424,1698" coordsize="5,48">
              <v:shape style="position:absolute;left:7424;top:1698;width:5;height:48" coordorigin="7424,1698" coordsize="5,48" path="m7424,1722l7429,1722e" filled="f" stroked="t" strokeweight="2.499415pt" strokecolor="#231F20">
                <v:path arrowok="t"/>
              </v:shape>
            </v:group>
            <v:group style="position:absolute;left:7424;top:1634;width:5;height:48" coordorigin="7424,1634" coordsize="5,48">
              <v:shape style="position:absolute;left:7424;top:1634;width:5;height:48" coordorigin="7424,1634" coordsize="5,48" path="m7424,1658l7429,1658e" filled="f" stroked="t" strokeweight="2.499742pt" strokecolor="#231F20">
                <v:path arrowok="t"/>
              </v:shape>
            </v:group>
            <v:group style="position:absolute;left:7424;top:1570;width:5;height:48" coordorigin="7424,1570" coordsize="5,48">
              <v:shape style="position:absolute;left:7424;top:1570;width:5;height:48" coordorigin="7424,1570" coordsize="5,48" path="m7424,1594l7429,1594e" filled="f" stroked="t" strokeweight="2.499905pt" strokecolor="#231F20">
                <v:path arrowok="t"/>
              </v:shape>
            </v:group>
            <v:group style="position:absolute;left:7424;top:1506;width:5;height:48" coordorigin="7424,1506" coordsize="5,48">
              <v:shape style="position:absolute;left:7424;top:1506;width:5;height:48" coordorigin="7424,1506" coordsize="5,48" path="m7424,1530l7429,1530e" filled="f" stroked="t" strokeweight="2.499089pt" strokecolor="#231F20">
                <v:path arrowok="t"/>
              </v:shape>
            </v:group>
            <v:group style="position:absolute;left:7424;top:1442;width:5;height:48" coordorigin="7424,1442" coordsize="5,48">
              <v:shape style="position:absolute;left:7424;top:1442;width:5;height:48" coordorigin="7424,1442" coordsize="5,48" path="m7424,1466l7429,1466e" filled="f" stroked="t" strokeweight="2.499905pt" strokecolor="#231F20">
                <v:path arrowok="t"/>
              </v:shape>
            </v:group>
            <v:group style="position:absolute;left:7424;top:1378;width:5;height:48" coordorigin="7424,1378" coordsize="5,48">
              <v:shape style="position:absolute;left:7424;top:1378;width:5;height:48" coordorigin="7424,1378" coordsize="5,48" path="m7424,1402l7429,1402e" filled="f" stroked="t" strokeweight="2.499905pt" strokecolor="#231F20">
                <v:path arrowok="t"/>
              </v:shape>
            </v:group>
            <v:group style="position:absolute;left:7424;top:1314;width:5;height:48" coordorigin="7424,1314" coordsize="5,48">
              <v:shape style="position:absolute;left:7424;top:1314;width:5;height:48" coordorigin="7424,1314" coordsize="5,48" path="m7424,1338l7429,1338e" filled="f" stroked="t" strokeweight="2.499089pt" strokecolor="#231F20">
                <v:path arrowok="t"/>
              </v:shape>
            </v:group>
            <v:group style="position:absolute;left:7424;top:1250;width:5;height:48" coordorigin="7424,1250" coordsize="5,48">
              <v:shape style="position:absolute;left:7424;top:1250;width:5;height:48" coordorigin="7424,1250" coordsize="5,48" path="m7424,1274l7429,1274e" filled="f" stroked="t" strokeweight="2.499089pt" strokecolor="#231F20">
                <v:path arrowok="t"/>
              </v:shape>
            </v:group>
            <v:group style="position:absolute;left:7424;top:1186;width:5;height:48" coordorigin="7424,1186" coordsize="5,48">
              <v:shape style="position:absolute;left:7424;top:1186;width:5;height:48" coordorigin="7424,1186" coordsize="5,48" path="m7424,1210l7429,1210e" filled="f" stroked="t" strokeweight="2.499905pt" strokecolor="#231F20">
                <v:path arrowok="t"/>
              </v:shape>
            </v:group>
            <v:group style="position:absolute;left:7424;top:1122;width:5;height:48" coordorigin="7424,1122" coordsize="5,48">
              <v:shape style="position:absolute;left:7424;top:1122;width:5;height:48" coordorigin="7424,1122" coordsize="5,48" path="m7424,1146l7429,1146e" filled="f" stroked="t" strokeweight="2.499089pt" strokecolor="#231F20">
                <v:path arrowok="t"/>
              </v:shape>
            </v:group>
            <v:group style="position:absolute;left:7424;top:1058;width:5;height:48" coordorigin="7424,1058" coordsize="5,48">
              <v:shape style="position:absolute;left:7424;top:1058;width:5;height:48" coordorigin="7424,1058" coordsize="5,48" path="m7424,1082l7429,1082e" filled="f" stroked="t" strokeweight="2.499089pt" strokecolor="#231F20">
                <v:path arrowok="t"/>
              </v:shape>
            </v:group>
            <v:group style="position:absolute;left:7424;top:994;width:5;height:48" coordorigin="7424,994" coordsize="5,48">
              <v:shape style="position:absolute;left:7424;top:994;width:5;height:48" coordorigin="7424,994" coordsize="5,48" path="m7424,1018l7429,1018e" filled="f" stroked="t" strokeweight="2.499905pt" strokecolor="#231F20">
                <v:path arrowok="t"/>
              </v:shape>
            </v:group>
            <v:group style="position:absolute;left:7424;top:930;width:5;height:48" coordorigin="7424,930" coordsize="5,48">
              <v:shape style="position:absolute;left:7424;top:930;width:5;height:48" coordorigin="7424,930" coordsize="5,48" path="m7424,954l7429,954e" filled="f" stroked="t" strokeweight="2.499089pt" strokecolor="#231F20">
                <v:path arrowok="t"/>
              </v:shape>
            </v:group>
            <v:group style="position:absolute;left:7424;top:866;width:5;height:48" coordorigin="7424,866" coordsize="5,48">
              <v:shape style="position:absolute;left:7424;top:866;width:5;height:48" coordorigin="7424,866" coordsize="5,48" path="m7424,890l7429,890e" filled="f" stroked="t" strokeweight="2.499089pt" strokecolor="#231F20">
                <v:path arrowok="t"/>
              </v:shape>
            </v:group>
            <v:group style="position:absolute;left:7424;top:802;width:5;height:48" coordorigin="7424,802" coordsize="5,48">
              <v:shape style="position:absolute;left:7424;top:802;width:5;height:48" coordorigin="7424,802" coordsize="5,48" path="m7424,826l7429,826e" filled="f" stroked="t" strokeweight="2.499089pt" strokecolor="#231F20">
                <v:path arrowok="t"/>
              </v:shape>
            </v:group>
            <v:group style="position:absolute;left:7424;top:738;width:5;height:48" coordorigin="7424,738" coordsize="5,48">
              <v:shape style="position:absolute;left:7424;top:738;width:5;height:48" coordorigin="7424,738" coordsize="5,48" path="m7424,762l7429,762e" filled="f" stroked="t" strokeweight="2.499089pt" strokecolor="#231F20">
                <v:path arrowok="t"/>
              </v:shape>
            </v:group>
            <v:group style="position:absolute;left:7424;top:674;width:5;height:48" coordorigin="7424,674" coordsize="5,48">
              <v:shape style="position:absolute;left:7424;top:674;width:5;height:48" coordorigin="7424,674" coordsize="5,48" path="m7424,698l7429,698e" filled="f" stroked="t" strokeweight="2.499089pt" strokecolor="#231F20">
                <v:path arrowok="t"/>
              </v:shape>
            </v:group>
            <v:group style="position:absolute;left:7424;top:610;width:5;height:48" coordorigin="7424,610" coordsize="5,48">
              <v:shape style="position:absolute;left:7424;top:610;width:5;height:48" coordorigin="7424,610" coordsize="5,48" path="m7424,634l7429,634e" filled="f" stroked="t" strokeweight="2.499089pt" strokecolor="#231F20">
                <v:path arrowok="t"/>
              </v:shape>
            </v:group>
            <v:group style="position:absolute;left:7424;top:546;width:5;height:48" coordorigin="7424,546" coordsize="5,48">
              <v:shape style="position:absolute;left:7424;top:546;width:5;height:48" coordorigin="7424,546" coordsize="5,48" path="m7424,570l7429,570e" filled="f" stroked="t" strokeweight="2.499905pt" strokecolor="#231F20">
                <v:path arrowok="t"/>
              </v:shape>
            </v:group>
            <v:group style="position:absolute;left:7424;top:482;width:5;height:48" coordorigin="7424,482" coordsize="5,48">
              <v:shape style="position:absolute;left:7424;top:482;width:5;height:48" coordorigin="7424,482" coordsize="5,48" path="m7424,506l7429,506e" filled="f" stroked="t" strokeweight="2.499089pt" strokecolor="#231F20">
                <v:path arrowok="t"/>
              </v:shape>
            </v:group>
            <v:group style="position:absolute;left:7424;top:419;width:5;height:48" coordorigin="7424,419" coordsize="5,48">
              <v:shape style="position:absolute;left:7424;top:419;width:5;height:48" coordorigin="7424,419" coordsize="5,48" path="m7424,442l7429,442e" filled="f" stroked="t" strokeweight="2.499089pt" strokecolor="#231F20">
                <v:path arrowok="t"/>
              </v:shape>
            </v:group>
            <v:group style="position:absolute;left:7424;top:355;width:5;height:48" coordorigin="7424,355" coordsize="5,48">
              <v:shape style="position:absolute;left:7424;top:355;width:5;height:48" coordorigin="7424,355" coordsize="5,48" path="m7424,379l7429,379e" filled="f" stroked="t" strokeweight="2.499089pt" strokecolor="#231F20">
                <v:path arrowok="t"/>
              </v:shape>
            </v:group>
            <v:group style="position:absolute;left:7424;top:291;width:5;height:48" coordorigin="7424,291" coordsize="5,48">
              <v:shape style="position:absolute;left:7424;top:291;width:5;height:48" coordorigin="7424,291" coordsize="5,48" path="m7424,315l7429,315e" filled="f" stroked="t" strokeweight="2.499089pt" strokecolor="#231F20">
                <v:path arrowok="t"/>
              </v:shape>
            </v:group>
            <v:group style="position:absolute;left:7424;top:227;width:5;height:48" coordorigin="7424,227" coordsize="5,48">
              <v:shape style="position:absolute;left:7424;top:227;width:5;height:48" coordorigin="7424,227" coordsize="5,48" path="m7424,251l7429,251e" filled="f" stroked="t" strokeweight="2.499089pt" strokecolor="#231F20">
                <v:path arrowok="t"/>
              </v:shape>
            </v:group>
            <v:group style="position:absolute;left:7424;top:163;width:5;height:48" coordorigin="7424,163" coordsize="5,48">
              <v:shape style="position:absolute;left:7424;top:163;width:5;height:48" coordorigin="7424,163" coordsize="5,48" path="m7424,187l7429,187e" filled="f" stroked="t" strokeweight="2.499089pt" strokecolor="#231F20">
                <v:path arrowok="t"/>
              </v:shape>
            </v:group>
            <v:group style="position:absolute;left:7424;top:99;width:5;height:48" coordorigin="7424,99" coordsize="5,48">
              <v:shape style="position:absolute;left:7424;top:99;width:5;height:48" coordorigin="7424,99" coordsize="5,48" path="m7424,123l7429,123e" filled="f" stroked="t" strokeweight="2.499089pt" strokecolor="#231F20">
                <v:path arrowok="t"/>
              </v:shape>
            </v:group>
            <v:group style="position:absolute;left:7424;top:35;width:5;height:48" coordorigin="7424,35" coordsize="5,48">
              <v:shape style="position:absolute;left:7424;top:35;width:5;height:48" coordorigin="7424,35" coordsize="5,48" path="m7424,59l7429,59e" filled="f" stroked="t" strokeweight="2.499089pt" strokecolor="#231F20">
                <v:path arrowok="t"/>
              </v:shape>
            </v:group>
            <v:group style="position:absolute;left:7424;top:-29;width:5;height:48" coordorigin="7424,-29" coordsize="5,48">
              <v:shape style="position:absolute;left:7424;top:-29;width:5;height:48" coordorigin="7424,-29" coordsize="5,48" path="m7424,-5l7429,-5e" filled="f" stroked="t" strokeweight="2.499089pt" strokecolor="#231F20">
                <v:path arrowok="t"/>
              </v:shape>
            </v:group>
            <v:group style="position:absolute;left:7424;top:-93;width:5;height:48" coordorigin="7424,-93" coordsize="5,48">
              <v:shape style="position:absolute;left:7424;top:-93;width:5;height:48" coordorigin="7424,-93" coordsize="5,48" path="m7424,-69l7429,-69e" filled="f" stroked="t" strokeweight="2.499089pt" strokecolor="#231F20">
                <v:path arrowok="t"/>
              </v:shape>
            </v:group>
            <v:group style="position:absolute;left:7424;top:-157;width:5;height:48" coordorigin="7424,-157" coordsize="5,48">
              <v:shape style="position:absolute;left:7424;top:-157;width:5;height:48" coordorigin="7424,-157" coordsize="5,48" path="m7424,-133l7429,-133e" filled="f" stroked="t" strokeweight="2.499905pt" strokecolor="#231F20">
                <v:path arrowok="t"/>
              </v:shape>
            </v:group>
            <v:group style="position:absolute;left:7424;top:-221;width:5;height:48" coordorigin="7424,-221" coordsize="5,48">
              <v:shape style="position:absolute;left:7424;top:-221;width:5;height:48" coordorigin="7424,-221" coordsize="5,48" path="m7424,-197l7429,-197e" filled="f" stroked="t" strokeweight="2.499089pt" strokecolor="#231F20">
                <v:path arrowok="t"/>
              </v:shape>
            </v:group>
            <v:group style="position:absolute;left:7424;top:-285;width:5;height:48" coordorigin="7424,-285" coordsize="5,48">
              <v:shape style="position:absolute;left:7424;top:-285;width:5;height:48" coordorigin="7424,-285" coordsize="5,48" path="m7424,-261l7429,-261e" filled="f" stroked="t" strokeweight="2.499089pt" strokecolor="#231F20">
                <v:path arrowok="t"/>
              </v:shape>
            </v:group>
            <v:group style="position:absolute;left:7424;top:-349;width:5;height:48" coordorigin="7424,-349" coordsize="5,48">
              <v:shape style="position:absolute;left:7424;top:-349;width:5;height:48" coordorigin="7424,-349" coordsize="5,48" path="m7424,-325l7429,-325e" filled="f" stroked="t" strokeweight="2.499089pt" strokecolor="#231F20">
                <v:path arrowok="t"/>
              </v:shape>
            </v:group>
            <v:group style="position:absolute;left:7424;top:-393;width:5;height:28" coordorigin="7424,-393" coordsize="5,28">
              <v:shape style="position:absolute;left:7424;top:-393;width:5;height:28" coordorigin="7424,-393" coordsize="5,28" path="m7424,-379l7429,-379e" filled="f" stroked="t" strokeweight="1.5pt" strokecolor="#231F20">
                <v:path arrowok="t"/>
              </v:shape>
            </v:group>
            <v:group style="position:absolute;left:6619;top:-396;width:811;height:2" coordorigin="6619,-396" coordsize="811,2">
              <v:shape style="position:absolute;left:6619;top:-396;width:811;height:2" coordorigin="6619,-396" coordsize="811,0" path="m6619,-396l7429,-396e" filled="f" stroked="t" strokeweight=".412723pt" strokecolor="#231F20">
                <v:path arrowok="t"/>
              </v:shape>
            </v:group>
            <v:group style="position:absolute;left:6619;top:-393;width:5;height:42" coordorigin="6619,-393" coordsize="5,42">
              <v:shape style="position:absolute;left:6619;top:-393;width:5;height:42" coordorigin="6619,-393" coordsize="5,42" path="m6619,-372l6624,-372e" filled="f" stroked="t" strokeweight="2.2pt" strokecolor="#231F20">
                <v:path arrowok="t"/>
              </v:shape>
            </v:group>
            <v:group style="position:absolute;left:6619;top:-336;width:5;height:48" coordorigin="6619,-336" coordsize="5,48">
              <v:shape style="position:absolute;left:6619;top:-336;width:5;height:48" coordorigin="6619,-336" coordsize="5,48" path="m6619,-312l6624,-312e" filled="f" stroked="t" strokeweight="2.499089pt" strokecolor="#231F20">
                <v:path arrowok="t"/>
              </v:shape>
            </v:group>
            <v:group style="position:absolute;left:6619;top:-272;width:5;height:48" coordorigin="6619,-272" coordsize="5,48">
              <v:shape style="position:absolute;left:6619;top:-272;width:5;height:48" coordorigin="6619,-272" coordsize="5,48" path="m6619,-248l6624,-248e" filled="f" stroked="t" strokeweight="2.499089pt" strokecolor="#231F20">
                <v:path arrowok="t"/>
              </v:shape>
            </v:group>
            <v:group style="position:absolute;left:6619;top:-208;width:5;height:48" coordorigin="6619,-208" coordsize="5,48">
              <v:shape style="position:absolute;left:6619;top:-208;width:5;height:48" coordorigin="6619,-208" coordsize="5,48" path="m6619,-184l6624,-184e" filled="f" stroked="t" strokeweight="2.499089pt" strokecolor="#231F20">
                <v:path arrowok="t"/>
              </v:shape>
            </v:group>
            <v:group style="position:absolute;left:6619;top:-144;width:5;height:48" coordorigin="6619,-144" coordsize="5,48">
              <v:shape style="position:absolute;left:6619;top:-144;width:5;height:48" coordorigin="6619,-144" coordsize="5,48" path="m6619,-120l6624,-120e" filled="f" stroked="t" strokeweight="2.499089pt" strokecolor="#231F20">
                <v:path arrowok="t"/>
              </v:shape>
            </v:group>
            <v:group style="position:absolute;left:6619;top:-80;width:5;height:48" coordorigin="6619,-80" coordsize="5,48">
              <v:shape style="position:absolute;left:6619;top:-80;width:5;height:48" coordorigin="6619,-80" coordsize="5,48" path="m6619,-56l6624,-56e" filled="f" stroked="t" strokeweight="2.499905pt" strokecolor="#231F20">
                <v:path arrowok="t"/>
              </v:shape>
            </v:group>
            <v:group style="position:absolute;left:6619;top:-16;width:5;height:48" coordorigin="6619,-16" coordsize="5,48">
              <v:shape style="position:absolute;left:6619;top:-16;width:5;height:48" coordorigin="6619,-16" coordsize="5,48" path="m6619,8l6624,8e" filled="f" stroked="t" strokeweight="2.499905pt" strokecolor="#231F20">
                <v:path arrowok="t"/>
              </v:shape>
            </v:group>
            <v:group style="position:absolute;left:6619;top:48;width:5;height:48" coordorigin="6619,48" coordsize="5,48">
              <v:shape style="position:absolute;left:6619;top:48;width:5;height:48" coordorigin="6619,48" coordsize="5,48" path="m6619,72l6624,72e" filled="f" stroked="t" strokeweight="2.499089pt" strokecolor="#231F20">
                <v:path arrowok="t"/>
              </v:shape>
            </v:group>
            <v:group style="position:absolute;left:6619;top:112;width:5;height:48" coordorigin="6619,112" coordsize="5,48">
              <v:shape style="position:absolute;left:6619;top:112;width:5;height:48" coordorigin="6619,112" coordsize="5,48" path="m6619,136l6624,136e" filled="f" stroked="t" strokeweight="2.499089pt" strokecolor="#231F20">
                <v:path arrowok="t"/>
              </v:shape>
            </v:group>
            <v:group style="position:absolute;left:6619;top:176;width:5;height:48" coordorigin="6619,176" coordsize="5,48">
              <v:shape style="position:absolute;left:6619;top:176;width:5;height:48" coordorigin="6619,176" coordsize="5,48" path="m6619,200l6624,200e" filled="f" stroked="t" strokeweight="2.499905pt" strokecolor="#231F20">
                <v:path arrowok="t"/>
              </v:shape>
            </v:group>
            <v:group style="position:absolute;left:6619;top:240;width:5;height:48" coordorigin="6619,240" coordsize="5,48">
              <v:shape style="position:absolute;left:6619;top:240;width:5;height:48" coordorigin="6619,240" coordsize="5,48" path="m6619,264l6624,264e" filled="f" stroked="t" strokeweight="2.499089pt" strokecolor="#231F20">
                <v:path arrowok="t"/>
              </v:shape>
            </v:group>
            <v:group style="position:absolute;left:6619;top:304;width:5;height:48" coordorigin="6619,304" coordsize="5,48">
              <v:shape style="position:absolute;left:6619;top:304;width:5;height:48" coordorigin="6619,304" coordsize="5,48" path="m6619,328l6624,328e" filled="f" stroked="t" strokeweight="2.499089pt" strokecolor="#231F20">
                <v:path arrowok="t"/>
              </v:shape>
            </v:group>
            <v:group style="position:absolute;left:6619;top:368;width:5;height:48" coordorigin="6619,368" coordsize="5,48">
              <v:shape style="position:absolute;left:6619;top:368;width:5;height:48" coordorigin="6619,368" coordsize="5,48" path="m6619,392l6624,392e" filled="f" stroked="t" strokeweight="2.499905pt" strokecolor="#231F20">
                <v:path arrowok="t"/>
              </v:shape>
            </v:group>
            <v:group style="position:absolute;left:6619;top:432;width:5;height:48" coordorigin="6619,432" coordsize="5,48">
              <v:shape style="position:absolute;left:6619;top:432;width:5;height:48" coordorigin="6619,432" coordsize="5,48" path="m6619,456l6624,456e" filled="f" stroked="t" strokeweight="2.499905pt" strokecolor="#231F20">
                <v:path arrowok="t"/>
              </v:shape>
            </v:group>
            <v:group style="position:absolute;left:6619;top:496;width:5;height:48" coordorigin="6619,496" coordsize="5,48">
              <v:shape style="position:absolute;left:6619;top:496;width:5;height:48" coordorigin="6619,496" coordsize="5,48" path="m6619,520l6624,520e" filled="f" stroked="t" strokeweight="2.499905pt" strokecolor="#231F20">
                <v:path arrowok="t"/>
              </v:shape>
            </v:group>
            <v:group style="position:absolute;left:6619;top:560;width:5;height:48" coordorigin="6619,560" coordsize="5,48">
              <v:shape style="position:absolute;left:6619;top:560;width:5;height:48" coordorigin="6619,560" coordsize="5,48" path="m6619,584l6624,584e" filled="f" stroked="t" strokeweight="2.499089pt" strokecolor="#231F20">
                <v:path arrowok="t"/>
              </v:shape>
            </v:group>
            <v:group style="position:absolute;left:6619;top:624;width:5;height:48" coordorigin="6619,624" coordsize="5,48">
              <v:shape style="position:absolute;left:6619;top:624;width:5;height:48" coordorigin="6619,624" coordsize="5,48" path="m6619,648l6624,648e" filled="f" stroked="t" strokeweight="2.499089pt" strokecolor="#231F20">
                <v:path arrowok="t"/>
              </v:shape>
            </v:group>
            <v:group style="position:absolute;left:6619;top:688;width:5;height:48" coordorigin="6619,688" coordsize="5,48">
              <v:shape style="position:absolute;left:6619;top:688;width:5;height:48" coordorigin="6619,688" coordsize="5,48" path="m6619,712l6624,712e" filled="f" stroked="t" strokeweight="2.499089pt" strokecolor="#231F20">
                <v:path arrowok="t"/>
              </v:shape>
            </v:group>
            <v:group style="position:absolute;left:6619;top:752;width:5;height:48" coordorigin="6619,752" coordsize="5,48">
              <v:shape style="position:absolute;left:6619;top:752;width:5;height:48" coordorigin="6619,752" coordsize="5,48" path="m6619,776l6624,776e" filled="f" stroked="t" strokeweight="2.499089pt" strokecolor="#231F20">
                <v:path arrowok="t"/>
              </v:shape>
            </v:group>
            <v:group style="position:absolute;left:6619;top:816;width:5;height:48" coordorigin="6619,816" coordsize="5,48">
              <v:shape style="position:absolute;left:6619;top:816;width:5;height:48" coordorigin="6619,816" coordsize="5,48" path="m6619,840l6624,840e" filled="f" stroked="t" strokeweight="2.499089pt" strokecolor="#231F20">
                <v:path arrowok="t"/>
              </v:shape>
            </v:group>
            <v:group style="position:absolute;left:6619;top:880;width:5;height:48" coordorigin="6619,880" coordsize="5,48">
              <v:shape style="position:absolute;left:6619;top:880;width:5;height:48" coordorigin="6619,880" coordsize="5,48" path="m6619,904l6624,904e" filled="f" stroked="t" strokeweight="2.499905pt" strokecolor="#231F20">
                <v:path arrowok="t"/>
              </v:shape>
            </v:group>
            <v:group style="position:absolute;left:6619;top:944;width:5;height:48" coordorigin="6619,944" coordsize="5,48">
              <v:shape style="position:absolute;left:6619;top:944;width:5;height:48" coordorigin="6619,944" coordsize="5,48" path="m6619,968l6624,968e" filled="f" stroked="t" strokeweight="2.499905pt" strokecolor="#231F20">
                <v:path arrowok="t"/>
              </v:shape>
            </v:group>
            <v:group style="position:absolute;left:6619;top:1008;width:5;height:48" coordorigin="6619,1008" coordsize="5,48">
              <v:shape style="position:absolute;left:6619;top:1008;width:5;height:48" coordorigin="6619,1008" coordsize="5,48" path="m6619,1032l6624,1032e" filled="f" stroked="t" strokeweight="2.499089pt" strokecolor="#231F20">
                <v:path arrowok="t"/>
              </v:shape>
            </v:group>
            <v:group style="position:absolute;left:6619;top:1072;width:5;height:48" coordorigin="6619,1072" coordsize="5,48">
              <v:shape style="position:absolute;left:6619;top:1072;width:5;height:48" coordorigin="6619,1072" coordsize="5,48" path="m6619,1096l6624,1096e" filled="f" stroked="t" strokeweight="2.499905pt" strokecolor="#231F20">
                <v:path arrowok="t"/>
              </v:shape>
            </v:group>
            <v:group style="position:absolute;left:6619;top:1136;width:5;height:48" coordorigin="6619,1136" coordsize="5,48">
              <v:shape style="position:absolute;left:6619;top:1136;width:5;height:48" coordorigin="6619,1136" coordsize="5,48" path="m6619,1160l6624,1160e" filled="f" stroked="t" strokeweight="2.499905pt" strokecolor="#231F20">
                <v:path arrowok="t"/>
              </v:shape>
            </v:group>
            <v:group style="position:absolute;left:6619;top:1200;width:5;height:48" coordorigin="6619,1200" coordsize="5,48">
              <v:shape style="position:absolute;left:6619;top:1200;width:5;height:48" coordorigin="6619,1200" coordsize="5,48" path="m6619,1224l6624,1224e" filled="f" stroked="t" strokeweight="2.499089pt" strokecolor="#231F20">
                <v:path arrowok="t"/>
              </v:shape>
            </v:group>
            <v:group style="position:absolute;left:6619;top:1264;width:5;height:48" coordorigin="6619,1264" coordsize="5,48">
              <v:shape style="position:absolute;left:6619;top:1264;width:5;height:48" coordorigin="6619,1264" coordsize="5,48" path="m6619,1288l6624,1288e" filled="f" stroked="t" strokeweight="2.499089pt" strokecolor="#231F20">
                <v:path arrowok="t"/>
              </v:shape>
            </v:group>
            <v:group style="position:absolute;left:6619;top:1328;width:5;height:48" coordorigin="6619,1328" coordsize="5,48">
              <v:shape style="position:absolute;left:6619;top:1328;width:5;height:48" coordorigin="6619,1328" coordsize="5,48" path="m6619,1352l6624,1352e" filled="f" stroked="t" strokeweight="2.499905pt" strokecolor="#231F20">
                <v:path arrowok="t"/>
              </v:shape>
            </v:group>
            <v:group style="position:absolute;left:6619;top:1392;width:5;height:48" coordorigin="6619,1392" coordsize="5,48">
              <v:shape style="position:absolute;left:6619;top:1392;width:5;height:48" coordorigin="6619,1392" coordsize="5,48" path="m6619,1416l6624,1416e" filled="f" stroked="t" strokeweight="2.499089pt" strokecolor="#231F20">
                <v:path arrowok="t"/>
              </v:shape>
            </v:group>
            <v:group style="position:absolute;left:6619;top:1456;width:5;height:48" coordorigin="6619,1456" coordsize="5,48">
              <v:shape style="position:absolute;left:6619;top:1456;width:5;height:48" coordorigin="6619,1456" coordsize="5,48" path="m6619,1480l6624,1480e" filled="f" stroked="t" strokeweight="2.499089pt" strokecolor="#231F20">
                <v:path arrowok="t"/>
              </v:shape>
            </v:group>
            <v:group style="position:absolute;left:6619;top:1520;width:5;height:48" coordorigin="6619,1520" coordsize="5,48">
              <v:shape style="position:absolute;left:6619;top:1520;width:5;height:48" coordorigin="6619,1520" coordsize="5,48" path="m6619,1544l6624,1544e" filled="f" stroked="t" strokeweight="2.499905pt" strokecolor="#231F20">
                <v:path arrowok="t"/>
              </v:shape>
            </v:group>
            <v:group style="position:absolute;left:6619;top:1583;width:5;height:48" coordorigin="6619,1583" coordsize="5,48">
              <v:shape style="position:absolute;left:6619;top:1583;width:5;height:48" coordorigin="6619,1583" coordsize="5,48" path="m6619,1607l6624,1607e" filled="f" stroked="t" strokeweight="2.499905pt" strokecolor="#231F20">
                <v:path arrowok="t"/>
              </v:shape>
            </v:group>
            <v:group style="position:absolute;left:6619;top:1647;width:5;height:48" coordorigin="6619,1647" coordsize="5,48">
              <v:shape style="position:absolute;left:6619;top:1647;width:5;height:48" coordorigin="6619,1647" coordsize="5,48" path="m6619,1671l6624,1671e" filled="f" stroked="t" strokeweight="2.499252pt" strokecolor="#231F20">
                <v:path arrowok="t"/>
              </v:shape>
            </v:group>
            <v:group style="position:absolute;left:6619;top:1711;width:5;height:48" coordorigin="6619,1711" coordsize="5,48">
              <v:shape style="position:absolute;left:6619;top:1711;width:5;height:48" coordorigin="6619,1711" coordsize="5,48" path="m6619,1735l6624,1735e" filled="f" stroked="t" strokeweight="2.499415pt" strokecolor="#231F20">
                <v:path arrowok="t"/>
              </v:shape>
            </v:group>
            <v:group style="position:absolute;left:6619;top:1775;width:5;height:48" coordorigin="6619,1775" coordsize="5,48">
              <v:shape style="position:absolute;left:6619;top:1775;width:5;height:48" coordorigin="6619,1775" coordsize="5,48" path="m6619,1799l6624,1799e" filled="f" stroked="t" strokeweight="2.499415pt" strokecolor="#231F20">
                <v:path arrowok="t"/>
              </v:shape>
            </v:group>
            <v:group style="position:absolute;left:6619;top:1839;width:5;height:48" coordorigin="6619,1839" coordsize="5,48">
              <v:shape style="position:absolute;left:6619;top:1839;width:5;height:48" coordorigin="6619,1839" coordsize="5,48" path="m6619,1863l6624,1863e" filled="f" stroked="t" strokeweight="2.499415pt" strokecolor="#231F20">
                <v:path arrowok="t"/>
              </v:shape>
            </v:group>
            <v:group style="position:absolute;left:6619;top:1903;width:5;height:48" coordorigin="6619,1903" coordsize="5,48">
              <v:shape style="position:absolute;left:6619;top:1903;width:5;height:48" coordorigin="6619,1903" coordsize="5,48" path="m6619,1927l6624,1927e" filled="f" stroked="t" strokeweight="2.499415pt" strokecolor="#231F20">
                <v:path arrowok="t"/>
              </v:shape>
            </v:group>
            <v:group style="position:absolute;left:6619;top:1967;width:5;height:48" coordorigin="6619,1967" coordsize="5,48">
              <v:shape style="position:absolute;left:6619;top:1967;width:5;height:48" coordorigin="6619,1967" coordsize="5,48" path="m6619,1991l6624,1991e" filled="f" stroked="t" strokeweight="2.499415pt" strokecolor="#231F20">
                <v:path arrowok="t"/>
              </v:shape>
            </v:group>
            <v:group style="position:absolute;left:6619;top:2031;width:5;height:48" coordorigin="6619,2031" coordsize="5,48">
              <v:shape style="position:absolute;left:6619;top:2031;width:5;height:48" coordorigin="6619,2031" coordsize="5,48" path="m6619,2055l6624,2055e" filled="f" stroked="t" strokeweight="2.499497pt" strokecolor="#231F20">
                <v:path arrowok="t"/>
              </v:shape>
            </v:group>
            <v:group style="position:absolute;left:6619;top:2095;width:5;height:48" coordorigin="6619,2095" coordsize="5,48">
              <v:shape style="position:absolute;left:6619;top:2095;width:5;height:48" coordorigin="6619,2095" coordsize="5,48" path="m6619,2119l6624,2119e" filled="f" stroked="t" strokeweight="2.499415pt" strokecolor="#231F20">
                <v:path arrowok="t"/>
              </v:shape>
            </v:group>
            <v:group style="position:absolute;left:6619;top:2159;width:5;height:48" coordorigin="6619,2159" coordsize="5,48">
              <v:shape style="position:absolute;left:6619;top:2159;width:5;height:48" coordorigin="6619,2159" coordsize="5,48" path="m6619,2183l6624,2183e" filled="f" stroked="t" strokeweight="2.499415pt" strokecolor="#231F20">
                <v:path arrowok="t"/>
              </v:shape>
            </v:group>
            <v:group style="position:absolute;left:6619;top:2223;width:5;height:48" coordorigin="6619,2223" coordsize="5,48">
              <v:shape style="position:absolute;left:6619;top:2223;width:5;height:48" coordorigin="6619,2223" coordsize="5,48" path="m6619,2247l6624,2247e" filled="f" stroked="t" strokeweight="2.499415pt" strokecolor="#231F20">
                <v:path arrowok="t"/>
              </v:shape>
            </v:group>
            <v:group style="position:absolute;left:6619;top:2287;width:5;height:48" coordorigin="6619,2287" coordsize="5,48">
              <v:shape style="position:absolute;left:6619;top:2287;width:5;height:48" coordorigin="6619,2287" coordsize="5,48" path="m6619,2311l6624,2311e" filled="f" stroked="t" strokeweight="2.499415pt" strokecolor="#231F20">
                <v:path arrowok="t"/>
              </v:shape>
            </v:group>
            <v:group style="position:absolute;left:6619;top:2351;width:5;height:48" coordorigin="6619,2351" coordsize="5,48">
              <v:shape style="position:absolute;left:6619;top:2351;width:5;height:48" coordorigin="6619,2351" coordsize="5,48" path="m6619,2375l6624,2375e" filled="f" stroked="t" strokeweight="2.499415pt" strokecolor="#231F20">
                <v:path arrowok="t"/>
              </v:shape>
            </v:group>
            <v:group style="position:absolute;left:6619;top:2415;width:5;height:48" coordorigin="6619,2415" coordsize="5,48">
              <v:shape style="position:absolute;left:6619;top:2415;width:5;height:48" coordorigin="6619,2415" coordsize="5,48" path="m6619,2439l6624,2439e" filled="f" stroked="t" strokeweight="2.499415pt" strokecolor="#231F20">
                <v:path arrowok="t"/>
              </v:shape>
            </v:group>
            <v:group style="position:absolute;left:6619;top:2479;width:5;height:48" coordorigin="6619,2479" coordsize="5,48">
              <v:shape style="position:absolute;left:6619;top:2479;width:5;height:48" coordorigin="6619,2479" coordsize="5,48" path="m6619,2503l6624,2503e" filled="f" stroked="t" strokeweight="2.499415pt" strokecolor="#231F20">
                <v:path arrowok="t"/>
              </v:shape>
            </v:group>
            <v:group style="position:absolute;left:6619;top:2543;width:5;height:48" coordorigin="6619,2543" coordsize="5,48">
              <v:shape style="position:absolute;left:6619;top:2543;width:5;height:48" coordorigin="6619,2543" coordsize="5,48" path="m6619,2567l6624,2567e" filled="f" stroked="t" strokeweight="2.499415pt" strokecolor="#231F20">
                <v:path arrowok="t"/>
              </v:shape>
            </v:group>
            <v:group style="position:absolute;left:6619;top:2607;width:5;height:48" coordorigin="6619,2607" coordsize="5,48">
              <v:shape style="position:absolute;left:6619;top:2607;width:5;height:48" coordorigin="6619,2607" coordsize="5,48" path="m6619,2631l6624,2631e" filled="f" stroked="t" strokeweight="2.499415pt" strokecolor="#231F20">
                <v:path arrowok="t"/>
              </v:shape>
            </v:group>
            <v:group style="position:absolute;left:6619;top:2671;width:5;height:48" coordorigin="6619,2671" coordsize="5,48">
              <v:shape style="position:absolute;left:6619;top:2671;width:5;height:48" coordorigin="6619,2671" coordsize="5,48" path="m6619,2695l6624,2695e" filled="f" stroked="t" strokeweight="2.499171pt" strokecolor="#231F20">
                <v:path arrowok="t"/>
              </v:shape>
            </v:group>
            <v:group style="position:absolute;left:6619;top:2735;width:5;height:48" coordorigin="6619,2735" coordsize="5,48">
              <v:shape style="position:absolute;left:6619;top:2735;width:5;height:48" coordorigin="6619,2735" coordsize="5,48" path="m6619,2759l6624,2759e" filled="f" stroked="t" strokeweight="2.499415pt" strokecolor="#231F20">
                <v:path arrowok="t"/>
              </v:shape>
            </v:group>
            <v:group style="position:absolute;left:6619;top:2799;width:5;height:48" coordorigin="6619,2799" coordsize="5,48">
              <v:shape style="position:absolute;left:6619;top:2799;width:5;height:48" coordorigin="6619,2799" coordsize="5,48" path="m6619,2823l6624,2823e" filled="f" stroked="t" strokeweight="2.499415pt" strokecolor="#231F20">
                <v:path arrowok="t"/>
              </v:shape>
            </v:group>
            <v:group style="position:absolute;left:6619;top:2863;width:5;height:48" coordorigin="6619,2863" coordsize="5,48">
              <v:shape style="position:absolute;left:6619;top:2863;width:5;height:48" coordorigin="6619,2863" coordsize="5,48" path="m6619,2887l6624,2887e" filled="f" stroked="t" strokeweight="2.499089pt" strokecolor="#231F20">
                <v:path arrowok="t"/>
              </v:shape>
            </v:group>
            <v:group style="position:absolute;left:6619;top:2927;width:5;height:48" coordorigin="6619,2927" coordsize="5,48">
              <v:shape style="position:absolute;left:6619;top:2927;width:5;height:48" coordorigin="6619,2927" coordsize="5,48" path="m6619,2951l6624,2951e" filled="f" stroked="t" strokeweight="2.498844pt" strokecolor="#231F20">
                <v:path arrowok="t"/>
              </v:shape>
            </v:group>
            <v:group style="position:absolute;left:6619;top:2991;width:5;height:48" coordorigin="6619,2991" coordsize="5,48">
              <v:shape style="position:absolute;left:6619;top:2991;width:5;height:48" coordorigin="6619,2991" coordsize="5,48" path="m6619,3015l6624,3015e" filled="f" stroked="t" strokeweight="2.499415pt" strokecolor="#231F20">
                <v:path arrowok="t"/>
              </v:shape>
            </v:group>
            <v:group style="position:absolute;left:6619;top:3055;width:5;height:48" coordorigin="6619,3055" coordsize="5,48">
              <v:shape style="position:absolute;left:6619;top:3055;width:5;height:48" coordorigin="6619,3055" coordsize="5,48" path="m6619,3079l6624,3079e" filled="f" stroked="t" strokeweight="2.499089pt" strokecolor="#231F20">
                <v:path arrowok="t"/>
              </v:shape>
            </v:group>
            <v:group style="position:absolute;left:6619;top:3119;width:5;height:48" coordorigin="6619,3119" coordsize="5,48">
              <v:shape style="position:absolute;left:6619;top:3119;width:5;height:48" coordorigin="6619,3119" coordsize="5,48" path="m6619,3143l6624,3143e" filled="f" stroked="t" strokeweight="2.499105pt" strokecolor="#231F20">
                <v:path arrowok="t"/>
              </v:shape>
            </v:group>
            <v:group style="position:absolute;left:6619;top:3175;width:48;height:5" coordorigin="6619,3175" coordsize="48,5">
              <v:shape style="position:absolute;left:6619;top:3175;width:48;height:5" coordorigin="6619,3175" coordsize="48,5" path="m6619,3178l6667,3178e" filled="f" stroked="t" strokeweight=".366714pt" strokecolor="#231F20">
                <v:path arrowok="t"/>
              </v:shape>
              <v:shape style="position:absolute;left:6721;top:-49;width:607;height:250" type="#_x0000_t75">
                <v:imagedata r:id="rId18" o:title=""/>
              </v:shape>
            </v:group>
            <v:group style="position:absolute;left:6756;top:-26;width:537;height:181" coordorigin="6756,-26" coordsize="537,181">
              <v:shape style="position:absolute;left:6756;top:-26;width:537;height:181" coordorigin="6756,-26" coordsize="537,181" path="m6756,155l7293,155,7293,-26,6756,-26,6756,155xe" filled="t" fillcolor="#939598" stroked="f">
                <v:path arrowok="t"/>
                <v:fill type="solid"/>
              </v:shape>
            </v:group>
            <v:group style="position:absolute;left:6756;top:-26;width:537;height:181" coordorigin="6756,-26" coordsize="537,181">
              <v:shape style="position:absolute;left:6756;top:-26;width:537;height:181" coordorigin="6756,-26" coordsize="537,181" path="m6756,155l7293,155,7293,-26,6756,-26,6756,155xe" filled="f" stroked="t" strokeweight=".266592pt" strokecolor="#CECFD1">
                <v:path arrowok="t"/>
              </v:shape>
              <v:shape style="position:absolute;left:6721;top:665;width:607;height:202" type="#_x0000_t75">
                <v:imagedata r:id="rId19" o:title=""/>
              </v:shape>
            </v:group>
            <v:group style="position:absolute;left:6756;top:688;width:537;height:181" coordorigin="6756,688" coordsize="537,181">
              <v:shape style="position:absolute;left:6756;top:688;width:537;height:181" coordorigin="6756,688" coordsize="537,181" path="m6756,869l7293,869,7293,688,6756,688,6756,869xe" filled="t" fillcolor="#939598" stroked="f">
                <v:path arrowok="t"/>
                <v:fill type="solid"/>
              </v:shape>
            </v:group>
            <v:group style="position:absolute;left:6753;top:871;width:542;height:2" coordorigin="6753,871" coordsize="542,2">
              <v:shape style="position:absolute;left:6753;top:871;width:542;height:2" coordorigin="6753,871" coordsize="542,0" path="m6753,871l7295,871e" filled="f" stroked="t" strokeweight=".3pt" strokecolor="#CECFD1">
                <v:path arrowok="t"/>
              </v:shape>
            </v:group>
            <v:group style="position:absolute;left:6756;top:691;width:2;height:176" coordorigin="6756,691" coordsize="2,176">
              <v:shape style="position:absolute;left:6756;top:691;width:2;height:176" coordorigin="6756,691" coordsize="0,176" path="m6756,691l6756,867e" filled="f" stroked="t" strokeweight=".366665pt" strokecolor="#CECFD1">
                <v:path arrowok="t"/>
              </v:shape>
            </v:group>
            <v:group style="position:absolute;left:6753;top:688;width:542;height:2" coordorigin="6753,688" coordsize="542,2">
              <v:shape style="position:absolute;left:6753;top:688;width:542;height:2" coordorigin="6753,688" coordsize="542,0" path="m6753,688l7295,688e" filled="f" stroked="t" strokeweight=".4pt" strokecolor="#CECFD1">
                <v:path arrowok="t"/>
              </v:shape>
            </v:group>
            <v:group style="position:absolute;left:7293;top:691;width:2;height:176" coordorigin="7293,691" coordsize="2,176">
              <v:shape style="position:absolute;left:7293;top:691;width:2;height:176" coordorigin="7293,691" coordsize="0,176" path="m7293,691l7293,867e" filled="f" stroked="t" strokeweight=".36642pt" strokecolor="#CECFD1">
                <v:path arrowok="t"/>
              </v:shape>
              <v:shape style="position:absolute;left:6721;top:867;width:607;height:474" type="#_x0000_t75">
                <v:imagedata r:id="rId20" o:title=""/>
              </v:shape>
            </v:group>
            <v:group style="position:absolute;left:6756;top:890;width:537;height:403" coordorigin="6756,890" coordsize="537,403">
              <v:shape style="position:absolute;left:6756;top:890;width:537;height:403" coordorigin="6756,890" coordsize="537,403" path="m6756,1292l7293,1292,7293,890,6756,890,6756,1292xe" filled="t" fillcolor="#939598" stroked="f">
                <v:path arrowok="t"/>
                <v:fill type="solid"/>
              </v:shape>
            </v:group>
            <v:group style="position:absolute;left:6756;top:890;width:537;height:403" coordorigin="6756,890" coordsize="537,403">
              <v:shape style="position:absolute;left:6756;top:890;width:537;height:403" coordorigin="6756,890" coordsize="537,403" path="m6756,1292l7293,1292,7293,890,6756,890,6756,1292xe" filled="f" stroked="t" strokeweight=".266592pt" strokecolor="#CECFD1">
                <v:path arrowok="t"/>
              </v:shape>
              <v:shape style="position:absolute;left:6721;top:1672;width:607;height:202" type="#_x0000_t75">
                <v:imagedata r:id="rId21" o:title=""/>
              </v:shape>
            </v:group>
            <v:group style="position:absolute;left:6756;top:1695;width:537;height:181" coordorigin="6756,1695" coordsize="537,181">
              <v:shape style="position:absolute;left:6756;top:1695;width:537;height:181" coordorigin="6756,1695" coordsize="537,181" path="m6756,1876l7293,1876,7293,1695,6756,1695,6756,1876xe" filled="t" fillcolor="#939598" stroked="f">
                <v:path arrowok="t"/>
                <v:fill type="solid"/>
              </v:shape>
            </v:group>
            <v:group style="position:absolute;left:6753;top:1876;width:542;height:2" coordorigin="6753,1876" coordsize="542,2">
              <v:shape style="position:absolute;left:6753;top:1876;width:542;height:2" coordorigin="6753,1876" coordsize="542,0" path="m6753,1876l7295,1876e" filled="f" stroked="t" strokeweight=".399999pt" strokecolor="#CECFD1">
                <v:path arrowok="t"/>
              </v:shape>
            </v:group>
            <v:group style="position:absolute;left:6756;top:1697;width:2;height:600" coordorigin="6756,1697" coordsize="2,600">
              <v:shape style="position:absolute;left:6756;top:1697;width:2;height:600" coordorigin="6756,1697" coordsize="0,600" path="m6756,1697l6756,2297e" filled="f" stroked="t" strokeweight=".366665pt" strokecolor="#CECFD1">
                <v:path arrowok="t"/>
              </v:shape>
            </v:group>
            <v:group style="position:absolute;left:6753;top:1695;width:542;height:2" coordorigin="6753,1695" coordsize="542,2">
              <v:shape style="position:absolute;left:6753;top:1695;width:542;height:2" coordorigin="6753,1695" coordsize="542,0" path="m6753,1695l7295,1695e" filled="f" stroked="t" strokeweight=".3pt" strokecolor="#CECFD1">
                <v:path arrowok="t"/>
              </v:shape>
            </v:group>
            <v:group style="position:absolute;left:7293;top:1697;width:2;height:600" coordorigin="7293,1697" coordsize="2,600">
              <v:shape style="position:absolute;left:7293;top:1697;width:2;height:600" coordorigin="7293,1697" coordsize="0,600" path="m7293,1697l7293,2297e" filled="f" stroked="t" strokeweight=".36642pt" strokecolor="#CECFD1">
                <v:path arrowok="t"/>
              </v:shape>
              <v:shape style="position:absolute;left:6721;top:1874;width:607;height:426" type="#_x0000_t75">
                <v:imagedata r:id="rId22" o:title=""/>
              </v:shape>
            </v:group>
            <v:group style="position:absolute;left:6756;top:1896;width:537;height:403" coordorigin="6756,1896" coordsize="537,403">
              <v:shape style="position:absolute;left:6756;top:1896;width:537;height:403" coordorigin="6756,1896" coordsize="537,403" path="m6756,2299l7293,2299,7293,1896,6756,1896,6756,2299xe" filled="t" fillcolor="#939598" stroked="f">
                <v:path arrowok="t"/>
                <v:fill type="solid"/>
              </v:shape>
            </v:group>
            <v:group style="position:absolute;left:6753;top:2298;width:542;height:2" coordorigin="6753,2298" coordsize="542,2">
              <v:shape style="position:absolute;left:6753;top:2298;width:542;height:2" coordorigin="6753,2298" coordsize="542,0" path="m6753,2298l7295,2298e" filled="f" stroked="t" strokeweight=".324149pt" strokecolor="#CECFD1">
                <v:path arrowok="t"/>
              </v:shape>
            </v:group>
            <v:group style="position:absolute;left:6753;top:1896;width:542;height:2" coordorigin="6753,1896" coordsize="542,2">
              <v:shape style="position:absolute;left:6753;top:1896;width:542;height:2" coordorigin="6753,1896" coordsize="542,0" path="m6753,1896l7295,1896e" filled="f" stroked="t" strokeweight=".4pt" strokecolor="#CECFD1">
                <v:path arrowok="t"/>
              </v:shape>
              <v:shape style="position:absolute;left:6721;top:2300;width:607;height:469" type="#_x0000_t75">
                <v:imagedata r:id="rId23" o:title=""/>
              </v:shape>
            </v:group>
            <v:group style="position:absolute;left:6756;top:2319;width:537;height:403" coordorigin="6756,2319" coordsize="537,403">
              <v:shape style="position:absolute;left:6756;top:2319;width:537;height:403" coordorigin="6756,2319" coordsize="537,403" path="m6756,2722l7293,2722,7293,2319,6756,2319,6756,2722xe" filled="t" fillcolor="#939598" stroked="f">
                <v:path arrowok="t"/>
                <v:fill type="solid"/>
              </v:shape>
            </v:group>
            <v:group style="position:absolute;left:6756;top:2319;width:537;height:403" coordorigin="6756,2319" coordsize="537,403">
              <v:shape style="position:absolute;left:6756;top:2319;width:537;height:403" coordorigin="6756,2319" coordsize="537,403" path="m6756,2722l7293,2722,7293,2319,6756,2319,6756,2722xe" filled="f" stroked="t" strokeweight=".266592pt" strokecolor="#CECFD1">
                <v:path arrowok="t"/>
              </v:shape>
            </v:group>
            <v:group style="position:absolute;left:6548;top:64;width:208;height:2" coordorigin="6548,64" coordsize="208,2">
              <v:shape style="position:absolute;left:6548;top:64;width:208;height:2" coordorigin="6548,64" coordsize="208,0" path="m6548,64l6756,64e" filled="f" stroked="t" strokeweight=".266592pt" strokecolor="#A092BA">
                <v:path arrowok="t"/>
              </v:shape>
            </v:group>
            <v:group style="position:absolute;left:6518;top:-26;width:30;height:181" coordorigin="6518,-26" coordsize="30,181">
              <v:shape style="position:absolute;left:6518;top:-26;width:30;height:181" coordorigin="6518,-26" coordsize="30,181" path="m6518,-26l6548,-26,6548,155,6518,155e" filled="f" stroked="t" strokeweight=".266592pt" strokecolor="#A092BA">
                <v:path arrowok="t"/>
              </v:shape>
            </v:group>
            <v:group style="position:absolute;left:6548;top:990;width:208;height:2" coordorigin="6548,990" coordsize="208,2">
              <v:shape style="position:absolute;left:6548;top:990;width:208;height:2" coordorigin="6548,990" coordsize="208,0" path="m6548,990l6756,990e" filled="f" stroked="t" strokeweight=".266592pt" strokecolor="#A092BA">
                <v:path arrowok="t"/>
              </v:shape>
            </v:group>
            <v:group style="position:absolute;left:6518;top:900;width:30;height:181" coordorigin="6518,900" coordsize="30,181">
              <v:shape style="position:absolute;left:6518;top:900;width:30;height:181" coordorigin="6518,900" coordsize="30,181" path="m6518,900l6548,900,6548,1081,6518,1081e" filled="f" stroked="t" strokeweight=".266592pt" strokecolor="#A092BA">
                <v:path arrowok="t"/>
              </v:shape>
            </v:group>
            <v:group style="position:absolute;left:6548;top:2208;width:208;height:2" coordorigin="6548,2208" coordsize="208,2">
              <v:shape style="position:absolute;left:6548;top:2208;width:208;height:2" coordorigin="6548,2208" coordsize="208,0" path="m6548,2208l6756,2208e" filled="f" stroked="t" strokeweight=".266592pt" strokecolor="#A092BA">
                <v:path arrowok="t"/>
              </v:shape>
            </v:group>
            <v:group style="position:absolute;left:6518;top:2118;width:30;height:181" coordorigin="6518,2118" coordsize="30,181">
              <v:shape style="position:absolute;left:6518;top:2118;width:30;height:181" coordorigin="6518,2118" coordsize="30,181" path="m6518,2118l6548,2118,6548,2299,6518,2299e" filled="f" stroked="t" strokeweight=".266592pt" strokecolor="#A092BA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2</w:t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-</w:t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w</w:t>
      </w:r>
      <w:r>
        <w:rPr>
          <w:rFonts w:ascii="Calibri" w:hAnsi="Calibri" w:cs="Calibri" w:eastAsia="Calibri"/>
          <w:b/>
          <w:bCs/>
          <w:color w:val="A092BA"/>
          <w:spacing w:val="-3"/>
          <w:w w:val="100"/>
          <w:sz w:val="10"/>
          <w:szCs w:val="10"/>
        </w:rPr>
        <w:t>a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sz w:val="10"/>
          <w:szCs w:val="10"/>
        </w:rPr>
        <w:t>y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21" w:lineRule="exact" w:before="89"/>
        <w:ind w:left="119" w:right="0" w:firstLine="0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3</w:t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-</w:t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w</w:t>
      </w:r>
      <w:r>
        <w:rPr>
          <w:rFonts w:ascii="Calibri" w:hAnsi="Calibri" w:cs="Calibri" w:eastAsia="Calibri"/>
          <w:b/>
          <w:bCs/>
          <w:color w:val="A092BA"/>
          <w:spacing w:val="-3"/>
          <w:w w:val="100"/>
          <w:sz w:val="10"/>
          <w:szCs w:val="10"/>
        </w:rPr>
        <w:t>a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sz w:val="10"/>
          <w:szCs w:val="10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02" w:lineRule="exact"/>
        <w:ind w:left="0" w:right="2" w:firstLine="0"/>
        <w:jc w:val="righ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>B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60" w:lineRule="exact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5"/>
        </w:numPr>
        <w:tabs>
          <w:tab w:pos="200" w:val="left" w:leader="none"/>
          <w:tab w:pos="988" w:val="left" w:leader="none"/>
          <w:tab w:pos="1998" w:val="left" w:leader="none"/>
          <w:tab w:pos="3007" w:val="left" w:leader="none"/>
        </w:tabs>
        <w:spacing w:line="154" w:lineRule="exact"/>
        <w:ind w:left="200" w:right="480" w:hanging="81"/>
        <w:jc w:val="center"/>
        <w:rPr>
          <w:rFonts w:ascii="Calibri" w:hAnsi="Calibri" w:cs="Calibri" w:eastAsia="Calibri"/>
          <w:sz w:val="10"/>
          <w:szCs w:val="10"/>
        </w:rPr>
      </w:pPr>
      <w:r>
        <w:rPr/>
        <w:pict>
          <v:group style="position:absolute;margin-left:398.21228pt;margin-top:-31.451651pt;width:172.76099pt;height:196.826463pt;mso-position-horizontal-relative:page;mso-position-vertical-relative:paragraph;z-index:-10018" coordorigin="7964,-629" coordsize="3455,3937">
            <v:group style="position:absolute;left:8071;top:-608;width:3342;height:3875" coordorigin="8071,-608" coordsize="3342,3875">
              <v:shape style="position:absolute;left:8071;top:-608;width:3342;height:3875" coordorigin="8071,-608" coordsize="3342,3875" path="m8071,3267l11413,3267,11413,-608,8071,-608,8071,3267xe" filled="t" fillcolor="#FFFFFF" stroked="f">
                <v:path arrowok="t"/>
                <v:fill type="solid"/>
              </v:shape>
            </v:group>
            <v:group style="position:absolute;left:8068;top:3266;width:3347;height:2" coordorigin="8068,3266" coordsize="3347,2">
              <v:shape style="position:absolute;left:8068;top:3266;width:3347;height:2" coordorigin="8068,3266" coordsize="3347,0" path="m8068,3266l11415,3266e" filled="f" stroked="t" strokeweight=".4pt" strokecolor="#7A708C">
                <v:path arrowok="t"/>
              </v:shape>
            </v:group>
            <v:group style="position:absolute;left:8071;top:-607;width:2;height:3870" coordorigin="8071,-607" coordsize="2,3870">
              <v:shape style="position:absolute;left:8071;top:-607;width:2;height:3870" coordorigin="8071,-607" coordsize="0,3870" path="m8071,-607l8071,3263e" filled="f" stroked="t" strokeweight=".365931pt" strokecolor="#7A708C">
                <v:path arrowok="t"/>
              </v:shape>
            </v:group>
            <v:group style="position:absolute;left:8068;top:-609;width:3347;height:2" coordorigin="8068,-609" coordsize="3347,2">
              <v:shape style="position:absolute;left:8068;top:-609;width:3347;height:2" coordorigin="8068,-609" coordsize="3347,0" path="m8068,-609l11415,-609e" filled="f" stroked="t" strokeweight=".3pt" strokecolor="#7A708C">
                <v:path arrowok="t"/>
              </v:shape>
            </v:group>
            <v:group style="position:absolute;left:11413;top:-607;width:2;height:3870" coordorigin="11413,-607" coordsize="2,3870">
              <v:shape style="position:absolute;left:11413;top:-607;width:2;height:3870" coordorigin="11413,-607" coordsize="0,3870" path="m11413,-607l11413,3263e" filled="f" stroked="t" strokeweight=".366747pt" strokecolor="#7A708C">
                <v:path arrowok="t"/>
              </v:shape>
              <v:shape style="position:absolute;left:8117;top:-551;width:933;height:75" type="#_x0000_t75">
                <v:imagedata r:id="rId24" o:title=""/>
              </v:shape>
            </v:group>
            <v:group style="position:absolute;left:8131;top:-367;width:3221;height:3573" coordorigin="8131,-367" coordsize="3221,3573">
              <v:shape style="position:absolute;left:8131;top:-367;width:3221;height:3573" coordorigin="8131,-367" coordsize="3221,3573" path="m8131,3206l11352,3206,11352,-367,8131,-367,8131,3206xe" filled="t" fillcolor="#FFFFFF" stroked="f">
                <v:path arrowok="t"/>
                <v:fill type="solid"/>
              </v:shape>
            </v:group>
            <v:group style="position:absolute;left:8193;top:3204;width:48;height:5" coordorigin="8193,3204" coordsize="48,5">
              <v:shape style="position:absolute;left:8193;top:3204;width:48;height:5" coordorigin="8193,3204" coordsize="48,5" path="m8193,3206l8241,3206e" filled="f" stroked="t" strokeweight=".366706pt" strokecolor="#231F20">
                <v:path arrowok="t"/>
              </v:shape>
            </v:group>
            <v:group style="position:absolute;left:8257;top:3204;width:48;height:5" coordorigin="8257,3204" coordsize="48,5">
              <v:shape style="position:absolute;left:8257;top:3204;width:48;height:5" coordorigin="8257,3204" coordsize="48,5" path="m8257,3206l8305,3206e" filled="f" stroked="t" strokeweight=".366706pt" strokecolor="#231F20">
                <v:path arrowok="t"/>
              </v:shape>
            </v:group>
            <v:group style="position:absolute;left:8321;top:3204;width:48;height:5" coordorigin="8321,3204" coordsize="48,5">
              <v:shape style="position:absolute;left:8321;top:3204;width:48;height:5" coordorigin="8321,3204" coordsize="48,5" path="m8321,3206l8369,3206e" filled="f" stroked="t" strokeweight=".366706pt" strokecolor="#231F20">
                <v:path arrowok="t"/>
              </v:shape>
            </v:group>
            <v:group style="position:absolute;left:8385;top:3204;width:48;height:5" coordorigin="8385,3204" coordsize="48,5">
              <v:shape style="position:absolute;left:8385;top:3204;width:48;height:5" coordorigin="8385,3204" coordsize="48,5" path="m8385,3206l8433,3206e" filled="f" stroked="t" strokeweight=".366706pt" strokecolor="#231F20">
                <v:path arrowok="t"/>
              </v:shape>
            </v:group>
            <v:group style="position:absolute;left:8449;top:3204;width:48;height:5" coordorigin="8449,3204" coordsize="48,5">
              <v:shape style="position:absolute;left:8449;top:3204;width:48;height:5" coordorigin="8449,3204" coordsize="48,5" path="m8449,3206l8497,3206e" filled="f" stroked="t" strokeweight=".366706pt" strokecolor="#231F20">
                <v:path arrowok="t"/>
              </v:shape>
            </v:group>
            <v:group style="position:absolute;left:8513;top:3204;width:48;height:5" coordorigin="8513,3204" coordsize="48,5">
              <v:shape style="position:absolute;left:8513;top:3204;width:48;height:5" coordorigin="8513,3204" coordsize="48,5" path="m8513,3206l8561,3206e" filled="f" stroked="t" strokeweight=".366706pt" strokecolor="#231F20">
                <v:path arrowok="t"/>
              </v:shape>
            </v:group>
            <v:group style="position:absolute;left:8577;top:3204;width:48;height:5" coordorigin="8577,3204" coordsize="48,5">
              <v:shape style="position:absolute;left:8577;top:3204;width:48;height:5" coordorigin="8577,3204" coordsize="48,5" path="m8577,3206l8625,3206e" filled="f" stroked="t" strokeweight=".366706pt" strokecolor="#231F20">
                <v:path arrowok="t"/>
              </v:shape>
            </v:group>
            <v:group style="position:absolute;left:8641;top:3204;width:48;height:5" coordorigin="8641,3204" coordsize="48,5">
              <v:shape style="position:absolute;left:8641;top:3204;width:48;height:5" coordorigin="8641,3204" coordsize="48,5" path="m8641,3206l8688,3206e" filled="f" stroked="t" strokeweight=".366706pt" strokecolor="#231F20">
                <v:path arrowok="t"/>
              </v:shape>
            </v:group>
            <v:group style="position:absolute;left:8705;top:3204;width:48;height:5" coordorigin="8705,3204" coordsize="48,5">
              <v:shape style="position:absolute;left:8705;top:3204;width:48;height:5" coordorigin="8705,3204" coordsize="48,5" path="m8705,3206l8752,3206e" filled="f" stroked="t" strokeweight=".366706pt" strokecolor="#231F20">
                <v:path arrowok="t"/>
              </v:shape>
            </v:group>
            <v:group style="position:absolute;left:8768;top:3204;width:48;height:5" coordorigin="8768,3204" coordsize="48,5">
              <v:shape style="position:absolute;left:8768;top:3204;width:48;height:5" coordorigin="8768,3204" coordsize="48,5" path="m8768,3206l8816,3206e" filled="f" stroked="t" strokeweight=".366706pt" strokecolor="#231F20">
                <v:path arrowok="t"/>
              </v:shape>
            </v:group>
            <v:group style="position:absolute;left:8832;top:3204;width:48;height:5" coordorigin="8832,3204" coordsize="48,5">
              <v:shape style="position:absolute;left:8832;top:3204;width:48;height:5" coordorigin="8832,3204" coordsize="48,5" path="m8832,3206l8880,3206e" filled="f" stroked="t" strokeweight=".366706pt" strokecolor="#231F20">
                <v:path arrowok="t"/>
              </v:shape>
            </v:group>
            <v:group style="position:absolute;left:8896;top:3204;width:48;height:5" coordorigin="8896,3204" coordsize="48,5">
              <v:shape style="position:absolute;left:8896;top:3204;width:48;height:5" coordorigin="8896,3204" coordsize="48,5" path="m8896,3206l8944,3206e" filled="f" stroked="t" strokeweight=".366706pt" strokecolor="#231F20">
                <v:path arrowok="t"/>
              </v:shape>
            </v:group>
            <v:group style="position:absolute;left:8960;top:3204;width:48;height:5" coordorigin="8960,3204" coordsize="48,5">
              <v:shape style="position:absolute;left:8960;top:3204;width:48;height:5" coordorigin="8960,3204" coordsize="48,5" path="m8960,3206l9008,3206e" filled="f" stroked="t" strokeweight=".366706pt" strokecolor="#231F20">
                <v:path arrowok="t"/>
              </v:shape>
            </v:group>
            <v:group style="position:absolute;left:9024;top:3204;width:48;height:5" coordorigin="9024,3204" coordsize="48,5">
              <v:shape style="position:absolute;left:9024;top:3204;width:48;height:5" coordorigin="9024,3204" coordsize="48,5" path="m9024,3206l9072,3206e" filled="f" stroked="t" strokeweight=".366706pt" strokecolor="#231F20">
                <v:path arrowok="t"/>
              </v:shape>
            </v:group>
            <v:group style="position:absolute;left:9088;top:3204;width:48;height:5" coordorigin="9088,3204" coordsize="48,5">
              <v:shape style="position:absolute;left:9088;top:3204;width:48;height:5" coordorigin="9088,3204" coordsize="48,5" path="m9088,3206l9136,3206e" filled="f" stroked="t" strokeweight=".366706pt" strokecolor="#231F20">
                <v:path arrowok="t"/>
              </v:shape>
            </v:group>
            <v:group style="position:absolute;left:9152;top:3204;width:48;height:5" coordorigin="9152,3204" coordsize="48,5">
              <v:shape style="position:absolute;left:9152;top:3204;width:48;height:5" coordorigin="9152,3204" coordsize="48,5" path="m9152,3206l9200,3206e" filled="f" stroked="t" strokeweight=".366706pt" strokecolor="#231F20">
                <v:path arrowok="t"/>
              </v:shape>
            </v:group>
            <v:group style="position:absolute;left:9216;top:3204;width:48;height:5" coordorigin="9216,3204" coordsize="48,5">
              <v:shape style="position:absolute;left:9216;top:3204;width:48;height:5" coordorigin="9216,3204" coordsize="48,5" path="m9216,3206l9264,3206e" filled="f" stroked="t" strokeweight=".366706pt" strokecolor="#231F20">
                <v:path arrowok="t"/>
              </v:shape>
            </v:group>
            <v:group style="position:absolute;left:9280;top:3204;width:48;height:5" coordorigin="9280,3204" coordsize="48,5">
              <v:shape style="position:absolute;left:9280;top:3204;width:48;height:5" coordorigin="9280,3204" coordsize="48,5" path="m9280,3206l9328,3206e" filled="f" stroked="t" strokeweight=".366706pt" strokecolor="#231F20">
                <v:path arrowok="t"/>
              </v:shape>
            </v:group>
            <v:group style="position:absolute;left:9344;top:3204;width:48;height:5" coordorigin="9344,3204" coordsize="48,5">
              <v:shape style="position:absolute;left:9344;top:3204;width:48;height:5" coordorigin="9344,3204" coordsize="48,5" path="m9344,3206l9392,3206e" filled="f" stroked="t" strokeweight=".366706pt" strokecolor="#231F20">
                <v:path arrowok="t"/>
              </v:shape>
            </v:group>
            <v:group style="position:absolute;left:9408;top:3204;width:48;height:5" coordorigin="9408,3204" coordsize="48,5">
              <v:shape style="position:absolute;left:9408;top:3204;width:48;height:5" coordorigin="9408,3204" coordsize="48,5" path="m9408,3206l9456,3206e" filled="f" stroked="t" strokeweight=".366706pt" strokecolor="#231F20">
                <v:path arrowok="t"/>
              </v:shape>
            </v:group>
            <v:group style="position:absolute;left:9472;top:3204;width:48;height:5" coordorigin="9472,3204" coordsize="48,5">
              <v:shape style="position:absolute;left:9472;top:3204;width:48;height:5" coordorigin="9472,3204" coordsize="48,5" path="m9472,3206l9520,3206e" filled="f" stroked="t" strokeweight=".366706pt" strokecolor="#231F20">
                <v:path arrowok="t"/>
              </v:shape>
            </v:group>
            <v:group style="position:absolute;left:9536;top:3204;width:48;height:5" coordorigin="9536,3204" coordsize="48,5">
              <v:shape style="position:absolute;left:9536;top:3204;width:48;height:5" coordorigin="9536,3204" coordsize="48,5" path="m9536,3206l9584,3206e" filled="f" stroked="t" strokeweight=".366706pt" strokecolor="#231F20">
                <v:path arrowok="t"/>
              </v:shape>
            </v:group>
            <v:group style="position:absolute;left:9600;top:3204;width:48;height:5" coordorigin="9600,3204" coordsize="48,5">
              <v:shape style="position:absolute;left:9600;top:3204;width:48;height:5" coordorigin="9600,3204" coordsize="48,5" path="m9600,3206l9648,3206e" filled="f" stroked="t" strokeweight=".366706pt" strokecolor="#231F20">
                <v:path arrowok="t"/>
              </v:shape>
            </v:group>
            <v:group style="position:absolute;left:9664;top:3204;width:48;height:5" coordorigin="9664,3204" coordsize="48,5">
              <v:shape style="position:absolute;left:9664;top:3204;width:48;height:5" coordorigin="9664,3204" coordsize="48,5" path="m9664,3206l9712,3206e" filled="f" stroked="t" strokeweight=".366706pt" strokecolor="#231F20">
                <v:path arrowok="t"/>
              </v:shape>
            </v:group>
            <v:group style="position:absolute;left:9728;top:3204;width:48;height:5" coordorigin="9728,3204" coordsize="48,5">
              <v:shape style="position:absolute;left:9728;top:3204;width:48;height:5" coordorigin="9728,3204" coordsize="48,5" path="m9728,3206l9776,3206e" filled="f" stroked="t" strokeweight=".366706pt" strokecolor="#231F20">
                <v:path arrowok="t"/>
              </v:shape>
            </v:group>
            <v:group style="position:absolute;left:9792;top:3204;width:48;height:5" coordorigin="9792,3204" coordsize="48,5">
              <v:shape style="position:absolute;left:9792;top:3204;width:48;height:5" coordorigin="9792,3204" coordsize="48,5" path="m9792,3206l9840,3206e" filled="f" stroked="t" strokeweight=".366706pt" strokecolor="#231F20">
                <v:path arrowok="t"/>
              </v:shape>
            </v:group>
            <v:group style="position:absolute;left:9856;top:3204;width:48;height:5" coordorigin="9856,3204" coordsize="48,5">
              <v:shape style="position:absolute;left:9856;top:3204;width:48;height:5" coordorigin="9856,3204" coordsize="48,5" path="m9856,3206l9904,3206e" filled="f" stroked="t" strokeweight=".366706pt" strokecolor="#231F20">
                <v:path arrowok="t"/>
              </v:shape>
            </v:group>
            <v:group style="position:absolute;left:9920;top:3204;width:48;height:5" coordorigin="9920,3204" coordsize="48,5">
              <v:shape style="position:absolute;left:9920;top:3204;width:48;height:5" coordorigin="9920,3204" coordsize="48,5" path="m9920,3206l9968,3206e" filled="f" stroked="t" strokeweight=".366706pt" strokecolor="#231F20">
                <v:path arrowok="t"/>
              </v:shape>
            </v:group>
            <v:group style="position:absolute;left:9984;top:3204;width:48;height:5" coordorigin="9984,3204" coordsize="48,5">
              <v:shape style="position:absolute;left:9984;top:3204;width:48;height:5" coordorigin="9984,3204" coordsize="48,5" path="m9984,3206l10032,3206e" filled="f" stroked="t" strokeweight=".366706pt" strokecolor="#231F20">
                <v:path arrowok="t"/>
              </v:shape>
            </v:group>
            <v:group style="position:absolute;left:10048;top:3204;width:48;height:5" coordorigin="10048,3204" coordsize="48,5">
              <v:shape style="position:absolute;left:10048;top:3204;width:48;height:5" coordorigin="10048,3204" coordsize="48,5" path="m10048,3206l10096,3206e" filled="f" stroked="t" strokeweight=".366706pt" strokecolor="#231F20">
                <v:path arrowok="t"/>
              </v:shape>
            </v:group>
            <v:group style="position:absolute;left:10112;top:3204;width:48;height:5" coordorigin="10112,3204" coordsize="48,5">
              <v:shape style="position:absolute;left:10112;top:3204;width:48;height:5" coordorigin="10112,3204" coordsize="48,5" path="m10112,3206l10160,3206e" filled="f" stroked="t" strokeweight=".366706pt" strokecolor="#231F20">
                <v:path arrowok="t"/>
              </v:shape>
            </v:group>
            <v:group style="position:absolute;left:10176;top:3204;width:48;height:5" coordorigin="10176,3204" coordsize="48,5">
              <v:shape style="position:absolute;left:10176;top:3204;width:48;height:5" coordorigin="10176,3204" coordsize="48,5" path="m10176,3206l10224,3206e" filled="f" stroked="t" strokeweight=".366706pt" strokecolor="#231F20">
                <v:path arrowok="t"/>
              </v:shape>
            </v:group>
            <v:group style="position:absolute;left:10240;top:3204;width:48;height:5" coordorigin="10240,3204" coordsize="48,5">
              <v:shape style="position:absolute;left:10240;top:3204;width:48;height:5" coordorigin="10240,3204" coordsize="48,5" path="m10240,3206l10288,3206e" filled="f" stroked="t" strokeweight=".366706pt" strokecolor="#231F20">
                <v:path arrowok="t"/>
              </v:shape>
            </v:group>
            <v:group style="position:absolute;left:10304;top:3204;width:48;height:5" coordorigin="10304,3204" coordsize="48,5">
              <v:shape style="position:absolute;left:10304;top:3204;width:48;height:5" coordorigin="10304,3204" coordsize="48,5" path="m10304,3206l10352,3206e" filled="f" stroked="t" strokeweight=".366706pt" strokecolor="#231F20">
                <v:path arrowok="t"/>
              </v:shape>
            </v:group>
            <v:group style="position:absolute;left:10368;top:3204;width:48;height:5" coordorigin="10368,3204" coordsize="48,5">
              <v:shape style="position:absolute;left:10368;top:3204;width:48;height:5" coordorigin="10368,3204" coordsize="48,5" path="m10368,3206l10416,3206e" filled="f" stroked="t" strokeweight=".366706pt" strokecolor="#231F20">
                <v:path arrowok="t"/>
              </v:shape>
            </v:group>
            <v:group style="position:absolute;left:10432;top:3204;width:48;height:5" coordorigin="10432,3204" coordsize="48,5">
              <v:shape style="position:absolute;left:10432;top:3204;width:48;height:5" coordorigin="10432,3204" coordsize="48,5" path="m10432,3206l10480,3206e" filled="f" stroked="t" strokeweight=".366706pt" strokecolor="#231F20">
                <v:path arrowok="t"/>
              </v:shape>
            </v:group>
            <v:group style="position:absolute;left:10496;top:3204;width:48;height:5" coordorigin="10496,3204" coordsize="48,5">
              <v:shape style="position:absolute;left:10496;top:3204;width:48;height:5" coordorigin="10496,3204" coordsize="48,5" path="m10496,3206l10544,3206e" filled="f" stroked="t" strokeweight=".366706pt" strokecolor="#231F20">
                <v:path arrowok="t"/>
              </v:shape>
            </v:group>
            <v:group style="position:absolute;left:10560;top:3204;width:48;height:5" coordorigin="10560,3204" coordsize="48,5">
              <v:shape style="position:absolute;left:10560;top:3204;width:48;height:5" coordorigin="10560,3204" coordsize="48,5" path="m10560,3206l10608,3206e" filled="f" stroked="t" strokeweight=".366706pt" strokecolor="#231F20">
                <v:path arrowok="t"/>
              </v:shape>
            </v:group>
            <v:group style="position:absolute;left:10624;top:3204;width:48;height:5" coordorigin="10624,3204" coordsize="48,5">
              <v:shape style="position:absolute;left:10624;top:3204;width:48;height:5" coordorigin="10624,3204" coordsize="48,5" path="m10624,3206l10672,3206e" filled="f" stroked="t" strokeweight=".366706pt" strokecolor="#231F20">
                <v:path arrowok="t"/>
              </v:shape>
            </v:group>
            <v:group style="position:absolute;left:10688;top:3204;width:48;height:5" coordorigin="10688,3204" coordsize="48,5">
              <v:shape style="position:absolute;left:10688;top:3204;width:48;height:5" coordorigin="10688,3204" coordsize="48,5" path="m10688,3206l10736,3206e" filled="f" stroked="t" strokeweight=".366706pt" strokecolor="#231F20">
                <v:path arrowok="t"/>
              </v:shape>
            </v:group>
            <v:group style="position:absolute;left:10752;top:3204;width:48;height:5" coordorigin="10752,3204" coordsize="48,5">
              <v:shape style="position:absolute;left:10752;top:3204;width:48;height:5" coordorigin="10752,3204" coordsize="48,5" path="m10752,3206l10800,3206e" filled="f" stroked="t" strokeweight=".366706pt" strokecolor="#231F20">
                <v:path arrowok="t"/>
              </v:shape>
            </v:group>
            <v:group style="position:absolute;left:10816;top:3204;width:48;height:5" coordorigin="10816,3204" coordsize="48,5">
              <v:shape style="position:absolute;left:10816;top:3204;width:48;height:5" coordorigin="10816,3204" coordsize="48,5" path="m10816,3206l10864,3206e" filled="f" stroked="t" strokeweight=".366706pt" strokecolor="#231F20">
                <v:path arrowok="t"/>
              </v:shape>
            </v:group>
            <v:group style="position:absolute;left:10880;top:3204;width:48;height:5" coordorigin="10880,3204" coordsize="48,5">
              <v:shape style="position:absolute;left:10880;top:3204;width:48;height:5" coordorigin="10880,3204" coordsize="48,5" path="m10880,3206l10928,3206e" filled="f" stroked="t" strokeweight=".366706pt" strokecolor="#231F20">
                <v:path arrowok="t"/>
              </v:shape>
            </v:group>
            <v:group style="position:absolute;left:10944;top:3204;width:48;height:5" coordorigin="10944,3204" coordsize="48,5">
              <v:shape style="position:absolute;left:10944;top:3204;width:48;height:5" coordorigin="10944,3204" coordsize="48,5" path="m10944,3206l10992,3206e" filled="f" stroked="t" strokeweight=".366706pt" strokecolor="#231F20">
                <v:path arrowok="t"/>
              </v:shape>
            </v:group>
            <v:group style="position:absolute;left:11008;top:3204;width:48;height:5" coordorigin="11008,3204" coordsize="48,5">
              <v:shape style="position:absolute;left:11008;top:3204;width:48;height:5" coordorigin="11008,3204" coordsize="48,5" path="m11008,3206l11056,3206e" filled="f" stroked="t" strokeweight=".366706pt" strokecolor="#231F20">
                <v:path arrowok="t"/>
              </v:shape>
            </v:group>
            <v:group style="position:absolute;left:11072;top:3204;width:48;height:5" coordorigin="11072,3204" coordsize="48,5">
              <v:shape style="position:absolute;left:11072;top:3204;width:48;height:5" coordorigin="11072,3204" coordsize="48,5" path="m11072,3206l11120,3206e" filled="f" stroked="t" strokeweight=".366706pt" strokecolor="#231F20">
                <v:path arrowok="t"/>
              </v:shape>
            </v:group>
            <v:group style="position:absolute;left:11136;top:3204;width:48;height:5" coordorigin="11136,3204" coordsize="48,5">
              <v:shape style="position:absolute;left:11136;top:3204;width:48;height:5" coordorigin="11136,3204" coordsize="48,5" path="m11136,3206l11184,3206e" filled="f" stroked="t" strokeweight=".366706pt" strokecolor="#231F20">
                <v:path arrowok="t"/>
              </v:shape>
            </v:group>
            <v:group style="position:absolute;left:11200;top:3204;width:48;height:5" coordorigin="11200,3204" coordsize="48,5">
              <v:shape style="position:absolute;left:11200;top:3204;width:48;height:5" coordorigin="11200,3204" coordsize="48,5" path="m11200,3206l11248,3206e" filled="f" stroked="t" strokeweight=".366706pt" strokecolor="#231F20">
                <v:path arrowok="t"/>
              </v:shape>
            </v:group>
            <v:group style="position:absolute;left:11264;top:3204;width:48;height:5" coordorigin="11264,3204" coordsize="48,5">
              <v:shape style="position:absolute;left:11264;top:3204;width:48;height:5" coordorigin="11264,3204" coordsize="48,5" path="m11264,3206l11312,3206e" filled="f" stroked="t" strokeweight=".366706pt" strokecolor="#231F20">
                <v:path arrowok="t"/>
              </v:shape>
            </v:group>
            <v:group style="position:absolute;left:11328;top:3203;width:27;height:6" coordorigin="11328,3203" coordsize="27,6">
              <v:shape style="position:absolute;left:11328;top:3203;width:27;height:6" coordorigin="11328,3203" coordsize="27,6" path="m11328,3206l11355,3206e" filled="f" stroked="t" strokeweight=".4pt" strokecolor="#231F20">
                <v:path arrowok="t"/>
              </v:shape>
            </v:group>
            <v:group style="position:absolute;left:11350;top:3183;width:5;height:20" coordorigin="11350,3183" coordsize="5,20">
              <v:shape style="position:absolute;left:11350;top:3183;width:5;height:20" coordorigin="11350,3183" coordsize="5,20" path="m11350,3193l11355,3193e" filled="f" stroked="t" strokeweight="1.1pt" strokecolor="#231F20">
                <v:path arrowok="t"/>
              </v:shape>
            </v:group>
            <v:group style="position:absolute;left:11350;top:3119;width:5;height:48" coordorigin="11350,3119" coordsize="5,48">
              <v:shape style="position:absolute;left:11350;top:3119;width:5;height:48" coordorigin="11350,3119" coordsize="5,48" path="m11350,3143l11355,3143e" filled="f" stroked="t" strokeweight="2.499448pt" strokecolor="#231F20">
                <v:path arrowok="t"/>
              </v:shape>
            </v:group>
            <v:group style="position:absolute;left:11350;top:3055;width:5;height:48" coordorigin="11350,3055" coordsize="5,48">
              <v:shape style="position:absolute;left:11350;top:3055;width:5;height:48" coordorigin="11350,3055" coordsize="5,48" path="m11350,3079l11355,3079e" filled="f" stroked="t" strokeweight="2.499497pt" strokecolor="#231F20">
                <v:path arrowok="t"/>
              </v:shape>
            </v:group>
            <v:group style="position:absolute;left:11350;top:2991;width:5;height:48" coordorigin="11350,2991" coordsize="5,48">
              <v:shape style="position:absolute;left:11350;top:2991;width:5;height:48" coordorigin="11350,2991" coordsize="5,48" path="m11350,3015l11355,3015e" filled="f" stroked="t" strokeweight="2.499415pt" strokecolor="#231F20">
                <v:path arrowok="t"/>
              </v:shape>
            </v:group>
            <v:group style="position:absolute;left:11350;top:2927;width:5;height:48" coordorigin="11350,2927" coordsize="5,48">
              <v:shape style="position:absolute;left:11350;top:2927;width:5;height:48" coordorigin="11350,2927" coordsize="5,48" path="m11350,2951l11355,2951e" filled="f" stroked="t" strokeweight="2.499415pt" strokecolor="#231F20">
                <v:path arrowok="t"/>
              </v:shape>
            </v:group>
            <v:group style="position:absolute;left:11350;top:2863;width:5;height:48" coordorigin="11350,2863" coordsize="5,48">
              <v:shape style="position:absolute;left:11350;top:2863;width:5;height:48" coordorigin="11350,2863" coordsize="5,48" path="m11350,2887l11355,2887e" filled="f" stroked="t" strokeweight="2.499415pt" strokecolor="#231F20">
                <v:path arrowok="t"/>
              </v:shape>
            </v:group>
            <v:group style="position:absolute;left:11350;top:2799;width:5;height:48" coordorigin="11350,2799" coordsize="5,48">
              <v:shape style="position:absolute;left:11350;top:2799;width:5;height:48" coordorigin="11350,2799" coordsize="5,48" path="m11350,2823l11355,2823e" filled="f" stroked="t" strokeweight="2.499415pt" strokecolor="#231F20">
                <v:path arrowok="t"/>
              </v:shape>
            </v:group>
            <v:group style="position:absolute;left:11350;top:2735;width:5;height:48" coordorigin="11350,2735" coordsize="5,48">
              <v:shape style="position:absolute;left:11350;top:2735;width:5;height:48" coordorigin="11350,2735" coordsize="5,48" path="m11350,2759l11355,2759e" filled="f" stroked="t" strokeweight="2.499415pt" strokecolor="#231F20">
                <v:path arrowok="t"/>
              </v:shape>
            </v:group>
            <v:group style="position:absolute;left:11350;top:2671;width:5;height:48" coordorigin="11350,2671" coordsize="5,48">
              <v:shape style="position:absolute;left:11350;top:2671;width:5;height:48" coordorigin="11350,2671" coordsize="5,48" path="m11350,2695l11355,2695e" filled="f" stroked="t" strokeweight="2.499415pt" strokecolor="#231F20">
                <v:path arrowok="t"/>
              </v:shape>
            </v:group>
            <v:group style="position:absolute;left:11350;top:2607;width:5;height:48" coordorigin="11350,2607" coordsize="5,48">
              <v:shape style="position:absolute;left:11350;top:2607;width:5;height:48" coordorigin="11350,2607" coordsize="5,48" path="m11350,2631l11355,2631e" filled="f" stroked="t" strokeweight="2.499415pt" strokecolor="#231F20">
                <v:path arrowok="t"/>
              </v:shape>
            </v:group>
            <v:group style="position:absolute;left:11350;top:2543;width:5;height:48" coordorigin="11350,2543" coordsize="5,48">
              <v:shape style="position:absolute;left:11350;top:2543;width:5;height:48" coordorigin="11350,2543" coordsize="5,48" path="m11350,2567l11355,2567e" filled="f" stroked="t" strokeweight="2.499415pt" strokecolor="#231F20">
                <v:path arrowok="t"/>
              </v:shape>
            </v:group>
            <v:group style="position:absolute;left:11350;top:2479;width:5;height:48" coordorigin="11350,2479" coordsize="5,48">
              <v:shape style="position:absolute;left:11350;top:2479;width:5;height:48" coordorigin="11350,2479" coordsize="5,48" path="m11350,2503l11355,2503e" filled="f" stroked="t" strokeweight="2.499497pt" strokecolor="#231F20">
                <v:path arrowok="t"/>
              </v:shape>
            </v:group>
            <v:group style="position:absolute;left:11350;top:2415;width:5;height:48" coordorigin="11350,2415" coordsize="5,48">
              <v:shape style="position:absolute;left:11350;top:2415;width:5;height:48" coordorigin="11350,2415" coordsize="5,48" path="m11350,2439l11355,2439e" filled="f" stroked="t" strokeweight="2.499415pt" strokecolor="#231F20">
                <v:path arrowok="t"/>
              </v:shape>
            </v:group>
            <v:group style="position:absolute;left:11350;top:2351;width:5;height:48" coordorigin="11350,2351" coordsize="5,48">
              <v:shape style="position:absolute;left:11350;top:2351;width:5;height:48" coordorigin="11350,2351" coordsize="5,48" path="m11350,2375l11355,2375e" filled="f" stroked="t" strokeweight="2.499415pt" strokecolor="#231F20">
                <v:path arrowok="t"/>
              </v:shape>
            </v:group>
            <v:group style="position:absolute;left:11350;top:2287;width:5;height:48" coordorigin="11350,2287" coordsize="5,48">
              <v:shape style="position:absolute;left:11350;top:2287;width:5;height:48" coordorigin="11350,2287" coordsize="5,48" path="m11350,2311l11355,2311e" filled="f" stroked="t" strokeweight="2.499415pt" strokecolor="#231F20">
                <v:path arrowok="t"/>
              </v:shape>
            </v:group>
            <v:group style="position:absolute;left:11350;top:2223;width:5;height:48" coordorigin="11350,2223" coordsize="5,48">
              <v:shape style="position:absolute;left:11350;top:2223;width:5;height:48" coordorigin="11350,2223" coordsize="5,48" path="m11350,2247l11355,2247e" filled="f" stroked="t" strokeweight="2.499089pt" strokecolor="#231F20">
                <v:path arrowok="t"/>
              </v:shape>
            </v:group>
            <v:group style="position:absolute;left:11350;top:2159;width:5;height:48" coordorigin="11350,2159" coordsize="5,48">
              <v:shape style="position:absolute;left:11350;top:2159;width:5;height:48" coordorigin="11350,2159" coordsize="5,48" path="m11350,2183l11355,2183e" filled="f" stroked="t" strokeweight="2.499415pt" strokecolor="#231F20">
                <v:path arrowok="t"/>
              </v:shape>
            </v:group>
            <v:group style="position:absolute;left:11350;top:2095;width:5;height:48" coordorigin="11350,2095" coordsize="5,48">
              <v:shape style="position:absolute;left:11350;top:2095;width:5;height:48" coordorigin="11350,2095" coordsize="5,48" path="m11350,2119l11355,2119e" filled="f" stroked="t" strokeweight="2.499415pt" strokecolor="#231F20">
                <v:path arrowok="t"/>
              </v:shape>
            </v:group>
            <v:group style="position:absolute;left:11350;top:2031;width:5;height:48" coordorigin="11350,2031" coordsize="5,48">
              <v:shape style="position:absolute;left:11350;top:2031;width:5;height:48" coordorigin="11350,2031" coordsize="5,48" path="m11350,2055l11355,2055e" filled="f" stroked="t" strokeweight="2.499415pt" strokecolor="#231F20">
                <v:path arrowok="t"/>
              </v:shape>
            </v:group>
            <v:group style="position:absolute;left:11350;top:1967;width:5;height:48" coordorigin="11350,1967" coordsize="5,48">
              <v:shape style="position:absolute;left:11350;top:1967;width:5;height:48" coordorigin="11350,1967" coordsize="5,48" path="m11350,1991l11355,1991e" filled="f" stroked="t" strokeweight="2.499089pt" strokecolor="#231F20">
                <v:path arrowok="t"/>
              </v:shape>
            </v:group>
            <v:group style="position:absolute;left:11350;top:1903;width:5;height:48" coordorigin="11350,1903" coordsize="5,48">
              <v:shape style="position:absolute;left:11350;top:1903;width:5;height:48" coordorigin="11350,1903" coordsize="5,48" path="m11350,1927l11355,1927e" filled="f" stroked="t" strokeweight="2.499415pt" strokecolor="#231F20">
                <v:path arrowok="t"/>
              </v:shape>
            </v:group>
            <v:group style="position:absolute;left:11350;top:1839;width:5;height:48" coordorigin="11350,1839" coordsize="5,48">
              <v:shape style="position:absolute;left:11350;top:1839;width:5;height:48" coordorigin="11350,1839" coordsize="5,48" path="m11350,1863l11355,1863e" filled="f" stroked="t" strokeweight="2.499171pt" strokecolor="#231F20">
                <v:path arrowok="t"/>
              </v:shape>
            </v:group>
            <v:group style="position:absolute;left:11350;top:1775;width:5;height:48" coordorigin="11350,1775" coordsize="5,48">
              <v:shape style="position:absolute;left:11350;top:1775;width:5;height:48" coordorigin="11350,1775" coordsize="5,48" path="m11350,1799l11355,1799e" filled="f" stroked="t" strokeweight="2.499089pt" strokecolor="#231F20">
                <v:path arrowok="t"/>
              </v:shape>
            </v:group>
            <v:group style="position:absolute;left:11350;top:1712;width:5;height:48" coordorigin="11350,1712" coordsize="5,48">
              <v:shape style="position:absolute;left:11350;top:1712;width:5;height:48" coordorigin="11350,1712" coordsize="5,48" path="m11350,1735l11355,1735e" filled="f" stroked="t" strokeweight="2.499415pt" strokecolor="#231F20">
                <v:path arrowok="t"/>
              </v:shape>
            </v:group>
            <v:group style="position:absolute;left:11350;top:1648;width:5;height:48" coordorigin="11350,1648" coordsize="5,48">
              <v:shape style="position:absolute;left:11350;top:1648;width:5;height:48" coordorigin="11350,1648" coordsize="5,48" path="m11350,1672l11355,1672e" filled="f" stroked="t" strokeweight="2.499497pt" strokecolor="#231F20">
                <v:path arrowok="t"/>
              </v:shape>
            </v:group>
            <v:group style="position:absolute;left:11350;top:1584;width:5;height:48" coordorigin="11350,1584" coordsize="5,48">
              <v:shape style="position:absolute;left:11350;top:1584;width:5;height:48" coordorigin="11350,1584" coordsize="5,48" path="m11350,1608l11355,1608e" filled="f" stroked="t" strokeweight="2.499089pt" strokecolor="#231F20">
                <v:path arrowok="t"/>
              </v:shape>
            </v:group>
            <v:group style="position:absolute;left:11350;top:1520;width:5;height:48" coordorigin="11350,1520" coordsize="5,48">
              <v:shape style="position:absolute;left:11350;top:1520;width:5;height:48" coordorigin="11350,1520" coordsize="5,48" path="m11350,1544l11355,1544e" filled="f" stroked="t" strokeweight="2.499089pt" strokecolor="#231F20">
                <v:path arrowok="t"/>
              </v:shape>
            </v:group>
            <v:group style="position:absolute;left:11350;top:1456;width:5;height:48" coordorigin="11350,1456" coordsize="5,48">
              <v:shape style="position:absolute;left:11350;top:1456;width:5;height:48" coordorigin="11350,1456" coordsize="5,48" path="m11350,1480l11355,1480e" filled="f" stroked="t" strokeweight="2.499905pt" strokecolor="#231F20">
                <v:path arrowok="t"/>
              </v:shape>
            </v:group>
            <v:group style="position:absolute;left:11350;top:1392;width:5;height:48" coordorigin="11350,1392" coordsize="5,48">
              <v:shape style="position:absolute;left:11350;top:1392;width:5;height:48" coordorigin="11350,1392" coordsize="5,48" path="m11350,1416l11355,1416e" filled="f" stroked="t" strokeweight="2.499089pt" strokecolor="#231F20">
                <v:path arrowok="t"/>
              </v:shape>
            </v:group>
            <v:group style="position:absolute;left:11350;top:1328;width:5;height:48" coordorigin="11350,1328" coordsize="5,48">
              <v:shape style="position:absolute;left:11350;top:1328;width:5;height:48" coordorigin="11350,1328" coordsize="5,48" path="m11350,1352l11355,1352e" filled="f" stroked="t" strokeweight="2.499089pt" strokecolor="#231F20">
                <v:path arrowok="t"/>
              </v:shape>
            </v:group>
            <v:group style="position:absolute;left:11350;top:1264;width:5;height:48" coordorigin="11350,1264" coordsize="5,48">
              <v:shape style="position:absolute;left:11350;top:1264;width:5;height:48" coordorigin="11350,1264" coordsize="5,48" path="m11350,1288l11355,1288e" filled="f" stroked="t" strokeweight="2.499089pt" strokecolor="#231F20">
                <v:path arrowok="t"/>
              </v:shape>
            </v:group>
            <v:group style="position:absolute;left:11350;top:1200;width:5;height:48" coordorigin="11350,1200" coordsize="5,48">
              <v:shape style="position:absolute;left:11350;top:1200;width:5;height:48" coordorigin="11350,1200" coordsize="5,48" path="m11350,1224l11355,1224e" filled="f" stroked="t" strokeweight="2.499089pt" strokecolor="#231F20">
                <v:path arrowok="t"/>
              </v:shape>
            </v:group>
            <v:group style="position:absolute;left:11350;top:1136;width:5;height:48" coordorigin="11350,1136" coordsize="5,48">
              <v:shape style="position:absolute;left:11350;top:1136;width:5;height:48" coordorigin="11350,1136" coordsize="5,48" path="m11350,1160l11355,1160e" filled="f" stroked="t" strokeweight="2.499089pt" strokecolor="#231F20">
                <v:path arrowok="t"/>
              </v:shape>
            </v:group>
            <v:group style="position:absolute;left:11350;top:1072;width:5;height:48" coordorigin="11350,1072" coordsize="5,48">
              <v:shape style="position:absolute;left:11350;top:1072;width:5;height:48" coordorigin="11350,1072" coordsize="5,48" path="m11350,1096l11355,1096e" filled="f" stroked="t" strokeweight="2.499089pt" strokecolor="#231F20">
                <v:path arrowok="t"/>
              </v:shape>
            </v:group>
            <v:group style="position:absolute;left:11350;top:1008;width:5;height:48" coordorigin="11350,1008" coordsize="5,48">
              <v:shape style="position:absolute;left:11350;top:1008;width:5;height:48" coordorigin="11350,1008" coordsize="5,48" path="m11350,1032l11355,1032e" filled="f" stroked="t" strokeweight="2.498273pt" strokecolor="#231F20">
                <v:path arrowok="t"/>
              </v:shape>
            </v:group>
            <v:group style="position:absolute;left:11350;top:944;width:5;height:48" coordorigin="11350,944" coordsize="5,48">
              <v:shape style="position:absolute;left:11350;top:944;width:5;height:48" coordorigin="11350,944" coordsize="5,48" path="m11350,968l11355,968e" filled="f" stroked="t" strokeweight="2.499089pt" strokecolor="#231F20">
                <v:path arrowok="t"/>
              </v:shape>
            </v:group>
            <v:group style="position:absolute;left:11350;top:880;width:5;height:48" coordorigin="11350,880" coordsize="5,48">
              <v:shape style="position:absolute;left:11350;top:880;width:5;height:48" coordorigin="11350,880" coordsize="5,48" path="m11350,904l11355,904e" filled="f" stroked="t" strokeweight="2.499089pt" strokecolor="#231F20">
                <v:path arrowok="t"/>
              </v:shape>
            </v:group>
            <v:group style="position:absolute;left:11350;top:816;width:5;height:48" coordorigin="11350,816" coordsize="5,48">
              <v:shape style="position:absolute;left:11350;top:816;width:5;height:48" coordorigin="11350,816" coordsize="5,48" path="m11350,840l11355,840e" filled="f" stroked="t" strokeweight="2.499089pt" strokecolor="#231F20">
                <v:path arrowok="t"/>
              </v:shape>
            </v:group>
            <v:group style="position:absolute;left:11350;top:752;width:5;height:48" coordorigin="11350,752" coordsize="5,48">
              <v:shape style="position:absolute;left:11350;top:752;width:5;height:48" coordorigin="11350,752" coordsize="5,48" path="m11350,776l11355,776e" filled="f" stroked="t" strokeweight="2.499089pt" strokecolor="#231F20">
                <v:path arrowok="t"/>
              </v:shape>
            </v:group>
            <v:group style="position:absolute;left:11350;top:688;width:5;height:48" coordorigin="11350,688" coordsize="5,48">
              <v:shape style="position:absolute;left:11350;top:688;width:5;height:48" coordorigin="11350,688" coordsize="5,48" path="m11350,712l11355,712e" filled="f" stroked="t" strokeweight="2.499089pt" strokecolor="#231F20">
                <v:path arrowok="t"/>
              </v:shape>
            </v:group>
            <v:group style="position:absolute;left:11350;top:624;width:5;height:48" coordorigin="11350,624" coordsize="5,48">
              <v:shape style="position:absolute;left:11350;top:624;width:5;height:48" coordorigin="11350,624" coordsize="5,48" path="m11350,648l11355,648e" filled="f" stroked="t" strokeweight="2.499905pt" strokecolor="#231F20">
                <v:path arrowok="t"/>
              </v:shape>
            </v:group>
            <v:group style="position:absolute;left:11350;top:560;width:5;height:48" coordorigin="11350,560" coordsize="5,48">
              <v:shape style="position:absolute;left:11350;top:560;width:5;height:48" coordorigin="11350,560" coordsize="5,48" path="m11350,584l11355,584e" filled="f" stroked="t" strokeweight="2.499089pt" strokecolor="#231F20">
                <v:path arrowok="t"/>
              </v:shape>
            </v:group>
            <v:group style="position:absolute;left:11350;top:496;width:5;height:48" coordorigin="11350,496" coordsize="5,48">
              <v:shape style="position:absolute;left:11350;top:496;width:5;height:48" coordorigin="11350,496" coordsize="5,48" path="m11350,520l11355,520e" filled="f" stroked="t" strokeweight="2.499089pt" strokecolor="#231F20">
                <v:path arrowok="t"/>
              </v:shape>
            </v:group>
            <v:group style="position:absolute;left:11350;top:432;width:5;height:48" coordorigin="11350,432" coordsize="5,48">
              <v:shape style="position:absolute;left:11350;top:432;width:5;height:48" coordorigin="11350,432" coordsize="5,48" path="m11350,456l11355,456e" filled="f" stroked="t" strokeweight="2.499089pt" strokecolor="#231F20">
                <v:path arrowok="t"/>
              </v:shape>
            </v:group>
            <v:group style="position:absolute;left:11350;top:368;width:5;height:48" coordorigin="11350,368" coordsize="5,48">
              <v:shape style="position:absolute;left:11350;top:368;width:5;height:48" coordorigin="11350,368" coordsize="5,48" path="m11350,392l11355,392e" filled="f" stroked="t" strokeweight="2.499905pt" strokecolor="#231F20">
                <v:path arrowok="t"/>
              </v:shape>
            </v:group>
            <v:group style="position:absolute;left:11350;top:304;width:5;height:48" coordorigin="11350,304" coordsize="5,48">
              <v:shape style="position:absolute;left:11350;top:304;width:5;height:48" coordorigin="11350,304" coordsize="5,48" path="m11350,328l11355,328e" filled="f" stroked="t" strokeweight="2.499089pt" strokecolor="#231F20">
                <v:path arrowok="t"/>
              </v:shape>
            </v:group>
            <v:group style="position:absolute;left:11350;top:240;width:5;height:48" coordorigin="11350,240" coordsize="5,48">
              <v:shape style="position:absolute;left:11350;top:240;width:5;height:48" coordorigin="11350,240" coordsize="5,48" path="m11350,264l11355,264e" filled="f" stroked="t" strokeweight="2.499089pt" strokecolor="#231F20">
                <v:path arrowok="t"/>
              </v:shape>
            </v:group>
            <v:group style="position:absolute;left:11350;top:176;width:5;height:48" coordorigin="11350,176" coordsize="5,48">
              <v:shape style="position:absolute;left:11350;top:176;width:5;height:48" coordorigin="11350,176" coordsize="5,48" path="m11350,200l11355,200e" filled="f" stroked="t" strokeweight="2.499905pt" strokecolor="#231F20">
                <v:path arrowok="t"/>
              </v:shape>
            </v:group>
            <v:group style="position:absolute;left:11350;top:112;width:5;height:48" coordorigin="11350,112" coordsize="5,48">
              <v:shape style="position:absolute;left:11350;top:112;width:5;height:48" coordorigin="11350,112" coordsize="5,48" path="m11350,136l11355,136e" filled="f" stroked="t" strokeweight="2.499905pt" strokecolor="#231F20">
                <v:path arrowok="t"/>
              </v:shape>
            </v:group>
            <v:group style="position:absolute;left:11350;top:48;width:5;height:48" coordorigin="11350,48" coordsize="5,48">
              <v:shape style="position:absolute;left:11350;top:48;width:5;height:48" coordorigin="11350,48" coordsize="5,48" path="m11350,72l11355,72e" filled="f" stroked="t" strokeweight="2.499089pt" strokecolor="#231F20">
                <v:path arrowok="t"/>
              </v:shape>
            </v:group>
            <v:group style="position:absolute;left:11350;top:-16;width:5;height:48" coordorigin="11350,-16" coordsize="5,48">
              <v:shape style="position:absolute;left:11350;top:-16;width:5;height:48" coordorigin="11350,-16" coordsize="5,48" path="m11350,8l11355,8e" filled="f" stroked="t" strokeweight="2.499089pt" strokecolor="#231F20">
                <v:path arrowok="t"/>
              </v:shape>
            </v:group>
            <v:group style="position:absolute;left:11350;top:-80;width:5;height:48" coordorigin="11350,-80" coordsize="5,48">
              <v:shape style="position:absolute;left:11350;top:-80;width:5;height:48" coordorigin="11350,-80" coordsize="5,48" path="m11350,-56l11355,-56e" filled="f" stroked="t" strokeweight="2.499905pt" strokecolor="#231F20">
                <v:path arrowok="t"/>
              </v:shape>
            </v:group>
            <v:group style="position:absolute;left:11350;top:-144;width:5;height:48" coordorigin="11350,-144" coordsize="5,48">
              <v:shape style="position:absolute;left:11350;top:-144;width:5;height:48" coordorigin="11350,-144" coordsize="5,48" path="m11350,-120l11355,-120e" filled="f" stroked="t" strokeweight="2.499905pt" strokecolor="#231F20">
                <v:path arrowok="t"/>
              </v:shape>
            </v:group>
            <v:group style="position:absolute;left:11350;top:-208;width:5;height:48" coordorigin="11350,-208" coordsize="5,48">
              <v:shape style="position:absolute;left:11350;top:-208;width:5;height:48" coordorigin="11350,-208" coordsize="5,48" path="m11350,-184l11355,-184e" filled="f" stroked="t" strokeweight="2.499089pt" strokecolor="#231F20">
                <v:path arrowok="t"/>
              </v:shape>
            </v:group>
            <v:group style="position:absolute;left:11350;top:-272;width:5;height:48" coordorigin="11350,-272" coordsize="5,48">
              <v:shape style="position:absolute;left:11350;top:-272;width:5;height:48" coordorigin="11350,-272" coordsize="5,48" path="m11350,-248l11355,-248e" filled="f" stroked="t" strokeweight="2.499089pt" strokecolor="#231F20">
                <v:path arrowok="t"/>
              </v:shape>
            </v:group>
            <v:group style="position:absolute;left:11350;top:-336;width:5;height:48" coordorigin="11350,-336" coordsize="5,48">
              <v:shape style="position:absolute;left:11350;top:-336;width:5;height:48" coordorigin="11350,-336" coordsize="5,48" path="m11350,-312l11355,-312e" filled="f" stroked="t" strokeweight="2.499089pt" strokecolor="#231F20">
                <v:path arrowok="t"/>
              </v:shape>
            </v:group>
            <v:group style="position:absolute;left:11350;top:-365;width:5;height:12" coordorigin="11350,-365" coordsize="5,12">
              <v:shape style="position:absolute;left:11350;top:-365;width:5;height:12" coordorigin="11350,-365" coordsize="5,12" path="m11350,-359l11355,-359e" filled="f" stroked="t" strokeweight=".7pt" strokecolor="#231F20">
                <v:path arrowok="t"/>
              </v:shape>
            </v:group>
            <v:group style="position:absolute;left:11319;top:-371;width:36;height:6" coordorigin="11319,-371" coordsize="36,6">
              <v:shape style="position:absolute;left:11319;top:-371;width:36;height:6" coordorigin="11319,-371" coordsize="36,6" path="m11319,-368l11355,-368e" filled="f" stroked="t" strokeweight=".4pt" strokecolor="#231F20">
                <v:path arrowok="t"/>
              </v:shape>
            </v:group>
            <v:group style="position:absolute;left:11255;top:-370;width:48;height:5" coordorigin="11255,-370" coordsize="48,5">
              <v:shape style="position:absolute;left:11255;top:-370;width:48;height:5" coordorigin="11255,-370" coordsize="48,5" path="m11255,-367l11303,-367e" filled="f" stroked="t" strokeweight=".366747pt" strokecolor="#231F20">
                <v:path arrowok="t"/>
              </v:shape>
            </v:group>
            <v:group style="position:absolute;left:11191;top:-370;width:48;height:5" coordorigin="11191,-370" coordsize="48,5">
              <v:shape style="position:absolute;left:11191;top:-370;width:48;height:5" coordorigin="11191,-370" coordsize="48,5" path="m11191,-367l11239,-367e" filled="f" stroked="t" strokeweight=".366747pt" strokecolor="#231F20">
                <v:path arrowok="t"/>
              </v:shape>
            </v:group>
            <v:group style="position:absolute;left:11127;top:-370;width:48;height:5" coordorigin="11127,-370" coordsize="48,5">
              <v:shape style="position:absolute;left:11127;top:-370;width:48;height:5" coordorigin="11127,-370" coordsize="48,5" path="m11127,-367l11175,-367e" filled="f" stroked="t" strokeweight=".366747pt" strokecolor="#231F20">
                <v:path arrowok="t"/>
              </v:shape>
            </v:group>
            <v:group style="position:absolute;left:11063;top:-370;width:48;height:5" coordorigin="11063,-370" coordsize="48,5">
              <v:shape style="position:absolute;left:11063;top:-370;width:48;height:5" coordorigin="11063,-370" coordsize="48,5" path="m11063,-367l11111,-367e" filled="f" stroked="t" strokeweight=".366747pt" strokecolor="#231F20">
                <v:path arrowok="t"/>
              </v:shape>
            </v:group>
            <v:group style="position:absolute;left:10999;top:-370;width:48;height:5" coordorigin="10999,-370" coordsize="48,5">
              <v:shape style="position:absolute;left:10999;top:-370;width:48;height:5" coordorigin="10999,-370" coordsize="48,5" path="m10999,-367l11047,-367e" filled="f" stroked="t" strokeweight=".366747pt" strokecolor="#231F20">
                <v:path arrowok="t"/>
              </v:shape>
            </v:group>
            <v:group style="position:absolute;left:10935;top:-370;width:48;height:5" coordorigin="10935,-370" coordsize="48,5">
              <v:shape style="position:absolute;left:10935;top:-370;width:48;height:5" coordorigin="10935,-370" coordsize="48,5" path="m10935,-367l10983,-367e" filled="f" stroked="t" strokeweight=".366747pt" strokecolor="#231F20">
                <v:path arrowok="t"/>
              </v:shape>
            </v:group>
            <v:group style="position:absolute;left:10872;top:-370;width:48;height:5" coordorigin="10872,-370" coordsize="48,5">
              <v:shape style="position:absolute;left:10872;top:-370;width:48;height:5" coordorigin="10872,-370" coordsize="48,5" path="m10872,-367l10919,-367e" filled="f" stroked="t" strokeweight=".366747pt" strokecolor="#231F20">
                <v:path arrowok="t"/>
              </v:shape>
            </v:group>
            <v:group style="position:absolute;left:10808;top:-370;width:48;height:5" coordorigin="10808,-370" coordsize="48,5">
              <v:shape style="position:absolute;left:10808;top:-370;width:48;height:5" coordorigin="10808,-370" coordsize="48,5" path="m10808,-367l10856,-367e" filled="f" stroked="t" strokeweight=".366747pt" strokecolor="#231F20">
                <v:path arrowok="t"/>
              </v:shape>
            </v:group>
            <v:group style="position:absolute;left:10744;top:-370;width:48;height:5" coordorigin="10744,-370" coordsize="48,5">
              <v:shape style="position:absolute;left:10744;top:-370;width:48;height:5" coordorigin="10744,-370" coordsize="48,5" path="m10744,-367l10792,-367e" filled="f" stroked="t" strokeweight=".366747pt" strokecolor="#231F20">
                <v:path arrowok="t"/>
              </v:shape>
            </v:group>
            <v:group style="position:absolute;left:10680;top:-370;width:48;height:5" coordorigin="10680,-370" coordsize="48,5">
              <v:shape style="position:absolute;left:10680;top:-370;width:48;height:5" coordorigin="10680,-370" coordsize="48,5" path="m10680,-367l10728,-367e" filled="f" stroked="t" strokeweight=".366747pt" strokecolor="#231F20">
                <v:path arrowok="t"/>
              </v:shape>
            </v:group>
            <v:group style="position:absolute;left:10616;top:-370;width:48;height:5" coordorigin="10616,-370" coordsize="48,5">
              <v:shape style="position:absolute;left:10616;top:-370;width:48;height:5" coordorigin="10616,-370" coordsize="48,5" path="m10616,-367l10664,-367e" filled="f" stroked="t" strokeweight=".366747pt" strokecolor="#231F20">
                <v:path arrowok="t"/>
              </v:shape>
            </v:group>
            <v:group style="position:absolute;left:10552;top:-370;width:48;height:5" coordorigin="10552,-370" coordsize="48,5">
              <v:shape style="position:absolute;left:10552;top:-370;width:48;height:5" coordorigin="10552,-370" coordsize="48,5" path="m10552,-367l10600,-367e" filled="f" stroked="t" strokeweight=".366747pt" strokecolor="#231F20">
                <v:path arrowok="t"/>
              </v:shape>
            </v:group>
            <v:group style="position:absolute;left:10488;top:-370;width:48;height:5" coordorigin="10488,-370" coordsize="48,5">
              <v:shape style="position:absolute;left:10488;top:-370;width:48;height:5" coordorigin="10488,-370" coordsize="48,5" path="m10488,-367l10536,-367e" filled="f" stroked="t" strokeweight=".366747pt" strokecolor="#231F20">
                <v:path arrowok="t"/>
              </v:shape>
            </v:group>
            <v:group style="position:absolute;left:10424;top:-370;width:48;height:5" coordorigin="10424,-370" coordsize="48,5">
              <v:shape style="position:absolute;left:10424;top:-370;width:48;height:5" coordorigin="10424,-370" coordsize="48,5" path="m10424,-367l10472,-367e" filled="f" stroked="t" strokeweight=".366747pt" strokecolor="#231F20">
                <v:path arrowok="t"/>
              </v:shape>
            </v:group>
            <v:group style="position:absolute;left:10360;top:-370;width:48;height:5" coordorigin="10360,-370" coordsize="48,5">
              <v:shape style="position:absolute;left:10360;top:-370;width:48;height:5" coordorigin="10360,-370" coordsize="48,5" path="m10360,-367l10408,-367e" filled="f" stroked="t" strokeweight=".366747pt" strokecolor="#231F20">
                <v:path arrowok="t"/>
              </v:shape>
            </v:group>
            <v:group style="position:absolute;left:10296;top:-370;width:48;height:5" coordorigin="10296,-370" coordsize="48,5">
              <v:shape style="position:absolute;left:10296;top:-370;width:48;height:5" coordorigin="10296,-370" coordsize="48,5" path="m10296,-367l10344,-367e" filled="f" stroked="t" strokeweight=".366747pt" strokecolor="#231F20">
                <v:path arrowok="t"/>
              </v:shape>
            </v:group>
            <v:group style="position:absolute;left:10232;top:-370;width:48;height:5" coordorigin="10232,-370" coordsize="48,5">
              <v:shape style="position:absolute;left:10232;top:-370;width:48;height:5" coordorigin="10232,-370" coordsize="48,5" path="m10232,-367l10280,-367e" filled="f" stroked="t" strokeweight=".366747pt" strokecolor="#231F20">
                <v:path arrowok="t"/>
              </v:shape>
            </v:group>
            <v:group style="position:absolute;left:10168;top:-370;width:48;height:5" coordorigin="10168,-370" coordsize="48,5">
              <v:shape style="position:absolute;left:10168;top:-370;width:48;height:5" coordorigin="10168,-370" coordsize="48,5" path="m10168,-367l10216,-367e" filled="f" stroked="t" strokeweight=".366747pt" strokecolor="#231F20">
                <v:path arrowok="t"/>
              </v:shape>
            </v:group>
            <v:group style="position:absolute;left:10104;top:-370;width:48;height:5" coordorigin="10104,-370" coordsize="48,5">
              <v:shape style="position:absolute;left:10104;top:-370;width:48;height:5" coordorigin="10104,-370" coordsize="48,5" path="m10104,-367l10152,-367e" filled="f" stroked="t" strokeweight=".366747pt" strokecolor="#231F20">
                <v:path arrowok="t"/>
              </v:shape>
            </v:group>
            <v:group style="position:absolute;left:10040;top:-370;width:48;height:5" coordorigin="10040,-370" coordsize="48,5">
              <v:shape style="position:absolute;left:10040;top:-370;width:48;height:5" coordorigin="10040,-370" coordsize="48,5" path="m10040,-367l10088,-367e" filled="f" stroked="t" strokeweight=".366747pt" strokecolor="#231F20">
                <v:path arrowok="t"/>
              </v:shape>
            </v:group>
            <v:group style="position:absolute;left:9976;top:-370;width:48;height:5" coordorigin="9976,-370" coordsize="48,5">
              <v:shape style="position:absolute;left:9976;top:-370;width:48;height:5" coordorigin="9976,-370" coordsize="48,5" path="m9976,-367l10024,-367e" filled="f" stroked="t" strokeweight=".366747pt" strokecolor="#231F20">
                <v:path arrowok="t"/>
              </v:shape>
            </v:group>
            <v:group style="position:absolute;left:9912;top:-370;width:48;height:5" coordorigin="9912,-370" coordsize="48,5">
              <v:shape style="position:absolute;left:9912;top:-370;width:48;height:5" coordorigin="9912,-370" coordsize="48,5" path="m9912,-367l9960,-367e" filled="f" stroked="t" strokeweight=".366747pt" strokecolor="#231F20">
                <v:path arrowok="t"/>
              </v:shape>
            </v:group>
            <v:group style="position:absolute;left:9848;top:-370;width:48;height:5" coordorigin="9848,-370" coordsize="48,5">
              <v:shape style="position:absolute;left:9848;top:-370;width:48;height:5" coordorigin="9848,-370" coordsize="48,5" path="m9848,-367l9896,-367e" filled="f" stroked="t" strokeweight=".366747pt" strokecolor="#231F20">
                <v:path arrowok="t"/>
              </v:shape>
            </v:group>
            <v:group style="position:absolute;left:9784;top:-370;width:48;height:5" coordorigin="9784,-370" coordsize="48,5">
              <v:shape style="position:absolute;left:9784;top:-370;width:48;height:5" coordorigin="9784,-370" coordsize="48,5" path="m9784,-367l9832,-367e" filled="f" stroked="t" strokeweight=".366747pt" strokecolor="#231F20">
                <v:path arrowok="t"/>
              </v:shape>
            </v:group>
            <v:group style="position:absolute;left:9720;top:-370;width:48;height:5" coordorigin="9720,-370" coordsize="48,5">
              <v:shape style="position:absolute;left:9720;top:-370;width:48;height:5" coordorigin="9720,-370" coordsize="48,5" path="m9720,-367l9768,-367e" filled="f" stroked="t" strokeweight=".366747pt" strokecolor="#231F20">
                <v:path arrowok="t"/>
              </v:shape>
            </v:group>
            <v:group style="position:absolute;left:9656;top:-370;width:48;height:5" coordorigin="9656,-370" coordsize="48,5">
              <v:shape style="position:absolute;left:9656;top:-370;width:48;height:5" coordorigin="9656,-370" coordsize="48,5" path="m9656,-367l9704,-367e" filled="f" stroked="t" strokeweight=".366747pt" strokecolor="#231F20">
                <v:path arrowok="t"/>
              </v:shape>
            </v:group>
            <v:group style="position:absolute;left:9592;top:-370;width:48;height:5" coordorigin="9592,-370" coordsize="48,5">
              <v:shape style="position:absolute;left:9592;top:-370;width:48;height:5" coordorigin="9592,-370" coordsize="48,5" path="m9592,-367l9640,-367e" filled="f" stroked="t" strokeweight=".366747pt" strokecolor="#231F20">
                <v:path arrowok="t"/>
              </v:shape>
            </v:group>
            <v:group style="position:absolute;left:9528;top:-370;width:48;height:5" coordorigin="9528,-370" coordsize="48,5">
              <v:shape style="position:absolute;left:9528;top:-370;width:48;height:5" coordorigin="9528,-370" coordsize="48,5" path="m9528,-367l9576,-367e" filled="f" stroked="t" strokeweight=".366747pt" strokecolor="#231F20">
                <v:path arrowok="t"/>
              </v:shape>
            </v:group>
            <v:group style="position:absolute;left:9464;top:-370;width:48;height:5" coordorigin="9464,-370" coordsize="48,5">
              <v:shape style="position:absolute;left:9464;top:-370;width:48;height:5" coordorigin="9464,-370" coordsize="48,5" path="m9464,-367l9512,-367e" filled="f" stroked="t" strokeweight=".366747pt" strokecolor="#231F20">
                <v:path arrowok="t"/>
              </v:shape>
            </v:group>
            <v:group style="position:absolute;left:9400;top:-370;width:48;height:5" coordorigin="9400,-370" coordsize="48,5">
              <v:shape style="position:absolute;left:9400;top:-370;width:48;height:5" coordorigin="9400,-370" coordsize="48,5" path="m9400,-367l9448,-367e" filled="f" stroked="t" strokeweight=".366747pt" strokecolor="#231F20">
                <v:path arrowok="t"/>
              </v:shape>
            </v:group>
            <v:group style="position:absolute;left:9336;top:-370;width:48;height:5" coordorigin="9336,-370" coordsize="48,5">
              <v:shape style="position:absolute;left:9336;top:-370;width:48;height:5" coordorigin="9336,-370" coordsize="48,5" path="m9336,-367l9384,-367e" filled="f" stroked="t" strokeweight=".366747pt" strokecolor="#231F20">
                <v:path arrowok="t"/>
              </v:shape>
            </v:group>
            <v:group style="position:absolute;left:9272;top:-370;width:48;height:5" coordorigin="9272,-370" coordsize="48,5">
              <v:shape style="position:absolute;left:9272;top:-370;width:48;height:5" coordorigin="9272,-370" coordsize="48,5" path="m9272,-367l9320,-367e" filled="f" stroked="t" strokeweight=".366747pt" strokecolor="#231F20">
                <v:path arrowok="t"/>
              </v:shape>
            </v:group>
            <v:group style="position:absolute;left:9208;top:-370;width:48;height:5" coordorigin="9208,-370" coordsize="48,5">
              <v:shape style="position:absolute;left:9208;top:-370;width:48;height:5" coordorigin="9208,-370" coordsize="48,5" path="m9208,-367l9256,-367e" filled="f" stroked="t" strokeweight=".366747pt" strokecolor="#231F20">
                <v:path arrowok="t"/>
              </v:shape>
            </v:group>
            <v:group style="position:absolute;left:9144;top:-370;width:48;height:5" coordorigin="9144,-370" coordsize="48,5">
              <v:shape style="position:absolute;left:9144;top:-370;width:48;height:5" coordorigin="9144,-370" coordsize="48,5" path="m9144,-367l9192,-367e" filled="f" stroked="t" strokeweight=".366747pt" strokecolor="#231F20">
                <v:path arrowok="t"/>
              </v:shape>
            </v:group>
            <v:group style="position:absolute;left:9080;top:-370;width:48;height:5" coordorigin="9080,-370" coordsize="48,5">
              <v:shape style="position:absolute;left:9080;top:-370;width:48;height:5" coordorigin="9080,-370" coordsize="48,5" path="m9080,-367l9128,-367e" filled="f" stroked="t" strokeweight=".366747pt" strokecolor="#231F20">
                <v:path arrowok="t"/>
              </v:shape>
            </v:group>
            <v:group style="position:absolute;left:9016;top:-370;width:48;height:5" coordorigin="9016,-370" coordsize="48,5">
              <v:shape style="position:absolute;left:9016;top:-370;width:48;height:5" coordorigin="9016,-370" coordsize="48,5" path="m9016,-367l9064,-367e" filled="f" stroked="t" strokeweight=".366747pt" strokecolor="#231F20">
                <v:path arrowok="t"/>
              </v:shape>
            </v:group>
            <v:group style="position:absolute;left:8952;top:-370;width:48;height:5" coordorigin="8952,-370" coordsize="48,5">
              <v:shape style="position:absolute;left:8952;top:-370;width:48;height:5" coordorigin="8952,-370" coordsize="48,5" path="m8952,-367l9000,-367e" filled="f" stroked="t" strokeweight=".366747pt" strokecolor="#231F20">
                <v:path arrowok="t"/>
              </v:shape>
            </v:group>
            <v:group style="position:absolute;left:8888;top:-370;width:48;height:5" coordorigin="8888,-370" coordsize="48,5">
              <v:shape style="position:absolute;left:8888;top:-370;width:48;height:5" coordorigin="8888,-370" coordsize="48,5" path="m8888,-367l8936,-367e" filled="f" stroked="t" strokeweight=".366747pt" strokecolor="#231F20">
                <v:path arrowok="t"/>
              </v:shape>
            </v:group>
            <v:group style="position:absolute;left:8824;top:-370;width:48;height:5" coordorigin="8824,-370" coordsize="48,5">
              <v:shape style="position:absolute;left:8824;top:-370;width:48;height:5" coordorigin="8824,-370" coordsize="48,5" path="m8824,-367l8872,-367e" filled="f" stroked="t" strokeweight=".366747pt" strokecolor="#231F20">
                <v:path arrowok="t"/>
              </v:shape>
            </v:group>
            <v:group style="position:absolute;left:8760;top:-370;width:48;height:5" coordorigin="8760,-370" coordsize="48,5">
              <v:shape style="position:absolute;left:8760;top:-370;width:48;height:5" coordorigin="8760,-370" coordsize="48,5" path="m8760,-367l8808,-367e" filled="f" stroked="t" strokeweight=".366747pt" strokecolor="#231F20">
                <v:path arrowok="t"/>
              </v:shape>
            </v:group>
            <v:group style="position:absolute;left:8696;top:-370;width:48;height:5" coordorigin="8696,-370" coordsize="48,5">
              <v:shape style="position:absolute;left:8696;top:-370;width:48;height:5" coordorigin="8696,-370" coordsize="48,5" path="m8696,-367l8744,-367e" filled="f" stroked="t" strokeweight=".366747pt" strokecolor="#231F20">
                <v:path arrowok="t"/>
              </v:shape>
            </v:group>
            <v:group style="position:absolute;left:8632;top:-370;width:48;height:5" coordorigin="8632,-370" coordsize="48,5">
              <v:shape style="position:absolute;left:8632;top:-370;width:48;height:5" coordorigin="8632,-370" coordsize="48,5" path="m8632,-367l8680,-367e" filled="f" stroked="t" strokeweight=".366747pt" strokecolor="#231F20">
                <v:path arrowok="t"/>
              </v:shape>
            </v:group>
            <v:group style="position:absolute;left:8568;top:-370;width:48;height:5" coordorigin="8568,-370" coordsize="48,5">
              <v:shape style="position:absolute;left:8568;top:-370;width:48;height:5" coordorigin="8568,-370" coordsize="48,5" path="m8568,-367l8616,-367e" filled="f" stroked="t" strokeweight=".366747pt" strokecolor="#231F20">
                <v:path arrowok="t"/>
              </v:shape>
            </v:group>
            <v:group style="position:absolute;left:8504;top:-370;width:48;height:5" coordorigin="8504,-370" coordsize="48,5">
              <v:shape style="position:absolute;left:8504;top:-370;width:48;height:5" coordorigin="8504,-370" coordsize="48,5" path="m8504,-367l8552,-367e" filled="f" stroked="t" strokeweight=".366747pt" strokecolor="#231F20">
                <v:path arrowok="t"/>
              </v:shape>
            </v:group>
            <v:group style="position:absolute;left:8440;top:-370;width:48;height:5" coordorigin="8440,-370" coordsize="48,5">
              <v:shape style="position:absolute;left:8440;top:-370;width:48;height:5" coordorigin="8440,-370" coordsize="48,5" path="m8440,-367l8488,-367e" filled="f" stroked="t" strokeweight=".366747pt" strokecolor="#231F20">
                <v:path arrowok="t"/>
              </v:shape>
            </v:group>
            <v:group style="position:absolute;left:8376;top:-370;width:48;height:5" coordorigin="8376,-370" coordsize="48,5">
              <v:shape style="position:absolute;left:8376;top:-370;width:48;height:5" coordorigin="8376,-370" coordsize="48,5" path="m8376,-367l8424,-367e" filled="f" stroked="t" strokeweight=".366747pt" strokecolor="#231F20">
                <v:path arrowok="t"/>
              </v:shape>
            </v:group>
            <v:group style="position:absolute;left:8312;top:-370;width:48;height:5" coordorigin="8312,-370" coordsize="48,5">
              <v:shape style="position:absolute;left:8312;top:-370;width:48;height:5" coordorigin="8312,-370" coordsize="48,5" path="m8312,-367l8360,-367e" filled="f" stroked="t" strokeweight=".366747pt" strokecolor="#231F20">
                <v:path arrowok="t"/>
              </v:shape>
            </v:group>
            <v:group style="position:absolute;left:8248;top:-370;width:48;height:5" coordorigin="8248,-370" coordsize="48,5">
              <v:shape style="position:absolute;left:8248;top:-370;width:48;height:5" coordorigin="8248,-370" coordsize="48,5" path="m8248,-367l8296,-367e" filled="f" stroked="t" strokeweight=".366747pt" strokecolor="#231F20">
                <v:path arrowok="t"/>
              </v:shape>
            </v:group>
            <v:group style="position:absolute;left:8184;top:-370;width:48;height:5" coordorigin="8184,-370" coordsize="48,5">
              <v:shape style="position:absolute;left:8184;top:-370;width:48;height:5" coordorigin="8184,-370" coordsize="48,5" path="m8184,-367l8232,-367e" filled="f" stroked="t" strokeweight=".366747pt" strokecolor="#231F20">
                <v:path arrowok="t"/>
              </v:shape>
            </v:group>
            <v:group style="position:absolute;left:8129;top:-365;width:5;height:8" coordorigin="8129,-365" coordsize="5,8">
              <v:shape style="position:absolute;left:8129;top:-365;width:5;height:8" coordorigin="8129,-365" coordsize="5,8" path="m8129,-361l8134,-361e" filled="f" stroked="t" strokeweight=".5pt" strokecolor="#231F20">
                <v:path arrowok="t"/>
              </v:shape>
            </v:group>
            <v:group style="position:absolute;left:8129;top:-371;width:40;height:6" coordorigin="8129,-371" coordsize="40,6">
              <v:shape style="position:absolute;left:8129;top:-371;width:40;height:6" coordorigin="8129,-371" coordsize="40,6" path="m8129,-368l8168,-368e" filled="f" stroked="t" strokeweight=".4pt" strokecolor="#231F20">
                <v:path arrowok="t"/>
              </v:shape>
            </v:group>
            <v:group style="position:absolute;left:8129;top:-340;width:5;height:48" coordorigin="8129,-340" coordsize="5,48">
              <v:shape style="position:absolute;left:8129;top:-340;width:5;height:48" coordorigin="8129,-340" coordsize="5,48" path="m8129,-316l8134,-316e" filled="f" stroked="t" strokeweight="2.499905pt" strokecolor="#231F20">
                <v:path arrowok="t"/>
              </v:shape>
            </v:group>
            <v:group style="position:absolute;left:8129;top:-276;width:5;height:48" coordorigin="8129,-276" coordsize="5,48">
              <v:shape style="position:absolute;left:8129;top:-276;width:5;height:48" coordorigin="8129,-276" coordsize="5,48" path="m8129,-252l8134,-252e" filled="f" stroked="t" strokeweight="2.499089pt" strokecolor="#231F20">
                <v:path arrowok="t"/>
              </v:shape>
            </v:group>
            <v:group style="position:absolute;left:8129;top:-212;width:5;height:48" coordorigin="8129,-212" coordsize="5,48">
              <v:shape style="position:absolute;left:8129;top:-212;width:5;height:48" coordorigin="8129,-212" coordsize="5,48" path="m8129,-188l8134,-188e" filled="f" stroked="t" strokeweight="2.499089pt" strokecolor="#231F20">
                <v:path arrowok="t"/>
              </v:shape>
            </v:group>
            <v:group style="position:absolute;left:8129;top:-148;width:5;height:48" coordorigin="8129,-148" coordsize="5,48">
              <v:shape style="position:absolute;left:8129;top:-148;width:5;height:48" coordorigin="8129,-148" coordsize="5,48" path="m8129,-124l8134,-124e" filled="f" stroked="t" strokeweight="2.499089pt" strokecolor="#231F20">
                <v:path arrowok="t"/>
              </v:shape>
            </v:group>
            <v:group style="position:absolute;left:8129;top:-84;width:5;height:48" coordorigin="8129,-84" coordsize="5,48">
              <v:shape style="position:absolute;left:8129;top:-84;width:5;height:48" coordorigin="8129,-84" coordsize="5,48" path="m8129,-60l8134,-60e" filled="f" stroked="t" strokeweight="2.499905pt" strokecolor="#231F20">
                <v:path arrowok="t"/>
              </v:shape>
            </v:group>
            <v:group style="position:absolute;left:8129;top:-20;width:5;height:48" coordorigin="8129,-20" coordsize="5,48">
              <v:shape style="position:absolute;left:8129;top:-20;width:5;height:48" coordorigin="8129,-20" coordsize="5,48" path="m8129,4l8134,4e" filled="f" stroked="t" strokeweight="2.499089pt" strokecolor="#231F20">
                <v:path arrowok="t"/>
              </v:shape>
            </v:group>
            <v:group style="position:absolute;left:8129;top:44;width:5;height:48" coordorigin="8129,44" coordsize="5,48">
              <v:shape style="position:absolute;left:8129;top:44;width:5;height:48" coordorigin="8129,44" coordsize="5,48" path="m8129,68l8134,68e" filled="f" stroked="t" strokeweight="2.499089pt" strokecolor="#231F20">
                <v:path arrowok="t"/>
              </v:shape>
            </v:group>
            <v:group style="position:absolute;left:8129;top:108;width:5;height:48" coordorigin="8129,108" coordsize="5,48">
              <v:shape style="position:absolute;left:8129;top:108;width:5;height:48" coordorigin="8129,108" coordsize="5,48" path="m8129,132l8134,132e" filled="f" stroked="t" strokeweight="2.499905pt" strokecolor="#231F20">
                <v:path arrowok="t"/>
              </v:shape>
            </v:group>
            <v:group style="position:absolute;left:8129;top:172;width:5;height:48" coordorigin="8129,172" coordsize="5,48">
              <v:shape style="position:absolute;left:8129;top:172;width:5;height:48" coordorigin="8129,172" coordsize="5,48" path="m8129,196l8134,196e" filled="f" stroked="t" strokeweight="2.499905pt" strokecolor="#231F20">
                <v:path arrowok="t"/>
              </v:shape>
            </v:group>
            <v:group style="position:absolute;left:8129;top:236;width:5;height:48" coordorigin="8129,236" coordsize="5,48">
              <v:shape style="position:absolute;left:8129;top:236;width:5;height:48" coordorigin="8129,236" coordsize="5,48" path="m8129,260l8134,260e" filled="f" stroked="t" strokeweight="2.499089pt" strokecolor="#231F20">
                <v:path arrowok="t"/>
              </v:shape>
            </v:group>
            <v:group style="position:absolute;left:8129;top:300;width:5;height:48" coordorigin="8129,300" coordsize="5,48">
              <v:shape style="position:absolute;left:8129;top:300;width:5;height:48" coordorigin="8129,300" coordsize="5,48" path="m8129,324l8134,324e" filled="f" stroked="t" strokeweight="2.499089pt" strokecolor="#231F20">
                <v:path arrowok="t"/>
              </v:shape>
            </v:group>
            <v:group style="position:absolute;left:8129;top:364;width:5;height:48" coordorigin="8129,364" coordsize="5,48">
              <v:shape style="position:absolute;left:8129;top:364;width:5;height:48" coordorigin="8129,364" coordsize="5,48" path="m8129,388l8134,388e" filled="f" stroked="t" strokeweight="2.499089pt" strokecolor="#231F20">
                <v:path arrowok="t"/>
              </v:shape>
            </v:group>
            <v:group style="position:absolute;left:8129;top:428;width:5;height:48" coordorigin="8129,428" coordsize="5,48">
              <v:shape style="position:absolute;left:8129;top:428;width:5;height:48" coordorigin="8129,428" coordsize="5,48" path="m8129,452l8134,452e" filled="f" stroked="t" strokeweight="2.499089pt" strokecolor="#231F20">
                <v:path arrowok="t"/>
              </v:shape>
            </v:group>
            <v:group style="position:absolute;left:8129;top:492;width:5;height:48" coordorigin="8129,492" coordsize="5,48">
              <v:shape style="position:absolute;left:8129;top:492;width:5;height:48" coordorigin="8129,492" coordsize="5,48" path="m8129,516l8134,516e" filled="f" stroked="t" strokeweight="2.499089pt" strokecolor="#231F20">
                <v:path arrowok="t"/>
              </v:shape>
            </v:group>
            <v:group style="position:absolute;left:8129;top:556;width:5;height:48" coordorigin="8129,556" coordsize="5,48">
              <v:shape style="position:absolute;left:8129;top:556;width:5;height:48" coordorigin="8129,556" coordsize="5,48" path="m8129,580l8134,580e" filled="f" stroked="t" strokeweight="2.499905pt" strokecolor="#231F20">
                <v:path arrowok="t"/>
              </v:shape>
            </v:group>
            <v:group style="position:absolute;left:8129;top:620;width:5;height:48" coordorigin="8129,620" coordsize="5,48">
              <v:shape style="position:absolute;left:8129;top:620;width:5;height:48" coordorigin="8129,620" coordsize="5,48" path="m8129,644l8134,644e" filled="f" stroked="t" strokeweight="2.499905pt" strokecolor="#231F20">
                <v:path arrowok="t"/>
              </v:shape>
            </v:group>
            <v:group style="position:absolute;left:8129;top:684;width:5;height:48" coordorigin="8129,684" coordsize="5,48">
              <v:shape style="position:absolute;left:8129;top:684;width:5;height:48" coordorigin="8129,684" coordsize="5,48" path="m8129,708l8134,708e" filled="f" stroked="t" strokeweight="2.499089pt" strokecolor="#231F20">
                <v:path arrowok="t"/>
              </v:shape>
            </v:group>
            <v:group style="position:absolute;left:8129;top:748;width:5;height:48" coordorigin="8129,748" coordsize="5,48">
              <v:shape style="position:absolute;left:8129;top:748;width:5;height:48" coordorigin="8129,748" coordsize="5,48" path="m8129,772l8134,772e" filled="f" stroked="t" strokeweight="2.499089pt" strokecolor="#231F20">
                <v:path arrowok="t"/>
              </v:shape>
            </v:group>
            <v:group style="position:absolute;left:8129;top:812;width:5;height:48" coordorigin="8129,812" coordsize="5,48">
              <v:shape style="position:absolute;left:8129;top:812;width:5;height:48" coordorigin="8129,812" coordsize="5,48" path="m8129,836l8134,836e" filled="f" stroked="t" strokeweight="2.499089pt" strokecolor="#231F20">
                <v:path arrowok="t"/>
              </v:shape>
            </v:group>
            <v:group style="position:absolute;left:8129;top:876;width:5;height:48" coordorigin="8129,876" coordsize="5,48">
              <v:shape style="position:absolute;left:8129;top:876;width:5;height:48" coordorigin="8129,876" coordsize="5,48" path="m8129,900l8134,900e" filled="f" stroked="t" strokeweight="2.499089pt" strokecolor="#231F20">
                <v:path arrowok="t"/>
              </v:shape>
            </v:group>
            <v:group style="position:absolute;left:8129;top:940;width:5;height:48" coordorigin="8129,940" coordsize="5,48">
              <v:shape style="position:absolute;left:8129;top:940;width:5;height:48" coordorigin="8129,940" coordsize="5,48" path="m8129,964l8134,964e" filled="f" stroked="t" strokeweight="2.499089pt" strokecolor="#231F20">
                <v:path arrowok="t"/>
              </v:shape>
            </v:group>
            <v:group style="position:absolute;left:8129;top:1004;width:5;height:48" coordorigin="8129,1004" coordsize="5,48">
              <v:shape style="position:absolute;left:8129;top:1004;width:5;height:48" coordorigin="8129,1004" coordsize="5,48" path="m8129,1028l8134,1028e" filled="f" stroked="t" strokeweight="2.499089pt" strokecolor="#231F20">
                <v:path arrowok="t"/>
              </v:shape>
            </v:group>
            <v:group style="position:absolute;left:8129;top:1068;width:5;height:48" coordorigin="8129,1068" coordsize="5,48">
              <v:shape style="position:absolute;left:8129;top:1068;width:5;height:48" coordorigin="8129,1068" coordsize="5,48" path="m8129,1092l8134,1092e" filled="f" stroked="t" strokeweight="2.499905pt" strokecolor="#231F20">
                <v:path arrowok="t"/>
              </v:shape>
            </v:group>
            <v:group style="position:absolute;left:8129;top:1132;width:5;height:48" coordorigin="8129,1132" coordsize="5,48">
              <v:shape style="position:absolute;left:8129;top:1132;width:5;height:48" coordorigin="8129,1132" coordsize="5,48" path="m8129,1156l8134,1156e" filled="f" stroked="t" strokeweight="2.499089pt" strokecolor="#231F20">
                <v:path arrowok="t"/>
              </v:shape>
            </v:group>
            <v:group style="position:absolute;left:8129;top:1196;width:5;height:48" coordorigin="8129,1196" coordsize="5,48">
              <v:shape style="position:absolute;left:8129;top:1196;width:5;height:48" coordorigin="8129,1196" coordsize="5,48" path="m8129,1220l8134,1220e" filled="f" stroked="t" strokeweight="2.499089pt" strokecolor="#231F20">
                <v:path arrowok="t"/>
              </v:shape>
            </v:group>
            <v:group style="position:absolute;left:8129;top:1260;width:5;height:48" coordorigin="8129,1260" coordsize="5,48">
              <v:shape style="position:absolute;left:8129;top:1260;width:5;height:48" coordorigin="8129,1260" coordsize="5,48" path="m8129,1284l8134,1284e" filled="f" stroked="t" strokeweight="2.499089pt" strokecolor="#231F20">
                <v:path arrowok="t"/>
              </v:shape>
            </v:group>
            <v:group style="position:absolute;left:8129;top:1324;width:5;height:48" coordorigin="8129,1324" coordsize="5,48">
              <v:shape style="position:absolute;left:8129;top:1324;width:5;height:48" coordorigin="8129,1324" coordsize="5,48" path="m8129,1348l8134,1348e" filled="f" stroked="t" strokeweight="2.499089pt" strokecolor="#231F20">
                <v:path arrowok="t"/>
              </v:shape>
            </v:group>
            <v:group style="position:absolute;left:8129;top:1388;width:5;height:48" coordorigin="8129,1388" coordsize="5,48">
              <v:shape style="position:absolute;left:8129;top:1388;width:5;height:48" coordorigin="8129,1388" coordsize="5,48" path="m8129,1412l8134,1412e" filled="f" stroked="t" strokeweight="2.499089pt" strokecolor="#231F20">
                <v:path arrowok="t"/>
              </v:shape>
            </v:group>
            <v:group style="position:absolute;left:8129;top:1452;width:5;height:48" coordorigin="8129,1452" coordsize="5,48">
              <v:shape style="position:absolute;left:8129;top:1452;width:5;height:48" coordorigin="8129,1452" coordsize="5,48" path="m8129,1476l8134,1476e" filled="f" stroked="t" strokeweight="2.499089pt" strokecolor="#231F20">
                <v:path arrowok="t"/>
              </v:shape>
            </v:group>
            <v:group style="position:absolute;left:8129;top:1516;width:5;height:48" coordorigin="8129,1516" coordsize="5,48">
              <v:shape style="position:absolute;left:8129;top:1516;width:5;height:48" coordorigin="8129,1516" coordsize="5,48" path="m8129,1540l8134,1540e" filled="f" stroked="t" strokeweight="2.498273pt" strokecolor="#231F20">
                <v:path arrowok="t"/>
              </v:shape>
            </v:group>
            <v:group style="position:absolute;left:8129;top:1580;width:5;height:48" coordorigin="8129,1580" coordsize="5,48">
              <v:shape style="position:absolute;left:8129;top:1580;width:5;height:48" coordorigin="8129,1580" coordsize="5,48" path="m8129,1604l8134,1604e" filled="f" stroked="t" strokeweight="2.499089pt" strokecolor="#231F20">
                <v:path arrowok="t"/>
              </v:shape>
            </v:group>
            <v:group style="position:absolute;left:8129;top:1644;width:5;height:48" coordorigin="8129,1644" coordsize="5,48">
              <v:shape style="position:absolute;left:8129;top:1644;width:5;height:48" coordorigin="8129,1644" coordsize="5,48" path="m8129,1668l8134,1668e" filled="f" stroked="t" strokeweight="2.499089pt" strokecolor="#231F20">
                <v:path arrowok="t"/>
              </v:shape>
            </v:group>
            <v:group style="position:absolute;left:8129;top:1708;width:5;height:48" coordorigin="8129,1708" coordsize="5,48">
              <v:shape style="position:absolute;left:8129;top:1708;width:5;height:48" coordorigin="8129,1708" coordsize="5,48" path="m8129,1732l8134,1732e" filled="f" stroked="t" strokeweight="2.499089pt" strokecolor="#231F20">
                <v:path arrowok="t"/>
              </v:shape>
            </v:group>
            <v:group style="position:absolute;left:8129;top:1772;width:5;height:48" coordorigin="8129,1772" coordsize="5,48">
              <v:shape style="position:absolute;left:8129;top:1772;width:5;height:48" coordorigin="8129,1772" coordsize="5,48" path="m8129,1796l8134,1796e" filled="f" stroked="t" strokeweight="2.499089pt" strokecolor="#231F20">
                <v:path arrowok="t"/>
              </v:shape>
            </v:group>
            <v:group style="position:absolute;left:8129;top:1836;width:5;height:48" coordorigin="8129,1836" coordsize="5,48">
              <v:shape style="position:absolute;left:8129;top:1836;width:5;height:48" coordorigin="8129,1836" coordsize="5,48" path="m8129,1859l8134,1859e" filled="f" stroked="t" strokeweight="2.499415pt" strokecolor="#231F20">
                <v:path arrowok="t"/>
              </v:shape>
            </v:group>
            <v:group style="position:absolute;left:8129;top:1899;width:5;height:48" coordorigin="8129,1899" coordsize="5,48">
              <v:shape style="position:absolute;left:8129;top:1899;width:5;height:48" coordorigin="8129,1899" coordsize="5,48" path="m8129,1923l8134,1923e" filled="f" stroked="t" strokeweight="2.499089pt" strokecolor="#231F20">
                <v:path arrowok="t"/>
              </v:shape>
            </v:group>
            <v:group style="position:absolute;left:8129;top:1963;width:5;height:48" coordorigin="8129,1963" coordsize="5,48">
              <v:shape style="position:absolute;left:8129;top:1963;width:5;height:48" coordorigin="8129,1963" coordsize="5,48" path="m8129,1987l8134,1987e" filled="f" stroked="t" strokeweight="2.499089pt" strokecolor="#231F20">
                <v:path arrowok="t"/>
              </v:shape>
            </v:group>
            <v:group style="position:absolute;left:8129;top:2027;width:5;height:48" coordorigin="8129,2027" coordsize="5,48">
              <v:shape style="position:absolute;left:8129;top:2027;width:5;height:48" coordorigin="8129,2027" coordsize="5,48" path="m8129,2051l8134,2051e" filled="f" stroked="t" strokeweight="2.499415pt" strokecolor="#231F20">
                <v:path arrowok="t"/>
              </v:shape>
            </v:group>
            <v:group style="position:absolute;left:8129;top:2091;width:5;height:48" coordorigin="8129,2091" coordsize="5,48">
              <v:shape style="position:absolute;left:8129;top:2091;width:5;height:48" coordorigin="8129,2091" coordsize="5,48" path="m8129,2115l8134,2115e" filled="f" stroked="t" strokeweight="2.499415pt" strokecolor="#231F20">
                <v:path arrowok="t"/>
              </v:shape>
            </v:group>
            <v:group style="position:absolute;left:8129;top:2155;width:5;height:48" coordorigin="8129,2155" coordsize="5,48">
              <v:shape style="position:absolute;left:8129;top:2155;width:5;height:48" coordorigin="8129,2155" coordsize="5,48" path="m8129,2179l8134,2179e" filled="f" stroked="t" strokeweight="2.499089pt" strokecolor="#231F20">
                <v:path arrowok="t"/>
              </v:shape>
            </v:group>
            <v:group style="position:absolute;left:8129;top:2219;width:5;height:48" coordorigin="8129,2219" coordsize="5,48">
              <v:shape style="position:absolute;left:8129;top:2219;width:5;height:48" coordorigin="8129,2219" coordsize="5,48" path="m8129,2243l8134,2243e" filled="f" stroked="t" strokeweight="2.499415pt" strokecolor="#231F20">
                <v:path arrowok="t"/>
              </v:shape>
            </v:group>
            <v:group style="position:absolute;left:8129;top:2283;width:5;height:48" coordorigin="8129,2283" coordsize="5,48">
              <v:shape style="position:absolute;left:8129;top:2283;width:5;height:48" coordorigin="8129,2283" coordsize="5,48" path="m8129,2307l8134,2307e" filled="f" stroked="t" strokeweight="2.499415pt" strokecolor="#231F20">
                <v:path arrowok="t"/>
              </v:shape>
            </v:group>
            <v:group style="position:absolute;left:8129;top:2347;width:5;height:48" coordorigin="8129,2347" coordsize="5,48">
              <v:shape style="position:absolute;left:8129;top:2347;width:5;height:48" coordorigin="8129,2347" coordsize="5,48" path="m8129,2371l8134,2371e" filled="f" stroked="t" strokeweight="2.499089pt" strokecolor="#231F20">
                <v:path arrowok="t"/>
              </v:shape>
            </v:group>
            <v:group style="position:absolute;left:8129;top:2411;width:5;height:48" coordorigin="8129,2411" coordsize="5,48">
              <v:shape style="position:absolute;left:8129;top:2411;width:5;height:48" coordorigin="8129,2411" coordsize="5,48" path="m8129,2435l8134,2435e" filled="f" stroked="t" strokeweight="2.499089pt" strokecolor="#231F20">
                <v:path arrowok="t"/>
              </v:shape>
            </v:group>
            <v:group style="position:absolute;left:8129;top:2475;width:5;height:48" coordorigin="8129,2475" coordsize="5,48">
              <v:shape style="position:absolute;left:8129;top:2475;width:5;height:48" coordorigin="8129,2475" coordsize="5,48" path="m8129,2499l8134,2499e" filled="f" stroked="t" strokeweight="2.499415pt" strokecolor="#231F20">
                <v:path arrowok="t"/>
              </v:shape>
            </v:group>
            <v:group style="position:absolute;left:8129;top:2539;width:5;height:48" coordorigin="8129,2539" coordsize="5,48">
              <v:shape style="position:absolute;left:8129;top:2539;width:5;height:48" coordorigin="8129,2539" coordsize="5,48" path="m8129,2563l8134,2563e" filled="f" stroked="t" strokeweight="2.499415pt" strokecolor="#231F20">
                <v:path arrowok="t"/>
              </v:shape>
            </v:group>
            <v:group style="position:absolute;left:8129;top:2603;width:5;height:48" coordorigin="8129,2603" coordsize="5,48">
              <v:shape style="position:absolute;left:8129;top:2603;width:5;height:48" coordorigin="8129,2603" coordsize="5,48" path="m8129,2627l8134,2627e" filled="f" stroked="t" strokeweight="2.499415pt" strokecolor="#231F20">
                <v:path arrowok="t"/>
              </v:shape>
            </v:group>
            <v:group style="position:absolute;left:8129;top:2667;width:5;height:48" coordorigin="8129,2667" coordsize="5,48">
              <v:shape style="position:absolute;left:8129;top:2667;width:5;height:48" coordorigin="8129,2667" coordsize="5,48" path="m8129,2691l8134,2691e" filled="f" stroked="t" strokeweight="2.499415pt" strokecolor="#231F20">
                <v:path arrowok="t"/>
              </v:shape>
            </v:group>
            <v:group style="position:absolute;left:8129;top:2731;width:5;height:48" coordorigin="8129,2731" coordsize="5,48">
              <v:shape style="position:absolute;left:8129;top:2731;width:5;height:48" coordorigin="8129,2731" coordsize="5,48" path="m8129,2755l8134,2755e" filled="f" stroked="t" strokeweight="2.499415pt" strokecolor="#231F20">
                <v:path arrowok="t"/>
              </v:shape>
            </v:group>
            <v:group style="position:absolute;left:8129;top:2795;width:5;height:48" coordorigin="8129,2795" coordsize="5,48">
              <v:shape style="position:absolute;left:8129;top:2795;width:5;height:48" coordorigin="8129,2795" coordsize="5,48" path="m8129,2819l8134,2819e" filled="f" stroked="t" strokeweight="2.499415pt" strokecolor="#231F20">
                <v:path arrowok="t"/>
              </v:shape>
            </v:group>
            <v:group style="position:absolute;left:8129;top:2859;width:5;height:48" coordorigin="8129,2859" coordsize="5,48">
              <v:shape style="position:absolute;left:8129;top:2859;width:5;height:48" coordorigin="8129,2859" coordsize="5,48" path="m8129,2883l8134,2883e" filled="f" stroked="t" strokeweight="2.499497pt" strokecolor="#231F20">
                <v:path arrowok="t"/>
              </v:shape>
            </v:group>
            <v:group style="position:absolute;left:8129;top:2923;width:5;height:48" coordorigin="8129,2923" coordsize="5,48">
              <v:shape style="position:absolute;left:8129;top:2923;width:5;height:48" coordorigin="8129,2923" coordsize="5,48" path="m8129,2947l8134,2947e" filled="f" stroked="t" strokeweight="2.499415pt" strokecolor="#231F20">
                <v:path arrowok="t"/>
              </v:shape>
            </v:group>
            <v:group style="position:absolute;left:8129;top:2987;width:5;height:48" coordorigin="8129,2987" coordsize="5,48">
              <v:shape style="position:absolute;left:8129;top:2987;width:5;height:48" coordorigin="8129,2987" coordsize="5,48" path="m8129,3011l8134,3011e" filled="f" stroked="t" strokeweight="2.499415pt" strokecolor="#231F20">
                <v:path arrowok="t"/>
              </v:shape>
            </v:group>
            <v:group style="position:absolute;left:8129;top:3051;width:5;height:48" coordorigin="8129,3051" coordsize="5,48">
              <v:shape style="position:absolute;left:8129;top:3051;width:5;height:48" coordorigin="8129,3051" coordsize="5,48" path="m8129,3075l8134,3075e" filled="f" stroked="t" strokeweight="2.499415pt" strokecolor="#231F20">
                <v:path arrowok="t"/>
              </v:shape>
            </v:group>
            <v:group style="position:absolute;left:8129;top:3115;width:5;height:48" coordorigin="8129,3115" coordsize="5,48">
              <v:shape style="position:absolute;left:8129;top:3115;width:5;height:48" coordorigin="8129,3115" coordsize="5,48" path="m8129,3139l8134,3139e" filled="f" stroked="t" strokeweight="2.499383pt" strokecolor="#231F20">
                <v:path arrowok="t"/>
              </v:shape>
            </v:group>
            <v:group style="position:absolute;left:8129;top:3203;width:48;height:6" coordorigin="8129,3203" coordsize="48,6">
              <v:shape style="position:absolute;left:8129;top:3203;width:48;height:6" coordorigin="8129,3203" coordsize="48,6" path="m8129,3206l8177,3206e" filled="f" stroked="t" strokeweight=".4pt" strokecolor="#231F20">
                <v:path arrowok="t"/>
              </v:shape>
            </v:group>
            <v:group style="position:absolute;left:8129;top:3179;width:5;height:24" coordorigin="8129,3179" coordsize="5,24">
              <v:shape style="position:absolute;left:8129;top:3179;width:5;height:24" coordorigin="8129,3179" coordsize="5,24" path="m8129,3191l8134,3191e" filled="f" stroked="t" strokeweight="1.3pt" strokecolor="#231F20">
                <v:path arrowok="t"/>
              </v:shape>
              <v:shape style="position:absolute;left:8436;top:-6;width:602;height:250" type="#_x0000_t75">
                <v:imagedata r:id="rId25" o:title=""/>
              </v:shape>
            </v:group>
            <v:group style="position:absolute;left:8467;top:13;width:537;height:181" coordorigin="8467,13" coordsize="537,181">
              <v:shape style="position:absolute;left:8467;top:13;width:537;height:181" coordorigin="8467,13" coordsize="537,181" path="m8467,195l9004,195,9004,13,8467,13,8467,195xe" filled="t" fillcolor="#939598" stroked="f">
                <v:path arrowok="t"/>
                <v:fill type="solid"/>
              </v:shape>
            </v:group>
            <v:group style="position:absolute;left:8467;top:13;width:537;height:181" coordorigin="8467,13" coordsize="537,181">
              <v:shape style="position:absolute;left:8467;top:13;width:537;height:181" coordorigin="8467,13" coordsize="537,181" path="m8467,195l9004,195,9004,13,8467,13,8467,195xe" filled="f" stroked="t" strokeweight=".266592pt" strokecolor="#CECFD1">
                <v:path arrowok="t"/>
              </v:shape>
              <v:shape style="position:absolute;left:8436;top:708;width:602;height:202" type="#_x0000_t75">
                <v:imagedata r:id="rId26" o:title=""/>
              </v:shape>
            </v:group>
            <v:group style="position:absolute;left:8467;top:728;width:537;height:181" coordorigin="8467,728" coordsize="537,181">
              <v:shape style="position:absolute;left:8467;top:728;width:537;height:181" coordorigin="8467,728" coordsize="537,181" path="m8467,909l9004,909,9004,728,8467,728,8467,909xe" filled="t" fillcolor="#939598" stroked="f">
                <v:path arrowok="t"/>
                <v:fill type="solid"/>
              </v:shape>
            </v:group>
            <v:group style="position:absolute;left:8464;top:909;width:542;height:2" coordorigin="8464,909" coordsize="542,2">
              <v:shape style="position:absolute;left:8464;top:909;width:542;height:2" coordorigin="8464,909" coordsize="542,0" path="m8464,909l9006,909e" filled="f" stroked="t" strokeweight=".341736pt" strokecolor="#CECFD1">
                <v:path arrowok="t"/>
              </v:shape>
            </v:group>
            <v:group style="position:absolute;left:8467;top:731;width:2;height:410" coordorigin="8467,731" coordsize="2,410">
              <v:shape style="position:absolute;left:8467;top:731;width:2;height:410" coordorigin="8467,731" coordsize="0,410" path="m8467,731l8467,1141e" filled="f" stroked="t" strokeweight=".365942pt" strokecolor="#CECFD1">
                <v:path arrowok="t"/>
              </v:shape>
            </v:group>
            <v:group style="position:absolute;left:8464;top:728;width:542;height:2" coordorigin="8464,728" coordsize="542,2">
              <v:shape style="position:absolute;left:8464;top:728;width:542;height:2" coordorigin="8464,728" coordsize="542,0" path="m8464,728l9006,728e" filled="f" stroked="t" strokeweight=".4pt" strokecolor="#CECFD1">
                <v:path arrowok="t"/>
              </v:shape>
            </v:group>
            <v:group style="position:absolute;left:9004;top:731;width:2;height:410" coordorigin="9004,731" coordsize="2,410">
              <v:shape style="position:absolute;left:9004;top:731;width:2;height:410" coordorigin="9004,731" coordsize="0,410" path="m9004,731l9004,1141e" filled="f" stroked="t" strokeweight=".366758pt" strokecolor="#CECFD1">
                <v:path arrowok="t"/>
              </v:shape>
              <v:shape style="position:absolute;left:8436;top:910;width:602;height:117" type="#_x0000_t75">
                <v:imagedata r:id="rId27" o:title=""/>
              </v:shape>
            </v:group>
            <v:group style="position:absolute;left:8467;top:929;width:537;height:98" coordorigin="8467,929" coordsize="537,98">
              <v:shape style="position:absolute;left:8467;top:929;width:537;height:98" coordorigin="8467,929" coordsize="537,98" path="m8467,1027l9004,1027,9004,929,8467,929,8467,1027xe" filled="t" fillcolor="#939598" stroked="f">
                <v:path arrowok="t"/>
                <v:fill type="solid"/>
              </v:shape>
            </v:group>
            <v:group style="position:absolute;left:8464;top:1027;width:542;height:2" coordorigin="8464,1027" coordsize="542,2">
              <v:shape style="position:absolute;left:8464;top:1027;width:542;height:2" coordorigin="8464,1027" coordsize="542,0" path="m8464,1027l9006,1027e" filled="f" stroked="t" strokeweight=".347204pt" strokecolor="#CECFD1">
                <v:path arrowok="t"/>
              </v:shape>
            </v:group>
            <v:group style="position:absolute;left:8464;top:929;width:542;height:2" coordorigin="8464,929" coordsize="542,2">
              <v:shape style="position:absolute;left:8464;top:929;width:542;height:2" coordorigin="8464,929" coordsize="542,0" path="m8464,929l9006,929e" filled="f" stroked="t" strokeweight=".3pt" strokecolor="#CECFD1">
                <v:path arrowok="t"/>
              </v:shape>
              <v:shape style="position:absolute;left:9443;top:-6;width:602;height:117" type="#_x0000_t75">
                <v:imagedata r:id="rId28" o:title=""/>
              </v:shape>
            </v:group>
            <v:group style="position:absolute;left:9473;top:13;width:537;height:98" coordorigin="9473,13" coordsize="537,98">
              <v:shape style="position:absolute;left:9473;top:13;width:537;height:98" coordorigin="9473,13" coordsize="537,98" path="m9473,111l10010,111,10010,13,9473,13,9473,111xe" filled="t" fillcolor="#939598" stroked="f">
                <v:path arrowok="t"/>
                <v:fill type="solid"/>
              </v:shape>
            </v:group>
            <v:group style="position:absolute;left:9471;top:111;width:542;height:2" coordorigin="9471,111" coordsize="542,2">
              <v:shape style="position:absolute;left:9471;top:111;width:542;height:2" coordorigin="9471,111" coordsize="542,0" path="m9471,111l10013,111e" filled="f" stroked="t" strokeweight=".3477pt" strokecolor="#CECFD1">
                <v:path arrowok="t"/>
              </v:shape>
            </v:group>
            <v:group style="position:absolute;left:9473;top:15;width:2;height:94" coordorigin="9473,15" coordsize="2,94">
              <v:shape style="position:absolute;left:9473;top:15;width:2;height:94" coordorigin="9473,15" coordsize="0,94" path="m9473,15l9473,109e" filled="f" stroked="t" strokeweight=".366747pt" strokecolor="#CECFD1">
                <v:path arrowok="t"/>
              </v:shape>
            </v:group>
            <v:group style="position:absolute;left:9471;top:13;width:542;height:2" coordorigin="9471,13" coordsize="542,2">
              <v:shape style="position:absolute;left:9471;top:13;width:542;height:2" coordorigin="9471,13" coordsize="542,0" path="m9471,13l10013,13e" filled="f" stroked="t" strokeweight=".3pt" strokecolor="#CECFD1">
                <v:path arrowok="t"/>
              </v:shape>
            </v:group>
            <v:group style="position:absolute;left:10010;top:15;width:2;height:94" coordorigin="10010,15" coordsize="2,94">
              <v:shape style="position:absolute;left:10010;top:15;width:2;height:94" coordorigin="10010,15" coordsize="0,94" path="m10010,15l10010,109e" filled="f" stroked="t" strokeweight=".366747pt" strokecolor="#CECFD1">
                <v:path arrowok="t"/>
              </v:shape>
              <v:shape style="position:absolute;left:9443;top:708;width:602;height:138" type="#_x0000_t75">
                <v:imagedata r:id="rId29" o:title=""/>
              </v:shape>
            </v:group>
            <v:group style="position:absolute;left:9473;top:728;width:537;height:98" coordorigin="9473,728" coordsize="537,98">
              <v:shape style="position:absolute;left:9473;top:728;width:537;height:98" coordorigin="9473,728" coordsize="537,98" path="m9473,826l10010,826,10010,728,9473,728,9473,826xe" filled="t" fillcolor="#939598" stroked="f">
                <v:path arrowok="t"/>
                <v:fill type="solid"/>
              </v:shape>
            </v:group>
            <v:group style="position:absolute;left:9473;top:728;width:537;height:98" coordorigin="9473,728" coordsize="537,98">
              <v:shape style="position:absolute;left:9473;top:728;width:537;height:98" coordorigin="9473,728" coordsize="537,98" path="m9473,826l10010,826,10010,728,9473,728,9473,826xe" filled="f" stroked="t" strokeweight=".266592pt" strokecolor="#CECFD1">
                <v:path arrowok="t"/>
              </v:shape>
              <v:shape style="position:absolute;left:9443;top:846;width:602;height:218" type="#_x0000_t75">
                <v:imagedata r:id="rId30" o:title=""/>
              </v:shape>
            </v:group>
            <v:group style="position:absolute;left:9473;top:866;width:537;height:181" coordorigin="9473,866" coordsize="537,181">
              <v:shape style="position:absolute;left:9473;top:866;width:537;height:181" coordorigin="9473,866" coordsize="537,181" path="m9473,1047l10010,1047,10010,866,9473,866,9473,1047xe" filled="t" fillcolor="#939598" stroked="f">
                <v:path arrowok="t"/>
                <v:fill type="solid"/>
              </v:shape>
            </v:group>
            <v:group style="position:absolute;left:9473;top:866;width:537;height:181" coordorigin="9473,866" coordsize="537,181">
              <v:shape style="position:absolute;left:9473;top:866;width:537;height:181" coordorigin="9473,866" coordsize="537,181" path="m9473,1047l10010,1047,10010,866,9473,866,9473,1047xe" filled="f" stroked="t" strokeweight=".266592pt" strokecolor="#CECFD1">
                <v:path arrowok="t"/>
              </v:shape>
              <v:shape style="position:absolute;left:9443;top:2002;width:602;height:399" type="#_x0000_t75">
                <v:imagedata r:id="rId31" o:title=""/>
              </v:shape>
            </v:group>
            <v:group style="position:absolute;left:9473;top:1986;width:537;height:403" coordorigin="9473,1986" coordsize="537,403">
              <v:shape style="position:absolute;left:9473;top:1986;width:537;height:403" coordorigin="9473,1986" coordsize="537,403" path="m9473,2389l10010,2389,10010,1986,9473,1986,9473,2389xe" filled="t" fillcolor="#939598" stroked="f">
                <v:path arrowok="t"/>
                <v:fill type="solid"/>
              </v:shape>
            </v:group>
            <v:group style="position:absolute;left:9471;top:2390;width:542;height:2" coordorigin="9471,2390" coordsize="542,2">
              <v:shape style="position:absolute;left:9471;top:2390;width:542;height:2" coordorigin="9471,2390" coordsize="542,0" path="m9471,2390l10013,2390e" filled="f" stroked="t" strokeweight=".250007pt" strokecolor="#CECFD1">
                <v:path arrowok="t"/>
              </v:shape>
            </v:group>
            <v:group style="position:absolute;left:9473;top:1989;width:2;height:396" coordorigin="9473,1989" coordsize="2,396">
              <v:shape style="position:absolute;left:9473;top:1989;width:2;height:396" coordorigin="9473,1989" coordsize="0,396" path="m9473,1989l9473,2385e" filled="f" stroked="t" strokeweight=".366747pt" strokecolor="#CECFD1">
                <v:path arrowok="t"/>
              </v:shape>
            </v:group>
            <v:group style="position:absolute;left:9471;top:1986;width:542;height:2" coordorigin="9471,1986" coordsize="542,2">
              <v:shape style="position:absolute;left:9471;top:1986;width:542;height:2" coordorigin="9471,1986" coordsize="542,0" path="m9471,1986l10013,1986e" filled="f" stroked="t" strokeweight=".4pt" strokecolor="#CECFD1">
                <v:path arrowok="t"/>
              </v:shape>
            </v:group>
            <v:group style="position:absolute;left:10010;top:1989;width:2;height:396" coordorigin="10010,1989" coordsize="2,396">
              <v:shape style="position:absolute;left:10010;top:1989;width:2;height:396" coordorigin="10010,1989" coordsize="0,396" path="m10010,1989l10010,2385e" filled="f" stroked="t" strokeweight=".366747pt" strokecolor="#CECFD1">
                <v:path arrowok="t"/>
              </v:shape>
              <v:shape style="position:absolute;left:9443;top:2402;width:602;height:575" type="#_x0000_t75">
                <v:imagedata r:id="rId32" o:title=""/>
              </v:shape>
            </v:group>
            <v:group style="position:absolute;left:9473;top:2423;width:537;height:506" coordorigin="9473,2423" coordsize="537,506">
              <v:shape style="position:absolute;left:9473;top:2423;width:537;height:506" coordorigin="9473,2423" coordsize="537,506" path="m9473,2930l10010,2930,10010,2423,9473,2423,9473,2930xe" filled="t" fillcolor="#939598" stroked="f">
                <v:path arrowok="t"/>
                <v:fill type="solid"/>
              </v:shape>
            </v:group>
            <v:group style="position:absolute;left:9473;top:2423;width:537;height:506" coordorigin="9473,2423" coordsize="537,506">
              <v:shape style="position:absolute;left:9473;top:2423;width:537;height:506" coordorigin="9473,2423" coordsize="537,506" path="m9473,2930l10010,2930,10010,2423,9473,2423,9473,2930xe" filled="f" stroked="t" strokeweight=".266592pt" strokecolor="#CECFD1">
                <v:path arrowok="t"/>
              </v:shape>
              <v:shape style="position:absolute;left:10450;top:-1;width:602;height:112" type="#_x0000_t75">
                <v:imagedata r:id="rId33" o:title=""/>
              </v:shape>
            </v:group>
            <v:group style="position:absolute;left:10480;top:21;width:537;height:98" coordorigin="10480,21" coordsize="537,98">
              <v:shape style="position:absolute;left:10480;top:21;width:537;height:98" coordorigin="10480,21" coordsize="537,98" path="m10480,118l11017,118,11017,21,10480,21,10480,118xe" filled="t" fillcolor="#939598" stroked="f">
                <v:path arrowok="t"/>
                <v:fill type="solid"/>
              </v:shape>
            </v:group>
            <v:group style="position:absolute;left:10477;top:119;width:542;height:2" coordorigin="10477,119" coordsize="542,2">
              <v:shape style="position:absolute;left:10477;top:119;width:542;height:2" coordorigin="10477,119" coordsize="542,0" path="m10477,119l11020,119e" filled="f" stroked="t" strokeweight=".3pt" strokecolor="#CECFD1">
                <v:path arrowok="t"/>
              </v:shape>
            </v:group>
            <v:group style="position:absolute;left:10480;top:23;width:2;height:92" coordorigin="10480,23" coordsize="2,92">
              <v:shape style="position:absolute;left:10480;top:23;width:2;height:92" coordorigin="10480,23" coordsize="0,92" path="m10480,23l10480,115e" filled="f" stroked="t" strokeweight=".366747pt" strokecolor="#CECFD1">
                <v:path arrowok="t"/>
              </v:shape>
            </v:group>
            <v:group style="position:absolute;left:10477;top:20;width:542;height:2" coordorigin="10477,20" coordsize="542,2">
              <v:shape style="position:absolute;left:10477;top:20;width:542;height:2" coordorigin="10477,20" coordsize="542,0" path="m10477,20l11020,20e" filled="f" stroked="t" strokeweight=".4pt" strokecolor="#CECFD1">
                <v:path arrowok="t"/>
              </v:shape>
            </v:group>
            <v:group style="position:absolute;left:11017;top:23;width:2;height:92" coordorigin="11017,23" coordsize="2,92">
              <v:shape style="position:absolute;left:11017;top:23;width:2;height:92" coordorigin="11017,23" coordsize="0,92" path="m11017,23l11017,115e" filled="f" stroked="t" strokeweight=".366747pt" strokecolor="#CECFD1">
                <v:path arrowok="t"/>
              </v:shape>
              <v:shape style="position:absolute;left:10450;top:713;width:602;height:133" type="#_x0000_t75">
                <v:imagedata r:id="rId34" o:title=""/>
              </v:shape>
            </v:group>
            <v:group style="position:absolute;left:10480;top:735;width:537;height:98" coordorigin="10480,735" coordsize="537,98">
              <v:shape style="position:absolute;left:10480;top:735;width:537;height:98" coordorigin="10480,735" coordsize="537,98" path="m10480,833l11017,833,11017,735,10480,735,10480,833xe" filled="t" fillcolor="#939598" stroked="f">
                <v:path arrowok="t"/>
                <v:fill type="solid"/>
              </v:shape>
              <v:shape style="position:absolute;left:10450;top:2002;width:602;height:410" type="#_x0000_t75">
                <v:imagedata r:id="rId35" o:title=""/>
              </v:shape>
            </v:group>
            <v:group style="position:absolute;left:10480;top:1993;width:537;height:403" coordorigin="10480,1993" coordsize="537,403">
              <v:shape style="position:absolute;left:10480;top:1993;width:537;height:403" coordorigin="10480,1993" coordsize="537,403" path="m10480,2396l11017,2396,11017,1993,10480,1993,10480,2396xe" filled="t" fillcolor="#939598" stroked="f">
                <v:path arrowok="t"/>
                <v:fill type="solid"/>
              </v:shape>
            </v:group>
            <v:group style="position:absolute;left:10477;top:2397;width:542;height:2" coordorigin="10477,2397" coordsize="542,2">
              <v:shape style="position:absolute;left:10477;top:2397;width:542;height:2" coordorigin="10477,2397" coordsize="542,0" path="m10477,2397l11020,2397e" filled="f" stroked="t" strokeweight=".3pt" strokecolor="#CECFD1">
                <v:path arrowok="t"/>
              </v:shape>
            </v:group>
            <v:group style="position:absolute;left:10480;top:1995;width:2;height:398" coordorigin="10480,1995" coordsize="2,398">
              <v:shape style="position:absolute;left:10480;top:1995;width:2;height:398" coordorigin="10480,1995" coordsize="0,398" path="m10480,1995l10480,2393e" filled="f" stroked="t" strokeweight=".366747pt" strokecolor="#CECFD1">
                <v:path arrowok="t"/>
              </v:shape>
            </v:group>
            <v:group style="position:absolute;left:10477;top:1993;width:542;height:2" coordorigin="10477,1993" coordsize="542,2">
              <v:shape style="position:absolute;left:10477;top:1993;width:542;height:2" coordorigin="10477,1993" coordsize="542,0" path="m10477,1993l11020,1993e" filled="f" stroked="t" strokeweight=".3pt" strokecolor="#CECFD1">
                <v:path arrowok="t"/>
              </v:shape>
            </v:group>
            <v:group style="position:absolute;left:11017;top:1995;width:2;height:398" coordorigin="11017,1995" coordsize="2,398">
              <v:shape style="position:absolute;left:11017;top:1995;width:2;height:398" coordorigin="11017,1995" coordsize="0,398" path="m11017,1995l11017,2393e" filled="f" stroked="t" strokeweight=".366747pt" strokecolor="#CECFD1">
                <v:path arrowok="t"/>
              </v:shape>
              <v:shape style="position:absolute;left:10450;top:2412;width:602;height:575" type="#_x0000_t75">
                <v:imagedata r:id="rId36" o:title=""/>
              </v:shape>
            </v:group>
            <v:group style="position:absolute;left:10480;top:2431;width:537;height:506" coordorigin="10480,2431" coordsize="537,506">
              <v:shape style="position:absolute;left:10480;top:2431;width:537;height:506" coordorigin="10480,2431" coordsize="537,506" path="m10480,2937l11017,2937,11017,2431,10480,2431,10480,2937xe" filled="t" fillcolor="#939598" stroked="f">
                <v:path arrowok="t"/>
                <v:fill type="solid"/>
              </v:shape>
            </v:group>
            <v:group style="position:absolute;left:10480;top:2431;width:537;height:506" coordorigin="10480,2431" coordsize="537,506">
              <v:shape style="position:absolute;left:10480;top:2431;width:537;height:506" coordorigin="10480,2431" coordsize="537,506" path="m10480,2937l11017,2937,11017,2431,10480,2431,10480,2937xe" filled="f" stroked="t" strokeweight=".266592pt" strokecolor="#CECFD1">
                <v:path arrowok="t"/>
              </v:shape>
              <v:shape style="position:absolute;left:9443;top:111;width:602;height:165" type="#_x0000_t75">
                <v:imagedata r:id="rId37" o:title=""/>
              </v:shape>
            </v:group>
            <v:group style="position:absolute;left:9473;top:131;width:537;height:98" coordorigin="9473,131" coordsize="537,98">
              <v:shape style="position:absolute;left:9473;top:131;width:537;height:98" coordorigin="9473,131" coordsize="537,98" path="m9473,229l10010,229,10010,131,9473,131,9473,229xe" filled="t" fillcolor="#939598" stroked="f">
                <v:path arrowok="t"/>
                <v:fill type="solid"/>
              </v:shape>
            </v:group>
            <v:group style="position:absolute;left:9473;top:131;width:537;height:98" coordorigin="9473,131" coordsize="537,98">
              <v:shape style="position:absolute;left:9473;top:131;width:537;height:98" coordorigin="9473,131" coordsize="537,98" path="m9473,229l10010,229,10010,131,9473,131,9473,229xe" filled="f" stroked="t" strokeweight=".266592pt" strokecolor="#CECFD1">
                <v:path arrowok="t"/>
              </v:shape>
              <v:shape style="position:absolute;left:9443;top:1065;width:602;height:314" type="#_x0000_t75">
                <v:imagedata r:id="rId38" o:title=""/>
              </v:shape>
            </v:group>
            <v:group style="position:absolute;left:9473;top:1088;width:537;height:244" coordorigin="9473,1088" coordsize="537,244">
              <v:shape style="position:absolute;left:9473;top:1088;width:537;height:244" coordorigin="9473,1088" coordsize="537,244" path="m9473,1332l10010,1332,10010,1088,9473,1088,9473,1332xe" filled="t" fillcolor="#939598" stroked="f">
                <v:path arrowok="t"/>
                <v:fill type="solid"/>
              </v:shape>
            </v:group>
            <v:group style="position:absolute;left:9473;top:1088;width:537;height:244" coordorigin="9473,1088" coordsize="537,244">
              <v:shape style="position:absolute;left:9473;top:1088;width:537;height:244" coordorigin="9473,1088" coordsize="537,244" path="m9473,1332l10010,1332,10010,1088,9473,1088,9473,1332xe" filled="f" stroked="t" strokeweight=".266592pt" strokecolor="#CECFD1">
                <v:path arrowok="t"/>
              </v:shape>
              <v:shape style="position:absolute;left:8436;top:1028;width:602;height:117" type="#_x0000_t75">
                <v:imagedata r:id="rId39" o:title=""/>
              </v:shape>
            </v:group>
            <v:group style="position:absolute;left:8467;top:1047;width:537;height:98" coordorigin="8467,1047" coordsize="537,98">
              <v:shape style="position:absolute;left:8467;top:1047;width:537;height:98" coordorigin="8467,1047" coordsize="537,98" path="m8467,1145l9004,1145,9004,1047,8467,1047,8467,1145xe" filled="t" fillcolor="#939598" stroked="f">
                <v:path arrowok="t"/>
                <v:fill type="solid"/>
              </v:shape>
            </v:group>
            <v:group style="position:absolute;left:8464;top:1146;width:542;height:2" coordorigin="8464,1146" coordsize="542,2">
              <v:shape style="position:absolute;left:8464;top:1146;width:542;height:2" coordorigin="8464,1146" coordsize="542,0" path="m8464,1146l9006,1146e" filled="f" stroked="t" strokeweight=".250007pt" strokecolor="#CECFD1">
                <v:path arrowok="t"/>
              </v:shape>
            </v:group>
            <v:group style="position:absolute;left:8464;top:1047;width:542;height:2" coordorigin="8464,1047" coordsize="542,2">
              <v:shape style="position:absolute;left:8464;top:1047;width:542;height:2" coordorigin="8464,1047" coordsize="542,0" path="m8464,1047l9006,1047e" filled="f" stroked="t" strokeweight=".3pt" strokecolor="#CECFD1">
                <v:path arrowok="t"/>
              </v:shape>
              <v:shape style="position:absolute;left:8436;top:1145;width:602;height:250" type="#_x0000_t75">
                <v:imagedata r:id="rId40" o:title=""/>
              </v:shape>
            </v:group>
            <v:group style="position:absolute;left:8467;top:1165;width:537;height:181" coordorigin="8467,1165" coordsize="537,181">
              <v:shape style="position:absolute;left:8467;top:1165;width:537;height:181" coordorigin="8467,1165" coordsize="537,181" path="m8467,1346l9004,1346,9004,1165,8467,1165,8467,1346xe" filled="t" fillcolor="#939598" stroked="f">
                <v:path arrowok="t"/>
                <v:fill type="solid"/>
              </v:shape>
            </v:group>
            <v:group style="position:absolute;left:8467;top:1165;width:537;height:181" coordorigin="8467,1165" coordsize="537,181">
              <v:shape style="position:absolute;left:8467;top:1165;width:537;height:181" coordorigin="8467,1165" coordsize="537,181" path="m8467,1346l9004,1346,9004,1165,8467,1165,8467,1346xe" filled="f" stroked="t" strokeweight=".266592pt" strokecolor="#CECFD1">
                <v:path arrowok="t"/>
              </v:shape>
              <v:shape style="position:absolute;left:10450;top:111;width:602;height:165" type="#_x0000_t75">
                <v:imagedata r:id="rId41" o:title=""/>
              </v:shape>
            </v:group>
            <v:group style="position:absolute;left:10480;top:131;width:537;height:98" coordorigin="10480,131" coordsize="537,98">
              <v:shape style="position:absolute;left:10480;top:131;width:537;height:98" coordorigin="10480,131" coordsize="537,98" path="m10480,229l11017,229,11017,131,10480,131,10480,229xe" filled="t" fillcolor="#939598" stroked="f">
                <v:path arrowok="t"/>
                <v:fill type="solid"/>
              </v:shape>
            </v:group>
            <v:group style="position:absolute;left:10480;top:131;width:537;height:98" coordorigin="10480,131" coordsize="537,98">
              <v:shape style="position:absolute;left:10480;top:131;width:537;height:98" coordorigin="10480,131" coordsize="537,98" path="m10480,229l11017,229,11017,131,10480,131,10480,229xe" filled="f" stroked="t" strokeweight=".266592pt" strokecolor="#CECFD1">
                <v:path arrowok="t"/>
              </v:shape>
              <v:shape style="position:absolute;left:10450;top:846;width:602;height:218" type="#_x0000_t75">
                <v:imagedata r:id="rId42" o:title=""/>
              </v:shape>
              <v:shape style="position:absolute;left:10450;top:1065;width:602;height:314" type="#_x0000_t75">
                <v:imagedata r:id="rId43" o:title=""/>
              </v:shape>
              <v:shape style="position:absolute;left:8436;top:1688;width:602;height:202" type="#_x0000_t75">
                <v:imagedata r:id="rId44" o:title=""/>
              </v:shape>
            </v:group>
            <v:group style="position:absolute;left:8467;top:1707;width:537;height:181" coordorigin="8467,1707" coordsize="537,181">
              <v:shape style="position:absolute;left:8467;top:1707;width:537;height:181" coordorigin="8467,1707" coordsize="537,181" path="m8467,1889l9004,1889,9004,1707,8467,1707,8467,1889xe" filled="t" fillcolor="#939598" stroked="f">
                <v:path arrowok="t"/>
                <v:fill type="solid"/>
              </v:shape>
            </v:group>
            <v:group style="position:absolute;left:8464;top:1890;width:542;height:2" coordorigin="8464,1890" coordsize="542,2">
              <v:shape style="position:absolute;left:8464;top:1890;width:542;height:2" coordorigin="8464,1890" coordsize="542,0" path="m8464,1890l9006,1890e" filled="f" stroked="t" strokeweight=".250007pt" strokecolor="#CECFD1">
                <v:path arrowok="t"/>
              </v:shape>
            </v:group>
            <v:group style="position:absolute;left:8467;top:1709;width:2;height:1036" coordorigin="8467,1709" coordsize="2,1036">
              <v:shape style="position:absolute;left:8467;top:1709;width:2;height:1036" coordorigin="8467,1709" coordsize="0,1036" path="m8467,1709l8467,2745e" filled="f" stroked="t" strokeweight=".365975pt" strokecolor="#CECFD1">
                <v:path arrowok="t"/>
              </v:shape>
            </v:group>
            <v:group style="position:absolute;left:8464;top:1707;width:542;height:2" coordorigin="8464,1707" coordsize="542,2">
              <v:shape style="position:absolute;left:8464;top:1707;width:542;height:2" coordorigin="8464,1707" coordsize="542,0" path="m8464,1707l9006,1707e" filled="f" stroked="t" strokeweight=".3pt" strokecolor="#CECFD1">
                <v:path arrowok="t"/>
              </v:shape>
            </v:group>
            <v:group style="position:absolute;left:9004;top:1709;width:2;height:1036" coordorigin="9004,1709" coordsize="2,1036">
              <v:shape style="position:absolute;left:9004;top:1709;width:2;height:1036" coordorigin="9004,1709" coordsize="0,1036" path="m9004,1709l9004,2745e" filled="f" stroked="t" strokeweight=".366791pt" strokecolor="#CECFD1">
                <v:path arrowok="t"/>
              </v:shape>
              <v:shape style="position:absolute;left:8436;top:1890;width:602;height:117" type="#_x0000_t75">
                <v:imagedata r:id="rId45" o:title=""/>
              </v:shape>
            </v:group>
            <v:group style="position:absolute;left:8467;top:1909;width:537;height:98" coordorigin="8467,1909" coordsize="537,98">
              <v:shape style="position:absolute;left:8467;top:1909;width:537;height:98" coordorigin="8467,1909" coordsize="537,98" path="m8467,2007l9004,2007,9004,1909,8467,1909,8467,2007xe" filled="t" fillcolor="#939598" stroked="f">
                <v:path arrowok="t"/>
                <v:fill type="solid"/>
              </v:shape>
            </v:group>
            <v:group style="position:absolute;left:8464;top:2008;width:542;height:2" coordorigin="8464,2008" coordsize="542,2">
              <v:shape style="position:absolute;left:8464;top:2008;width:542;height:2" coordorigin="8464,2008" coordsize="542,0" path="m8464,2008l9006,2008e" filled="f" stroked="t" strokeweight=".250007pt" strokecolor="#CECFD1">
                <v:path arrowok="t"/>
              </v:shape>
            </v:group>
            <v:group style="position:absolute;left:8464;top:1908;width:542;height:2" coordorigin="8464,1908" coordsize="542,2">
              <v:shape style="position:absolute;left:8464;top:1908;width:542;height:2" coordorigin="8464,1908" coordsize="542,0" path="m8464,1908l9006,1908e" filled="f" stroked="t" strokeweight=".4pt" strokecolor="#CECFD1">
                <v:path arrowok="t"/>
              </v:shape>
              <v:shape style="position:absolute;left:8436;top:2008;width:602;height:117" type="#_x0000_t75">
                <v:imagedata r:id="rId46" o:title=""/>
              </v:shape>
            </v:group>
            <v:group style="position:absolute;left:8467;top:2027;width:537;height:98" coordorigin="8467,2027" coordsize="537,98">
              <v:shape style="position:absolute;left:8467;top:2027;width:537;height:98" coordorigin="8467,2027" coordsize="537,98" path="m8467,2124l9004,2124,9004,2027,8467,2027,8467,2124xe" filled="t" fillcolor="#939598" stroked="f">
                <v:path arrowok="t"/>
                <v:fill type="solid"/>
              </v:shape>
            </v:group>
            <v:group style="position:absolute;left:8464;top:2125;width:542;height:2" coordorigin="8464,2125" coordsize="542,2">
              <v:shape style="position:absolute;left:8464;top:2125;width:542;height:2" coordorigin="8464,2125" coordsize="542,0" path="m8464,2125l9006,2125e" filled="f" stroked="t" strokeweight=".3pt" strokecolor="#CECFD1">
                <v:path arrowok="t"/>
              </v:shape>
            </v:group>
            <v:group style="position:absolute;left:8464;top:2026;width:542;height:2" coordorigin="8464,2026" coordsize="542,2">
              <v:shape style="position:absolute;left:8464;top:2026;width:542;height:2" coordorigin="8464,2026" coordsize="542,0" path="m8464,2026l9006,2026e" filled="f" stroked="t" strokeweight=".4pt" strokecolor="#CECFD1">
                <v:path arrowok="t"/>
              </v:shape>
              <v:shape style="position:absolute;left:8436;top:2125;width:602;height:213" type="#_x0000_t75">
                <v:imagedata r:id="rId47" o:title=""/>
              </v:shape>
            </v:group>
            <v:group style="position:absolute;left:8467;top:2144;width:537;height:181" coordorigin="8467,2144" coordsize="537,181">
              <v:shape style="position:absolute;left:8467;top:2144;width:537;height:181" coordorigin="8467,2144" coordsize="537,181" path="m8467,2326l9004,2326,9004,2144,8467,2144,8467,2326xe" filled="t" fillcolor="#939598" stroked="f">
                <v:path arrowok="t"/>
                <v:fill type="solid"/>
              </v:shape>
            </v:group>
            <v:group style="position:absolute;left:8464;top:2325;width:542;height:2" coordorigin="8464,2325" coordsize="542,2">
              <v:shape style="position:absolute;left:8464;top:2325;width:542;height:2" coordorigin="8464,2325" coordsize="542,0" path="m8464,2325l9006,2325e" filled="f" stroked="t" strokeweight=".324149pt" strokecolor="#CECFD1">
                <v:path arrowok="t"/>
              </v:shape>
            </v:group>
            <v:group style="position:absolute;left:8464;top:2144;width:542;height:2" coordorigin="8464,2144" coordsize="542,2">
              <v:shape style="position:absolute;left:8464;top:2144;width:542;height:2" coordorigin="8464,2144" coordsize="542,0" path="m8464,2144l9006,2144e" filled="f" stroked="t" strokeweight=".4pt" strokecolor="#CECFD1">
                <v:path arrowok="t"/>
              </v:shape>
              <v:shape style="position:absolute;left:8436;top:2338;width:602;height:208" type="#_x0000_t75">
                <v:imagedata r:id="rId48" o:title=""/>
              </v:shape>
            </v:group>
            <v:group style="position:absolute;left:8467;top:2356;width:537;height:181" coordorigin="8467,2356" coordsize="537,181">
              <v:shape style="position:absolute;left:8467;top:2356;width:537;height:181" coordorigin="8467,2356" coordsize="537,181" path="m8467,2537l9004,2537,9004,2356,8467,2356,8467,2537xe" filled="t" fillcolor="#939598" stroked="f">
                <v:path arrowok="t"/>
                <v:fill type="solid"/>
              </v:shape>
            </v:group>
            <v:group style="position:absolute;left:8464;top:2538;width:542;height:2" coordorigin="8464,2538" coordsize="542,2">
              <v:shape style="position:absolute;left:8464;top:2538;width:542;height:2" coordorigin="8464,2538" coordsize="542,0" path="m8464,2538l9006,2538e" filled="f" stroked="t" strokeweight=".250007pt" strokecolor="#CECFD1">
                <v:path arrowok="t"/>
              </v:shape>
            </v:group>
            <v:group style="position:absolute;left:8464;top:2356;width:542;height:2" coordorigin="8464,2356" coordsize="542,2">
              <v:shape style="position:absolute;left:8464;top:2356;width:542;height:2" coordorigin="8464,2356" coordsize="542,0" path="m8464,2356l9006,2356e" filled="f" stroked="t" strokeweight=".4pt" strokecolor="#CECFD1">
                <v:path arrowok="t"/>
              </v:shape>
              <v:shape style="position:absolute;left:8436;top:2546;width:602;height:202" type="#_x0000_t75">
                <v:imagedata r:id="rId49" o:title=""/>
              </v:shape>
            </v:group>
            <v:group style="position:absolute;left:8467;top:2567;width:537;height:181" coordorigin="8467,2567" coordsize="537,181">
              <v:shape style="position:absolute;left:8467;top:2567;width:537;height:181" coordorigin="8467,2567" coordsize="537,181" path="m8467,2748l9004,2748,9004,2567,8467,2567,8467,2748xe" filled="t" fillcolor="#939598" stroked="f">
                <v:path arrowok="t"/>
                <v:fill type="solid"/>
              </v:shape>
            </v:group>
            <v:group style="position:absolute;left:8464;top:2749;width:542;height:2" coordorigin="8464,2749" coordsize="542,2">
              <v:shape style="position:absolute;left:8464;top:2749;width:542;height:2" coordorigin="8464,2749" coordsize="542,0" path="m8464,2749l9006,2749e" filled="f" stroked="t" strokeweight=".3pt" strokecolor="#CECFD1">
                <v:path arrowok="t"/>
              </v:shape>
            </v:group>
            <v:group style="position:absolute;left:8464;top:2567;width:542;height:2" coordorigin="8464,2567" coordsize="542,2">
              <v:shape style="position:absolute;left:8464;top:2567;width:542;height:2" coordorigin="8464,2567" coordsize="542,0" path="m8464,2567l9006,2567e" filled="f" stroked="t" strokeweight=".3pt" strokecolor="#CECFD1">
                <v:path arrowok="t"/>
              </v:shape>
              <v:shape style="position:absolute;left:8436;top:2748;width:602;height:250" type="#_x0000_t75">
                <v:imagedata r:id="rId50" o:title=""/>
              </v:shape>
            </v:group>
            <v:group style="position:absolute;left:8467;top:2769;width:537;height:181" coordorigin="8467,2769" coordsize="537,181">
              <v:shape style="position:absolute;left:8467;top:2769;width:537;height:181" coordorigin="8467,2769" coordsize="537,181" path="m8467,2950l9004,2950,9004,2769,8467,2769,8467,2950xe" filled="t" fillcolor="#939598" stroked="f">
                <v:path arrowok="t"/>
                <v:fill type="solid"/>
              </v:shape>
            </v:group>
            <v:group style="position:absolute;left:8467;top:2769;width:537;height:181" coordorigin="8467,2769" coordsize="537,181">
              <v:shape style="position:absolute;left:8467;top:2769;width:537;height:181" coordorigin="8467,2769" coordsize="537,181" path="m8467,2950l9004,2950,9004,2769,8467,2769,8467,2950xe" filled="f" stroked="t" strokeweight=".266592pt" strokecolor="#CECFD1">
                <v:path arrowok="t"/>
              </v:shape>
              <v:shape style="position:absolute;left:9443;top:1688;width:602;height:314" type="#_x0000_t75">
                <v:imagedata r:id="rId51" o:title=""/>
              </v:shape>
            </v:group>
            <v:group style="position:absolute;left:9473;top:1707;width:537;height:244" coordorigin="9473,1707" coordsize="537,244">
              <v:shape style="position:absolute;left:9473;top:1707;width:537;height:244" coordorigin="9473,1707" coordsize="537,244" path="m9473,1952l10010,1952,10010,1707,9473,1707,9473,1952xe" filled="t" fillcolor="#939598" stroked="f">
                <v:path arrowok="t"/>
                <v:fill type="solid"/>
              </v:shape>
            </v:group>
            <v:group style="position:absolute;left:9473;top:1707;width:537;height:244" coordorigin="9473,1707" coordsize="537,244">
              <v:shape style="position:absolute;left:9473;top:1707;width:537;height:244" coordorigin="9473,1707" coordsize="537,244" path="m9473,1952l10010,1952,10010,1707,9473,1707,9473,1952xe" filled="f" stroked="t" strokeweight=".266592pt" strokecolor="#CECFD1">
                <v:path arrowok="t"/>
              </v:shape>
              <v:shape style="position:absolute;left:10450;top:1688;width:602;height:314" type="#_x0000_t75">
                <v:imagedata r:id="rId52" o:title=""/>
              </v:shape>
            </v:group>
            <v:group style="position:absolute;left:10480;top:1707;width:537;height:244" coordorigin="10480,1707" coordsize="537,244">
              <v:shape style="position:absolute;left:10480;top:1707;width:537;height:244" coordorigin="10480,1707" coordsize="537,244" path="m10480,1952l11017,1952,11017,1707,10480,1707,10480,1952xe" filled="t" fillcolor="#939598" stroked="f">
                <v:path arrowok="t"/>
                <v:fill type="solid"/>
              </v:shape>
            </v:group>
            <v:group style="position:absolute;left:10480;top:1707;width:537;height:244" coordorigin="10480,1707" coordsize="537,244">
              <v:shape style="position:absolute;left:10480;top:1707;width:537;height:244" coordorigin="10480,1707" coordsize="537,244" path="m10480,1952l11017,1952,11017,1707,10480,1707,10480,1952xe" filled="f" stroked="t" strokeweight=".266592pt" strokecolor="#CECFD1">
                <v:path arrowok="t"/>
              </v:shape>
            </v:group>
            <v:group style="position:absolute;left:9004;top:62;width:426;height:916" coordorigin="9004,62" coordsize="426,916">
              <v:shape style="position:absolute;left:9004;top:62;width:426;height:916" coordorigin="9004,62" coordsize="426,916" path="m9004,978l9041,978,9063,972,9076,955,9079,259,9081,236,9099,172,9137,120,9190,82,9255,64,9430,62e" filled="f" stroked="t" strokeweight=".355101pt" strokecolor="#231F20">
                <v:path arrowok="t"/>
              </v:shape>
            </v:group>
            <v:group style="position:absolute;left:9423;top:37;width:50;height:50" coordorigin="9423,37" coordsize="50,50">
              <v:shape style="position:absolute;left:9423;top:37;width:50;height:50" coordorigin="9423,37" coordsize="50,50" path="m9423,37l9423,87,9473,62,9423,37xe" filled="t" fillcolor="#231F20" stroked="f">
                <v:path arrowok="t"/>
                <v:fill type="solid"/>
              </v:shape>
            </v:group>
            <v:group style="position:absolute;left:9004;top:70;width:1433;height:1027" coordorigin="9004,70" coordsize="1433,1027">
              <v:shape style="position:absolute;left:9004;top:70;width:1433;height:1027" coordorigin="9004,70" coordsize="1433,1027" path="m9004,1096l9071,1096,9093,1092,9112,1082,9127,1066,9136,1046,9138,635,9140,613,9169,554,9224,519,9323,514,9343,513,9362,509,9382,503,9395,497,9401,497,9463,514,9923,514,9946,512,10008,490,10055,445,10081,385,10084,231,10086,208,10108,145,10153,98,10213,73,10236,70,10436,70e" filled="f" stroked="t" strokeweight=".355101pt" strokecolor="#231F20">
                <v:path arrowok="t"/>
              </v:shape>
            </v:group>
            <v:group style="position:absolute;left:10430;top:45;width:50;height:50" coordorigin="10430,45" coordsize="50,50">
              <v:shape style="position:absolute;left:10430;top:45;width:50;height:50" coordorigin="10430,45" coordsize="50,50" path="m10430,45l10430,95,10480,70,10430,45xe" filled="t" fillcolor="#231F20" stroked="f">
                <v:path arrowok="t"/>
                <v:fill type="solid"/>
              </v:shape>
            </v:group>
            <v:group style="position:absolute;left:9004;top:957;width:426;height:1490" coordorigin="9004,957" coordsize="426,1490">
              <v:shape style="position:absolute;left:9004;top:957;width:426;height:1490" coordorigin="9004,957" coordsize="426,1490" path="m9004,2446l9119,2446,9141,2444,9199,2414,9230,2357,9233,1077,9235,1054,9265,996,9320,962,9342,957,9430,957e" filled="f" stroked="t" strokeweight=".355101pt" strokecolor="#231F20">
                <v:path arrowok="t"/>
              </v:shape>
            </v:group>
            <v:group style="position:absolute;left:9423;top:932;width:50;height:50" coordorigin="9423,932" coordsize="50,50">
              <v:shape style="position:absolute;left:9423;top:932;width:50;height:50" coordorigin="9423,932" coordsize="50,50" path="m9423,932l9423,982,9473,957,9423,932xe" filled="t" fillcolor="#231F20" stroked="f">
                <v:path arrowok="t"/>
                <v:fill type="solid"/>
              </v:shape>
            </v:group>
            <v:group style="position:absolute;left:9004;top:957;width:1433;height:1701" coordorigin="9004,957" coordsize="1433,1701">
              <v:shape style="position:absolute;left:9004;top:957;width:1433;height:1701" coordorigin="9004,957" coordsize="1433,1701" path="m9004,2658l9337,2658,9360,2656,9419,2627,9455,2573,9462,2525,9467,2501,9501,2444,9555,2414,9636,2409,9695,2402,9807,2374,9912,2331,10007,2272,10092,2200,10164,2116,10223,2022,10267,1919,10294,1808,10303,1692,10303,1045,10306,1022,10344,971,10386,957,10436,957e" filled="f" stroked="t" strokeweight=".355101pt" strokecolor="#231F20">
                <v:path arrowok="t"/>
              </v:shape>
            </v:group>
            <v:group style="position:absolute;left:9398;top:180;width:75;height:597" coordorigin="9398,180" coordsize="75,597">
              <v:shape style="position:absolute;left:9398;top:180;width:75;height:597" coordorigin="9398,180" coordsize="75,597" path="m9473,180l9436,180,9415,187,9401,203,9398,739,9404,760,9421,774,9473,777e" filled="f" stroked="t" strokeweight=".355101pt" strokecolor="#231F20">
                <v:path arrowok="t"/>
              </v:shape>
            </v:group>
            <v:group style="position:absolute;left:9423;top:752;width:50;height:50" coordorigin="9423,752" coordsize="50,50">
              <v:shape style="position:absolute;left:9423;top:752;width:50;height:50" coordorigin="9423,752" coordsize="50,50" path="m9423,752l9423,802,9473,777,9423,752xe" filled="t" fillcolor="#231F20" stroked="f">
                <v:path arrowok="t"/>
                <v:fill type="solid"/>
              </v:shape>
            </v:group>
            <v:group style="position:absolute;left:10405;top:180;width:75;height:604" coordorigin="10405,180" coordsize="75,604">
              <v:shape style="position:absolute;left:10405;top:180;width:75;height:604" coordorigin="10405,180" coordsize="75,604" path="m10480,180l10442,180,10421,187,10408,203,10405,746,10411,768,10428,781,10480,784e" filled="f" stroked="t" strokeweight=".355101pt" strokecolor="#231F20">
                <v:path arrowok="t"/>
              </v:shape>
            </v:group>
            <v:group style="position:absolute;left:9398;top:1210;width:75;height:620" coordorigin="9398,1210" coordsize="75,620">
              <v:shape style="position:absolute;left:9398;top:1210;width:75;height:620" coordorigin="9398,1210" coordsize="75,620" path="m9473,1210l9436,1210,9415,1216,9401,1233,9398,1792,9404,1813,9421,1827,9473,1830e" filled="f" stroked="t" strokeweight=".355101pt" strokecolor="#231F20">
                <v:path arrowok="t"/>
              </v:shape>
            </v:group>
            <v:group style="position:absolute;left:9423;top:1805;width:50;height:50" coordorigin="9423,1805" coordsize="50,50">
              <v:shape style="position:absolute;left:9423;top:1805;width:50;height:50" coordorigin="9423,1805" coordsize="50,50" path="m9423,1805l9423,1855,9473,1830,9423,1805xe" filled="t" fillcolor="#231F20" stroked="f">
                <v:path arrowok="t"/>
                <v:fill type="solid"/>
              </v:shape>
            </v:group>
            <v:group style="position:absolute;left:10405;top:1210;width:75;height:620" coordorigin="10405,1210" coordsize="75,620">
              <v:shape style="position:absolute;left:10405;top:1210;width:75;height:620" coordorigin="10405,1210" coordsize="75,620" path="m10480,1210l10442,1210,10421,1216,10407,1233,10405,1792,10411,1813,10428,1827,10480,1830e" filled="f" stroked="t" strokeweight=".355101pt" strokecolor="#231F20">
                <v:path arrowok="t"/>
              </v:shape>
            </v:group>
            <v:group style="position:absolute;left:10430;top:1805;width:50;height:50" coordorigin="10430,1805" coordsize="50,50">
              <v:shape style="position:absolute;left:10430;top:1805;width:50;height:50" coordorigin="10430,1805" coordsize="50,50" path="m10430,1805l10430,1855,10480,1830,10430,1805xe" filled="t" fillcolor="#231F20" stroked="f">
                <v:path arrowok="t"/>
                <v:fill type="solid"/>
              </v:shape>
            </v:group>
            <v:group style="position:absolute;left:7997;top:107;width:470;height:5" coordorigin="7997,107" coordsize="470,5">
              <v:shape style="position:absolute;left:7997;top:107;width:470;height:5" coordorigin="7997,107" coordsize="470,5" path="m7997,112l8467,107e" filled="f" stroked="t" strokeweight=".266592pt" strokecolor="#A092BA">
                <v:path arrowok="t"/>
              </v:shape>
            </v:group>
            <v:group style="position:absolute;left:7967;top:24;width:30;height:181" coordorigin="7967,24" coordsize="30,181">
              <v:shape style="position:absolute;left:7967;top:24;width:30;height:181" coordorigin="7967,24" coordsize="30,181" path="m7967,24l7997,24,7997,205,7967,205e" filled="f" stroked="t" strokeweight=".266592pt" strokecolor="#A092BA">
                <v:path arrowok="t"/>
              </v:shape>
            </v:group>
            <v:group style="position:absolute;left:8043;top:1078;width:476;height:2" coordorigin="8043,1078" coordsize="476,2">
              <v:shape style="position:absolute;left:8043;top:1078;width:476;height:2" coordorigin="8043,1078" coordsize="476,0" path="m8043,1078l8519,1078e" filled="f" stroked="t" strokeweight=".266592pt" strokecolor="#A092BA">
                <v:path arrowok="t"/>
              </v:shape>
            </v:group>
            <v:group style="position:absolute;left:8013;top:987;width:30;height:181" coordorigin="8013,987" coordsize="30,181">
              <v:shape style="position:absolute;left:8013;top:987;width:30;height:181" coordorigin="8013,987" coordsize="30,181" path="m8013,987l8043,987,8043,1168,8013,1168e" filled="f" stroked="t" strokeweight=".266592pt" strokecolor="#A092BA">
                <v:path arrowok="t"/>
              </v:shape>
            </v:group>
            <v:group style="position:absolute;left:8031;top:2228;width:436;height:5" coordorigin="8031,2228" coordsize="436,5">
              <v:shape style="position:absolute;left:8031;top:2228;width:436;height:5" coordorigin="8031,2228" coordsize="436,5" path="m8031,2228l8467,2232e" filled="f" stroked="t" strokeweight=".266592pt" strokecolor="#A092BA">
                <v:path arrowok="t"/>
              </v:shape>
            </v:group>
            <v:group style="position:absolute;left:8001;top:2134;width:30;height:181" coordorigin="8001,2134" coordsize="30,181">
              <v:shape style="position:absolute;left:8001;top:2134;width:30;height:181" coordorigin="8001,2134" coordsize="30,181" path="m8001,2134l8031,2134,8031,2316,8001,2316e" filled="f" stroked="t" strokeweight=".266592pt" strokecolor="#A092BA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w</w:t>
      </w:r>
      <w:r>
        <w:rPr>
          <w:rFonts w:ascii="Calibri" w:hAnsi="Calibri" w:cs="Calibri" w:eastAsia="Calibri"/>
          <w:b/>
          <w:bCs/>
          <w:color w:val="A092BA"/>
          <w:spacing w:val="-3"/>
          <w:w w:val="100"/>
          <w:sz w:val="10"/>
          <w:szCs w:val="10"/>
        </w:rPr>
        <w:t>a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sz w:val="10"/>
          <w:szCs w:val="10"/>
        </w:rPr>
        <w:t>y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1"/>
          <w:sz w:val="10"/>
          <w:szCs w:val="10"/>
        </w:rPr>
        <w:t>A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1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5"/>
          <w:sz w:val="10"/>
          <w:szCs w:val="10"/>
        </w:rPr>
        <w:t>B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5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4"/>
          <w:sz w:val="10"/>
          <w:szCs w:val="1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tabs>
          <w:tab w:pos="3129" w:val="left" w:leader="none"/>
        </w:tabs>
        <w:spacing w:line="85" w:lineRule="exact"/>
        <w:ind w:left="2121" w:right="0" w:firstLine="0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>E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1013" w:val="left" w:leader="none"/>
          <w:tab w:pos="2121" w:val="left" w:leader="none"/>
        </w:tabs>
        <w:ind w:left="2121" w:right="501" w:hanging="1014"/>
        <w:jc w:val="center"/>
        <w:rPr>
          <w:rFonts w:ascii="Calibri" w:hAnsi="Calibri" w:cs="Calibri" w:eastAsia="Calibri"/>
          <w:sz w:val="10"/>
          <w:szCs w:val="10"/>
        </w:rPr>
      </w:pPr>
      <w:r>
        <w:rPr/>
        <w:pict>
          <v:shape style="position:absolute;margin-left:523.817871pt;margin-top:.937066pt;width:27.392428pt;height:30.113588pt;mso-position-horizontal-relative:page;mso-position-vertical-relative:paragraph;z-index:-1001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15" w:hRule="exact"/>
                    </w:trPr>
                    <w:tc>
                      <w:tcPr>
                        <w:tcW w:w="537" w:type="dxa"/>
                        <w:tcBorders>
                          <w:top w:val="single" w:sz="2" w:space="0" w:color="CECFD1"/>
                          <w:left w:val="single" w:sz="3" w:space="0" w:color="CECFD1"/>
                          <w:bottom w:val="single" w:sz="2" w:space="0" w:color="CECFD1"/>
                          <w:right w:val="single" w:sz="3" w:space="0" w:color="CECFD1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9" w:right="0"/>
                          <w:jc w:val="center"/>
                          <w:rPr>
                            <w:rFonts w:ascii="Calibri" w:hAnsi="Calibri" w:cs="Calibri" w:eastAsia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hAnsi="Calibri" w:cs="Calibri" w:eastAsia="Calibri"/>
                            <w:b/>
                            <w:bCs/>
                            <w:color w:val="FFFFFF"/>
                            <w:spacing w:val="0"/>
                            <w:w w:val="100"/>
                            <w:sz w:val="10"/>
                            <w:szCs w:val="10"/>
                          </w:rPr>
                          <w:t>F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537" w:type="dxa"/>
                        <w:tcBorders>
                          <w:top w:val="single" w:sz="2" w:space="0" w:color="CECFD1"/>
                          <w:left w:val="single" w:sz="2" w:space="0" w:color="CECFD1"/>
                          <w:bottom w:val="single" w:sz="2" w:space="0" w:color="CECFD1"/>
                          <w:right w:val="single" w:sz="2" w:space="0" w:color="CECFD1"/>
                        </w:tcBorders>
                        <w:shd w:val="clear" w:color="auto" w:fill="939598"/>
                      </w:tcPr>
                      <w:p>
                        <w:pPr>
                          <w:pStyle w:val="TableParagraph"/>
                          <w:spacing w:before="41"/>
                          <w:ind w:left="9" w:right="0"/>
                          <w:jc w:val="center"/>
                          <w:rPr>
                            <w:rFonts w:ascii="Calibri" w:hAnsi="Calibri" w:cs="Calibri" w:eastAsia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hAnsi="Calibri" w:cs="Calibri" w:eastAsia="Calibri"/>
                            <w:b/>
                            <w:bCs/>
                            <w:color w:val="FFFFFF"/>
                            <w:spacing w:val="0"/>
                            <w:w w:val="100"/>
                            <w:sz w:val="10"/>
                            <w:szCs w:val="10"/>
                          </w:rPr>
                          <w:t>H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537" w:type="dxa"/>
                        <w:tcBorders>
                          <w:top w:val="single" w:sz="2" w:space="0" w:color="CECFD1"/>
                          <w:left w:val="single" w:sz="2" w:space="0" w:color="CECFD1"/>
                          <w:bottom w:val="single" w:sz="2" w:space="0" w:color="CECFD1"/>
                          <w:right w:val="single" w:sz="2" w:space="0" w:color="CECFD1"/>
                        </w:tcBorders>
                        <w:shd w:val="clear" w:color="auto" w:fill="939598"/>
                      </w:tcPr>
                      <w:p>
                        <w:pPr>
                          <w:pStyle w:val="TableParagraph"/>
                          <w:spacing w:before="77"/>
                          <w:ind w:left="9" w:right="0"/>
                          <w:jc w:val="center"/>
                          <w:rPr>
                            <w:rFonts w:ascii="Calibri" w:hAnsi="Calibri" w:cs="Calibri" w:eastAsia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hAnsi="Calibri" w:cs="Calibri" w:eastAsia="Calibri"/>
                            <w:b/>
                            <w:bCs/>
                            <w:color w:val="FFFFFF"/>
                            <w:spacing w:val="0"/>
                            <w:w w:val="100"/>
                            <w:sz w:val="10"/>
                            <w:szCs w:val="10"/>
                          </w:rPr>
                          <w:t>J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numPr>
          <w:ilvl w:val="1"/>
          <w:numId w:val="5"/>
        </w:numPr>
        <w:tabs>
          <w:tab w:pos="1003" w:val="left" w:leader="none"/>
          <w:tab w:pos="2113" w:val="left" w:leader="none"/>
        </w:tabs>
        <w:spacing w:line="141" w:lineRule="exact" w:before="18"/>
        <w:ind w:left="2113" w:right="491" w:hanging="1004"/>
        <w:jc w:val="center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numPr>
          <w:ilvl w:val="0"/>
          <w:numId w:val="5"/>
        </w:numPr>
        <w:tabs>
          <w:tab w:pos="246" w:val="left" w:leader="none"/>
          <w:tab w:pos="1111" w:val="left" w:leader="none"/>
        </w:tabs>
        <w:spacing w:line="121" w:lineRule="exact"/>
        <w:ind w:left="246" w:right="0" w:hanging="81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A092BA"/>
          <w:spacing w:val="-1"/>
          <w:w w:val="100"/>
          <w:position w:val="2"/>
          <w:sz w:val="10"/>
          <w:szCs w:val="10"/>
        </w:rPr>
        <w:t>w</w:t>
      </w:r>
      <w:r>
        <w:rPr>
          <w:rFonts w:ascii="Calibri" w:hAnsi="Calibri" w:cs="Calibri" w:eastAsia="Calibri"/>
          <w:b/>
          <w:bCs/>
          <w:color w:val="A092BA"/>
          <w:spacing w:val="-2"/>
          <w:w w:val="100"/>
          <w:position w:val="2"/>
          <w:sz w:val="10"/>
          <w:szCs w:val="10"/>
        </w:rPr>
        <w:t>a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position w:val="2"/>
          <w:sz w:val="10"/>
          <w:szCs w:val="10"/>
        </w:rPr>
        <w:t>y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position w:val="2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tabs>
          <w:tab w:pos="1025" w:val="left" w:leader="none"/>
        </w:tabs>
        <w:spacing w:line="164" w:lineRule="exact"/>
        <w:ind w:left="0" w:right="514" w:firstLine="0"/>
        <w:jc w:val="center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-4"/>
          <w:sz w:val="10"/>
          <w:szCs w:val="10"/>
        </w:rPr>
        <w:t>D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-4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spacing w:after="0" w:line="164" w:lineRule="exact"/>
        <w:jc w:val="center"/>
        <w:rPr>
          <w:rFonts w:ascii="Calibri" w:hAnsi="Calibri" w:cs="Calibri" w:eastAsia="Calibri"/>
          <w:sz w:val="10"/>
          <w:szCs w:val="10"/>
        </w:rPr>
        <w:sectPr>
          <w:pgSz w:w="12240" w:h="15840"/>
          <w:pgMar w:top="920" w:bottom="280" w:left="860" w:right="860"/>
          <w:cols w:num="3" w:equalWidth="0">
            <w:col w:w="5141" w:space="148"/>
            <w:col w:w="907" w:space="543"/>
            <w:col w:w="3781"/>
          </w:cols>
        </w:sectPr>
      </w:pPr>
    </w:p>
    <w:p>
      <w:pPr>
        <w:pStyle w:val="BodyText"/>
        <w:tabs>
          <w:tab w:pos="6134" w:val="left" w:leader="none"/>
        </w:tabs>
        <w:ind w:right="0"/>
        <w:jc w:val="left"/>
        <w:rPr>
          <w:rFonts w:ascii="Calibri" w:hAnsi="Calibri" w:cs="Calibri" w:eastAsia="Calibri"/>
          <w:sz w:val="10"/>
          <w:szCs w:val="10"/>
        </w:rPr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ones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tuple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7"/>
          <w:sz w:val="10"/>
          <w:szCs w:val="1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pStyle w:val="BodyText"/>
        <w:tabs>
          <w:tab w:pos="6137" w:val="left" w:leader="none"/>
        </w:tabs>
        <w:spacing w:line="174" w:lineRule="exact" w:before="11"/>
        <w:ind w:right="0"/>
        <w:jc w:val="left"/>
        <w:rPr>
          <w:rFonts w:ascii="Calibri" w:hAnsi="Calibri" w:cs="Calibri" w:eastAsia="Calibri"/>
          <w:sz w:val="10"/>
          <w:szCs w:val="10"/>
        </w:rPr>
      </w:pPr>
      <w:r>
        <w:rPr>
          <w:b w:val="0"/>
          <w:bCs w:val="0"/>
          <w:spacing w:val="0"/>
          <w:w w:val="100"/>
        </w:rPr>
        <w:t>MFTs.</w:t>
      </w:r>
      <w:r>
        <w:rPr>
          <w:b w:val="0"/>
          <w:bCs w:val="0"/>
          <w:spacing w:val="0"/>
          <w:w w:val="10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>B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tabs>
          <w:tab w:pos="1143" w:val="left" w:leader="none"/>
          <w:tab w:pos="2147" w:val="left" w:leader="none"/>
        </w:tabs>
        <w:spacing w:line="249" w:lineRule="auto" w:before="8"/>
        <w:ind w:left="121" w:right="610" w:hanging="3"/>
        <w:jc w:val="left"/>
        <w:rPr>
          <w:rFonts w:ascii="Calibri" w:hAnsi="Calibri" w:cs="Calibri" w:eastAsia="Calibri"/>
          <w:sz w:val="10"/>
          <w:szCs w:val="10"/>
        </w:rPr>
      </w:pPr>
      <w:r>
        <w:rPr>
          <w:spacing w:val="0"/>
          <w:w w:val="100"/>
        </w:rPr>
        <w:br w:type="column"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3"/>
          <w:sz w:val="10"/>
          <w:szCs w:val="10"/>
        </w:rPr>
        <w:t>A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3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I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J</w:t>
      </w:r>
      <w:r>
        <w:rPr>
          <w:rFonts w:ascii="Calibri" w:hAnsi="Calibri" w:cs="Calibri" w:eastAsia="Calibri"/>
          <w:b/>
          <w:bCs/>
          <w:color w:val="FFFFFF"/>
          <w:spacing w:val="0"/>
          <w:w w:val="101"/>
          <w:position w:val="0"/>
          <w:sz w:val="10"/>
          <w:szCs w:val="10"/>
        </w:rPr>
        <w:t> 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B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spacing w:line="113" w:lineRule="exact"/>
        <w:ind w:left="123" w:right="0" w:firstLine="0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after="0" w:line="113" w:lineRule="exact"/>
        <w:jc w:val="left"/>
        <w:rPr>
          <w:rFonts w:ascii="Calibri" w:hAnsi="Calibri" w:cs="Calibri" w:eastAsia="Calibri"/>
          <w:sz w:val="10"/>
          <w:szCs w:val="10"/>
        </w:rPr>
        <w:sectPr>
          <w:type w:val="continuous"/>
          <w:pgSz w:w="12240" w:h="15840"/>
          <w:pgMar w:top="960" w:bottom="280" w:left="860" w:right="860"/>
          <w:cols w:num="2" w:equalWidth="0">
            <w:col w:w="6197" w:space="1532"/>
            <w:col w:w="2791"/>
          </w:cols>
        </w:sectPr>
      </w:pPr>
    </w:p>
    <w:p>
      <w:pPr>
        <w:spacing w:before="28"/>
        <w:ind w:left="0" w:right="0" w:firstLine="0"/>
        <w:jc w:val="righ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4</w:t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-</w:t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sz w:val="10"/>
          <w:szCs w:val="10"/>
        </w:rPr>
        <w:t>w</w:t>
      </w:r>
      <w:r>
        <w:rPr>
          <w:rFonts w:ascii="Calibri" w:hAnsi="Calibri" w:cs="Calibri" w:eastAsia="Calibri"/>
          <w:b/>
          <w:bCs/>
          <w:color w:val="A092BA"/>
          <w:spacing w:val="-2"/>
          <w:w w:val="100"/>
          <w:sz w:val="10"/>
          <w:szCs w:val="10"/>
        </w:rPr>
        <w:t>a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sz w:val="10"/>
          <w:szCs w:val="10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numPr>
          <w:ilvl w:val="0"/>
          <w:numId w:val="5"/>
        </w:numPr>
        <w:tabs>
          <w:tab w:pos="1273" w:val="left" w:leader="none"/>
          <w:tab w:pos="2145" w:val="left" w:leader="none"/>
          <w:tab w:pos="3163" w:val="left" w:leader="none"/>
          <w:tab w:pos="4148" w:val="left" w:leader="none"/>
        </w:tabs>
        <w:spacing w:line="150" w:lineRule="exact"/>
        <w:ind w:left="1273" w:right="0" w:hanging="81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A092BA"/>
          <w:spacing w:val="0"/>
          <w:w w:val="100"/>
          <w:position w:val="1"/>
          <w:sz w:val="10"/>
          <w:szCs w:val="10"/>
        </w:rPr>
        <w:br w:type="column"/>
      </w:r>
      <w:r>
        <w:rPr>
          <w:rFonts w:ascii="Calibri" w:hAnsi="Calibri" w:cs="Calibri" w:eastAsia="Calibri"/>
          <w:b/>
          <w:bCs/>
          <w:color w:val="A092BA"/>
          <w:spacing w:val="-1"/>
          <w:w w:val="100"/>
          <w:position w:val="1"/>
          <w:sz w:val="10"/>
          <w:szCs w:val="10"/>
        </w:rPr>
        <w:t>w</w:t>
      </w:r>
      <w:r>
        <w:rPr>
          <w:rFonts w:ascii="Calibri" w:hAnsi="Calibri" w:cs="Calibri" w:eastAsia="Calibri"/>
          <w:b/>
          <w:bCs/>
          <w:color w:val="A092BA"/>
          <w:spacing w:val="-3"/>
          <w:w w:val="100"/>
          <w:position w:val="1"/>
          <w:sz w:val="10"/>
          <w:szCs w:val="10"/>
        </w:rPr>
        <w:t>a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position w:val="1"/>
          <w:sz w:val="10"/>
          <w:szCs w:val="10"/>
        </w:rPr>
        <w:t>y</w:t>
      </w:r>
      <w:r>
        <w:rPr>
          <w:rFonts w:ascii="Calibri" w:hAnsi="Calibri" w:cs="Calibri" w:eastAsia="Calibri"/>
          <w:b/>
          <w:bCs/>
          <w:color w:val="A092BA"/>
          <w:spacing w:val="0"/>
          <w:w w:val="100"/>
          <w:position w:val="1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D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5"/>
          <w:sz w:val="10"/>
          <w:szCs w:val="10"/>
        </w:rPr>
        <w:t>L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5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4"/>
          <w:sz w:val="10"/>
          <w:szCs w:val="10"/>
        </w:rPr>
        <w:t>M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spacing w:after="0" w:line="150" w:lineRule="exact"/>
        <w:jc w:val="left"/>
        <w:rPr>
          <w:rFonts w:ascii="Calibri" w:hAnsi="Calibri" w:cs="Calibri" w:eastAsia="Calibri"/>
          <w:sz w:val="10"/>
          <w:szCs w:val="10"/>
        </w:rPr>
        <w:sectPr>
          <w:type w:val="continuous"/>
          <w:pgSz w:w="12240" w:h="15840"/>
          <w:pgMar w:top="960" w:bottom="280" w:left="860" w:right="860"/>
          <w:cols w:num="2" w:equalWidth="0">
            <w:col w:w="5661" w:space="40"/>
            <w:col w:w="4819"/>
          </w:cols>
        </w:sectPr>
      </w:pP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4"/>
        </w:numPr>
        <w:tabs>
          <w:tab w:pos="390" w:val="left" w:leader="none"/>
          <w:tab w:pos="6138" w:val="left" w:leader="none"/>
        </w:tabs>
        <w:ind w:left="390" w:right="0" w:hanging="272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Implementation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gy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Calibri" w:hAnsi="Calibri" w:cs="Calibri" w:eastAsia="Calibri"/>
          <w:b/>
          <w:bCs/>
          <w:i w:val="0"/>
          <w:color w:val="FFFFFF"/>
          <w:spacing w:val="0"/>
          <w:w w:val="100"/>
          <w:position w:val="10"/>
          <w:sz w:val="10"/>
          <w:szCs w:val="10"/>
        </w:rPr>
        <w:t>C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9" w:lineRule="auto"/>
        <w:ind w:right="1051" w:firstLine="199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seeding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xisting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89"/>
        <w:ind w:left="119" w:right="0" w:firstLine="0"/>
        <w:jc w:val="left"/>
        <w:rPr>
          <w:rFonts w:ascii="Calibri" w:hAnsi="Calibri" w:cs="Calibri" w:eastAsia="Calibri"/>
          <w:sz w:val="10"/>
          <w:szCs w:val="10"/>
        </w:rPr>
      </w:pPr>
      <w:r>
        <w:rPr>
          <w:spacing w:val="0"/>
          <w:w w:val="100"/>
        </w:rPr>
        <w:br w:type="column"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sz w:val="10"/>
          <w:szCs w:val="10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tabs>
          <w:tab w:pos="1125" w:val="left" w:leader="none"/>
          <w:tab w:pos="2131" w:val="left" w:leader="none"/>
        </w:tabs>
        <w:spacing w:line="324" w:lineRule="auto" w:before="85"/>
        <w:ind w:left="123" w:right="592" w:hanging="5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3"/>
          <w:sz w:val="10"/>
          <w:szCs w:val="10"/>
        </w:rPr>
        <w:t>H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3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1"/>
          <w:sz w:val="10"/>
          <w:szCs w:val="10"/>
        </w:rPr>
        <w:t>N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1"/>
          <w:sz w:val="10"/>
          <w:szCs w:val="10"/>
        </w:rPr>
        <w:tab/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O</w:t>
      </w:r>
      <w:r>
        <w:rPr>
          <w:rFonts w:ascii="Calibri" w:hAnsi="Calibri" w:cs="Calibri" w:eastAsia="Calibri"/>
          <w:b/>
          <w:bCs/>
          <w:color w:val="FFFFFF"/>
          <w:spacing w:val="0"/>
          <w:w w:val="101"/>
          <w:position w:val="0"/>
          <w:sz w:val="10"/>
          <w:szCs w:val="10"/>
        </w:rPr>
        <w:t> </w:t>
      </w:r>
      <w:r>
        <w:rPr>
          <w:rFonts w:ascii="Calibri" w:hAnsi="Calibri" w:cs="Calibri" w:eastAsia="Calibri"/>
          <w:b/>
          <w:bCs/>
          <w:color w:val="FFFFFF"/>
          <w:spacing w:val="0"/>
          <w:w w:val="100"/>
          <w:position w:val="0"/>
          <w:sz w:val="10"/>
          <w:szCs w:val="10"/>
        </w:rPr>
        <w:t>K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spacing w:after="0" w:line="324" w:lineRule="auto"/>
        <w:jc w:val="left"/>
        <w:rPr>
          <w:rFonts w:ascii="Calibri" w:hAnsi="Calibri" w:cs="Calibri" w:eastAsia="Calibri"/>
          <w:sz w:val="10"/>
          <w:szCs w:val="10"/>
        </w:rPr>
        <w:sectPr>
          <w:type w:val="continuous"/>
          <w:pgSz w:w="12240" w:h="15840"/>
          <w:pgMar w:top="960" w:bottom="280" w:left="860" w:right="860"/>
          <w:cols w:num="2" w:equalWidth="0">
            <w:col w:w="6193" w:space="1534"/>
            <w:col w:w="2793"/>
          </w:cols>
        </w:sectPr>
      </w:pP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seed,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eliminated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tuples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un-c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tuples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until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tuples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18"/>
        <w:ind w:right="0" w:firstLine="19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seeding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simple: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directly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later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approach.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second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comes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xisting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study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[3],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seeding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parts: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part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partial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(instead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array)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comes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xisting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along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reason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generates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distinct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handling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determined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localization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issues.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7" w:lineRule="auto" w:before="18"/>
        <w:ind w:right="0" w:firstLine="199"/>
        <w:jc w:val="both"/>
      </w:pP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specificall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depicts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approaches.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figure,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right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side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easily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learn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gle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bottom-up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straightfor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ard,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uild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0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9"/>
          <w:w w:val="1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1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approach,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slightly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complicated.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get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i.e.,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1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seed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uild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remaining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arrays,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seeding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1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initially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array).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second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middle)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“collaborat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bottom-up”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3,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part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comes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68"/>
        <w:ind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Fig.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3: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Bottom-up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Collaborat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bottom-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middle,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part(G)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4-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left.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4"/>
        </w:numPr>
        <w:tabs>
          <w:tab w:pos="401" w:val="left" w:leader="none"/>
        </w:tabs>
        <w:ind w:left="401" w:right="0" w:hanging="28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Implementation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gy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op-d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exact"/>
        <w:ind w:right="119" w:firstLine="19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top-d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xtracting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desirable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minimal</w:t>
      </w:r>
      <w:r>
        <w:rPr>
          <w:b w:val="0"/>
          <w:bCs w:val="0"/>
          <w:spacing w:val="24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24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from</w:t>
      </w:r>
      <w:r>
        <w:rPr>
          <w:b w:val="0"/>
          <w:bCs w:val="0"/>
          <w:i w:val="0"/>
          <w:spacing w:val="2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  <w:t>t</w:t>
      </w:r>
      <w:r>
        <w:rPr>
          <w:rFonts w:ascii="Cambria" w:hAnsi="Cambria" w:cs="Cambria" w:eastAsia="Cambria"/>
          <w:b w:val="0"/>
          <w:bCs w:val="0"/>
          <w:i w:val="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-</w:t>
      </w:r>
      <w:r>
        <w:rPr>
          <w:b w:val="0"/>
          <w:bCs w:val="0"/>
          <w:i w:val="0"/>
          <w:spacing w:val="-2"/>
          <w:w w:val="100"/>
          <w:position w:val="0"/>
        </w:rPr>
        <w:t>w</w:t>
      </w:r>
      <w:r>
        <w:rPr>
          <w:b w:val="0"/>
          <w:bCs w:val="0"/>
          <w:i w:val="0"/>
          <w:spacing w:val="0"/>
          <w:w w:val="100"/>
          <w:position w:val="0"/>
        </w:rPr>
        <w:t>ay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ering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array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5"/>
          <w:position w:val="-2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15"/>
          <w:position w:val="0"/>
        </w:rPr>
        <w:t>.</w:t>
      </w:r>
      <w:r>
        <w:rPr>
          <w:b w:val="0"/>
          <w:bCs w:val="0"/>
          <w:i w:val="0"/>
          <w:spacing w:val="17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-6"/>
          <w:w w:val="100"/>
          <w:position w:val="0"/>
        </w:rPr>
        <w:t>e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9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this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impractical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if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2"/>
          <w:sz w:val="14"/>
          <w:szCs w:val="14"/>
        </w:rPr>
        <w:t>+1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4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too</w:t>
      </w:r>
      <w:r>
        <w:rPr>
          <w:b w:val="0"/>
          <w:bCs w:val="0"/>
          <w:i w:val="0"/>
          <w:spacing w:val="4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la</w:t>
      </w:r>
      <w:r>
        <w:rPr>
          <w:b w:val="0"/>
          <w:bCs w:val="0"/>
          <w:i w:val="0"/>
          <w:spacing w:val="-5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ge,</w:t>
      </w:r>
      <w:r>
        <w:rPr>
          <w:b w:val="0"/>
          <w:bCs w:val="0"/>
          <w:i w:val="0"/>
          <w:spacing w:val="4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because</w:t>
      </w:r>
      <w:r>
        <w:rPr>
          <w:b w:val="0"/>
          <w:bCs w:val="0"/>
          <w:i w:val="0"/>
          <w:spacing w:val="4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4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get</w:t>
      </w:r>
      <w:r>
        <w:rPr>
          <w:b w:val="0"/>
          <w:bCs w:val="0"/>
          <w:i w:val="0"/>
          <w:spacing w:val="4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4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minimal</w:t>
      </w:r>
      <w:r>
        <w:rPr>
          <w:b w:val="0"/>
          <w:bCs w:val="0"/>
          <w:i w:val="0"/>
          <w:spacing w:val="46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5"/>
          <w:position w:val="-2"/>
          <w:sz w:val="14"/>
          <w:szCs w:val="14"/>
        </w:rPr>
        <w:t>t</w:t>
      </w:r>
      <w:r>
        <w:rPr>
          <w:b w:val="0"/>
          <w:bCs w:val="0"/>
          <w:i w:val="0"/>
          <w:spacing w:val="0"/>
          <w:w w:val="115"/>
          <w:position w:val="0"/>
        </w:rPr>
        <w:t>,</w:t>
      </w:r>
      <w:r>
        <w:rPr>
          <w:b w:val="0"/>
          <w:bCs w:val="0"/>
          <w:i w:val="0"/>
          <w:spacing w:val="38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we</w:t>
      </w:r>
      <w:r>
        <w:rPr>
          <w:b w:val="0"/>
          <w:bCs w:val="0"/>
          <w:i w:val="0"/>
          <w:spacing w:val="4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need</w:t>
      </w:r>
      <w:r>
        <w:rPr>
          <w:b w:val="0"/>
          <w:bCs w:val="0"/>
          <w:i w:val="0"/>
          <w:spacing w:val="4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xhaust</w:t>
      </w:r>
      <w:r>
        <w:rPr>
          <w:b w:val="0"/>
          <w:bCs w:val="0"/>
          <w:i w:val="0"/>
          <w:spacing w:val="-6"/>
          <w:w w:val="100"/>
          <w:position w:val="0"/>
        </w:rPr>
        <w:t>i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ely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check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e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ery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possible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subset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5"/>
          <w:position w:val="-2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15"/>
          <w:position w:val="0"/>
        </w:rPr>
        <w:t>.</w:t>
      </w:r>
      <w:r>
        <w:rPr>
          <w:b w:val="0"/>
          <w:bCs w:val="0"/>
          <w:i w:val="0"/>
          <w:spacing w:val="-9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Hence,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2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this</w:t>
      </w:r>
      <w:r>
        <w:rPr>
          <w:b w:val="0"/>
          <w:bCs w:val="0"/>
          <w:i w:val="0"/>
          <w:spacing w:val="3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pape</w:t>
      </w:r>
      <w:r>
        <w:rPr>
          <w:b w:val="0"/>
          <w:bCs w:val="0"/>
          <w:i w:val="0"/>
          <w:spacing w:val="-9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2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we</w:t>
      </w:r>
      <w:r>
        <w:rPr>
          <w:b w:val="0"/>
          <w:bCs w:val="0"/>
          <w:i w:val="0"/>
          <w:spacing w:val="3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</w:t>
      </w:r>
      <w:r>
        <w:rPr>
          <w:b w:val="0"/>
          <w:bCs w:val="0"/>
          <w:i w:val="0"/>
          <w:spacing w:val="-6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fer</w:t>
      </w:r>
      <w:r>
        <w:rPr>
          <w:b w:val="0"/>
          <w:bCs w:val="0"/>
          <w:i w:val="0"/>
          <w:spacing w:val="3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-2"/>
          <w:w w:val="100"/>
          <w:position w:val="0"/>
        </w:rPr>
        <w:t>w</w:t>
      </w:r>
      <w:r>
        <w:rPr>
          <w:b w:val="0"/>
          <w:bCs w:val="0"/>
          <w:i w:val="0"/>
          <w:spacing w:val="0"/>
          <w:w w:val="100"/>
          <w:position w:val="0"/>
        </w:rPr>
        <w:t>o</w:t>
      </w:r>
      <w:r>
        <w:rPr>
          <w:b w:val="0"/>
          <w:bCs w:val="0"/>
          <w:i w:val="0"/>
          <w:spacing w:val="2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pragmatic</w:t>
      </w:r>
      <w:r>
        <w:rPr>
          <w:b w:val="0"/>
          <w:bCs w:val="0"/>
          <w:i w:val="0"/>
          <w:spacing w:val="3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approaches</w:t>
      </w:r>
      <w:r>
        <w:rPr>
          <w:b w:val="0"/>
          <w:bCs w:val="0"/>
          <w:i w:val="0"/>
          <w:spacing w:val="3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2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resol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this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issue.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7" w:lineRule="auto" w:before="18"/>
        <w:ind w:right="119" w:firstLine="19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approach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selects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test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cases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10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11"/>
          <w:w w:val="105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-2"/>
          <w:sz w:val="14"/>
          <w:szCs w:val="14"/>
        </w:rPr>
        <w:t>+1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with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maximal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un-c</w:t>
      </w:r>
      <w:r>
        <w:rPr>
          <w:b w:val="0"/>
          <w:bCs w:val="0"/>
          <w:i w:val="0"/>
          <w:spacing w:val="-4"/>
          <w:w w:val="105"/>
          <w:position w:val="0"/>
        </w:rPr>
        <w:t>o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ered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t-d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gree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at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interac-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tion</w:t>
      </w:r>
      <w:r>
        <w:rPr>
          <w:b w:val="0"/>
          <w:bCs w:val="0"/>
          <w:i w:val="0"/>
          <w:spacing w:val="-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until</w:t>
      </w:r>
      <w:r>
        <w:rPr>
          <w:b w:val="0"/>
          <w:bCs w:val="0"/>
          <w:i w:val="0"/>
          <w:spacing w:val="-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1"/>
          <w:w w:val="105"/>
          <w:position w:val="0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is</w:t>
      </w:r>
      <w:r>
        <w:rPr>
          <w:b w:val="0"/>
          <w:bCs w:val="0"/>
          <w:i w:val="0"/>
          <w:spacing w:val="-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constructed.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Note</w:t>
      </w:r>
      <w:r>
        <w:rPr>
          <w:b w:val="0"/>
          <w:bCs w:val="0"/>
          <w:i w:val="0"/>
          <w:spacing w:val="-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that</w:t>
      </w:r>
      <w:r>
        <w:rPr>
          <w:b w:val="0"/>
          <w:bCs w:val="0"/>
          <w:i w:val="0"/>
          <w:spacing w:val="-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after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one</w:t>
      </w:r>
      <w:r>
        <w:rPr>
          <w:b w:val="0"/>
          <w:bCs w:val="0"/>
          <w:i w:val="0"/>
          <w:spacing w:val="-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case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is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selected,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un-c</w:t>
      </w:r>
      <w:r>
        <w:rPr>
          <w:b w:val="0"/>
          <w:bCs w:val="0"/>
          <w:i w:val="0"/>
          <w:spacing w:val="-4"/>
          <w:w w:val="105"/>
          <w:position w:val="0"/>
        </w:rPr>
        <w:t>o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ered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-1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remain-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ing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cases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should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be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re-computed.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One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simple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method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is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to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completely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search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t-d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gree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</w:t>
      </w:r>
      <w:r>
        <w:rPr>
          <w:b w:val="0"/>
          <w:bCs w:val="0"/>
          <w:i w:val="0"/>
          <w:spacing w:val="-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-1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case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then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judge</w:t>
      </w:r>
      <w:r>
        <w:rPr>
          <w:b w:val="0"/>
          <w:bCs w:val="0"/>
          <w:i w:val="0"/>
          <w:spacing w:val="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whether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it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is</w:t>
      </w:r>
      <w:r>
        <w:rPr>
          <w:b w:val="0"/>
          <w:bCs w:val="0"/>
          <w:i w:val="0"/>
          <w:spacing w:val="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already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</w:t>
      </w:r>
      <w:r>
        <w:rPr>
          <w:b w:val="0"/>
          <w:bCs w:val="0"/>
          <w:i w:val="0"/>
          <w:spacing w:val="-4"/>
          <w:w w:val="105"/>
          <w:position w:val="0"/>
        </w:rPr>
        <w:t>o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ered.</w:t>
      </w:r>
      <w:r>
        <w:rPr>
          <w:b w:val="0"/>
          <w:bCs w:val="0"/>
          <w:i w:val="0"/>
          <w:spacing w:val="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H</w:t>
      </w:r>
      <w:r>
        <w:rPr>
          <w:b w:val="0"/>
          <w:bCs w:val="0"/>
          <w:i w:val="0"/>
          <w:spacing w:val="-6"/>
          <w:w w:val="105"/>
          <w:position w:val="0"/>
        </w:rPr>
        <w:t>o</w:t>
      </w:r>
      <w:r>
        <w:rPr>
          <w:b w:val="0"/>
          <w:bCs w:val="0"/>
          <w:i w:val="0"/>
          <w:spacing w:val="0"/>
          <w:w w:val="105"/>
          <w:position w:val="0"/>
        </w:rPr>
        <w:t>w</w:t>
      </w:r>
      <w:r>
        <w:rPr>
          <w:b w:val="0"/>
          <w:bCs w:val="0"/>
          <w:i w:val="0"/>
          <w:spacing w:val="-6"/>
          <w:w w:val="105"/>
          <w:position w:val="0"/>
        </w:rPr>
        <w:t>e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</w:t>
      </w:r>
      <w:r>
        <w:rPr>
          <w:b w:val="0"/>
          <w:bCs w:val="0"/>
          <w:i w:val="0"/>
          <w:spacing w:val="-9"/>
          <w:w w:val="105"/>
          <w:position w:val="0"/>
        </w:rPr>
        <w:t>r</w:t>
      </w:r>
      <w:r>
        <w:rPr>
          <w:b w:val="0"/>
          <w:bCs w:val="0"/>
          <w:i w:val="0"/>
          <w:spacing w:val="0"/>
          <w:w w:val="105"/>
          <w:position w:val="0"/>
        </w:rPr>
        <w:t>,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it</w:t>
      </w:r>
      <w:r>
        <w:rPr>
          <w:b w:val="0"/>
          <w:bCs w:val="0"/>
          <w:i w:val="0"/>
          <w:spacing w:val="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is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ery</w:t>
      </w:r>
      <w:r>
        <w:rPr>
          <w:b w:val="0"/>
          <w:bCs w:val="0"/>
          <w:i w:val="0"/>
          <w:spacing w:val="-3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time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consuming,</w:t>
      </w:r>
      <w:r>
        <w:rPr>
          <w:b w:val="0"/>
          <w:bCs w:val="0"/>
          <w:i w:val="0"/>
          <w:spacing w:val="-3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especially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considering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-32"/>
          <w:w w:val="105"/>
          <w:position w:val="0"/>
        </w:rPr>
        <w:t> </w:t>
      </w:r>
      <w:r>
        <w:rPr>
          <w:b w:val="0"/>
          <w:bCs w:val="0"/>
          <w:i w:val="0"/>
          <w:spacing w:val="-3"/>
          <w:w w:val="105"/>
          <w:position w:val="0"/>
        </w:rPr>
        <w:t>f</w:t>
      </w:r>
      <w:r>
        <w:rPr>
          <w:b w:val="0"/>
          <w:bCs w:val="0"/>
          <w:i w:val="0"/>
          <w:spacing w:val="0"/>
          <w:w w:val="105"/>
          <w:position w:val="0"/>
        </w:rPr>
        <w:t>act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that</w:t>
      </w:r>
      <w:r>
        <w:rPr>
          <w:b w:val="0"/>
          <w:bCs w:val="0"/>
          <w:i w:val="0"/>
          <w:spacing w:val="-3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there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are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more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than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60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million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5-d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gree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</w:t>
      </w:r>
      <w:r>
        <w:rPr>
          <w:b w:val="0"/>
          <w:bCs w:val="0"/>
          <w:i w:val="0"/>
          <w:spacing w:val="-2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one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case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for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some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subjects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our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empirical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studies.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-3"/>
          <w:w w:val="105"/>
          <w:position w:val="0"/>
        </w:rPr>
        <w:t>f</w:t>
      </w:r>
      <w:r>
        <w:rPr>
          <w:b w:val="0"/>
          <w:bCs w:val="0"/>
          <w:i w:val="0"/>
          <w:spacing w:val="0"/>
          <w:w w:val="105"/>
          <w:position w:val="0"/>
        </w:rPr>
        <w:t>act,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we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do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not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need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to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re-compute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all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for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all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remaining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-2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cases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when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one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case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is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selected.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Instead,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we</w:t>
      </w:r>
      <w:r>
        <w:rPr>
          <w:b w:val="0"/>
          <w:bCs w:val="0"/>
          <w:i w:val="0"/>
          <w:spacing w:val="-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only</w:t>
      </w:r>
      <w:r>
        <w:rPr>
          <w:b w:val="0"/>
          <w:bCs w:val="0"/>
          <w:i w:val="0"/>
          <w:spacing w:val="-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need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to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record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</w:t>
      </w:r>
      <w:r>
        <w:rPr>
          <w:b w:val="0"/>
          <w:bCs w:val="0"/>
          <w:i w:val="0"/>
          <w:spacing w:val="-6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wly</w:t>
      </w:r>
      <w:r>
        <w:rPr>
          <w:b w:val="0"/>
          <w:bCs w:val="0"/>
          <w:i w:val="0"/>
          <w:spacing w:val="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</w:t>
      </w:r>
      <w:r>
        <w:rPr>
          <w:b w:val="0"/>
          <w:bCs w:val="0"/>
          <w:i w:val="0"/>
          <w:spacing w:val="-4"/>
          <w:w w:val="105"/>
          <w:position w:val="0"/>
        </w:rPr>
        <w:t>o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ered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last</w:t>
      </w:r>
      <w:r>
        <w:rPr>
          <w:b w:val="0"/>
          <w:bCs w:val="0"/>
          <w:i w:val="0"/>
          <w:spacing w:val="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selected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case,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then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check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each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remaining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test</w:t>
      </w:r>
      <w:r>
        <w:rPr>
          <w:b w:val="0"/>
          <w:bCs w:val="0"/>
          <w:i w:val="0"/>
          <w:spacing w:val="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cases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whether</w:t>
      </w:r>
      <w:r>
        <w:rPr>
          <w:b w:val="0"/>
          <w:bCs w:val="0"/>
          <w:i w:val="0"/>
          <w:spacing w:val="-2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it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contains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some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these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</w:t>
      </w:r>
      <w:r>
        <w:rPr>
          <w:b w:val="0"/>
          <w:bCs w:val="0"/>
          <w:i w:val="0"/>
          <w:spacing w:val="-6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wly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</w:t>
      </w:r>
      <w:r>
        <w:rPr>
          <w:b w:val="0"/>
          <w:bCs w:val="0"/>
          <w:i w:val="0"/>
          <w:spacing w:val="-4"/>
          <w:w w:val="105"/>
          <w:position w:val="0"/>
        </w:rPr>
        <w:t>o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ered</w:t>
      </w:r>
      <w:r>
        <w:rPr>
          <w:b w:val="0"/>
          <w:bCs w:val="0"/>
          <w:i w:val="0"/>
          <w:spacing w:val="-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interactions;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if</w:t>
      </w:r>
      <w:r>
        <w:rPr>
          <w:b w:val="0"/>
          <w:bCs w:val="0"/>
          <w:i w:val="0"/>
          <w:spacing w:val="-2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so,</w:t>
      </w:r>
      <w:r>
        <w:rPr>
          <w:b w:val="0"/>
          <w:bCs w:val="0"/>
          <w:i w:val="0"/>
          <w:spacing w:val="-2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-2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number</w:t>
      </w:r>
      <w:r>
        <w:rPr>
          <w:b w:val="0"/>
          <w:bCs w:val="0"/>
          <w:i w:val="0"/>
          <w:spacing w:val="-2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-2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un-c</w:t>
      </w:r>
      <w:r>
        <w:rPr>
          <w:b w:val="0"/>
          <w:bCs w:val="0"/>
          <w:i w:val="0"/>
          <w:spacing w:val="-4"/>
          <w:w w:val="105"/>
          <w:position w:val="0"/>
        </w:rPr>
        <w:t>o</w:t>
      </w:r>
      <w:r>
        <w:rPr>
          <w:b w:val="0"/>
          <w:bCs w:val="0"/>
          <w:i w:val="0"/>
          <w:spacing w:val="-4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ered</w:t>
      </w:r>
      <w:r>
        <w:rPr>
          <w:b w:val="0"/>
          <w:bCs w:val="0"/>
          <w:i w:val="0"/>
          <w:spacing w:val="-2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</w:t>
      </w:r>
      <w:r>
        <w:rPr>
          <w:b w:val="0"/>
          <w:bCs w:val="0"/>
          <w:i w:val="0"/>
          <w:spacing w:val="-2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should</w:t>
      </w:r>
      <w:r>
        <w:rPr>
          <w:b w:val="0"/>
          <w:bCs w:val="0"/>
          <w:i w:val="0"/>
          <w:spacing w:val="-28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be</w:t>
      </w:r>
      <w:r>
        <w:rPr>
          <w:b w:val="0"/>
          <w:bCs w:val="0"/>
          <w:i w:val="0"/>
          <w:spacing w:val="-2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updated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by</w:t>
      </w:r>
      <w:r>
        <w:rPr>
          <w:b w:val="0"/>
          <w:bCs w:val="0"/>
          <w:i w:val="0"/>
          <w:spacing w:val="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subtracting</w:t>
      </w:r>
      <w:r>
        <w:rPr>
          <w:b w:val="0"/>
          <w:bCs w:val="0"/>
          <w:i w:val="0"/>
          <w:spacing w:val="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number</w:t>
      </w:r>
      <w:r>
        <w:rPr>
          <w:b w:val="0"/>
          <w:bCs w:val="0"/>
          <w:i w:val="0"/>
          <w:spacing w:val="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19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these</w:t>
      </w:r>
      <w:r>
        <w:rPr>
          <w:b w:val="0"/>
          <w:bCs w:val="0"/>
          <w:i w:val="0"/>
          <w:spacing w:val="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contained</w:t>
      </w:r>
      <w:r>
        <w:rPr>
          <w:b w:val="0"/>
          <w:bCs w:val="0"/>
          <w:i w:val="0"/>
          <w:spacing w:val="2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interactions.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-17"/>
          <w:w w:val="105"/>
          <w:position w:val="0"/>
        </w:rPr>
        <w:t>W</w:t>
      </w:r>
      <w:r>
        <w:rPr>
          <w:b w:val="0"/>
          <w:bCs w:val="0"/>
          <w:i w:val="0"/>
          <w:spacing w:val="0"/>
          <w:w w:val="105"/>
          <w:position w:val="0"/>
        </w:rPr>
        <w:t>e</w:t>
      </w:r>
      <w:r>
        <w:rPr>
          <w:b w:val="0"/>
          <w:bCs w:val="0"/>
          <w:i w:val="0"/>
          <w:spacing w:val="2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later</w:t>
      </w:r>
      <w:r>
        <w:rPr>
          <w:b w:val="0"/>
          <w:bCs w:val="0"/>
          <w:i w:val="0"/>
          <w:spacing w:val="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call</w:t>
      </w:r>
      <w:r>
        <w:rPr>
          <w:b w:val="0"/>
          <w:bCs w:val="0"/>
          <w:i w:val="0"/>
          <w:spacing w:val="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this</w:t>
      </w:r>
      <w:r>
        <w:rPr>
          <w:b w:val="0"/>
          <w:bCs w:val="0"/>
          <w:i w:val="0"/>
          <w:spacing w:val="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approach</w:t>
      </w:r>
      <w:r>
        <w:rPr>
          <w:b w:val="0"/>
          <w:bCs w:val="0"/>
          <w:i w:val="0"/>
          <w:spacing w:val="2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23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ve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5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5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e-based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1"/>
          <w:w w:val="10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approach,</w:t>
      </w:r>
      <w:r>
        <w:rPr>
          <w:b w:val="0"/>
          <w:bCs w:val="0"/>
          <w:i w:val="0"/>
          <w:spacing w:val="-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or</w:t>
      </w:r>
      <w:r>
        <w:rPr>
          <w:b w:val="0"/>
          <w:bCs w:val="0"/>
          <w:i w:val="0"/>
          <w:spacing w:val="-15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position w:val="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for</w:t>
      </w:r>
      <w:r>
        <w:rPr>
          <w:b w:val="0"/>
          <w:bCs w:val="0"/>
          <w:i w:val="0"/>
          <w:spacing w:val="-16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short.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0" w:lineRule="auto" w:before="16"/>
        <w:ind w:right="119" w:firstLine="199"/>
        <w:jc w:val="both"/>
      </w:pP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second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approach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selects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case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19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12"/>
          <w:w w:val="110"/>
        </w:rPr>
        <w:t>C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+1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which</w:t>
      </w:r>
      <w:r>
        <w:rPr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has</w:t>
      </w:r>
      <w:r>
        <w:rPr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-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longest</w:t>
      </w:r>
      <w:r>
        <w:rPr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hamming</w:t>
      </w:r>
      <w:r>
        <w:rPr>
          <w:b w:val="0"/>
          <w:bCs w:val="0"/>
          <w:i w:val="0"/>
          <w:spacing w:val="-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distance</w:t>
      </w:r>
      <w:r>
        <w:rPr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from</w:t>
      </w:r>
      <w:r>
        <w:rPr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-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cas-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es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that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-5"/>
          <w:w w:val="110"/>
          <w:position w:val="0"/>
        </w:rPr>
        <w:t>a</w:t>
      </w:r>
      <w:r>
        <w:rPr>
          <w:b w:val="0"/>
          <w:bCs w:val="0"/>
          <w:i w:val="0"/>
          <w:spacing w:val="-4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already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been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selected.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hamming</w:t>
      </w:r>
      <w:r>
        <w:rPr>
          <w:b w:val="0"/>
          <w:bCs w:val="0"/>
          <w:i w:val="0"/>
          <w:spacing w:val="-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distance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after="0" w:line="240" w:lineRule="auto"/>
        <w:jc w:val="both"/>
        <w:sectPr>
          <w:type w:val="continuous"/>
          <w:pgSz w:w="12240" w:h="15840"/>
          <w:pgMar w:top="960" w:bottom="280" w:left="860" w:right="860"/>
          <w:cols w:num="2" w:equalWidth="0">
            <w:col w:w="5141" w:space="119"/>
            <w:col w:w="5260"/>
          </w:cols>
        </w:sectPr>
      </w:pPr>
    </w:p>
    <w:p>
      <w:pPr>
        <w:pStyle w:val="BodyText"/>
        <w:spacing w:line="240" w:lineRule="exact" w:before="66"/>
        <w:ind w:right="0"/>
        <w:jc w:val="left"/>
      </w:pP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cases,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position w:val="-2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39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position w:val="-2"/>
          <w:sz w:val="14"/>
          <w:szCs w:val="14"/>
        </w:rPr>
        <w:t>2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3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is</w:t>
      </w:r>
      <w:r>
        <w:rPr>
          <w:b w:val="0"/>
          <w:bCs w:val="0"/>
          <w:spacing w:val="3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computed</w:t>
      </w:r>
      <w:r>
        <w:rPr>
          <w:b w:val="0"/>
          <w:bCs w:val="0"/>
          <w:spacing w:val="3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3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foll</w:t>
      </w:r>
      <w:r>
        <w:rPr>
          <w:b w:val="0"/>
          <w:bCs w:val="0"/>
          <w:spacing w:val="-6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wing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formula: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282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w w:val="165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u w:val="single" w:color="000000"/>
        </w:rPr>
        <w:t>#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the</w:t>
      </w:r>
      <w:r>
        <w:rPr>
          <w:rFonts w:ascii="Cambria" w:hAnsi="Cambria" w:cs="Cambria" w:eastAsia="Cambria"/>
          <w:b w:val="0"/>
          <w:bCs w:val="0"/>
          <w:spacing w:val="21"/>
          <w:w w:val="105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num</w:t>
      </w:r>
      <w:r>
        <w:rPr>
          <w:rFonts w:ascii="Cambria" w:hAnsi="Cambria" w:cs="Cambria" w:eastAsia="Cambria"/>
          <w:b w:val="0"/>
          <w:bCs w:val="0"/>
          <w:spacing w:val="21"/>
          <w:w w:val="105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of</w:t>
      </w:r>
      <w:r>
        <w:rPr>
          <w:rFonts w:ascii="Cambria" w:hAnsi="Cambria" w:cs="Cambria" w:eastAsia="Cambria"/>
          <w:b w:val="0"/>
          <w:bCs w:val="0"/>
          <w:spacing w:val="42"/>
          <w:w w:val="105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dif</w:t>
      </w:r>
      <w:r>
        <w:rPr>
          <w:rFonts w:ascii="Cambria" w:hAnsi="Cambria" w:cs="Cambria" w:eastAsia="Cambria"/>
          <w:b w:val="0"/>
          <w:bCs w:val="0"/>
          <w:spacing w:val="-26"/>
          <w:w w:val="105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30"/>
          <w:u w:val="single" w:color="000000"/>
        </w:rPr>
        <w:t>f</w:t>
      </w:r>
      <w:r>
        <w:rPr>
          <w:rFonts w:ascii="Cambria" w:hAnsi="Cambria" w:cs="Cambria" w:eastAsia="Cambria"/>
          <w:b w:val="0"/>
          <w:bCs w:val="0"/>
          <w:spacing w:val="-37"/>
          <w:w w:val="13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e</w:t>
      </w:r>
      <w:r>
        <w:rPr>
          <w:rFonts w:ascii="Cambria" w:hAnsi="Cambria" w:cs="Cambria" w:eastAsia="Cambria"/>
          <w:b w:val="0"/>
          <w:bCs w:val="0"/>
          <w:spacing w:val="5"/>
          <w:w w:val="105"/>
          <w:u w:val="single" w:color="000000"/>
        </w:rPr>
        <w:t>r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ent</w:t>
      </w:r>
      <w:r>
        <w:rPr>
          <w:rFonts w:ascii="Cambria" w:hAnsi="Cambria" w:cs="Cambria" w:eastAsia="Cambria"/>
          <w:b w:val="0"/>
          <w:bCs w:val="0"/>
          <w:spacing w:val="21"/>
          <w:w w:val="105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e</w:t>
      </w:r>
      <w:r>
        <w:rPr>
          <w:rFonts w:ascii="Cambria" w:hAnsi="Cambria" w:cs="Cambria" w:eastAsia="Cambria"/>
          <w:b w:val="0"/>
          <w:bCs w:val="0"/>
          <w:spacing w:val="4"/>
          <w:w w:val="105"/>
          <w:u w:val="single" w:color="000000"/>
        </w:rPr>
        <w:t>l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ements</w:t>
      </w:r>
      <w:r>
        <w:rPr>
          <w:rFonts w:ascii="Cambria" w:hAnsi="Cambria" w:cs="Cambria" w:eastAsia="Cambria"/>
          <w:b w:val="0"/>
          <w:bCs w:val="0"/>
          <w:spacing w:val="22"/>
          <w:w w:val="105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bet</w:t>
      </w:r>
      <w:r>
        <w:rPr>
          <w:rFonts w:ascii="Cambria" w:hAnsi="Cambria" w:cs="Cambria" w:eastAsia="Cambria"/>
          <w:b w:val="0"/>
          <w:bCs w:val="0"/>
          <w:spacing w:val="5"/>
          <w:w w:val="105"/>
          <w:u w:val="single" w:color="000000"/>
        </w:rPr>
        <w:t>w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een</w:t>
      </w:r>
      <w:r>
        <w:rPr>
          <w:rFonts w:ascii="Cambria" w:hAnsi="Cambria" w:cs="Cambria" w:eastAsia="Cambria"/>
          <w:b w:val="0"/>
          <w:bCs w:val="0"/>
          <w:spacing w:val="21"/>
          <w:w w:val="105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u w:val="single" w:color="0000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position w:val="-2"/>
          <w:sz w:val="14"/>
          <w:szCs w:val="14"/>
          <w:u w:val="single" w:color="0000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position w:val="-2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5"/>
          <w:position w:val="-2"/>
          <w:sz w:val="14"/>
          <w:szCs w:val="14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position w:val="0"/>
          <w:u w:val="single" w:color="000000"/>
        </w:rPr>
        <w:t>and</w:t>
      </w:r>
      <w:r>
        <w:rPr>
          <w:rFonts w:ascii="Cambria" w:hAnsi="Cambria" w:cs="Cambria" w:eastAsia="Cambria"/>
          <w:b w:val="0"/>
          <w:bCs w:val="0"/>
          <w:spacing w:val="21"/>
          <w:w w:val="105"/>
          <w:position w:val="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position w:val="0"/>
          <w:u w:val="single" w:color="0000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position w:val="-2"/>
          <w:sz w:val="14"/>
          <w:szCs w:val="14"/>
          <w:u w:val="single" w:color="0000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position w:val="-2"/>
          <w:sz w:val="14"/>
          <w:szCs w:val="1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4"/>
          <w:szCs w:val="14"/>
          <w:u w:val="none"/>
        </w:rPr>
      </w:r>
    </w:p>
    <w:p>
      <w:pPr>
        <w:pStyle w:val="BodyText"/>
        <w:spacing w:before="21"/>
        <w:ind w:left="108" w:right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#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the</w:t>
      </w:r>
      <w:r>
        <w:rPr>
          <w:rFonts w:ascii="Cambria" w:hAnsi="Cambria" w:cs="Cambria" w:eastAsia="Cambria"/>
          <w:b w:val="0"/>
          <w:bCs w:val="0"/>
          <w:spacing w:val="26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num</w:t>
      </w:r>
      <w:r>
        <w:rPr>
          <w:rFonts w:ascii="Cambria" w:hAnsi="Cambria" w:cs="Cambria" w:eastAsia="Cambria"/>
          <w:b w:val="0"/>
          <w:bCs w:val="0"/>
          <w:spacing w:val="27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of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4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a</w:t>
      </w:r>
      <w:r>
        <w:rPr>
          <w:rFonts w:ascii="Cambria" w:hAnsi="Cambria" w:cs="Cambria" w:eastAsia="Cambria"/>
          <w:b w:val="0"/>
          <w:bCs w:val="0"/>
          <w:spacing w:val="3"/>
          <w:w w:val="105"/>
        </w:rPr>
        <w:t>l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l</w:t>
      </w:r>
      <w:r>
        <w:rPr>
          <w:rFonts w:ascii="Cambria" w:hAnsi="Cambria" w:cs="Cambria" w:eastAsia="Cambria"/>
          <w:b w:val="0"/>
          <w:bCs w:val="0"/>
          <w:spacing w:val="30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the</w:t>
      </w:r>
      <w:r>
        <w:rPr>
          <w:rFonts w:ascii="Cambria" w:hAnsi="Cambria" w:cs="Cambria" w:eastAsia="Cambria"/>
          <w:b w:val="0"/>
          <w:bCs w:val="0"/>
          <w:spacing w:val="27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e</w:t>
      </w:r>
      <w:r>
        <w:rPr>
          <w:rFonts w:ascii="Cambria" w:hAnsi="Cambria" w:cs="Cambria" w:eastAsia="Cambria"/>
          <w:b w:val="0"/>
          <w:bCs w:val="0"/>
          <w:spacing w:val="4"/>
          <w:w w:val="105"/>
        </w:rPr>
        <w:t>l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ements</w:t>
      </w:r>
      <w:r>
        <w:rPr>
          <w:rFonts w:ascii="Cambria" w:hAnsi="Cambria" w:cs="Cambria" w:eastAsia="Cambria"/>
          <w:b w:val="0"/>
          <w:bCs w:val="0"/>
          <w:spacing w:val="28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in</w:t>
      </w:r>
      <w:r>
        <w:rPr>
          <w:rFonts w:ascii="Cambria" w:hAnsi="Cambria" w:cs="Cambria" w:eastAsia="Cambria"/>
          <w:b w:val="0"/>
          <w:bCs w:val="0"/>
          <w:spacing w:val="26"/>
          <w:w w:val="10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5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position w:val="0"/>
        </w:rPr>
        <w:t>and</w:t>
      </w:r>
      <w:r>
        <w:rPr>
          <w:rFonts w:ascii="Cambria" w:hAnsi="Cambria" w:cs="Cambria" w:eastAsia="Cambria"/>
          <w:b w:val="0"/>
          <w:bCs w:val="0"/>
          <w:spacing w:val="28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4"/>
          <w:szCs w:val="14"/>
        </w:rPr>
      </w:r>
    </w:p>
    <w:p>
      <w:pPr>
        <w:pStyle w:val="BodyText"/>
        <w:spacing w:line="248" w:lineRule="auto" w:before="87"/>
        <w:ind w:right="0" w:firstLine="19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selection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process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repeats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until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0"/>
          <w:w w:val="99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hamming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distance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un-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approach,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normally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case.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referred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Hamming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distance-based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short,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remaining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pape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numPr>
          <w:ilvl w:val="0"/>
          <w:numId w:val="1"/>
        </w:numPr>
        <w:tabs>
          <w:tab w:pos="1784" w:val="left" w:leader="none"/>
        </w:tabs>
        <w:ind w:left="1784" w:right="0" w:hanging="28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pStyle w:val="BodyText"/>
        <w:spacing w:line="249" w:lineRule="auto" w:before="99"/>
        <w:ind w:right="0" w:firstLine="19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questions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esti-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eness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ficien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belong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gies.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line="249" w:lineRule="auto"/>
        <w:ind w:right="0"/>
        <w:jc w:val="both"/>
        <w:rPr>
          <w:b w:val="0"/>
          <w:bCs w:val="0"/>
        </w:rPr>
      </w:pPr>
      <w:r>
        <w:rPr>
          <w:spacing w:val="0"/>
          <w:w w:val="100"/>
        </w:rPr>
        <w:t>RQ1.What</w:t>
      </w:r>
      <w:r>
        <w:rPr>
          <w:spacing w:val="38"/>
          <w:w w:val="100"/>
        </w:rPr>
        <w:t> </w:t>
      </w:r>
      <w:r>
        <w:rPr>
          <w:spacing w:val="0"/>
          <w:w w:val="100"/>
        </w:rPr>
        <w:t>about</w:t>
      </w:r>
      <w:r>
        <w:rPr>
          <w:spacing w:val="38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39"/>
          <w:w w:val="100"/>
        </w:rPr>
        <w:t> </w:t>
      </w:r>
      <w:r>
        <w:rPr>
          <w:spacing w:val="0"/>
          <w:w w:val="100"/>
        </w:rPr>
        <w:t>size</w:t>
      </w:r>
      <w:r>
        <w:rPr>
          <w:spacing w:val="38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39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38"/>
          <w:w w:val="100"/>
        </w:rPr>
        <w:t> </w:t>
      </w:r>
      <w:r>
        <w:rPr>
          <w:spacing w:val="0"/>
          <w:w w:val="100"/>
        </w:rPr>
        <w:t>inc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emental</w:t>
      </w:r>
      <w:r>
        <w:rPr>
          <w:spacing w:val="3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ering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array</w:t>
      </w:r>
      <w:r>
        <w:rPr>
          <w:spacing w:val="17"/>
          <w:w w:val="100"/>
        </w:rPr>
        <w:t> </w:t>
      </w:r>
      <w:r>
        <w:rPr>
          <w:spacing w:val="0"/>
          <w:w w:val="100"/>
        </w:rPr>
        <w:t>generated</w:t>
      </w:r>
      <w:r>
        <w:rPr>
          <w:spacing w:val="18"/>
          <w:w w:val="100"/>
        </w:rPr>
        <w:t> </w:t>
      </w:r>
      <w:r>
        <w:rPr>
          <w:spacing w:val="0"/>
          <w:w w:val="100"/>
        </w:rPr>
        <w:t>by</w:t>
      </w:r>
      <w:r>
        <w:rPr>
          <w:spacing w:val="18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18"/>
          <w:w w:val="100"/>
        </w:rPr>
        <w:t> </w:t>
      </w:r>
      <w:r>
        <w:rPr>
          <w:spacing w:val="-6"/>
          <w:w w:val="100"/>
        </w:rPr>
        <w:t>f</w:t>
      </w:r>
      <w:r>
        <w:rPr>
          <w:spacing w:val="0"/>
          <w:w w:val="100"/>
        </w:rPr>
        <w:t>our</w:t>
      </w:r>
      <w:r>
        <w:rPr>
          <w:spacing w:val="18"/>
          <w:w w:val="100"/>
        </w:rPr>
        <w:t> </w:t>
      </w:r>
      <w:r>
        <w:rPr>
          <w:spacing w:val="0"/>
          <w:w w:val="100"/>
        </w:rPr>
        <w:t>app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oaches?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5"/>
        <w:ind w:right="0" w:firstLine="19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approaches,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metric.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6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possible.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focusing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specified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strength,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aluate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strengths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it.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apply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practice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depends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good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generating.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smaller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better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short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(current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soon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xpired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releasing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ersion).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contrar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smaller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better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long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line="249" w:lineRule="auto" w:before="4"/>
        <w:ind w:right="0"/>
        <w:jc w:val="both"/>
        <w:rPr>
          <w:b w:val="0"/>
          <w:bCs w:val="0"/>
        </w:rPr>
      </w:pPr>
      <w:r>
        <w:rPr>
          <w:spacing w:val="0"/>
          <w:w w:val="100"/>
        </w:rPr>
        <w:t>RQ2.H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w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efficient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these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app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oaches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terms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computation</w:t>
      </w:r>
      <w:r>
        <w:rPr>
          <w:spacing w:val="14"/>
          <w:w w:val="100"/>
        </w:rPr>
        <w:t> </w:t>
      </w:r>
      <w:r>
        <w:rPr>
          <w:spacing w:val="0"/>
          <w:w w:val="100"/>
        </w:rPr>
        <w:t>time</w:t>
      </w:r>
      <w:r>
        <w:rPr>
          <w:spacing w:val="15"/>
          <w:w w:val="100"/>
        </w:rPr>
        <w:t> </w:t>
      </w:r>
      <w:r>
        <w:rPr>
          <w:spacing w:val="0"/>
          <w:w w:val="100"/>
        </w:rPr>
        <w:t>cost?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5"/>
        <w:ind w:right="0" w:firstLine="199"/>
        <w:jc w:val="righ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computation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needed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metric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approaches.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limited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udgeted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searching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optimal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arrays.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apply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practice,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normally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proper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udgeted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prio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Hence,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necessary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optimize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process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cost.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question,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esti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strengths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line="249" w:lineRule="auto"/>
        <w:ind w:right="0"/>
        <w:jc w:val="both"/>
        <w:rPr>
          <w:b w:val="0"/>
          <w:bCs w:val="0"/>
        </w:rPr>
      </w:pPr>
      <w:r>
        <w:rPr>
          <w:spacing w:val="0"/>
          <w:w w:val="100"/>
        </w:rPr>
        <w:t>RQ3.H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w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efficient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these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app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oaches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with</w:t>
      </w:r>
      <w:r>
        <w:rPr>
          <w:spacing w:val="12"/>
          <w:w w:val="100"/>
        </w:rPr>
        <w:t> 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espect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fault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detection?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6" w:lineRule="auto" w:before="2"/>
        <w:ind w:right="0" w:firstLine="199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7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τ</w:t>
      </w:r>
      <w:r>
        <w:rPr>
          <w:rFonts w:ascii="Cambria" w:hAnsi="Cambria" w:cs="Cambria" w:eastAsia="Cambria"/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guarantees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8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τ</w:t>
      </w:r>
      <w:r>
        <w:rPr>
          <w:rFonts w:ascii="Cambria" w:hAnsi="Cambria" w:cs="Cambria" w:eastAsia="Cambria"/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-d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(or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34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τ</w:t>
      </w:r>
      <w:r>
        <w:rPr>
          <w:rFonts w:ascii="Cambria" w:hAnsi="Cambria" w:cs="Cambria" w:eastAsia="Cambria"/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-d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gree)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ecution.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21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τ</w:t>
      </w:r>
      <w:r>
        <w:rPr>
          <w:rFonts w:ascii="Cambria" w:hAnsi="Cambria" w:cs="Cambria" w:eastAsia="Cambria"/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detection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aries.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reason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vious: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sequences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5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τ</w:t>
      </w:r>
      <w:r>
        <w:rPr>
          <w:rFonts w:ascii="Cambria" w:hAnsi="Cambria" w:cs="Cambria" w:eastAsia="Cambria"/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hence,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tests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68"/>
        <w:ind w:right="119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detecting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16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τ</w:t>
      </w:r>
      <w:r>
        <w:rPr>
          <w:rFonts w:ascii="Cambria" w:hAnsi="Cambria" w:cs="Cambria" w:eastAsia="Cambria"/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-d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interactions.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pa-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firstly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metric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“Rate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Detection”(RFD)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[10]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aluate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ficien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detection.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9" w:lineRule="auto" w:before="6"/>
        <w:ind w:right="119" w:firstLine="199"/>
        <w:jc w:val="both"/>
        <w:rPr>
          <w:rFonts w:ascii="Cambria" w:hAnsi="Cambria" w:cs="Cambria" w:eastAsia="Cambria"/>
        </w:rPr>
      </w:pP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formally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[10],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let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T=</w:t>
      </w:r>
      <w:r>
        <w:rPr>
          <w:rFonts w:ascii="Cambria" w:hAnsi="Cambria" w:cs="Cambria" w:eastAsia="Cambria"/>
          <w:b w:val="0"/>
          <w:bCs w:val="0"/>
          <w:spacing w:val="-1"/>
          <w:w w:val="110"/>
        </w:rPr>
        <w:t>{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spacing w:val="-2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spacing w:val="-26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spacing w:val="-27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2"/>
          <w:sz w:val="14"/>
          <w:szCs w:val="14"/>
        </w:rPr>
        <w:t>m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}</w:t>
      </w:r>
      <w:r>
        <w:rPr>
          <w:rFonts w:ascii="Cambria" w:hAnsi="Cambria" w:cs="Cambria" w:eastAsia="Cambria"/>
          <w:b w:val="0"/>
          <w:bCs w:val="0"/>
          <w:i w:val="0"/>
          <w:spacing w:val="-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be</w:t>
      </w:r>
      <w:r>
        <w:rPr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-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-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suite</w:t>
      </w:r>
      <w:r>
        <w:rPr>
          <w:b w:val="0"/>
          <w:bCs w:val="0"/>
          <w:i w:val="0"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for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SU</w:t>
      </w:r>
      <w:r>
        <w:rPr>
          <w:b w:val="0"/>
          <w:bCs w:val="0"/>
          <w:i w:val="0"/>
          <w:spacing w:val="-17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-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with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cases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-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to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be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run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-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order:</w:t>
      </w:r>
      <w:r>
        <w:rPr>
          <w:b w:val="0"/>
          <w:bCs w:val="0"/>
          <w:i w:val="0"/>
          <w:spacing w:val="-3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10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→</w:t>
      </w:r>
      <w:r>
        <w:rPr>
          <w:rFonts w:ascii="Cambria" w:hAnsi="Cambria" w:cs="Cambria" w:eastAsia="Cambria"/>
          <w:b w:val="0"/>
          <w:bCs w:val="0"/>
          <w:i w:val="0"/>
          <w:spacing w:val="-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2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10"/>
          <w:position w:val="-2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→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2" w:lineRule="exact"/>
        <w:ind w:right="119"/>
        <w:jc w:val="both"/>
      </w:pPr>
      <w:r>
        <w:rPr>
          <w:rFonts w:ascii="Cambria" w:hAnsi="Cambria" w:cs="Cambria" w:eastAsia="Cambria"/>
          <w:b w:val="0"/>
          <w:bCs w:val="0"/>
          <w:spacing w:val="0"/>
          <w:w w:val="115"/>
        </w:rPr>
        <w:t>...</w:t>
      </w:r>
      <w:r>
        <w:rPr>
          <w:rFonts w:ascii="Cambria" w:hAnsi="Cambria" w:cs="Cambria" w:eastAsia="Cambria"/>
          <w:b w:val="0"/>
          <w:bCs w:val="0"/>
          <w:spacing w:val="40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→</w:t>
      </w:r>
      <w:r>
        <w:rPr>
          <w:rFonts w:ascii="Cambria" w:hAnsi="Cambria" w:cs="Cambria" w:eastAsia="Cambria"/>
          <w:b w:val="0"/>
          <w:bCs w:val="0"/>
          <w:spacing w:val="40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-2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5"/>
          <w:position w:val="-2"/>
          <w:sz w:val="14"/>
          <w:szCs w:val="14"/>
        </w:rPr>
        <w:t>m</w:t>
      </w:r>
      <w:r>
        <w:rPr>
          <w:b w:val="0"/>
          <w:bCs w:val="0"/>
          <w:i w:val="0"/>
          <w:spacing w:val="0"/>
          <w:w w:val="115"/>
          <w:position w:val="0"/>
        </w:rPr>
        <w:t>.</w:t>
      </w:r>
      <w:r>
        <w:rPr>
          <w:b w:val="0"/>
          <w:bCs w:val="0"/>
          <w:i w:val="0"/>
          <w:spacing w:val="29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Let</w:t>
      </w:r>
      <w:r>
        <w:rPr>
          <w:b w:val="0"/>
          <w:bCs w:val="0"/>
          <w:i w:val="0"/>
          <w:spacing w:val="2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=</w:t>
      </w:r>
      <w:r>
        <w:rPr>
          <w:b w:val="0"/>
          <w:bCs w:val="0"/>
          <w:i w:val="0"/>
          <w:spacing w:val="2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15"/>
          <w:position w:val="0"/>
        </w:rPr>
        <w:t>{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-2"/>
          <w:sz w:val="14"/>
          <w:szCs w:val="14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,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...,</w:t>
      </w:r>
      <w:r>
        <w:rPr>
          <w:rFonts w:ascii="Cambria" w:hAnsi="Cambria" w:cs="Cambria" w:eastAsia="Cambria"/>
          <w:b w:val="0"/>
          <w:bCs w:val="0"/>
          <w:i w:val="0"/>
          <w:spacing w:val="-1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5"/>
          <w:position w:val="-2"/>
          <w:sz w:val="14"/>
          <w:szCs w:val="14"/>
        </w:rPr>
        <w:t>i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}</w:t>
      </w:r>
      <w:r>
        <w:rPr>
          <w:rFonts w:ascii="Cambria" w:hAnsi="Cambria" w:cs="Cambria" w:eastAsia="Cambria"/>
          <w:b w:val="0"/>
          <w:bCs w:val="0"/>
          <w:i w:val="0"/>
          <w:spacing w:val="3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for</w:t>
      </w:r>
      <w:r>
        <w:rPr>
          <w:b w:val="0"/>
          <w:bCs w:val="0"/>
          <w:i w:val="0"/>
          <w:spacing w:val="29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≤</w:t>
      </w:r>
      <w:r>
        <w:rPr>
          <w:rFonts w:ascii="Cambria" w:hAnsi="Cambria" w:cs="Cambria" w:eastAsia="Cambria"/>
          <w:b w:val="0"/>
          <w:bCs w:val="0"/>
          <w:i w:val="0"/>
          <w:spacing w:val="40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i</w:t>
      </w:r>
      <w:r>
        <w:rPr>
          <w:rFonts w:ascii="Cambria" w:hAnsi="Cambria" w:cs="Cambria" w:eastAsia="Cambria"/>
          <w:b w:val="0"/>
          <w:bCs w:val="0"/>
          <w:i w:val="0"/>
          <w:spacing w:val="40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≤</w:t>
      </w:r>
      <w:r>
        <w:rPr>
          <w:rFonts w:ascii="Cambria" w:hAnsi="Cambria" w:cs="Cambria" w:eastAsia="Cambria"/>
          <w:b w:val="0"/>
          <w:bCs w:val="0"/>
          <w:i w:val="0"/>
          <w:spacing w:val="39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m</w:t>
      </w:r>
      <w:r>
        <w:rPr>
          <w:b w:val="0"/>
          <w:bCs w:val="0"/>
          <w:i w:val="0"/>
          <w:spacing w:val="0"/>
          <w:w w:val="115"/>
          <w:position w:val="0"/>
        </w:rPr>
        <w:t>,</w:t>
      </w:r>
      <w:r>
        <w:rPr>
          <w:b w:val="0"/>
          <w:bCs w:val="0"/>
          <w:i w:val="0"/>
          <w:spacing w:val="30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and</w:t>
      </w:r>
      <w:r>
        <w:rPr>
          <w:b w:val="0"/>
          <w:bCs w:val="0"/>
          <w:i w:val="0"/>
          <w:spacing w:val="29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let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39" w:lineRule="exact"/>
        <w:ind w:right="119"/>
        <w:jc w:val="both"/>
      </w:pPr>
      <w:r>
        <w:rPr>
          <w:rFonts w:ascii="Cambria" w:hAnsi="Cambria" w:cs="Cambria" w:eastAsia="Cambria"/>
          <w:b w:val="0"/>
          <w:bCs w:val="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τ</w:t>
      </w:r>
      <w:r>
        <w:rPr>
          <w:rFonts w:ascii="Cambria" w:hAnsi="Cambria" w:cs="Cambria" w:eastAsia="Cambria"/>
          <w:b w:val="0"/>
          <w:bCs w:val="0"/>
          <w:i w:val="0"/>
          <w:spacing w:val="22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3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de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05"/>
          <w:position w:val="0"/>
        </w:rPr>
        <w:t>g</w:t>
      </w:r>
      <w:r>
        <w:rPr>
          <w:rFonts w:ascii="Cambria" w:hAnsi="Cambria" w:cs="Cambria" w:eastAsia="Cambria"/>
          <w:b w:val="0"/>
          <w:bCs w:val="0"/>
          <w:i w:val="0"/>
          <w:spacing w:val="4"/>
          <w:w w:val="105"/>
          <w:position w:val="0"/>
        </w:rPr>
        <w:t>r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be</w:t>
      </w:r>
      <w:r>
        <w:rPr>
          <w:b w:val="0"/>
          <w:bCs w:val="0"/>
          <w:i w:val="0"/>
          <w:spacing w:val="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the</w:t>
      </w:r>
      <w:r>
        <w:rPr>
          <w:b w:val="0"/>
          <w:bCs w:val="0"/>
          <w:i w:val="0"/>
          <w:spacing w:val="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set</w:t>
      </w:r>
      <w:r>
        <w:rPr>
          <w:b w:val="0"/>
          <w:bCs w:val="0"/>
          <w:i w:val="0"/>
          <w:spacing w:val="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of</w:t>
      </w:r>
      <w:r>
        <w:rPr>
          <w:b w:val="0"/>
          <w:bCs w:val="0"/>
          <w:i w:val="0"/>
          <w:spacing w:val="2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t-d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gree</w:t>
      </w:r>
      <w:r>
        <w:rPr>
          <w:b w:val="0"/>
          <w:bCs w:val="0"/>
          <w:i w:val="0"/>
          <w:spacing w:val="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interactions</w:t>
      </w:r>
      <w:r>
        <w:rPr>
          <w:b w:val="0"/>
          <w:bCs w:val="0"/>
          <w:i w:val="0"/>
          <w:spacing w:val="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that</w:t>
      </w:r>
      <w:r>
        <w:rPr>
          <w:b w:val="0"/>
          <w:bCs w:val="0"/>
          <w:i w:val="0"/>
          <w:spacing w:val="2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are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39" w:lineRule="exact"/>
        <w:ind w:right="119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24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-2"/>
          <w:sz w:val="14"/>
          <w:szCs w:val="14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Then,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  <w:t>τ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w</w:t>
      </w:r>
      <w:r>
        <w:rPr>
          <w:b w:val="0"/>
          <w:bCs w:val="0"/>
          <w:i w:val="0"/>
          <w:spacing w:val="0"/>
          <w:w w:val="100"/>
          <w:position w:val="0"/>
        </w:rPr>
        <w:t>ay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RFD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test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suite</w:t>
      </w:r>
      <w:r>
        <w:rPr>
          <w:b w:val="0"/>
          <w:bCs w:val="0"/>
          <w:i w:val="0"/>
          <w:spacing w:val="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18" w:lineRule="exact"/>
        <w:ind w:right="4952"/>
        <w:jc w:val="both"/>
      </w:pP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1" w:lineRule="exact"/>
        <w:ind w:left="318" w:right="0"/>
        <w:jc w:val="left"/>
      </w:pPr>
      <w:r>
        <w:rPr/>
        <w:pict>
          <v:shape style="position:absolute;margin-left:387.070007pt;margin-top:7.788218pt;width:12.904404pt;height:6.974pt;mso-position-horizontal-relative:page;mso-position-vertical-relative:paragraph;z-index:-10016" type="#_x0000_t202" filled="f" stroked="f">
            <v:textbox inset="0,0,0,0">
              <w:txbxContent>
                <w:p>
                  <w:pPr>
                    <w:spacing w:line="135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35"/>
                      <w:sz w:val="14"/>
                      <w:szCs w:val="1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35"/>
                      <w:sz w:val="14"/>
                      <w:szCs w:val="14"/>
                    </w:rPr>
                    <w:t>=1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τ</w:t>
      </w:r>
      <w:r>
        <w:rPr>
          <w:rFonts w:ascii="Cambria" w:hAnsi="Cambria" w:cs="Cambria" w:eastAsia="Cambria"/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-RFD(</w:t>
      </w:r>
      <w:r>
        <w:rPr>
          <w:rFonts w:ascii="Cambria" w:hAnsi="Cambria" w:cs="Cambria" w:eastAsia="Cambria"/>
          <w:b w:val="0"/>
          <w:bCs w:val="0"/>
          <w:spacing w:val="0"/>
          <w:w w:val="105"/>
        </w:rPr>
        <w:t>T</w:t>
      </w:r>
      <w:r>
        <w:rPr>
          <w:rFonts w:ascii="Cambria" w:hAnsi="Cambria" w:cs="Cambria" w:eastAsia="Cambria"/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=</w:t>
      </w:r>
      <w:r>
        <w:rPr>
          <w:b w:val="0"/>
          <w:bCs w:val="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position w:val="15"/>
        </w:rPr>
        <w:t>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1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10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20"/>
          <w:position w:val="10"/>
          <w:sz w:val="14"/>
          <w:szCs w:val="14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|</w:t>
      </w:r>
      <w:r>
        <w:rPr>
          <w:rFonts w:ascii="Cambria" w:hAnsi="Cambria" w:cs="Cambria" w:eastAsia="Cambria"/>
          <w:b w:val="0"/>
          <w:bCs w:val="0"/>
          <w:i w:val="0"/>
          <w:spacing w:val="5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τ</w:t>
      </w:r>
      <w:r>
        <w:rPr>
          <w:rFonts w:ascii="Cambria" w:hAnsi="Cambria" w:cs="Cambria" w:eastAsia="Cambria"/>
          <w:b w:val="0"/>
          <w:bCs w:val="0"/>
          <w:i w:val="0"/>
          <w:spacing w:val="14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0"/>
        </w:rPr>
        <w:t>−</w:t>
      </w:r>
      <w:r>
        <w:rPr>
          <w:rFonts w:ascii="Cambria" w:hAnsi="Cambria" w:cs="Cambria" w:eastAsia="Cambria"/>
          <w:b w:val="0"/>
          <w:bCs w:val="0"/>
          <w:i w:val="0"/>
          <w:spacing w:val="-13"/>
          <w:w w:val="12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de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05"/>
          <w:position w:val="0"/>
        </w:rPr>
        <w:t>g</w:t>
      </w:r>
      <w:r>
        <w:rPr>
          <w:rFonts w:ascii="Cambria" w:hAnsi="Cambria" w:cs="Cambria" w:eastAsia="Cambria"/>
          <w:b w:val="0"/>
          <w:bCs w:val="0"/>
          <w:i w:val="0"/>
          <w:spacing w:val="4"/>
          <w:w w:val="105"/>
          <w:position w:val="0"/>
        </w:rPr>
        <w:t>r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5"/>
          <w:position w:val="0"/>
        </w:rPr>
        <w:t>|</w:t>
      </w:r>
      <w:r>
        <w:rPr>
          <w:b w:val="0"/>
          <w:bCs w:val="0"/>
          <w:i w:val="0"/>
          <w:spacing w:val="0"/>
          <w:w w:val="105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24" w:lineRule="exact"/>
        <w:ind w:left="199" w:right="0"/>
        <w:jc w:val="center"/>
      </w:pP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2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τ</w:t>
      </w:r>
      <w:r>
        <w:rPr>
          <w:rFonts w:ascii="Cambria" w:hAnsi="Cambria" w:cs="Cambria" w:eastAsia="Cambria"/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-RFD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suite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influenced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8" w:lineRule="auto" w:before="8"/>
        <w:ind w:right="119"/>
        <w:jc w:val="both"/>
      </w:pP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tests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suite.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influence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tests,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6"/>
          <w:w w:val="10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</w:rPr>
        <w:t>τ</w:t>
      </w:r>
      <w:r>
        <w:rPr>
          <w:rFonts w:ascii="Cambria" w:hAnsi="Cambria" w:cs="Cambria" w:eastAsia="Cambria"/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-RFD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tests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(for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subject,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minimal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generated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tests).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1890" w:val="left" w:leader="none"/>
        </w:tabs>
        <w:ind w:left="1890" w:right="0" w:hanging="39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90" w:val="left" w:leader="none"/>
        </w:tabs>
        <w:spacing w:before="75"/>
        <w:ind w:left="390" w:right="3887" w:hanging="27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Ben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hmarks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74"/>
        <w:ind w:right="118" w:firstLine="19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II.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wildly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aluate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performance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approach.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Among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(from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Banking1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eleco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),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obtained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recent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benchmark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et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[11],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already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been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eral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[12],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[13].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wide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range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applications,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including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telecommunications,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health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care,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storage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banking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systems.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(from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SPIN-S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Bugzilla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were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firstly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introduced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Cohen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et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[14],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[15].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Among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them,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SPIN-S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SPIN-V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components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simulation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erification,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GCC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compiler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Apache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web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application,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Bugzilla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web-based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tracking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been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wildly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literatures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[16],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[14],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[15],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[17],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[18],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[19],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[13].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last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30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(from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Syn1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Syn30)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synthetic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models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Cohen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[15].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synthetic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similar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characterization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(input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space,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constraints,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etc.)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been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studies[17],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[18],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[19],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[13].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4" w:lineRule="auto" w:before="1"/>
        <w:ind w:right="118" w:firstLine="199"/>
        <w:jc w:val="both"/>
      </w:pPr>
      <w:r>
        <w:rPr>
          <w:b w:val="0"/>
          <w:bCs w:val="0"/>
          <w:spacing w:val="0"/>
          <w:w w:val="115"/>
        </w:rPr>
        <w:t>In</w:t>
      </w:r>
      <w:r>
        <w:rPr>
          <w:b w:val="0"/>
          <w:bCs w:val="0"/>
          <w:spacing w:val="24"/>
          <w:w w:val="115"/>
        </w:rPr>
        <w:t> </w:t>
      </w:r>
      <w:r>
        <w:rPr>
          <w:b w:val="0"/>
          <w:bCs w:val="0"/>
          <w:spacing w:val="-19"/>
          <w:w w:val="115"/>
        </w:rPr>
        <w:t>T</w:t>
      </w:r>
      <w:r>
        <w:rPr>
          <w:b w:val="0"/>
          <w:bCs w:val="0"/>
          <w:spacing w:val="0"/>
          <w:w w:val="115"/>
        </w:rPr>
        <w:t>able</w:t>
      </w:r>
      <w:r>
        <w:rPr>
          <w:b w:val="0"/>
          <w:bCs w:val="0"/>
          <w:spacing w:val="24"/>
          <w:w w:val="115"/>
        </w:rPr>
        <w:t> </w:t>
      </w:r>
      <w:r>
        <w:rPr>
          <w:b w:val="0"/>
          <w:bCs w:val="0"/>
          <w:spacing w:val="0"/>
          <w:w w:val="115"/>
        </w:rPr>
        <w:t>II,</w:t>
      </w:r>
      <w:r>
        <w:rPr>
          <w:b w:val="0"/>
          <w:bCs w:val="0"/>
          <w:spacing w:val="24"/>
          <w:w w:val="115"/>
        </w:rPr>
        <w:t> </w:t>
      </w:r>
      <w:r>
        <w:rPr>
          <w:b w:val="0"/>
          <w:bCs w:val="0"/>
          <w:spacing w:val="0"/>
          <w:w w:val="115"/>
        </w:rPr>
        <w:t>the</w:t>
      </w:r>
      <w:r>
        <w:rPr>
          <w:b w:val="0"/>
          <w:bCs w:val="0"/>
          <w:spacing w:val="24"/>
          <w:w w:val="115"/>
        </w:rPr>
        <w:t> </w:t>
      </w:r>
      <w:r>
        <w:rPr>
          <w:b w:val="0"/>
          <w:bCs w:val="0"/>
          <w:spacing w:val="0"/>
          <w:w w:val="115"/>
        </w:rPr>
        <w:t>model</w:t>
      </w:r>
      <w:r>
        <w:rPr>
          <w:b w:val="0"/>
          <w:bCs w:val="0"/>
          <w:spacing w:val="24"/>
          <w:w w:val="115"/>
        </w:rPr>
        <w:t> </w:t>
      </w:r>
      <w:r>
        <w:rPr>
          <w:b w:val="0"/>
          <w:bCs w:val="0"/>
          <w:spacing w:val="0"/>
          <w:w w:val="115"/>
        </w:rPr>
        <w:t>is</w:t>
      </w:r>
      <w:r>
        <w:rPr>
          <w:b w:val="0"/>
          <w:bCs w:val="0"/>
          <w:spacing w:val="24"/>
          <w:w w:val="115"/>
        </w:rPr>
        <w:t> </w:t>
      </w:r>
      <w:r>
        <w:rPr>
          <w:b w:val="0"/>
          <w:bCs w:val="0"/>
          <w:spacing w:val="0"/>
          <w:w w:val="100"/>
        </w:rPr>
        <w:t>presented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15"/>
        </w:rPr>
        <w:t>in</w:t>
      </w:r>
      <w:r>
        <w:rPr>
          <w:b w:val="0"/>
          <w:bCs w:val="0"/>
          <w:spacing w:val="24"/>
          <w:w w:val="115"/>
        </w:rPr>
        <w:t> </w:t>
      </w:r>
      <w:r>
        <w:rPr>
          <w:b w:val="0"/>
          <w:bCs w:val="0"/>
          <w:spacing w:val="0"/>
          <w:w w:val="115"/>
        </w:rPr>
        <w:t>the</w:t>
      </w:r>
      <w:r>
        <w:rPr>
          <w:b w:val="0"/>
          <w:bCs w:val="0"/>
          <w:spacing w:val="24"/>
          <w:w w:val="115"/>
        </w:rPr>
        <w:t> </w:t>
      </w:r>
      <w:r>
        <w:rPr>
          <w:b w:val="0"/>
          <w:bCs w:val="0"/>
          <w:spacing w:val="0"/>
          <w:w w:val="100"/>
        </w:rPr>
        <w:t>abbr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viated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15"/>
        </w:rPr>
        <w:t>form</w:t>
      </w:r>
      <w:r>
        <w:rPr>
          <w:b w:val="0"/>
          <w:bCs w:val="0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#</w:t>
      </w:r>
      <w:r>
        <w:rPr>
          <w:rFonts w:ascii="Cambria" w:hAnsi="Cambria" w:cs="Cambria" w:eastAsia="Cambria"/>
          <w:b w:val="0"/>
          <w:bCs w:val="0"/>
          <w:spacing w:val="8"/>
          <w:w w:val="115"/>
        </w:rPr>
        <w:t>v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a</w:t>
      </w:r>
      <w:r>
        <w:rPr>
          <w:rFonts w:ascii="Cambria" w:hAnsi="Cambria" w:cs="Cambria" w:eastAsia="Cambria"/>
          <w:b w:val="0"/>
          <w:bCs w:val="0"/>
          <w:spacing w:val="4"/>
          <w:w w:val="115"/>
        </w:rPr>
        <w:t>l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position w:val="7"/>
          <w:sz w:val="14"/>
          <w:szCs w:val="14"/>
        </w:rPr>
        <w:t>#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7"/>
          <w:sz w:val="14"/>
          <w:szCs w:val="14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15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7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5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7"/>
          <w:sz w:val="14"/>
          <w:szCs w:val="14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5"/>
          <w:position w:val="7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7"/>
          <w:sz w:val="14"/>
          <w:szCs w:val="14"/>
        </w:rPr>
        <w:t>amete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5"/>
          <w:position w:val="7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5"/>
          <w:position w:val="7"/>
          <w:sz w:val="14"/>
          <w:szCs w:val="14"/>
        </w:rPr>
        <w:t>s</w:t>
      </w:r>
      <w:r>
        <w:rPr>
          <w:b w:val="0"/>
          <w:bCs w:val="0"/>
          <w:i w:val="0"/>
          <w:spacing w:val="0"/>
          <w:w w:val="115"/>
          <w:position w:val="0"/>
        </w:rPr>
        <w:t>,</w:t>
      </w:r>
      <w:r>
        <w:rPr>
          <w:b w:val="0"/>
          <w:bCs w:val="0"/>
          <w:i w:val="0"/>
          <w:spacing w:val="9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e.g.,</w:t>
      </w:r>
      <w:r>
        <w:rPr>
          <w:b w:val="0"/>
          <w:bCs w:val="0"/>
          <w:i w:val="0"/>
          <w:spacing w:val="9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5"/>
          <w:position w:val="0"/>
        </w:rPr>
        <w:t>7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5"/>
          <w:position w:val="7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</w:rPr>
        <w:t>6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15"/>
          <w:position w:val="7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indicates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soft</w:t>
      </w:r>
      <w:r>
        <w:rPr>
          <w:b w:val="0"/>
          <w:bCs w:val="0"/>
          <w:i w:val="0"/>
          <w:spacing w:val="-3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are</w:t>
      </w:r>
      <w:r>
        <w:rPr>
          <w:b w:val="0"/>
          <w:bCs w:val="0"/>
          <w:i w:val="0"/>
          <w:spacing w:val="-3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has</w:t>
      </w:r>
      <w:r>
        <w:rPr>
          <w:b w:val="0"/>
          <w:bCs w:val="0"/>
          <w:i w:val="0"/>
          <w:spacing w:val="-3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3</w:t>
      </w:r>
      <w:r>
        <w:rPr>
          <w:b w:val="0"/>
          <w:bCs w:val="0"/>
          <w:i w:val="0"/>
          <w:spacing w:val="-3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parameters</w:t>
      </w:r>
      <w:r>
        <w:rPr>
          <w:b w:val="0"/>
          <w:bCs w:val="0"/>
          <w:i w:val="0"/>
          <w:spacing w:val="-2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that</w:t>
      </w:r>
      <w:r>
        <w:rPr>
          <w:b w:val="0"/>
          <w:bCs w:val="0"/>
          <w:i w:val="0"/>
          <w:spacing w:val="-3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can</w:t>
      </w:r>
      <w:r>
        <w:rPr>
          <w:b w:val="0"/>
          <w:bCs w:val="0"/>
          <w:i w:val="0"/>
          <w:spacing w:val="-3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ta</w:t>
      </w:r>
      <w:r>
        <w:rPr>
          <w:b w:val="0"/>
          <w:bCs w:val="0"/>
          <w:i w:val="0"/>
          <w:spacing w:val="-3"/>
          <w:w w:val="110"/>
          <w:position w:val="0"/>
        </w:rPr>
        <w:t>k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-3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7</w:t>
      </w:r>
      <w:r>
        <w:rPr>
          <w:b w:val="0"/>
          <w:bCs w:val="0"/>
          <w:i w:val="0"/>
          <w:spacing w:val="-32"/>
          <w:w w:val="110"/>
          <w:position w:val="0"/>
        </w:rPr>
        <w:t> </w:t>
      </w:r>
      <w:r>
        <w:rPr>
          <w:b w:val="0"/>
          <w:bCs w:val="0"/>
          <w:i w:val="0"/>
          <w:spacing w:val="-6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alues</w:t>
      </w:r>
      <w:r>
        <w:rPr>
          <w:b w:val="0"/>
          <w:bCs w:val="0"/>
          <w:i w:val="0"/>
          <w:spacing w:val="-3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and</w:t>
      </w:r>
      <w:r>
        <w:rPr>
          <w:b w:val="0"/>
          <w:bCs w:val="0"/>
          <w:i w:val="0"/>
          <w:spacing w:val="-3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2</w:t>
      </w:r>
      <w:r>
        <w:rPr>
          <w:b w:val="0"/>
          <w:bCs w:val="0"/>
          <w:i w:val="0"/>
          <w:spacing w:val="-3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param-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eters</w:t>
      </w:r>
      <w:r>
        <w:rPr>
          <w:b w:val="0"/>
          <w:bCs w:val="0"/>
          <w:i w:val="0"/>
          <w:spacing w:val="-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ta</w:t>
      </w:r>
      <w:r>
        <w:rPr>
          <w:b w:val="0"/>
          <w:bCs w:val="0"/>
          <w:i w:val="0"/>
          <w:spacing w:val="-3"/>
          <w:w w:val="115"/>
          <w:position w:val="0"/>
        </w:rPr>
        <w:t>k</w:t>
      </w:r>
      <w:r>
        <w:rPr>
          <w:b w:val="0"/>
          <w:bCs w:val="0"/>
          <w:i w:val="0"/>
          <w:spacing w:val="0"/>
          <w:w w:val="115"/>
          <w:position w:val="0"/>
        </w:rPr>
        <w:t>e</w:t>
      </w:r>
      <w:r>
        <w:rPr>
          <w:b w:val="0"/>
          <w:bCs w:val="0"/>
          <w:i w:val="0"/>
          <w:spacing w:val="-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6</w:t>
      </w:r>
      <w:r>
        <w:rPr>
          <w:b w:val="0"/>
          <w:bCs w:val="0"/>
          <w:i w:val="0"/>
          <w:spacing w:val="-12"/>
          <w:w w:val="115"/>
          <w:position w:val="0"/>
        </w:rPr>
        <w:t> </w:t>
      </w:r>
      <w:r>
        <w:rPr>
          <w:b w:val="0"/>
          <w:bCs w:val="0"/>
          <w:i w:val="0"/>
          <w:spacing w:val="-6"/>
          <w:w w:val="115"/>
          <w:position w:val="0"/>
        </w:rPr>
        <w:t>v</w:t>
      </w:r>
      <w:r>
        <w:rPr>
          <w:b w:val="0"/>
          <w:bCs w:val="0"/>
          <w:i w:val="0"/>
          <w:spacing w:val="0"/>
          <w:w w:val="115"/>
          <w:position w:val="0"/>
        </w:rPr>
        <w:t>alues.</w:t>
      </w:r>
      <w:r>
        <w:rPr>
          <w:b w:val="0"/>
          <w:bCs w:val="0"/>
          <w:i w:val="0"/>
          <w:spacing w:val="-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The</w:t>
      </w:r>
      <w:r>
        <w:rPr>
          <w:b w:val="0"/>
          <w:bCs w:val="0"/>
          <w:i w:val="0"/>
          <w:spacing w:val="-12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constraint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is</w:t>
      </w:r>
      <w:r>
        <w:rPr>
          <w:b w:val="0"/>
          <w:bCs w:val="0"/>
          <w:i w:val="0"/>
          <w:spacing w:val="-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presented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in</w:t>
      </w:r>
      <w:r>
        <w:rPr>
          <w:b w:val="0"/>
          <w:bCs w:val="0"/>
          <w:i w:val="0"/>
          <w:spacing w:val="-12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the</w:t>
      </w:r>
      <w:r>
        <w:rPr>
          <w:b w:val="0"/>
          <w:bCs w:val="0"/>
          <w:i w:val="0"/>
          <w:spacing w:val="-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form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0" w:lineRule="exact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#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de</w:t>
      </w:r>
      <w:r>
        <w:rPr>
          <w:rFonts w:ascii="Cambria" w:hAnsi="Cambria" w:cs="Cambria" w:eastAsia="Cambria"/>
          <w:b w:val="0"/>
          <w:bCs w:val="0"/>
          <w:spacing w:val="8"/>
          <w:w w:val="110"/>
        </w:rPr>
        <w:t>g</w:t>
      </w:r>
      <w:r>
        <w:rPr>
          <w:rFonts w:ascii="Cambria" w:hAnsi="Cambria" w:cs="Cambria" w:eastAsia="Cambria"/>
          <w:b w:val="0"/>
          <w:bCs w:val="0"/>
          <w:spacing w:val="5"/>
          <w:w w:val="110"/>
        </w:rPr>
        <w:t>r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ee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position w:val="7"/>
          <w:sz w:val="14"/>
          <w:szCs w:val="14"/>
        </w:rPr>
        <w:t>#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7"/>
          <w:sz w:val="14"/>
          <w:szCs w:val="14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10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7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20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7"/>
          <w:sz w:val="14"/>
          <w:szCs w:val="14"/>
        </w:rPr>
        <w:t>const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20"/>
          <w:position w:val="7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7"/>
          <w:sz w:val="14"/>
          <w:szCs w:val="14"/>
        </w:rPr>
        <w:t>aint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20"/>
          <w:position w:val="7"/>
          <w:sz w:val="14"/>
          <w:szCs w:val="14"/>
        </w:rPr>
        <w:t>s</w:t>
      </w:r>
      <w:r>
        <w:rPr>
          <w:b w:val="0"/>
          <w:bCs w:val="0"/>
          <w:i w:val="0"/>
          <w:spacing w:val="0"/>
          <w:w w:val="120"/>
          <w:position w:val="0"/>
        </w:rPr>
        <w:t>,</w:t>
      </w:r>
      <w:r>
        <w:rPr>
          <w:b w:val="0"/>
          <w:bCs w:val="0"/>
          <w:i w:val="0"/>
          <w:spacing w:val="51"/>
          <w:w w:val="12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e.g.,</w:t>
      </w:r>
      <w:r>
        <w:rPr>
          <w:b w:val="0"/>
          <w:bCs w:val="0"/>
          <w:i w:val="0"/>
          <w:spacing w:val="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position w:val="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7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position w:val="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7"/>
          <w:sz w:val="14"/>
          <w:szCs w:val="14"/>
        </w:rPr>
        <w:t>18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0"/>
          <w:position w:val="7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means</w:t>
      </w:r>
      <w:r>
        <w:rPr>
          <w:b w:val="0"/>
          <w:bCs w:val="0"/>
          <w:i w:val="0"/>
          <w:spacing w:val="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that</w:t>
      </w:r>
      <w:r>
        <w:rPr>
          <w:b w:val="0"/>
          <w:bCs w:val="0"/>
          <w:i w:val="0"/>
          <w:spacing w:val="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SUT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contains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3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constraints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with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2-d</w:t>
      </w:r>
      <w:r>
        <w:rPr>
          <w:b w:val="0"/>
          <w:bCs w:val="0"/>
          <w:i w:val="0"/>
          <w:spacing w:val="-4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gree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18</w:t>
      </w:r>
      <w:r>
        <w:rPr>
          <w:b w:val="0"/>
          <w:bCs w:val="0"/>
          <w:i w:val="0"/>
          <w:spacing w:val="-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constraints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with</w:t>
      </w:r>
      <w:r>
        <w:rPr>
          <w:b w:val="0"/>
          <w:bCs w:val="0"/>
          <w:i w:val="0"/>
          <w:spacing w:val="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3-d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gree.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6"/>
        </w:numPr>
        <w:tabs>
          <w:tab w:pos="390" w:val="left" w:leader="none"/>
        </w:tabs>
        <w:ind w:left="390" w:right="4282" w:hanging="27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Set-ups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9" w:lineRule="auto" w:before="74"/>
        <w:ind w:left="119" w:right="119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listed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able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II,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adopted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approach-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i.e.,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hamming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distance-based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top-dow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incremental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2-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6-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7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recorded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compared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contained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incremental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920" w:bottom="280" w:left="860" w:right="860"/>
          <w:cols w:num="2" w:equalWidth="0">
            <w:col w:w="5141" w:space="119"/>
            <w:col w:w="5260"/>
          </w:cols>
        </w:sectPr>
      </w:pPr>
    </w:p>
    <w:p>
      <w:pPr>
        <w:pStyle w:val="BodyText"/>
        <w:spacing w:before="59"/>
        <w:ind w:left="1179" w:right="0"/>
        <w:jc w:val="left"/>
      </w:pPr>
      <w:r>
        <w:rPr>
          <w:b w:val="0"/>
          <w:bCs w:val="0"/>
          <w:spacing w:val="-20"/>
          <w:w w:val="100"/>
        </w:rPr>
        <w:t>T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II: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models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SUT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3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87" w:hRule="exact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Name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0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Constraint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79" w:hRule="exact"/>
        </w:trPr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8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Banking1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423" w:right="43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Banking2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732" w:right="74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right="9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CommonP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otocal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732" w:right="74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Concur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ency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732" w:right="74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Healthca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2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Healthca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Helathca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58" w:right="46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Helathca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58" w:right="46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Insurance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31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50" w:right="55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Net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orkMgmt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58" w:right="46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ocessorComm1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58" w:right="46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ocessorComm2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121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vices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Storage1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2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58" w:right="46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95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Storage2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50" w:right="55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Storage3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3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Storage4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6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58" w:right="46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Storage5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0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6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6"/>
                <w:szCs w:val="16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6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23" w:right="43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SystemMgmt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elecom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3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SPIN-S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732" w:right="74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58" w:right="46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SPIN-V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3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GCC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right="9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pache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3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Bugzilla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15" w:right="425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732" w:right="74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15" w:right="425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732" w:right="74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527" w:right="52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4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42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7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3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03" w:hRule="exact"/>
        </w:trPr>
        <w:tc>
          <w:tcPr>
            <w:tcW w:w="1440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0" w:lineRule="exact"/>
              <w:ind w:left="488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Syn30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9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648" w:right="65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4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position w:val="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position w:val="-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</w:tbl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(seconds)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consumed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RFD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37"/>
        <w:ind w:right="0" w:firstLine="199"/>
        <w:jc w:val="both"/>
      </w:pP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mentioned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before,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generates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increase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abilities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random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non-determined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ailures.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Hence,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air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comparison,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recorded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characteristics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RFD,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compared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approaches.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17"/>
        <w:ind w:right="119" w:firstLine="19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ran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6-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core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CPU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2.0GHz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(Intel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Xeon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E5-2640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v2),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16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GB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memor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took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results.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memory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limitation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1711" w:val="left" w:leader="none"/>
        </w:tabs>
        <w:ind w:left="1711" w:right="0" w:hanging="46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7"/>
        </w:numPr>
        <w:tabs>
          <w:tab w:pos="390" w:val="left" w:leader="none"/>
        </w:tabs>
        <w:ind w:left="390" w:right="0" w:hanging="27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RQ1.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emental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9" w:lineRule="auto"/>
        <w:ind w:right="119" w:firstLine="19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listed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Fig.4.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sub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figures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figure,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focus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reporting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strength.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sub-figure,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polygonal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represent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generated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listed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II,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size.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normalized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visualization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purposes.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Additionall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smaller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better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performed.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”-1”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subject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limitation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memory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"/>
        <w:ind w:left="0" w:right="617"/>
        <w:jc w:val="center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ations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made: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7"/>
        </w:numPr>
        <w:tabs>
          <w:tab w:pos="603" w:val="left" w:leader="none"/>
        </w:tabs>
        <w:spacing w:line="249" w:lineRule="auto" w:before="66"/>
        <w:ind w:left="604" w:right="119" w:hanging="286"/>
        <w:jc w:val="both"/>
      </w:pP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54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55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55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Among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22%,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77%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(not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figure),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top-d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53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55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reductions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made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around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18%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76%,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strength,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antages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slightly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decreased.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45,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47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reductions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around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16%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69%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erage.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45,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47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reductions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around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2%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69%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1"/>
          <w:numId w:val="7"/>
        </w:numPr>
        <w:tabs>
          <w:tab w:pos="603" w:val="left" w:leader="none"/>
        </w:tabs>
        <w:spacing w:line="249" w:lineRule="auto"/>
        <w:ind w:left="604" w:right="119" w:hanging="286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highest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strength,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i.e.,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6-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both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(only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tested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under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strength).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Among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3%,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4%,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obtained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strength.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share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highest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(the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ference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top-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xtracting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methods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array).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top="860" w:bottom="280" w:left="860" w:right="860"/>
          <w:cols w:num="2" w:equalWidth="0">
            <w:col w:w="5141" w:space="119"/>
            <w:col w:w="5260"/>
          </w:cols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1377" w:right="0"/>
        <w:jc w:val="left"/>
      </w:pPr>
      <w:r>
        <w:rPr/>
        <w:pict>
          <v:group style="position:absolute;margin-left:59.382843pt;margin-top:-155.225433pt;width:514.211122pt;height:92.369878pt;mso-position-horizontal-relative:page;mso-position-vertical-relative:paragraph;z-index:-10013" coordorigin="1188,-3105" coordsize="10284,1847">
            <v:group style="position:absolute;left:1844;top:-2909;width:9448;height:595" coordorigin="1844,-2909" coordsize="9448,595">
              <v:shape style="position:absolute;left:1844;top:-2909;width:9448;height:595" coordorigin="1844,-2909" coordsize="9448,595" path="m1844,-2635l2019,-2612,2719,-2612,2894,-2850,3069,-2856,3244,-2314,3419,-2314,3594,-2612,3769,-2612,3944,-2662,4119,-2612,4294,-2641,4469,-2612,4643,-2314,4818,-2314,4993,-2612,5168,-2612,5343,-2909,5518,-2808,5693,-2612,5868,-2612,6043,-2314,6218,-2612,6743,-2612,6918,-2909,7268,-2909,7443,-2612,7618,-2856,7793,-2612,7968,-2763,8143,-2909,8318,-2612,8493,-2314,8668,-2314,8843,-2888,9017,-2909,9192,-2612,9367,-2909,9542,-2909,9717,-2844,9892,-2865,10067,-2314,10242,-2909,10417,-2612,10592,-2612,10767,-2909,10942,-2314,11117,-2909,11292,-2612e" filled="f" stroked="t" strokeweight=".495602pt" strokecolor="#231F20">
                <v:path arrowok="t"/>
              </v:shape>
            </v:group>
            <v:group style="position:absolute;left:1844;top:-2665;width:30;height:59" coordorigin="1844,-2665" coordsize="30,59">
              <v:shape style="position:absolute;left:1844;top:-2665;width:30;height:59" coordorigin="1844,-2665" coordsize="30,59" path="m1844,-2606l1852,-2606,1860,-2609,1865,-2614,1871,-2620,1874,-2628,1874,-2635,1874,-2643,1871,-2651,1865,-2656,1860,-2662,1852,-2665,1844,-2665e" filled="f" stroked="t" strokeweight=".247801pt" strokecolor="#231F20">
                <v:path arrowok="t"/>
              </v:shape>
            </v:group>
            <v:group style="position:absolute;left:1989;top:-2641;width:59;height:59" coordorigin="1989,-2641" coordsize="59,59">
              <v:shape style="position:absolute;left:1989;top:-2641;width:59;height:59" coordorigin="1989,-2641" coordsize="59,59" path="m2019,-2582l2027,-2582,2035,-2585,2040,-2591,2046,-2596,2049,-2604,2049,-2612,2049,-2620,2046,-2627,2040,-2633,2035,-2638,2027,-2641,2019,-2641,2011,-2641,2004,-2638,1998,-2633,1993,-2627,1989,-2620,1989,-2612,1989,-2604,1993,-2596,1998,-2591,2004,-2585,2011,-2582,2019,-2582xe" filled="f" stroked="t" strokeweight=".247801pt" strokecolor="#231F20">
                <v:path arrowok="t"/>
              </v:shape>
            </v:group>
            <v:group style="position:absolute;left:2164;top:-2641;width:59;height:59" coordorigin="2164,-2641" coordsize="59,59">
              <v:shape style="position:absolute;left:2164;top:-2641;width:59;height:59" coordorigin="2164,-2641" coordsize="59,59" path="m2194,-2582l2202,-2582,2210,-2585,2215,-2591,2221,-2596,2224,-2604,2224,-2612,2224,-2620,2221,-2627,2215,-2633,2210,-2638,2202,-2641,2194,-2641,2186,-2641,2179,-2638,2173,-2633,2167,-2627,2164,-2620,2164,-2612,2164,-2604,2167,-2596,2173,-2591,2179,-2585,2186,-2582,2194,-2582xe" filled="f" stroked="t" strokeweight=".247801pt" strokecolor="#231F20">
                <v:path arrowok="t"/>
              </v:shape>
            </v:group>
            <v:group style="position:absolute;left:2339;top:-2641;width:59;height:59" coordorigin="2339,-2641" coordsize="59,59">
              <v:shape style="position:absolute;left:2339;top:-2641;width:59;height:59" coordorigin="2339,-2641" coordsize="59,59" path="m2369,-2582l2377,-2582,2384,-2585,2390,-2591,2396,-2596,2399,-2604,2399,-2612,2399,-2620,2396,-2627,2390,-2633,2384,-2638,2377,-2641,2369,-2641,2361,-2641,2354,-2638,2348,-2633,2342,-2627,2339,-2620,2339,-2612,2339,-2604,2342,-2596,2348,-2591,2354,-2585,2361,-2582,2369,-2582xe" filled="f" stroked="t" strokeweight=".247801pt" strokecolor="#231F20">
                <v:path arrowok="t"/>
              </v:shape>
            </v:group>
            <v:group style="position:absolute;left:2514;top:-2641;width:59;height:59" coordorigin="2514,-2641" coordsize="59,59">
              <v:shape style="position:absolute;left:2514;top:-2641;width:59;height:59" coordorigin="2514,-2641" coordsize="59,59" path="m2544,-2582l2552,-2582,2559,-2585,2565,-2591,2571,-2596,2574,-2604,2574,-2612,2574,-2620,2571,-2627,2565,-2633,2559,-2638,2552,-2641,2544,-2641,2536,-2641,2529,-2638,2523,-2633,2517,-2627,2514,-2620,2514,-2612,2514,-2604,2517,-2596,2523,-2591,2529,-2585,2536,-2582,2544,-2582xe" filled="f" stroked="t" strokeweight=".247801pt" strokecolor="#231F20">
                <v:path arrowok="t"/>
              </v:shape>
            </v:group>
            <v:group style="position:absolute;left:2689;top:-2641;width:59;height:59" coordorigin="2689,-2641" coordsize="59,59">
              <v:shape style="position:absolute;left:2689;top:-2641;width:59;height:59" coordorigin="2689,-2641" coordsize="59,59" path="m2719,-2582l2727,-2582,2734,-2585,2740,-2591,2746,-2596,2749,-2604,2749,-2612,2749,-2620,2746,-2627,2740,-2633,2734,-2638,2727,-2641,2719,-2641,2711,-2641,2704,-2638,2698,-2633,2692,-2627,2689,-2620,2689,-2612,2689,-2604,2692,-2596,2698,-2591,2704,-2585,2711,-2582,2719,-2582xe" filled="f" stroked="t" strokeweight=".247801pt" strokecolor="#231F20">
                <v:path arrowok="t"/>
              </v:shape>
            </v:group>
            <v:group style="position:absolute;left:2864;top:-2879;width:59;height:59" coordorigin="2864,-2879" coordsize="59,59">
              <v:shape style="position:absolute;left:2864;top:-2879;width:59;height:59" coordorigin="2864,-2879" coordsize="59,59" path="m2894,-2820l2902,-2820,2909,-2823,2915,-2829,2921,-2834,2924,-2842,2924,-2850,2924,-2858,2921,-2865,2915,-2871,2909,-2876,2902,-2879,2894,-2879,2886,-2879,2878,-2876,2873,-2871,2867,-2865,2864,-2858,2864,-2850,2864,-2842,2867,-2834,2873,-2829,2878,-2823,2886,-2820,2894,-2820xe" filled="f" stroked="t" strokeweight=".247801pt" strokecolor="#231F20">
                <v:path arrowok="t"/>
              </v:shape>
            </v:group>
            <v:group style="position:absolute;left:3039;top:-2885;width:59;height:59" coordorigin="3039,-2885" coordsize="59,59">
              <v:shape style="position:absolute;left:3039;top:-2885;width:59;height:59" coordorigin="3039,-2885" coordsize="59,59" path="m3069,-2826l3077,-2826,3084,-2829,3090,-2835,3095,-2840,3099,-2848,3099,-2856,3099,-2864,3095,-2871,3090,-2877,3084,-2882,3077,-2885,3069,-2885,3061,-2885,3053,-2882,3048,-2877,3042,-2871,3039,-2864,3039,-2856,3039,-2848,3042,-2840,3048,-2835,3053,-2829,3061,-2826,3069,-2826xe" filled="f" stroked="t" strokeweight=".247801pt" strokecolor="#231F20">
                <v:path arrowok="t"/>
              </v:shape>
            </v:group>
            <v:group style="position:absolute;left:3214;top:-2344;width:59;height:30" coordorigin="3214,-2344" coordsize="59,30">
              <v:shape style="position:absolute;left:3214;top:-2344;width:59;height:30" coordorigin="3214,-2344" coordsize="59,30" path="m3274,-2314l3274,-2322,3270,-2329,3265,-2335,3259,-2341,3252,-2344,3244,-2344,3236,-2344,3228,-2341,3223,-2335,3217,-2329,3214,-2322,3214,-2314e" filled="f" stroked="t" strokeweight=".247801pt" strokecolor="#231F20">
                <v:path arrowok="t"/>
              </v:shape>
            </v:group>
            <v:group style="position:absolute;left:3389;top:-2344;width:59;height:30" coordorigin="3389,-2344" coordsize="59,30">
              <v:shape style="position:absolute;left:3389;top:-2344;width:59;height:30" coordorigin="3389,-2344" coordsize="59,30" path="m3449,-2314l3449,-2322,3445,-2329,3440,-2335,3434,-2341,3427,-2344,3419,-2344,3411,-2344,3403,-2341,3398,-2335,3392,-2329,3389,-2322,3389,-2314e" filled="f" stroked="t" strokeweight=".247801pt" strokecolor="#231F20">
                <v:path arrowok="t"/>
              </v:shape>
            </v:group>
            <v:group style="position:absolute;left:3564;top:-2641;width:59;height:59" coordorigin="3564,-2641" coordsize="59,59">
              <v:shape style="position:absolute;left:3564;top:-2641;width:59;height:59" coordorigin="3564,-2641" coordsize="59,59" path="m3594,-2582l3602,-2582,3609,-2585,3615,-2591,3620,-2596,3623,-2604,3623,-2612,3623,-2620,3620,-2627,3615,-2633,3609,-2638,3602,-2641,3594,-2641,3586,-2641,3578,-2638,3573,-2633,3567,-2627,3564,-2620,3564,-2612,3564,-2604,3567,-2596,3573,-2591,3578,-2585,3586,-2582,3594,-2582xe" filled="f" stroked="t" strokeweight=".247801pt" strokecolor="#231F20">
                <v:path arrowok="t"/>
              </v:shape>
            </v:group>
            <v:group style="position:absolute;left:3739;top:-2641;width:59;height:59" coordorigin="3739,-2641" coordsize="59,59">
              <v:shape style="position:absolute;left:3739;top:-2641;width:59;height:59" coordorigin="3739,-2641" coordsize="59,59" path="m3769,-2582l3777,-2582,3784,-2585,3790,-2591,3795,-2596,3798,-2604,3798,-2612,3798,-2620,3795,-2627,3790,-2633,3784,-2638,3777,-2641,3769,-2641,3761,-2641,3753,-2638,3748,-2633,3742,-2627,3739,-2620,3739,-2612,3739,-2604,3742,-2596,3748,-2591,3753,-2585,3761,-2582,3769,-2582xe" filled="f" stroked="t" strokeweight=".247801pt" strokecolor="#231F20">
                <v:path arrowok="t"/>
              </v:shape>
            </v:group>
            <v:group style="position:absolute;left:3914;top:-2692;width:59;height:59" coordorigin="3914,-2692" coordsize="59,59">
              <v:shape style="position:absolute;left:3914;top:-2692;width:59;height:59" coordorigin="3914,-2692" coordsize="59,59" path="m3944,-2632l3952,-2632,3959,-2636,3965,-2641,3970,-2647,3973,-2654,3973,-2662,3973,-2670,3970,-2678,3965,-2683,3959,-2689,3952,-2692,3944,-2692,3936,-2692,3928,-2689,3923,-2683,3917,-2678,3914,-2670,3914,-2662,3914,-2654,3917,-2647,3923,-2641,3928,-2636,3936,-2632,3944,-2632xe" filled="f" stroked="t" strokeweight=".247801pt" strokecolor="#231F20">
                <v:path arrowok="t"/>
              </v:shape>
            </v:group>
            <v:group style="position:absolute;left:4089;top:-2641;width:59;height:59" coordorigin="4089,-2641" coordsize="59,59">
              <v:shape style="position:absolute;left:4089;top:-2641;width:59;height:59" coordorigin="4089,-2641" coordsize="59,59" path="m4119,-2582l4127,-2582,4134,-2585,4140,-2591,4145,-2596,4148,-2604,4148,-2612,4148,-2620,4145,-2627,4140,-2633,4134,-2638,4127,-2641,4119,-2641,4111,-2641,4103,-2638,4098,-2633,4092,-2627,4089,-2620,4089,-2612,4089,-2604,4092,-2596,4098,-2591,4103,-2585,4111,-2582,4119,-2582xe" filled="f" stroked="t" strokeweight=".247801pt" strokecolor="#231F20">
                <v:path arrowok="t"/>
              </v:shape>
            </v:group>
            <v:group style="position:absolute;left:4264;top:-2671;width:59;height:59" coordorigin="4264,-2671" coordsize="59,59">
              <v:shape style="position:absolute;left:4264;top:-2671;width:59;height:59" coordorigin="4264,-2671" coordsize="59,59" path="m4294,-2612l4301,-2612,4309,-2615,4315,-2620,4320,-2626,4323,-2634,4323,-2641,4323,-2649,4320,-2657,4315,-2662,4309,-2668,4301,-2671,4294,-2671,4286,-2671,4278,-2668,4273,-2662,4267,-2657,4264,-2649,4264,-2641,4264,-2634,4267,-2626,4273,-2620,4278,-2615,4286,-2612,4294,-2612xe" filled="f" stroked="t" strokeweight=".247801pt" strokecolor="#231F20">
                <v:path arrowok="t"/>
              </v:shape>
            </v:group>
            <v:group style="position:absolute;left:4439;top:-2641;width:59;height:59" coordorigin="4439,-2641" coordsize="59,59">
              <v:shape style="position:absolute;left:4439;top:-2641;width:59;height:59" coordorigin="4439,-2641" coordsize="59,59" path="m4469,-2582l4476,-2582,4484,-2585,4490,-2591,4495,-2596,4498,-2604,4498,-2612,4498,-2620,4495,-2627,4490,-2633,4484,-2638,4476,-2641,4469,-2641,4461,-2641,4453,-2638,4448,-2633,4442,-2627,4439,-2620,4439,-2612,4439,-2604,4442,-2596,4448,-2591,4453,-2585,4461,-2582,4469,-2582xe" filled="f" stroked="t" strokeweight=".247801pt" strokecolor="#231F20">
                <v:path arrowok="t"/>
              </v:shape>
            </v:group>
            <v:group style="position:absolute;left:4614;top:-2344;width:59;height:30" coordorigin="4614,-2344" coordsize="59,30">
              <v:shape style="position:absolute;left:4614;top:-2344;width:59;height:30" coordorigin="4614,-2344" coordsize="59,30" path="m4673,-2314l4673,-2322,4670,-2329,4665,-2335,4659,-2341,4651,-2344,4643,-2344,4636,-2344,4628,-2341,4622,-2335,4617,-2329,4614,-2322,4614,-2314e" filled="f" stroked="t" strokeweight=".247801pt" strokecolor="#231F20">
                <v:path arrowok="t"/>
              </v:shape>
            </v:group>
            <v:group style="position:absolute;left:4789;top:-2344;width:59;height:30" coordorigin="4789,-2344" coordsize="59,30">
              <v:shape style="position:absolute;left:4789;top:-2344;width:59;height:30" coordorigin="4789,-2344" coordsize="59,30" path="m4848,-2314l4848,-2322,4845,-2329,4839,-2335,4834,-2341,4826,-2344,4818,-2344,4811,-2344,4803,-2341,4797,-2335,4792,-2329,4789,-2322,4789,-2314e" filled="f" stroked="t" strokeweight=".247801pt" strokecolor="#231F20">
                <v:path arrowok="t"/>
              </v:shape>
            </v:group>
            <v:group style="position:absolute;left:4964;top:-2641;width:59;height:59" coordorigin="4964,-2641" coordsize="59,59">
              <v:shape style="position:absolute;left:4964;top:-2641;width:59;height:59" coordorigin="4964,-2641" coordsize="59,59" path="m4993,-2582l5001,-2582,5009,-2585,5014,-2591,5020,-2596,5023,-2604,5023,-2612,5023,-2620,5020,-2627,5014,-2633,5009,-2638,5001,-2641,4993,-2641,4986,-2641,4978,-2638,4972,-2633,4967,-2627,4964,-2620,4964,-2612,4964,-2604,4967,-2596,4972,-2591,4978,-2585,4986,-2582,4993,-2582xe" filled="f" stroked="t" strokeweight=".247801pt" strokecolor="#231F20">
                <v:path arrowok="t"/>
              </v:shape>
            </v:group>
            <v:group style="position:absolute;left:5139;top:-2641;width:59;height:59" coordorigin="5139,-2641" coordsize="59,59">
              <v:shape style="position:absolute;left:5139;top:-2641;width:59;height:59" coordorigin="5139,-2641" coordsize="59,59" path="m5168,-2582l5176,-2582,5184,-2585,5189,-2591,5195,-2596,5198,-2604,5198,-2612,5198,-2620,5195,-2627,5189,-2633,5184,-2638,5176,-2641,5168,-2641,5160,-2641,5153,-2638,5147,-2633,5142,-2627,5139,-2620,5139,-2612,5139,-2604,5142,-2596,5147,-2591,5153,-2585,5160,-2582,5168,-2582xe" filled="f" stroked="t" strokeweight=".247801pt" strokecolor="#231F20">
                <v:path arrowok="t"/>
              </v:shape>
            </v:group>
            <v:group style="position:absolute;left:5343;top:-2909;width:30;height:30" coordorigin="5343,-2909" coordsize="30,30">
              <v:shape style="position:absolute;left:5343;top:-2909;width:30;height:30" coordorigin="5343,-2909" coordsize="30,30" path="m5343,-2880l5351,-2880,5359,-2883,5364,-2888,5370,-2894,5373,-2901,5373,-2909e" filled="f" stroked="t" strokeweight=".247801pt" strokecolor="#231F20">
                <v:path arrowok="t"/>
              </v:shape>
            </v:group>
            <v:group style="position:absolute;left:5314;top:-2909;width:30;height:30" coordorigin="5314,-2909" coordsize="30,30">
              <v:shape style="position:absolute;left:5314;top:-2909;width:30;height:30" coordorigin="5314,-2909" coordsize="30,30" path="m5314,-2909l5314,-2901,5317,-2894,5322,-2888,5328,-2883,5335,-2880,5343,-2880e" filled="f" stroked="t" strokeweight=".247801pt" strokecolor="#231F20">
                <v:path arrowok="t"/>
              </v:shape>
            </v:group>
            <v:group style="position:absolute;left:5489;top:-2838;width:59;height:59" coordorigin="5489,-2838" coordsize="59,59">
              <v:shape style="position:absolute;left:5489;top:-2838;width:59;height:59" coordorigin="5489,-2838" coordsize="59,59" path="m5518,-2778l5526,-2778,5534,-2781,5539,-2787,5545,-2793,5548,-2800,5548,-2808,5548,-2816,5545,-2824,5539,-2829,5534,-2835,5526,-2838,5518,-2838,5510,-2838,5503,-2835,5497,-2829,5492,-2824,5489,-2816,5489,-2808,5489,-2800,5492,-2793,5497,-2787,5503,-2781,5510,-2778,5518,-2778xe" filled="f" stroked="t" strokeweight=".247801pt" strokecolor="#231F20">
                <v:path arrowok="t"/>
              </v:shape>
            </v:group>
            <v:group style="position:absolute;left:5664;top:-2641;width:59;height:59" coordorigin="5664,-2641" coordsize="59,59">
              <v:shape style="position:absolute;left:5664;top:-2641;width:59;height:59" coordorigin="5664,-2641" coordsize="59,59" path="m5693,-2582l5701,-2582,5709,-2585,5714,-2591,5720,-2596,5723,-2604,5723,-2612,5723,-2620,5720,-2627,5714,-2633,5709,-2638,5701,-2641,5693,-2641,5685,-2641,5678,-2638,5672,-2633,5667,-2627,5664,-2620,5664,-2612,5664,-2604,5667,-2596,5672,-2591,5678,-2585,5685,-2582,5693,-2582xe" filled="f" stroked="t" strokeweight=".247801pt" strokecolor="#231F20">
                <v:path arrowok="t"/>
              </v:shape>
            </v:group>
            <v:group style="position:absolute;left:5838;top:-2641;width:59;height:59" coordorigin="5838,-2641" coordsize="59,59">
              <v:shape style="position:absolute;left:5838;top:-2641;width:59;height:59" coordorigin="5838,-2641" coordsize="59,59" path="m5868,-2582l5876,-2582,5884,-2585,5889,-2591,5895,-2596,5898,-2604,5898,-2612,5898,-2620,5895,-2627,5889,-2633,5884,-2638,5876,-2641,5868,-2641,5860,-2641,5853,-2638,5847,-2633,5842,-2627,5838,-2620,5838,-2612,5838,-2604,5842,-2596,5847,-2591,5853,-2585,5860,-2582,5868,-2582xe" filled="f" stroked="t" strokeweight=".247801pt" strokecolor="#231F20">
                <v:path arrowok="t"/>
              </v:shape>
            </v:group>
            <v:group style="position:absolute;left:6013;top:-2344;width:59;height:30" coordorigin="6013,-2344" coordsize="59,30">
              <v:shape style="position:absolute;left:6013;top:-2344;width:59;height:30" coordorigin="6013,-2344" coordsize="59,30" path="m6073,-2314l6073,-2322,6070,-2329,6064,-2335,6059,-2341,6051,-2344,6043,-2344,6035,-2344,6028,-2341,6022,-2335,6017,-2329,6013,-2322,6013,-2314e" filled="f" stroked="t" strokeweight=".247801pt" strokecolor="#231F20">
                <v:path arrowok="t"/>
              </v:shape>
            </v:group>
            <v:group style="position:absolute;left:6188;top:-2641;width:59;height:59" coordorigin="6188,-2641" coordsize="59,59">
              <v:shape style="position:absolute;left:6188;top:-2641;width:59;height:59" coordorigin="6188,-2641" coordsize="59,59" path="m6218,-2582l6226,-2582,6234,-2585,6239,-2591,6245,-2596,6248,-2604,6248,-2612,6248,-2620,6245,-2627,6239,-2633,6234,-2638,6226,-2641,6218,-2641,6210,-2641,6203,-2638,6197,-2633,6192,-2627,6188,-2620,6188,-2612,6188,-2604,6192,-2596,6197,-2591,6203,-2585,6210,-2582,6218,-2582xe" filled="f" stroked="t" strokeweight=".247801pt" strokecolor="#231F20">
                <v:path arrowok="t"/>
              </v:shape>
            </v:group>
            <v:group style="position:absolute;left:6363;top:-2641;width:59;height:59" coordorigin="6363,-2641" coordsize="59,59">
              <v:shape style="position:absolute;left:6363;top:-2641;width:59;height:59" coordorigin="6363,-2641" coordsize="59,59" path="m6393,-2582l6401,-2582,6409,-2585,6414,-2591,6420,-2596,6423,-2604,6423,-2612,6423,-2620,6420,-2627,6414,-2633,6409,-2638,6401,-2641,6393,-2641,6385,-2641,6378,-2638,6372,-2633,6366,-2627,6363,-2620,6363,-2612,6363,-2604,6366,-2596,6372,-2591,6378,-2585,6385,-2582,6393,-2582xe" filled="f" stroked="t" strokeweight=".247801pt" strokecolor="#231F20">
                <v:path arrowok="t"/>
              </v:shape>
            </v:group>
            <v:group style="position:absolute;left:6538;top:-2641;width:59;height:59" coordorigin="6538,-2641" coordsize="59,59">
              <v:shape style="position:absolute;left:6538;top:-2641;width:59;height:59" coordorigin="6538,-2641" coordsize="59,59" path="m6568,-2582l6576,-2582,6583,-2585,6589,-2591,6595,-2596,6598,-2604,6598,-2612,6598,-2620,6595,-2627,6589,-2633,6583,-2638,6576,-2641,6568,-2641,6560,-2641,6553,-2638,6547,-2633,6541,-2627,6538,-2620,6538,-2612,6538,-2604,6541,-2596,6547,-2591,6553,-2585,6560,-2582,6568,-2582xe" filled="f" stroked="t" strokeweight=".247801pt" strokecolor="#231F20">
                <v:path arrowok="t"/>
              </v:shape>
            </v:group>
            <v:group style="position:absolute;left:6713;top:-2641;width:59;height:59" coordorigin="6713,-2641" coordsize="59,59">
              <v:shape style="position:absolute;left:6713;top:-2641;width:59;height:59" coordorigin="6713,-2641" coordsize="59,59" path="m6743,-2582l6751,-2582,6758,-2585,6764,-2591,6770,-2596,6773,-2604,6773,-2612,6773,-2620,6770,-2627,6764,-2633,6758,-2638,6751,-2641,6743,-2641,6735,-2641,6728,-2638,6722,-2633,6716,-2627,6713,-2620,6713,-2612,6713,-2604,6716,-2596,6722,-2591,6728,-2585,6735,-2582,6743,-2582xe" filled="f" stroked="t" strokeweight=".247801pt" strokecolor="#231F20">
                <v:path arrowok="t"/>
              </v:shape>
            </v:group>
            <v:group style="position:absolute;left:6918;top:-2909;width:30;height:30" coordorigin="6918,-2909" coordsize="30,30">
              <v:shape style="position:absolute;left:6918;top:-2909;width:30;height:30" coordorigin="6918,-2909" coordsize="30,30" path="m6918,-2880l6926,-2880,6933,-2883,6939,-2888,6945,-2894,6948,-2901,6948,-2909e" filled="f" stroked="t" strokeweight=".247801pt" strokecolor="#231F20">
                <v:path arrowok="t"/>
              </v:shape>
            </v:group>
            <v:group style="position:absolute;left:6888;top:-2909;width:30;height:30" coordorigin="6888,-2909" coordsize="30,30">
              <v:shape style="position:absolute;left:6888;top:-2909;width:30;height:30" coordorigin="6888,-2909" coordsize="30,30" path="m6888,-2909l6888,-2901,6891,-2894,6897,-2888,6903,-2883,6910,-2880,6918,-2880e" filled="f" stroked="t" strokeweight=".247801pt" strokecolor="#231F20">
                <v:path arrowok="t"/>
              </v:shape>
            </v:group>
            <v:group style="position:absolute;left:7093;top:-2909;width:30;height:30" coordorigin="7093,-2909" coordsize="30,30">
              <v:shape style="position:absolute;left:7093;top:-2909;width:30;height:30" coordorigin="7093,-2909" coordsize="30,30" path="m7093,-2880l7101,-2880,7108,-2883,7114,-2888,7120,-2894,7123,-2901,7123,-2909e" filled="f" stroked="t" strokeweight=".247801pt" strokecolor="#231F20">
                <v:path arrowok="t"/>
              </v:shape>
            </v:group>
            <v:group style="position:absolute;left:7063;top:-2909;width:30;height:30" coordorigin="7063,-2909" coordsize="30,30">
              <v:shape style="position:absolute;left:7063;top:-2909;width:30;height:30" coordorigin="7063,-2909" coordsize="30,30" path="m7063,-2909l7063,-2901,7066,-2894,7072,-2888,7077,-2883,7085,-2880,7093,-2880e" filled="f" stroked="t" strokeweight=".247801pt" strokecolor="#231F20">
                <v:path arrowok="t"/>
              </v:shape>
            </v:group>
            <v:group style="position:absolute;left:7268;top:-2909;width:30;height:30" coordorigin="7268,-2909" coordsize="30,30">
              <v:shape style="position:absolute;left:7268;top:-2909;width:30;height:30" coordorigin="7268,-2909" coordsize="30,30" path="m7268,-2880l7276,-2880,7283,-2883,7289,-2888,7294,-2894,7298,-2901,7298,-2909e" filled="f" stroked="t" strokeweight=".247801pt" strokecolor="#231F20">
                <v:path arrowok="t"/>
              </v:shape>
            </v:group>
            <v:group style="position:absolute;left:7238;top:-2909;width:30;height:30" coordorigin="7238,-2909" coordsize="30,30">
              <v:shape style="position:absolute;left:7238;top:-2909;width:30;height:30" coordorigin="7238,-2909" coordsize="30,30" path="m7238,-2909l7238,-2901,7241,-2894,7247,-2888,7252,-2883,7260,-2880,7268,-2880e" filled="f" stroked="t" strokeweight=".247801pt" strokecolor="#231F20">
                <v:path arrowok="t"/>
              </v:shape>
            </v:group>
            <v:group style="position:absolute;left:7413;top:-2641;width:59;height:59" coordorigin="7413,-2641" coordsize="59,59">
              <v:shape style="position:absolute;left:7413;top:-2641;width:59;height:59" coordorigin="7413,-2641" coordsize="59,59" path="m7443,-2582l7451,-2582,7458,-2585,7464,-2591,7469,-2596,7473,-2604,7473,-2612,7473,-2620,7469,-2627,7464,-2633,7458,-2638,7451,-2641,7443,-2641,7435,-2641,7427,-2638,7422,-2633,7416,-2627,7413,-2620,7413,-2612,7413,-2604,7416,-2596,7422,-2591,7427,-2585,7435,-2582,7443,-2582xe" filled="f" stroked="t" strokeweight=".247801pt" strokecolor="#231F20">
                <v:path arrowok="t"/>
              </v:shape>
            </v:group>
            <v:group style="position:absolute;left:7588;top:-2885;width:59;height:59" coordorigin="7588,-2885" coordsize="59,59">
              <v:shape style="position:absolute;left:7588;top:-2885;width:59;height:59" coordorigin="7588,-2885" coordsize="59,59" path="m7618,-2826l7626,-2826,7633,-2829,7639,-2835,7644,-2840,7648,-2848,7648,-2856,7648,-2864,7644,-2871,7639,-2877,7633,-2882,7626,-2885,7618,-2885,7610,-2885,7602,-2882,7597,-2877,7591,-2871,7588,-2864,7588,-2856,7588,-2848,7591,-2840,7597,-2835,7602,-2829,7610,-2826,7618,-2826xe" filled="f" stroked="t" strokeweight=".247801pt" strokecolor="#231F20">
                <v:path arrowok="t"/>
              </v:shape>
            </v:group>
            <v:group style="position:absolute;left:7763;top:-2641;width:59;height:59" coordorigin="7763,-2641" coordsize="59,59">
              <v:shape style="position:absolute;left:7763;top:-2641;width:59;height:59" coordorigin="7763,-2641" coordsize="59,59" path="m7793,-2582l7801,-2582,7808,-2585,7814,-2591,7819,-2596,7822,-2604,7822,-2612,7822,-2620,7819,-2627,7814,-2633,7808,-2638,7801,-2641,7793,-2641,7785,-2641,7777,-2638,7772,-2633,7766,-2627,7763,-2620,7763,-2612,7763,-2604,7766,-2596,7772,-2591,7777,-2585,7785,-2582,7793,-2582xe" filled="f" stroked="t" strokeweight=".247801pt" strokecolor="#231F20">
                <v:path arrowok="t"/>
              </v:shape>
            </v:group>
            <v:group style="position:absolute;left:7938;top:-2793;width:59;height:59" coordorigin="7938,-2793" coordsize="59,59">
              <v:shape style="position:absolute;left:7938;top:-2793;width:59;height:59" coordorigin="7938,-2793" coordsize="59,59" path="m7968,-2734l7976,-2734,7983,-2737,7989,-2742,7994,-2748,7997,-2756,7997,-2763,7997,-2771,7994,-2779,7989,-2784,7983,-2790,7976,-2793,7968,-2793,7960,-2793,7952,-2790,7947,-2784,7941,-2779,7938,-2771,7938,-2763,7938,-2756,7941,-2748,7947,-2742,7952,-2737,7960,-2734,7968,-2734xe" filled="f" stroked="t" strokeweight=".247801pt" strokecolor="#231F20">
                <v:path arrowok="t"/>
              </v:shape>
            </v:group>
            <v:group style="position:absolute;left:8143;top:-2909;width:30;height:30" coordorigin="8143,-2909" coordsize="30,30">
              <v:shape style="position:absolute;left:8143;top:-2909;width:30;height:30" coordorigin="8143,-2909" coordsize="30,30" path="m8143,-2880l8151,-2880,8158,-2883,8164,-2888,8169,-2894,8172,-2901,8172,-2909e" filled="f" stroked="t" strokeweight=".247801pt" strokecolor="#231F20">
                <v:path arrowok="t"/>
              </v:shape>
            </v:group>
            <v:group style="position:absolute;left:8113;top:-2909;width:30;height:30" coordorigin="8113,-2909" coordsize="30,30">
              <v:shape style="position:absolute;left:8113;top:-2909;width:30;height:30" coordorigin="8113,-2909" coordsize="30,30" path="m8113,-2909l8113,-2901,8116,-2894,8122,-2888,8127,-2883,8135,-2880,8143,-2880e" filled="f" stroked="t" strokeweight=".247801pt" strokecolor="#231F20">
                <v:path arrowok="t"/>
              </v:shape>
            </v:group>
            <v:group style="position:absolute;left:8288;top:-2641;width:59;height:59" coordorigin="8288,-2641" coordsize="59,59">
              <v:shape style="position:absolute;left:8288;top:-2641;width:59;height:59" coordorigin="8288,-2641" coordsize="59,59" path="m8318,-2582l8326,-2582,8333,-2585,8339,-2591,8344,-2596,8347,-2604,8347,-2612,8347,-2620,8344,-2627,8339,-2633,8333,-2638,8326,-2641,8318,-2641,8310,-2641,8302,-2638,8297,-2633,8291,-2627,8288,-2620,8288,-2612,8288,-2604,8291,-2596,8297,-2591,8302,-2585,8310,-2582,8318,-2582xe" filled="f" stroked="t" strokeweight=".247801pt" strokecolor="#231F20">
                <v:path arrowok="t"/>
              </v:shape>
            </v:group>
            <v:group style="position:absolute;left:8463;top:-2344;width:59;height:30" coordorigin="8463,-2344" coordsize="59,30">
              <v:shape style="position:absolute;left:8463;top:-2344;width:59;height:30" coordorigin="8463,-2344" coordsize="59,30" path="m8522,-2314l8522,-2322,8519,-2329,8514,-2335,8508,-2341,8500,-2344,8493,-2344,8485,-2344,8477,-2341,8472,-2335,8466,-2329,8463,-2322,8463,-2314e" filled="f" stroked="t" strokeweight=".247801pt" strokecolor="#231F20">
                <v:path arrowok="t"/>
              </v:shape>
            </v:group>
            <v:group style="position:absolute;left:8638;top:-2344;width:59;height:30" coordorigin="8638,-2344" coordsize="59,30">
              <v:shape style="position:absolute;left:8638;top:-2344;width:59;height:30" coordorigin="8638,-2344" coordsize="59,30" path="m8697,-2314l8697,-2322,8694,-2329,8689,-2335,8683,-2341,8675,-2344,8668,-2344,8660,-2344,8652,-2341,8647,-2335,8641,-2329,8638,-2322,8638,-2314e" filled="f" stroked="t" strokeweight=".247801pt" strokecolor="#231F20">
                <v:path arrowok="t"/>
              </v:shape>
            </v:group>
            <v:group style="position:absolute;left:8843;top:-2909;width:30;height:51" coordorigin="8843,-2909" coordsize="30,51">
              <v:shape style="position:absolute;left:8843;top:-2909;width:30;height:51" coordorigin="8843,-2909" coordsize="30,51" path="m8843,-2859l8850,-2859,8858,-2862,8864,-2867,8869,-2873,8872,-2881,8872,-2888,8872,-2896,8869,-2904,8864,-2909e" filled="f" stroked="t" strokeweight=".247801pt" strokecolor="#231F20">
                <v:path arrowok="t"/>
              </v:shape>
            </v:group>
            <v:group style="position:absolute;left:8813;top:-2909;width:30;height:51" coordorigin="8813,-2909" coordsize="30,51">
              <v:shape style="position:absolute;left:8813;top:-2909;width:30;height:51" coordorigin="8813,-2909" coordsize="30,51" path="m8821,-2909l8816,-2904,8813,-2896,8813,-2888,8813,-2881,8816,-2873,8821,-2867,8827,-2862,8835,-2859,8843,-2859e" filled="f" stroked="t" strokeweight=".247801pt" strokecolor="#231F20">
                <v:path arrowok="t"/>
              </v:shape>
            </v:group>
            <v:group style="position:absolute;left:9017;top:-2909;width:30;height:30" coordorigin="9017,-2909" coordsize="30,30">
              <v:shape style="position:absolute;left:9017;top:-2909;width:30;height:30" coordorigin="9017,-2909" coordsize="30,30" path="m9017,-2880l9025,-2880,9033,-2883,9038,-2888,9044,-2894,9047,-2901,9047,-2909e" filled="f" stroked="t" strokeweight=".247801pt" strokecolor="#231F20">
                <v:path arrowok="t"/>
              </v:shape>
            </v:group>
            <v:group style="position:absolute;left:8988;top:-2909;width:30;height:30" coordorigin="8988,-2909" coordsize="30,30">
              <v:shape style="position:absolute;left:8988;top:-2909;width:30;height:30" coordorigin="8988,-2909" coordsize="30,30" path="m8988,-2909l8988,-2901,8991,-2894,8996,-2888,9002,-2883,9010,-2880,9017,-2880e" filled="f" stroked="t" strokeweight=".247801pt" strokecolor="#231F20">
                <v:path arrowok="t"/>
              </v:shape>
            </v:group>
            <v:group style="position:absolute;left:9163;top:-2641;width:59;height:59" coordorigin="9163,-2641" coordsize="59,59">
              <v:shape style="position:absolute;left:9163;top:-2641;width:59;height:59" coordorigin="9163,-2641" coordsize="59,59" path="m9192,-2582l9200,-2582,9208,-2585,9213,-2591,9219,-2596,9222,-2604,9222,-2612,9222,-2620,9219,-2627,9213,-2633,9208,-2638,9200,-2641,9192,-2641,9185,-2641,9177,-2638,9171,-2633,9166,-2627,9163,-2620,9163,-2612,9163,-2604,9166,-2596,9171,-2591,9177,-2585,9185,-2582,9192,-2582xe" filled="f" stroked="t" strokeweight=".247801pt" strokecolor="#231F20">
                <v:path arrowok="t"/>
              </v:shape>
            </v:group>
            <v:group style="position:absolute;left:9367;top:-2909;width:30;height:30" coordorigin="9367,-2909" coordsize="30,30">
              <v:shape style="position:absolute;left:9367;top:-2909;width:30;height:30" coordorigin="9367,-2909" coordsize="30,30" path="m9367,-2880l9375,-2880,9383,-2883,9388,-2888,9394,-2894,9397,-2901,9397,-2909e" filled="f" stroked="t" strokeweight=".247801pt" strokecolor="#231F20">
                <v:path arrowok="t"/>
              </v:shape>
            </v:group>
            <v:group style="position:absolute;left:9338;top:-2909;width:30;height:30" coordorigin="9338,-2909" coordsize="30,30">
              <v:shape style="position:absolute;left:9338;top:-2909;width:30;height:30" coordorigin="9338,-2909" coordsize="30,30" path="m9338,-2909l9338,-2901,9341,-2894,9346,-2888,9352,-2883,9359,-2880,9367,-2880e" filled="f" stroked="t" strokeweight=".247801pt" strokecolor="#231F20">
                <v:path arrowok="t"/>
              </v:shape>
            </v:group>
            <v:group style="position:absolute;left:9542;top:-2909;width:30;height:30" coordorigin="9542,-2909" coordsize="30,30">
              <v:shape style="position:absolute;left:9542;top:-2909;width:30;height:30" coordorigin="9542,-2909" coordsize="30,30" path="m9542,-2880l9550,-2880,9558,-2883,9563,-2888,9569,-2894,9572,-2901,9572,-2909e" filled="f" stroked="t" strokeweight=".247801pt" strokecolor="#231F20">
                <v:path arrowok="t"/>
              </v:shape>
            </v:group>
            <v:group style="position:absolute;left:9513;top:-2909;width:30;height:30" coordorigin="9513,-2909" coordsize="30,30">
              <v:shape style="position:absolute;left:9513;top:-2909;width:30;height:30" coordorigin="9513,-2909" coordsize="30,30" path="m9513,-2909l9513,-2901,9516,-2894,9521,-2888,9527,-2883,9534,-2880,9542,-2880e" filled="f" stroked="t" strokeweight=".247801pt" strokecolor="#231F20">
                <v:path arrowok="t"/>
              </v:shape>
            </v:group>
            <v:group style="position:absolute;left:9688;top:-2874;width:59;height:59" coordorigin="9688,-2874" coordsize="59,59">
              <v:shape style="position:absolute;left:9688;top:-2874;width:59;height:59" coordorigin="9688,-2874" coordsize="59,59" path="m9717,-2814l9725,-2814,9733,-2817,9738,-2823,9744,-2828,9747,-2836,9747,-2844,9747,-2852,9744,-2859,9738,-2865,9733,-2870,9725,-2874,9717,-2874,9709,-2874,9702,-2870,9696,-2865,9691,-2859,9688,-2852,9688,-2844,9688,-2836,9691,-2828,9696,-2823,9702,-2817,9709,-2814,9717,-2814xe" filled="f" stroked="t" strokeweight=".247801pt" strokecolor="#231F20">
                <v:path arrowok="t"/>
              </v:shape>
            </v:group>
            <v:group style="position:absolute;left:9863;top:-2894;width:59;height:59" coordorigin="9863,-2894" coordsize="59,59">
              <v:shape style="position:absolute;left:9863;top:-2894;width:59;height:59" coordorigin="9863,-2894" coordsize="59,59" path="m9892,-2835l9900,-2835,9908,-2838,9913,-2844,9919,-2849,9922,-2857,9922,-2865,9922,-2873,9919,-2880,9913,-2886,9908,-2891,9900,-2894,9892,-2894,9884,-2894,9877,-2891,9871,-2886,9866,-2880,9863,-2873,9863,-2865,9863,-2857,9866,-2849,9871,-2844,9877,-2838,9884,-2835,9892,-2835xe" filled="f" stroked="t" strokeweight=".247801pt" strokecolor="#231F20">
                <v:path arrowok="t"/>
              </v:shape>
            </v:group>
            <v:group style="position:absolute;left:10037;top:-2344;width:59;height:30" coordorigin="10037,-2344" coordsize="59,30">
              <v:shape style="position:absolute;left:10037;top:-2344;width:59;height:30" coordorigin="10037,-2344" coordsize="59,30" path="m10097,-2314l10097,-2322,10094,-2329,10088,-2335,10083,-2341,10075,-2344,10067,-2344,10059,-2344,10052,-2341,10046,-2335,10041,-2329,10037,-2322,10037,-2314e" filled="f" stroked="t" strokeweight=".247801pt" strokecolor="#231F20">
                <v:path arrowok="t"/>
              </v:shape>
            </v:group>
            <v:group style="position:absolute;left:10242;top:-2909;width:30;height:30" coordorigin="10242,-2909" coordsize="30,30">
              <v:shape style="position:absolute;left:10242;top:-2909;width:30;height:30" coordorigin="10242,-2909" coordsize="30,30" path="m10242,-2880l10250,-2880,10258,-2883,10263,-2888,10269,-2894,10272,-2901,10272,-2909e" filled="f" stroked="t" strokeweight=".247801pt" strokecolor="#231F20">
                <v:path arrowok="t"/>
              </v:shape>
            </v:group>
            <v:group style="position:absolute;left:10212;top:-2909;width:30;height:30" coordorigin="10212,-2909" coordsize="30,30">
              <v:shape style="position:absolute;left:10212;top:-2909;width:30;height:30" coordorigin="10212,-2909" coordsize="30,30" path="m10212,-2909l10212,-2901,10216,-2894,10221,-2888,10227,-2883,10234,-2880,10242,-2880e" filled="f" stroked="t" strokeweight=".247801pt" strokecolor="#231F20">
                <v:path arrowok="t"/>
              </v:shape>
            </v:group>
            <v:group style="position:absolute;left:10387;top:-2641;width:59;height:59" coordorigin="10387,-2641" coordsize="59,59">
              <v:shape style="position:absolute;left:10387;top:-2641;width:59;height:59" coordorigin="10387,-2641" coordsize="59,59" path="m10417,-2582l10425,-2582,10433,-2585,10438,-2591,10444,-2596,10447,-2604,10447,-2612,10447,-2620,10444,-2627,10438,-2633,10433,-2638,10425,-2641,10417,-2641,10409,-2641,10402,-2638,10396,-2633,10391,-2627,10387,-2620,10387,-2612,10387,-2604,10391,-2596,10396,-2591,10402,-2585,10409,-2582,10417,-2582xe" filled="f" stroked="t" strokeweight=".247801pt" strokecolor="#231F20">
                <v:path arrowok="t"/>
              </v:shape>
            </v:group>
            <v:group style="position:absolute;left:10562;top:-2641;width:59;height:59" coordorigin="10562,-2641" coordsize="59,59">
              <v:shape style="position:absolute;left:10562;top:-2641;width:59;height:59" coordorigin="10562,-2641" coordsize="59,59" path="m10592,-2582l10600,-2582,10608,-2585,10613,-2591,10619,-2596,10622,-2604,10622,-2612,10622,-2620,10619,-2627,10613,-2633,10608,-2638,10600,-2641,10592,-2641,10584,-2641,10577,-2638,10571,-2633,10565,-2627,10562,-2620,10562,-2612,10562,-2604,10565,-2596,10571,-2591,10577,-2585,10584,-2582,10592,-2582xe" filled="f" stroked="t" strokeweight=".247801pt" strokecolor="#231F20">
                <v:path arrowok="t"/>
              </v:shape>
            </v:group>
            <v:group style="position:absolute;left:10767;top:-2909;width:30;height:30" coordorigin="10767,-2909" coordsize="30,30">
              <v:shape style="position:absolute;left:10767;top:-2909;width:30;height:30" coordorigin="10767,-2909" coordsize="30,30" path="m10767,-2880l10775,-2880,10782,-2883,10788,-2888,10794,-2894,10797,-2901,10797,-2909e" filled="f" stroked="t" strokeweight=".247801pt" strokecolor="#231F20">
                <v:path arrowok="t"/>
              </v:shape>
            </v:group>
            <v:group style="position:absolute;left:10737;top:-2909;width:30;height:30" coordorigin="10737,-2909" coordsize="30,30">
              <v:shape style="position:absolute;left:10737;top:-2909;width:30;height:30" coordorigin="10737,-2909" coordsize="30,30" path="m10737,-2909l10737,-2901,10740,-2894,10746,-2888,10752,-2883,10759,-2880,10767,-2880e" filled="f" stroked="t" strokeweight=".247801pt" strokecolor="#231F20">
                <v:path arrowok="t"/>
              </v:shape>
            </v:group>
            <v:group style="position:absolute;left:10912;top:-2344;width:59;height:30" coordorigin="10912,-2344" coordsize="59,30">
              <v:shape style="position:absolute;left:10912;top:-2344;width:59;height:30" coordorigin="10912,-2344" coordsize="59,30" path="m10972,-2314l10972,-2322,10969,-2329,10963,-2335,10957,-2341,10950,-2344,10942,-2344,10934,-2344,10927,-2341,10921,-2335,10915,-2329,10912,-2322,10912,-2314e" filled="f" stroked="t" strokeweight=".247801pt" strokecolor="#231F20">
                <v:path arrowok="t"/>
              </v:shape>
            </v:group>
            <v:group style="position:absolute;left:11117;top:-2909;width:30;height:30" coordorigin="11117,-2909" coordsize="30,30">
              <v:shape style="position:absolute;left:11117;top:-2909;width:30;height:30" coordorigin="11117,-2909" coordsize="30,30" path="m11117,-2880l11125,-2880,11132,-2883,11138,-2888,11144,-2894,11147,-2901,11147,-2909e" filled="f" stroked="t" strokeweight=".247801pt" strokecolor="#231F20">
                <v:path arrowok="t"/>
              </v:shape>
            </v:group>
            <v:group style="position:absolute;left:11087;top:-2909;width:30;height:30" coordorigin="11087,-2909" coordsize="30,30">
              <v:shape style="position:absolute;left:11087;top:-2909;width:30;height:30" coordorigin="11087,-2909" coordsize="30,30" path="m11087,-2909l11087,-2901,11090,-2894,11096,-2888,11101,-2883,11109,-2880,11117,-2880e" filled="f" stroked="t" strokeweight=".247801pt" strokecolor="#231F20">
                <v:path arrowok="t"/>
              </v:shape>
            </v:group>
            <v:group style="position:absolute;left:11262;top:-2641;width:59;height:59" coordorigin="11262,-2641" coordsize="59,59">
              <v:shape style="position:absolute;left:11262;top:-2641;width:59;height:59" coordorigin="11262,-2641" coordsize="59,59" path="m11292,-2582l11300,-2582,11307,-2585,11313,-2591,11319,-2596,11322,-2604,11322,-2612,11322,-2620,11319,-2627,11313,-2633,11307,-2638,11300,-2641,11292,-2641,11284,-2641,11276,-2638,11271,-2633,11265,-2627,11262,-2620,11262,-2612,11262,-2604,11265,-2596,11271,-2591,11276,-2585,11284,-2582,11292,-2582xe" filled="f" stroked="t" strokeweight=".247801pt" strokecolor="#231F20">
                <v:path arrowok="t"/>
              </v:shape>
            </v:group>
            <v:group style="position:absolute;left:11467;top:-2909;width:2;height:595" coordorigin="11467,-2909" coordsize="2,595">
              <v:shape style="position:absolute;left:11467;top:-2909;width:2;height:595" coordorigin="11467,-2909" coordsize="0,595" path="m11467,-2314l11467,-2909e" filled="f" stroked="t" strokeweight=".495602pt" strokecolor="#231F20">
                <v:path arrowok="t"/>
              </v:shape>
            </v:group>
            <v:group style="position:absolute;left:1844;top:-2909;width:9623;height:2" coordorigin="1844,-2909" coordsize="9623,2">
              <v:shape style="position:absolute;left:1844;top:-2909;width:9623;height:2" coordorigin="1844,-2909" coordsize="9623,0" path="m1844,-2909l11467,-2909e" filled="f" stroked="t" strokeweight=".495602pt" strokecolor="#231F20">
                <v:path arrowok="t"/>
              </v:shape>
            </v:group>
            <v:group style="position:absolute;left:1844;top:-2909;width:2;height:595" coordorigin="1844,-2909" coordsize="2,595">
              <v:shape style="position:absolute;left:1844;top:-2909;width:2;height:595" coordorigin="1844,-2909" coordsize="0,595" path="m1844,-2909l1844,-2314e" filled="f" stroked="t" strokeweight=".495602pt" strokecolor="#231F20">
                <v:path arrowok="t"/>
              </v:shape>
            </v:group>
            <v:group style="position:absolute;left:1844;top:-2314;width:9623;height:2" coordorigin="1844,-2314" coordsize="9623,2">
              <v:shape style="position:absolute;left:1844;top:-2314;width:9623;height:2" coordorigin="1844,-2314" coordsize="9623,0" path="m1844,-2314l11467,-2314e" filled="f" stroked="t" strokeweight=".495602pt" strokecolor="#231F20">
                <v:path arrowok="t"/>
              </v:shape>
            </v:group>
            <v:group style="position:absolute;left:1844;top:-2354;width:2;height:40" coordorigin="1844,-2354" coordsize="2,40">
              <v:shape style="position:absolute;left:1844;top:-2354;width:2;height:40" coordorigin="1844,-2354" coordsize="0,40" path="m1844,-2314l1844,-2354e" filled="t" fillcolor="#231F20" stroked="f">
                <v:path arrowok="t"/>
                <v:fill type="solid"/>
              </v:shape>
            </v:group>
            <v:group style="position:absolute;left:1844;top:-2909;width:2;height:40" coordorigin="1844,-2909" coordsize="2,40">
              <v:shape style="position:absolute;left:1844;top:-2909;width:2;height:40" coordorigin="1844,-2909" coordsize="0,40" path="m1844,-2909l1844,-2870e" filled="t" fillcolor="#231F20" stroked="f">
                <v:path arrowok="t"/>
                <v:fill type="solid"/>
              </v:shape>
            </v:group>
            <v:group style="position:absolute;left:1831;top:-2271;width:52;height:87" coordorigin="1831,-2271" coordsize="52,87">
              <v:shape style="position:absolute;left:1831;top:-2271;width:52;height:87" coordorigin="1831,-2271" coordsize="52,87" path="m1883,-2194l1833,-2194,1833,-2184,1883,-2184,1883,-2194xe" filled="t" fillcolor="#231F20" stroked="f">
                <v:path arrowok="t"/>
                <v:fill type="solid"/>
              </v:shape>
              <v:shape style="position:absolute;left:1831;top:-2271;width:52;height:87" coordorigin="1831,-2271" coordsize="52,87" path="m1864,-2260l1852,-2260,1852,-2194,1864,-2194,1864,-2260xe" filled="t" fillcolor="#231F20" stroked="f">
                <v:path arrowok="t"/>
                <v:fill type="solid"/>
              </v:shape>
              <v:shape style="position:absolute;left:1831;top:-2271;width:52;height:87" coordorigin="1831,-2271" coordsize="52,87" path="m1864,-2271l1852,-2271,1831,-2266,1831,-2256,1852,-2260,1864,-2260,1864,-2271xe" filled="t" fillcolor="#231F20" stroked="f">
                <v:path arrowok="t"/>
                <v:fill type="solid"/>
              </v:shape>
            </v:group>
            <v:group style="position:absolute;left:2544;top:-2354;width:2;height:40" coordorigin="2544,-2354" coordsize="2,40">
              <v:shape style="position:absolute;left:2544;top:-2354;width:2;height:40" coordorigin="2544,-2354" coordsize="0,40" path="m2544,-2314l2544,-2354e" filled="t" fillcolor="#231F20" stroked="f">
                <v:path arrowok="t"/>
                <v:fill type="solid"/>
              </v:shape>
            </v:group>
            <v:group style="position:absolute;left:2544;top:-2354;width:2;height:40" coordorigin="2544,-2354" coordsize="2,40">
              <v:shape style="position:absolute;left:2544;top:-2354;width:2;height:40" coordorigin="2544,-2354" coordsize="0,40" path="m2544,-2354l2544,-2314e" filled="f" stroked="t" strokeweight=".247801pt" strokecolor="#231F20">
                <v:path arrowok="t"/>
              </v:shape>
            </v:group>
            <v:group style="position:absolute;left:2544;top:-2909;width:2;height:40" coordorigin="2544,-2909" coordsize="2,40">
              <v:shape style="position:absolute;left:2544;top:-2909;width:2;height:40" coordorigin="2544,-2909" coordsize="0,40" path="m2544,-2909l2544,-2870e" filled="t" fillcolor="#231F20" stroked="f">
                <v:path arrowok="t"/>
                <v:fill type="solid"/>
              </v:shape>
            </v:group>
            <v:group style="position:absolute;left:2544;top:-2909;width:2;height:40" coordorigin="2544,-2909" coordsize="2,40">
              <v:shape style="position:absolute;left:2544;top:-2909;width:2;height:40" coordorigin="2544,-2909" coordsize="0,40" path="m2544,-2909l2544,-2870e" filled="f" stroked="t" strokeweight=".247801pt" strokecolor="#231F20">
                <v:path arrowok="t"/>
              </v:shape>
            </v:group>
            <v:group style="position:absolute;left:2525;top:-2271;width:56;height:88" coordorigin="2525,-2271" coordsize="56,88">
              <v:shape style="position:absolute;left:2525;top:-2271;width:56;height:88" coordorigin="2525,-2271" coordsize="56,88" path="m2525,-2198l2525,-2186,2529,-2185,2533,-2184,2537,-2183,2541,-2183,2544,-2182,2558,-2182,2567,-2185,2575,-2192,2543,-2192,2540,-2192,2532,-2194,2528,-2196,2525,-2198xe" filled="t" fillcolor="#231F20" stroked="f">
                <v:path arrowok="t"/>
                <v:fill type="solid"/>
              </v:shape>
              <v:shape style="position:absolute;left:2525;top:-2271;width:56;height:88" coordorigin="2525,-2271" coordsize="56,88" path="m2575,-2231l2554,-2231,2560,-2230,2564,-2226,2567,-2222,2569,-2218,2569,-2206,2567,-2201,2564,-2197,2560,-2194,2554,-2192,2575,-2192,2578,-2195,2581,-2202,2581,-2221,2578,-2228,2575,-2231xe" filled="t" fillcolor="#231F20" stroked="f">
                <v:path arrowok="t"/>
                <v:fill type="solid"/>
              </v:shape>
              <v:shape style="position:absolute;left:2525;top:-2271;width:56;height:88" coordorigin="2525,-2271" coordsize="56,88" path="m2575,-2271l2529,-2271,2529,-2227,2532,-2228,2535,-2230,2541,-2231,2545,-2231,2575,-2231,2573,-2233,2567,-2238,2564,-2239,2539,-2239,2539,-2261,2575,-2261,2575,-2271xe" filled="t" fillcolor="#231F20" stroked="f">
                <v:path arrowok="t"/>
                <v:fill type="solid"/>
              </v:shape>
              <v:shape style="position:absolute;left:2525;top:-2271;width:56;height:88" coordorigin="2525,-2271" coordsize="56,88" path="m2559,-2241l2548,-2241,2543,-2240,2541,-2240,2539,-2239,2564,-2239,2559,-2241xe" filled="t" fillcolor="#231F20" stroked="f">
                <v:path arrowok="t"/>
                <v:fill type="solid"/>
              </v:shape>
            </v:group>
            <v:group style="position:absolute;left:3419;top:-2354;width:2;height:40" coordorigin="3419,-2354" coordsize="2,40">
              <v:shape style="position:absolute;left:3419;top:-2354;width:2;height:40" coordorigin="3419,-2354" coordsize="0,40" path="m3419,-2314l3419,-2354e" filled="t" fillcolor="#231F20" stroked="f">
                <v:path arrowok="t"/>
                <v:fill type="solid"/>
              </v:shape>
            </v:group>
            <v:group style="position:absolute;left:3419;top:-2354;width:2;height:40" coordorigin="3419,-2354" coordsize="2,40">
              <v:shape style="position:absolute;left:3419;top:-2354;width:2;height:40" coordorigin="3419,-2354" coordsize="0,40" path="m3419,-2354l3419,-2314e" filled="f" stroked="t" strokeweight=".247801pt" strokecolor="#231F20">
                <v:path arrowok="t"/>
              </v:shape>
            </v:group>
            <v:group style="position:absolute;left:3419;top:-2909;width:2;height:40" coordorigin="3419,-2909" coordsize="2,40">
              <v:shape style="position:absolute;left:3419;top:-2909;width:2;height:40" coordorigin="3419,-2909" coordsize="0,40" path="m3419,-2909l3419,-2870e" filled="t" fillcolor="#231F20" stroked="f">
                <v:path arrowok="t"/>
                <v:fill type="solid"/>
              </v:shape>
            </v:group>
            <v:group style="position:absolute;left:3419;top:-2909;width:2;height:40" coordorigin="3419,-2909" coordsize="2,40">
              <v:shape style="position:absolute;left:3419;top:-2909;width:2;height:40" coordorigin="3419,-2909" coordsize="0,40" path="m3419,-2909l3419,-2870e" filled="f" stroked="t" strokeweight=".247801pt" strokecolor="#231F20">
                <v:path arrowok="t"/>
              </v:shape>
            </v:group>
            <v:group style="position:absolute;left:3367;top:-2271;width:52;height:87" coordorigin="3367,-2271" coordsize="52,87">
              <v:shape style="position:absolute;left:3367;top:-2271;width:52;height:87" coordorigin="3367,-2271" coordsize="52,87" path="m3418,-2194l3368,-2194,3368,-2184,3418,-2184,3418,-2194xe" filled="t" fillcolor="#231F20" stroked="f">
                <v:path arrowok="t"/>
                <v:fill type="solid"/>
              </v:shape>
              <v:shape style="position:absolute;left:3367;top:-2271;width:52;height:87" coordorigin="3367,-2271" coordsize="52,87" path="m3399,-2260l3387,-2260,3387,-2194,3399,-2194,3399,-2260xe" filled="t" fillcolor="#231F20" stroked="f">
                <v:path arrowok="t"/>
                <v:fill type="solid"/>
              </v:shape>
              <v:shape style="position:absolute;left:3367;top:-2271;width:52;height:87" coordorigin="3367,-2271" coordsize="52,87" path="m3399,-2271l3387,-2271,3367,-2266,3367,-2256,3387,-2260,3399,-2260,3399,-2271xe" filled="t" fillcolor="#231F20" stroked="f">
                <v:path arrowok="t"/>
                <v:fill type="solid"/>
              </v:shape>
            </v:group>
            <v:group style="position:absolute;left:3437;top:-2272;width:60;height:90" coordorigin="3437,-2272" coordsize="60,90">
              <v:shape style="position:absolute;left:3437;top:-2272;width:60;height:90" coordorigin="3437,-2272" coordsize="60,90" path="m3477,-2272l3457,-2272,3450,-2268,3445,-2261,3439,-2253,3437,-2242,3437,-2213,3439,-2201,3450,-2186,3457,-2182,3477,-2182,3484,-2186,3488,-2191,3461,-2191,3456,-2194,3453,-2200,3450,-2206,3449,-2215,3449,-2239,3450,-2248,3453,-2254,3456,-2260,3461,-2263,3488,-2263,3484,-2268,3477,-2272xe" filled="t" fillcolor="#231F20" stroked="f">
                <v:path arrowok="t"/>
                <v:fill type="solid"/>
              </v:shape>
              <v:shape style="position:absolute;left:3437;top:-2272;width:60;height:90" coordorigin="3437,-2272" coordsize="60,90" path="m3488,-2263l3473,-2263,3478,-2260,3481,-2254,3484,-2248,3485,-2239,3485,-2215,3484,-2206,3481,-2200,3478,-2194,3473,-2191,3488,-2191,3489,-2194,3494,-2201,3497,-2213,3497,-2242,3494,-2253,3489,-2261,3488,-2263xe" filled="t" fillcolor="#231F20" stroked="f">
                <v:path arrowok="t"/>
                <v:fill type="solid"/>
              </v:shape>
            </v:group>
            <v:group style="position:absolute;left:4294;top:-2354;width:2;height:40" coordorigin="4294,-2354" coordsize="2,40">
              <v:shape style="position:absolute;left:4294;top:-2354;width:2;height:40" coordorigin="4294,-2354" coordsize="0,40" path="m4294,-2314l4294,-2354e" filled="t" fillcolor="#231F20" stroked="f">
                <v:path arrowok="t"/>
                <v:fill type="solid"/>
              </v:shape>
            </v:group>
            <v:group style="position:absolute;left:4294;top:-2354;width:2;height:40" coordorigin="4294,-2354" coordsize="2,40">
              <v:shape style="position:absolute;left:4294;top:-2354;width:2;height:40" coordorigin="4294,-2354" coordsize="0,40" path="m4294,-2354l4294,-2314e" filled="f" stroked="t" strokeweight=".247801pt" strokecolor="#231F20">
                <v:path arrowok="t"/>
              </v:shape>
            </v:group>
            <v:group style="position:absolute;left:4294;top:-2909;width:2;height:40" coordorigin="4294,-2909" coordsize="2,40">
              <v:shape style="position:absolute;left:4294;top:-2909;width:2;height:40" coordorigin="4294,-2909" coordsize="0,40" path="m4294,-2909l4294,-2870e" filled="t" fillcolor="#231F20" stroked="f">
                <v:path arrowok="t"/>
                <v:fill type="solid"/>
              </v:shape>
            </v:group>
            <v:group style="position:absolute;left:4294;top:-2909;width:2;height:40" coordorigin="4294,-2909" coordsize="2,40">
              <v:shape style="position:absolute;left:4294;top:-2909;width:2;height:40" coordorigin="4294,-2909" coordsize="0,40" path="m4294,-2909l4294,-2870e" filled="f" stroked="t" strokeweight=".247801pt" strokecolor="#231F20">
                <v:path arrowok="t"/>
              </v:shape>
            </v:group>
            <v:group style="position:absolute;left:4243;top:-2271;width:52;height:87" coordorigin="4243,-2271" coordsize="52,87">
              <v:shape style="position:absolute;left:4243;top:-2271;width:52;height:87" coordorigin="4243,-2271" coordsize="52,87" path="m4294,-2194l4244,-2194,4244,-2184,4294,-2184,4294,-2194xe" filled="t" fillcolor="#231F20" stroked="f">
                <v:path arrowok="t"/>
                <v:fill type="solid"/>
              </v:shape>
              <v:shape style="position:absolute;left:4243;top:-2271;width:52;height:87" coordorigin="4243,-2271" coordsize="52,87" path="m4275,-2260l4263,-2260,4263,-2194,4275,-2194,4275,-2260xe" filled="t" fillcolor="#231F20" stroked="f">
                <v:path arrowok="t"/>
                <v:fill type="solid"/>
              </v:shape>
              <v:shape style="position:absolute;left:4243;top:-2271;width:52;height:87" coordorigin="4243,-2271" coordsize="52,87" path="m4275,-2271l4263,-2271,4243,-2266,4243,-2256,4263,-2260,4275,-2260,4275,-2271xe" filled="t" fillcolor="#231F20" stroked="f">
                <v:path arrowok="t"/>
                <v:fill type="solid"/>
              </v:shape>
            </v:group>
            <v:group style="position:absolute;left:4314;top:-2271;width:56;height:88" coordorigin="4314,-2271" coordsize="56,88">
              <v:shape style="position:absolute;left:4314;top:-2271;width:56;height:88" coordorigin="4314,-2271" coordsize="56,88" path="m4314,-2198l4314,-2186,4318,-2185,4322,-2184,4326,-2183,4330,-2183,4334,-2182,4348,-2182,4356,-2185,4364,-2192,4333,-2192,4329,-2192,4321,-2194,4318,-2196,4314,-2198xe" filled="t" fillcolor="#231F20" stroked="f">
                <v:path arrowok="t"/>
                <v:fill type="solid"/>
              </v:shape>
              <v:shape style="position:absolute;left:4314;top:-2271;width:56;height:88" coordorigin="4314,-2271" coordsize="56,88" path="m4364,-2231l4344,-2231,4349,-2230,4353,-2226,4357,-2222,4359,-2218,4359,-2206,4357,-2201,4353,-2197,4349,-2194,4344,-2192,4364,-2192,4368,-2195,4370,-2202,4370,-2221,4368,-2228,4364,-2231xe" filled="t" fillcolor="#231F20" stroked="f">
                <v:path arrowok="t"/>
                <v:fill type="solid"/>
              </v:shape>
              <v:shape style="position:absolute;left:4314;top:-2271;width:56;height:88" coordorigin="4314,-2271" coordsize="56,88" path="m4364,-2271l4318,-2271,4318,-2227,4321,-2228,4324,-2230,4331,-2231,4334,-2231,4364,-2231,4362,-2233,4356,-2238,4354,-2239,4329,-2239,4329,-2261,4364,-2261,4364,-2271xe" filled="t" fillcolor="#231F20" stroked="f">
                <v:path arrowok="t"/>
                <v:fill type="solid"/>
              </v:shape>
              <v:shape style="position:absolute;left:4314;top:-2271;width:56;height:88" coordorigin="4314,-2271" coordsize="56,88" path="m4349,-2241l4337,-2241,4332,-2240,4330,-2240,4329,-2239,4354,-2239,4349,-2241xe" filled="t" fillcolor="#231F20" stroked="f">
                <v:path arrowok="t"/>
                <v:fill type="solid"/>
              </v:shape>
            </v:group>
            <v:group style="position:absolute;left:5168;top:-2354;width:2;height:40" coordorigin="5168,-2354" coordsize="2,40">
              <v:shape style="position:absolute;left:5168;top:-2354;width:2;height:40" coordorigin="5168,-2354" coordsize="0,40" path="m5168,-2314l5168,-2354e" filled="t" fillcolor="#231F20" stroked="f">
                <v:path arrowok="t"/>
                <v:fill type="solid"/>
              </v:shape>
            </v:group>
            <v:group style="position:absolute;left:5168;top:-2354;width:2;height:40" coordorigin="5168,-2354" coordsize="2,40">
              <v:shape style="position:absolute;left:5168;top:-2354;width:2;height:40" coordorigin="5168,-2354" coordsize="0,40" path="m5168,-2354l5168,-2314e" filled="f" stroked="t" strokeweight=".247801pt" strokecolor="#231F20">
                <v:path arrowok="t"/>
              </v:shape>
            </v:group>
            <v:group style="position:absolute;left:5168;top:-2909;width:2;height:40" coordorigin="5168,-2909" coordsize="2,40">
              <v:shape style="position:absolute;left:5168;top:-2909;width:2;height:40" coordorigin="5168,-2909" coordsize="0,40" path="m5168,-2909l5168,-2870e" filled="t" fillcolor="#231F20" stroked="f">
                <v:path arrowok="t"/>
                <v:fill type="solid"/>
              </v:shape>
            </v:group>
            <v:group style="position:absolute;left:5168;top:-2909;width:2;height:40" coordorigin="5168,-2909" coordsize="2,40">
              <v:shape style="position:absolute;left:5168;top:-2909;width:2;height:40" coordorigin="5168,-2909" coordsize="0,40" path="m5168,-2909l5168,-2870e" filled="f" stroked="t" strokeweight=".247801pt" strokecolor="#231F20">
                <v:path arrowok="t"/>
              </v:shape>
            </v:group>
            <v:group style="position:absolute;left:5110;top:-2272;width:55;height:88" coordorigin="5110,-2272" coordsize="55,88">
              <v:shape style="position:absolute;left:5110;top:-2272;width:55;height:88" coordorigin="5110,-2272" coordsize="55,88" path="m5160,-2262l5140,-2262,5144,-2261,5151,-2255,5152,-2251,5152,-2244,5152,-2241,5150,-2238,5149,-2235,5146,-2231,5142,-2227,5140,-2225,5110,-2194,5110,-2184,5165,-2184,5165,-2194,5124,-2194,5133,-2203,5140,-2211,5151,-2222,5154,-2225,5155,-2226,5159,-2230,5161,-2234,5162,-2237,5163,-2240,5164,-2244,5164,-2255,5161,-2261,5160,-2262xe" filled="t" fillcolor="#231F20" stroked="f">
                <v:path arrowok="t"/>
                <v:fill type="solid"/>
              </v:shape>
              <v:shape style="position:absolute;left:5110;top:-2272;width:55;height:88" coordorigin="5110,-2272" coordsize="55,88" path="m5144,-2272l5131,-2272,5127,-2272,5119,-2270,5115,-2268,5110,-2266,5110,-2255,5115,-2257,5119,-2259,5123,-2260,5127,-2262,5131,-2262,5160,-2262,5151,-2270,5144,-2272xe" filled="t" fillcolor="#231F20" stroked="f">
                <v:path arrowok="t"/>
                <v:fill type="solid"/>
              </v:shape>
            </v:group>
            <v:group style="position:absolute;left:5184;top:-2272;width:60;height:90" coordorigin="5184,-2272" coordsize="60,90">
              <v:shape style="position:absolute;left:5184;top:-2272;width:60;height:90" coordorigin="5184,-2272" coordsize="60,90" path="m5224,-2272l5205,-2272,5197,-2268,5192,-2261,5187,-2253,5184,-2242,5184,-2213,5187,-2201,5197,-2186,5205,-2182,5224,-2182,5231,-2186,5235,-2191,5208,-2191,5204,-2194,5198,-2206,5196,-2215,5196,-2239,5198,-2248,5204,-2260,5208,-2263,5235,-2263,5231,-2268,5224,-2272xe" filled="t" fillcolor="#231F20" stroked="f">
                <v:path arrowok="t"/>
                <v:fill type="solid"/>
              </v:shape>
              <v:shape style="position:absolute;left:5184;top:-2272;width:60;height:90" coordorigin="5184,-2272" coordsize="60,90" path="m5235,-2263l5220,-2263,5225,-2260,5228,-2254,5231,-2248,5233,-2239,5233,-2215,5231,-2206,5228,-2200,5225,-2194,5220,-2191,5235,-2191,5237,-2194,5242,-2201,5244,-2213,5244,-2242,5242,-2253,5237,-2261,5235,-2263xe" filled="t" fillcolor="#231F20" stroked="f">
                <v:path arrowok="t"/>
                <v:fill type="solid"/>
              </v:shape>
            </v:group>
            <v:group style="position:absolute;left:6043;top:-2354;width:2;height:40" coordorigin="6043,-2354" coordsize="2,40">
              <v:shape style="position:absolute;left:6043;top:-2354;width:2;height:40" coordorigin="6043,-2354" coordsize="0,40" path="m6043,-2314l6043,-2354e" filled="t" fillcolor="#231F20" stroked="f">
                <v:path arrowok="t"/>
                <v:fill type="solid"/>
              </v:shape>
            </v:group>
            <v:group style="position:absolute;left:6043;top:-2354;width:2;height:40" coordorigin="6043,-2354" coordsize="2,40">
              <v:shape style="position:absolute;left:6043;top:-2354;width:2;height:40" coordorigin="6043,-2354" coordsize="0,40" path="m6043,-2354l6043,-2314e" filled="f" stroked="t" strokeweight=".247801pt" strokecolor="#231F20">
                <v:path arrowok="t"/>
              </v:shape>
            </v:group>
            <v:group style="position:absolute;left:6043;top:-2909;width:2;height:40" coordorigin="6043,-2909" coordsize="2,40">
              <v:shape style="position:absolute;left:6043;top:-2909;width:2;height:40" coordorigin="6043,-2909" coordsize="0,40" path="m6043,-2909l6043,-2870e" filled="t" fillcolor="#231F20" stroked="f">
                <v:path arrowok="t"/>
                <v:fill type="solid"/>
              </v:shape>
            </v:group>
            <v:group style="position:absolute;left:6043;top:-2909;width:2;height:40" coordorigin="6043,-2909" coordsize="2,40">
              <v:shape style="position:absolute;left:6043;top:-2909;width:2;height:40" coordorigin="6043,-2909" coordsize="0,40" path="m6043,-2909l6043,-2870e" filled="f" stroked="t" strokeweight=".247801pt" strokecolor="#231F20">
                <v:path arrowok="t"/>
              </v:shape>
            </v:group>
            <v:group style="position:absolute;left:5986;top:-2272;width:55;height:88" coordorigin="5986,-2272" coordsize="55,88">
              <v:shape style="position:absolute;left:5986;top:-2272;width:55;height:88" coordorigin="5986,-2272" coordsize="55,88" path="m6036,-2262l6016,-2262,6020,-2261,6027,-2255,6028,-2251,6028,-2244,6028,-2241,6026,-2238,6025,-2235,6022,-2231,6018,-2227,6016,-2225,5986,-2194,5986,-2184,6041,-2184,6041,-2194,6000,-2194,6009,-2203,6016,-2211,6027,-2222,6030,-2225,6031,-2226,6035,-2230,6037,-2234,6038,-2237,6040,-2240,6040,-2244,6040,-2255,6037,-2261,6036,-2262xe" filled="t" fillcolor="#231F20" stroked="f">
                <v:path arrowok="t"/>
                <v:fill type="solid"/>
              </v:shape>
              <v:shape style="position:absolute;left:5986;top:-2272;width:55;height:88" coordorigin="5986,-2272" coordsize="55,88" path="m6020,-2272l6007,-2272,6003,-2272,5995,-2270,5991,-2268,5986,-2266,5986,-2255,5991,-2257,5995,-2259,5999,-2260,6003,-2262,6007,-2262,6036,-2262,6027,-2270,6020,-2272xe" filled="t" fillcolor="#231F20" stroked="f">
                <v:path arrowok="t"/>
                <v:fill type="solid"/>
              </v:shape>
            </v:group>
            <v:group style="position:absolute;left:6062;top:-2271;width:56;height:88" coordorigin="6062,-2271" coordsize="56,88">
              <v:shape style="position:absolute;left:6062;top:-2271;width:56;height:88" coordorigin="6062,-2271" coordsize="56,88" path="m6062,-2198l6062,-2186,6066,-2185,6070,-2184,6073,-2183,6077,-2183,6081,-2182,6095,-2182,6103,-2185,6112,-2192,6080,-2192,6076,-2192,6069,-2194,6065,-2196,6062,-2198xe" filled="t" fillcolor="#231F20" stroked="f">
                <v:path arrowok="t"/>
                <v:fill type="solid"/>
              </v:shape>
              <v:shape style="position:absolute;left:6062;top:-2271;width:56;height:88" coordorigin="6062,-2271" coordsize="56,88" path="m6111,-2231l6091,-2231,6096,-2230,6100,-2226,6104,-2222,6106,-2218,6106,-2206,6104,-2201,6100,-2197,6096,-2194,6091,-2192,6112,-2192,6115,-2195,6118,-2202,6118,-2221,6115,-2228,6111,-2231xe" filled="t" fillcolor="#231F20" stroked="f">
                <v:path arrowok="t"/>
                <v:fill type="solid"/>
              </v:shape>
              <v:shape style="position:absolute;left:6062;top:-2271;width:56;height:88" coordorigin="6062,-2271" coordsize="56,88" path="m6111,-2271l6065,-2271,6065,-2227,6069,-2228,6072,-2230,6078,-2231,6081,-2231,6111,-2231,6109,-2233,6104,-2238,6101,-2239,6076,-2239,6076,-2261,6111,-2261,6111,-2271xe" filled="t" fillcolor="#231F20" stroked="f">
                <v:path arrowok="t"/>
                <v:fill type="solid"/>
              </v:shape>
              <v:shape style="position:absolute;left:6062;top:-2271;width:56;height:88" coordorigin="6062,-2271" coordsize="56,88" path="m6096,-2241l6085,-2241,6080,-2240,6078,-2240,6076,-2239,6101,-2239,6096,-2241xe" filled="t" fillcolor="#231F20" stroked="f">
                <v:path arrowok="t"/>
                <v:fill type="solid"/>
              </v:shape>
            </v:group>
            <v:group style="position:absolute;left:6918;top:-2354;width:2;height:40" coordorigin="6918,-2354" coordsize="2,40">
              <v:shape style="position:absolute;left:6918;top:-2354;width:2;height:40" coordorigin="6918,-2354" coordsize="0,40" path="m6918,-2314l6918,-2354e" filled="t" fillcolor="#231F20" stroked="f">
                <v:path arrowok="t"/>
                <v:fill type="solid"/>
              </v:shape>
            </v:group>
            <v:group style="position:absolute;left:6918;top:-2354;width:2;height:40" coordorigin="6918,-2354" coordsize="2,40">
              <v:shape style="position:absolute;left:6918;top:-2354;width:2;height:40" coordorigin="6918,-2354" coordsize="0,40" path="m6918,-2354l6918,-2314e" filled="f" stroked="t" strokeweight=".247801pt" strokecolor="#231F20">
                <v:path arrowok="t"/>
              </v:shape>
            </v:group>
            <v:group style="position:absolute;left:6918;top:-2909;width:2;height:40" coordorigin="6918,-2909" coordsize="2,40">
              <v:shape style="position:absolute;left:6918;top:-2909;width:2;height:40" coordorigin="6918,-2909" coordsize="0,40" path="m6918,-2909l6918,-2870e" filled="t" fillcolor="#231F20" stroked="f">
                <v:path arrowok="t"/>
                <v:fill type="solid"/>
              </v:shape>
            </v:group>
            <v:group style="position:absolute;left:6918;top:-2909;width:2;height:40" coordorigin="6918,-2909" coordsize="2,40">
              <v:shape style="position:absolute;left:6918;top:-2909;width:2;height:40" coordorigin="6918,-2909" coordsize="0,40" path="m6918,-2909l6918,-2870e" filled="f" stroked="t" strokeweight=".247801pt" strokecolor="#231F20">
                <v:path arrowok="t"/>
              </v:shape>
            </v:group>
            <v:group style="position:absolute;left:6860;top:-2272;width:57;height:90" coordorigin="6860,-2272" coordsize="57,90">
              <v:shape style="position:absolute;left:6860;top:-2272;width:57;height:90" coordorigin="6860,-2272" coordsize="57,90" path="m6860,-2198l6860,-2186,6864,-2185,6868,-2184,6872,-2183,6875,-2183,6879,-2182,6894,-2182,6902,-2185,6908,-2189,6912,-2192,6878,-2192,6874,-2193,6867,-2194,6863,-2196,6860,-2198xe" filled="t" fillcolor="#231F20" stroked="f">
                <v:path arrowok="t"/>
                <v:fill type="solid"/>
              </v:shape>
              <v:shape style="position:absolute;left:6860;top:-2272;width:57;height:90" coordorigin="6860,-2272" coordsize="57,90" path="m6912,-2262l6891,-2262,6895,-2261,6898,-2259,6902,-2256,6903,-2253,6903,-2244,6902,-2241,6899,-2238,6895,-2236,6891,-2235,6875,-2235,6875,-2225,6891,-2225,6896,-2224,6903,-2218,6905,-2214,6905,-2204,6903,-2199,6896,-2194,6890,-2192,6912,-2192,6914,-2194,6917,-2201,6917,-2215,6915,-2219,6909,-2227,6905,-2229,6899,-2231,6904,-2232,6908,-2234,6913,-2241,6915,-2245,6915,-2257,6912,-2262,6912,-2262xe" filled="t" fillcolor="#231F20" stroked="f">
                <v:path arrowok="t"/>
                <v:fill type="solid"/>
              </v:shape>
              <v:shape style="position:absolute;left:6860;top:-2272;width:57;height:90" coordorigin="6860,-2272" coordsize="57,90" path="m6895,-2272l6882,-2272,6879,-2272,6871,-2271,6867,-2270,6862,-2268,6862,-2258,6867,-2259,6871,-2260,6878,-2262,6882,-2262,6912,-2262,6902,-2270,6895,-2272xe" filled="t" fillcolor="#231F20" stroked="f">
                <v:path arrowok="t"/>
                <v:fill type="solid"/>
              </v:shape>
            </v:group>
            <v:group style="position:absolute;left:6934;top:-2272;width:60;height:90" coordorigin="6934,-2272" coordsize="60,90">
              <v:shape style="position:absolute;left:6934;top:-2272;width:60;height:90" coordorigin="6934,-2272" coordsize="60,90" path="m6974,-2272l6954,-2272,6947,-2268,6942,-2261,6937,-2253,6934,-2242,6934,-2213,6937,-2201,6947,-2186,6954,-2182,6974,-2182,6981,-2186,6985,-2191,6958,-2191,6954,-2194,6947,-2206,6946,-2215,6946,-2239,6947,-2248,6954,-2260,6958,-2263,6985,-2263,6981,-2268,6974,-2272xe" filled="t" fillcolor="#231F20" stroked="f">
                <v:path arrowok="t"/>
                <v:fill type="solid"/>
              </v:shape>
              <v:shape style="position:absolute;left:6934;top:-2272;width:60;height:90" coordorigin="6934,-2272" coordsize="60,90" path="m6985,-2263l6970,-2263,6975,-2260,6978,-2254,6981,-2248,6982,-2239,6982,-2215,6981,-2206,6978,-2200,6975,-2194,6970,-2191,6985,-2191,6986,-2194,6992,-2201,6994,-2213,6994,-2242,6992,-2253,6986,-2261,6985,-2263xe" filled="t" fillcolor="#231F20" stroked="f">
                <v:path arrowok="t"/>
                <v:fill type="solid"/>
              </v:shape>
            </v:group>
            <v:group style="position:absolute;left:7793;top:-2354;width:2;height:40" coordorigin="7793,-2354" coordsize="2,40">
              <v:shape style="position:absolute;left:7793;top:-2354;width:2;height:40" coordorigin="7793,-2354" coordsize="0,40" path="m7793,-2314l7793,-2354e" filled="t" fillcolor="#231F20" stroked="f">
                <v:path arrowok="t"/>
                <v:fill type="solid"/>
              </v:shape>
            </v:group>
            <v:group style="position:absolute;left:7793;top:-2354;width:2;height:40" coordorigin="7793,-2354" coordsize="2,40">
              <v:shape style="position:absolute;left:7793;top:-2354;width:2;height:40" coordorigin="7793,-2354" coordsize="0,40" path="m7793,-2354l7793,-2314e" filled="f" stroked="t" strokeweight=".247801pt" strokecolor="#231F20">
                <v:path arrowok="t"/>
              </v:shape>
            </v:group>
            <v:group style="position:absolute;left:7793;top:-2909;width:2;height:40" coordorigin="7793,-2909" coordsize="2,40">
              <v:shape style="position:absolute;left:7793;top:-2909;width:2;height:40" coordorigin="7793,-2909" coordsize="0,40" path="m7793,-2909l7793,-2870e" filled="t" fillcolor="#231F20" stroked="f">
                <v:path arrowok="t"/>
                <v:fill type="solid"/>
              </v:shape>
            </v:group>
            <v:group style="position:absolute;left:7793;top:-2909;width:2;height:40" coordorigin="7793,-2909" coordsize="2,40">
              <v:shape style="position:absolute;left:7793;top:-2909;width:2;height:40" coordorigin="7793,-2909" coordsize="0,40" path="m7793,-2909l7793,-2870e" filled="f" stroked="t" strokeweight=".247801pt" strokecolor="#231F20">
                <v:path arrowok="t"/>
              </v:shape>
            </v:group>
            <v:group style="position:absolute;left:7736;top:-2272;width:57;height:90" coordorigin="7736,-2272" coordsize="57,90">
              <v:shape style="position:absolute;left:7736;top:-2272;width:57;height:90" coordorigin="7736,-2272" coordsize="57,90" path="m7736,-2198l7736,-2186,7740,-2185,7744,-2184,7748,-2183,7752,-2183,7755,-2182,7770,-2182,7778,-2185,7784,-2189,7788,-2192,7754,-2192,7750,-2193,7743,-2194,7739,-2196,7736,-2198xe" filled="t" fillcolor="#231F20" stroked="f">
                <v:path arrowok="t"/>
                <v:fill type="solid"/>
              </v:shape>
              <v:shape style="position:absolute;left:7736;top:-2272;width:57;height:90" coordorigin="7736,-2272" coordsize="57,90" path="m7788,-2262l7767,-2262,7771,-2261,7774,-2259,7778,-2256,7779,-2253,7779,-2244,7778,-2241,7775,-2238,7771,-2236,7767,-2235,7751,-2235,7751,-2225,7767,-2225,7772,-2224,7779,-2218,7781,-2214,7781,-2204,7779,-2199,7772,-2194,7766,-2192,7788,-2192,7790,-2194,7793,-2201,7793,-2215,7791,-2219,7785,-2227,7781,-2229,7775,-2231,7780,-2232,7784,-2234,7787,-2238,7789,-2241,7791,-2245,7791,-2257,7788,-2262,7788,-2262xe" filled="t" fillcolor="#231F20" stroked="f">
                <v:path arrowok="t"/>
                <v:fill type="solid"/>
              </v:shape>
              <v:shape style="position:absolute;left:7736;top:-2272;width:57;height:90" coordorigin="7736,-2272" coordsize="57,90" path="m7771,-2272l7758,-2272,7755,-2272,7747,-2271,7743,-2270,7738,-2268,7738,-2258,7743,-2259,7747,-2260,7754,-2262,7758,-2262,7788,-2262,7778,-2270,7771,-2272xe" filled="t" fillcolor="#231F20" stroked="f">
                <v:path arrowok="t"/>
                <v:fill type="solid"/>
              </v:shape>
            </v:group>
            <v:group style="position:absolute;left:7812;top:-2271;width:56;height:88" coordorigin="7812,-2271" coordsize="56,88">
              <v:shape style="position:absolute;left:7812;top:-2271;width:56;height:88" coordorigin="7812,-2271" coordsize="56,88" path="m7812,-2198l7812,-2186,7816,-2185,7819,-2184,7823,-2183,7827,-2183,7831,-2182,7845,-2182,7853,-2185,7861,-2192,7830,-2192,7826,-2192,7819,-2194,7815,-2196,7812,-2198xe" filled="t" fillcolor="#231F20" stroked="f">
                <v:path arrowok="t"/>
                <v:fill type="solid"/>
              </v:shape>
              <v:shape style="position:absolute;left:7812;top:-2271;width:56;height:88" coordorigin="7812,-2271" coordsize="56,88" path="m7861,-2231l7841,-2231,7846,-2230,7850,-2226,7854,-2222,7856,-2218,7856,-2206,7854,-2201,7850,-2197,7846,-2194,7841,-2192,7861,-2192,7865,-2195,7868,-2202,7868,-2221,7865,-2228,7861,-2231xe" filled="t" fillcolor="#231F20" stroked="f">
                <v:path arrowok="t"/>
                <v:fill type="solid"/>
              </v:shape>
              <v:shape style="position:absolute;left:7812;top:-2271;width:56;height:88" coordorigin="7812,-2271" coordsize="56,88" path="m7861,-2271l7815,-2271,7815,-2227,7818,-2228,7822,-2230,7828,-2231,7831,-2231,7861,-2231,7859,-2233,7853,-2238,7851,-2239,7826,-2239,7826,-2261,7861,-2261,7861,-2271xe" filled="t" fillcolor="#231F20" stroked="f">
                <v:path arrowok="t"/>
                <v:fill type="solid"/>
              </v:shape>
              <v:shape style="position:absolute;left:7812;top:-2271;width:56;height:88" coordorigin="7812,-2271" coordsize="56,88" path="m7846,-2241l7835,-2241,7829,-2240,7828,-2240,7826,-2239,7851,-2239,7846,-2241xe" filled="t" fillcolor="#231F20" stroked="f">
                <v:path arrowok="t"/>
                <v:fill type="solid"/>
              </v:shape>
            </v:group>
            <v:group style="position:absolute;left:8668;top:-2354;width:2;height:40" coordorigin="8668,-2354" coordsize="2,40">
              <v:shape style="position:absolute;left:8668;top:-2354;width:2;height:40" coordorigin="8668,-2354" coordsize="0,40" path="m8668,-2314l8668,-2354e" filled="t" fillcolor="#231F20" stroked="f">
                <v:path arrowok="t"/>
                <v:fill type="solid"/>
              </v:shape>
            </v:group>
            <v:group style="position:absolute;left:8668;top:-2354;width:2;height:40" coordorigin="8668,-2354" coordsize="2,40">
              <v:shape style="position:absolute;left:8668;top:-2354;width:2;height:40" coordorigin="8668,-2354" coordsize="0,40" path="m8668,-2354l8668,-2314e" filled="f" stroked="t" strokeweight=".247801pt" strokecolor="#231F20">
                <v:path arrowok="t"/>
              </v:shape>
            </v:group>
            <v:group style="position:absolute;left:8668;top:-2909;width:2;height:40" coordorigin="8668,-2909" coordsize="2,40">
              <v:shape style="position:absolute;left:8668;top:-2909;width:2;height:40" coordorigin="8668,-2909" coordsize="0,40" path="m8668,-2909l8668,-2870e" filled="t" fillcolor="#231F20" stroked="f">
                <v:path arrowok="t"/>
                <v:fill type="solid"/>
              </v:shape>
            </v:group>
            <v:group style="position:absolute;left:8668;top:-2909;width:2;height:40" coordorigin="8668,-2909" coordsize="2,40">
              <v:shape style="position:absolute;left:8668;top:-2909;width:2;height:40" coordorigin="8668,-2909" coordsize="0,40" path="m8668,-2909l8668,-2870e" filled="f" stroked="t" strokeweight=".247801pt" strokecolor="#231F20">
                <v:path arrowok="t"/>
              </v:shape>
            </v:group>
            <v:group style="position:absolute;left:8605;top:-2271;width:51;height:87" coordorigin="8605,-2271" coordsize="51,87">
              <v:shape style="position:absolute;left:8605;top:-2271;width:51;height:87" coordorigin="8605,-2271" coordsize="51,87" path="m8655,-2204l8644,-2204,8644,-2184,8655,-2184,8655,-2204xe" filled="t" fillcolor="#231F20" stroked="f">
                <v:path arrowok="t"/>
                <v:fill type="solid"/>
              </v:shape>
              <v:shape style="position:absolute;left:8605;top:-2271;width:51;height:87" coordorigin="8605,-2271" coordsize="51,87" path="m8655,-2271l8641,-2271,8605,-2216,8605,-2204,8668,-2204,8668,-2214,8614,-2214,8644,-2260,8655,-2260,8655,-2271xe" filled="t" fillcolor="#231F20" stroked="f">
                <v:path arrowok="t"/>
                <v:fill type="solid"/>
              </v:shape>
              <v:shape style="position:absolute;left:8605;top:-2271;width:51;height:87" coordorigin="8605,-2271" coordsize="51,87" path="m8655,-2260l8644,-2260,8644,-2214,8655,-2214,8655,-2260xe" filled="t" fillcolor="#231F20" stroked="f">
                <v:path arrowok="t"/>
                <v:fill type="solid"/>
              </v:shape>
            </v:group>
            <v:group style="position:absolute;left:8682;top:-2272;width:60;height:90" coordorigin="8682,-2272" coordsize="60,90">
              <v:shape style="position:absolute;left:8682;top:-2272;width:60;height:90" coordorigin="8682,-2272" coordsize="60,90" path="m8722,-2272l8702,-2272,8695,-2268,8690,-2261,8685,-2253,8682,-2242,8682,-2213,8685,-2201,8695,-2186,8702,-2182,8722,-2182,8729,-2186,8733,-2191,8706,-2191,8702,-2194,8699,-2200,8695,-2206,8694,-2215,8694,-2239,8695,-2248,8699,-2254,8702,-2260,8706,-2263,8733,-2263,8729,-2268,8722,-2272xe" filled="t" fillcolor="#231F20" stroked="f">
                <v:path arrowok="t"/>
                <v:fill type="solid"/>
              </v:shape>
              <v:shape style="position:absolute;left:8682;top:-2272;width:60;height:90" coordorigin="8682,-2272" coordsize="60,90" path="m8733,-2263l8718,-2263,8723,-2260,8726,-2254,8729,-2248,8730,-2239,8730,-2215,8729,-2206,8726,-2200,8723,-2194,8718,-2191,8733,-2191,8734,-2194,8740,-2201,8742,-2213,8742,-2242,8740,-2253,8734,-2261,8733,-2263xe" filled="t" fillcolor="#231F20" stroked="f">
                <v:path arrowok="t"/>
                <v:fill type="solid"/>
              </v:shape>
            </v:group>
            <v:group style="position:absolute;left:9542;top:-2354;width:2;height:40" coordorigin="9542,-2354" coordsize="2,40">
              <v:shape style="position:absolute;left:9542;top:-2354;width:2;height:40" coordorigin="9542,-2354" coordsize="0,40" path="m9542,-2314l9542,-2354e" filled="t" fillcolor="#231F20" stroked="f">
                <v:path arrowok="t"/>
                <v:fill type="solid"/>
              </v:shape>
            </v:group>
            <v:group style="position:absolute;left:9542;top:-2354;width:2;height:40" coordorigin="9542,-2354" coordsize="2,40">
              <v:shape style="position:absolute;left:9542;top:-2354;width:2;height:40" coordorigin="9542,-2354" coordsize="0,40" path="m9542,-2354l9542,-2314e" filled="f" stroked="t" strokeweight=".247801pt" strokecolor="#231F20">
                <v:path arrowok="t"/>
              </v:shape>
            </v:group>
            <v:group style="position:absolute;left:9542;top:-2909;width:2;height:40" coordorigin="9542,-2909" coordsize="2,40">
              <v:shape style="position:absolute;left:9542;top:-2909;width:2;height:40" coordorigin="9542,-2909" coordsize="0,40" path="m9542,-2909l9542,-2870e" filled="t" fillcolor="#231F20" stroked="f">
                <v:path arrowok="t"/>
                <v:fill type="solid"/>
              </v:shape>
            </v:group>
            <v:group style="position:absolute;left:9542;top:-2909;width:2;height:40" coordorigin="9542,-2909" coordsize="2,40">
              <v:shape style="position:absolute;left:9542;top:-2909;width:2;height:40" coordorigin="9542,-2909" coordsize="0,40" path="m9542,-2909l9542,-2870e" filled="f" stroked="t" strokeweight=".247801pt" strokecolor="#231F20">
                <v:path arrowok="t"/>
              </v:shape>
            </v:group>
            <v:group style="position:absolute;left:9481;top:-2271;width:51;height:87" coordorigin="9481,-2271" coordsize="51,87">
              <v:shape style="position:absolute;left:9481;top:-2271;width:51;height:87" coordorigin="9481,-2271" coordsize="51,87" path="m9531,-2204l9520,-2204,9520,-2184,9531,-2184,9531,-2204xe" filled="t" fillcolor="#231F20" stroked="f">
                <v:path arrowok="t"/>
                <v:fill type="solid"/>
              </v:shape>
              <v:shape style="position:absolute;left:9481;top:-2271;width:51;height:87" coordorigin="9481,-2271" coordsize="51,87" path="m9531,-2271l9517,-2271,9481,-2216,9481,-2204,9544,-2204,9544,-2214,9490,-2214,9520,-2260,9531,-2260,9531,-2271xe" filled="t" fillcolor="#231F20" stroked="f">
                <v:path arrowok="t"/>
                <v:fill type="solid"/>
              </v:shape>
              <v:shape style="position:absolute;left:9481;top:-2271;width:51;height:87" coordorigin="9481,-2271" coordsize="51,87" path="m9531,-2260l9520,-2260,9520,-2214,9531,-2214,9531,-2260xe" filled="t" fillcolor="#231F20" stroked="f">
                <v:path arrowok="t"/>
                <v:fill type="solid"/>
              </v:shape>
            </v:group>
            <v:group style="position:absolute;left:9560;top:-2271;width:56;height:88" coordorigin="9560,-2271" coordsize="56,88">
              <v:shape style="position:absolute;left:9560;top:-2271;width:56;height:88" coordorigin="9560,-2271" coordsize="56,88" path="m9560,-2198l9560,-2186,9564,-2185,9567,-2184,9571,-2183,9575,-2183,9579,-2182,9593,-2182,9601,-2185,9609,-2192,9578,-2192,9574,-2192,9567,-2194,9563,-2196,9560,-2198xe" filled="t" fillcolor="#231F20" stroked="f">
                <v:path arrowok="t"/>
                <v:fill type="solid"/>
              </v:shape>
              <v:shape style="position:absolute;left:9560;top:-2271;width:56;height:88" coordorigin="9560,-2271" coordsize="56,88" path="m9609,-2231l9589,-2231,9594,-2230,9598,-2226,9602,-2222,9604,-2218,9604,-2206,9602,-2201,9598,-2197,9594,-2194,9589,-2192,9609,-2192,9613,-2195,9616,-2202,9616,-2221,9613,-2228,9609,-2231xe" filled="t" fillcolor="#231F20" stroked="f">
                <v:path arrowok="t"/>
                <v:fill type="solid"/>
              </v:shape>
              <v:shape style="position:absolute;left:9560;top:-2271;width:56;height:88" coordorigin="9560,-2271" coordsize="56,88" path="m9609,-2271l9563,-2271,9563,-2227,9566,-2228,9570,-2230,9576,-2231,9579,-2231,9609,-2231,9607,-2233,9601,-2238,9599,-2239,9574,-2239,9574,-2261,9609,-2261,9609,-2271xe" filled="t" fillcolor="#231F20" stroked="f">
                <v:path arrowok="t"/>
                <v:fill type="solid"/>
              </v:shape>
              <v:shape style="position:absolute;left:9560;top:-2271;width:56;height:88" coordorigin="9560,-2271" coordsize="56,88" path="m9594,-2241l9582,-2241,9577,-2240,9576,-2240,9574,-2239,9599,-2239,9594,-2241xe" filled="t" fillcolor="#231F20" stroked="f">
                <v:path arrowok="t"/>
                <v:fill type="solid"/>
              </v:shape>
            </v:group>
            <v:group style="position:absolute;left:10417;top:-2354;width:2;height:40" coordorigin="10417,-2354" coordsize="2,40">
              <v:shape style="position:absolute;left:10417;top:-2354;width:2;height:40" coordorigin="10417,-2354" coordsize="0,40" path="m10417,-2314l10417,-2354e" filled="t" fillcolor="#231F20" stroked="f">
                <v:path arrowok="t"/>
                <v:fill type="solid"/>
              </v:shape>
            </v:group>
            <v:group style="position:absolute;left:10417;top:-2354;width:2;height:40" coordorigin="10417,-2354" coordsize="2,40">
              <v:shape style="position:absolute;left:10417;top:-2354;width:2;height:40" coordorigin="10417,-2354" coordsize="0,40" path="m10417,-2354l10417,-2314e" filled="f" stroked="t" strokeweight=".247801pt" strokecolor="#231F20">
                <v:path arrowok="t"/>
              </v:shape>
            </v:group>
            <v:group style="position:absolute;left:10417;top:-2909;width:2;height:40" coordorigin="10417,-2909" coordsize="2,40">
              <v:shape style="position:absolute;left:10417;top:-2909;width:2;height:40" coordorigin="10417,-2909" coordsize="0,40" path="m10417,-2909l10417,-2870e" filled="t" fillcolor="#231F20" stroked="f">
                <v:path arrowok="t"/>
                <v:fill type="solid"/>
              </v:shape>
            </v:group>
            <v:group style="position:absolute;left:10417;top:-2909;width:2;height:40" coordorigin="10417,-2909" coordsize="2,40">
              <v:shape style="position:absolute;left:10417;top:-2909;width:2;height:40" coordorigin="10417,-2909" coordsize="0,40" path="m10417,-2909l10417,-2870e" filled="f" stroked="t" strokeweight=".247801pt" strokecolor="#231F20">
                <v:path arrowok="t"/>
              </v:shape>
            </v:group>
            <v:group style="position:absolute;left:10359;top:-2271;width:56;height:88" coordorigin="10359,-2271" coordsize="56,88">
              <v:shape style="position:absolute;left:10359;top:-2271;width:56;height:88" coordorigin="10359,-2271" coordsize="56,88" path="m10359,-2198l10359,-2186,10363,-2185,10367,-2184,10371,-2183,10375,-2183,10378,-2182,10392,-2182,10401,-2185,10409,-2192,10377,-2192,10374,-2192,10366,-2194,10363,-2196,10359,-2198xe" filled="t" fillcolor="#231F20" stroked="f">
                <v:path arrowok="t"/>
                <v:fill type="solid"/>
              </v:shape>
              <v:shape style="position:absolute;left:10359;top:-2271;width:56;height:88" coordorigin="10359,-2271" coordsize="56,88" path="m10409,-2231l10388,-2231,10394,-2230,10398,-2226,10401,-2222,10403,-2218,10403,-2206,10401,-2201,10398,-2197,10394,-2194,10388,-2192,10409,-2192,10412,-2195,10415,-2202,10415,-2221,10412,-2228,10409,-2231xe" filled="t" fillcolor="#231F20" stroked="f">
                <v:path arrowok="t"/>
                <v:fill type="solid"/>
              </v:shape>
              <v:shape style="position:absolute;left:10359;top:-2271;width:56;height:88" coordorigin="10359,-2271" coordsize="56,88" path="m10409,-2271l10363,-2271,10363,-2227,10366,-2228,10369,-2230,10375,-2231,10379,-2231,10409,-2231,10407,-2233,10401,-2238,10398,-2239,10373,-2239,10373,-2261,10409,-2261,10409,-2271xe" filled="t" fillcolor="#231F20" stroked="f">
                <v:path arrowok="t"/>
                <v:fill type="solid"/>
              </v:shape>
              <v:shape style="position:absolute;left:10359;top:-2271;width:56;height:88" coordorigin="10359,-2271" coordsize="56,88" path="m10393,-2241l10382,-2241,10377,-2240,10375,-2240,10373,-2239,10398,-2239,10393,-2241xe" filled="t" fillcolor="#231F20" stroked="f">
                <v:path arrowok="t"/>
                <v:fill type="solid"/>
              </v:shape>
            </v:group>
            <v:group style="position:absolute;left:10433;top:-2272;width:60;height:90" coordorigin="10433,-2272" coordsize="60,90">
              <v:shape style="position:absolute;left:10433;top:-2272;width:60;height:90" coordorigin="10433,-2272" coordsize="60,90" path="m10473,-2272l10454,-2272,10446,-2268,10441,-2261,10436,-2253,10433,-2242,10433,-2213,10436,-2201,10446,-2186,10454,-2182,10473,-2182,10480,-2186,10484,-2191,10457,-2191,10453,-2194,10447,-2206,10445,-2215,10445,-2239,10447,-2248,10453,-2260,10457,-2263,10484,-2263,10480,-2268,10473,-2272xe" filled="t" fillcolor="#231F20" stroked="f">
                <v:path arrowok="t"/>
                <v:fill type="solid"/>
              </v:shape>
              <v:shape style="position:absolute;left:10433;top:-2272;width:60;height:90" coordorigin="10433,-2272" coordsize="60,90" path="m10484,-2263l10469,-2263,10474,-2260,10477,-2254,10480,-2248,10482,-2239,10482,-2215,10480,-2206,10477,-2200,10474,-2194,10469,-2191,10484,-2191,10486,-2194,10491,-2201,10493,-2213,10493,-2242,10491,-2253,10486,-2261,10484,-2263xe" filled="t" fillcolor="#231F20" stroked="f">
                <v:path arrowok="t"/>
                <v:fill type="solid"/>
              </v:shape>
            </v:group>
            <v:group style="position:absolute;left:11292;top:-2354;width:2;height:40" coordorigin="11292,-2354" coordsize="2,40">
              <v:shape style="position:absolute;left:11292;top:-2354;width:2;height:40" coordorigin="11292,-2354" coordsize="0,40" path="m11292,-2314l11292,-2354e" filled="t" fillcolor="#231F20" stroked="f">
                <v:path arrowok="t"/>
                <v:fill type="solid"/>
              </v:shape>
            </v:group>
            <v:group style="position:absolute;left:11292;top:-2354;width:2;height:40" coordorigin="11292,-2354" coordsize="2,40">
              <v:shape style="position:absolute;left:11292;top:-2354;width:2;height:40" coordorigin="11292,-2354" coordsize="0,40" path="m11292,-2354l11292,-2314e" filled="f" stroked="t" strokeweight=".247801pt" strokecolor="#231F20">
                <v:path arrowok="t"/>
              </v:shape>
            </v:group>
            <v:group style="position:absolute;left:11292;top:-2909;width:2;height:40" coordorigin="11292,-2909" coordsize="2,40">
              <v:shape style="position:absolute;left:11292;top:-2909;width:2;height:40" coordorigin="11292,-2909" coordsize="0,40" path="m11292,-2909l11292,-2870e" filled="t" fillcolor="#231F20" stroked="f">
                <v:path arrowok="t"/>
                <v:fill type="solid"/>
              </v:shape>
            </v:group>
            <v:group style="position:absolute;left:11292;top:-2909;width:2;height:40" coordorigin="11292,-2909" coordsize="2,40">
              <v:shape style="position:absolute;left:11292;top:-2909;width:2;height:40" coordorigin="11292,-2909" coordsize="0,40" path="m11292,-2909l11292,-2870e" filled="f" stroked="t" strokeweight=".247801pt" strokecolor="#231F20">
                <v:path arrowok="t"/>
              </v:shape>
            </v:group>
            <v:group style="position:absolute;left:11235;top:-2271;width:56;height:88" coordorigin="11235,-2271" coordsize="56,88">
              <v:shape style="position:absolute;left:11235;top:-2271;width:56;height:88" coordorigin="11235,-2271" coordsize="56,88" path="m11235,-2198l11235,-2186,11239,-2185,11243,-2184,11247,-2183,11251,-2183,11254,-2182,11268,-2182,11277,-2185,11285,-2192,11254,-2192,11250,-2192,11242,-2194,11239,-2196,11235,-2198xe" filled="t" fillcolor="#231F20" stroked="f">
                <v:path arrowok="t"/>
                <v:fill type="solid"/>
              </v:shape>
              <v:shape style="position:absolute;left:11235;top:-2271;width:56;height:88" coordorigin="11235,-2271" coordsize="56,88" path="m11285,-2231l11264,-2231,11270,-2230,11274,-2226,11277,-2222,11279,-2218,11279,-2206,11277,-2201,11274,-2197,11270,-2194,11264,-2192,11285,-2192,11288,-2195,11291,-2202,11291,-2221,11288,-2228,11285,-2231xe" filled="t" fillcolor="#231F20" stroked="f">
                <v:path arrowok="t"/>
                <v:fill type="solid"/>
              </v:shape>
              <v:shape style="position:absolute;left:11235;top:-2271;width:56;height:88" coordorigin="11235,-2271" coordsize="56,88" path="m11285,-2271l11239,-2271,11239,-2227,11242,-2228,11245,-2230,11251,-2231,11255,-2231,11285,-2231,11277,-2238,11274,-2239,11249,-2239,11249,-2261,11285,-2261,11285,-2271xe" filled="t" fillcolor="#231F20" stroked="f">
                <v:path arrowok="t"/>
                <v:fill type="solid"/>
              </v:shape>
              <v:shape style="position:absolute;left:11235;top:-2271;width:56;height:88" coordorigin="11235,-2271" coordsize="56,88" path="m11269,-2241l11258,-2241,11253,-2240,11251,-2240,11249,-2239,11274,-2239,11269,-2241xe" filled="t" fillcolor="#231F20" stroked="f">
                <v:path arrowok="t"/>
                <v:fill type="solid"/>
              </v:shape>
            </v:group>
            <v:group style="position:absolute;left:11311;top:-2271;width:56;height:88" coordorigin="11311,-2271" coordsize="56,88">
              <v:shape style="position:absolute;left:11311;top:-2271;width:56;height:88" coordorigin="11311,-2271" coordsize="56,88" path="m11311,-2198l11311,-2186,11315,-2185,11319,-2184,11322,-2183,11326,-2183,11330,-2182,11344,-2182,11352,-2185,11361,-2192,11329,-2192,11325,-2192,11322,-2193,11318,-2194,11314,-2196,11311,-2198xe" filled="t" fillcolor="#231F20" stroked="f">
                <v:path arrowok="t"/>
                <v:fill type="solid"/>
              </v:shape>
              <v:shape style="position:absolute;left:11311;top:-2271;width:56;height:88" coordorigin="11311,-2271" coordsize="56,88" path="m11360,-2231l11340,-2231,11345,-2230,11353,-2222,11355,-2218,11355,-2206,11353,-2201,11345,-2194,11340,-2192,11361,-2192,11364,-2195,11367,-2202,11367,-2221,11364,-2228,11360,-2231xe" filled="t" fillcolor="#231F20" stroked="f">
                <v:path arrowok="t"/>
                <v:fill type="solid"/>
              </v:shape>
              <v:shape style="position:absolute;left:11311;top:-2271;width:56;height:88" coordorigin="11311,-2271" coordsize="56,88" path="m11360,-2271l11314,-2271,11314,-2227,11318,-2228,11321,-2230,11327,-2231,11330,-2231,11360,-2231,11353,-2238,11350,-2239,11325,-2239,11325,-2261,11360,-2261,11360,-2271xe" filled="t" fillcolor="#231F20" stroked="f">
                <v:path arrowok="t"/>
                <v:fill type="solid"/>
              </v:shape>
              <v:shape style="position:absolute;left:11311;top:-2271;width:56;height:88" coordorigin="11311,-2271" coordsize="56,88" path="m11345,-2241l11334,-2241,11329,-2240,11327,-2240,11325,-2239,11350,-2239,11345,-2241xe" filled="t" fillcolor="#231F20" stroked="f">
                <v:path arrowok="t"/>
                <v:fill type="solid"/>
              </v:shape>
            </v:group>
            <v:group style="position:absolute;left:1844;top:-2314;width:40;height:2" coordorigin="1844,-2314" coordsize="40,2">
              <v:shape style="position:absolute;left:1844;top:-2314;width:40;height:2" coordorigin="1844,-2314" coordsize="40,0" path="m1844,-2314l1884,-2314e" filled="t" fillcolor="#231F20" stroked="f">
                <v:path arrowok="t"/>
                <v:fill type="solid"/>
              </v:shape>
            </v:group>
            <v:group style="position:absolute;left:11427;top:-2314;width:40;height:2" coordorigin="11427,-2314" coordsize="40,2">
              <v:shape style="position:absolute;left:11427;top:-2314;width:40;height:2" coordorigin="11427,-2314" coordsize="40,0" path="m11467,-2314l11427,-2314e" filled="t" fillcolor="#231F20" stroked="f">
                <v:path arrowok="t"/>
                <v:fill type="solid"/>
              </v:shape>
            </v:group>
            <v:group style="position:absolute;left:1649;top:-2368;width:52;height:87" coordorigin="1649,-2368" coordsize="52,87">
              <v:shape style="position:absolute;left:1649;top:-2368;width:52;height:87" coordorigin="1649,-2368" coordsize="52,87" path="m1700,-2291l1650,-2291,1650,-2281,1700,-2281,1700,-2291xe" filled="t" fillcolor="#231F20" stroked="f">
                <v:path arrowok="t"/>
                <v:fill type="solid"/>
              </v:shape>
              <v:shape style="position:absolute;left:1649;top:-2368;width:52;height:87" coordorigin="1649,-2368" coordsize="52,87" path="m1681,-2357l1670,-2357,1670,-2291,1681,-2291,1681,-2357xe" filled="t" fillcolor="#231F20" stroked="f">
                <v:path arrowok="t"/>
                <v:fill type="solid"/>
              </v:shape>
              <v:shape style="position:absolute;left:1649;top:-2368;width:52;height:87" coordorigin="1649,-2368" coordsize="52,87" path="m1681,-2368l1669,-2368,1649,-2364,1649,-2353,1670,-2357,1681,-2357,1681,-2368xe" filled="t" fillcolor="#231F20" stroked="f">
                <v:path arrowok="t"/>
                <v:fill type="solid"/>
              </v:shape>
            </v:group>
            <v:group style="position:absolute;left:1724;top:-2289;width:12;height:2" coordorigin="1724,-2289" coordsize="12,2">
              <v:shape style="position:absolute;left:1724;top:-2289;width:12;height:2" coordorigin="1724,-2289" coordsize="12,0" path="m1724,-2289l1736,-2289e" filled="f" stroked="t" strokeweight=".837355pt" strokecolor="#231F20">
                <v:path arrowok="t"/>
              </v:shape>
            </v:group>
            <v:group style="position:absolute;left:1757;top:-2369;width:60;height:90" coordorigin="1757,-2369" coordsize="60,90">
              <v:shape style="position:absolute;left:1757;top:-2369;width:60;height:90" coordorigin="1757,-2369" coordsize="60,90" path="m1797,-2369l1777,-2369,1770,-2365,1765,-2358,1759,-2350,1757,-2339,1757,-2310,1759,-2299,1770,-2283,1777,-2280,1797,-2280,1804,-2283,1808,-2289,1781,-2289,1776,-2292,1770,-2304,1769,-2313,1769,-2336,1770,-2345,1776,-2357,1781,-2360,1808,-2360,1804,-2365,1797,-2369xe" filled="t" fillcolor="#231F20" stroked="f">
                <v:path arrowok="t"/>
                <v:fill type="solid"/>
              </v:shape>
              <v:shape style="position:absolute;left:1757;top:-2369;width:60;height:90" coordorigin="1757,-2369" coordsize="60,90" path="m1808,-2360l1793,-2360,1798,-2357,1801,-2351,1804,-2345,1805,-2336,1805,-2313,1804,-2304,1801,-2298,1798,-2292,1793,-2289,1808,-2289,1809,-2291,1814,-2299,1817,-2310,1817,-2339,1814,-2350,1809,-2358,1808,-2360xe" filled="t" fillcolor="#231F20" stroked="f">
                <v:path arrowok="t"/>
                <v:fill type="solid"/>
              </v:shape>
            </v:group>
            <v:group style="position:absolute;left:1549;top:-2318;width:74;height:2" coordorigin="1549,-2318" coordsize="74,2">
              <v:shape style="position:absolute;left:1549;top:-2318;width:74;height:2" coordorigin="1549,-2318" coordsize="74,0" path="m1549,-2318l1623,-2318e" filled="f" stroked="t" strokeweight=".593646pt" strokecolor="#231F20">
                <v:path arrowok="t"/>
              </v:shape>
            </v:group>
            <v:group style="position:absolute;left:1844;top:-2463;width:40;height:2" coordorigin="1844,-2463" coordsize="40,2">
              <v:shape style="position:absolute;left:1844;top:-2463;width:40;height:2" coordorigin="1844,-2463" coordsize="40,0" path="m1844,-2463l1884,-2463e" filled="t" fillcolor="#231F20" stroked="f">
                <v:path arrowok="t"/>
                <v:fill type="solid"/>
              </v:shape>
            </v:group>
            <v:group style="position:absolute;left:1844;top:-2463;width:40;height:2" coordorigin="1844,-2463" coordsize="40,2">
              <v:shape style="position:absolute;left:1844;top:-2463;width:40;height:2" coordorigin="1844,-2463" coordsize="40,0" path="m1844,-2463l1884,-2463e" filled="f" stroked="t" strokeweight=".247801pt" strokecolor="#231F20">
                <v:path arrowok="t"/>
              </v:shape>
            </v:group>
            <v:group style="position:absolute;left:11427;top:-2463;width:40;height:2" coordorigin="11427,-2463" coordsize="40,2">
              <v:shape style="position:absolute;left:11427;top:-2463;width:40;height:2" coordorigin="11427,-2463" coordsize="40,0" path="m11467,-2463l11427,-2463e" filled="t" fillcolor="#231F20" stroked="f">
                <v:path arrowok="t"/>
                <v:fill type="solid"/>
              </v:shape>
            </v:group>
            <v:group style="position:absolute;left:11427;top:-2463;width:40;height:2" coordorigin="11427,-2463" coordsize="40,2">
              <v:shape style="position:absolute;left:11427;top:-2463;width:40;height:2" coordorigin="11427,-2463" coordsize="40,0" path="m11427,-2463l11467,-2463e" filled="f" stroked="t" strokeweight=".247801pt" strokecolor="#231F20">
                <v:path arrowok="t"/>
              </v:shape>
            </v:group>
            <v:group style="position:absolute;left:1646;top:-2518;width:60;height:90" coordorigin="1646,-2518" coordsize="60,90">
              <v:shape style="position:absolute;left:1646;top:-2518;width:60;height:90" coordorigin="1646,-2518" coordsize="60,90" path="m1686,-2518l1666,-2518,1659,-2514,1654,-2507,1648,-2499,1646,-2488,1646,-2459,1648,-2447,1659,-2432,1666,-2428,1686,-2428,1693,-2432,1697,-2438,1670,-2438,1665,-2441,1659,-2452,1658,-2461,1658,-2485,1659,-2494,1665,-2506,1670,-2509,1697,-2509,1693,-2514,1686,-2518xe" filled="t" fillcolor="#231F20" stroked="f">
                <v:path arrowok="t"/>
                <v:fill type="solid"/>
              </v:shape>
              <v:shape style="position:absolute;left:1646;top:-2518;width:60;height:90" coordorigin="1646,-2518" coordsize="60,90" path="m1697,-2509l1682,-2509,1687,-2506,1690,-2500,1693,-2494,1694,-2485,1694,-2461,1693,-2452,1690,-2447,1687,-2441,1682,-2438,1697,-2438,1698,-2440,1703,-2447,1706,-2459,1706,-2488,1703,-2499,1698,-2507,1697,-2509xe" filled="t" fillcolor="#231F20" stroked="f">
                <v:path arrowok="t"/>
                <v:fill type="solid"/>
              </v:shape>
            </v:group>
            <v:group style="position:absolute;left:1726;top:-2437;width:12;height:2" coordorigin="1726,-2437" coordsize="12,2">
              <v:shape style="position:absolute;left:1726;top:-2437;width:12;height:2" coordorigin="1726,-2437" coordsize="12,0" path="m1726,-2437l1739,-2437e" filled="f" stroked="t" strokeweight=".8378pt" strokecolor="#231F20">
                <v:path arrowok="t"/>
              </v:shape>
            </v:group>
            <v:group style="position:absolute;left:1761;top:-2517;width:56;height:88" coordorigin="1761,-2517" coordsize="56,88">
              <v:shape style="position:absolute;left:1761;top:-2517;width:56;height:88" coordorigin="1761,-2517" coordsize="56,88" path="m1761,-2444l1761,-2432,1765,-2431,1769,-2430,1772,-2429,1776,-2429,1780,-2428,1794,-2428,1802,-2431,1811,-2438,1779,-2438,1775,-2439,1768,-2440,1764,-2442,1761,-2444xe" filled="t" fillcolor="#231F20" stroked="f">
                <v:path arrowok="t"/>
                <v:fill type="solid"/>
              </v:shape>
              <v:shape style="position:absolute;left:1761;top:-2517;width:56;height:88" coordorigin="1761,-2517" coordsize="56,88" path="m1810,-2477l1790,-2477,1795,-2476,1799,-2472,1803,-2469,1805,-2464,1805,-2452,1803,-2447,1799,-2443,1795,-2440,1790,-2438,1811,-2438,1814,-2441,1817,-2448,1817,-2467,1814,-2474,1810,-2477xe" filled="t" fillcolor="#231F20" stroked="f">
                <v:path arrowok="t"/>
                <v:fill type="solid"/>
              </v:shape>
              <v:shape style="position:absolute;left:1761;top:-2517;width:56;height:88" coordorigin="1761,-2517" coordsize="56,88" path="m1810,-2517l1764,-2517,1764,-2473,1768,-2475,1771,-2476,1777,-2477,1780,-2477,1810,-2477,1808,-2479,1803,-2485,1800,-2486,1775,-2486,1775,-2507,1810,-2507,1810,-2517xe" filled="t" fillcolor="#231F20" stroked="f">
                <v:path arrowok="t"/>
                <v:fill type="solid"/>
              </v:shape>
              <v:shape style="position:absolute;left:1761;top:-2517;width:56;height:88" coordorigin="1761,-2517" coordsize="56,88" path="m1795,-2487l1784,-2487,1780,-2487,1779,-2487,1777,-2486,1775,-2486,1800,-2486,1795,-2487xe" filled="t" fillcolor="#231F20" stroked="f">
                <v:path arrowok="t"/>
                <v:fill type="solid"/>
              </v:shape>
              <v:shape style="position:absolute;left:1375;top:-2789;width:256;height:360" type="#_x0000_t75">
                <v:imagedata r:id="rId53" o:title=""/>
              </v:shape>
            </v:group>
            <v:group style="position:absolute;left:1844;top:-2612;width:40;height:2" coordorigin="1844,-2612" coordsize="40,2">
              <v:shape style="position:absolute;left:1844;top:-2612;width:40;height:2" coordorigin="1844,-2612" coordsize="40,0" path="m1844,-2612l1884,-2612e" filled="t" fillcolor="#231F20" stroked="f">
                <v:path arrowok="t"/>
                <v:fill type="solid"/>
              </v:shape>
            </v:group>
            <v:group style="position:absolute;left:1844;top:-2612;width:40;height:2" coordorigin="1844,-2612" coordsize="40,2">
              <v:shape style="position:absolute;left:1844;top:-2612;width:40;height:2" coordorigin="1844,-2612" coordsize="40,0" path="m1844,-2612l1884,-2612e" filled="f" stroked="t" strokeweight=".247801pt" strokecolor="#231F20">
                <v:path arrowok="t"/>
              </v:shape>
            </v:group>
            <v:group style="position:absolute;left:11427;top:-2612;width:40;height:2" coordorigin="11427,-2612" coordsize="40,2">
              <v:shape style="position:absolute;left:11427;top:-2612;width:40;height:2" coordorigin="11427,-2612" coordsize="40,0" path="m11467,-2612l11427,-2612e" filled="t" fillcolor="#231F20" stroked="f">
                <v:path arrowok="t"/>
                <v:fill type="solid"/>
              </v:shape>
            </v:group>
            <v:group style="position:absolute;left:11427;top:-2612;width:40;height:2" coordorigin="11427,-2612" coordsize="40,2">
              <v:shape style="position:absolute;left:11427;top:-2612;width:40;height:2" coordorigin="11427,-2612" coordsize="40,0" path="m11427,-2612l11467,-2612e" filled="f" stroked="t" strokeweight=".247801pt" strokecolor="#231F20">
                <v:path arrowok="t"/>
              </v:shape>
            </v:group>
            <v:group style="position:absolute;left:1639;top:-2667;width:60;height:90" coordorigin="1639,-2667" coordsize="60,90">
              <v:shape style="position:absolute;left:1639;top:-2667;width:60;height:90" coordorigin="1639,-2667" coordsize="60,90" path="m1679,-2667l1659,-2667,1652,-2663,1647,-2656,1641,-2648,1639,-2637,1639,-2607,1641,-2596,1652,-2581,1659,-2577,1679,-2577,1686,-2581,1690,-2586,1663,-2586,1658,-2589,1652,-2601,1651,-2610,1651,-2634,1652,-2643,1658,-2655,1663,-2658,1690,-2658,1686,-2663,1679,-2667xe" filled="t" fillcolor="#231F20" stroked="f">
                <v:path arrowok="t"/>
                <v:fill type="solid"/>
              </v:shape>
              <v:shape style="position:absolute;left:1639;top:-2667;width:60;height:90" coordorigin="1639,-2667" coordsize="60,90" path="m1690,-2658l1675,-2658,1679,-2655,1683,-2649,1686,-2643,1687,-2634,1687,-2610,1686,-2601,1683,-2595,1679,-2589,1675,-2586,1690,-2586,1691,-2589,1696,-2596,1699,-2607,1699,-2637,1696,-2648,1691,-2656,1690,-2658xe" filled="t" fillcolor="#231F20" stroked="f">
                <v:path arrowok="t"/>
                <v:fill type="solid"/>
              </v:shape>
            </v:group>
            <v:group style="position:absolute;left:1719;top:-2586;width:12;height:2" coordorigin="1719,-2586" coordsize="12,2">
              <v:shape style="position:absolute;left:1719;top:-2586;width:12;height:2" coordorigin="1719,-2586" coordsize="12,0" path="m1719,-2586l1732,-2586e" filled="f" stroked="t" strokeweight=".837355pt" strokecolor="#231F20">
                <v:path arrowok="t"/>
              </v:shape>
            </v:group>
            <v:group style="position:absolute;left:1752;top:-2667;width:60;height:90" coordorigin="1752,-2667" coordsize="60,90">
              <v:shape style="position:absolute;left:1752;top:-2667;width:60;height:90" coordorigin="1752,-2667" coordsize="60,90" path="m1792,-2667l1773,-2667,1765,-2663,1760,-2656,1755,-2648,1752,-2637,1752,-2607,1755,-2596,1765,-2581,1773,-2577,1792,-2577,1799,-2581,1803,-2586,1776,-2586,1772,-2589,1766,-2601,1764,-2610,1764,-2634,1766,-2643,1769,-2649,1772,-2655,1776,-2658,1803,-2658,1799,-2663,1792,-2667xe" filled="t" fillcolor="#231F20" stroked="f">
                <v:path arrowok="t"/>
                <v:fill type="solid"/>
              </v:shape>
              <v:shape style="position:absolute;left:1752;top:-2667;width:60;height:90" coordorigin="1752,-2667" coordsize="60,90" path="m1803,-2658l1788,-2658,1793,-2655,1796,-2649,1799,-2643,1801,-2634,1801,-2610,1799,-2601,1796,-2595,1793,-2589,1788,-2586,1803,-2586,1805,-2589,1810,-2596,1812,-2607,1812,-2637,1810,-2648,1805,-2656,1803,-2658xe" filled="t" fillcolor="#231F20" stroked="f">
                <v:path arrowok="t"/>
                <v:fill type="solid"/>
              </v:shape>
            </v:group>
            <v:group style="position:absolute;left:1844;top:-2760;width:40;height:2" coordorigin="1844,-2760" coordsize="40,2">
              <v:shape style="position:absolute;left:1844;top:-2760;width:40;height:2" coordorigin="1844,-2760" coordsize="40,0" path="m1844,-2760l1884,-2760e" filled="t" fillcolor="#231F20" stroked="f">
                <v:path arrowok="t"/>
                <v:fill type="solid"/>
              </v:shape>
            </v:group>
            <v:group style="position:absolute;left:1844;top:-2760;width:40;height:2" coordorigin="1844,-2760" coordsize="40,2">
              <v:shape style="position:absolute;left:1844;top:-2760;width:40;height:2" coordorigin="1844,-2760" coordsize="40,0" path="m1844,-2760l1884,-2760e" filled="f" stroked="t" strokeweight=".247801pt" strokecolor="#231F20">
                <v:path arrowok="t"/>
              </v:shape>
            </v:group>
            <v:group style="position:absolute;left:11427;top:-2760;width:40;height:2" coordorigin="11427,-2760" coordsize="40,2">
              <v:shape style="position:absolute;left:11427;top:-2760;width:40;height:2" coordorigin="11427,-2760" coordsize="40,0" path="m11467,-2760l11427,-2760e" filled="t" fillcolor="#231F20" stroked="f">
                <v:path arrowok="t"/>
                <v:fill type="solid"/>
              </v:shape>
            </v:group>
            <v:group style="position:absolute;left:11427;top:-2760;width:40;height:2" coordorigin="11427,-2760" coordsize="40,2">
              <v:shape style="position:absolute;left:11427;top:-2760;width:40;height:2" coordorigin="11427,-2760" coordsize="40,0" path="m11427,-2760l11467,-2760e" filled="f" stroked="t" strokeweight=".247801pt" strokecolor="#231F20">
                <v:path arrowok="t"/>
              </v:shape>
            </v:group>
            <v:group style="position:absolute;left:1641;top:-2816;width:60;height:90" coordorigin="1641,-2816" coordsize="60,90">
              <v:shape style="position:absolute;left:1641;top:-2816;width:60;height:90" coordorigin="1641,-2816" coordsize="60,90" path="m1681,-2816l1662,-2816,1654,-2812,1649,-2804,1644,-2797,1641,-2785,1641,-2756,1644,-2745,1654,-2730,1662,-2726,1681,-2726,1688,-2730,1692,-2735,1665,-2735,1661,-2738,1655,-2750,1653,-2759,1653,-2783,1655,-2792,1661,-2804,1665,-2807,1692,-2807,1688,-2812,1681,-2816xe" filled="t" fillcolor="#231F20" stroked="f">
                <v:path arrowok="t"/>
                <v:fill type="solid"/>
              </v:shape>
              <v:shape style="position:absolute;left:1641;top:-2816;width:60;height:90" coordorigin="1641,-2816" coordsize="60,90" path="m1692,-2807l1677,-2807,1682,-2804,1685,-2798,1688,-2792,1690,-2783,1690,-2759,1688,-2750,1685,-2744,1682,-2738,1677,-2735,1692,-2735,1694,-2738,1699,-2745,1701,-2756,1701,-2785,1699,-2797,1694,-2804,1692,-2807xe" filled="t" fillcolor="#231F20" stroked="f">
                <v:path arrowok="t"/>
                <v:fill type="solid"/>
              </v:shape>
            </v:group>
            <v:group style="position:absolute;left:1722;top:-2735;width:12;height:2" coordorigin="1722,-2735" coordsize="12,2">
              <v:shape style="position:absolute;left:1722;top:-2735;width:12;height:2" coordorigin="1722,-2735" coordsize="12,0" path="m1722,-2735l1734,-2735e" filled="f" stroked="t" strokeweight=".837355pt" strokecolor="#231F20">
                <v:path arrowok="t"/>
              </v:shape>
            </v:group>
            <v:group style="position:absolute;left:1756;top:-2814;width:56;height:88" coordorigin="1756,-2814" coordsize="56,88">
              <v:shape style="position:absolute;left:1756;top:-2814;width:56;height:88" coordorigin="1756,-2814" coordsize="56,88" path="m1756,-2741l1756,-2730,1760,-2728,1764,-2728,1768,-2727,1772,-2726,1775,-2726,1789,-2726,1798,-2729,1806,-2736,1775,-2736,1771,-2736,1763,-2738,1760,-2740,1756,-2741xe" filled="t" fillcolor="#231F20" stroked="f">
                <v:path arrowok="t"/>
                <v:fill type="solid"/>
              </v:shape>
              <v:shape style="position:absolute;left:1756;top:-2814;width:56;height:88" coordorigin="1756,-2814" coordsize="56,88" path="m1806,-2775l1785,-2775,1791,-2773,1795,-2770,1799,-2766,1801,-2761,1801,-2749,1799,-2745,1795,-2741,1791,-2738,1785,-2736,1806,-2736,1809,-2739,1812,-2746,1812,-2764,1809,-2772,1806,-2775xe" filled="t" fillcolor="#231F20" stroked="f">
                <v:path arrowok="t"/>
                <v:fill type="solid"/>
              </v:shape>
              <v:shape style="position:absolute;left:1756;top:-2814;width:56;height:88" coordorigin="1756,-2814" coordsize="56,88" path="m1806,-2814l1760,-2814,1760,-2771,1763,-2772,1766,-2773,1772,-2775,1776,-2775,1806,-2775,1804,-2777,1798,-2782,1795,-2783,1771,-2783,1771,-2804,1806,-2804,1806,-2814xe" filled="t" fillcolor="#231F20" stroked="f">
                <v:path arrowok="t"/>
                <v:fill type="solid"/>
              </v:shape>
              <v:shape style="position:absolute;left:1756;top:-2814;width:56;height:88" coordorigin="1756,-2814" coordsize="56,88" path="m1790,-2785l1779,-2785,1777,-2785,1774,-2784,1772,-2784,1771,-2783,1795,-2783,1790,-2785xe" filled="t" fillcolor="#231F20" stroked="f">
                <v:path arrowok="t"/>
                <v:fill type="solid"/>
              </v:shape>
            </v:group>
            <v:group style="position:absolute;left:1844;top:-2909;width:40;height:2" coordorigin="1844,-2909" coordsize="40,2">
              <v:shape style="position:absolute;left:1844;top:-2909;width:40;height:2" coordorigin="1844,-2909" coordsize="40,0" path="m1844,-2909l1884,-2909e" filled="t" fillcolor="#231F20" stroked="f">
                <v:path arrowok="t"/>
                <v:fill type="solid"/>
              </v:shape>
            </v:group>
            <v:group style="position:absolute;left:11427;top:-2909;width:40;height:2" coordorigin="11427,-2909" coordsize="40,2">
              <v:shape style="position:absolute;left:11427;top:-2909;width:40;height:2" coordorigin="11427,-2909" coordsize="40,0" path="m11467,-2909l11427,-2909e" filled="t" fillcolor="#231F20" stroked="f">
                <v:path arrowok="t"/>
                <v:fill type="solid"/>
              </v:shape>
            </v:group>
            <v:group style="position:absolute;left:1649;top:-2963;width:52;height:87" coordorigin="1649,-2963" coordsize="52,87">
              <v:shape style="position:absolute;left:1649;top:-2963;width:52;height:87" coordorigin="1649,-2963" coordsize="52,87" path="m1701,-2886l1651,-2886,1651,-2876,1701,-2876,1701,-2886xe" filled="t" fillcolor="#231F20" stroked="f">
                <v:path arrowok="t"/>
                <v:fill type="solid"/>
              </v:shape>
              <v:shape style="position:absolute;left:1649;top:-2963;width:52;height:87" coordorigin="1649,-2963" coordsize="52,87" path="m1682,-2952l1670,-2952,1670,-2886,1682,-2886,1682,-2952xe" filled="t" fillcolor="#231F20" stroked="f">
                <v:path arrowok="t"/>
                <v:fill type="solid"/>
              </v:shape>
              <v:shape style="position:absolute;left:1649;top:-2963;width:52;height:87" coordorigin="1649,-2963" coordsize="52,87" path="m1682,-2963l1670,-2963,1649,-2959,1649,-2948,1670,-2952,1682,-2952,1682,-2963xe" filled="t" fillcolor="#231F20" stroked="f">
                <v:path arrowok="t"/>
                <v:fill type="solid"/>
              </v:shape>
            </v:group>
            <v:group style="position:absolute;left:1725;top:-2884;width:12;height:2" coordorigin="1725,-2884" coordsize="12,2">
              <v:shape style="position:absolute;left:1725;top:-2884;width:12;height:2" coordorigin="1725,-2884" coordsize="12,0" path="m1725,-2884l1737,-2884e" filled="f" stroked="t" strokeweight=".8378pt" strokecolor="#231F20">
                <v:path arrowok="t"/>
              </v:shape>
            </v:group>
            <v:group style="position:absolute;left:1757;top:-2965;width:60;height:90" coordorigin="1757,-2965" coordsize="60,90">
              <v:shape style="position:absolute;left:1757;top:-2965;width:60;height:90" coordorigin="1757,-2965" coordsize="60,90" path="m1797,-2965l1778,-2965,1770,-2961,1765,-2953,1760,-2945,1757,-2934,1757,-2905,1760,-2894,1770,-2879,1778,-2875,1797,-2875,1804,-2879,1808,-2884,1781,-2884,1777,-2887,1771,-2899,1769,-2908,1769,-2932,1771,-2941,1777,-2952,1781,-2955,1808,-2955,1804,-2961,1797,-2965xe" filled="t" fillcolor="#231F20" stroked="f">
                <v:path arrowok="t"/>
                <v:fill type="solid"/>
              </v:shape>
              <v:shape style="position:absolute;left:1757;top:-2965;width:60;height:90" coordorigin="1757,-2965" coordsize="60,90" path="m1808,-2955l1794,-2955,1798,-2952,1801,-2947,1804,-2941,1806,-2932,1806,-2908,1804,-2899,1801,-2893,1798,-2887,1794,-2884,1808,-2884,1810,-2886,1815,-2894,1817,-2905,1817,-2934,1815,-2945,1810,-2953,1808,-2955xe" filled="t" fillcolor="#231F20" stroked="f">
                <v:path arrowok="t"/>
                <v:fill type="solid"/>
              </v:shape>
            </v:group>
            <v:group style="position:absolute;left:1844;top:-2909;width:9448;height:595" coordorigin="1844,-2909" coordsize="9448,595">
              <v:shape style="position:absolute;left:1844;top:-2909;width:9448;height:595" coordorigin="1844,-2909" coordsize="9448,595" path="m1844,-2612l2019,-2632,2194,-2618,2369,-2612,2544,-2618,2719,-2621,2894,-2612,3069,-2612,3244,-2314,3419,-2314,3594,-2624,3769,-2627,3944,-2612,4294,-2612,4469,-2638,4643,-2314,4818,-2314,4993,-2618,5168,-2621,5343,-2612,5518,-2612,5693,-2641,5868,-2671,6043,-2314,6218,-2644,6393,-2695,6568,-2909,6743,-2674,6918,-2612,7268,-2612,7443,-2909,7618,-2612,7793,-2644,7968,-2612,8143,-2612,8318,-2909,8493,-2314,8668,-2314,8843,-2612,9017,-2612,9192,-2644,9367,-2612,9892,-2612,10067,-2314,10242,-2612,10417,-2635,10592,-2627,10767,-2612,10942,-2314,11117,-2612,11292,-2641e" filled="f" stroked="t" strokeweight=".495602pt" strokecolor="#231F20">
                <v:path arrowok="t"/>
                <v:stroke dashstyle="longDash"/>
              </v:shape>
            </v:group>
            <v:group style="position:absolute;left:1844;top:-2641;width:30;height:59" coordorigin="1844,-2641" coordsize="30,59">
              <v:shape style="position:absolute;left:1844;top:-2641;width:30;height:59" coordorigin="1844,-2641" coordsize="30,59" path="m1844,-2582l1874,-2582,1874,-2641,1844,-2641e" filled="f" stroked="t" strokeweight=".247801pt" strokecolor="#231F20">
                <v:path arrowok="t"/>
              </v:shape>
            </v:group>
            <v:group style="position:absolute;left:1989;top:-2662;width:59;height:59" coordorigin="1989,-2662" coordsize="59,59">
              <v:shape style="position:absolute;left:1989;top:-2662;width:59;height:59" coordorigin="1989,-2662" coordsize="59,59" path="m1987,-2632l2051,-2632e" filled="f" stroked="t" strokeweight="3.321681pt" strokecolor="#231F20">
                <v:path arrowok="t"/>
              </v:shape>
            </v:group>
            <v:group style="position:absolute;left:2164;top:-2647;width:59;height:59" coordorigin="2164,-2647" coordsize="59,59">
              <v:shape style="position:absolute;left:2164;top:-2647;width:59;height:59" coordorigin="2164,-2647" coordsize="59,59" path="m2162,-2618l2226,-2618e" filled="f" stroked="t" strokeweight="3.321681pt" strokecolor="#231F20">
                <v:path arrowok="t"/>
              </v:shape>
            </v:group>
            <v:group style="position:absolute;left:2339;top:-2641;width:59;height:59" coordorigin="2339,-2641" coordsize="59,59">
              <v:shape style="position:absolute;left:2339;top:-2641;width:59;height:59" coordorigin="2339,-2641" coordsize="59,59" path="m2337,-2612l2401,-2612e" filled="f" stroked="t" strokeweight="3.321237pt" strokecolor="#231F20">
                <v:path arrowok="t"/>
              </v:shape>
            </v:group>
            <v:group style="position:absolute;left:2514;top:-2647;width:59;height:59" coordorigin="2514,-2647" coordsize="59,59">
              <v:shape style="position:absolute;left:2514;top:-2647;width:59;height:59" coordorigin="2514,-2647" coordsize="59,59" path="m2512,-2618l2576,-2618e" filled="f" stroked="t" strokeweight="3.321681pt" strokecolor="#231F20">
                <v:path arrowok="t"/>
              </v:shape>
            </v:group>
            <v:group style="position:absolute;left:2689;top:-2650;width:59;height:59" coordorigin="2689,-2650" coordsize="59,59">
              <v:shape style="position:absolute;left:2689;top:-2650;width:59;height:59" coordorigin="2689,-2650" coordsize="59,59" path="m2687,-2621l2751,-2621e" filled="f" stroked="t" strokeweight="3.321237pt" strokecolor="#231F20">
                <v:path arrowok="t"/>
              </v:shape>
            </v:group>
            <v:group style="position:absolute;left:2864;top:-2641;width:59;height:59" coordorigin="2864,-2641" coordsize="59,59">
              <v:shape style="position:absolute;left:2864;top:-2641;width:59;height:59" coordorigin="2864,-2641" coordsize="59,59" path="m2862,-2612l2926,-2612e" filled="f" stroked="t" strokeweight="3.321237pt" strokecolor="#231F20">
                <v:path arrowok="t"/>
              </v:shape>
            </v:group>
            <v:group style="position:absolute;left:3039;top:-2641;width:59;height:59" coordorigin="3039,-2641" coordsize="59,59">
              <v:shape style="position:absolute;left:3039;top:-2641;width:59;height:59" coordorigin="3039,-2641" coordsize="59,59" path="m3037,-2612l3101,-2612e" filled="f" stroked="t" strokeweight="3.321237pt" strokecolor="#231F20">
                <v:path arrowok="t"/>
              </v:shape>
            </v:group>
            <v:group style="position:absolute;left:3214;top:-2344;width:59;height:30" coordorigin="3214,-2344" coordsize="59,30">
              <v:shape style="position:absolute;left:3214;top:-2344;width:59;height:30" coordorigin="3214,-2344" coordsize="59,30" path="m3274,-2314l3274,-2344,3214,-2344,3214,-2314e" filled="f" stroked="t" strokeweight=".247801pt" strokecolor="#231F20">
                <v:path arrowok="t"/>
              </v:shape>
            </v:group>
            <v:group style="position:absolute;left:3389;top:-2344;width:59;height:30" coordorigin="3389,-2344" coordsize="59,30">
              <v:shape style="position:absolute;left:3389;top:-2344;width:59;height:30" coordorigin="3389,-2344" coordsize="59,30" path="m3449,-2314l3449,-2344,3389,-2344,3389,-2314e" filled="f" stroked="t" strokeweight=".247801pt" strokecolor="#231F20">
                <v:path arrowok="t"/>
              </v:shape>
            </v:group>
            <v:group style="position:absolute;left:3564;top:-2653;width:59;height:59" coordorigin="3564,-2653" coordsize="59,59">
              <v:shape style="position:absolute;left:3564;top:-2653;width:59;height:59" coordorigin="3564,-2653" coordsize="59,59" path="m3562,-2624l3626,-2624e" filled="f" stroked="t" strokeweight="3.321681pt" strokecolor="#231F20">
                <v:path arrowok="t"/>
              </v:shape>
            </v:group>
            <v:group style="position:absolute;left:3739;top:-2656;width:59;height:59" coordorigin="3739,-2656" coordsize="59,59">
              <v:shape style="position:absolute;left:3739;top:-2656;width:59;height:59" coordorigin="3739,-2656" coordsize="59,59" path="m3736,-2627l3801,-2627e" filled="f" stroked="t" strokeweight="3.321237pt" strokecolor="#231F20">
                <v:path arrowok="t"/>
              </v:shape>
            </v:group>
            <v:group style="position:absolute;left:3914;top:-2641;width:59;height:59" coordorigin="3914,-2641" coordsize="59,59">
              <v:shape style="position:absolute;left:3914;top:-2641;width:59;height:59" coordorigin="3914,-2641" coordsize="59,59" path="m3911,-2612l3976,-2612e" filled="f" stroked="t" strokeweight="3.321237pt" strokecolor="#231F20">
                <v:path arrowok="t"/>
              </v:shape>
            </v:group>
            <v:group style="position:absolute;left:4089;top:-2641;width:59;height:59" coordorigin="4089,-2641" coordsize="59,59">
              <v:shape style="position:absolute;left:4089;top:-2641;width:59;height:59" coordorigin="4089,-2641" coordsize="59,59" path="m4086,-2612l4151,-2612e" filled="f" stroked="t" strokeweight="3.321237pt" strokecolor="#231F20">
                <v:path arrowok="t"/>
              </v:shape>
            </v:group>
            <v:group style="position:absolute;left:4264;top:-2641;width:59;height:59" coordorigin="4264,-2641" coordsize="59,59">
              <v:shape style="position:absolute;left:4264;top:-2641;width:59;height:59" coordorigin="4264,-2641" coordsize="59,59" path="m4261,-2612l4326,-2612e" filled="f" stroked="t" strokeweight="3.321237pt" strokecolor="#231F20">
                <v:path arrowok="t"/>
              </v:shape>
            </v:group>
            <v:group style="position:absolute;left:4439;top:-2668;width:59;height:59" coordorigin="4439,-2668" coordsize="59,59">
              <v:shape style="position:absolute;left:4439;top:-2668;width:59;height:59" coordorigin="4439,-2668" coordsize="59,59" path="m4436,-2638l4501,-2638e" filled="f" stroked="t" strokeweight="3.321237pt" strokecolor="#231F20">
                <v:path arrowok="t"/>
              </v:shape>
            </v:group>
            <v:group style="position:absolute;left:4614;top:-2344;width:59;height:30" coordorigin="4614,-2344" coordsize="59,30">
              <v:shape style="position:absolute;left:4614;top:-2344;width:59;height:30" coordorigin="4614,-2344" coordsize="59,30" path="m4673,-2314l4673,-2344,4614,-2344,4614,-2314e" filled="f" stroked="t" strokeweight=".247801pt" strokecolor="#231F20">
                <v:path arrowok="t"/>
              </v:shape>
            </v:group>
            <v:group style="position:absolute;left:4789;top:-2344;width:59;height:30" coordorigin="4789,-2344" coordsize="59,30">
              <v:shape style="position:absolute;left:4789;top:-2344;width:59;height:30" coordorigin="4789,-2344" coordsize="59,30" path="m4848,-2314l4848,-2344,4789,-2344,4789,-2314e" filled="f" stroked="t" strokeweight=".247801pt" strokecolor="#231F20">
                <v:path arrowok="t"/>
              </v:shape>
            </v:group>
            <v:group style="position:absolute;left:4964;top:-2647;width:59;height:59" coordorigin="4964,-2647" coordsize="59,59">
              <v:shape style="position:absolute;left:4964;top:-2647;width:59;height:59" coordorigin="4964,-2647" coordsize="59,59" path="m4961,-2618l5026,-2618e" filled="f" stroked="t" strokeweight="3.321681pt" strokecolor="#231F20">
                <v:path arrowok="t"/>
              </v:shape>
            </v:group>
            <v:group style="position:absolute;left:5139;top:-2650;width:59;height:59" coordorigin="5139,-2650" coordsize="59,59">
              <v:shape style="position:absolute;left:5139;top:-2650;width:59;height:59" coordorigin="5139,-2650" coordsize="59,59" path="m5136,-2621l5201,-2621e" filled="f" stroked="t" strokeweight="3.321237pt" strokecolor="#231F20">
                <v:path arrowok="t"/>
              </v:shape>
            </v:group>
            <v:group style="position:absolute;left:5314;top:-2641;width:59;height:59" coordorigin="5314,-2641" coordsize="59,59">
              <v:shape style="position:absolute;left:5314;top:-2641;width:59;height:59" coordorigin="5314,-2641" coordsize="59,59" path="m5311,-2612l5376,-2612e" filled="f" stroked="t" strokeweight="3.321237pt" strokecolor="#231F20">
                <v:path arrowok="t"/>
              </v:shape>
            </v:group>
            <v:group style="position:absolute;left:5489;top:-2641;width:59;height:59" coordorigin="5489,-2641" coordsize="59,59">
              <v:shape style="position:absolute;left:5489;top:-2641;width:59;height:59" coordorigin="5489,-2641" coordsize="59,59" path="m5486,-2612l5551,-2612e" filled="f" stroked="t" strokeweight="3.321237pt" strokecolor="#231F20">
                <v:path arrowok="t"/>
              </v:shape>
            </v:group>
            <v:group style="position:absolute;left:5664;top:-2671;width:59;height:59" coordorigin="5664,-2671" coordsize="59,59">
              <v:shape style="position:absolute;left:5664;top:-2671;width:59;height:59" coordorigin="5664,-2671" coordsize="59,59" path="m5661,-2641l5725,-2641e" filled="f" stroked="t" strokeweight="3.321681pt" strokecolor="#231F20">
                <v:path arrowok="t"/>
              </v:shape>
            </v:group>
            <v:group style="position:absolute;left:5838;top:-2701;width:59;height:59" coordorigin="5838,-2701" coordsize="59,59">
              <v:shape style="position:absolute;left:5838;top:-2701;width:59;height:59" coordorigin="5838,-2701" coordsize="59,59" path="m5836,-2671l5900,-2671e" filled="f" stroked="t" strokeweight="3.321237pt" strokecolor="#231F20">
                <v:path arrowok="t"/>
              </v:shape>
            </v:group>
            <v:group style="position:absolute;left:6013;top:-2344;width:59;height:30" coordorigin="6013,-2344" coordsize="59,30">
              <v:shape style="position:absolute;left:6013;top:-2344;width:59;height:30" coordorigin="6013,-2344" coordsize="59,30" path="m6073,-2314l6073,-2344,6013,-2344,6013,-2314e" filled="f" stroked="t" strokeweight=".247801pt" strokecolor="#231F20">
                <v:path arrowok="t"/>
              </v:shape>
            </v:group>
            <v:group style="position:absolute;left:6188;top:-2674;width:59;height:59" coordorigin="6188,-2674" coordsize="59,59">
              <v:shape style="position:absolute;left:6188;top:-2674;width:59;height:59" coordorigin="6188,-2674" coordsize="59,59" path="m6186,-2644l6250,-2644e" filled="f" stroked="t" strokeweight="3.321237pt" strokecolor="#231F20">
                <v:path arrowok="t"/>
              </v:shape>
            </v:group>
            <v:group style="position:absolute;left:6363;top:-2725;width:59;height:59" coordorigin="6363,-2725" coordsize="59,59">
              <v:shape style="position:absolute;left:6363;top:-2725;width:59;height:59" coordorigin="6363,-2725" coordsize="59,59" path="m6361,-2695l6425,-2695e" filled="f" stroked="t" strokeweight="3.321237pt" strokecolor="#231F20">
                <v:path arrowok="t"/>
              </v:shape>
            </v:group>
            <v:group style="position:absolute;left:6538;top:-2909;width:59;height:30" coordorigin="6538,-2909" coordsize="59,30">
              <v:shape style="position:absolute;left:6538;top:-2909;width:59;height:30" coordorigin="6538,-2909" coordsize="59,30" path="m6538,-2880l6598,-2880,6598,-2909e" filled="f" stroked="t" strokeweight=".247801pt" strokecolor="#231F20">
                <v:path arrowok="t"/>
              </v:shape>
            </v:group>
            <v:group style="position:absolute;left:6538;top:-2909;width:2;height:30" coordorigin="6538,-2909" coordsize="2,30">
              <v:shape style="position:absolute;left:6538;top:-2909;width:2;height:30" coordorigin="6538,-2909" coordsize="0,30" path="m6538,-2909l6538,-2880e" filled="f" stroked="t" strokeweight=".247801pt" strokecolor="#231F20">
                <v:path arrowok="t"/>
              </v:shape>
            </v:group>
            <v:group style="position:absolute;left:6713;top:-2704;width:59;height:59" coordorigin="6713,-2704" coordsize="59,59">
              <v:shape style="position:absolute;left:6713;top:-2704;width:59;height:59" coordorigin="6713,-2704" coordsize="59,59" path="m6711,-2674l6775,-2674e" filled="f" stroked="t" strokeweight="3.321681pt" strokecolor="#231F20">
                <v:path arrowok="t"/>
              </v:shape>
            </v:group>
            <v:group style="position:absolute;left:6888;top:-2641;width:59;height:59" coordorigin="6888,-2641" coordsize="59,59">
              <v:shape style="position:absolute;left:6888;top:-2641;width:59;height:59" coordorigin="6888,-2641" coordsize="59,59" path="m6886,-2612l6950,-2612e" filled="f" stroked="t" strokeweight="3.321237pt" strokecolor="#231F20">
                <v:path arrowok="t"/>
              </v:shape>
            </v:group>
            <v:group style="position:absolute;left:7063;top:-2641;width:59;height:59" coordorigin="7063,-2641" coordsize="59,59">
              <v:shape style="position:absolute;left:7063;top:-2641;width:59;height:59" coordorigin="7063,-2641" coordsize="59,59" path="m7061,-2612l7125,-2612e" filled="f" stroked="t" strokeweight="3.321237pt" strokecolor="#231F20">
                <v:path arrowok="t"/>
              </v:shape>
            </v:group>
            <v:group style="position:absolute;left:7238;top:-2641;width:59;height:59" coordorigin="7238,-2641" coordsize="59,59">
              <v:shape style="position:absolute;left:7238;top:-2641;width:59;height:59" coordorigin="7238,-2641" coordsize="59,59" path="m7236,-2612l7300,-2612e" filled="f" stroked="t" strokeweight="3.321237pt" strokecolor="#231F20">
                <v:path arrowok="t"/>
              </v:shape>
            </v:group>
            <v:group style="position:absolute;left:7413;top:-2909;width:59;height:30" coordorigin="7413,-2909" coordsize="59,30">
              <v:shape style="position:absolute;left:7413;top:-2909;width:59;height:30" coordorigin="7413,-2909" coordsize="59,30" path="m7413,-2880l7473,-2880,7473,-2909e" filled="f" stroked="t" strokeweight=".247801pt" strokecolor="#231F20">
                <v:path arrowok="t"/>
              </v:shape>
            </v:group>
            <v:group style="position:absolute;left:7413;top:-2909;width:2;height:30" coordorigin="7413,-2909" coordsize="2,30">
              <v:shape style="position:absolute;left:7413;top:-2909;width:2;height:30" coordorigin="7413,-2909" coordsize="0,30" path="m7413,-2909l7413,-2880e" filled="f" stroked="t" strokeweight=".247801pt" strokecolor="#231F20">
                <v:path arrowok="t"/>
              </v:shape>
            </v:group>
            <v:group style="position:absolute;left:7588;top:-2641;width:59;height:59" coordorigin="7588,-2641" coordsize="59,59">
              <v:shape style="position:absolute;left:7588;top:-2641;width:59;height:59" coordorigin="7588,-2641" coordsize="59,59" path="m7586,-2612l7650,-2612e" filled="f" stroked="t" strokeweight="3.321237pt" strokecolor="#231F20">
                <v:path arrowok="t"/>
              </v:shape>
            </v:group>
            <v:group style="position:absolute;left:7763;top:-2674;width:59;height:59" coordorigin="7763,-2674" coordsize="59,59">
              <v:shape style="position:absolute;left:7763;top:-2674;width:59;height:59" coordorigin="7763,-2674" coordsize="59,59" path="m7761,-2644l7825,-2644e" filled="f" stroked="t" strokeweight="3.321237pt" strokecolor="#231F20">
                <v:path arrowok="t"/>
              </v:shape>
            </v:group>
            <v:group style="position:absolute;left:7938;top:-2641;width:59;height:59" coordorigin="7938,-2641" coordsize="59,59">
              <v:shape style="position:absolute;left:7938;top:-2641;width:59;height:59" coordorigin="7938,-2641" coordsize="59,59" path="m7935,-2612l8000,-2612e" filled="f" stroked="t" strokeweight="3.321237pt" strokecolor="#231F20">
                <v:path arrowok="t"/>
              </v:shape>
            </v:group>
            <v:group style="position:absolute;left:8113;top:-2641;width:59;height:59" coordorigin="8113,-2641" coordsize="59,59">
              <v:shape style="position:absolute;left:8113;top:-2641;width:59;height:59" coordorigin="8113,-2641" coordsize="59,59" path="m8110,-2612l8175,-2612e" filled="f" stroked="t" strokeweight="3.321237pt" strokecolor="#231F20">
                <v:path arrowok="t"/>
              </v:shape>
            </v:group>
            <v:group style="position:absolute;left:8288;top:-2909;width:59;height:30" coordorigin="8288,-2909" coordsize="59,30">
              <v:shape style="position:absolute;left:8288;top:-2909;width:59;height:30" coordorigin="8288,-2909" coordsize="59,30" path="m8288,-2880l8347,-2880,8347,-2909e" filled="f" stroked="t" strokeweight=".247801pt" strokecolor="#231F20">
                <v:path arrowok="t"/>
              </v:shape>
            </v:group>
            <v:group style="position:absolute;left:8288;top:-2909;width:2;height:30" coordorigin="8288,-2909" coordsize="2,30">
              <v:shape style="position:absolute;left:8288;top:-2909;width:2;height:30" coordorigin="8288,-2909" coordsize="0,30" path="m8288,-2909l8288,-2880e" filled="f" stroked="t" strokeweight=".247801pt" strokecolor="#231F20">
                <v:path arrowok="t"/>
              </v:shape>
            </v:group>
            <v:group style="position:absolute;left:8463;top:-2344;width:59;height:30" coordorigin="8463,-2344" coordsize="59,30">
              <v:shape style="position:absolute;left:8463;top:-2344;width:59;height:30" coordorigin="8463,-2344" coordsize="59,30" path="m8522,-2314l8522,-2344,8463,-2344,8463,-2314e" filled="f" stroked="t" strokeweight=".247801pt" strokecolor="#231F20">
                <v:path arrowok="t"/>
              </v:shape>
            </v:group>
            <v:group style="position:absolute;left:8638;top:-2344;width:59;height:30" coordorigin="8638,-2344" coordsize="59,30">
              <v:shape style="position:absolute;left:8638;top:-2344;width:59;height:30" coordorigin="8638,-2344" coordsize="59,30" path="m8697,-2314l8697,-2344,8638,-2344,8638,-2314e" filled="f" stroked="t" strokeweight=".247801pt" strokecolor="#231F20">
                <v:path arrowok="t"/>
              </v:shape>
            </v:group>
            <v:group style="position:absolute;left:8813;top:-2641;width:59;height:59" coordorigin="8813,-2641" coordsize="59,59">
              <v:shape style="position:absolute;left:8813;top:-2641;width:59;height:59" coordorigin="8813,-2641" coordsize="59,59" path="m8810,-2612l8875,-2612e" filled="f" stroked="t" strokeweight="3.321237pt" strokecolor="#231F20">
                <v:path arrowok="t"/>
              </v:shape>
            </v:group>
            <v:group style="position:absolute;left:8988;top:-2641;width:59;height:59" coordorigin="8988,-2641" coordsize="59,59">
              <v:shape style="position:absolute;left:8988;top:-2641;width:59;height:59" coordorigin="8988,-2641" coordsize="59,59" path="m8985,-2612l9050,-2612e" filled="f" stroked="t" strokeweight="3.321237pt" strokecolor="#231F20">
                <v:path arrowok="t"/>
              </v:shape>
            </v:group>
            <v:group style="position:absolute;left:9163;top:-2674;width:59;height:59" coordorigin="9163,-2674" coordsize="59,59">
              <v:shape style="position:absolute;left:9163;top:-2674;width:59;height:59" coordorigin="9163,-2674" coordsize="59,59" path="m9160,-2644l9225,-2644e" filled="f" stroked="t" strokeweight="3.321237pt" strokecolor="#231F20">
                <v:path arrowok="t"/>
              </v:shape>
            </v:group>
            <v:group style="position:absolute;left:9338;top:-2641;width:59;height:59" coordorigin="9338,-2641" coordsize="59,59">
              <v:shape style="position:absolute;left:9338;top:-2641;width:59;height:59" coordorigin="9338,-2641" coordsize="59,59" path="m9335,-2612l9400,-2612e" filled="f" stroked="t" strokeweight="3.321237pt" strokecolor="#231F20">
                <v:path arrowok="t"/>
              </v:shape>
            </v:group>
            <v:group style="position:absolute;left:9513;top:-2641;width:59;height:59" coordorigin="9513,-2641" coordsize="59,59">
              <v:shape style="position:absolute;left:9513;top:-2641;width:59;height:59" coordorigin="9513,-2641" coordsize="59,59" path="m9510,-2612l9575,-2612e" filled="f" stroked="t" strokeweight="3.321237pt" strokecolor="#231F20">
                <v:path arrowok="t"/>
              </v:shape>
            </v:group>
            <v:group style="position:absolute;left:9688;top:-2641;width:59;height:59" coordorigin="9688,-2641" coordsize="59,59">
              <v:shape style="position:absolute;left:9688;top:-2641;width:59;height:59" coordorigin="9688,-2641" coordsize="59,59" path="m9685,-2612l9750,-2612e" filled="f" stroked="t" strokeweight="3.321237pt" strokecolor="#231F20">
                <v:path arrowok="t"/>
              </v:shape>
            </v:group>
            <v:group style="position:absolute;left:9863;top:-2641;width:59;height:59" coordorigin="9863,-2641" coordsize="59,59">
              <v:shape style="position:absolute;left:9863;top:-2641;width:59;height:59" coordorigin="9863,-2641" coordsize="59,59" path="m9860,-2612l9924,-2612e" filled="f" stroked="t" strokeweight="3.321237pt" strokecolor="#231F20">
                <v:path arrowok="t"/>
              </v:shape>
            </v:group>
            <v:group style="position:absolute;left:10037;top:-2344;width:59;height:30" coordorigin="10037,-2344" coordsize="59,30">
              <v:shape style="position:absolute;left:10037;top:-2344;width:59;height:30" coordorigin="10037,-2344" coordsize="59,30" path="m10097,-2314l10097,-2344,10037,-2344,10037,-2314e" filled="f" stroked="t" strokeweight=".247801pt" strokecolor="#231F20">
                <v:path arrowok="t"/>
              </v:shape>
            </v:group>
            <v:group style="position:absolute;left:10212;top:-2641;width:59;height:59" coordorigin="10212,-2641" coordsize="59,59">
              <v:shape style="position:absolute;left:10212;top:-2641;width:59;height:59" coordorigin="10212,-2641" coordsize="59,59" path="m10210,-2612l10274,-2612e" filled="f" stroked="t" strokeweight="3.321237pt" strokecolor="#231F20">
                <v:path arrowok="t"/>
              </v:shape>
            </v:group>
            <v:group style="position:absolute;left:10387;top:-2665;width:59;height:59" coordorigin="10387,-2665" coordsize="59,59">
              <v:shape style="position:absolute;left:10387;top:-2665;width:59;height:59" coordorigin="10387,-2665" coordsize="59,59" path="m10385,-2635l10449,-2635e" filled="f" stroked="t" strokeweight="3.321237pt" strokecolor="#231F20">
                <v:path arrowok="t"/>
              </v:shape>
            </v:group>
            <v:group style="position:absolute;left:10562;top:-2656;width:59;height:59" coordorigin="10562,-2656" coordsize="59,59">
              <v:shape style="position:absolute;left:10562;top:-2656;width:59;height:59" coordorigin="10562,-2656" coordsize="59,59" path="m10560,-2627l10624,-2627e" filled="f" stroked="t" strokeweight="3.321237pt" strokecolor="#231F20">
                <v:path arrowok="t"/>
              </v:shape>
            </v:group>
            <v:group style="position:absolute;left:10737;top:-2641;width:59;height:59" coordorigin="10737,-2641" coordsize="59,59">
              <v:shape style="position:absolute;left:10737;top:-2641;width:59;height:59" coordorigin="10737,-2641" coordsize="59,59" path="m10735,-2612l10799,-2612e" filled="f" stroked="t" strokeweight="3.321237pt" strokecolor="#231F20">
                <v:path arrowok="t"/>
              </v:shape>
            </v:group>
            <v:group style="position:absolute;left:10912;top:-2344;width:59;height:30" coordorigin="10912,-2344" coordsize="59,30">
              <v:shape style="position:absolute;left:10912;top:-2344;width:59;height:30" coordorigin="10912,-2344" coordsize="59,30" path="m10972,-2314l10972,-2344,10912,-2344,10912,-2314e" filled="f" stroked="t" strokeweight=".247801pt" strokecolor="#231F20">
                <v:path arrowok="t"/>
              </v:shape>
            </v:group>
            <v:group style="position:absolute;left:11087;top:-2641;width:59;height:59" coordorigin="11087,-2641" coordsize="59,59">
              <v:shape style="position:absolute;left:11087;top:-2641;width:59;height:59" coordorigin="11087,-2641" coordsize="59,59" path="m11085,-2612l11149,-2612e" filled="f" stroked="t" strokeweight="3.321237pt" strokecolor="#231F20">
                <v:path arrowok="t"/>
              </v:shape>
            </v:group>
            <v:group style="position:absolute;left:11262;top:-2671;width:59;height:59" coordorigin="11262,-2671" coordsize="59,59">
              <v:shape style="position:absolute;left:11262;top:-2671;width:59;height:59" coordorigin="11262,-2671" coordsize="59,59" path="m11260,-2641l11324,-2641e" filled="f" stroked="t" strokeweight="3.321681pt" strokecolor="#231F20">
                <v:path arrowok="t"/>
              </v:shape>
            </v:group>
            <v:group style="position:absolute;left:1844;top:-2909;width:9448;height:595" coordorigin="1844,-2909" coordsize="9448,595">
              <v:shape style="position:absolute;left:1844;top:-2909;width:9448;height:595" coordorigin="1844,-2909" coordsize="9448,595" path="m1844,-2659l2019,-2612,2194,-2632,2369,-2612,2544,-2615,2719,-2612,2894,-2909,3069,-2909,3244,-2314,3419,-2314,3594,-2612,3769,-2612,3944,-2909,4119,-2612,4294,-2644,4469,-2615,4643,-2314,4818,-2314,4993,-2612,5168,-2612,5343,-2868,5518,-2909,5693,-2612,5868,-2612,6043,-2314,6218,-2612,6393,-2615,6568,-2612,6743,-2615,6918,-2909,7093,-2909,7268,-2314,7443,-2612,7618,-2909,7793,-2612,7968,-2909,8143,-2909,8318,-2612,8493,-2314,8668,-2314,8843,-2909,9017,-2897,9192,-2615,9367,-2909,9542,-2314,9717,-2909,9892,-2909,10067,-2314,10242,-2314,10417,-2612,10592,-2612,10767,-2909,10942,-2314,11117,-2314,11292,-2612e" filled="f" stroked="t" strokeweight=".495602pt" strokecolor="#231F20">
                <v:path arrowok="t"/>
                <v:stroke dashstyle="longDash"/>
              </v:shape>
            </v:group>
            <v:group style="position:absolute;left:1844;top:-2689;width:30;height:30" coordorigin="1844,-2689" coordsize="30,30">
              <v:shape style="position:absolute;left:1844;top:-2689;width:30;height:30" coordorigin="1844,-2689" coordsize="30,30" path="m1844,-2659l1874,-2689e" filled="f" stroked="t" strokeweight=".247801pt" strokecolor="#231F20">
                <v:path arrowok="t"/>
              </v:shape>
            </v:group>
            <v:group style="position:absolute;left:1844;top:-2659;width:30;height:30" coordorigin="1844,-2659" coordsize="30,30">
              <v:shape style="position:absolute;left:1844;top:-2659;width:30;height:30" coordorigin="1844,-2659" coordsize="30,30" path="m1844,-2659l1874,-2630e" filled="f" stroked="t" strokeweight=".247801pt" strokecolor="#231F20">
                <v:path arrowok="t"/>
              </v:shape>
            </v:group>
            <v:group style="position:absolute;left:1989;top:-2641;width:59;height:59" coordorigin="1989,-2641" coordsize="59,59">
              <v:shape style="position:absolute;left:1989;top:-2641;width:59;height:59" coordorigin="1989,-2641" coordsize="59,59" path="m1989,-2582l2049,-2641e" filled="f" stroked="t" strokeweight=".247801pt" strokecolor="#231F20">
                <v:path arrowok="t"/>
              </v:shape>
            </v:group>
            <v:group style="position:absolute;left:1989;top:-2641;width:59;height:59" coordorigin="1989,-2641" coordsize="59,59">
              <v:shape style="position:absolute;left:1989;top:-2641;width:59;height:59" coordorigin="1989,-2641" coordsize="59,59" path="m1989,-2641l2049,-2582e" filled="f" stroked="t" strokeweight=".247801pt" strokecolor="#231F20">
                <v:path arrowok="t"/>
              </v:shape>
            </v:group>
            <v:group style="position:absolute;left:2164;top:-2662;width:59;height:59" coordorigin="2164,-2662" coordsize="59,59">
              <v:shape style="position:absolute;left:2164;top:-2662;width:59;height:59" coordorigin="2164,-2662" coordsize="59,59" path="m2164,-2603l2224,-2662e" filled="f" stroked="t" strokeweight=".247801pt" strokecolor="#231F20">
                <v:path arrowok="t"/>
              </v:shape>
            </v:group>
            <v:group style="position:absolute;left:2164;top:-2662;width:59;height:59" coordorigin="2164,-2662" coordsize="59,59">
              <v:shape style="position:absolute;left:2164;top:-2662;width:59;height:59" coordorigin="2164,-2662" coordsize="59,59" path="m2164,-2662l2224,-2603e" filled="f" stroked="t" strokeweight=".247801pt" strokecolor="#231F20">
                <v:path arrowok="t"/>
              </v:shape>
            </v:group>
            <v:group style="position:absolute;left:2339;top:-2641;width:59;height:59" coordorigin="2339,-2641" coordsize="59,59">
              <v:shape style="position:absolute;left:2339;top:-2641;width:59;height:59" coordorigin="2339,-2641" coordsize="59,59" path="m2339,-2582l2399,-2641e" filled="f" stroked="t" strokeweight=".247801pt" strokecolor="#231F20">
                <v:path arrowok="t"/>
              </v:shape>
            </v:group>
            <v:group style="position:absolute;left:2339;top:-2641;width:59;height:59" coordorigin="2339,-2641" coordsize="59,59">
              <v:shape style="position:absolute;left:2339;top:-2641;width:59;height:59" coordorigin="2339,-2641" coordsize="59,59" path="m2339,-2641l2399,-2582e" filled="f" stroked="t" strokeweight=".247801pt" strokecolor="#231F20">
                <v:path arrowok="t"/>
              </v:shape>
            </v:group>
            <v:group style="position:absolute;left:2514;top:-2644;width:59;height:59" coordorigin="2514,-2644" coordsize="59,59">
              <v:shape style="position:absolute;left:2514;top:-2644;width:59;height:59" coordorigin="2514,-2644" coordsize="59,59" path="m2514,-2585l2574,-2644e" filled="f" stroked="t" strokeweight=".247801pt" strokecolor="#231F20">
                <v:path arrowok="t"/>
              </v:shape>
            </v:group>
            <v:group style="position:absolute;left:2514;top:-2644;width:59;height:59" coordorigin="2514,-2644" coordsize="59,59">
              <v:shape style="position:absolute;left:2514;top:-2644;width:59;height:59" coordorigin="2514,-2644" coordsize="59,59" path="m2514,-2644l2574,-2585e" filled="f" stroked="t" strokeweight=".247801pt" strokecolor="#231F20">
                <v:path arrowok="t"/>
              </v:shape>
            </v:group>
            <v:group style="position:absolute;left:2689;top:-2641;width:59;height:59" coordorigin="2689,-2641" coordsize="59,59">
              <v:shape style="position:absolute;left:2689;top:-2641;width:59;height:59" coordorigin="2689,-2641" coordsize="59,59" path="m2689,-2582l2749,-2641e" filled="f" stroked="t" strokeweight=".247801pt" strokecolor="#231F20">
                <v:path arrowok="t"/>
              </v:shape>
            </v:group>
            <v:group style="position:absolute;left:2689;top:-2641;width:59;height:59" coordorigin="2689,-2641" coordsize="59,59">
              <v:shape style="position:absolute;left:2689;top:-2641;width:59;height:59" coordorigin="2689,-2641" coordsize="59,59" path="m2689,-2641l2749,-2582e" filled="f" stroked="t" strokeweight=".247801pt" strokecolor="#231F20">
                <v:path arrowok="t"/>
              </v:shape>
            </v:group>
            <v:group style="position:absolute;left:2864;top:-2909;width:30;height:30" coordorigin="2864,-2909" coordsize="30,30">
              <v:shape style="position:absolute;left:2864;top:-2909;width:30;height:30" coordorigin="2864,-2909" coordsize="30,30" path="m2864,-2880l2894,-2909e" filled="f" stroked="t" strokeweight=".247801pt" strokecolor="#231F20">
                <v:path arrowok="t"/>
              </v:shape>
            </v:group>
            <v:group style="position:absolute;left:2894;top:-2909;width:30;height:30" coordorigin="2894,-2909" coordsize="30,30">
              <v:shape style="position:absolute;left:2894;top:-2909;width:30;height:30" coordorigin="2894,-2909" coordsize="30,30" path="m2894,-2909l2924,-2880e" filled="f" stroked="t" strokeweight=".247801pt" strokecolor="#231F20">
                <v:path arrowok="t"/>
              </v:shape>
            </v:group>
            <v:group style="position:absolute;left:3039;top:-2909;width:30;height:30" coordorigin="3039,-2909" coordsize="30,30">
              <v:shape style="position:absolute;left:3039;top:-2909;width:30;height:30" coordorigin="3039,-2909" coordsize="30,30" path="m3039,-2880l3069,-2909e" filled="f" stroked="t" strokeweight=".247801pt" strokecolor="#231F20">
                <v:path arrowok="t"/>
              </v:shape>
            </v:group>
            <v:group style="position:absolute;left:3069;top:-2909;width:30;height:30" coordorigin="3069,-2909" coordsize="30,30">
              <v:shape style="position:absolute;left:3069;top:-2909;width:30;height:30" coordorigin="3069,-2909" coordsize="30,30" path="m3069,-2909l3099,-2880e" filled="f" stroked="t" strokeweight=".247801pt" strokecolor="#231F20">
                <v:path arrowok="t"/>
              </v:shape>
            </v:group>
            <v:group style="position:absolute;left:3244;top:-2344;width:30;height:30" coordorigin="3244,-2344" coordsize="30,30">
              <v:shape style="position:absolute;left:3244;top:-2344;width:30;height:30" coordorigin="3244,-2344" coordsize="30,30" path="m3244,-2314l3274,-2344e" filled="f" stroked="t" strokeweight=".247801pt" strokecolor="#231F20">
                <v:path arrowok="t"/>
              </v:shape>
            </v:group>
            <v:group style="position:absolute;left:3214;top:-2344;width:30;height:30" coordorigin="3214,-2344" coordsize="30,30">
              <v:shape style="position:absolute;left:3214;top:-2344;width:30;height:30" coordorigin="3214,-2344" coordsize="30,30" path="m3214,-2344l3244,-2314e" filled="f" stroked="t" strokeweight=".247801pt" strokecolor="#231F20">
                <v:path arrowok="t"/>
              </v:shape>
            </v:group>
            <v:group style="position:absolute;left:3419;top:-2344;width:30;height:30" coordorigin="3419,-2344" coordsize="30,30">
              <v:shape style="position:absolute;left:3419;top:-2344;width:30;height:30" coordorigin="3419,-2344" coordsize="30,30" path="m3419,-2314l3449,-2344e" filled="f" stroked="t" strokeweight=".247801pt" strokecolor="#231F20">
                <v:path arrowok="t"/>
              </v:shape>
            </v:group>
            <v:group style="position:absolute;left:3389;top:-2344;width:30;height:30" coordorigin="3389,-2344" coordsize="30,30">
              <v:shape style="position:absolute;left:3389;top:-2344;width:30;height:30" coordorigin="3389,-2344" coordsize="30,30" path="m3389,-2344l3419,-2314e" filled="f" stroked="t" strokeweight=".247801pt" strokecolor="#231F20">
                <v:path arrowok="t"/>
              </v:shape>
            </v:group>
            <v:group style="position:absolute;left:3564;top:-2641;width:59;height:59" coordorigin="3564,-2641" coordsize="59,59">
              <v:shape style="position:absolute;left:3564;top:-2641;width:59;height:59" coordorigin="3564,-2641" coordsize="59,59" path="m3564,-2582l3623,-2641e" filled="f" stroked="t" strokeweight=".247801pt" strokecolor="#231F20">
                <v:path arrowok="t"/>
              </v:shape>
            </v:group>
            <v:group style="position:absolute;left:3564;top:-2641;width:59;height:59" coordorigin="3564,-2641" coordsize="59,59">
              <v:shape style="position:absolute;left:3564;top:-2641;width:59;height:59" coordorigin="3564,-2641" coordsize="59,59" path="m3564,-2641l3623,-2582e" filled="f" stroked="t" strokeweight=".247801pt" strokecolor="#231F20">
                <v:path arrowok="t"/>
              </v:shape>
            </v:group>
            <v:group style="position:absolute;left:3739;top:-2641;width:59;height:59" coordorigin="3739,-2641" coordsize="59,59">
              <v:shape style="position:absolute;left:3739;top:-2641;width:59;height:59" coordorigin="3739,-2641" coordsize="59,59" path="m3739,-2582l3798,-2641e" filled="f" stroked="t" strokeweight=".247801pt" strokecolor="#231F20">
                <v:path arrowok="t"/>
              </v:shape>
            </v:group>
            <v:group style="position:absolute;left:3739;top:-2641;width:59;height:59" coordorigin="3739,-2641" coordsize="59,59">
              <v:shape style="position:absolute;left:3739;top:-2641;width:59;height:59" coordorigin="3739,-2641" coordsize="59,59" path="m3739,-2641l3798,-2582e" filled="f" stroked="t" strokeweight=".247801pt" strokecolor="#231F20">
                <v:path arrowok="t"/>
              </v:shape>
            </v:group>
            <v:group style="position:absolute;left:3914;top:-2909;width:30;height:30" coordorigin="3914,-2909" coordsize="30,30">
              <v:shape style="position:absolute;left:3914;top:-2909;width:30;height:30" coordorigin="3914,-2909" coordsize="30,30" path="m3914,-2880l3944,-2909e" filled="f" stroked="t" strokeweight=".247801pt" strokecolor="#231F20">
                <v:path arrowok="t"/>
              </v:shape>
            </v:group>
            <v:group style="position:absolute;left:3944;top:-2909;width:30;height:30" coordorigin="3944,-2909" coordsize="30,30">
              <v:shape style="position:absolute;left:3944;top:-2909;width:30;height:30" coordorigin="3944,-2909" coordsize="30,30" path="m3944,-2909l3973,-2880e" filled="f" stroked="t" strokeweight=".247801pt" strokecolor="#231F20">
                <v:path arrowok="t"/>
              </v:shape>
            </v:group>
            <v:group style="position:absolute;left:4089;top:-2641;width:59;height:59" coordorigin="4089,-2641" coordsize="59,59">
              <v:shape style="position:absolute;left:4089;top:-2641;width:59;height:59" coordorigin="4089,-2641" coordsize="59,59" path="m4089,-2582l4148,-2641e" filled="f" stroked="t" strokeweight=".247801pt" strokecolor="#231F20">
                <v:path arrowok="t"/>
              </v:shape>
            </v:group>
            <v:group style="position:absolute;left:4089;top:-2641;width:59;height:59" coordorigin="4089,-2641" coordsize="59,59">
              <v:shape style="position:absolute;left:4089;top:-2641;width:59;height:59" coordorigin="4089,-2641" coordsize="59,59" path="m4089,-2641l4148,-2582e" filled="f" stroked="t" strokeweight=".247801pt" strokecolor="#231F20">
                <v:path arrowok="t"/>
              </v:shape>
            </v:group>
            <v:group style="position:absolute;left:4264;top:-2674;width:59;height:59" coordorigin="4264,-2674" coordsize="59,59">
              <v:shape style="position:absolute;left:4264;top:-2674;width:59;height:59" coordorigin="4264,-2674" coordsize="59,59" path="m4264,-2615l4323,-2674e" filled="f" stroked="t" strokeweight=".247801pt" strokecolor="#231F20">
                <v:path arrowok="t"/>
              </v:shape>
            </v:group>
            <v:group style="position:absolute;left:4264;top:-2674;width:59;height:59" coordorigin="4264,-2674" coordsize="59,59">
              <v:shape style="position:absolute;left:4264;top:-2674;width:59;height:59" coordorigin="4264,-2674" coordsize="59,59" path="m4264,-2674l4323,-2615e" filled="f" stroked="t" strokeweight=".247801pt" strokecolor="#231F20">
                <v:path arrowok="t"/>
              </v:shape>
            </v:group>
            <v:group style="position:absolute;left:4439;top:-2644;width:59;height:59" coordorigin="4439,-2644" coordsize="59,59">
              <v:shape style="position:absolute;left:4439;top:-2644;width:59;height:59" coordorigin="4439,-2644" coordsize="59,59" path="m4439,-2585l4498,-2644e" filled="f" stroked="t" strokeweight=".247801pt" strokecolor="#231F20">
                <v:path arrowok="t"/>
              </v:shape>
            </v:group>
            <v:group style="position:absolute;left:4439;top:-2644;width:59;height:59" coordorigin="4439,-2644" coordsize="59,59">
              <v:shape style="position:absolute;left:4439;top:-2644;width:59;height:59" coordorigin="4439,-2644" coordsize="59,59" path="m4439,-2644l4498,-2585e" filled="f" stroked="t" strokeweight=".247801pt" strokecolor="#231F20">
                <v:path arrowok="t"/>
              </v:shape>
            </v:group>
            <v:group style="position:absolute;left:4643;top:-2344;width:30;height:30" coordorigin="4643,-2344" coordsize="30,30">
              <v:shape style="position:absolute;left:4643;top:-2344;width:30;height:30" coordorigin="4643,-2344" coordsize="30,30" path="m4643,-2314l4673,-2344e" filled="f" stroked="t" strokeweight=".247801pt" strokecolor="#231F20">
                <v:path arrowok="t"/>
              </v:shape>
            </v:group>
            <v:group style="position:absolute;left:4614;top:-2344;width:30;height:30" coordorigin="4614,-2344" coordsize="30,30">
              <v:shape style="position:absolute;left:4614;top:-2344;width:30;height:30" coordorigin="4614,-2344" coordsize="30,30" path="m4614,-2344l4643,-2314e" filled="f" stroked="t" strokeweight=".247801pt" strokecolor="#231F20">
                <v:path arrowok="t"/>
              </v:shape>
            </v:group>
            <v:group style="position:absolute;left:4818;top:-2344;width:30;height:30" coordorigin="4818,-2344" coordsize="30,30">
              <v:shape style="position:absolute;left:4818;top:-2344;width:30;height:30" coordorigin="4818,-2344" coordsize="30,30" path="m4818,-2314l4848,-2344e" filled="f" stroked="t" strokeweight=".247801pt" strokecolor="#231F20">
                <v:path arrowok="t"/>
              </v:shape>
            </v:group>
            <v:group style="position:absolute;left:4789;top:-2344;width:30;height:30" coordorigin="4789,-2344" coordsize="30,30">
              <v:shape style="position:absolute;left:4789;top:-2344;width:30;height:30" coordorigin="4789,-2344" coordsize="30,30" path="m4789,-2344l4818,-2314e" filled="f" stroked="t" strokeweight=".247801pt" strokecolor="#231F20">
                <v:path arrowok="t"/>
              </v:shape>
            </v:group>
            <v:group style="position:absolute;left:4964;top:-2641;width:59;height:59" coordorigin="4964,-2641" coordsize="59,59">
              <v:shape style="position:absolute;left:4964;top:-2641;width:59;height:59" coordorigin="4964,-2641" coordsize="59,59" path="m4964,-2582l5023,-2641e" filled="f" stroked="t" strokeweight=".247801pt" strokecolor="#231F20">
                <v:path arrowok="t"/>
              </v:shape>
            </v:group>
            <v:group style="position:absolute;left:4964;top:-2641;width:59;height:59" coordorigin="4964,-2641" coordsize="59,59">
              <v:shape style="position:absolute;left:4964;top:-2641;width:59;height:59" coordorigin="4964,-2641" coordsize="59,59" path="m4964,-2641l5023,-2582e" filled="f" stroked="t" strokeweight=".247801pt" strokecolor="#231F20">
                <v:path arrowok="t"/>
              </v:shape>
            </v:group>
            <v:group style="position:absolute;left:5139;top:-2641;width:59;height:59" coordorigin="5139,-2641" coordsize="59,59">
              <v:shape style="position:absolute;left:5139;top:-2641;width:59;height:59" coordorigin="5139,-2641" coordsize="59,59" path="m5139,-2582l5198,-2641e" filled="f" stroked="t" strokeweight=".247801pt" strokecolor="#231F20">
                <v:path arrowok="t"/>
              </v:shape>
            </v:group>
            <v:group style="position:absolute;left:5139;top:-2641;width:59;height:59" coordorigin="5139,-2641" coordsize="59,59">
              <v:shape style="position:absolute;left:5139;top:-2641;width:59;height:59" coordorigin="5139,-2641" coordsize="59,59" path="m5139,-2641l5198,-2582e" filled="f" stroked="t" strokeweight=".247801pt" strokecolor="#231F20">
                <v:path arrowok="t"/>
              </v:shape>
            </v:group>
            <v:group style="position:absolute;left:5314;top:-2897;width:59;height:59" coordorigin="5314,-2897" coordsize="59,59">
              <v:shape style="position:absolute;left:5314;top:-2897;width:59;height:59" coordorigin="5314,-2897" coordsize="59,59" path="m5314,-2838l5373,-2897e" filled="f" stroked="t" strokeweight=".247801pt" strokecolor="#231F20">
                <v:path arrowok="t"/>
              </v:shape>
            </v:group>
            <v:group style="position:absolute;left:5314;top:-2897;width:59;height:59" coordorigin="5314,-2897" coordsize="59,59">
              <v:shape style="position:absolute;left:5314;top:-2897;width:59;height:59" coordorigin="5314,-2897" coordsize="59,59" path="m5314,-2897l5373,-2838e" filled="f" stroked="t" strokeweight=".247801pt" strokecolor="#231F20">
                <v:path arrowok="t"/>
              </v:shape>
            </v:group>
            <v:group style="position:absolute;left:5489;top:-2909;width:30;height:30" coordorigin="5489,-2909" coordsize="30,30">
              <v:shape style="position:absolute;left:5489;top:-2909;width:30;height:30" coordorigin="5489,-2909" coordsize="30,30" path="m5489,-2880l5518,-2909e" filled="f" stroked="t" strokeweight=".247801pt" strokecolor="#231F20">
                <v:path arrowok="t"/>
              </v:shape>
            </v:group>
            <v:group style="position:absolute;left:5518;top:-2909;width:30;height:30" coordorigin="5518,-2909" coordsize="30,30">
              <v:shape style="position:absolute;left:5518;top:-2909;width:30;height:30" coordorigin="5518,-2909" coordsize="30,30" path="m5518,-2909l5548,-2880e" filled="f" stroked="t" strokeweight=".247801pt" strokecolor="#231F20">
                <v:path arrowok="t"/>
              </v:shape>
            </v:group>
            <v:group style="position:absolute;left:5664;top:-2641;width:59;height:59" coordorigin="5664,-2641" coordsize="59,59">
              <v:shape style="position:absolute;left:5664;top:-2641;width:59;height:59" coordorigin="5664,-2641" coordsize="59,59" path="m5664,-2582l5723,-2641e" filled="f" stroked="t" strokeweight=".247801pt" strokecolor="#231F20">
                <v:path arrowok="t"/>
              </v:shape>
            </v:group>
            <v:group style="position:absolute;left:5664;top:-2641;width:59;height:59" coordorigin="5664,-2641" coordsize="59,59">
              <v:shape style="position:absolute;left:5664;top:-2641;width:59;height:59" coordorigin="5664,-2641" coordsize="59,59" path="m5664,-2641l5723,-2582e" filled="f" stroked="t" strokeweight=".247801pt" strokecolor="#231F20">
                <v:path arrowok="t"/>
              </v:shape>
            </v:group>
            <v:group style="position:absolute;left:5838;top:-2641;width:59;height:59" coordorigin="5838,-2641" coordsize="59,59">
              <v:shape style="position:absolute;left:5838;top:-2641;width:59;height:59" coordorigin="5838,-2641" coordsize="59,59" path="m5838,-2582l5898,-2641e" filled="f" stroked="t" strokeweight=".247801pt" strokecolor="#231F20">
                <v:path arrowok="t"/>
              </v:shape>
            </v:group>
            <v:group style="position:absolute;left:5838;top:-2641;width:59;height:59" coordorigin="5838,-2641" coordsize="59,59">
              <v:shape style="position:absolute;left:5838;top:-2641;width:59;height:59" coordorigin="5838,-2641" coordsize="59,59" path="m5838,-2641l5898,-2582e" filled="f" stroked="t" strokeweight=".247801pt" strokecolor="#231F20">
                <v:path arrowok="t"/>
              </v:shape>
            </v:group>
            <v:group style="position:absolute;left:6043;top:-2344;width:30;height:30" coordorigin="6043,-2344" coordsize="30,30">
              <v:shape style="position:absolute;left:6043;top:-2344;width:30;height:30" coordorigin="6043,-2344" coordsize="30,30" path="m6043,-2314l6073,-2344e" filled="f" stroked="t" strokeweight=".247801pt" strokecolor="#231F20">
                <v:path arrowok="t"/>
              </v:shape>
            </v:group>
            <v:group style="position:absolute;left:6013;top:-2344;width:30;height:30" coordorigin="6013,-2344" coordsize="30,30">
              <v:shape style="position:absolute;left:6013;top:-2344;width:30;height:30" coordorigin="6013,-2344" coordsize="30,30" path="m6013,-2344l6043,-2314e" filled="f" stroked="t" strokeweight=".247801pt" strokecolor="#231F20">
                <v:path arrowok="t"/>
              </v:shape>
            </v:group>
            <v:group style="position:absolute;left:6188;top:-2641;width:59;height:59" coordorigin="6188,-2641" coordsize="59,59">
              <v:shape style="position:absolute;left:6188;top:-2641;width:59;height:59" coordorigin="6188,-2641" coordsize="59,59" path="m6188,-2582l6248,-2641e" filled="f" stroked="t" strokeweight=".247801pt" strokecolor="#231F20">
                <v:path arrowok="t"/>
              </v:shape>
            </v:group>
            <v:group style="position:absolute;left:6188;top:-2641;width:59;height:59" coordorigin="6188,-2641" coordsize="59,59">
              <v:shape style="position:absolute;left:6188;top:-2641;width:59;height:59" coordorigin="6188,-2641" coordsize="59,59" path="m6188,-2641l6248,-2582e" filled="f" stroked="t" strokeweight=".247801pt" strokecolor="#231F20">
                <v:path arrowok="t"/>
              </v:shape>
            </v:group>
            <v:group style="position:absolute;left:6363;top:-2644;width:59;height:59" coordorigin="6363,-2644" coordsize="59,59">
              <v:shape style="position:absolute;left:6363;top:-2644;width:59;height:59" coordorigin="6363,-2644" coordsize="59,59" path="m6363,-2585l6423,-2644e" filled="f" stroked="t" strokeweight=".247801pt" strokecolor="#231F20">
                <v:path arrowok="t"/>
              </v:shape>
            </v:group>
            <v:group style="position:absolute;left:6363;top:-2644;width:59;height:59" coordorigin="6363,-2644" coordsize="59,59">
              <v:shape style="position:absolute;left:6363;top:-2644;width:59;height:59" coordorigin="6363,-2644" coordsize="59,59" path="m6363,-2644l6423,-2585e" filled="f" stroked="t" strokeweight=".247801pt" strokecolor="#231F20">
                <v:path arrowok="t"/>
              </v:shape>
            </v:group>
            <v:group style="position:absolute;left:6538;top:-2641;width:59;height:59" coordorigin="6538,-2641" coordsize="59,59">
              <v:shape style="position:absolute;left:6538;top:-2641;width:59;height:59" coordorigin="6538,-2641" coordsize="59,59" path="m6538,-2582l6598,-2641e" filled="f" stroked="t" strokeweight=".247801pt" strokecolor="#231F20">
                <v:path arrowok="t"/>
              </v:shape>
            </v:group>
            <v:group style="position:absolute;left:6538;top:-2641;width:59;height:59" coordorigin="6538,-2641" coordsize="59,59">
              <v:shape style="position:absolute;left:6538;top:-2641;width:59;height:59" coordorigin="6538,-2641" coordsize="59,59" path="m6538,-2641l6598,-2582e" filled="f" stroked="t" strokeweight=".247801pt" strokecolor="#231F20">
                <v:path arrowok="t"/>
              </v:shape>
            </v:group>
            <v:group style="position:absolute;left:6713;top:-2644;width:59;height:59" coordorigin="6713,-2644" coordsize="59,59">
              <v:shape style="position:absolute;left:6713;top:-2644;width:59;height:59" coordorigin="6713,-2644" coordsize="59,59" path="m6713,-2585l6773,-2644e" filled="f" stroked="t" strokeweight=".247801pt" strokecolor="#231F20">
                <v:path arrowok="t"/>
              </v:shape>
            </v:group>
            <v:group style="position:absolute;left:6713;top:-2644;width:59;height:59" coordorigin="6713,-2644" coordsize="59,59">
              <v:shape style="position:absolute;left:6713;top:-2644;width:59;height:59" coordorigin="6713,-2644" coordsize="59,59" path="m6713,-2644l6773,-2585e" filled="f" stroked="t" strokeweight=".247801pt" strokecolor="#231F20">
                <v:path arrowok="t"/>
              </v:shape>
            </v:group>
            <v:group style="position:absolute;left:6888;top:-2909;width:30;height:30" coordorigin="6888,-2909" coordsize="30,30">
              <v:shape style="position:absolute;left:6888;top:-2909;width:30;height:30" coordorigin="6888,-2909" coordsize="30,30" path="m6888,-2880l6918,-2909e" filled="f" stroked="t" strokeweight=".247801pt" strokecolor="#231F20">
                <v:path arrowok="t"/>
              </v:shape>
            </v:group>
            <v:group style="position:absolute;left:6918;top:-2909;width:30;height:30" coordorigin="6918,-2909" coordsize="30,30">
              <v:shape style="position:absolute;left:6918;top:-2909;width:30;height:30" coordorigin="6918,-2909" coordsize="30,30" path="m6918,-2909l6948,-2880e" filled="f" stroked="t" strokeweight=".247801pt" strokecolor="#231F20">
                <v:path arrowok="t"/>
              </v:shape>
            </v:group>
            <v:group style="position:absolute;left:7063;top:-2909;width:30;height:30" coordorigin="7063,-2909" coordsize="30,30">
              <v:shape style="position:absolute;left:7063;top:-2909;width:30;height:30" coordorigin="7063,-2909" coordsize="30,30" path="m7063,-2880l7093,-2909e" filled="f" stroked="t" strokeweight=".247801pt" strokecolor="#231F20">
                <v:path arrowok="t"/>
              </v:shape>
            </v:group>
            <v:group style="position:absolute;left:7093;top:-2909;width:30;height:30" coordorigin="7093,-2909" coordsize="30,30">
              <v:shape style="position:absolute;left:7093;top:-2909;width:30;height:30" coordorigin="7093,-2909" coordsize="30,30" path="m7093,-2909l7123,-2880e" filled="f" stroked="t" strokeweight=".247801pt" strokecolor="#231F20">
                <v:path arrowok="t"/>
              </v:shape>
            </v:group>
            <v:group style="position:absolute;left:7268;top:-2344;width:30;height:30" coordorigin="7268,-2344" coordsize="30,30">
              <v:shape style="position:absolute;left:7268;top:-2344;width:30;height:30" coordorigin="7268,-2344" coordsize="30,30" path="m7268,-2314l7298,-2344e" filled="f" stroked="t" strokeweight=".247801pt" strokecolor="#231F20">
                <v:path arrowok="t"/>
              </v:shape>
            </v:group>
            <v:group style="position:absolute;left:7238;top:-2344;width:30;height:30" coordorigin="7238,-2344" coordsize="30,30">
              <v:shape style="position:absolute;left:7238;top:-2344;width:30;height:30" coordorigin="7238,-2344" coordsize="30,30" path="m7238,-2344l7268,-2314e" filled="f" stroked="t" strokeweight=".247801pt" strokecolor="#231F20">
                <v:path arrowok="t"/>
              </v:shape>
            </v:group>
            <v:group style="position:absolute;left:7413;top:-2641;width:59;height:59" coordorigin="7413,-2641" coordsize="59,59">
              <v:shape style="position:absolute;left:7413;top:-2641;width:59;height:59" coordorigin="7413,-2641" coordsize="59,59" path="m7413,-2582l7473,-2641e" filled="f" stroked="t" strokeweight=".247801pt" strokecolor="#231F20">
                <v:path arrowok="t"/>
              </v:shape>
            </v:group>
            <v:group style="position:absolute;left:7413;top:-2641;width:59;height:59" coordorigin="7413,-2641" coordsize="59,59">
              <v:shape style="position:absolute;left:7413;top:-2641;width:59;height:59" coordorigin="7413,-2641" coordsize="59,59" path="m7413,-2641l7473,-2582e" filled="f" stroked="t" strokeweight=".247801pt" strokecolor="#231F20">
                <v:path arrowok="t"/>
              </v:shape>
            </v:group>
            <v:group style="position:absolute;left:7588;top:-2909;width:30;height:30" coordorigin="7588,-2909" coordsize="30,30">
              <v:shape style="position:absolute;left:7588;top:-2909;width:30;height:30" coordorigin="7588,-2909" coordsize="30,30" path="m7588,-2880l7618,-2909e" filled="f" stroked="t" strokeweight=".247801pt" strokecolor="#231F20">
                <v:path arrowok="t"/>
              </v:shape>
            </v:group>
            <v:group style="position:absolute;left:7618;top:-2909;width:30;height:30" coordorigin="7618,-2909" coordsize="30,30">
              <v:shape style="position:absolute;left:7618;top:-2909;width:30;height:30" coordorigin="7618,-2909" coordsize="30,30" path="m7618,-2909l7648,-2880e" filled="f" stroked="t" strokeweight=".247801pt" strokecolor="#231F20">
                <v:path arrowok="t"/>
              </v:shape>
            </v:group>
            <v:group style="position:absolute;left:7763;top:-2641;width:59;height:59" coordorigin="7763,-2641" coordsize="59,59">
              <v:shape style="position:absolute;left:7763;top:-2641;width:59;height:59" coordorigin="7763,-2641" coordsize="59,59" path="m7763,-2582l7822,-2641e" filled="f" stroked="t" strokeweight=".247801pt" strokecolor="#231F20">
                <v:path arrowok="t"/>
              </v:shape>
            </v:group>
            <v:group style="position:absolute;left:7763;top:-2641;width:59;height:59" coordorigin="7763,-2641" coordsize="59,59">
              <v:shape style="position:absolute;left:7763;top:-2641;width:59;height:59" coordorigin="7763,-2641" coordsize="59,59" path="m7763,-2641l7822,-2582e" filled="f" stroked="t" strokeweight=".247801pt" strokecolor="#231F20">
                <v:path arrowok="t"/>
              </v:shape>
            </v:group>
            <v:group style="position:absolute;left:7938;top:-2909;width:30;height:30" coordorigin="7938,-2909" coordsize="30,30">
              <v:shape style="position:absolute;left:7938;top:-2909;width:30;height:30" coordorigin="7938,-2909" coordsize="30,30" path="m7938,-2880l7968,-2909e" filled="f" stroked="t" strokeweight=".247801pt" strokecolor="#231F20">
                <v:path arrowok="t"/>
              </v:shape>
            </v:group>
            <v:group style="position:absolute;left:7968;top:-2909;width:30;height:30" coordorigin="7968,-2909" coordsize="30,30">
              <v:shape style="position:absolute;left:7968;top:-2909;width:30;height:30" coordorigin="7968,-2909" coordsize="30,30" path="m7968,-2909l7997,-2880e" filled="f" stroked="t" strokeweight=".247801pt" strokecolor="#231F20">
                <v:path arrowok="t"/>
              </v:shape>
            </v:group>
            <v:group style="position:absolute;left:8113;top:-2909;width:30;height:30" coordorigin="8113,-2909" coordsize="30,30">
              <v:shape style="position:absolute;left:8113;top:-2909;width:30;height:30" coordorigin="8113,-2909" coordsize="30,30" path="m8113,-2880l8143,-2909e" filled="f" stroked="t" strokeweight=".247801pt" strokecolor="#231F20">
                <v:path arrowok="t"/>
              </v:shape>
            </v:group>
            <v:group style="position:absolute;left:8143;top:-2909;width:30;height:30" coordorigin="8143,-2909" coordsize="30,30">
              <v:shape style="position:absolute;left:8143;top:-2909;width:30;height:30" coordorigin="8143,-2909" coordsize="30,30" path="m8143,-2909l8172,-2880e" filled="f" stroked="t" strokeweight=".247801pt" strokecolor="#231F20">
                <v:path arrowok="t"/>
              </v:shape>
            </v:group>
            <v:group style="position:absolute;left:8288;top:-2641;width:59;height:59" coordorigin="8288,-2641" coordsize="59,59">
              <v:shape style="position:absolute;left:8288;top:-2641;width:59;height:59" coordorigin="8288,-2641" coordsize="59,59" path="m8288,-2582l8347,-2641e" filled="f" stroked="t" strokeweight=".247801pt" strokecolor="#231F20">
                <v:path arrowok="t"/>
              </v:shape>
            </v:group>
            <v:group style="position:absolute;left:8288;top:-2641;width:59;height:59" coordorigin="8288,-2641" coordsize="59,59">
              <v:shape style="position:absolute;left:8288;top:-2641;width:59;height:59" coordorigin="8288,-2641" coordsize="59,59" path="m8288,-2641l8347,-2582e" filled="f" stroked="t" strokeweight=".247801pt" strokecolor="#231F20">
                <v:path arrowok="t"/>
              </v:shape>
            </v:group>
            <v:group style="position:absolute;left:8493;top:-2344;width:30;height:30" coordorigin="8493,-2344" coordsize="30,30">
              <v:shape style="position:absolute;left:8493;top:-2344;width:30;height:30" coordorigin="8493,-2344" coordsize="30,30" path="m8493,-2314l8522,-2344e" filled="f" stroked="t" strokeweight=".247801pt" strokecolor="#231F20">
                <v:path arrowok="t"/>
              </v:shape>
            </v:group>
            <v:group style="position:absolute;left:8463;top:-2344;width:30;height:30" coordorigin="8463,-2344" coordsize="30,30">
              <v:shape style="position:absolute;left:8463;top:-2344;width:30;height:30" coordorigin="8463,-2344" coordsize="30,30" path="m8463,-2344l8493,-2314e" filled="f" stroked="t" strokeweight=".247801pt" strokecolor="#231F20">
                <v:path arrowok="t"/>
              </v:shape>
            </v:group>
            <v:group style="position:absolute;left:8668;top:-2344;width:30;height:30" coordorigin="8668,-2344" coordsize="30,30">
              <v:shape style="position:absolute;left:8668;top:-2344;width:30;height:30" coordorigin="8668,-2344" coordsize="30,30" path="m8668,-2314l8697,-2344e" filled="f" stroked="t" strokeweight=".247801pt" strokecolor="#231F20">
                <v:path arrowok="t"/>
              </v:shape>
            </v:group>
            <v:group style="position:absolute;left:8638;top:-2344;width:30;height:30" coordorigin="8638,-2344" coordsize="30,30">
              <v:shape style="position:absolute;left:8638;top:-2344;width:30;height:30" coordorigin="8638,-2344" coordsize="30,30" path="m8638,-2344l8668,-2314e" filled="f" stroked="t" strokeweight=".247801pt" strokecolor="#231F20">
                <v:path arrowok="t"/>
              </v:shape>
            </v:group>
            <v:group style="position:absolute;left:8813;top:-2909;width:30;height:30" coordorigin="8813,-2909" coordsize="30,30">
              <v:shape style="position:absolute;left:8813;top:-2909;width:30;height:30" coordorigin="8813,-2909" coordsize="30,30" path="m8813,-2880l8843,-2909e" filled="f" stroked="t" strokeweight=".247801pt" strokecolor="#231F20">
                <v:path arrowok="t"/>
              </v:shape>
            </v:group>
            <v:group style="position:absolute;left:8843;top:-2909;width:30;height:30" coordorigin="8843,-2909" coordsize="30,30">
              <v:shape style="position:absolute;left:8843;top:-2909;width:30;height:30" coordorigin="8843,-2909" coordsize="30,30" path="m8843,-2909l8872,-2880e" filled="f" stroked="t" strokeweight=".247801pt" strokecolor="#231F20">
                <v:path arrowok="t"/>
              </v:shape>
            </v:group>
            <v:group style="position:absolute;left:8988;top:-2909;width:42;height:42" coordorigin="8988,-2909" coordsize="42,42">
              <v:shape style="position:absolute;left:8988;top:-2909;width:42;height:42" coordorigin="8988,-2909" coordsize="42,42" path="m8988,-2868l9029,-2909e" filled="f" stroked="t" strokeweight=".247801pt" strokecolor="#231F20">
                <v:path arrowok="t"/>
              </v:shape>
            </v:group>
            <v:group style="position:absolute;left:9006;top:-2909;width:42;height:42" coordorigin="9006,-2909" coordsize="42,42">
              <v:shape style="position:absolute;left:9006;top:-2909;width:42;height:42" coordorigin="9006,-2909" coordsize="42,42" path="m9006,-2909l9047,-2868e" filled="f" stroked="t" strokeweight=".247801pt" strokecolor="#231F20">
                <v:path arrowok="t"/>
              </v:shape>
            </v:group>
            <v:group style="position:absolute;left:9163;top:-2644;width:59;height:59" coordorigin="9163,-2644" coordsize="59,59">
              <v:shape style="position:absolute;left:9163;top:-2644;width:59;height:59" coordorigin="9163,-2644" coordsize="59,59" path="m9163,-2585l9222,-2644e" filled="f" stroked="t" strokeweight=".247801pt" strokecolor="#231F20">
                <v:path arrowok="t"/>
              </v:shape>
            </v:group>
            <v:group style="position:absolute;left:9163;top:-2644;width:59;height:59" coordorigin="9163,-2644" coordsize="59,59">
              <v:shape style="position:absolute;left:9163;top:-2644;width:59;height:59" coordorigin="9163,-2644" coordsize="59,59" path="m9163,-2644l9222,-2585e" filled="f" stroked="t" strokeweight=".247801pt" strokecolor="#231F20">
                <v:path arrowok="t"/>
              </v:shape>
            </v:group>
            <v:group style="position:absolute;left:9338;top:-2909;width:30;height:30" coordorigin="9338,-2909" coordsize="30,30">
              <v:shape style="position:absolute;left:9338;top:-2909;width:30;height:30" coordorigin="9338,-2909" coordsize="30,30" path="m9338,-2880l9367,-2909e" filled="f" stroked="t" strokeweight=".247801pt" strokecolor="#231F20">
                <v:path arrowok="t"/>
              </v:shape>
            </v:group>
            <v:group style="position:absolute;left:9367;top:-2909;width:30;height:30" coordorigin="9367,-2909" coordsize="30,30">
              <v:shape style="position:absolute;left:9367;top:-2909;width:30;height:30" coordorigin="9367,-2909" coordsize="30,30" path="m9367,-2909l9397,-2880e" filled="f" stroked="t" strokeweight=".247801pt" strokecolor="#231F20">
                <v:path arrowok="t"/>
              </v:shape>
            </v:group>
            <v:group style="position:absolute;left:9542;top:-2344;width:30;height:30" coordorigin="9542,-2344" coordsize="30,30">
              <v:shape style="position:absolute;left:9542;top:-2344;width:30;height:30" coordorigin="9542,-2344" coordsize="30,30" path="m9542,-2314l9572,-2344e" filled="f" stroked="t" strokeweight=".247801pt" strokecolor="#231F20">
                <v:path arrowok="t"/>
              </v:shape>
            </v:group>
            <v:group style="position:absolute;left:9513;top:-2344;width:30;height:30" coordorigin="9513,-2344" coordsize="30,30">
              <v:shape style="position:absolute;left:9513;top:-2344;width:30;height:30" coordorigin="9513,-2344" coordsize="30,30" path="m9513,-2344l9542,-2314e" filled="f" stroked="t" strokeweight=".247801pt" strokecolor="#231F20">
                <v:path arrowok="t"/>
              </v:shape>
            </v:group>
            <v:group style="position:absolute;left:9688;top:-2909;width:30;height:30" coordorigin="9688,-2909" coordsize="30,30">
              <v:shape style="position:absolute;left:9688;top:-2909;width:30;height:30" coordorigin="9688,-2909" coordsize="30,30" path="m9688,-2880l9717,-2909e" filled="f" stroked="t" strokeweight=".247801pt" strokecolor="#231F20">
                <v:path arrowok="t"/>
              </v:shape>
            </v:group>
            <v:group style="position:absolute;left:9717;top:-2909;width:30;height:30" coordorigin="9717,-2909" coordsize="30,30">
              <v:shape style="position:absolute;left:9717;top:-2909;width:30;height:30" coordorigin="9717,-2909" coordsize="30,30" path="m9717,-2909l9747,-2880e" filled="f" stroked="t" strokeweight=".247801pt" strokecolor="#231F20">
                <v:path arrowok="t"/>
              </v:shape>
            </v:group>
            <v:group style="position:absolute;left:9863;top:-2909;width:30;height:30" coordorigin="9863,-2909" coordsize="30,30">
              <v:shape style="position:absolute;left:9863;top:-2909;width:30;height:30" coordorigin="9863,-2909" coordsize="30,30" path="m9863,-2880l9892,-2909e" filled="f" stroked="t" strokeweight=".247801pt" strokecolor="#231F20">
                <v:path arrowok="t"/>
              </v:shape>
            </v:group>
            <v:group style="position:absolute;left:9892;top:-2909;width:30;height:30" coordorigin="9892,-2909" coordsize="30,30">
              <v:shape style="position:absolute;left:9892;top:-2909;width:30;height:30" coordorigin="9892,-2909" coordsize="30,30" path="m9892,-2909l9922,-2880e" filled="f" stroked="t" strokeweight=".247801pt" strokecolor="#231F20">
                <v:path arrowok="t"/>
              </v:shape>
            </v:group>
            <v:group style="position:absolute;left:10067;top:-2344;width:30;height:30" coordorigin="10067,-2344" coordsize="30,30">
              <v:shape style="position:absolute;left:10067;top:-2344;width:30;height:30" coordorigin="10067,-2344" coordsize="30,30" path="m10067,-2314l10097,-2344e" filled="f" stroked="t" strokeweight=".247801pt" strokecolor="#231F20">
                <v:path arrowok="t"/>
              </v:shape>
            </v:group>
            <v:group style="position:absolute;left:10037;top:-2344;width:30;height:30" coordorigin="10037,-2344" coordsize="30,30">
              <v:shape style="position:absolute;left:10037;top:-2344;width:30;height:30" coordorigin="10037,-2344" coordsize="30,30" path="m10037,-2344l10067,-2314e" filled="f" stroked="t" strokeweight=".247801pt" strokecolor="#231F20">
                <v:path arrowok="t"/>
              </v:shape>
            </v:group>
            <v:group style="position:absolute;left:10242;top:-2344;width:30;height:30" coordorigin="10242,-2344" coordsize="30,30">
              <v:shape style="position:absolute;left:10242;top:-2344;width:30;height:30" coordorigin="10242,-2344" coordsize="30,30" path="m10242,-2314l10272,-2344e" filled="f" stroked="t" strokeweight=".247801pt" strokecolor="#231F20">
                <v:path arrowok="t"/>
              </v:shape>
            </v:group>
            <v:group style="position:absolute;left:10212;top:-2344;width:30;height:30" coordorigin="10212,-2344" coordsize="30,30">
              <v:shape style="position:absolute;left:10212;top:-2344;width:30;height:30" coordorigin="10212,-2344" coordsize="30,30" path="m10212,-2344l10242,-2314e" filled="f" stroked="t" strokeweight=".247801pt" strokecolor="#231F20">
                <v:path arrowok="t"/>
              </v:shape>
            </v:group>
            <v:group style="position:absolute;left:10387;top:-2641;width:59;height:59" coordorigin="10387,-2641" coordsize="59,59">
              <v:shape style="position:absolute;left:10387;top:-2641;width:59;height:59" coordorigin="10387,-2641" coordsize="59,59" path="m10387,-2582l10447,-2641e" filled="f" stroked="t" strokeweight=".247801pt" strokecolor="#231F20">
                <v:path arrowok="t"/>
              </v:shape>
            </v:group>
            <v:group style="position:absolute;left:10387;top:-2641;width:59;height:59" coordorigin="10387,-2641" coordsize="59,59">
              <v:shape style="position:absolute;left:10387;top:-2641;width:59;height:59" coordorigin="10387,-2641" coordsize="59,59" path="m10387,-2641l10447,-2582e" filled="f" stroked="t" strokeweight=".247801pt" strokecolor="#231F20">
                <v:path arrowok="t"/>
              </v:shape>
            </v:group>
            <v:group style="position:absolute;left:10562;top:-2641;width:59;height:59" coordorigin="10562,-2641" coordsize="59,59">
              <v:shape style="position:absolute;left:10562;top:-2641;width:59;height:59" coordorigin="10562,-2641" coordsize="59,59" path="m10562,-2582l10622,-2641e" filled="f" stroked="t" strokeweight=".247801pt" strokecolor="#231F20">
                <v:path arrowok="t"/>
              </v:shape>
            </v:group>
            <v:group style="position:absolute;left:10562;top:-2641;width:59;height:59" coordorigin="10562,-2641" coordsize="59,59">
              <v:shape style="position:absolute;left:10562;top:-2641;width:59;height:59" coordorigin="10562,-2641" coordsize="59,59" path="m10562,-2641l10622,-2582e" filled="f" stroked="t" strokeweight=".247801pt" strokecolor="#231F20">
                <v:path arrowok="t"/>
              </v:shape>
            </v:group>
            <v:group style="position:absolute;left:10737;top:-2909;width:30;height:30" coordorigin="10737,-2909" coordsize="30,30">
              <v:shape style="position:absolute;left:10737;top:-2909;width:30;height:30" coordorigin="10737,-2909" coordsize="30,30" path="m10737,-2880l10767,-2909e" filled="f" stroked="t" strokeweight=".247801pt" strokecolor="#231F20">
                <v:path arrowok="t"/>
              </v:shape>
            </v:group>
            <v:group style="position:absolute;left:10767;top:-2909;width:30;height:30" coordorigin="10767,-2909" coordsize="30,30">
              <v:shape style="position:absolute;left:10767;top:-2909;width:30;height:30" coordorigin="10767,-2909" coordsize="30,30" path="m10767,-2909l10797,-2880e" filled="f" stroked="t" strokeweight=".247801pt" strokecolor="#231F20">
                <v:path arrowok="t"/>
              </v:shape>
            </v:group>
            <v:group style="position:absolute;left:10942;top:-2344;width:30;height:30" coordorigin="10942,-2344" coordsize="30,30">
              <v:shape style="position:absolute;left:10942;top:-2344;width:30;height:30" coordorigin="10942,-2344" coordsize="30,30" path="m10942,-2314l10972,-2344e" filled="f" stroked="t" strokeweight=".247801pt" strokecolor="#231F20">
                <v:path arrowok="t"/>
              </v:shape>
            </v:group>
            <v:group style="position:absolute;left:10912;top:-2344;width:30;height:30" coordorigin="10912,-2344" coordsize="30,30">
              <v:shape style="position:absolute;left:10912;top:-2344;width:30;height:30" coordorigin="10912,-2344" coordsize="30,30" path="m10912,-2344l10942,-2314e" filled="f" stroked="t" strokeweight=".247801pt" strokecolor="#231F20">
                <v:path arrowok="t"/>
              </v:shape>
            </v:group>
            <v:group style="position:absolute;left:11117;top:-2344;width:30;height:30" coordorigin="11117,-2344" coordsize="30,30">
              <v:shape style="position:absolute;left:11117;top:-2344;width:30;height:30" coordorigin="11117,-2344" coordsize="30,30" path="m11117,-2314l11147,-2344e" filled="f" stroked="t" strokeweight=".247801pt" strokecolor="#231F20">
                <v:path arrowok="t"/>
              </v:shape>
            </v:group>
            <v:group style="position:absolute;left:11087;top:-2344;width:30;height:30" coordorigin="11087,-2344" coordsize="30,30">
              <v:shape style="position:absolute;left:11087;top:-2344;width:30;height:30" coordorigin="11087,-2344" coordsize="30,30" path="m11087,-2344l11117,-2314e" filled="f" stroked="t" strokeweight=".247801pt" strokecolor="#231F20">
                <v:path arrowok="t"/>
              </v:shape>
            </v:group>
            <v:group style="position:absolute;left:11262;top:-2641;width:59;height:59" coordorigin="11262,-2641" coordsize="59,59">
              <v:shape style="position:absolute;left:11262;top:-2641;width:59;height:59" coordorigin="11262,-2641" coordsize="59,59" path="m11262,-2582l11322,-2641e" filled="f" stroked="t" strokeweight=".247801pt" strokecolor="#231F20">
                <v:path arrowok="t"/>
              </v:shape>
            </v:group>
            <v:group style="position:absolute;left:11262;top:-2641;width:59;height:59" coordorigin="11262,-2641" coordsize="59,59">
              <v:shape style="position:absolute;left:11262;top:-2641;width:59;height:59" coordorigin="11262,-2641" coordsize="59,59" path="m11262,-2641l11322,-2582e" filled="f" stroked="t" strokeweight=".247801pt" strokecolor="#231F20">
                <v:path arrowok="t"/>
              </v:shape>
            </v:group>
            <v:group style="position:absolute;left:1844;top:-2909;width:9448;height:595" coordorigin="1844,-2909" coordsize="9448,595">
              <v:shape style="position:absolute;left:1844;top:-2909;width:9448;height:595" coordorigin="1844,-2909" coordsize="9448,595" path="m1844,-2909l2194,-2909,2369,-2612,2544,-2909,2719,-2909,2894,-2612,3069,-2612,3244,-2314,3419,-2314,3594,-2909,3769,-2909,3944,-2612,4119,-2612,4294,-2909,4469,-2909,4643,-2314,4818,-2314,4993,-2909,5168,-2909,5343,-2612,5518,-2612,5693,-2909,5868,-2909,6043,-2314,6218,-2909,6743,-2909,6918,-2612,7268,-2612,7443,-2909,7618,-2612,7793,-2909,7968,-2612,8143,-2612,8318,-2909,8493,-2314,8668,-2314,8843,-2612,9017,-2612,9192,-2909,9367,-2612,9892,-2612,10067,-2314,10242,-2612,10417,-2909,10592,-2909,10767,-2612,10942,-2314,11117,-2612,11292,-2909e" filled="f" stroked="t" strokeweight=".495602pt" strokecolor="#231F20">
                <v:path arrowok="t"/>
                <v:stroke dashstyle="longDash"/>
              </v:shape>
            </v:group>
            <v:group style="position:absolute;left:1844;top:-2909;width:30;height:30" coordorigin="1844,-2909" coordsize="30,30">
              <v:shape style="position:absolute;left:1844;top:-2909;width:30;height:30" coordorigin="1844,-2909" coordsize="30,30" path="m1844,-2880l1874,-2880,1859,-2909e" filled="f" stroked="t" strokeweight=".247801pt" strokecolor="#231F20">
                <v:path arrowok="t"/>
              </v:shape>
            </v:group>
            <v:group style="position:absolute;left:1989;top:-2909;width:59;height:30" coordorigin="1989,-2909" coordsize="59,30">
              <v:shape style="position:absolute;left:1989;top:-2909;width:59;height:30" coordorigin="1989,-2909" coordsize="59,30" path="m2004,-2909l1989,-2880,2049,-2880,2034,-2909e" filled="f" stroked="t" strokeweight=".247801pt" strokecolor="#231F20">
                <v:path arrowok="t"/>
              </v:shape>
            </v:group>
            <v:group style="position:absolute;left:2164;top:-2909;width:59;height:30" coordorigin="2164,-2909" coordsize="59,30">
              <v:shape style="position:absolute;left:2164;top:-2909;width:59;height:30" coordorigin="2164,-2909" coordsize="59,30" path="m2179,-2909l2164,-2880,2224,-2880,2209,-2909e" filled="f" stroked="t" strokeweight=".247801pt" strokecolor="#231F20">
                <v:path arrowok="t"/>
              </v:shape>
            </v:group>
            <v:group style="position:absolute;left:2339;top:-2641;width:59;height:59" coordorigin="2339,-2641" coordsize="59,59">
              <v:shape style="position:absolute;left:2339;top:-2641;width:59;height:59" coordorigin="2339,-2641" coordsize="59,59" path="m2369,-2641l2339,-2582,2399,-2582,2369,-2641xe" filled="f" stroked="t" strokeweight=".247801pt" strokecolor="#231F20">
                <v:path arrowok="t"/>
              </v:shape>
            </v:group>
            <v:group style="position:absolute;left:2514;top:-2909;width:59;height:30" coordorigin="2514,-2909" coordsize="59,30">
              <v:shape style="position:absolute;left:2514;top:-2909;width:59;height:30" coordorigin="2514,-2909" coordsize="59,30" path="m2529,-2909l2514,-2880,2574,-2880,2559,-2909e" filled="f" stroked="t" strokeweight=".247801pt" strokecolor="#231F20">
                <v:path arrowok="t"/>
              </v:shape>
            </v:group>
            <v:group style="position:absolute;left:2689;top:-2909;width:59;height:30" coordorigin="2689,-2909" coordsize="59,30">
              <v:shape style="position:absolute;left:2689;top:-2909;width:59;height:30" coordorigin="2689,-2909" coordsize="59,30" path="m2704,-2909l2689,-2880,2749,-2880,2734,-2909e" filled="f" stroked="t" strokeweight=".247801pt" strokecolor="#231F20">
                <v:path arrowok="t"/>
              </v:shape>
            </v:group>
            <v:group style="position:absolute;left:2864;top:-2641;width:59;height:59" coordorigin="2864,-2641" coordsize="59,59">
              <v:shape style="position:absolute;left:2864;top:-2641;width:59;height:59" coordorigin="2864,-2641" coordsize="59,59" path="m2894,-2641l2864,-2582,2924,-2582,2894,-2641xe" filled="f" stroked="t" strokeweight=".247801pt" strokecolor="#231F20">
                <v:path arrowok="t"/>
              </v:shape>
            </v:group>
            <v:group style="position:absolute;left:3039;top:-2641;width:59;height:59" coordorigin="3039,-2641" coordsize="59,59">
              <v:shape style="position:absolute;left:3039;top:-2641;width:59;height:59" coordorigin="3039,-2641" coordsize="59,59" path="m3069,-2641l3039,-2582,3099,-2582,3069,-2641xe" filled="f" stroked="t" strokeweight=".247801pt" strokecolor="#231F20">
                <v:path arrowok="t"/>
              </v:shape>
            </v:group>
            <v:group style="position:absolute;left:3229;top:-2344;width:15;height:30" coordorigin="3229,-2344" coordsize="15,30">
              <v:shape style="position:absolute;left:3229;top:-2344;width:15;height:30" coordorigin="3229,-2344" coordsize="15,30" path="m3244,-2344l3229,-2314e" filled="f" stroked="t" strokeweight=".247801pt" strokecolor="#231F20">
                <v:path arrowok="t"/>
              </v:shape>
            </v:group>
            <v:group style="position:absolute;left:3244;top:-2344;width:15;height:30" coordorigin="3244,-2344" coordsize="15,30">
              <v:shape style="position:absolute;left:3244;top:-2344;width:15;height:30" coordorigin="3244,-2344" coordsize="15,30" path="m3259,-2314l3244,-2344e" filled="f" stroked="t" strokeweight=".247801pt" strokecolor="#231F20">
                <v:path arrowok="t"/>
              </v:shape>
            </v:group>
            <v:group style="position:absolute;left:3404;top:-2344;width:15;height:30" coordorigin="3404,-2344" coordsize="15,30">
              <v:shape style="position:absolute;left:3404;top:-2344;width:15;height:30" coordorigin="3404,-2344" coordsize="15,30" path="m3419,-2344l3404,-2314e" filled="f" stroked="t" strokeweight=".247801pt" strokecolor="#231F20">
                <v:path arrowok="t"/>
              </v:shape>
            </v:group>
            <v:group style="position:absolute;left:3419;top:-2344;width:15;height:30" coordorigin="3419,-2344" coordsize="15,30">
              <v:shape style="position:absolute;left:3419;top:-2344;width:15;height:30" coordorigin="3419,-2344" coordsize="15,30" path="m3434,-2314l3419,-2344e" filled="f" stroked="t" strokeweight=".247801pt" strokecolor="#231F20">
                <v:path arrowok="t"/>
              </v:shape>
            </v:group>
            <v:group style="position:absolute;left:3564;top:-2909;width:59;height:30" coordorigin="3564,-2909" coordsize="59,30">
              <v:shape style="position:absolute;left:3564;top:-2909;width:59;height:30" coordorigin="3564,-2909" coordsize="59,30" path="m3579,-2909l3564,-2880,3623,-2880,3609,-2909e" filled="f" stroked="t" strokeweight=".247801pt" strokecolor="#231F20">
                <v:path arrowok="t"/>
              </v:shape>
            </v:group>
            <v:group style="position:absolute;left:3739;top:-2909;width:59;height:30" coordorigin="3739,-2909" coordsize="59,30">
              <v:shape style="position:absolute;left:3739;top:-2909;width:59;height:30" coordorigin="3739,-2909" coordsize="59,30" path="m3754,-2909l3739,-2880,3798,-2880,3784,-2909e" filled="f" stroked="t" strokeweight=".247801pt" strokecolor="#231F20">
                <v:path arrowok="t"/>
              </v:shape>
            </v:group>
            <v:group style="position:absolute;left:3914;top:-2641;width:59;height:59" coordorigin="3914,-2641" coordsize="59,59">
              <v:shape style="position:absolute;left:3914;top:-2641;width:59;height:59" coordorigin="3914,-2641" coordsize="59,59" path="m3944,-2641l3914,-2582,3973,-2582,3944,-2641xe" filled="f" stroked="t" strokeweight=".247801pt" strokecolor="#231F20">
                <v:path arrowok="t"/>
              </v:shape>
            </v:group>
            <v:group style="position:absolute;left:4089;top:-2641;width:59;height:59" coordorigin="4089,-2641" coordsize="59,59">
              <v:shape style="position:absolute;left:4089;top:-2641;width:59;height:59" coordorigin="4089,-2641" coordsize="59,59" path="m4119,-2641l4089,-2582,4148,-2582,4119,-2641xe" filled="f" stroked="t" strokeweight=".247801pt" strokecolor="#231F20">
                <v:path arrowok="t"/>
              </v:shape>
            </v:group>
            <v:group style="position:absolute;left:4264;top:-2909;width:59;height:30" coordorigin="4264,-2909" coordsize="59,30">
              <v:shape style="position:absolute;left:4264;top:-2909;width:59;height:30" coordorigin="4264,-2909" coordsize="59,30" path="m4279,-2909l4264,-2880,4323,-2880,4308,-2909e" filled="f" stroked="t" strokeweight=".247801pt" strokecolor="#231F20">
                <v:path arrowok="t"/>
              </v:shape>
            </v:group>
            <v:group style="position:absolute;left:4439;top:-2909;width:59;height:30" coordorigin="4439,-2909" coordsize="59,30">
              <v:shape style="position:absolute;left:4439;top:-2909;width:59;height:30" coordorigin="4439,-2909" coordsize="59,30" path="m4454,-2909l4439,-2880,4498,-2880,4483,-2909e" filled="f" stroked="t" strokeweight=".247801pt" strokecolor="#231F20">
                <v:path arrowok="t"/>
              </v:shape>
            </v:group>
            <v:group style="position:absolute;left:4629;top:-2344;width:15;height:30" coordorigin="4629,-2344" coordsize="15,30">
              <v:shape style="position:absolute;left:4629;top:-2344;width:15;height:30" coordorigin="4629,-2344" coordsize="15,30" path="m4643,-2344l4629,-2314e" filled="f" stroked="t" strokeweight=".247801pt" strokecolor="#231F20">
                <v:path arrowok="t"/>
              </v:shape>
            </v:group>
            <v:group style="position:absolute;left:4643;top:-2344;width:15;height:30" coordorigin="4643,-2344" coordsize="15,30">
              <v:shape style="position:absolute;left:4643;top:-2344;width:15;height:30" coordorigin="4643,-2344" coordsize="15,30" path="m4658,-2314l4643,-2344e" filled="f" stroked="t" strokeweight=".247801pt" strokecolor="#231F20">
                <v:path arrowok="t"/>
              </v:shape>
            </v:group>
            <v:group style="position:absolute;left:4804;top:-2344;width:15;height:30" coordorigin="4804,-2344" coordsize="15,30">
              <v:shape style="position:absolute;left:4804;top:-2344;width:15;height:30" coordorigin="4804,-2344" coordsize="15,30" path="m4818,-2344l4804,-2314e" filled="f" stroked="t" strokeweight=".247801pt" strokecolor="#231F20">
                <v:path arrowok="t"/>
              </v:shape>
            </v:group>
            <v:group style="position:absolute;left:4818;top:-2344;width:15;height:30" coordorigin="4818,-2344" coordsize="15,30">
              <v:shape style="position:absolute;left:4818;top:-2344;width:15;height:30" coordorigin="4818,-2344" coordsize="15,30" path="m4833,-2314l4818,-2344e" filled="f" stroked="t" strokeweight=".247801pt" strokecolor="#231F20">
                <v:path arrowok="t"/>
              </v:shape>
            </v:group>
            <v:group style="position:absolute;left:4964;top:-2909;width:59;height:30" coordorigin="4964,-2909" coordsize="59,30">
              <v:shape style="position:absolute;left:4964;top:-2909;width:59;height:30" coordorigin="4964,-2909" coordsize="59,30" path="m4979,-2909l4964,-2880,5023,-2880,5008,-2909e" filled="f" stroked="t" strokeweight=".247801pt" strokecolor="#231F20">
                <v:path arrowok="t"/>
              </v:shape>
            </v:group>
            <v:group style="position:absolute;left:5139;top:-2909;width:59;height:30" coordorigin="5139,-2909" coordsize="59,30">
              <v:shape style="position:absolute;left:5139;top:-2909;width:59;height:30" coordorigin="5139,-2909" coordsize="59,30" path="m5153,-2909l5139,-2880,5198,-2880,5183,-2909e" filled="f" stroked="t" strokeweight=".247801pt" strokecolor="#231F20">
                <v:path arrowok="t"/>
              </v:shape>
            </v:group>
            <v:group style="position:absolute;left:5314;top:-2641;width:59;height:59" coordorigin="5314,-2641" coordsize="59,59">
              <v:shape style="position:absolute;left:5314;top:-2641;width:59;height:59" coordorigin="5314,-2641" coordsize="59,59" path="m5343,-2641l5314,-2582,5373,-2582,5343,-2641xe" filled="f" stroked="t" strokeweight=".247801pt" strokecolor="#231F20">
                <v:path arrowok="t"/>
              </v:shape>
            </v:group>
            <v:group style="position:absolute;left:5489;top:-2641;width:59;height:59" coordorigin="5489,-2641" coordsize="59,59">
              <v:shape style="position:absolute;left:5489;top:-2641;width:59;height:59" coordorigin="5489,-2641" coordsize="59,59" path="m5518,-2641l5489,-2582,5548,-2582,5518,-2641xe" filled="f" stroked="t" strokeweight=".247801pt" strokecolor="#231F20">
                <v:path arrowok="t"/>
              </v:shape>
            </v:group>
            <v:group style="position:absolute;left:5664;top:-2909;width:59;height:30" coordorigin="5664,-2909" coordsize="59,30">
              <v:shape style="position:absolute;left:5664;top:-2909;width:59;height:30" coordorigin="5664,-2909" coordsize="59,30" path="m5678,-2909l5664,-2880,5723,-2880,5708,-2909e" filled="f" stroked="t" strokeweight=".247801pt" strokecolor="#231F20">
                <v:path arrowok="t"/>
              </v:shape>
            </v:group>
            <v:group style="position:absolute;left:5838;top:-2909;width:59;height:30" coordorigin="5838,-2909" coordsize="59,30">
              <v:shape style="position:absolute;left:5838;top:-2909;width:59;height:30" coordorigin="5838,-2909" coordsize="59,30" path="m5853,-2909l5838,-2880,5898,-2880,5883,-2909e" filled="f" stroked="t" strokeweight=".247801pt" strokecolor="#231F20">
                <v:path arrowok="t"/>
              </v:shape>
            </v:group>
            <v:group style="position:absolute;left:6028;top:-2344;width:15;height:30" coordorigin="6028,-2344" coordsize="15,30">
              <v:shape style="position:absolute;left:6028;top:-2344;width:15;height:30" coordorigin="6028,-2344" coordsize="15,30" path="m6043,-2344l6028,-2314e" filled="f" stroked="t" strokeweight=".247801pt" strokecolor="#231F20">
                <v:path arrowok="t"/>
              </v:shape>
            </v:group>
            <v:group style="position:absolute;left:6043;top:-2344;width:15;height:30" coordorigin="6043,-2344" coordsize="15,30">
              <v:shape style="position:absolute;left:6043;top:-2344;width:15;height:30" coordorigin="6043,-2344" coordsize="15,30" path="m6058,-2314l6043,-2344e" filled="f" stroked="t" strokeweight=".247801pt" strokecolor="#231F20">
                <v:path arrowok="t"/>
              </v:shape>
            </v:group>
            <v:group style="position:absolute;left:6188;top:-2909;width:59;height:30" coordorigin="6188,-2909" coordsize="59,30">
              <v:shape style="position:absolute;left:6188;top:-2909;width:59;height:30" coordorigin="6188,-2909" coordsize="59,30" path="m6203,-2909l6188,-2880,6248,-2880,6233,-2909e" filled="f" stroked="t" strokeweight=".247801pt" strokecolor="#231F20">
                <v:path arrowok="t"/>
              </v:shape>
            </v:group>
            <v:group style="position:absolute;left:6363;top:-2909;width:59;height:30" coordorigin="6363,-2909" coordsize="59,30">
              <v:shape style="position:absolute;left:6363;top:-2909;width:59;height:30" coordorigin="6363,-2909" coordsize="59,30" path="m6378,-2909l6363,-2880,6423,-2880,6408,-2909e" filled="f" stroked="t" strokeweight=".247801pt" strokecolor="#231F20">
                <v:path arrowok="t"/>
              </v:shape>
            </v:group>
            <v:group style="position:absolute;left:6538;top:-2909;width:59;height:30" coordorigin="6538,-2909" coordsize="59,30">
              <v:shape style="position:absolute;left:6538;top:-2909;width:59;height:30" coordorigin="6538,-2909" coordsize="59,30" path="m6553,-2909l6538,-2880,6598,-2880,6583,-2909e" filled="f" stroked="t" strokeweight=".247801pt" strokecolor="#231F20">
                <v:path arrowok="t"/>
              </v:shape>
            </v:group>
            <v:group style="position:absolute;left:6713;top:-2909;width:59;height:30" coordorigin="6713,-2909" coordsize="59,30">
              <v:shape style="position:absolute;left:6713;top:-2909;width:59;height:30" coordorigin="6713,-2909" coordsize="59,30" path="m6728,-2909l6713,-2880,6773,-2880,6758,-2909e" filled="f" stroked="t" strokeweight=".247801pt" strokecolor="#231F20">
                <v:path arrowok="t"/>
              </v:shape>
            </v:group>
            <v:group style="position:absolute;left:6888;top:-2641;width:59;height:59" coordorigin="6888,-2641" coordsize="59,59">
              <v:shape style="position:absolute;left:6888;top:-2641;width:59;height:59" coordorigin="6888,-2641" coordsize="59,59" path="m6918,-2641l6888,-2582,6948,-2582,6918,-2641xe" filled="f" stroked="t" strokeweight=".247801pt" strokecolor="#231F20">
                <v:path arrowok="t"/>
              </v:shape>
            </v:group>
            <v:group style="position:absolute;left:7063;top:-2641;width:59;height:59" coordorigin="7063,-2641" coordsize="59,59">
              <v:shape style="position:absolute;left:7063;top:-2641;width:59;height:59" coordorigin="7063,-2641" coordsize="59,59" path="m7093,-2641l7063,-2582,7123,-2582,7093,-2641xe" filled="f" stroked="t" strokeweight=".247801pt" strokecolor="#231F20">
                <v:path arrowok="t"/>
              </v:shape>
            </v:group>
            <v:group style="position:absolute;left:7238;top:-2641;width:59;height:59" coordorigin="7238,-2641" coordsize="59,59">
              <v:shape style="position:absolute;left:7238;top:-2641;width:59;height:59" coordorigin="7238,-2641" coordsize="59,59" path="m7268,-2641l7238,-2582,7298,-2582,7268,-2641xe" filled="f" stroked="t" strokeweight=".247801pt" strokecolor="#231F20">
                <v:path arrowok="t"/>
              </v:shape>
            </v:group>
            <v:group style="position:absolute;left:7413;top:-2909;width:59;height:30" coordorigin="7413,-2909" coordsize="59,30">
              <v:shape style="position:absolute;left:7413;top:-2909;width:59;height:30" coordorigin="7413,-2909" coordsize="59,30" path="m7428,-2909l7413,-2880,7473,-2880,7458,-2909e" filled="f" stroked="t" strokeweight=".247801pt" strokecolor="#231F20">
                <v:path arrowok="t"/>
              </v:shape>
            </v:group>
            <v:group style="position:absolute;left:7588;top:-2641;width:59;height:59" coordorigin="7588,-2641" coordsize="59,59">
              <v:shape style="position:absolute;left:7588;top:-2641;width:59;height:59" coordorigin="7588,-2641" coordsize="59,59" path="m7618,-2641l7588,-2582,7648,-2582,7618,-2641xe" filled="f" stroked="t" strokeweight=".247801pt" strokecolor="#231F20">
                <v:path arrowok="t"/>
              </v:shape>
            </v:group>
            <v:group style="position:absolute;left:7763;top:-2909;width:59;height:30" coordorigin="7763,-2909" coordsize="59,30">
              <v:shape style="position:absolute;left:7763;top:-2909;width:59;height:30" coordorigin="7763,-2909" coordsize="59,30" path="m7778,-2909l7763,-2880,7822,-2880,7808,-2909e" filled="f" stroked="t" strokeweight=".247801pt" strokecolor="#231F20">
                <v:path arrowok="t"/>
              </v:shape>
            </v:group>
            <v:group style="position:absolute;left:7938;top:-2641;width:59;height:59" coordorigin="7938,-2641" coordsize="59,59">
              <v:shape style="position:absolute;left:7938;top:-2641;width:59;height:59" coordorigin="7938,-2641" coordsize="59,59" path="m7968,-2641l7938,-2582,7997,-2582,7968,-2641xe" filled="f" stroked="t" strokeweight=".247801pt" strokecolor="#231F20">
                <v:path arrowok="t"/>
              </v:shape>
            </v:group>
            <v:group style="position:absolute;left:8113;top:-2641;width:59;height:59" coordorigin="8113,-2641" coordsize="59,59">
              <v:shape style="position:absolute;left:8113;top:-2641;width:59;height:59" coordorigin="8113,-2641" coordsize="59,59" path="m8143,-2641l8113,-2582,8172,-2582,8143,-2641xe" filled="f" stroked="t" strokeweight=".247801pt" strokecolor="#231F20">
                <v:path arrowok="t"/>
              </v:shape>
            </v:group>
            <v:group style="position:absolute;left:8288;top:-2909;width:59;height:30" coordorigin="8288,-2909" coordsize="59,30">
              <v:shape style="position:absolute;left:8288;top:-2909;width:59;height:30" coordorigin="8288,-2909" coordsize="59,30" path="m8303,-2909l8288,-2880,8347,-2880,8332,-2909e" filled="f" stroked="t" strokeweight=".247801pt" strokecolor="#231F20">
                <v:path arrowok="t"/>
              </v:shape>
            </v:group>
            <v:group style="position:absolute;left:8478;top:-2344;width:15;height:30" coordorigin="8478,-2344" coordsize="15,30">
              <v:shape style="position:absolute;left:8478;top:-2344;width:15;height:30" coordorigin="8478,-2344" coordsize="15,30" path="m8493,-2344l8478,-2314e" filled="f" stroked="t" strokeweight=".247801pt" strokecolor="#231F20">
                <v:path arrowok="t"/>
              </v:shape>
            </v:group>
            <v:group style="position:absolute;left:8493;top:-2344;width:15;height:30" coordorigin="8493,-2344" coordsize="15,30">
              <v:shape style="position:absolute;left:8493;top:-2344;width:15;height:30" coordorigin="8493,-2344" coordsize="15,30" path="m8507,-2314l8493,-2344e" filled="f" stroked="t" strokeweight=".247801pt" strokecolor="#231F20">
                <v:path arrowok="t"/>
              </v:shape>
            </v:group>
            <v:group style="position:absolute;left:8653;top:-2344;width:15;height:30" coordorigin="8653,-2344" coordsize="15,30">
              <v:shape style="position:absolute;left:8653;top:-2344;width:15;height:30" coordorigin="8653,-2344" coordsize="15,30" path="m8668,-2344l8653,-2314e" filled="f" stroked="t" strokeweight=".247801pt" strokecolor="#231F20">
                <v:path arrowok="t"/>
              </v:shape>
            </v:group>
            <v:group style="position:absolute;left:8668;top:-2344;width:15;height:30" coordorigin="8668,-2344" coordsize="15,30">
              <v:shape style="position:absolute;left:8668;top:-2344;width:15;height:30" coordorigin="8668,-2344" coordsize="15,30" path="m8682,-2314l8668,-2344e" filled="f" stroked="t" strokeweight=".247801pt" strokecolor="#231F20">
                <v:path arrowok="t"/>
              </v:shape>
            </v:group>
            <v:group style="position:absolute;left:8813;top:-2641;width:59;height:59" coordorigin="8813,-2641" coordsize="59,59">
              <v:shape style="position:absolute;left:8813;top:-2641;width:59;height:59" coordorigin="8813,-2641" coordsize="59,59" path="m8843,-2641l8813,-2582,8872,-2582,8843,-2641xe" filled="f" stroked="t" strokeweight=".247801pt" strokecolor="#231F20">
                <v:path arrowok="t"/>
              </v:shape>
            </v:group>
            <v:group style="position:absolute;left:8988;top:-2641;width:59;height:59" coordorigin="8988,-2641" coordsize="59,59">
              <v:shape style="position:absolute;left:8988;top:-2641;width:59;height:59" coordorigin="8988,-2641" coordsize="59,59" path="m9017,-2641l8988,-2582,9047,-2582,9017,-2641xe" filled="f" stroked="t" strokeweight=".247801pt" strokecolor="#231F20">
                <v:path arrowok="t"/>
              </v:shape>
            </v:group>
            <v:group style="position:absolute;left:9163;top:-2909;width:59;height:30" coordorigin="9163,-2909" coordsize="59,30">
              <v:shape style="position:absolute;left:9163;top:-2909;width:59;height:30" coordorigin="9163,-2909" coordsize="59,30" path="m9178,-2909l9163,-2880,9222,-2880,9207,-2909e" filled="f" stroked="t" strokeweight=".247801pt" strokecolor="#231F20">
                <v:path arrowok="t"/>
              </v:shape>
            </v:group>
            <v:group style="position:absolute;left:9338;top:-2641;width:59;height:59" coordorigin="9338,-2641" coordsize="59,59">
              <v:shape style="position:absolute;left:9338;top:-2641;width:59;height:59" coordorigin="9338,-2641" coordsize="59,59" path="m9367,-2641l9338,-2582,9397,-2582,9367,-2641xe" filled="f" stroked="t" strokeweight=".247801pt" strokecolor="#231F20">
                <v:path arrowok="t"/>
              </v:shape>
            </v:group>
            <v:group style="position:absolute;left:9513;top:-2641;width:59;height:59" coordorigin="9513,-2641" coordsize="59,59">
              <v:shape style="position:absolute;left:9513;top:-2641;width:59;height:59" coordorigin="9513,-2641" coordsize="59,59" path="m9542,-2641l9513,-2582,9572,-2582,9542,-2641xe" filled="f" stroked="t" strokeweight=".247801pt" strokecolor="#231F20">
                <v:path arrowok="t"/>
              </v:shape>
            </v:group>
            <v:group style="position:absolute;left:9688;top:-2641;width:59;height:59" coordorigin="9688,-2641" coordsize="59,59">
              <v:shape style="position:absolute;left:9688;top:-2641;width:59;height:59" coordorigin="9688,-2641" coordsize="59,59" path="m9717,-2641l9688,-2582,9747,-2582,9717,-2641xe" filled="f" stroked="t" strokeweight=".247801pt" strokecolor="#231F20">
                <v:path arrowok="t"/>
              </v:shape>
            </v:group>
            <v:group style="position:absolute;left:9863;top:-2641;width:59;height:59" coordorigin="9863,-2641" coordsize="59,59">
              <v:shape style="position:absolute;left:9863;top:-2641;width:59;height:59" coordorigin="9863,-2641" coordsize="59,59" path="m9892,-2641l9863,-2582,9922,-2582,9892,-2641xe" filled="f" stroked="t" strokeweight=".247801pt" strokecolor="#231F20">
                <v:path arrowok="t"/>
              </v:shape>
            </v:group>
            <v:group style="position:absolute;left:10052;top:-2344;width:15;height:30" coordorigin="10052,-2344" coordsize="15,30">
              <v:shape style="position:absolute;left:10052;top:-2344;width:15;height:30" coordorigin="10052,-2344" coordsize="15,30" path="m10067,-2344l10052,-2314e" filled="f" stroked="t" strokeweight=".247801pt" strokecolor="#231F20">
                <v:path arrowok="t"/>
              </v:shape>
            </v:group>
            <v:group style="position:absolute;left:10067;top:-2344;width:15;height:30" coordorigin="10067,-2344" coordsize="15,30">
              <v:shape style="position:absolute;left:10067;top:-2344;width:15;height:30" coordorigin="10067,-2344" coordsize="15,30" path="m10082,-2314l10067,-2344e" filled="f" stroked="t" strokeweight=".247801pt" strokecolor="#231F20">
                <v:path arrowok="t"/>
              </v:shape>
            </v:group>
            <v:group style="position:absolute;left:10212;top:-2641;width:59;height:59" coordorigin="10212,-2641" coordsize="59,59">
              <v:shape style="position:absolute;left:10212;top:-2641;width:59;height:59" coordorigin="10212,-2641" coordsize="59,59" path="m10242,-2641l10212,-2582,10272,-2582,10242,-2641xe" filled="f" stroked="t" strokeweight=".247801pt" strokecolor="#231F20">
                <v:path arrowok="t"/>
              </v:shape>
            </v:group>
            <v:group style="position:absolute;left:10387;top:-2909;width:59;height:30" coordorigin="10387,-2909" coordsize="59,30">
              <v:shape style="position:absolute;left:10387;top:-2909;width:59;height:30" coordorigin="10387,-2909" coordsize="59,30" path="m10402,-2909l10387,-2880,10447,-2880,10432,-2909e" filled="f" stroked="t" strokeweight=".247801pt" strokecolor="#231F20">
                <v:path arrowok="t"/>
              </v:shape>
            </v:group>
            <v:group style="position:absolute;left:10562;top:-2909;width:59;height:30" coordorigin="10562,-2909" coordsize="59,30">
              <v:shape style="position:absolute;left:10562;top:-2909;width:59;height:30" coordorigin="10562,-2909" coordsize="59,30" path="m10577,-2909l10562,-2880,10622,-2880,10607,-2909e" filled="f" stroked="t" strokeweight=".247801pt" strokecolor="#231F20">
                <v:path arrowok="t"/>
              </v:shape>
            </v:group>
            <v:group style="position:absolute;left:10737;top:-2641;width:59;height:59" coordorigin="10737,-2641" coordsize="59,59">
              <v:shape style="position:absolute;left:10737;top:-2641;width:59;height:59" coordorigin="10737,-2641" coordsize="59,59" path="m10767,-2641l10737,-2582,10797,-2582,10767,-2641xe" filled="f" stroked="t" strokeweight=".247801pt" strokecolor="#231F20">
                <v:path arrowok="t"/>
              </v:shape>
            </v:group>
            <v:group style="position:absolute;left:10927;top:-2344;width:15;height:30" coordorigin="10927,-2344" coordsize="15,30">
              <v:shape style="position:absolute;left:10927;top:-2344;width:15;height:30" coordorigin="10927,-2344" coordsize="15,30" path="m10942,-2344l10927,-2314e" filled="f" stroked="t" strokeweight=".247801pt" strokecolor="#231F20">
                <v:path arrowok="t"/>
              </v:shape>
            </v:group>
            <v:group style="position:absolute;left:10942;top:-2344;width:15;height:30" coordorigin="10942,-2344" coordsize="15,30">
              <v:shape style="position:absolute;left:10942;top:-2344;width:15;height:30" coordorigin="10942,-2344" coordsize="15,30" path="m10957,-2314l10942,-2344e" filled="f" stroked="t" strokeweight=".247801pt" strokecolor="#231F20">
                <v:path arrowok="t"/>
              </v:shape>
            </v:group>
            <v:group style="position:absolute;left:11087;top:-2641;width:59;height:59" coordorigin="11087,-2641" coordsize="59,59">
              <v:shape style="position:absolute;left:11087;top:-2641;width:59;height:59" coordorigin="11087,-2641" coordsize="59,59" path="m11117,-2641l11087,-2582,11147,-2582,11117,-2641xe" filled="f" stroked="t" strokeweight=".247801pt" strokecolor="#231F20">
                <v:path arrowok="t"/>
              </v:shape>
            </v:group>
            <v:group style="position:absolute;left:11262;top:-2909;width:59;height:30" coordorigin="11262,-2909" coordsize="59,30">
              <v:shape style="position:absolute;left:11262;top:-2909;width:59;height:30" coordorigin="11262,-2909" coordsize="59,30" path="m11277,-2909l11262,-2880,11322,-2880,11307,-2909e" filled="f" stroked="t" strokeweight=".247801pt" strokecolor="#231F20">
                <v:path arrowok="t"/>
              </v:shape>
            </v:group>
            <v:group style="position:absolute;left:1844;top:-2354;width:2;height:40" coordorigin="1844,-2354" coordsize="2,40">
              <v:shape style="position:absolute;left:1844;top:-2354;width:2;height:40" coordorigin="1844,-2354" coordsize="0,40" path="m1844,-2314l1844,-2354e" filled="t" fillcolor="#231F20" stroked="f">
                <v:path arrowok="t"/>
                <v:fill type="solid"/>
              </v:shape>
            </v:group>
            <v:group style="position:absolute;left:1844;top:-2909;width:2;height:40" coordorigin="1844,-2909" coordsize="2,40">
              <v:shape style="position:absolute;left:1844;top:-2909;width:2;height:40" coordorigin="1844,-2909" coordsize="0,40" path="m1844,-2909l1844,-2870e" filled="t" fillcolor="#231F20" stroked="f">
                <v:path arrowok="t"/>
                <v:fill type="solid"/>
              </v:shape>
            </v:group>
            <v:group style="position:absolute;left:1831;top:-2271;width:52;height:87" coordorigin="1831,-2271" coordsize="52,87">
              <v:shape style="position:absolute;left:1831;top:-2271;width:52;height:87" coordorigin="1831,-2271" coordsize="52,87" path="m1883,-2194l1833,-2194,1833,-2184,1883,-2184,1883,-2194xe" filled="t" fillcolor="#231F20" stroked="f">
                <v:path arrowok="t"/>
                <v:fill type="solid"/>
              </v:shape>
              <v:shape style="position:absolute;left:1831;top:-2271;width:52;height:87" coordorigin="1831,-2271" coordsize="52,87" path="m1864,-2260l1852,-2260,1852,-2194,1864,-2194,1864,-2260xe" filled="t" fillcolor="#231F20" stroked="f">
                <v:path arrowok="t"/>
                <v:fill type="solid"/>
              </v:shape>
              <v:shape style="position:absolute;left:1831;top:-2271;width:52;height:87" coordorigin="1831,-2271" coordsize="52,87" path="m1864,-2271l1852,-2271,1831,-2266,1831,-2256,1852,-2260,1864,-2260,1864,-2271xe" filled="t" fillcolor="#231F20" stroked="f">
                <v:path arrowok="t"/>
                <v:fill type="solid"/>
              </v:shape>
            </v:group>
            <v:group style="position:absolute;left:2544;top:-2354;width:2;height:40" coordorigin="2544,-2354" coordsize="2,40">
              <v:shape style="position:absolute;left:2544;top:-2354;width:2;height:40" coordorigin="2544,-2354" coordsize="0,40" path="m2544,-2314l2544,-2354e" filled="t" fillcolor="#231F20" stroked="f">
                <v:path arrowok="t"/>
                <v:fill type="solid"/>
              </v:shape>
            </v:group>
            <v:group style="position:absolute;left:2544;top:-2909;width:2;height:40" coordorigin="2544,-2909" coordsize="2,40">
              <v:shape style="position:absolute;left:2544;top:-2909;width:2;height:40" coordorigin="2544,-2909" coordsize="0,40" path="m2544,-2909l2544,-2870e" filled="t" fillcolor="#231F20" stroked="f">
                <v:path arrowok="t"/>
                <v:fill type="solid"/>
              </v:shape>
            </v:group>
            <v:group style="position:absolute;left:2525;top:-2271;width:56;height:88" coordorigin="2525,-2271" coordsize="56,88">
              <v:shape style="position:absolute;left:2525;top:-2271;width:56;height:88" coordorigin="2525,-2271" coordsize="56,88" path="m2525,-2198l2525,-2186,2529,-2185,2533,-2184,2537,-2183,2541,-2183,2544,-2182,2558,-2182,2567,-2185,2575,-2192,2543,-2192,2540,-2192,2532,-2194,2528,-2196,2525,-2198xe" filled="t" fillcolor="#231F20" stroked="f">
                <v:path arrowok="t"/>
                <v:fill type="solid"/>
              </v:shape>
              <v:shape style="position:absolute;left:2525;top:-2271;width:56;height:88" coordorigin="2525,-2271" coordsize="56,88" path="m2575,-2231l2554,-2231,2560,-2230,2564,-2226,2567,-2222,2569,-2218,2569,-2206,2567,-2201,2564,-2197,2560,-2194,2554,-2192,2575,-2192,2578,-2195,2581,-2202,2581,-2221,2578,-2228,2575,-2231xe" filled="t" fillcolor="#231F20" stroked="f">
                <v:path arrowok="t"/>
                <v:fill type="solid"/>
              </v:shape>
              <v:shape style="position:absolute;left:2525;top:-2271;width:56;height:88" coordorigin="2525,-2271" coordsize="56,88" path="m2575,-2271l2529,-2271,2529,-2227,2532,-2228,2535,-2230,2541,-2231,2545,-2231,2575,-2231,2573,-2233,2567,-2238,2564,-2239,2539,-2239,2539,-2261,2575,-2261,2575,-2271xe" filled="t" fillcolor="#231F20" stroked="f">
                <v:path arrowok="t"/>
                <v:fill type="solid"/>
              </v:shape>
              <v:shape style="position:absolute;left:2525;top:-2271;width:56;height:88" coordorigin="2525,-2271" coordsize="56,88" path="m2559,-2241l2548,-2241,2543,-2240,2541,-2240,2539,-2239,2564,-2239,2559,-2241xe" filled="t" fillcolor="#231F20" stroked="f">
                <v:path arrowok="t"/>
                <v:fill type="solid"/>
              </v:shape>
            </v:group>
            <v:group style="position:absolute;left:3419;top:-2354;width:2;height:40" coordorigin="3419,-2354" coordsize="2,40">
              <v:shape style="position:absolute;left:3419;top:-2354;width:2;height:40" coordorigin="3419,-2354" coordsize="0,40" path="m3419,-2314l3419,-2354e" filled="t" fillcolor="#231F20" stroked="f">
                <v:path arrowok="t"/>
                <v:fill type="solid"/>
              </v:shape>
            </v:group>
            <v:group style="position:absolute;left:3419;top:-2909;width:2;height:40" coordorigin="3419,-2909" coordsize="2,40">
              <v:shape style="position:absolute;left:3419;top:-2909;width:2;height:40" coordorigin="3419,-2909" coordsize="0,40" path="m3419,-2909l3419,-2870e" filled="t" fillcolor="#231F20" stroked="f">
                <v:path arrowok="t"/>
                <v:fill type="solid"/>
              </v:shape>
            </v:group>
            <v:group style="position:absolute;left:3367;top:-2271;width:52;height:87" coordorigin="3367,-2271" coordsize="52,87">
              <v:shape style="position:absolute;left:3367;top:-2271;width:52;height:87" coordorigin="3367,-2271" coordsize="52,87" path="m3418,-2194l3368,-2194,3368,-2184,3418,-2184,3418,-2194xe" filled="t" fillcolor="#231F20" stroked="f">
                <v:path arrowok="t"/>
                <v:fill type="solid"/>
              </v:shape>
              <v:shape style="position:absolute;left:3367;top:-2271;width:52;height:87" coordorigin="3367,-2271" coordsize="52,87" path="m3399,-2260l3387,-2260,3387,-2194,3399,-2194,3399,-2260xe" filled="t" fillcolor="#231F20" stroked="f">
                <v:path arrowok="t"/>
                <v:fill type="solid"/>
              </v:shape>
              <v:shape style="position:absolute;left:3367;top:-2271;width:52;height:87" coordorigin="3367,-2271" coordsize="52,87" path="m3399,-2271l3387,-2271,3367,-2266,3367,-2256,3387,-2260,3399,-2260,3399,-2271xe" filled="t" fillcolor="#231F20" stroked="f">
                <v:path arrowok="t"/>
                <v:fill type="solid"/>
              </v:shape>
            </v:group>
            <v:group style="position:absolute;left:3437;top:-2272;width:60;height:90" coordorigin="3437,-2272" coordsize="60,90">
              <v:shape style="position:absolute;left:3437;top:-2272;width:60;height:90" coordorigin="3437,-2272" coordsize="60,90" path="m3477,-2272l3457,-2272,3450,-2268,3445,-2261,3439,-2253,3437,-2242,3437,-2213,3439,-2201,3450,-2186,3457,-2182,3477,-2182,3484,-2186,3488,-2191,3461,-2191,3456,-2194,3453,-2200,3450,-2206,3449,-2215,3449,-2239,3450,-2248,3453,-2254,3456,-2260,3461,-2263,3488,-2263,3484,-2268,3477,-2272xe" filled="t" fillcolor="#231F20" stroked="f">
                <v:path arrowok="t"/>
                <v:fill type="solid"/>
              </v:shape>
              <v:shape style="position:absolute;left:3437;top:-2272;width:60;height:90" coordorigin="3437,-2272" coordsize="60,90" path="m3488,-2263l3473,-2263,3478,-2260,3481,-2254,3484,-2248,3485,-2239,3485,-2215,3484,-2206,3481,-2200,3478,-2194,3473,-2191,3488,-2191,3489,-2194,3494,-2201,3497,-2213,3497,-2242,3494,-2253,3489,-2261,3488,-2263xe" filled="t" fillcolor="#231F20" stroked="f">
                <v:path arrowok="t"/>
                <v:fill type="solid"/>
              </v:shape>
            </v:group>
            <v:group style="position:absolute;left:4294;top:-2354;width:2;height:40" coordorigin="4294,-2354" coordsize="2,40">
              <v:shape style="position:absolute;left:4294;top:-2354;width:2;height:40" coordorigin="4294,-2354" coordsize="0,40" path="m4294,-2314l4294,-2354e" filled="t" fillcolor="#231F20" stroked="f">
                <v:path arrowok="t"/>
                <v:fill type="solid"/>
              </v:shape>
            </v:group>
            <v:group style="position:absolute;left:4294;top:-2909;width:2;height:40" coordorigin="4294,-2909" coordsize="2,40">
              <v:shape style="position:absolute;left:4294;top:-2909;width:2;height:40" coordorigin="4294,-2909" coordsize="0,40" path="m4294,-2909l4294,-2870e" filled="t" fillcolor="#231F20" stroked="f">
                <v:path arrowok="t"/>
                <v:fill type="solid"/>
              </v:shape>
            </v:group>
            <v:group style="position:absolute;left:4243;top:-2271;width:52;height:87" coordorigin="4243,-2271" coordsize="52,87">
              <v:shape style="position:absolute;left:4243;top:-2271;width:52;height:87" coordorigin="4243,-2271" coordsize="52,87" path="m4294,-2194l4244,-2194,4244,-2184,4294,-2184,4294,-2194xe" filled="t" fillcolor="#231F20" stroked="f">
                <v:path arrowok="t"/>
                <v:fill type="solid"/>
              </v:shape>
              <v:shape style="position:absolute;left:4243;top:-2271;width:52;height:87" coordorigin="4243,-2271" coordsize="52,87" path="m4275,-2260l4263,-2260,4263,-2194,4275,-2194,4275,-2260xe" filled="t" fillcolor="#231F20" stroked="f">
                <v:path arrowok="t"/>
                <v:fill type="solid"/>
              </v:shape>
              <v:shape style="position:absolute;left:4243;top:-2271;width:52;height:87" coordorigin="4243,-2271" coordsize="52,87" path="m4275,-2271l4263,-2271,4243,-2266,4243,-2256,4263,-2260,4275,-2260,4275,-2271xe" filled="t" fillcolor="#231F20" stroked="f">
                <v:path arrowok="t"/>
                <v:fill type="solid"/>
              </v:shape>
            </v:group>
            <v:group style="position:absolute;left:4314;top:-2271;width:56;height:88" coordorigin="4314,-2271" coordsize="56,88">
              <v:shape style="position:absolute;left:4314;top:-2271;width:56;height:88" coordorigin="4314,-2271" coordsize="56,88" path="m4314,-2198l4314,-2186,4318,-2185,4322,-2184,4326,-2183,4330,-2183,4334,-2182,4348,-2182,4356,-2185,4364,-2192,4333,-2192,4329,-2192,4321,-2194,4318,-2196,4314,-2198xe" filled="t" fillcolor="#231F20" stroked="f">
                <v:path arrowok="t"/>
                <v:fill type="solid"/>
              </v:shape>
              <v:shape style="position:absolute;left:4314;top:-2271;width:56;height:88" coordorigin="4314,-2271" coordsize="56,88" path="m4364,-2231l4344,-2231,4349,-2230,4353,-2226,4357,-2222,4359,-2218,4359,-2206,4357,-2201,4353,-2197,4349,-2194,4344,-2192,4364,-2192,4368,-2195,4370,-2202,4370,-2221,4368,-2228,4364,-2231xe" filled="t" fillcolor="#231F20" stroked="f">
                <v:path arrowok="t"/>
                <v:fill type="solid"/>
              </v:shape>
              <v:shape style="position:absolute;left:4314;top:-2271;width:56;height:88" coordorigin="4314,-2271" coordsize="56,88" path="m4364,-2271l4318,-2271,4318,-2227,4321,-2228,4324,-2230,4331,-2231,4334,-2231,4364,-2231,4362,-2233,4356,-2238,4354,-2239,4329,-2239,4329,-2261,4364,-2261,4364,-2271xe" filled="t" fillcolor="#231F20" stroked="f">
                <v:path arrowok="t"/>
                <v:fill type="solid"/>
              </v:shape>
              <v:shape style="position:absolute;left:4314;top:-2271;width:56;height:88" coordorigin="4314,-2271" coordsize="56,88" path="m4349,-2241l4337,-2241,4332,-2240,4330,-2240,4329,-2239,4354,-2239,4349,-2241xe" filled="t" fillcolor="#231F20" stroked="f">
                <v:path arrowok="t"/>
                <v:fill type="solid"/>
              </v:shape>
            </v:group>
            <v:group style="position:absolute;left:5168;top:-2354;width:2;height:40" coordorigin="5168,-2354" coordsize="2,40">
              <v:shape style="position:absolute;left:5168;top:-2354;width:2;height:40" coordorigin="5168,-2354" coordsize="0,40" path="m5168,-2314l5168,-2354e" filled="t" fillcolor="#231F20" stroked="f">
                <v:path arrowok="t"/>
                <v:fill type="solid"/>
              </v:shape>
            </v:group>
            <v:group style="position:absolute;left:5168;top:-2909;width:2;height:40" coordorigin="5168,-2909" coordsize="2,40">
              <v:shape style="position:absolute;left:5168;top:-2909;width:2;height:40" coordorigin="5168,-2909" coordsize="0,40" path="m5168,-2909l5168,-2870e" filled="t" fillcolor="#231F20" stroked="f">
                <v:path arrowok="t"/>
                <v:fill type="solid"/>
              </v:shape>
            </v:group>
            <v:group style="position:absolute;left:5110;top:-2272;width:55;height:88" coordorigin="5110,-2272" coordsize="55,88">
              <v:shape style="position:absolute;left:5110;top:-2272;width:55;height:88" coordorigin="5110,-2272" coordsize="55,88" path="m5160,-2262l5140,-2262,5144,-2261,5151,-2255,5152,-2251,5152,-2244,5152,-2241,5150,-2238,5149,-2235,5146,-2231,5142,-2227,5140,-2225,5110,-2194,5110,-2184,5165,-2184,5165,-2194,5124,-2194,5133,-2203,5140,-2211,5151,-2222,5154,-2225,5155,-2226,5159,-2230,5161,-2234,5162,-2237,5163,-2240,5164,-2244,5164,-2255,5161,-2261,5160,-2262xe" filled="t" fillcolor="#231F20" stroked="f">
                <v:path arrowok="t"/>
                <v:fill type="solid"/>
              </v:shape>
              <v:shape style="position:absolute;left:5110;top:-2272;width:55;height:88" coordorigin="5110,-2272" coordsize="55,88" path="m5144,-2272l5131,-2272,5127,-2272,5119,-2270,5115,-2268,5110,-2266,5110,-2255,5115,-2257,5119,-2259,5123,-2260,5127,-2262,5131,-2262,5160,-2262,5151,-2270,5144,-2272xe" filled="t" fillcolor="#231F20" stroked="f">
                <v:path arrowok="t"/>
                <v:fill type="solid"/>
              </v:shape>
            </v:group>
            <v:group style="position:absolute;left:5184;top:-2272;width:60;height:90" coordorigin="5184,-2272" coordsize="60,90">
              <v:shape style="position:absolute;left:5184;top:-2272;width:60;height:90" coordorigin="5184,-2272" coordsize="60,90" path="m5224,-2272l5205,-2272,5197,-2268,5192,-2261,5187,-2253,5184,-2242,5184,-2213,5187,-2201,5197,-2186,5205,-2182,5224,-2182,5231,-2186,5235,-2191,5208,-2191,5204,-2194,5198,-2206,5196,-2215,5196,-2239,5198,-2248,5204,-2260,5208,-2263,5235,-2263,5231,-2268,5224,-2272xe" filled="t" fillcolor="#231F20" stroked="f">
                <v:path arrowok="t"/>
                <v:fill type="solid"/>
              </v:shape>
              <v:shape style="position:absolute;left:5184;top:-2272;width:60;height:90" coordorigin="5184,-2272" coordsize="60,90" path="m5235,-2263l5220,-2263,5225,-2260,5228,-2254,5231,-2248,5233,-2239,5233,-2215,5231,-2206,5228,-2200,5225,-2194,5220,-2191,5235,-2191,5237,-2194,5242,-2201,5244,-2213,5244,-2242,5242,-2253,5237,-2261,5235,-2263xe" filled="t" fillcolor="#231F20" stroked="f">
                <v:path arrowok="t"/>
                <v:fill type="solid"/>
              </v:shape>
            </v:group>
            <v:group style="position:absolute;left:6043;top:-2354;width:2;height:40" coordorigin="6043,-2354" coordsize="2,40">
              <v:shape style="position:absolute;left:6043;top:-2354;width:2;height:40" coordorigin="6043,-2354" coordsize="0,40" path="m6043,-2314l6043,-2354e" filled="t" fillcolor="#231F20" stroked="f">
                <v:path arrowok="t"/>
                <v:fill type="solid"/>
              </v:shape>
            </v:group>
            <v:group style="position:absolute;left:6043;top:-2909;width:2;height:40" coordorigin="6043,-2909" coordsize="2,40">
              <v:shape style="position:absolute;left:6043;top:-2909;width:2;height:40" coordorigin="6043,-2909" coordsize="0,40" path="m6043,-2909l6043,-2870e" filled="t" fillcolor="#231F20" stroked="f">
                <v:path arrowok="t"/>
                <v:fill type="solid"/>
              </v:shape>
            </v:group>
            <v:group style="position:absolute;left:5986;top:-2272;width:55;height:88" coordorigin="5986,-2272" coordsize="55,88">
              <v:shape style="position:absolute;left:5986;top:-2272;width:55;height:88" coordorigin="5986,-2272" coordsize="55,88" path="m6036,-2262l6016,-2262,6020,-2261,6027,-2255,6028,-2251,6028,-2244,6028,-2241,6026,-2238,6025,-2235,6022,-2231,6018,-2227,6016,-2225,5986,-2194,5986,-2184,6041,-2184,6041,-2194,6000,-2194,6009,-2203,6016,-2211,6027,-2222,6030,-2225,6031,-2226,6035,-2230,6037,-2234,6038,-2237,6040,-2240,6040,-2244,6040,-2255,6037,-2261,6036,-2262xe" filled="t" fillcolor="#231F20" stroked="f">
                <v:path arrowok="t"/>
                <v:fill type="solid"/>
              </v:shape>
              <v:shape style="position:absolute;left:5986;top:-2272;width:55;height:88" coordorigin="5986,-2272" coordsize="55,88" path="m6020,-2272l6007,-2272,6003,-2272,5995,-2270,5991,-2268,5986,-2266,5986,-2255,5991,-2257,5995,-2259,5999,-2260,6003,-2262,6007,-2262,6036,-2262,6027,-2270,6020,-2272xe" filled="t" fillcolor="#231F20" stroked="f">
                <v:path arrowok="t"/>
                <v:fill type="solid"/>
              </v:shape>
            </v:group>
            <v:group style="position:absolute;left:6062;top:-2271;width:56;height:88" coordorigin="6062,-2271" coordsize="56,88">
              <v:shape style="position:absolute;left:6062;top:-2271;width:56;height:88" coordorigin="6062,-2271" coordsize="56,88" path="m6062,-2198l6062,-2186,6066,-2185,6070,-2184,6073,-2183,6077,-2183,6081,-2182,6095,-2182,6103,-2185,6112,-2192,6080,-2192,6076,-2192,6069,-2194,6065,-2196,6062,-2198xe" filled="t" fillcolor="#231F20" stroked="f">
                <v:path arrowok="t"/>
                <v:fill type="solid"/>
              </v:shape>
              <v:shape style="position:absolute;left:6062;top:-2271;width:56;height:88" coordorigin="6062,-2271" coordsize="56,88" path="m6111,-2231l6091,-2231,6096,-2230,6100,-2226,6104,-2222,6106,-2218,6106,-2206,6104,-2201,6100,-2197,6096,-2194,6091,-2192,6112,-2192,6115,-2195,6118,-2202,6118,-2221,6115,-2228,6111,-2231xe" filled="t" fillcolor="#231F20" stroked="f">
                <v:path arrowok="t"/>
                <v:fill type="solid"/>
              </v:shape>
              <v:shape style="position:absolute;left:6062;top:-2271;width:56;height:88" coordorigin="6062,-2271" coordsize="56,88" path="m6111,-2271l6065,-2271,6065,-2227,6069,-2228,6072,-2230,6078,-2231,6081,-2231,6111,-2231,6109,-2233,6104,-2238,6101,-2239,6076,-2239,6076,-2261,6111,-2261,6111,-2271xe" filled="t" fillcolor="#231F20" stroked="f">
                <v:path arrowok="t"/>
                <v:fill type="solid"/>
              </v:shape>
              <v:shape style="position:absolute;left:6062;top:-2271;width:56;height:88" coordorigin="6062,-2271" coordsize="56,88" path="m6096,-2241l6085,-2241,6080,-2240,6078,-2240,6076,-2239,6101,-2239,6096,-2241xe" filled="t" fillcolor="#231F20" stroked="f">
                <v:path arrowok="t"/>
                <v:fill type="solid"/>
              </v:shape>
            </v:group>
            <v:group style="position:absolute;left:6918;top:-2354;width:2;height:40" coordorigin="6918,-2354" coordsize="2,40">
              <v:shape style="position:absolute;left:6918;top:-2354;width:2;height:40" coordorigin="6918,-2354" coordsize="0,40" path="m6918,-2314l6918,-2354e" filled="t" fillcolor="#231F20" stroked="f">
                <v:path arrowok="t"/>
                <v:fill type="solid"/>
              </v:shape>
            </v:group>
            <v:group style="position:absolute;left:6918;top:-2909;width:2;height:40" coordorigin="6918,-2909" coordsize="2,40">
              <v:shape style="position:absolute;left:6918;top:-2909;width:2;height:40" coordorigin="6918,-2909" coordsize="0,40" path="m6918,-2909l6918,-2870e" filled="t" fillcolor="#231F20" stroked="f">
                <v:path arrowok="t"/>
                <v:fill type="solid"/>
              </v:shape>
            </v:group>
            <v:group style="position:absolute;left:6860;top:-2272;width:57;height:90" coordorigin="6860,-2272" coordsize="57,90">
              <v:shape style="position:absolute;left:6860;top:-2272;width:57;height:90" coordorigin="6860,-2272" coordsize="57,90" path="m6860,-2198l6860,-2186,6864,-2185,6868,-2184,6872,-2183,6875,-2183,6879,-2182,6894,-2182,6902,-2185,6908,-2189,6912,-2192,6878,-2192,6874,-2193,6867,-2194,6863,-2196,6860,-2198xe" filled="t" fillcolor="#231F20" stroked="f">
                <v:path arrowok="t"/>
                <v:fill type="solid"/>
              </v:shape>
              <v:shape style="position:absolute;left:6860;top:-2272;width:57;height:90" coordorigin="6860,-2272" coordsize="57,90" path="m6912,-2262l6891,-2262,6895,-2261,6898,-2259,6902,-2256,6903,-2253,6903,-2244,6902,-2241,6899,-2238,6895,-2236,6891,-2235,6875,-2235,6875,-2225,6891,-2225,6896,-2224,6903,-2218,6905,-2214,6905,-2204,6903,-2199,6896,-2194,6890,-2192,6912,-2192,6914,-2194,6917,-2201,6917,-2215,6915,-2219,6909,-2227,6905,-2229,6899,-2231,6904,-2232,6908,-2234,6913,-2241,6915,-2245,6915,-2257,6912,-2262,6912,-2262xe" filled="t" fillcolor="#231F20" stroked="f">
                <v:path arrowok="t"/>
                <v:fill type="solid"/>
              </v:shape>
              <v:shape style="position:absolute;left:6860;top:-2272;width:57;height:90" coordorigin="6860,-2272" coordsize="57,90" path="m6895,-2272l6882,-2272,6879,-2272,6871,-2271,6867,-2270,6862,-2268,6862,-2258,6867,-2259,6871,-2260,6878,-2262,6882,-2262,6912,-2262,6902,-2270,6895,-2272xe" filled="t" fillcolor="#231F20" stroked="f">
                <v:path arrowok="t"/>
                <v:fill type="solid"/>
              </v:shape>
            </v:group>
            <v:group style="position:absolute;left:6934;top:-2272;width:60;height:90" coordorigin="6934,-2272" coordsize="60,90">
              <v:shape style="position:absolute;left:6934;top:-2272;width:60;height:90" coordorigin="6934,-2272" coordsize="60,90" path="m6974,-2272l6954,-2272,6947,-2268,6942,-2261,6937,-2253,6934,-2242,6934,-2213,6937,-2201,6947,-2186,6954,-2182,6974,-2182,6981,-2186,6985,-2191,6958,-2191,6954,-2194,6947,-2206,6946,-2215,6946,-2239,6947,-2248,6954,-2260,6958,-2263,6985,-2263,6981,-2268,6974,-2272xe" filled="t" fillcolor="#231F20" stroked="f">
                <v:path arrowok="t"/>
                <v:fill type="solid"/>
              </v:shape>
              <v:shape style="position:absolute;left:6934;top:-2272;width:60;height:90" coordorigin="6934,-2272" coordsize="60,90" path="m6985,-2263l6970,-2263,6975,-2260,6978,-2254,6981,-2248,6982,-2239,6982,-2215,6981,-2206,6978,-2200,6975,-2194,6970,-2191,6985,-2191,6986,-2194,6992,-2201,6994,-2213,6994,-2242,6992,-2253,6986,-2261,6985,-2263xe" filled="t" fillcolor="#231F20" stroked="f">
                <v:path arrowok="t"/>
                <v:fill type="solid"/>
              </v:shape>
            </v:group>
            <v:group style="position:absolute;left:7793;top:-2354;width:2;height:40" coordorigin="7793,-2354" coordsize="2,40">
              <v:shape style="position:absolute;left:7793;top:-2354;width:2;height:40" coordorigin="7793,-2354" coordsize="0,40" path="m7793,-2314l7793,-2354e" filled="t" fillcolor="#231F20" stroked="f">
                <v:path arrowok="t"/>
                <v:fill type="solid"/>
              </v:shape>
            </v:group>
            <v:group style="position:absolute;left:7793;top:-2909;width:2;height:40" coordorigin="7793,-2909" coordsize="2,40">
              <v:shape style="position:absolute;left:7793;top:-2909;width:2;height:40" coordorigin="7793,-2909" coordsize="0,40" path="m7793,-2909l7793,-2870e" filled="t" fillcolor="#231F20" stroked="f">
                <v:path arrowok="t"/>
                <v:fill type="solid"/>
              </v:shape>
            </v:group>
            <v:group style="position:absolute;left:7736;top:-2272;width:57;height:90" coordorigin="7736,-2272" coordsize="57,90">
              <v:shape style="position:absolute;left:7736;top:-2272;width:57;height:90" coordorigin="7736,-2272" coordsize="57,90" path="m7736,-2198l7736,-2186,7740,-2185,7744,-2184,7748,-2183,7752,-2183,7755,-2182,7770,-2182,7778,-2185,7784,-2189,7788,-2192,7754,-2192,7750,-2193,7743,-2194,7739,-2196,7736,-2198xe" filled="t" fillcolor="#231F20" stroked="f">
                <v:path arrowok="t"/>
                <v:fill type="solid"/>
              </v:shape>
              <v:shape style="position:absolute;left:7736;top:-2272;width:57;height:90" coordorigin="7736,-2272" coordsize="57,90" path="m7788,-2262l7767,-2262,7771,-2261,7774,-2259,7778,-2256,7779,-2253,7779,-2244,7778,-2241,7775,-2238,7771,-2236,7767,-2235,7751,-2235,7751,-2225,7767,-2225,7772,-2224,7779,-2218,7781,-2214,7781,-2204,7779,-2199,7772,-2194,7766,-2192,7788,-2192,7790,-2194,7793,-2201,7793,-2215,7791,-2219,7785,-2227,7781,-2229,7775,-2231,7780,-2232,7784,-2234,7787,-2238,7789,-2241,7791,-2245,7791,-2257,7788,-2262,7788,-2262xe" filled="t" fillcolor="#231F20" stroked="f">
                <v:path arrowok="t"/>
                <v:fill type="solid"/>
              </v:shape>
              <v:shape style="position:absolute;left:7736;top:-2272;width:57;height:90" coordorigin="7736,-2272" coordsize="57,90" path="m7771,-2272l7758,-2272,7755,-2272,7747,-2271,7743,-2270,7738,-2268,7738,-2258,7743,-2259,7747,-2260,7754,-2262,7758,-2262,7788,-2262,7778,-2270,7771,-2272xe" filled="t" fillcolor="#231F20" stroked="f">
                <v:path arrowok="t"/>
                <v:fill type="solid"/>
              </v:shape>
            </v:group>
            <v:group style="position:absolute;left:7812;top:-2271;width:56;height:88" coordorigin="7812,-2271" coordsize="56,88">
              <v:shape style="position:absolute;left:7812;top:-2271;width:56;height:88" coordorigin="7812,-2271" coordsize="56,88" path="m7812,-2198l7812,-2186,7816,-2185,7819,-2184,7823,-2183,7827,-2183,7831,-2182,7845,-2182,7853,-2185,7861,-2192,7830,-2192,7826,-2192,7819,-2194,7815,-2196,7812,-2198xe" filled="t" fillcolor="#231F20" stroked="f">
                <v:path arrowok="t"/>
                <v:fill type="solid"/>
              </v:shape>
              <v:shape style="position:absolute;left:7812;top:-2271;width:56;height:88" coordorigin="7812,-2271" coordsize="56,88" path="m7861,-2231l7841,-2231,7846,-2230,7850,-2226,7854,-2222,7856,-2218,7856,-2206,7854,-2201,7850,-2197,7846,-2194,7841,-2192,7861,-2192,7865,-2195,7868,-2202,7868,-2221,7865,-2228,7861,-2231xe" filled="t" fillcolor="#231F20" stroked="f">
                <v:path arrowok="t"/>
                <v:fill type="solid"/>
              </v:shape>
              <v:shape style="position:absolute;left:7812;top:-2271;width:56;height:88" coordorigin="7812,-2271" coordsize="56,88" path="m7861,-2271l7815,-2271,7815,-2227,7818,-2228,7822,-2230,7828,-2231,7831,-2231,7861,-2231,7859,-2233,7853,-2238,7851,-2239,7826,-2239,7826,-2261,7861,-2261,7861,-2271xe" filled="t" fillcolor="#231F20" stroked="f">
                <v:path arrowok="t"/>
                <v:fill type="solid"/>
              </v:shape>
              <v:shape style="position:absolute;left:7812;top:-2271;width:56;height:88" coordorigin="7812,-2271" coordsize="56,88" path="m7846,-2241l7835,-2241,7829,-2240,7828,-2240,7826,-2239,7851,-2239,7846,-2241xe" filled="t" fillcolor="#231F20" stroked="f">
                <v:path arrowok="t"/>
                <v:fill type="solid"/>
              </v:shape>
            </v:group>
            <v:group style="position:absolute;left:8668;top:-2354;width:2;height:40" coordorigin="8668,-2354" coordsize="2,40">
              <v:shape style="position:absolute;left:8668;top:-2354;width:2;height:40" coordorigin="8668,-2354" coordsize="0,40" path="m8668,-2314l8668,-2354e" filled="t" fillcolor="#231F20" stroked="f">
                <v:path arrowok="t"/>
                <v:fill type="solid"/>
              </v:shape>
            </v:group>
            <v:group style="position:absolute;left:8668;top:-2909;width:2;height:40" coordorigin="8668,-2909" coordsize="2,40">
              <v:shape style="position:absolute;left:8668;top:-2909;width:2;height:40" coordorigin="8668,-2909" coordsize="0,40" path="m8668,-2909l8668,-2870e" filled="t" fillcolor="#231F20" stroked="f">
                <v:path arrowok="t"/>
                <v:fill type="solid"/>
              </v:shape>
            </v:group>
            <v:group style="position:absolute;left:8605;top:-2271;width:51;height:87" coordorigin="8605,-2271" coordsize="51,87">
              <v:shape style="position:absolute;left:8605;top:-2271;width:51;height:87" coordorigin="8605,-2271" coordsize="51,87" path="m8655,-2204l8644,-2204,8644,-2184,8655,-2184,8655,-2204xe" filled="t" fillcolor="#231F20" stroked="f">
                <v:path arrowok="t"/>
                <v:fill type="solid"/>
              </v:shape>
              <v:shape style="position:absolute;left:8605;top:-2271;width:51;height:87" coordorigin="8605,-2271" coordsize="51,87" path="m8655,-2271l8641,-2271,8605,-2216,8605,-2204,8668,-2204,8668,-2214,8614,-2214,8644,-2260,8655,-2260,8655,-2271xe" filled="t" fillcolor="#231F20" stroked="f">
                <v:path arrowok="t"/>
                <v:fill type="solid"/>
              </v:shape>
              <v:shape style="position:absolute;left:8605;top:-2271;width:51;height:87" coordorigin="8605,-2271" coordsize="51,87" path="m8655,-2260l8644,-2260,8644,-2214,8655,-2214,8655,-2260xe" filled="t" fillcolor="#231F20" stroked="f">
                <v:path arrowok="t"/>
                <v:fill type="solid"/>
              </v:shape>
            </v:group>
            <v:group style="position:absolute;left:8682;top:-2272;width:60;height:90" coordorigin="8682,-2272" coordsize="60,90">
              <v:shape style="position:absolute;left:8682;top:-2272;width:60;height:90" coordorigin="8682,-2272" coordsize="60,90" path="m8722,-2272l8702,-2272,8695,-2268,8690,-2261,8685,-2253,8682,-2242,8682,-2213,8685,-2201,8695,-2186,8702,-2182,8722,-2182,8729,-2186,8733,-2191,8706,-2191,8702,-2194,8699,-2200,8695,-2206,8694,-2215,8694,-2239,8695,-2248,8699,-2254,8702,-2260,8706,-2263,8733,-2263,8729,-2268,8722,-2272xe" filled="t" fillcolor="#231F20" stroked="f">
                <v:path arrowok="t"/>
                <v:fill type="solid"/>
              </v:shape>
              <v:shape style="position:absolute;left:8682;top:-2272;width:60;height:90" coordorigin="8682,-2272" coordsize="60,90" path="m8733,-2263l8718,-2263,8723,-2260,8726,-2254,8729,-2248,8730,-2239,8730,-2215,8729,-2206,8726,-2200,8723,-2194,8718,-2191,8733,-2191,8734,-2194,8740,-2201,8742,-2213,8742,-2242,8740,-2253,8734,-2261,8733,-2263xe" filled="t" fillcolor="#231F20" stroked="f">
                <v:path arrowok="t"/>
                <v:fill type="solid"/>
              </v:shape>
            </v:group>
            <v:group style="position:absolute;left:9542;top:-2354;width:2;height:40" coordorigin="9542,-2354" coordsize="2,40">
              <v:shape style="position:absolute;left:9542;top:-2354;width:2;height:40" coordorigin="9542,-2354" coordsize="0,40" path="m9542,-2314l9542,-2354e" filled="t" fillcolor="#231F20" stroked="f">
                <v:path arrowok="t"/>
                <v:fill type="solid"/>
              </v:shape>
            </v:group>
            <v:group style="position:absolute;left:9542;top:-2909;width:2;height:40" coordorigin="9542,-2909" coordsize="2,40">
              <v:shape style="position:absolute;left:9542;top:-2909;width:2;height:40" coordorigin="9542,-2909" coordsize="0,40" path="m9542,-2909l9542,-2870e" filled="t" fillcolor="#231F20" stroked="f">
                <v:path arrowok="t"/>
                <v:fill type="solid"/>
              </v:shape>
            </v:group>
            <v:group style="position:absolute;left:9481;top:-2271;width:51;height:87" coordorigin="9481,-2271" coordsize="51,87">
              <v:shape style="position:absolute;left:9481;top:-2271;width:51;height:87" coordorigin="9481,-2271" coordsize="51,87" path="m9531,-2204l9520,-2204,9520,-2184,9531,-2184,9531,-2204xe" filled="t" fillcolor="#231F20" stroked="f">
                <v:path arrowok="t"/>
                <v:fill type="solid"/>
              </v:shape>
              <v:shape style="position:absolute;left:9481;top:-2271;width:51;height:87" coordorigin="9481,-2271" coordsize="51,87" path="m9531,-2271l9517,-2271,9481,-2216,9481,-2204,9544,-2204,9544,-2214,9490,-2214,9520,-2260,9531,-2260,9531,-2271xe" filled="t" fillcolor="#231F20" stroked="f">
                <v:path arrowok="t"/>
                <v:fill type="solid"/>
              </v:shape>
              <v:shape style="position:absolute;left:9481;top:-2271;width:51;height:87" coordorigin="9481,-2271" coordsize="51,87" path="m9531,-2260l9520,-2260,9520,-2214,9531,-2214,9531,-2260xe" filled="t" fillcolor="#231F20" stroked="f">
                <v:path arrowok="t"/>
                <v:fill type="solid"/>
              </v:shape>
            </v:group>
            <v:group style="position:absolute;left:9560;top:-2271;width:56;height:88" coordorigin="9560,-2271" coordsize="56,88">
              <v:shape style="position:absolute;left:9560;top:-2271;width:56;height:88" coordorigin="9560,-2271" coordsize="56,88" path="m9560,-2198l9560,-2186,9564,-2185,9567,-2184,9571,-2183,9575,-2183,9579,-2182,9593,-2182,9601,-2185,9609,-2192,9578,-2192,9574,-2192,9567,-2194,9563,-2196,9560,-2198xe" filled="t" fillcolor="#231F20" stroked="f">
                <v:path arrowok="t"/>
                <v:fill type="solid"/>
              </v:shape>
              <v:shape style="position:absolute;left:9560;top:-2271;width:56;height:88" coordorigin="9560,-2271" coordsize="56,88" path="m9609,-2231l9589,-2231,9594,-2230,9598,-2226,9602,-2222,9604,-2218,9604,-2206,9602,-2201,9598,-2197,9594,-2194,9589,-2192,9609,-2192,9613,-2195,9616,-2202,9616,-2221,9613,-2228,9609,-2231xe" filled="t" fillcolor="#231F20" stroked="f">
                <v:path arrowok="t"/>
                <v:fill type="solid"/>
              </v:shape>
              <v:shape style="position:absolute;left:9560;top:-2271;width:56;height:88" coordorigin="9560,-2271" coordsize="56,88" path="m9609,-2271l9563,-2271,9563,-2227,9566,-2228,9570,-2230,9576,-2231,9579,-2231,9609,-2231,9607,-2233,9601,-2238,9599,-2239,9574,-2239,9574,-2261,9609,-2261,9609,-2271xe" filled="t" fillcolor="#231F20" stroked="f">
                <v:path arrowok="t"/>
                <v:fill type="solid"/>
              </v:shape>
              <v:shape style="position:absolute;left:9560;top:-2271;width:56;height:88" coordorigin="9560,-2271" coordsize="56,88" path="m9594,-2241l9582,-2241,9577,-2240,9576,-2240,9574,-2239,9599,-2239,9594,-2241xe" filled="t" fillcolor="#231F20" stroked="f">
                <v:path arrowok="t"/>
                <v:fill type="solid"/>
              </v:shape>
            </v:group>
            <v:group style="position:absolute;left:10417;top:-2354;width:2;height:40" coordorigin="10417,-2354" coordsize="2,40">
              <v:shape style="position:absolute;left:10417;top:-2354;width:2;height:40" coordorigin="10417,-2354" coordsize="0,40" path="m10417,-2314l10417,-2354e" filled="t" fillcolor="#231F20" stroked="f">
                <v:path arrowok="t"/>
                <v:fill type="solid"/>
              </v:shape>
            </v:group>
            <v:group style="position:absolute;left:10417;top:-2909;width:2;height:40" coordorigin="10417,-2909" coordsize="2,40">
              <v:shape style="position:absolute;left:10417;top:-2909;width:2;height:40" coordorigin="10417,-2909" coordsize="0,40" path="m10417,-2909l10417,-2870e" filled="t" fillcolor="#231F20" stroked="f">
                <v:path arrowok="t"/>
                <v:fill type="solid"/>
              </v:shape>
            </v:group>
            <v:group style="position:absolute;left:10359;top:-2271;width:56;height:88" coordorigin="10359,-2271" coordsize="56,88">
              <v:shape style="position:absolute;left:10359;top:-2271;width:56;height:88" coordorigin="10359,-2271" coordsize="56,88" path="m10359,-2198l10359,-2186,10363,-2185,10367,-2184,10371,-2183,10375,-2183,10378,-2182,10392,-2182,10401,-2185,10409,-2192,10377,-2192,10374,-2192,10366,-2194,10363,-2196,10359,-2198xe" filled="t" fillcolor="#231F20" stroked="f">
                <v:path arrowok="t"/>
                <v:fill type="solid"/>
              </v:shape>
              <v:shape style="position:absolute;left:10359;top:-2271;width:56;height:88" coordorigin="10359,-2271" coordsize="56,88" path="m10409,-2231l10388,-2231,10394,-2230,10398,-2226,10401,-2222,10403,-2218,10403,-2206,10401,-2201,10398,-2197,10394,-2194,10388,-2192,10409,-2192,10412,-2195,10415,-2202,10415,-2221,10412,-2228,10409,-2231xe" filled="t" fillcolor="#231F20" stroked="f">
                <v:path arrowok="t"/>
                <v:fill type="solid"/>
              </v:shape>
              <v:shape style="position:absolute;left:10359;top:-2271;width:56;height:88" coordorigin="10359,-2271" coordsize="56,88" path="m10409,-2271l10363,-2271,10363,-2227,10366,-2228,10369,-2230,10375,-2231,10379,-2231,10409,-2231,10407,-2233,10401,-2238,10398,-2239,10373,-2239,10373,-2261,10409,-2261,10409,-2271xe" filled="t" fillcolor="#231F20" stroked="f">
                <v:path arrowok="t"/>
                <v:fill type="solid"/>
              </v:shape>
              <v:shape style="position:absolute;left:10359;top:-2271;width:56;height:88" coordorigin="10359,-2271" coordsize="56,88" path="m10393,-2241l10382,-2241,10377,-2240,10375,-2240,10373,-2239,10398,-2239,10393,-2241xe" filled="t" fillcolor="#231F20" stroked="f">
                <v:path arrowok="t"/>
                <v:fill type="solid"/>
              </v:shape>
            </v:group>
            <v:group style="position:absolute;left:10433;top:-2272;width:60;height:90" coordorigin="10433,-2272" coordsize="60,90">
              <v:shape style="position:absolute;left:10433;top:-2272;width:60;height:90" coordorigin="10433,-2272" coordsize="60,90" path="m10473,-2272l10454,-2272,10446,-2268,10441,-2261,10436,-2253,10433,-2242,10433,-2213,10436,-2201,10446,-2186,10454,-2182,10473,-2182,10480,-2186,10484,-2191,10457,-2191,10453,-2194,10447,-2206,10445,-2215,10445,-2239,10447,-2248,10453,-2260,10457,-2263,10484,-2263,10480,-2268,10473,-2272xe" filled="t" fillcolor="#231F20" stroked="f">
                <v:path arrowok="t"/>
                <v:fill type="solid"/>
              </v:shape>
              <v:shape style="position:absolute;left:10433;top:-2272;width:60;height:90" coordorigin="10433,-2272" coordsize="60,90" path="m10484,-2263l10469,-2263,10474,-2260,10477,-2254,10480,-2248,10482,-2239,10482,-2215,10480,-2206,10477,-2200,10474,-2194,10469,-2191,10484,-2191,10486,-2194,10491,-2201,10493,-2213,10493,-2242,10491,-2253,10486,-2261,10484,-2263xe" filled="t" fillcolor="#231F20" stroked="f">
                <v:path arrowok="t"/>
                <v:fill type="solid"/>
              </v:shape>
            </v:group>
            <v:group style="position:absolute;left:11292;top:-2354;width:2;height:40" coordorigin="11292,-2354" coordsize="2,40">
              <v:shape style="position:absolute;left:11292;top:-2354;width:2;height:40" coordorigin="11292,-2354" coordsize="0,40" path="m11292,-2314l11292,-2354e" filled="t" fillcolor="#231F20" stroked="f">
                <v:path arrowok="t"/>
                <v:fill type="solid"/>
              </v:shape>
            </v:group>
            <v:group style="position:absolute;left:11292;top:-2909;width:2;height:40" coordorigin="11292,-2909" coordsize="2,40">
              <v:shape style="position:absolute;left:11292;top:-2909;width:2;height:40" coordorigin="11292,-2909" coordsize="0,40" path="m11292,-2909l11292,-2870e" filled="t" fillcolor="#231F20" stroked="f">
                <v:path arrowok="t"/>
                <v:fill type="solid"/>
              </v:shape>
            </v:group>
            <v:group style="position:absolute;left:11235;top:-2271;width:56;height:88" coordorigin="11235,-2271" coordsize="56,88">
              <v:shape style="position:absolute;left:11235;top:-2271;width:56;height:88" coordorigin="11235,-2271" coordsize="56,88" path="m11235,-2198l11235,-2186,11239,-2185,11243,-2184,11247,-2183,11251,-2183,11254,-2182,11268,-2182,11277,-2185,11285,-2192,11254,-2192,11250,-2192,11242,-2194,11239,-2196,11235,-2198xe" filled="t" fillcolor="#231F20" stroked="f">
                <v:path arrowok="t"/>
                <v:fill type="solid"/>
              </v:shape>
              <v:shape style="position:absolute;left:11235;top:-2271;width:56;height:88" coordorigin="11235,-2271" coordsize="56,88" path="m11285,-2231l11264,-2231,11270,-2230,11274,-2226,11277,-2222,11279,-2218,11279,-2206,11277,-2201,11274,-2197,11270,-2194,11264,-2192,11285,-2192,11288,-2195,11291,-2202,11291,-2221,11288,-2228,11285,-2231xe" filled="t" fillcolor="#231F20" stroked="f">
                <v:path arrowok="t"/>
                <v:fill type="solid"/>
              </v:shape>
              <v:shape style="position:absolute;left:11235;top:-2271;width:56;height:88" coordorigin="11235,-2271" coordsize="56,88" path="m11285,-2271l11239,-2271,11239,-2227,11242,-2228,11245,-2230,11251,-2231,11255,-2231,11285,-2231,11277,-2238,11274,-2239,11249,-2239,11249,-2261,11285,-2261,11285,-2271xe" filled="t" fillcolor="#231F20" stroked="f">
                <v:path arrowok="t"/>
                <v:fill type="solid"/>
              </v:shape>
              <v:shape style="position:absolute;left:11235;top:-2271;width:56;height:88" coordorigin="11235,-2271" coordsize="56,88" path="m11269,-2241l11258,-2241,11253,-2240,11251,-2240,11249,-2239,11274,-2239,11269,-2241xe" filled="t" fillcolor="#231F20" stroked="f">
                <v:path arrowok="t"/>
                <v:fill type="solid"/>
              </v:shape>
            </v:group>
            <v:group style="position:absolute;left:11311;top:-2271;width:56;height:88" coordorigin="11311,-2271" coordsize="56,88">
              <v:shape style="position:absolute;left:11311;top:-2271;width:56;height:88" coordorigin="11311,-2271" coordsize="56,88" path="m11311,-2198l11311,-2186,11315,-2185,11319,-2184,11322,-2183,11326,-2183,11330,-2182,11344,-2182,11352,-2185,11361,-2192,11329,-2192,11325,-2192,11322,-2193,11318,-2194,11314,-2196,11311,-2198xe" filled="t" fillcolor="#231F20" stroked="f">
                <v:path arrowok="t"/>
                <v:fill type="solid"/>
              </v:shape>
              <v:shape style="position:absolute;left:11311;top:-2271;width:56;height:88" coordorigin="11311,-2271" coordsize="56,88" path="m11360,-2231l11340,-2231,11345,-2230,11353,-2222,11355,-2218,11355,-2206,11353,-2201,11345,-2194,11340,-2192,11361,-2192,11364,-2195,11367,-2202,11367,-2221,11364,-2228,11360,-2231xe" filled="t" fillcolor="#231F20" stroked="f">
                <v:path arrowok="t"/>
                <v:fill type="solid"/>
              </v:shape>
              <v:shape style="position:absolute;left:11311;top:-2271;width:56;height:88" coordorigin="11311,-2271" coordsize="56,88" path="m11360,-2271l11314,-2271,11314,-2227,11318,-2228,11321,-2230,11327,-2231,11330,-2231,11360,-2231,11353,-2238,11350,-2239,11325,-2239,11325,-2261,11360,-2261,11360,-2271xe" filled="t" fillcolor="#231F20" stroked="f">
                <v:path arrowok="t"/>
                <v:fill type="solid"/>
              </v:shape>
              <v:shape style="position:absolute;left:11311;top:-2271;width:56;height:88" coordorigin="11311,-2271" coordsize="56,88" path="m11345,-2241l11334,-2241,11329,-2240,11327,-2240,11325,-2239,11350,-2239,11345,-2241xe" filled="t" fillcolor="#231F20" stroked="f">
                <v:path arrowok="t"/>
                <v:fill type="solid"/>
              </v:shape>
            </v:group>
            <v:group style="position:absolute;left:1844;top:-2314;width:40;height:2" coordorigin="1844,-2314" coordsize="40,2">
              <v:shape style="position:absolute;left:1844;top:-2314;width:40;height:2" coordorigin="1844,-2314" coordsize="40,0" path="m1844,-2314l1884,-2314e" filled="t" fillcolor="#231F20" stroked="f">
                <v:path arrowok="t"/>
                <v:fill type="solid"/>
              </v:shape>
            </v:group>
            <v:group style="position:absolute;left:11427;top:-2314;width:40;height:2" coordorigin="11427,-2314" coordsize="40,2">
              <v:shape style="position:absolute;left:11427;top:-2314;width:40;height:2" coordorigin="11427,-2314" coordsize="40,0" path="m11467,-2314l11427,-2314e" filled="t" fillcolor="#231F20" stroked="f">
                <v:path arrowok="t"/>
                <v:fill type="solid"/>
              </v:shape>
            </v:group>
            <v:group style="position:absolute;left:1649;top:-2368;width:52;height:87" coordorigin="1649,-2368" coordsize="52,87">
              <v:shape style="position:absolute;left:1649;top:-2368;width:52;height:87" coordorigin="1649,-2368" coordsize="52,87" path="m1700,-2291l1650,-2291,1650,-2281,1700,-2281,1700,-2291xe" filled="t" fillcolor="#231F20" stroked="f">
                <v:path arrowok="t"/>
                <v:fill type="solid"/>
              </v:shape>
              <v:shape style="position:absolute;left:1649;top:-2368;width:52;height:87" coordorigin="1649,-2368" coordsize="52,87" path="m1681,-2357l1670,-2357,1670,-2291,1681,-2291,1681,-2357xe" filled="t" fillcolor="#231F20" stroked="f">
                <v:path arrowok="t"/>
                <v:fill type="solid"/>
              </v:shape>
              <v:shape style="position:absolute;left:1649;top:-2368;width:52;height:87" coordorigin="1649,-2368" coordsize="52,87" path="m1681,-2368l1669,-2368,1649,-2364,1649,-2353,1670,-2357,1681,-2357,1681,-2368xe" filled="t" fillcolor="#231F20" stroked="f">
                <v:path arrowok="t"/>
                <v:fill type="solid"/>
              </v:shape>
            </v:group>
            <v:group style="position:absolute;left:1757;top:-2369;width:60;height:90" coordorigin="1757,-2369" coordsize="60,90">
              <v:shape style="position:absolute;left:1757;top:-2369;width:60;height:90" coordorigin="1757,-2369" coordsize="60,90" path="m1797,-2369l1777,-2369,1770,-2365,1765,-2358,1759,-2350,1757,-2339,1757,-2310,1759,-2299,1770,-2283,1777,-2280,1797,-2280,1804,-2283,1808,-2289,1781,-2289,1776,-2292,1770,-2304,1769,-2313,1769,-2336,1770,-2345,1776,-2357,1781,-2360,1808,-2360,1804,-2365,1797,-2369xe" filled="t" fillcolor="#231F20" stroked="f">
                <v:path arrowok="t"/>
                <v:fill type="solid"/>
              </v:shape>
              <v:shape style="position:absolute;left:1757;top:-2369;width:60;height:90" coordorigin="1757,-2369" coordsize="60,90" path="m1808,-2360l1793,-2360,1798,-2357,1801,-2351,1804,-2345,1805,-2336,1805,-2313,1804,-2304,1801,-2298,1798,-2292,1793,-2289,1808,-2289,1809,-2291,1814,-2299,1817,-2310,1817,-2339,1814,-2350,1809,-2358,1808,-2360xe" filled="t" fillcolor="#231F20" stroked="f">
                <v:path arrowok="t"/>
                <v:fill type="solid"/>
              </v:shape>
            </v:group>
            <v:group style="position:absolute;left:1844;top:-2463;width:40;height:2" coordorigin="1844,-2463" coordsize="40,2">
              <v:shape style="position:absolute;left:1844;top:-2463;width:40;height:2" coordorigin="1844,-2463" coordsize="40,0" path="m1844,-2463l1884,-2463e" filled="t" fillcolor="#231F20" stroked="f">
                <v:path arrowok="t"/>
                <v:fill type="solid"/>
              </v:shape>
            </v:group>
            <v:group style="position:absolute;left:11427;top:-2463;width:40;height:2" coordorigin="11427,-2463" coordsize="40,2">
              <v:shape style="position:absolute;left:11427;top:-2463;width:40;height:2" coordorigin="11427,-2463" coordsize="40,0" path="m11467,-2463l11427,-2463e" filled="t" fillcolor="#231F20" stroked="f">
                <v:path arrowok="t"/>
                <v:fill type="solid"/>
              </v:shape>
            </v:group>
            <v:group style="position:absolute;left:1646;top:-2518;width:60;height:90" coordorigin="1646,-2518" coordsize="60,90">
              <v:shape style="position:absolute;left:1646;top:-2518;width:60;height:90" coordorigin="1646,-2518" coordsize="60,90" path="m1686,-2518l1666,-2518,1659,-2514,1654,-2507,1648,-2499,1646,-2488,1646,-2459,1648,-2447,1659,-2432,1666,-2428,1686,-2428,1693,-2432,1697,-2438,1670,-2438,1665,-2441,1659,-2452,1658,-2461,1658,-2485,1659,-2494,1665,-2506,1670,-2509,1697,-2509,1693,-2514,1686,-2518xe" filled="t" fillcolor="#231F20" stroked="f">
                <v:path arrowok="t"/>
                <v:fill type="solid"/>
              </v:shape>
              <v:shape style="position:absolute;left:1646;top:-2518;width:60;height:90" coordorigin="1646,-2518" coordsize="60,90" path="m1697,-2509l1682,-2509,1687,-2506,1690,-2500,1693,-2494,1694,-2485,1694,-2461,1693,-2452,1690,-2447,1687,-2441,1682,-2438,1697,-2438,1698,-2440,1703,-2447,1706,-2459,1706,-2488,1703,-2499,1698,-2507,1697,-2509xe" filled="t" fillcolor="#231F20" stroked="f">
                <v:path arrowok="t"/>
                <v:fill type="solid"/>
              </v:shape>
            </v:group>
            <v:group style="position:absolute;left:1761;top:-2517;width:56;height:88" coordorigin="1761,-2517" coordsize="56,88">
              <v:shape style="position:absolute;left:1761;top:-2517;width:56;height:88" coordorigin="1761,-2517" coordsize="56,88" path="m1761,-2444l1761,-2432,1765,-2431,1769,-2430,1772,-2429,1776,-2429,1780,-2428,1794,-2428,1802,-2431,1811,-2438,1779,-2438,1775,-2439,1768,-2440,1764,-2442,1761,-2444xe" filled="t" fillcolor="#231F20" stroked="f">
                <v:path arrowok="t"/>
                <v:fill type="solid"/>
              </v:shape>
              <v:shape style="position:absolute;left:1761;top:-2517;width:56;height:88" coordorigin="1761,-2517" coordsize="56,88" path="m1810,-2477l1790,-2477,1795,-2476,1799,-2472,1803,-2469,1805,-2464,1805,-2452,1803,-2447,1799,-2443,1795,-2440,1790,-2438,1811,-2438,1814,-2441,1817,-2448,1817,-2467,1814,-2474,1810,-2477xe" filled="t" fillcolor="#231F20" stroked="f">
                <v:path arrowok="t"/>
                <v:fill type="solid"/>
              </v:shape>
              <v:shape style="position:absolute;left:1761;top:-2517;width:56;height:88" coordorigin="1761,-2517" coordsize="56,88" path="m1810,-2517l1764,-2517,1764,-2473,1768,-2475,1771,-2476,1777,-2477,1780,-2477,1810,-2477,1808,-2479,1803,-2485,1800,-2486,1775,-2486,1775,-2507,1810,-2507,1810,-2517xe" filled="t" fillcolor="#231F20" stroked="f">
                <v:path arrowok="t"/>
                <v:fill type="solid"/>
              </v:shape>
              <v:shape style="position:absolute;left:1761;top:-2517;width:56;height:88" coordorigin="1761,-2517" coordsize="56,88" path="m1795,-2487l1784,-2487,1780,-2487,1779,-2487,1777,-2486,1775,-2486,1800,-2486,1795,-2487xe" filled="t" fillcolor="#231F20" stroked="f">
                <v:path arrowok="t"/>
                <v:fill type="solid"/>
              </v:shape>
            </v:group>
            <v:group style="position:absolute;left:1844;top:-2612;width:40;height:2" coordorigin="1844,-2612" coordsize="40,2">
              <v:shape style="position:absolute;left:1844;top:-2612;width:40;height:2" coordorigin="1844,-2612" coordsize="40,0" path="m1844,-2612l1884,-2612e" filled="t" fillcolor="#231F20" stroked="f">
                <v:path arrowok="t"/>
                <v:fill type="solid"/>
              </v:shape>
            </v:group>
            <v:group style="position:absolute;left:11427;top:-2612;width:40;height:2" coordorigin="11427,-2612" coordsize="40,2">
              <v:shape style="position:absolute;left:11427;top:-2612;width:40;height:2" coordorigin="11427,-2612" coordsize="40,0" path="m11467,-2612l11427,-2612e" filled="t" fillcolor="#231F20" stroked="f">
                <v:path arrowok="t"/>
                <v:fill type="solid"/>
              </v:shape>
            </v:group>
            <v:group style="position:absolute;left:1639;top:-2667;width:60;height:90" coordorigin="1639,-2667" coordsize="60,90">
              <v:shape style="position:absolute;left:1639;top:-2667;width:60;height:90" coordorigin="1639,-2667" coordsize="60,90" path="m1679,-2667l1659,-2667,1652,-2663,1647,-2656,1641,-2648,1639,-2637,1639,-2607,1641,-2596,1652,-2581,1659,-2577,1679,-2577,1686,-2581,1690,-2586,1663,-2586,1658,-2589,1652,-2601,1651,-2610,1651,-2634,1652,-2643,1658,-2655,1663,-2658,1690,-2658,1686,-2663,1679,-2667xe" filled="t" fillcolor="#231F20" stroked="f">
                <v:path arrowok="t"/>
                <v:fill type="solid"/>
              </v:shape>
              <v:shape style="position:absolute;left:1639;top:-2667;width:60;height:90" coordorigin="1639,-2667" coordsize="60,90" path="m1690,-2658l1675,-2658,1679,-2655,1683,-2649,1686,-2643,1687,-2634,1687,-2610,1686,-2601,1683,-2595,1679,-2589,1675,-2586,1690,-2586,1691,-2589,1696,-2596,1699,-2607,1699,-2637,1696,-2648,1691,-2656,1690,-2658xe" filled="t" fillcolor="#231F20" stroked="f">
                <v:path arrowok="t"/>
                <v:fill type="solid"/>
              </v:shape>
            </v:group>
            <v:group style="position:absolute;left:1752;top:-2667;width:60;height:90" coordorigin="1752,-2667" coordsize="60,90">
              <v:shape style="position:absolute;left:1752;top:-2667;width:60;height:90" coordorigin="1752,-2667" coordsize="60,90" path="m1792,-2667l1773,-2667,1765,-2663,1760,-2656,1755,-2648,1752,-2637,1752,-2607,1755,-2596,1765,-2581,1773,-2577,1792,-2577,1799,-2581,1803,-2586,1776,-2586,1772,-2589,1766,-2601,1764,-2610,1764,-2634,1766,-2643,1769,-2649,1772,-2655,1776,-2658,1803,-2658,1799,-2663,1792,-2667xe" filled="t" fillcolor="#231F20" stroked="f">
                <v:path arrowok="t"/>
                <v:fill type="solid"/>
              </v:shape>
              <v:shape style="position:absolute;left:1752;top:-2667;width:60;height:90" coordorigin="1752,-2667" coordsize="60,90" path="m1803,-2658l1788,-2658,1793,-2655,1796,-2649,1799,-2643,1801,-2634,1801,-2610,1799,-2601,1796,-2595,1793,-2589,1788,-2586,1803,-2586,1805,-2589,1810,-2596,1812,-2607,1812,-2637,1810,-2648,1805,-2656,1803,-2658xe" filled="t" fillcolor="#231F20" stroked="f">
                <v:path arrowok="t"/>
                <v:fill type="solid"/>
              </v:shape>
            </v:group>
            <v:group style="position:absolute;left:1844;top:-2760;width:40;height:2" coordorigin="1844,-2760" coordsize="40,2">
              <v:shape style="position:absolute;left:1844;top:-2760;width:40;height:2" coordorigin="1844,-2760" coordsize="40,0" path="m1844,-2760l1884,-2760e" filled="t" fillcolor="#231F20" stroked="f">
                <v:path arrowok="t"/>
                <v:fill type="solid"/>
              </v:shape>
            </v:group>
            <v:group style="position:absolute;left:11427;top:-2760;width:40;height:2" coordorigin="11427,-2760" coordsize="40,2">
              <v:shape style="position:absolute;left:11427;top:-2760;width:40;height:2" coordorigin="11427,-2760" coordsize="40,0" path="m11467,-2760l11427,-2760e" filled="t" fillcolor="#231F20" stroked="f">
                <v:path arrowok="t"/>
                <v:fill type="solid"/>
              </v:shape>
            </v:group>
            <v:group style="position:absolute;left:1641;top:-2816;width:60;height:90" coordorigin="1641,-2816" coordsize="60,90">
              <v:shape style="position:absolute;left:1641;top:-2816;width:60;height:90" coordorigin="1641,-2816" coordsize="60,90" path="m1681,-2816l1662,-2816,1654,-2812,1649,-2804,1644,-2797,1641,-2785,1641,-2756,1644,-2745,1654,-2730,1662,-2726,1681,-2726,1688,-2730,1692,-2735,1665,-2735,1661,-2738,1655,-2750,1653,-2759,1653,-2783,1655,-2792,1661,-2804,1665,-2807,1692,-2807,1688,-2812,1681,-2816xe" filled="t" fillcolor="#231F20" stroked="f">
                <v:path arrowok="t"/>
                <v:fill type="solid"/>
              </v:shape>
              <v:shape style="position:absolute;left:1641;top:-2816;width:60;height:90" coordorigin="1641,-2816" coordsize="60,90" path="m1692,-2807l1677,-2807,1682,-2804,1685,-2798,1688,-2792,1690,-2783,1690,-2759,1688,-2750,1685,-2744,1682,-2738,1677,-2735,1692,-2735,1694,-2738,1699,-2745,1701,-2756,1701,-2785,1699,-2797,1694,-2804,1692,-2807xe" filled="t" fillcolor="#231F20" stroked="f">
                <v:path arrowok="t"/>
                <v:fill type="solid"/>
              </v:shape>
            </v:group>
            <v:group style="position:absolute;left:1756;top:-2814;width:56;height:88" coordorigin="1756,-2814" coordsize="56,88">
              <v:shape style="position:absolute;left:1756;top:-2814;width:56;height:88" coordorigin="1756,-2814" coordsize="56,88" path="m1756,-2741l1756,-2730,1760,-2728,1764,-2728,1768,-2727,1772,-2726,1775,-2726,1789,-2726,1798,-2729,1806,-2736,1775,-2736,1771,-2736,1763,-2738,1760,-2740,1756,-2741xe" filled="t" fillcolor="#231F20" stroked="f">
                <v:path arrowok="t"/>
                <v:fill type="solid"/>
              </v:shape>
              <v:shape style="position:absolute;left:1756;top:-2814;width:56;height:88" coordorigin="1756,-2814" coordsize="56,88" path="m1806,-2775l1785,-2775,1791,-2773,1795,-2770,1799,-2766,1801,-2761,1801,-2749,1799,-2745,1795,-2741,1791,-2738,1785,-2736,1806,-2736,1809,-2739,1812,-2746,1812,-2764,1809,-2772,1806,-2775xe" filled="t" fillcolor="#231F20" stroked="f">
                <v:path arrowok="t"/>
                <v:fill type="solid"/>
              </v:shape>
              <v:shape style="position:absolute;left:1756;top:-2814;width:56;height:88" coordorigin="1756,-2814" coordsize="56,88" path="m1806,-2814l1760,-2814,1760,-2771,1763,-2772,1766,-2773,1772,-2775,1776,-2775,1806,-2775,1804,-2777,1798,-2782,1795,-2783,1771,-2783,1771,-2804,1806,-2804,1806,-2814xe" filled="t" fillcolor="#231F20" stroked="f">
                <v:path arrowok="t"/>
                <v:fill type="solid"/>
              </v:shape>
              <v:shape style="position:absolute;left:1756;top:-2814;width:56;height:88" coordorigin="1756,-2814" coordsize="56,88" path="m1790,-2785l1779,-2785,1777,-2785,1774,-2784,1772,-2784,1771,-2783,1795,-2783,1790,-2785xe" filled="t" fillcolor="#231F20" stroked="f">
                <v:path arrowok="t"/>
                <v:fill type="solid"/>
              </v:shape>
            </v:group>
            <v:group style="position:absolute;left:1844;top:-2909;width:40;height:2" coordorigin="1844,-2909" coordsize="40,2">
              <v:shape style="position:absolute;left:1844;top:-2909;width:40;height:2" coordorigin="1844,-2909" coordsize="40,0" path="m1844,-2909l1884,-2909e" filled="t" fillcolor="#231F20" stroked="f">
                <v:path arrowok="t"/>
                <v:fill type="solid"/>
              </v:shape>
            </v:group>
            <v:group style="position:absolute;left:11427;top:-2909;width:40;height:2" coordorigin="11427,-2909" coordsize="40,2">
              <v:shape style="position:absolute;left:11427;top:-2909;width:40;height:2" coordorigin="11427,-2909" coordsize="40,0" path="m11467,-2909l11427,-2909e" filled="t" fillcolor="#231F20" stroked="f">
                <v:path arrowok="t"/>
                <v:fill type="solid"/>
              </v:shape>
            </v:group>
            <v:group style="position:absolute;left:1649;top:-2963;width:52;height:87" coordorigin="1649,-2963" coordsize="52,87">
              <v:shape style="position:absolute;left:1649;top:-2963;width:52;height:87" coordorigin="1649,-2963" coordsize="52,87" path="m1701,-2886l1651,-2886,1651,-2876,1701,-2876,1701,-2886xe" filled="t" fillcolor="#231F20" stroked="f">
                <v:path arrowok="t"/>
                <v:fill type="solid"/>
              </v:shape>
              <v:shape style="position:absolute;left:1649;top:-2963;width:52;height:87" coordorigin="1649,-2963" coordsize="52,87" path="m1682,-2952l1670,-2952,1670,-2886,1682,-2886,1682,-2952xe" filled="t" fillcolor="#231F20" stroked="f">
                <v:path arrowok="t"/>
                <v:fill type="solid"/>
              </v:shape>
              <v:shape style="position:absolute;left:1649;top:-2963;width:52;height:87" coordorigin="1649,-2963" coordsize="52,87" path="m1682,-2963l1670,-2963,1649,-2959,1649,-2948,1670,-2952,1682,-2952,1682,-2963xe" filled="t" fillcolor="#231F20" stroked="f">
                <v:path arrowok="t"/>
                <v:fill type="solid"/>
              </v:shape>
            </v:group>
            <v:group style="position:absolute;left:1757;top:-2965;width:60;height:90" coordorigin="1757,-2965" coordsize="60,90">
              <v:shape style="position:absolute;left:1757;top:-2965;width:60;height:90" coordorigin="1757,-2965" coordsize="60,90" path="m1797,-2965l1778,-2965,1770,-2961,1765,-2953,1760,-2945,1757,-2934,1757,-2905,1760,-2894,1770,-2879,1778,-2875,1797,-2875,1804,-2879,1808,-2884,1781,-2884,1777,-2887,1771,-2899,1769,-2908,1769,-2932,1771,-2941,1777,-2952,1781,-2955,1808,-2955,1804,-2961,1797,-2965xe" filled="t" fillcolor="#231F20" stroked="f">
                <v:path arrowok="t"/>
                <v:fill type="solid"/>
              </v:shape>
              <v:shape style="position:absolute;left:1757;top:-2965;width:60;height:90" coordorigin="1757,-2965" coordsize="60,90" path="m1808,-2955l1794,-2955,1798,-2952,1801,-2947,1804,-2941,1806,-2932,1806,-2908,1804,-2899,1801,-2893,1798,-2887,1794,-2884,1808,-2884,1810,-2886,1815,-2894,1817,-2905,1817,-2934,1815,-2945,1810,-2953,1808,-2955xe" filled="t" fillcolor="#231F20" stroked="f">
                <v:path arrowok="t"/>
                <v:fill type="solid"/>
              </v:shape>
            </v:group>
            <v:group style="position:absolute;left:1844;top:-1987;width:9448;height:595" coordorigin="1844,-1987" coordsize="9448,595">
              <v:shape style="position:absolute;left:1844;top:-1987;width:9448;height:595" coordorigin="1844,-1987" coordsize="9448,595" path="m1844,-1689l2719,-1689,2894,-1391,3419,-1391,3594,-1841,3769,-1850,3944,-1391,4119,-1391,4294,-1987,4469,-1876,4643,-1391,4818,-1391,4993,-1689,5168,-1689,5343,-1391,5518,-1391,5693,-1689,5868,-1689,6043,-1391,6218,-1987,6393,-1689,6568,-1391,6743,-1987,6918,-1391,7618,-1391,7793,-1915,7968,-1391,9017,-1391,9192,-1689,9367,-1391,10242,-1391,10417,-1987,10592,-1689,10767,-1391,11117,-1391,11292,-1689e" filled="f" stroked="t" strokeweight=".495602pt" strokecolor="#231F20">
                <v:path arrowok="t"/>
              </v:shape>
            </v:group>
            <v:group style="position:absolute;left:1844;top:-1719;width:30;height:59" coordorigin="1844,-1719" coordsize="30,59">
              <v:shape style="position:absolute;left:1844;top:-1719;width:30;height:59" coordorigin="1844,-1719" coordsize="30,59" path="m1844,-1659l1852,-1659,1860,-1662,1865,-1668,1871,-1673,1874,-1681,1874,-1689,1874,-1697,1871,-1704,1865,-1710,1860,-1715,1852,-1719,1844,-1719e" filled="f" stroked="t" strokeweight=".247801pt" strokecolor="#231F20">
                <v:path arrowok="t"/>
              </v:shape>
            </v:group>
            <v:group style="position:absolute;left:1989;top:-1719;width:59;height:59" coordorigin="1989,-1719" coordsize="59,59">
              <v:shape style="position:absolute;left:1989;top:-1719;width:59;height:59" coordorigin="1989,-1719" coordsize="59,59" path="m2019,-1659l2027,-1659,2035,-1662,2040,-1668,2046,-1673,2049,-1681,2049,-1689,2049,-1697,2046,-1704,2040,-1710,2035,-1715,2027,-1719,2019,-1719,2011,-1719,2004,-1715,1998,-1710,1993,-1704,1989,-1697,1989,-1689,1989,-1681,1993,-1673,1998,-1668,2004,-1662,2011,-1659,2019,-1659xe" filled="f" stroked="t" strokeweight=".247801pt" strokecolor="#231F20">
                <v:path arrowok="t"/>
              </v:shape>
            </v:group>
            <v:group style="position:absolute;left:2164;top:-1719;width:59;height:59" coordorigin="2164,-1719" coordsize="59,59">
              <v:shape style="position:absolute;left:2164;top:-1719;width:59;height:59" coordorigin="2164,-1719" coordsize="59,59" path="m2194,-1659l2202,-1659,2210,-1662,2215,-1668,2221,-1673,2224,-1681,2224,-1689,2224,-1697,2221,-1704,2215,-1710,2210,-1715,2202,-1719,2194,-1719,2186,-1719,2179,-1715,2173,-1710,2167,-1704,2164,-1697,2164,-1689,2164,-1681,2167,-1673,2173,-1668,2179,-1662,2186,-1659,2194,-1659xe" filled="f" stroked="t" strokeweight=".247801pt" strokecolor="#231F20">
                <v:path arrowok="t"/>
              </v:shape>
            </v:group>
            <v:group style="position:absolute;left:2339;top:-1719;width:59;height:59" coordorigin="2339,-1719" coordsize="59,59">
              <v:shape style="position:absolute;left:2339;top:-1719;width:59;height:59" coordorigin="2339,-1719" coordsize="59,59" path="m2369,-1659l2377,-1659,2384,-1662,2390,-1668,2396,-1673,2399,-1681,2399,-1689,2399,-1697,2396,-1704,2390,-1710,2384,-1715,2377,-1719,2369,-1719,2361,-1719,2354,-1715,2348,-1710,2342,-1704,2339,-1697,2339,-1689,2339,-1681,2342,-1673,2348,-1668,2354,-1662,2361,-1659,2369,-1659xe" filled="f" stroked="t" strokeweight=".247801pt" strokecolor="#231F20">
                <v:path arrowok="t"/>
              </v:shape>
            </v:group>
            <v:group style="position:absolute;left:2514;top:-1719;width:59;height:59" coordorigin="2514,-1719" coordsize="59,59">
              <v:shape style="position:absolute;left:2514;top:-1719;width:59;height:59" coordorigin="2514,-1719" coordsize="59,59" path="m2544,-1659l2552,-1659,2559,-1662,2565,-1668,2571,-1673,2574,-1681,2574,-1689,2574,-1697,2571,-1704,2565,-1710,2559,-1715,2552,-1719,2544,-1719,2536,-1719,2529,-1715,2523,-1710,2517,-1704,2514,-1697,2514,-1689,2514,-1681,2517,-1673,2523,-1668,2529,-1662,2536,-1659,2544,-1659xe" filled="f" stroked="t" strokeweight=".247801pt" strokecolor="#231F20">
                <v:path arrowok="t"/>
              </v:shape>
            </v:group>
            <v:group style="position:absolute;left:2689;top:-1719;width:59;height:59" coordorigin="2689,-1719" coordsize="59,59">
              <v:shape style="position:absolute;left:2689;top:-1719;width:59;height:59" coordorigin="2689,-1719" coordsize="59,59" path="m2719,-1659l2727,-1659,2734,-1662,2740,-1668,2746,-1673,2749,-1681,2749,-1689,2749,-1697,2746,-1704,2740,-1710,2734,-1715,2727,-1719,2719,-1719,2711,-1719,2704,-1715,2698,-1710,2692,-1704,2689,-1697,2689,-1689,2689,-1681,2692,-1673,2698,-1668,2704,-1662,2711,-1659,2719,-1659xe" filled="f" stroked="t" strokeweight=".247801pt" strokecolor="#231F20">
                <v:path arrowok="t"/>
              </v:shape>
            </v:group>
            <v:group style="position:absolute;left:2864;top:-1421;width:59;height:30" coordorigin="2864,-1421" coordsize="59,30">
              <v:shape style="position:absolute;left:2864;top:-1421;width:59;height:30" coordorigin="2864,-1421" coordsize="59,30" path="m2924,-1391l2924,-1399,2921,-1407,2915,-1412,2909,-1418,2902,-1421,2894,-1421,2886,-1421,2878,-1418,2873,-1412,2867,-1407,2864,-1399,2864,-1391e" filled="f" stroked="t" strokeweight=".247801pt" strokecolor="#231F20">
                <v:path arrowok="t"/>
              </v:shape>
            </v:group>
            <v:group style="position:absolute;left:3039;top:-1421;width:59;height:30" coordorigin="3039,-1421" coordsize="59,30">
              <v:shape style="position:absolute;left:3039;top:-1421;width:59;height:30" coordorigin="3039,-1421" coordsize="59,30" path="m3099,-1391l3099,-1399,3095,-1407,3090,-1412,3084,-1418,3077,-1421,3069,-1421,3061,-1421,3053,-1418,3048,-1412,3042,-1407,3039,-1399,3039,-1391e" filled="f" stroked="t" strokeweight=".247801pt" strokecolor="#231F20">
                <v:path arrowok="t"/>
              </v:shape>
            </v:group>
            <v:group style="position:absolute;left:3214;top:-1421;width:59;height:30" coordorigin="3214,-1421" coordsize="59,30">
              <v:shape style="position:absolute;left:3214;top:-1421;width:59;height:30" coordorigin="3214,-1421" coordsize="59,30" path="m3274,-1391l3274,-1399,3270,-1407,3265,-1412,3259,-1418,3252,-1421,3244,-1421,3236,-1421,3228,-1418,3223,-1412,3217,-1407,3214,-1399,3214,-1391e" filled="f" stroked="t" strokeweight=".247801pt" strokecolor="#231F20">
                <v:path arrowok="t"/>
              </v:shape>
            </v:group>
            <v:group style="position:absolute;left:3389;top:-1421;width:59;height:30" coordorigin="3389,-1421" coordsize="59,30">
              <v:shape style="position:absolute;left:3389;top:-1421;width:59;height:30" coordorigin="3389,-1421" coordsize="59,30" path="m3449,-1391l3449,-1399,3445,-1407,3440,-1412,3434,-1418,3427,-1421,3419,-1421,3411,-1421,3403,-1418,3398,-1412,3392,-1407,3389,-1399,3389,-1391e" filled="f" stroked="t" strokeweight=".247801pt" strokecolor="#231F20">
                <v:path arrowok="t"/>
              </v:shape>
            </v:group>
            <v:group style="position:absolute;left:3564;top:-1870;width:59;height:59" coordorigin="3564,-1870" coordsize="59,59">
              <v:shape style="position:absolute;left:3564;top:-1870;width:59;height:59" coordorigin="3564,-1870" coordsize="59,59" path="m3594,-1811l3602,-1811,3609,-1814,3615,-1820,3620,-1825,3623,-1833,3623,-1841,3623,-1849,3620,-1856,3615,-1862,3609,-1867,3602,-1870,3594,-1870,3586,-1870,3578,-1867,3573,-1862,3567,-1856,3564,-1849,3564,-1841,3564,-1833,3567,-1825,3573,-1820,3578,-1814,3586,-1811,3594,-1811xe" filled="f" stroked="t" strokeweight=".247801pt" strokecolor="#231F20">
                <v:path arrowok="t"/>
              </v:shape>
            </v:group>
            <v:group style="position:absolute;left:3739;top:-1879;width:59;height:59" coordorigin="3739,-1879" coordsize="59,59">
              <v:shape style="position:absolute;left:3739;top:-1879;width:59;height:59" coordorigin="3739,-1879" coordsize="59,59" path="m3769,-1820l3777,-1820,3784,-1823,3790,-1829,3795,-1834,3798,-1842,3798,-1850,3798,-1858,3795,-1865,3790,-1871,3784,-1876,3777,-1879,3769,-1879,3761,-1879,3753,-1876,3748,-1871,3742,-1865,3739,-1858,3739,-1850,3739,-1842,3742,-1834,3748,-1829,3753,-1823,3761,-1820,3769,-1820xe" filled="f" stroked="t" strokeweight=".247801pt" strokecolor="#231F20">
                <v:path arrowok="t"/>
              </v:shape>
            </v:group>
            <v:group style="position:absolute;left:3914;top:-1421;width:59;height:30" coordorigin="3914,-1421" coordsize="59,30">
              <v:shape style="position:absolute;left:3914;top:-1421;width:59;height:30" coordorigin="3914,-1421" coordsize="59,30" path="m3973,-1391l3973,-1399,3970,-1407,3965,-1412,3959,-1418,3952,-1421,3944,-1421,3936,-1421,3928,-1418,3923,-1412,3917,-1407,3914,-1399,3914,-1391e" filled="f" stroked="t" strokeweight=".247801pt" strokecolor="#231F20">
                <v:path arrowok="t"/>
              </v:shape>
            </v:group>
            <v:group style="position:absolute;left:4089;top:-1421;width:59;height:30" coordorigin="4089,-1421" coordsize="59,30">
              <v:shape style="position:absolute;left:4089;top:-1421;width:59;height:30" coordorigin="4089,-1421" coordsize="59,30" path="m4148,-1391l4148,-1399,4145,-1407,4140,-1412,4134,-1418,4127,-1421,4119,-1421,4111,-1421,4103,-1418,4098,-1412,4092,-1407,4089,-1399,4089,-1391e" filled="f" stroked="t" strokeweight=".247801pt" strokecolor="#231F20">
                <v:path arrowok="t"/>
              </v:shape>
            </v:group>
            <v:group style="position:absolute;left:4294;top:-1987;width:30;height:30" coordorigin="4294,-1987" coordsize="30,30">
              <v:shape style="position:absolute;left:4294;top:-1987;width:30;height:30" coordorigin="4294,-1987" coordsize="30,30" path="m4294,-1957l4301,-1957,4309,-1960,4315,-1966,4320,-1971,4323,-1979,4323,-1987e" filled="f" stroked="t" strokeweight=".247801pt" strokecolor="#231F20">
                <v:path arrowok="t"/>
              </v:shape>
            </v:group>
            <v:group style="position:absolute;left:4264;top:-1987;width:30;height:30" coordorigin="4264,-1987" coordsize="30,30">
              <v:shape style="position:absolute;left:4264;top:-1987;width:30;height:30" coordorigin="4264,-1987" coordsize="30,30" path="m4264,-1987l4264,-1979,4267,-1971,4273,-1966,4278,-1960,4286,-1957,4294,-1957e" filled="f" stroked="t" strokeweight=".247801pt" strokecolor="#231F20">
                <v:path arrowok="t"/>
              </v:shape>
            </v:group>
            <v:group style="position:absolute;left:4439;top:-1906;width:59;height:59" coordorigin="4439,-1906" coordsize="59,59">
              <v:shape style="position:absolute;left:4439;top:-1906;width:59;height:59" coordorigin="4439,-1906" coordsize="59,59" path="m4469,-1847l4476,-1847,4484,-1850,4490,-1855,4495,-1861,4498,-1869,4498,-1876,4498,-1884,4495,-1892,4490,-1897,4484,-1903,4476,-1906,4469,-1906,4461,-1906,4453,-1903,4448,-1897,4442,-1892,4439,-1884,4439,-1876,4439,-1869,4442,-1861,4448,-1855,4453,-1850,4461,-1847,4469,-1847xe" filled="f" stroked="t" strokeweight=".247801pt" strokecolor="#231F20">
                <v:path arrowok="t"/>
              </v:shape>
            </v:group>
            <v:group style="position:absolute;left:4614;top:-1421;width:59;height:30" coordorigin="4614,-1421" coordsize="59,30">
              <v:shape style="position:absolute;left:4614;top:-1421;width:59;height:30" coordorigin="4614,-1421" coordsize="59,30" path="m4673,-1391l4673,-1399,4670,-1407,4665,-1412,4659,-1418,4651,-1421,4643,-1421,4636,-1421,4628,-1418,4622,-1412,4617,-1407,4614,-1399,4614,-1391e" filled="f" stroked="t" strokeweight=".247801pt" strokecolor="#231F20">
                <v:path arrowok="t"/>
              </v:shape>
            </v:group>
            <v:group style="position:absolute;left:4789;top:-1421;width:59;height:30" coordorigin="4789,-1421" coordsize="59,30">
              <v:shape style="position:absolute;left:4789;top:-1421;width:59;height:30" coordorigin="4789,-1421" coordsize="59,30" path="m4848,-1391l4848,-1399,4845,-1407,4839,-1412,4834,-1418,4826,-1421,4818,-1421,4811,-1421,4803,-1418,4797,-1412,4792,-1407,4789,-1399,4789,-1391e" filled="f" stroked="t" strokeweight=".247801pt" strokecolor="#231F20">
                <v:path arrowok="t"/>
              </v:shape>
            </v:group>
            <v:group style="position:absolute;left:4964;top:-1719;width:59;height:59" coordorigin="4964,-1719" coordsize="59,59">
              <v:shape style="position:absolute;left:4964;top:-1719;width:59;height:59" coordorigin="4964,-1719" coordsize="59,59" path="m4993,-1659l5001,-1659,5009,-1662,5014,-1668,5020,-1673,5023,-1681,5023,-1689,5023,-1697,5020,-1704,5014,-1710,5009,-1715,5001,-1719,4993,-1719,4986,-1719,4978,-1715,4972,-1710,4967,-1704,4964,-1697,4964,-1689,4964,-1681,4967,-1673,4972,-1668,4978,-1662,4986,-1659,4993,-1659xe" filled="f" stroked="t" strokeweight=".247801pt" strokecolor="#231F20">
                <v:path arrowok="t"/>
              </v:shape>
            </v:group>
            <v:group style="position:absolute;left:5139;top:-1719;width:59;height:59" coordorigin="5139,-1719" coordsize="59,59">
              <v:shape style="position:absolute;left:5139;top:-1719;width:59;height:59" coordorigin="5139,-1719" coordsize="59,59" path="m5168,-1659l5176,-1659,5184,-1662,5189,-1668,5195,-1673,5198,-1681,5198,-1689,5198,-1697,5195,-1704,5189,-1710,5184,-1715,5176,-1719,5168,-1719,5160,-1719,5153,-1715,5147,-1710,5142,-1704,5139,-1697,5139,-1689,5139,-1681,5142,-1673,5147,-1668,5153,-1662,5160,-1659,5168,-1659xe" filled="f" stroked="t" strokeweight=".247801pt" strokecolor="#231F20">
                <v:path arrowok="t"/>
              </v:shape>
            </v:group>
            <v:group style="position:absolute;left:5314;top:-1421;width:59;height:30" coordorigin="5314,-1421" coordsize="59,30">
              <v:shape style="position:absolute;left:5314;top:-1421;width:59;height:30" coordorigin="5314,-1421" coordsize="59,30" path="m5373,-1391l5373,-1399,5370,-1407,5364,-1412,5359,-1418,5351,-1421,5343,-1421,5335,-1421,5328,-1418,5322,-1412,5317,-1407,5314,-1399,5314,-1391e" filled="f" stroked="t" strokeweight=".247801pt" strokecolor="#231F20">
                <v:path arrowok="t"/>
              </v:shape>
            </v:group>
            <v:group style="position:absolute;left:5489;top:-1421;width:59;height:30" coordorigin="5489,-1421" coordsize="59,30">
              <v:shape style="position:absolute;left:5489;top:-1421;width:59;height:30" coordorigin="5489,-1421" coordsize="59,30" path="m5548,-1391l5548,-1399,5545,-1407,5539,-1412,5534,-1418,5526,-1421,5518,-1421,5510,-1421,5503,-1418,5497,-1412,5492,-1407,5489,-1399,5489,-1391e" filled="f" stroked="t" strokeweight=".247801pt" strokecolor="#231F20">
                <v:path arrowok="t"/>
              </v:shape>
            </v:group>
            <v:group style="position:absolute;left:5664;top:-1719;width:59;height:59" coordorigin="5664,-1719" coordsize="59,59">
              <v:shape style="position:absolute;left:5664;top:-1719;width:59;height:59" coordorigin="5664,-1719" coordsize="59,59" path="m5693,-1659l5701,-1659,5709,-1662,5714,-1668,5720,-1673,5723,-1681,5723,-1689,5723,-1697,5720,-1704,5714,-1710,5709,-1715,5701,-1719,5693,-1719,5685,-1719,5678,-1715,5672,-1710,5667,-1704,5664,-1697,5664,-1689,5664,-1681,5667,-1673,5672,-1668,5678,-1662,5685,-1659,5693,-1659xe" filled="f" stroked="t" strokeweight=".247801pt" strokecolor="#231F20">
                <v:path arrowok="t"/>
              </v:shape>
            </v:group>
            <v:group style="position:absolute;left:5838;top:-1719;width:59;height:59" coordorigin="5838,-1719" coordsize="59,59">
              <v:shape style="position:absolute;left:5838;top:-1719;width:59;height:59" coordorigin="5838,-1719" coordsize="59,59" path="m5868,-1659l5876,-1659,5884,-1662,5889,-1668,5895,-1673,5898,-1681,5898,-1689,5898,-1697,5895,-1704,5889,-1710,5884,-1715,5876,-1719,5868,-1719,5860,-1719,5853,-1715,5847,-1710,5842,-1704,5838,-1697,5838,-1689,5838,-1681,5842,-1673,5847,-1668,5853,-1662,5860,-1659,5868,-1659xe" filled="f" stroked="t" strokeweight=".247801pt" strokecolor="#231F20">
                <v:path arrowok="t"/>
              </v:shape>
            </v:group>
            <v:group style="position:absolute;left:6013;top:-1421;width:59;height:30" coordorigin="6013,-1421" coordsize="59,30">
              <v:shape style="position:absolute;left:6013;top:-1421;width:59;height:30" coordorigin="6013,-1421" coordsize="59,30" path="m6073,-1391l6073,-1399,6070,-1407,6064,-1412,6059,-1418,6051,-1421,6043,-1421,6035,-1421,6028,-1418,6022,-1412,6017,-1407,6013,-1399,6013,-1391e" filled="f" stroked="t" strokeweight=".247801pt" strokecolor="#231F20">
                <v:path arrowok="t"/>
              </v:shape>
            </v:group>
            <v:group style="position:absolute;left:6218;top:-1987;width:30;height:30" coordorigin="6218,-1987" coordsize="30,30">
              <v:shape style="position:absolute;left:6218;top:-1987;width:30;height:30" coordorigin="6218,-1987" coordsize="30,30" path="m6218,-1957l6226,-1957,6234,-1960,6239,-1966,6245,-1971,6248,-1979,6248,-1987e" filled="f" stroked="t" strokeweight=".247801pt" strokecolor="#231F20">
                <v:path arrowok="t"/>
              </v:shape>
            </v:group>
            <v:group style="position:absolute;left:6188;top:-1987;width:30;height:30" coordorigin="6188,-1987" coordsize="30,30">
              <v:shape style="position:absolute;left:6188;top:-1987;width:30;height:30" coordorigin="6188,-1987" coordsize="30,30" path="m6188,-1987l6188,-1979,6192,-1971,6197,-1966,6203,-1960,6210,-1957,6218,-1957e" filled="f" stroked="t" strokeweight=".247801pt" strokecolor="#231F20">
                <v:path arrowok="t"/>
              </v:shape>
            </v:group>
            <v:group style="position:absolute;left:6363;top:-1719;width:59;height:59" coordorigin="6363,-1719" coordsize="59,59">
              <v:shape style="position:absolute;left:6363;top:-1719;width:59;height:59" coordorigin="6363,-1719" coordsize="59,59" path="m6393,-1659l6401,-1659,6409,-1662,6414,-1668,6420,-1673,6423,-1681,6423,-1689,6423,-1697,6420,-1704,6414,-1710,6409,-1715,6401,-1719,6393,-1719,6385,-1719,6378,-1715,6372,-1710,6366,-1704,6363,-1697,6363,-1689,6363,-1681,6366,-1673,6372,-1668,6378,-1662,6385,-1659,6393,-1659xe" filled="f" stroked="t" strokeweight=".247801pt" strokecolor="#231F20">
                <v:path arrowok="t"/>
              </v:shape>
            </v:group>
            <v:group style="position:absolute;left:6538;top:-1421;width:59;height:30" coordorigin="6538,-1421" coordsize="59,30">
              <v:shape style="position:absolute;left:6538;top:-1421;width:59;height:30" coordorigin="6538,-1421" coordsize="59,30" path="m6598,-1391l6598,-1399,6595,-1407,6589,-1412,6583,-1418,6576,-1421,6568,-1421,6560,-1421,6553,-1418,6547,-1412,6541,-1407,6538,-1399,6538,-1391e" filled="f" stroked="t" strokeweight=".247801pt" strokecolor="#231F20">
                <v:path arrowok="t"/>
              </v:shape>
            </v:group>
            <v:group style="position:absolute;left:6743;top:-1987;width:30;height:30" coordorigin="6743,-1987" coordsize="30,30">
              <v:shape style="position:absolute;left:6743;top:-1987;width:30;height:30" coordorigin="6743,-1987" coordsize="30,30" path="m6743,-1957l6751,-1957,6758,-1960,6764,-1966,6770,-1971,6773,-1979,6773,-1987e" filled="f" stroked="t" strokeweight=".247801pt" strokecolor="#231F20">
                <v:path arrowok="t"/>
              </v:shape>
            </v:group>
            <v:group style="position:absolute;left:6713;top:-1987;width:30;height:30" coordorigin="6713,-1987" coordsize="30,30">
              <v:shape style="position:absolute;left:6713;top:-1987;width:30;height:30" coordorigin="6713,-1987" coordsize="30,30" path="m6713,-1987l6713,-1979,6716,-1971,6722,-1966,6728,-1960,6735,-1957,6743,-1957e" filled="f" stroked="t" strokeweight=".247801pt" strokecolor="#231F20">
                <v:path arrowok="t"/>
              </v:shape>
            </v:group>
            <v:group style="position:absolute;left:6888;top:-1421;width:59;height:30" coordorigin="6888,-1421" coordsize="59,30">
              <v:shape style="position:absolute;left:6888;top:-1421;width:59;height:30" coordorigin="6888,-1421" coordsize="59,30" path="m6948,-1391l6948,-1399,6945,-1407,6939,-1412,6933,-1418,6926,-1421,6918,-1421,6910,-1421,6903,-1418,6897,-1412,6891,-1407,6888,-1399,6888,-1391e" filled="f" stroked="t" strokeweight=".247801pt" strokecolor="#231F20">
                <v:path arrowok="t"/>
              </v:shape>
            </v:group>
            <v:group style="position:absolute;left:7063;top:-1421;width:59;height:30" coordorigin="7063,-1421" coordsize="59,30">
              <v:shape style="position:absolute;left:7063;top:-1421;width:59;height:30" coordorigin="7063,-1421" coordsize="59,30" path="m7123,-1391l7123,-1399,7120,-1407,7114,-1412,7108,-1418,7101,-1421,7093,-1421,7085,-1421,7077,-1418,7072,-1412,7066,-1407,7063,-1399,7063,-1391e" filled="f" stroked="t" strokeweight=".247801pt" strokecolor="#231F20">
                <v:path arrowok="t"/>
              </v:shape>
            </v:group>
            <v:group style="position:absolute;left:7238;top:-1421;width:59;height:30" coordorigin="7238,-1421" coordsize="59,30">
              <v:shape style="position:absolute;left:7238;top:-1421;width:59;height:30" coordorigin="7238,-1421" coordsize="59,30" path="m7298,-1391l7298,-1399,7294,-1407,7289,-1412,7283,-1418,7276,-1421,7268,-1421,7260,-1421,7252,-1418,7247,-1412,7241,-1407,7238,-1399,7238,-1391e" filled="f" stroked="t" strokeweight=".247801pt" strokecolor="#231F20">
                <v:path arrowok="t"/>
              </v:shape>
            </v:group>
            <v:group style="position:absolute;left:7413;top:-1421;width:59;height:30" coordorigin="7413,-1421" coordsize="59,30">
              <v:shape style="position:absolute;left:7413;top:-1421;width:59;height:30" coordorigin="7413,-1421" coordsize="59,30" path="m7473,-1391l7473,-1399,7469,-1407,7464,-1412,7458,-1418,7451,-1421,7443,-1421,7435,-1421,7427,-1418,7422,-1412,7416,-1407,7413,-1399,7413,-1391e" filled="f" stroked="t" strokeweight=".247801pt" strokecolor="#231F20">
                <v:path arrowok="t"/>
              </v:shape>
            </v:group>
            <v:group style="position:absolute;left:7588;top:-1421;width:59;height:30" coordorigin="7588,-1421" coordsize="59,30">
              <v:shape style="position:absolute;left:7588;top:-1421;width:59;height:30" coordorigin="7588,-1421" coordsize="59,30" path="m7648,-1391l7648,-1399,7644,-1407,7639,-1412,7633,-1418,7626,-1421,7618,-1421,7610,-1421,7602,-1418,7597,-1412,7591,-1407,7588,-1399,7588,-1391e" filled="f" stroked="t" strokeweight=".247801pt" strokecolor="#231F20">
                <v:path arrowok="t"/>
              </v:shape>
            </v:group>
            <v:group style="position:absolute;left:7763;top:-1945;width:59;height:59" coordorigin="7763,-1945" coordsize="59,59">
              <v:shape style="position:absolute;left:7763;top:-1945;width:59;height:59" coordorigin="7763,-1945" coordsize="59,59" path="m7793,-1885l7801,-1885,7808,-1889,7814,-1894,7819,-1900,7822,-1907,7822,-1915,7822,-1923,7819,-1931,7814,-1936,7808,-1942,7801,-1945,7793,-1945,7785,-1945,7777,-1942,7772,-1936,7766,-1931,7763,-1923,7763,-1915,7763,-1907,7766,-1900,7772,-1894,7777,-1889,7785,-1885,7793,-1885xe" filled="f" stroked="t" strokeweight=".247801pt" strokecolor="#231F20">
                <v:path arrowok="t"/>
              </v:shape>
            </v:group>
            <v:group style="position:absolute;left:7938;top:-1421;width:59;height:30" coordorigin="7938,-1421" coordsize="59,30">
              <v:shape style="position:absolute;left:7938;top:-1421;width:59;height:30" coordorigin="7938,-1421" coordsize="59,30" path="m7997,-1391l7997,-1399,7994,-1407,7989,-1412,7983,-1418,7976,-1421,7968,-1421,7960,-1421,7952,-1418,7947,-1412,7941,-1407,7938,-1399,7938,-1391e" filled="f" stroked="t" strokeweight=".247801pt" strokecolor="#231F20">
                <v:path arrowok="t"/>
              </v:shape>
            </v:group>
            <v:group style="position:absolute;left:8113;top:-1421;width:59;height:30" coordorigin="8113,-1421" coordsize="59,30">
              <v:shape style="position:absolute;left:8113;top:-1421;width:59;height:30" coordorigin="8113,-1421" coordsize="59,30" path="m8172,-1391l8172,-1399,8169,-1407,8164,-1412,8158,-1418,8151,-1421,8143,-1421,8135,-1421,8127,-1418,8122,-1412,8116,-1407,8113,-1399,8113,-1391e" filled="f" stroked="t" strokeweight=".247801pt" strokecolor="#231F20">
                <v:path arrowok="t"/>
              </v:shape>
            </v:group>
            <v:group style="position:absolute;left:8288;top:-1421;width:59;height:30" coordorigin="8288,-1421" coordsize="59,30">
              <v:shape style="position:absolute;left:8288;top:-1421;width:59;height:30" coordorigin="8288,-1421" coordsize="59,30" path="m8347,-1391l8347,-1399,8344,-1407,8339,-1412,8333,-1418,8326,-1421,8318,-1421,8310,-1421,8302,-1418,8297,-1412,8291,-1407,8288,-1399,8288,-1391e" filled="f" stroked="t" strokeweight=".247801pt" strokecolor="#231F20">
                <v:path arrowok="t"/>
              </v:shape>
            </v:group>
            <v:group style="position:absolute;left:8463;top:-1421;width:59;height:30" coordorigin="8463,-1421" coordsize="59,30">
              <v:shape style="position:absolute;left:8463;top:-1421;width:59;height:30" coordorigin="8463,-1421" coordsize="59,30" path="m8522,-1391l8522,-1399,8519,-1407,8514,-1412,8508,-1418,8500,-1421,8493,-1421,8485,-1421,8477,-1418,8472,-1412,8466,-1407,8463,-1399,8463,-1391e" filled="f" stroked="t" strokeweight=".247801pt" strokecolor="#231F20">
                <v:path arrowok="t"/>
              </v:shape>
            </v:group>
            <v:group style="position:absolute;left:8638;top:-1421;width:59;height:30" coordorigin="8638,-1421" coordsize="59,30">
              <v:shape style="position:absolute;left:8638;top:-1421;width:59;height:30" coordorigin="8638,-1421" coordsize="59,30" path="m8697,-1391l8697,-1399,8694,-1407,8689,-1412,8683,-1418,8675,-1421,8668,-1421,8660,-1421,8652,-1418,8647,-1412,8641,-1407,8638,-1399,8638,-1391e" filled="f" stroked="t" strokeweight=".247801pt" strokecolor="#231F20">
                <v:path arrowok="t"/>
              </v:shape>
            </v:group>
            <v:group style="position:absolute;left:8813;top:-1421;width:59;height:30" coordorigin="8813,-1421" coordsize="59,30">
              <v:shape style="position:absolute;left:8813;top:-1421;width:59;height:30" coordorigin="8813,-1421" coordsize="59,30" path="m8872,-1391l8872,-1399,8869,-1407,8864,-1412,8858,-1418,8850,-1421,8843,-1421,8835,-1421,8827,-1418,8821,-1412,8816,-1407,8813,-1399,8813,-1391e" filled="f" stroked="t" strokeweight=".247801pt" strokecolor="#231F20">
                <v:path arrowok="t"/>
              </v:shape>
            </v:group>
            <v:group style="position:absolute;left:8988;top:-1421;width:59;height:30" coordorigin="8988,-1421" coordsize="59,30">
              <v:shape style="position:absolute;left:8988;top:-1421;width:59;height:30" coordorigin="8988,-1421" coordsize="59,30" path="m9047,-1391l9047,-1399,9044,-1407,9038,-1412,9033,-1418,9025,-1421,9017,-1421,9010,-1421,9002,-1418,8996,-1412,8991,-1407,8988,-1399,8988,-1391e" filled="f" stroked="t" strokeweight=".247801pt" strokecolor="#231F20">
                <v:path arrowok="t"/>
              </v:shape>
            </v:group>
            <v:group style="position:absolute;left:9163;top:-1719;width:59;height:59" coordorigin="9163,-1719" coordsize="59,59">
              <v:shape style="position:absolute;left:9163;top:-1719;width:59;height:59" coordorigin="9163,-1719" coordsize="59,59" path="m9192,-1659l9200,-1659,9208,-1662,9213,-1668,9219,-1673,9222,-1681,9222,-1689,9222,-1697,9219,-1704,9213,-1710,9208,-1715,9200,-1719,9192,-1719,9185,-1719,9177,-1715,9171,-1710,9166,-1704,9163,-1697,9163,-1689,9163,-1681,9166,-1673,9171,-1668,9177,-1662,9185,-1659,9192,-1659xe" filled="f" stroked="t" strokeweight=".247801pt" strokecolor="#231F20">
                <v:path arrowok="t"/>
              </v:shape>
            </v:group>
            <v:group style="position:absolute;left:9338;top:-1421;width:59;height:30" coordorigin="9338,-1421" coordsize="59,30">
              <v:shape style="position:absolute;left:9338;top:-1421;width:59;height:30" coordorigin="9338,-1421" coordsize="59,30" path="m9397,-1391l9397,-1399,9394,-1407,9388,-1412,9383,-1418,9375,-1421,9367,-1421,9359,-1421,9352,-1418,9346,-1412,9341,-1407,9338,-1399,9338,-1391e" filled="f" stroked="t" strokeweight=".247801pt" strokecolor="#231F20">
                <v:path arrowok="t"/>
              </v:shape>
            </v:group>
            <v:group style="position:absolute;left:9513;top:-1421;width:59;height:30" coordorigin="9513,-1421" coordsize="59,30">
              <v:shape style="position:absolute;left:9513;top:-1421;width:59;height:30" coordorigin="9513,-1421" coordsize="59,30" path="m9572,-1391l9572,-1399,9569,-1407,9563,-1412,9558,-1418,9550,-1421,9542,-1421,9534,-1421,9527,-1418,9521,-1412,9516,-1407,9513,-1399,9513,-1391e" filled="f" stroked="t" strokeweight=".247801pt" strokecolor="#231F20">
                <v:path arrowok="t"/>
              </v:shape>
            </v:group>
            <v:group style="position:absolute;left:9688;top:-1421;width:59;height:30" coordorigin="9688,-1421" coordsize="59,30">
              <v:shape style="position:absolute;left:9688;top:-1421;width:59;height:30" coordorigin="9688,-1421" coordsize="59,30" path="m9747,-1391l9747,-1399,9744,-1407,9738,-1412,9733,-1418,9725,-1421,9717,-1421,9709,-1421,9702,-1418,9696,-1412,9691,-1407,9688,-1399,9688,-1391e" filled="f" stroked="t" strokeweight=".247801pt" strokecolor="#231F20">
                <v:path arrowok="t"/>
              </v:shape>
            </v:group>
            <v:group style="position:absolute;left:9863;top:-1421;width:59;height:30" coordorigin="9863,-1421" coordsize="59,30">
              <v:shape style="position:absolute;left:9863;top:-1421;width:59;height:30" coordorigin="9863,-1421" coordsize="59,30" path="m9922,-1391l9922,-1399,9919,-1407,9913,-1412,9908,-1418,9900,-1421,9892,-1421,9884,-1421,9877,-1418,9871,-1412,9866,-1407,9863,-1399,9863,-1391e" filled="f" stroked="t" strokeweight=".247801pt" strokecolor="#231F20">
                <v:path arrowok="t"/>
              </v:shape>
            </v:group>
            <v:group style="position:absolute;left:10037;top:-1421;width:59;height:30" coordorigin="10037,-1421" coordsize="59,30">
              <v:shape style="position:absolute;left:10037;top:-1421;width:59;height:30" coordorigin="10037,-1421" coordsize="59,30" path="m10097,-1391l10097,-1399,10094,-1407,10088,-1412,10083,-1418,10075,-1421,10067,-1421,10059,-1421,10052,-1418,10046,-1412,10041,-1407,10037,-1399,10037,-1391e" filled="f" stroked="t" strokeweight=".247801pt" strokecolor="#231F20">
                <v:path arrowok="t"/>
              </v:shape>
            </v:group>
            <v:group style="position:absolute;left:10212;top:-1421;width:59;height:30" coordorigin="10212,-1421" coordsize="59,30">
              <v:shape style="position:absolute;left:10212;top:-1421;width:59;height:30" coordorigin="10212,-1421" coordsize="59,30" path="m10272,-1391l10272,-1399,10269,-1407,10263,-1412,10258,-1418,10250,-1421,10242,-1421,10234,-1421,10227,-1418,10221,-1412,10216,-1407,10212,-1399,10212,-1391e" filled="f" stroked="t" strokeweight=".247801pt" strokecolor="#231F20">
                <v:path arrowok="t"/>
              </v:shape>
            </v:group>
            <v:group style="position:absolute;left:10417;top:-1987;width:30;height:30" coordorigin="10417,-1987" coordsize="30,30">
              <v:shape style="position:absolute;left:10417;top:-1987;width:30;height:30" coordorigin="10417,-1987" coordsize="30,30" path="m10417,-1957l10425,-1957,10433,-1960,10438,-1966,10444,-1971,10447,-1979,10447,-1987e" filled="f" stroked="t" strokeweight=".247801pt" strokecolor="#231F20">
                <v:path arrowok="t"/>
              </v:shape>
            </v:group>
            <v:group style="position:absolute;left:10387;top:-1987;width:30;height:30" coordorigin="10387,-1987" coordsize="30,30">
              <v:shape style="position:absolute;left:10387;top:-1987;width:30;height:30" coordorigin="10387,-1987" coordsize="30,30" path="m10387,-1987l10387,-1979,10391,-1971,10396,-1966,10402,-1960,10409,-1957,10417,-1957e" filled="f" stroked="t" strokeweight=".247801pt" strokecolor="#231F20">
                <v:path arrowok="t"/>
              </v:shape>
            </v:group>
            <v:group style="position:absolute;left:10562;top:-1719;width:59;height:59" coordorigin="10562,-1719" coordsize="59,59">
              <v:shape style="position:absolute;left:10562;top:-1719;width:59;height:59" coordorigin="10562,-1719" coordsize="59,59" path="m10592,-1659l10600,-1659,10608,-1662,10613,-1668,10619,-1673,10622,-1681,10622,-1689,10622,-1697,10619,-1704,10613,-1710,10608,-1715,10600,-1719,10592,-1719,10584,-1719,10577,-1715,10571,-1710,10565,-1704,10562,-1697,10562,-1689,10562,-1681,10565,-1673,10571,-1668,10577,-1662,10584,-1659,10592,-1659xe" filled="f" stroked="t" strokeweight=".247801pt" strokecolor="#231F20">
                <v:path arrowok="t"/>
              </v:shape>
            </v:group>
            <v:group style="position:absolute;left:10737;top:-1421;width:59;height:30" coordorigin="10737,-1421" coordsize="59,30">
              <v:shape style="position:absolute;left:10737;top:-1421;width:59;height:30" coordorigin="10737,-1421" coordsize="59,30" path="m10797,-1391l10797,-1399,10794,-1407,10788,-1412,10782,-1418,10775,-1421,10767,-1421,10759,-1421,10752,-1418,10746,-1412,10740,-1407,10737,-1399,10737,-1391e" filled="f" stroked="t" strokeweight=".247801pt" strokecolor="#231F20">
                <v:path arrowok="t"/>
              </v:shape>
            </v:group>
            <v:group style="position:absolute;left:10912;top:-1421;width:59;height:30" coordorigin="10912,-1421" coordsize="59,30">
              <v:shape style="position:absolute;left:10912;top:-1421;width:59;height:30" coordorigin="10912,-1421" coordsize="59,30" path="m10972,-1391l10972,-1399,10969,-1407,10963,-1412,10957,-1418,10950,-1421,10942,-1421,10934,-1421,10927,-1418,10921,-1412,10915,-1407,10912,-1399,10912,-1391e" filled="f" stroked="t" strokeweight=".247801pt" strokecolor="#231F20">
                <v:path arrowok="t"/>
              </v:shape>
            </v:group>
            <v:group style="position:absolute;left:11087;top:-1421;width:59;height:30" coordorigin="11087,-1421" coordsize="59,30">
              <v:shape style="position:absolute;left:11087;top:-1421;width:59;height:30" coordorigin="11087,-1421" coordsize="59,30" path="m11147,-1391l11147,-1399,11144,-1407,11138,-1412,11132,-1418,11125,-1421,11117,-1421,11109,-1421,11101,-1418,11096,-1412,11090,-1407,11087,-1399,11087,-1391e" filled="f" stroked="t" strokeweight=".247801pt" strokecolor="#231F20">
                <v:path arrowok="t"/>
              </v:shape>
            </v:group>
            <v:group style="position:absolute;left:11262;top:-1719;width:59;height:59" coordorigin="11262,-1719" coordsize="59,59">
              <v:shape style="position:absolute;left:11262;top:-1719;width:59;height:59" coordorigin="11262,-1719" coordsize="59,59" path="m11292,-1659l11300,-1659,11307,-1662,11313,-1668,11319,-1673,11322,-1681,11322,-1689,11322,-1697,11319,-1704,11313,-1710,11307,-1715,11300,-1719,11292,-1719,11284,-1719,11276,-1715,11271,-1710,11265,-1704,11262,-1697,11262,-1689,11262,-1681,11265,-1673,11271,-1668,11276,-1662,11284,-1659,11292,-1659xe" filled="f" stroked="t" strokeweight=".247801pt" strokecolor="#231F20">
                <v:path arrowok="t"/>
              </v:shape>
            </v:group>
            <v:group style="position:absolute;left:11467;top:-1987;width:2;height:595" coordorigin="11467,-1987" coordsize="2,595">
              <v:shape style="position:absolute;left:11467;top:-1987;width:2;height:595" coordorigin="11467,-1987" coordsize="0,595" path="m11467,-1391l11467,-1987e" filled="f" stroked="t" strokeweight=".495602pt" strokecolor="#231F20">
                <v:path arrowok="t"/>
              </v:shape>
            </v:group>
            <v:group style="position:absolute;left:1844;top:-1987;width:9623;height:2" coordorigin="1844,-1987" coordsize="9623,2">
              <v:shape style="position:absolute;left:1844;top:-1987;width:9623;height:2" coordorigin="1844,-1987" coordsize="9623,0" path="m1844,-1987l11467,-1987e" filled="f" stroked="t" strokeweight=".495602pt" strokecolor="#231F20">
                <v:path arrowok="t"/>
              </v:shape>
            </v:group>
            <v:group style="position:absolute;left:1844;top:-1987;width:2;height:595" coordorigin="1844,-1987" coordsize="2,595">
              <v:shape style="position:absolute;left:1844;top:-1987;width:2;height:595" coordorigin="1844,-1987" coordsize="0,595" path="m1844,-1987l1844,-1391e" filled="f" stroked="t" strokeweight=".495602pt" strokecolor="#231F20">
                <v:path arrowok="t"/>
              </v:shape>
            </v:group>
            <v:group style="position:absolute;left:1844;top:-1391;width:9623;height:2" coordorigin="1844,-1391" coordsize="9623,2">
              <v:shape style="position:absolute;left:1844;top:-1391;width:9623;height:2" coordorigin="1844,-1391" coordsize="9623,0" path="m1844,-1391l11467,-1391e" filled="f" stroked="t" strokeweight=".495602pt" strokecolor="#231F20">
                <v:path arrowok="t"/>
              </v:shape>
            </v:group>
            <v:group style="position:absolute;left:1844;top:-1431;width:2;height:40" coordorigin="1844,-1431" coordsize="2,40">
              <v:shape style="position:absolute;left:1844;top:-1431;width:2;height:40" coordorigin="1844,-1431" coordsize="0,40" path="m1844,-1391l1844,-1431e" filled="t" fillcolor="#231F20" stroked="f">
                <v:path arrowok="t"/>
                <v:fill type="solid"/>
              </v:shape>
            </v:group>
            <v:group style="position:absolute;left:1844;top:-1987;width:2;height:40" coordorigin="1844,-1987" coordsize="2,40">
              <v:shape style="position:absolute;left:1844;top:-1987;width:2;height:40" coordorigin="1844,-1987" coordsize="0,40" path="m1844,-1987l1844,-1947e" filled="t" fillcolor="#231F20" stroked="f">
                <v:path arrowok="t"/>
                <v:fill type="solid"/>
              </v:shape>
            </v:group>
            <v:group style="position:absolute;left:1831;top:-1348;width:52;height:87" coordorigin="1831,-1348" coordsize="52,87">
              <v:shape style="position:absolute;left:1831;top:-1348;width:52;height:87" coordorigin="1831,-1348" coordsize="52,87" path="m1883,-1271l1833,-1271,1833,-1261,1883,-1261,1883,-1271xe" filled="t" fillcolor="#231F20" stroked="f">
                <v:path arrowok="t"/>
                <v:fill type="solid"/>
              </v:shape>
              <v:shape style="position:absolute;left:1831;top:-1348;width:52;height:87" coordorigin="1831,-1348" coordsize="52,87" path="m1864,-1337l1852,-1337,1852,-1271,1864,-1271,1864,-1337xe" filled="t" fillcolor="#231F20" stroked="f">
                <v:path arrowok="t"/>
                <v:fill type="solid"/>
              </v:shape>
              <v:shape style="position:absolute;left:1831;top:-1348;width:52;height:87" coordorigin="1831,-1348" coordsize="52,87" path="m1864,-1348l1852,-1348,1831,-1344,1831,-1333,1852,-1337,1864,-1337,1864,-1348xe" filled="t" fillcolor="#231F20" stroked="f">
                <v:path arrowok="t"/>
                <v:fill type="solid"/>
              </v:shape>
            </v:group>
            <v:group style="position:absolute;left:2544;top:-1431;width:2;height:40" coordorigin="2544,-1431" coordsize="2,40">
              <v:shape style="position:absolute;left:2544;top:-1431;width:2;height:40" coordorigin="2544,-1431" coordsize="0,40" path="m2544,-1391l2544,-1431e" filled="t" fillcolor="#231F20" stroked="f">
                <v:path arrowok="t"/>
                <v:fill type="solid"/>
              </v:shape>
            </v:group>
            <v:group style="position:absolute;left:2544;top:-1431;width:2;height:40" coordorigin="2544,-1431" coordsize="2,40">
              <v:shape style="position:absolute;left:2544;top:-1431;width:2;height:40" coordorigin="2544,-1431" coordsize="0,40" path="m2544,-1431l2544,-1391e" filled="f" stroked="t" strokeweight=".247801pt" strokecolor="#231F20">
                <v:path arrowok="t"/>
              </v:shape>
            </v:group>
            <v:group style="position:absolute;left:2544;top:-1987;width:2;height:40" coordorigin="2544,-1987" coordsize="2,40">
              <v:shape style="position:absolute;left:2544;top:-1987;width:2;height:40" coordorigin="2544,-1987" coordsize="0,40" path="m2544,-1987l2544,-1947e" filled="t" fillcolor="#231F20" stroked="f">
                <v:path arrowok="t"/>
                <v:fill type="solid"/>
              </v:shape>
            </v:group>
            <v:group style="position:absolute;left:2544;top:-1987;width:2;height:40" coordorigin="2544,-1987" coordsize="2,40">
              <v:shape style="position:absolute;left:2544;top:-1987;width:2;height:40" coordorigin="2544,-1987" coordsize="0,40" path="m2544,-1987l2544,-1947e" filled="f" stroked="t" strokeweight=".247801pt" strokecolor="#231F20">
                <v:path arrowok="t"/>
              </v:shape>
            </v:group>
            <v:group style="position:absolute;left:2525;top:-1348;width:56;height:88" coordorigin="2525,-1348" coordsize="56,88">
              <v:shape style="position:absolute;left:2525;top:-1348;width:56;height:88" coordorigin="2525,-1348" coordsize="56,88" path="m2525,-1275l2525,-1263,2529,-1262,2533,-1261,2537,-1260,2541,-1260,2544,-1260,2558,-1260,2567,-1262,2575,-1269,2543,-1269,2540,-1270,2532,-1272,2528,-1273,2525,-1275xe" filled="t" fillcolor="#231F20" stroked="f">
                <v:path arrowok="t"/>
                <v:fill type="solid"/>
              </v:shape>
              <v:shape style="position:absolute;left:2525;top:-1348;width:56;height:88" coordorigin="2525,-1348" coordsize="56,88" path="m2575,-1309l2554,-1309,2560,-1307,2564,-1303,2567,-1300,2569,-1295,2569,-1283,2567,-1278,2564,-1275,2560,-1271,2554,-1269,2575,-1269,2578,-1272,2581,-1280,2581,-1298,2578,-1305,2575,-1309xe" filled="t" fillcolor="#231F20" stroked="f">
                <v:path arrowok="t"/>
                <v:fill type="solid"/>
              </v:shape>
              <v:shape style="position:absolute;left:2525;top:-1348;width:56;height:88" coordorigin="2525,-1348" coordsize="56,88" path="m2575,-1348l2529,-1348,2529,-1304,2532,-1306,2535,-1307,2541,-1308,2545,-1309,2575,-1309,2573,-1310,2567,-1316,2564,-1317,2539,-1317,2539,-1338,2575,-1338,2575,-1348xe" filled="t" fillcolor="#231F20" stroked="f">
                <v:path arrowok="t"/>
                <v:fill type="solid"/>
              </v:shape>
              <v:shape style="position:absolute;left:2525;top:-1348;width:56;height:88" coordorigin="2525,-1348" coordsize="56,88" path="m2559,-1318l2548,-1318,2543,-1318,2541,-1317,2539,-1317,2564,-1317,2559,-1318xe" filled="t" fillcolor="#231F20" stroked="f">
                <v:path arrowok="t"/>
                <v:fill type="solid"/>
              </v:shape>
            </v:group>
            <v:group style="position:absolute;left:3419;top:-1431;width:2;height:40" coordorigin="3419,-1431" coordsize="2,40">
              <v:shape style="position:absolute;left:3419;top:-1431;width:2;height:40" coordorigin="3419,-1431" coordsize="0,40" path="m3419,-1391l3419,-1431e" filled="t" fillcolor="#231F20" stroked="f">
                <v:path arrowok="t"/>
                <v:fill type="solid"/>
              </v:shape>
            </v:group>
            <v:group style="position:absolute;left:3419;top:-1431;width:2;height:40" coordorigin="3419,-1431" coordsize="2,40">
              <v:shape style="position:absolute;left:3419;top:-1431;width:2;height:40" coordorigin="3419,-1431" coordsize="0,40" path="m3419,-1431l3419,-1391e" filled="f" stroked="t" strokeweight=".247801pt" strokecolor="#231F20">
                <v:path arrowok="t"/>
              </v:shape>
            </v:group>
            <v:group style="position:absolute;left:3419;top:-1987;width:2;height:40" coordorigin="3419,-1987" coordsize="2,40">
              <v:shape style="position:absolute;left:3419;top:-1987;width:2;height:40" coordorigin="3419,-1987" coordsize="0,40" path="m3419,-1987l3419,-1947e" filled="t" fillcolor="#231F20" stroked="f">
                <v:path arrowok="t"/>
                <v:fill type="solid"/>
              </v:shape>
            </v:group>
            <v:group style="position:absolute;left:3419;top:-1987;width:2;height:40" coordorigin="3419,-1987" coordsize="2,40">
              <v:shape style="position:absolute;left:3419;top:-1987;width:2;height:40" coordorigin="3419,-1987" coordsize="0,40" path="m3419,-1987l3419,-1947e" filled="f" stroked="t" strokeweight=".247801pt" strokecolor="#231F20">
                <v:path arrowok="t"/>
              </v:shape>
            </v:group>
            <v:group style="position:absolute;left:3367;top:-1348;width:52;height:87" coordorigin="3367,-1348" coordsize="52,87">
              <v:shape style="position:absolute;left:3367;top:-1348;width:52;height:87" coordorigin="3367,-1348" coordsize="52,87" path="m3418,-1271l3368,-1271,3368,-1261,3418,-1261,3418,-1271xe" filled="t" fillcolor="#231F20" stroked="f">
                <v:path arrowok="t"/>
                <v:fill type="solid"/>
              </v:shape>
              <v:shape style="position:absolute;left:3367;top:-1348;width:52;height:87" coordorigin="3367,-1348" coordsize="52,87" path="m3399,-1337l3387,-1337,3387,-1271,3399,-1271,3399,-1337xe" filled="t" fillcolor="#231F20" stroked="f">
                <v:path arrowok="t"/>
                <v:fill type="solid"/>
              </v:shape>
              <v:shape style="position:absolute;left:3367;top:-1348;width:52;height:87" coordorigin="3367,-1348" coordsize="52,87" path="m3399,-1348l3387,-1348,3367,-1344,3367,-1333,3387,-1337,3399,-1337,3399,-1348xe" filled="t" fillcolor="#231F20" stroked="f">
                <v:path arrowok="t"/>
                <v:fill type="solid"/>
              </v:shape>
            </v:group>
            <v:group style="position:absolute;left:3437;top:-1349;width:60;height:90" coordorigin="3437,-1349" coordsize="60,90">
              <v:shape style="position:absolute;left:3437;top:-1349;width:60;height:90" coordorigin="3437,-1349" coordsize="60,90" path="m3477,-1349l3457,-1349,3450,-1345,3445,-1338,3439,-1330,3437,-1319,3437,-1290,3439,-1279,3450,-1263,3457,-1260,3477,-1260,3484,-1263,3488,-1269,3461,-1269,3456,-1272,3453,-1278,3450,-1284,3449,-1293,3449,-1316,3450,-1325,3453,-1331,3456,-1337,3461,-1340,3488,-1340,3484,-1345,3477,-1349xe" filled="t" fillcolor="#231F20" stroked="f">
                <v:path arrowok="t"/>
                <v:fill type="solid"/>
              </v:shape>
              <v:shape style="position:absolute;left:3437;top:-1349;width:60;height:90" coordorigin="3437,-1349" coordsize="60,90" path="m3488,-1340l3473,-1340,3478,-1337,3481,-1331,3484,-1325,3485,-1316,3485,-1293,3484,-1284,3481,-1278,3478,-1272,3473,-1269,3488,-1269,3489,-1271,3494,-1279,3497,-1290,3497,-1319,3494,-1330,3489,-1338,3488,-1340xe" filled="t" fillcolor="#231F20" stroked="f">
                <v:path arrowok="t"/>
                <v:fill type="solid"/>
              </v:shape>
            </v:group>
            <v:group style="position:absolute;left:4294;top:-1431;width:2;height:40" coordorigin="4294,-1431" coordsize="2,40">
              <v:shape style="position:absolute;left:4294;top:-1431;width:2;height:40" coordorigin="4294,-1431" coordsize="0,40" path="m4294,-1391l4294,-1431e" filled="t" fillcolor="#231F20" stroked="f">
                <v:path arrowok="t"/>
                <v:fill type="solid"/>
              </v:shape>
            </v:group>
            <v:group style="position:absolute;left:4294;top:-1431;width:2;height:40" coordorigin="4294,-1431" coordsize="2,40">
              <v:shape style="position:absolute;left:4294;top:-1431;width:2;height:40" coordorigin="4294,-1431" coordsize="0,40" path="m4294,-1431l4294,-1391e" filled="f" stroked="t" strokeweight=".247801pt" strokecolor="#231F20">
                <v:path arrowok="t"/>
              </v:shape>
            </v:group>
            <v:group style="position:absolute;left:4294;top:-1987;width:2;height:40" coordorigin="4294,-1987" coordsize="2,40">
              <v:shape style="position:absolute;left:4294;top:-1987;width:2;height:40" coordorigin="4294,-1987" coordsize="0,40" path="m4294,-1987l4294,-1947e" filled="t" fillcolor="#231F20" stroked="f">
                <v:path arrowok="t"/>
                <v:fill type="solid"/>
              </v:shape>
            </v:group>
            <v:group style="position:absolute;left:4294;top:-1987;width:2;height:40" coordorigin="4294,-1987" coordsize="2,40">
              <v:shape style="position:absolute;left:4294;top:-1987;width:2;height:40" coordorigin="4294,-1987" coordsize="0,40" path="m4294,-1987l4294,-1947e" filled="f" stroked="t" strokeweight=".247801pt" strokecolor="#231F20">
                <v:path arrowok="t"/>
              </v:shape>
            </v:group>
            <v:group style="position:absolute;left:4243;top:-1348;width:52;height:87" coordorigin="4243,-1348" coordsize="52,87">
              <v:shape style="position:absolute;left:4243;top:-1348;width:52;height:87" coordorigin="4243,-1348" coordsize="52,87" path="m4294,-1271l4244,-1271,4244,-1261,4294,-1261,4294,-1271xe" filled="t" fillcolor="#231F20" stroked="f">
                <v:path arrowok="t"/>
                <v:fill type="solid"/>
              </v:shape>
              <v:shape style="position:absolute;left:4243;top:-1348;width:52;height:87" coordorigin="4243,-1348" coordsize="52,87" path="m4275,-1337l4263,-1337,4263,-1271,4275,-1271,4275,-1337xe" filled="t" fillcolor="#231F20" stroked="f">
                <v:path arrowok="t"/>
                <v:fill type="solid"/>
              </v:shape>
              <v:shape style="position:absolute;left:4243;top:-1348;width:52;height:87" coordorigin="4243,-1348" coordsize="52,87" path="m4275,-1348l4263,-1348,4243,-1344,4243,-1333,4263,-1337,4275,-1337,4275,-1348xe" filled="t" fillcolor="#231F20" stroked="f">
                <v:path arrowok="t"/>
                <v:fill type="solid"/>
              </v:shape>
            </v:group>
            <v:group style="position:absolute;left:4314;top:-1348;width:56;height:88" coordorigin="4314,-1348" coordsize="56,88">
              <v:shape style="position:absolute;left:4314;top:-1348;width:56;height:88" coordorigin="4314,-1348" coordsize="56,88" path="m4314,-1275l4314,-1263,4318,-1262,4322,-1261,4326,-1260,4330,-1260,4334,-1260,4348,-1260,4356,-1262,4364,-1269,4333,-1269,4329,-1270,4321,-1272,4318,-1273,4314,-1275xe" filled="t" fillcolor="#231F20" stroked="f">
                <v:path arrowok="t"/>
                <v:fill type="solid"/>
              </v:shape>
              <v:shape style="position:absolute;left:4314;top:-1348;width:56;height:88" coordorigin="4314,-1348" coordsize="56,88" path="m4364,-1309l4344,-1309,4349,-1307,4353,-1303,4357,-1300,4359,-1295,4359,-1283,4357,-1278,4353,-1275,4349,-1271,4344,-1269,4364,-1269,4368,-1272,4370,-1280,4370,-1298,4368,-1305,4364,-1309xe" filled="t" fillcolor="#231F20" stroked="f">
                <v:path arrowok="t"/>
                <v:fill type="solid"/>
              </v:shape>
              <v:shape style="position:absolute;left:4314;top:-1348;width:56;height:88" coordorigin="4314,-1348" coordsize="56,88" path="m4364,-1348l4318,-1348,4318,-1304,4321,-1306,4324,-1307,4331,-1308,4334,-1309,4364,-1309,4362,-1310,4356,-1316,4354,-1317,4329,-1317,4329,-1338,4364,-1338,4364,-1348xe" filled="t" fillcolor="#231F20" stroked="f">
                <v:path arrowok="t"/>
                <v:fill type="solid"/>
              </v:shape>
              <v:shape style="position:absolute;left:4314;top:-1348;width:56;height:88" coordorigin="4314,-1348" coordsize="56,88" path="m4349,-1318l4337,-1318,4332,-1318,4330,-1317,4329,-1317,4354,-1317,4349,-1318xe" filled="t" fillcolor="#231F20" stroked="f">
                <v:path arrowok="t"/>
                <v:fill type="solid"/>
              </v:shape>
            </v:group>
            <v:group style="position:absolute;left:5168;top:-1431;width:2;height:40" coordorigin="5168,-1431" coordsize="2,40">
              <v:shape style="position:absolute;left:5168;top:-1431;width:2;height:40" coordorigin="5168,-1431" coordsize="0,40" path="m5168,-1391l5168,-1431e" filled="t" fillcolor="#231F20" stroked="f">
                <v:path arrowok="t"/>
                <v:fill type="solid"/>
              </v:shape>
            </v:group>
            <v:group style="position:absolute;left:5168;top:-1431;width:2;height:40" coordorigin="5168,-1431" coordsize="2,40">
              <v:shape style="position:absolute;left:5168;top:-1431;width:2;height:40" coordorigin="5168,-1431" coordsize="0,40" path="m5168,-1431l5168,-1391e" filled="f" stroked="t" strokeweight=".247801pt" strokecolor="#231F20">
                <v:path arrowok="t"/>
              </v:shape>
            </v:group>
            <v:group style="position:absolute;left:5168;top:-1987;width:2;height:40" coordorigin="5168,-1987" coordsize="2,40">
              <v:shape style="position:absolute;left:5168;top:-1987;width:2;height:40" coordorigin="5168,-1987" coordsize="0,40" path="m5168,-1987l5168,-1947e" filled="t" fillcolor="#231F20" stroked="f">
                <v:path arrowok="t"/>
                <v:fill type="solid"/>
              </v:shape>
            </v:group>
            <v:group style="position:absolute;left:5168;top:-1987;width:2;height:40" coordorigin="5168,-1987" coordsize="2,40">
              <v:shape style="position:absolute;left:5168;top:-1987;width:2;height:40" coordorigin="5168,-1987" coordsize="0,40" path="m5168,-1987l5168,-1947e" filled="f" stroked="t" strokeweight=".247801pt" strokecolor="#231F20">
                <v:path arrowok="t"/>
              </v:shape>
            </v:group>
            <v:group style="position:absolute;left:5110;top:-1349;width:55;height:88" coordorigin="5110,-1349" coordsize="55,88">
              <v:shape style="position:absolute;left:5110;top:-1349;width:55;height:88" coordorigin="5110,-1349" coordsize="55,88" path="m5160,-1340l5140,-1340,5144,-1338,5151,-1332,5152,-1328,5152,-1321,5152,-1318,5150,-1315,5149,-1312,5146,-1309,5142,-1305,5140,-1302,5110,-1271,5110,-1261,5165,-1261,5165,-1271,5124,-1271,5151,-1299,5154,-1302,5155,-1303,5159,-1308,5161,-1311,5162,-1315,5163,-1318,5164,-1321,5164,-1332,5161,-1338,5160,-1340xe" filled="t" fillcolor="#231F20" stroked="f">
                <v:path arrowok="t"/>
                <v:fill type="solid"/>
              </v:shape>
              <v:shape style="position:absolute;left:5110;top:-1349;width:55;height:88" coordorigin="5110,-1349" coordsize="55,88" path="m5144,-1349l5131,-1349,5127,-1349,5119,-1347,5115,-1346,5110,-1344,5110,-1332,5115,-1334,5119,-1336,5123,-1338,5127,-1339,5131,-1340,5160,-1340,5151,-1347,5144,-1349xe" filled="t" fillcolor="#231F20" stroked="f">
                <v:path arrowok="t"/>
                <v:fill type="solid"/>
              </v:shape>
            </v:group>
            <v:group style="position:absolute;left:5184;top:-1349;width:60;height:90" coordorigin="5184,-1349" coordsize="60,90">
              <v:shape style="position:absolute;left:5184;top:-1349;width:60;height:90" coordorigin="5184,-1349" coordsize="60,90" path="m5224,-1349l5205,-1349,5197,-1345,5192,-1338,5187,-1330,5184,-1319,5184,-1290,5187,-1279,5197,-1263,5205,-1260,5224,-1260,5231,-1263,5235,-1269,5208,-1269,5204,-1272,5198,-1284,5196,-1293,5196,-1316,5198,-1325,5204,-1337,5208,-1340,5235,-1340,5231,-1345,5224,-1349xe" filled="t" fillcolor="#231F20" stroked="f">
                <v:path arrowok="t"/>
                <v:fill type="solid"/>
              </v:shape>
              <v:shape style="position:absolute;left:5184;top:-1349;width:60;height:90" coordorigin="5184,-1349" coordsize="60,90" path="m5235,-1340l5220,-1340,5225,-1337,5228,-1331,5231,-1325,5233,-1316,5233,-1293,5231,-1284,5228,-1278,5225,-1272,5220,-1269,5235,-1269,5237,-1271,5242,-1279,5244,-1290,5244,-1319,5242,-1330,5237,-1338,5235,-1340xe" filled="t" fillcolor="#231F20" stroked="f">
                <v:path arrowok="t"/>
                <v:fill type="solid"/>
              </v:shape>
            </v:group>
            <v:group style="position:absolute;left:6043;top:-1431;width:2;height:40" coordorigin="6043,-1431" coordsize="2,40">
              <v:shape style="position:absolute;left:6043;top:-1431;width:2;height:40" coordorigin="6043,-1431" coordsize="0,40" path="m6043,-1391l6043,-1431e" filled="t" fillcolor="#231F20" stroked="f">
                <v:path arrowok="t"/>
                <v:fill type="solid"/>
              </v:shape>
            </v:group>
            <v:group style="position:absolute;left:6043;top:-1431;width:2;height:40" coordorigin="6043,-1431" coordsize="2,40">
              <v:shape style="position:absolute;left:6043;top:-1431;width:2;height:40" coordorigin="6043,-1431" coordsize="0,40" path="m6043,-1431l6043,-1391e" filled="f" stroked="t" strokeweight=".247801pt" strokecolor="#231F20">
                <v:path arrowok="t"/>
              </v:shape>
            </v:group>
            <v:group style="position:absolute;left:6043;top:-1987;width:2;height:40" coordorigin="6043,-1987" coordsize="2,40">
              <v:shape style="position:absolute;left:6043;top:-1987;width:2;height:40" coordorigin="6043,-1987" coordsize="0,40" path="m6043,-1987l6043,-1947e" filled="t" fillcolor="#231F20" stroked="f">
                <v:path arrowok="t"/>
                <v:fill type="solid"/>
              </v:shape>
            </v:group>
            <v:group style="position:absolute;left:6043;top:-1987;width:2;height:40" coordorigin="6043,-1987" coordsize="2,40">
              <v:shape style="position:absolute;left:6043;top:-1987;width:2;height:40" coordorigin="6043,-1987" coordsize="0,40" path="m6043,-1987l6043,-1947e" filled="f" stroked="t" strokeweight=".247801pt" strokecolor="#231F20">
                <v:path arrowok="t"/>
              </v:shape>
            </v:group>
            <v:group style="position:absolute;left:5986;top:-1349;width:55;height:88" coordorigin="5986,-1349" coordsize="55,88">
              <v:shape style="position:absolute;left:5986;top:-1349;width:55;height:88" coordorigin="5986,-1349" coordsize="55,88" path="m6036,-1340l6016,-1340,6020,-1338,6027,-1332,6028,-1328,6028,-1321,6028,-1318,6026,-1315,6025,-1312,6022,-1309,6018,-1305,6016,-1302,5986,-1271,5986,-1261,6041,-1261,6041,-1271,6000,-1271,6027,-1299,6030,-1302,6031,-1303,6035,-1308,6037,-1311,6038,-1315,6040,-1318,6040,-1321,6040,-1332,6037,-1338,6036,-1340xe" filled="t" fillcolor="#231F20" stroked="f">
                <v:path arrowok="t"/>
                <v:fill type="solid"/>
              </v:shape>
              <v:shape style="position:absolute;left:5986;top:-1349;width:55;height:88" coordorigin="5986,-1349" coordsize="55,88" path="m6020,-1349l6007,-1349,6003,-1349,5995,-1347,5991,-1346,5986,-1344,5986,-1332,5991,-1334,5995,-1336,5999,-1338,6003,-1339,6007,-1340,6036,-1340,6027,-1347,6020,-1349xe" filled="t" fillcolor="#231F20" stroked="f">
                <v:path arrowok="t"/>
                <v:fill type="solid"/>
              </v:shape>
            </v:group>
            <v:group style="position:absolute;left:6062;top:-1348;width:56;height:88" coordorigin="6062,-1348" coordsize="56,88">
              <v:shape style="position:absolute;left:6062;top:-1348;width:56;height:88" coordorigin="6062,-1348" coordsize="56,88" path="m6062,-1275l6062,-1263,6066,-1262,6070,-1261,6073,-1260,6077,-1260,6081,-1260,6095,-1260,6103,-1262,6112,-1269,6080,-1269,6076,-1270,6069,-1272,6065,-1273,6062,-1275xe" filled="t" fillcolor="#231F20" stroked="f">
                <v:path arrowok="t"/>
                <v:fill type="solid"/>
              </v:shape>
              <v:shape style="position:absolute;left:6062;top:-1348;width:56;height:88" coordorigin="6062,-1348" coordsize="56,88" path="m6111,-1309l6091,-1309,6096,-1307,6100,-1303,6104,-1300,6106,-1295,6106,-1283,6104,-1278,6100,-1275,6096,-1271,6091,-1269,6112,-1269,6115,-1272,6118,-1280,6118,-1298,6115,-1305,6111,-1309xe" filled="t" fillcolor="#231F20" stroked="f">
                <v:path arrowok="t"/>
                <v:fill type="solid"/>
              </v:shape>
              <v:shape style="position:absolute;left:6062;top:-1348;width:56;height:88" coordorigin="6062,-1348" coordsize="56,88" path="m6111,-1348l6065,-1348,6065,-1304,6069,-1306,6072,-1307,6078,-1308,6081,-1309,6111,-1309,6109,-1310,6104,-1316,6101,-1317,6076,-1317,6076,-1338,6111,-1338,6111,-1348xe" filled="t" fillcolor="#231F20" stroked="f">
                <v:path arrowok="t"/>
                <v:fill type="solid"/>
              </v:shape>
              <v:shape style="position:absolute;left:6062;top:-1348;width:56;height:88" coordorigin="6062,-1348" coordsize="56,88" path="m6096,-1318l6085,-1318,6080,-1318,6078,-1317,6076,-1317,6101,-1317,6096,-1318xe" filled="t" fillcolor="#231F20" stroked="f">
                <v:path arrowok="t"/>
                <v:fill type="solid"/>
              </v:shape>
            </v:group>
            <v:group style="position:absolute;left:6918;top:-1431;width:2;height:40" coordorigin="6918,-1431" coordsize="2,40">
              <v:shape style="position:absolute;left:6918;top:-1431;width:2;height:40" coordorigin="6918,-1431" coordsize="0,40" path="m6918,-1391l6918,-1431e" filled="t" fillcolor="#231F20" stroked="f">
                <v:path arrowok="t"/>
                <v:fill type="solid"/>
              </v:shape>
            </v:group>
            <v:group style="position:absolute;left:6918;top:-1431;width:2;height:40" coordorigin="6918,-1431" coordsize="2,40">
              <v:shape style="position:absolute;left:6918;top:-1431;width:2;height:40" coordorigin="6918,-1431" coordsize="0,40" path="m6918,-1431l6918,-1391e" filled="f" stroked="t" strokeweight=".247801pt" strokecolor="#231F20">
                <v:path arrowok="t"/>
              </v:shape>
            </v:group>
            <v:group style="position:absolute;left:6918;top:-1987;width:2;height:40" coordorigin="6918,-1987" coordsize="2,40">
              <v:shape style="position:absolute;left:6918;top:-1987;width:2;height:40" coordorigin="6918,-1987" coordsize="0,40" path="m6918,-1987l6918,-1947e" filled="t" fillcolor="#231F20" stroked="f">
                <v:path arrowok="t"/>
                <v:fill type="solid"/>
              </v:shape>
            </v:group>
            <v:group style="position:absolute;left:6918;top:-1987;width:2;height:40" coordorigin="6918,-1987" coordsize="2,40">
              <v:shape style="position:absolute;left:6918;top:-1987;width:2;height:40" coordorigin="6918,-1987" coordsize="0,40" path="m6918,-1987l6918,-1947e" filled="f" stroked="t" strokeweight=".247801pt" strokecolor="#231F20">
                <v:path arrowok="t"/>
              </v:shape>
            </v:group>
            <v:group style="position:absolute;left:6860;top:-1349;width:57;height:90" coordorigin="6860,-1349" coordsize="57,90">
              <v:shape style="position:absolute;left:6860;top:-1349;width:57;height:90" coordorigin="6860,-1349" coordsize="57,90" path="m6860,-1275l6860,-1264,6864,-1262,6868,-1261,6872,-1261,6875,-1260,6879,-1260,6894,-1260,6902,-1262,6908,-1266,6912,-1269,6878,-1269,6874,-1270,6867,-1272,6863,-1273,6860,-1275xe" filled="t" fillcolor="#231F20" stroked="f">
                <v:path arrowok="t"/>
                <v:fill type="solid"/>
              </v:shape>
              <v:shape style="position:absolute;left:6860;top:-1349;width:57;height:90" coordorigin="6860,-1349" coordsize="57,90" path="m6912,-1340l6891,-1340,6895,-1338,6898,-1336,6902,-1334,6903,-1330,6903,-1321,6902,-1318,6899,-1316,6895,-1313,6891,-1312,6875,-1312,6875,-1303,6891,-1303,6896,-1301,6903,-1295,6905,-1291,6905,-1281,6903,-1276,6896,-1271,6890,-1269,6912,-1269,6914,-1271,6917,-1278,6917,-1292,6915,-1297,6909,-1304,6905,-1307,6899,-1308,6904,-1309,6908,-1311,6913,-1318,6915,-1322,6915,-1334,6912,-1339,6912,-1340xe" filled="t" fillcolor="#231F20" stroked="f">
                <v:path arrowok="t"/>
                <v:fill type="solid"/>
              </v:shape>
              <v:shape style="position:absolute;left:6860;top:-1349;width:57;height:90" coordorigin="6860,-1349" coordsize="57,90" path="m6895,-1349l6882,-1349,6879,-1349,6871,-1348,6867,-1347,6862,-1346,6862,-1335,6867,-1337,6871,-1338,6878,-1339,6882,-1340,6912,-1340,6902,-1347,6895,-1349xe" filled="t" fillcolor="#231F20" stroked="f">
                <v:path arrowok="t"/>
                <v:fill type="solid"/>
              </v:shape>
            </v:group>
            <v:group style="position:absolute;left:6934;top:-1349;width:60;height:90" coordorigin="6934,-1349" coordsize="60,90">
              <v:shape style="position:absolute;left:6934;top:-1349;width:60;height:90" coordorigin="6934,-1349" coordsize="60,90" path="m6974,-1349l6954,-1349,6947,-1345,6942,-1338,6937,-1330,6934,-1319,6934,-1290,6937,-1279,6947,-1263,6954,-1260,6974,-1260,6981,-1263,6985,-1269,6958,-1269,6954,-1272,6947,-1284,6946,-1293,6946,-1316,6947,-1325,6954,-1337,6958,-1340,6985,-1340,6981,-1345,6974,-1349xe" filled="t" fillcolor="#231F20" stroked="f">
                <v:path arrowok="t"/>
                <v:fill type="solid"/>
              </v:shape>
              <v:shape style="position:absolute;left:6934;top:-1349;width:60;height:90" coordorigin="6934,-1349" coordsize="60,90" path="m6985,-1340l6970,-1340,6975,-1337,6978,-1331,6981,-1325,6982,-1316,6982,-1293,6981,-1284,6978,-1278,6975,-1272,6970,-1269,6985,-1269,6986,-1271,6992,-1279,6994,-1290,6994,-1319,6992,-1330,6986,-1338,6985,-1340xe" filled="t" fillcolor="#231F20" stroked="f">
                <v:path arrowok="t"/>
                <v:fill type="solid"/>
              </v:shape>
            </v:group>
            <v:group style="position:absolute;left:7793;top:-1431;width:2;height:40" coordorigin="7793,-1431" coordsize="2,40">
              <v:shape style="position:absolute;left:7793;top:-1431;width:2;height:40" coordorigin="7793,-1431" coordsize="0,40" path="m7793,-1391l7793,-1431e" filled="t" fillcolor="#231F20" stroked="f">
                <v:path arrowok="t"/>
                <v:fill type="solid"/>
              </v:shape>
            </v:group>
            <v:group style="position:absolute;left:7793;top:-1431;width:2;height:40" coordorigin="7793,-1431" coordsize="2,40">
              <v:shape style="position:absolute;left:7793;top:-1431;width:2;height:40" coordorigin="7793,-1431" coordsize="0,40" path="m7793,-1431l7793,-1391e" filled="f" stroked="t" strokeweight=".247801pt" strokecolor="#231F20">
                <v:path arrowok="t"/>
              </v:shape>
            </v:group>
            <v:group style="position:absolute;left:7793;top:-1987;width:2;height:40" coordorigin="7793,-1987" coordsize="2,40">
              <v:shape style="position:absolute;left:7793;top:-1987;width:2;height:40" coordorigin="7793,-1987" coordsize="0,40" path="m7793,-1987l7793,-1947e" filled="t" fillcolor="#231F20" stroked="f">
                <v:path arrowok="t"/>
                <v:fill type="solid"/>
              </v:shape>
            </v:group>
            <v:group style="position:absolute;left:7793;top:-1987;width:2;height:40" coordorigin="7793,-1987" coordsize="2,40">
              <v:shape style="position:absolute;left:7793;top:-1987;width:2;height:40" coordorigin="7793,-1987" coordsize="0,40" path="m7793,-1987l7793,-1947e" filled="f" stroked="t" strokeweight=".247801pt" strokecolor="#231F20">
                <v:path arrowok="t"/>
              </v:shape>
            </v:group>
            <v:group style="position:absolute;left:7736;top:-1349;width:57;height:90" coordorigin="7736,-1349" coordsize="57,90">
              <v:shape style="position:absolute;left:7736;top:-1349;width:57;height:90" coordorigin="7736,-1349" coordsize="57,90" path="m7736,-1275l7736,-1264,7740,-1262,7744,-1261,7748,-1261,7752,-1260,7755,-1260,7770,-1260,7778,-1262,7784,-1266,7788,-1269,7754,-1269,7750,-1270,7743,-1272,7739,-1273,7736,-1275xe" filled="t" fillcolor="#231F20" stroked="f">
                <v:path arrowok="t"/>
                <v:fill type="solid"/>
              </v:shape>
              <v:shape style="position:absolute;left:7736;top:-1349;width:57;height:90" coordorigin="7736,-1349" coordsize="57,90" path="m7788,-1340l7767,-1340,7771,-1338,7774,-1336,7778,-1334,7779,-1330,7779,-1321,7778,-1318,7775,-1316,7771,-1313,7767,-1312,7751,-1312,7751,-1303,7767,-1303,7772,-1301,7779,-1295,7781,-1291,7781,-1281,7779,-1276,7772,-1271,7766,-1269,7788,-1269,7790,-1271,7793,-1278,7793,-1292,7791,-1297,7785,-1304,7781,-1307,7775,-1308,7780,-1309,7784,-1311,7787,-1315,7789,-1318,7791,-1322,7791,-1334,7788,-1339,7788,-1340xe" filled="t" fillcolor="#231F20" stroked="f">
                <v:path arrowok="t"/>
                <v:fill type="solid"/>
              </v:shape>
              <v:shape style="position:absolute;left:7736;top:-1349;width:57;height:90" coordorigin="7736,-1349" coordsize="57,90" path="m7771,-1349l7758,-1349,7755,-1349,7747,-1348,7743,-1347,7738,-1346,7738,-1335,7743,-1337,7747,-1338,7754,-1339,7758,-1340,7788,-1340,7778,-1347,7771,-1349xe" filled="t" fillcolor="#231F20" stroked="f">
                <v:path arrowok="t"/>
                <v:fill type="solid"/>
              </v:shape>
            </v:group>
            <v:group style="position:absolute;left:7812;top:-1348;width:56;height:88" coordorigin="7812,-1348" coordsize="56,88">
              <v:shape style="position:absolute;left:7812;top:-1348;width:56;height:88" coordorigin="7812,-1348" coordsize="56,88" path="m7812,-1275l7812,-1263,7816,-1262,7819,-1261,7823,-1260,7827,-1260,7831,-1260,7845,-1260,7853,-1262,7861,-1269,7830,-1269,7826,-1270,7819,-1272,7815,-1273,7812,-1275xe" filled="t" fillcolor="#231F20" stroked="f">
                <v:path arrowok="t"/>
                <v:fill type="solid"/>
              </v:shape>
              <v:shape style="position:absolute;left:7812;top:-1348;width:56;height:88" coordorigin="7812,-1348" coordsize="56,88" path="m7861,-1309l7841,-1309,7846,-1307,7850,-1303,7854,-1300,7856,-1295,7856,-1283,7854,-1278,7850,-1275,7846,-1271,7841,-1269,7861,-1269,7865,-1272,7868,-1280,7868,-1298,7865,-1305,7861,-1309xe" filled="t" fillcolor="#231F20" stroked="f">
                <v:path arrowok="t"/>
                <v:fill type="solid"/>
              </v:shape>
              <v:shape style="position:absolute;left:7812;top:-1348;width:56;height:88" coordorigin="7812,-1348" coordsize="56,88" path="m7861,-1348l7815,-1348,7815,-1304,7818,-1306,7822,-1307,7828,-1308,7831,-1309,7861,-1309,7859,-1310,7853,-1316,7851,-1317,7826,-1317,7826,-1338,7861,-1338,7861,-1348xe" filled="t" fillcolor="#231F20" stroked="f">
                <v:path arrowok="t"/>
                <v:fill type="solid"/>
              </v:shape>
              <v:shape style="position:absolute;left:7812;top:-1348;width:56;height:88" coordorigin="7812,-1348" coordsize="56,88" path="m7846,-1318l7835,-1318,7829,-1318,7828,-1317,7826,-1317,7851,-1317,7846,-1318xe" filled="t" fillcolor="#231F20" stroked="f">
                <v:path arrowok="t"/>
                <v:fill type="solid"/>
              </v:shape>
            </v:group>
            <v:group style="position:absolute;left:8668;top:-1431;width:2;height:40" coordorigin="8668,-1431" coordsize="2,40">
              <v:shape style="position:absolute;left:8668;top:-1431;width:2;height:40" coordorigin="8668,-1431" coordsize="0,40" path="m8668,-1391l8668,-1431e" filled="t" fillcolor="#231F20" stroked="f">
                <v:path arrowok="t"/>
                <v:fill type="solid"/>
              </v:shape>
            </v:group>
            <v:group style="position:absolute;left:8668;top:-1431;width:2;height:40" coordorigin="8668,-1431" coordsize="2,40">
              <v:shape style="position:absolute;left:8668;top:-1431;width:2;height:40" coordorigin="8668,-1431" coordsize="0,40" path="m8668,-1431l8668,-1391e" filled="f" stroked="t" strokeweight=".247801pt" strokecolor="#231F20">
                <v:path arrowok="t"/>
              </v:shape>
            </v:group>
            <v:group style="position:absolute;left:8668;top:-1987;width:2;height:40" coordorigin="8668,-1987" coordsize="2,40">
              <v:shape style="position:absolute;left:8668;top:-1987;width:2;height:40" coordorigin="8668,-1987" coordsize="0,40" path="m8668,-1987l8668,-1947e" filled="t" fillcolor="#231F20" stroked="f">
                <v:path arrowok="t"/>
                <v:fill type="solid"/>
              </v:shape>
            </v:group>
            <v:group style="position:absolute;left:8668;top:-1987;width:2;height:40" coordorigin="8668,-1987" coordsize="2,40">
              <v:shape style="position:absolute;left:8668;top:-1987;width:2;height:40" coordorigin="8668,-1987" coordsize="0,40" path="m8668,-1987l8668,-1947e" filled="f" stroked="t" strokeweight=".247801pt" strokecolor="#231F20">
                <v:path arrowok="t"/>
              </v:shape>
            </v:group>
            <v:group style="position:absolute;left:8605;top:-1348;width:51;height:87" coordorigin="8605,-1348" coordsize="51,87">
              <v:shape style="position:absolute;left:8605;top:-1348;width:51;height:87" coordorigin="8605,-1348" coordsize="51,87" path="m8655,-1282l8644,-1282,8644,-1261,8655,-1261,8655,-1282xe" filled="t" fillcolor="#231F20" stroked="f">
                <v:path arrowok="t"/>
                <v:fill type="solid"/>
              </v:shape>
              <v:shape style="position:absolute;left:8605;top:-1348;width:51;height:87" coordorigin="8605,-1348" coordsize="51,87" path="m8655,-1348l8641,-1348,8605,-1293,8605,-1282,8668,-1282,8668,-1291,8614,-1291,8644,-1338,8655,-1338,8655,-1348xe" filled="t" fillcolor="#231F20" stroked="f">
                <v:path arrowok="t"/>
                <v:fill type="solid"/>
              </v:shape>
              <v:shape style="position:absolute;left:8605;top:-1348;width:51;height:87" coordorigin="8605,-1348" coordsize="51,87" path="m8655,-1338l8644,-1338,8644,-1291,8655,-1291,8655,-1338xe" filled="t" fillcolor="#231F20" stroked="f">
                <v:path arrowok="t"/>
                <v:fill type="solid"/>
              </v:shape>
            </v:group>
            <v:group style="position:absolute;left:8682;top:-1349;width:60;height:90" coordorigin="8682,-1349" coordsize="60,90">
              <v:shape style="position:absolute;left:8682;top:-1349;width:60;height:90" coordorigin="8682,-1349" coordsize="60,90" path="m8722,-1349l8702,-1349,8695,-1345,8690,-1338,8685,-1330,8682,-1319,8682,-1290,8685,-1279,8695,-1263,8702,-1260,8722,-1260,8729,-1263,8733,-1269,8706,-1269,8702,-1272,8699,-1278,8695,-1284,8694,-1293,8694,-1316,8695,-1325,8699,-1331,8702,-1337,8706,-1340,8733,-1340,8729,-1345,8722,-1349xe" filled="t" fillcolor="#231F20" stroked="f">
                <v:path arrowok="t"/>
                <v:fill type="solid"/>
              </v:shape>
              <v:shape style="position:absolute;left:8682;top:-1349;width:60;height:90" coordorigin="8682,-1349" coordsize="60,90" path="m8733,-1340l8718,-1340,8723,-1337,8726,-1331,8729,-1325,8730,-1316,8730,-1293,8729,-1284,8726,-1278,8723,-1272,8718,-1269,8733,-1269,8734,-1271,8740,-1279,8742,-1290,8742,-1319,8740,-1330,8734,-1338,8733,-1340xe" filled="t" fillcolor="#231F20" stroked="f">
                <v:path arrowok="t"/>
                <v:fill type="solid"/>
              </v:shape>
            </v:group>
            <v:group style="position:absolute;left:9542;top:-1431;width:2;height:40" coordorigin="9542,-1431" coordsize="2,40">
              <v:shape style="position:absolute;left:9542;top:-1431;width:2;height:40" coordorigin="9542,-1431" coordsize="0,40" path="m9542,-1391l9542,-1431e" filled="t" fillcolor="#231F20" stroked="f">
                <v:path arrowok="t"/>
                <v:fill type="solid"/>
              </v:shape>
            </v:group>
            <v:group style="position:absolute;left:9542;top:-1431;width:2;height:40" coordorigin="9542,-1431" coordsize="2,40">
              <v:shape style="position:absolute;left:9542;top:-1431;width:2;height:40" coordorigin="9542,-1431" coordsize="0,40" path="m9542,-1431l9542,-1391e" filled="f" stroked="t" strokeweight=".247801pt" strokecolor="#231F20">
                <v:path arrowok="t"/>
              </v:shape>
            </v:group>
            <v:group style="position:absolute;left:9542;top:-1987;width:2;height:40" coordorigin="9542,-1987" coordsize="2,40">
              <v:shape style="position:absolute;left:9542;top:-1987;width:2;height:40" coordorigin="9542,-1987" coordsize="0,40" path="m9542,-1987l9542,-1947e" filled="t" fillcolor="#231F20" stroked="f">
                <v:path arrowok="t"/>
                <v:fill type="solid"/>
              </v:shape>
            </v:group>
            <v:group style="position:absolute;left:9542;top:-1987;width:2;height:40" coordorigin="9542,-1987" coordsize="2,40">
              <v:shape style="position:absolute;left:9542;top:-1987;width:2;height:40" coordorigin="9542,-1987" coordsize="0,40" path="m9542,-1987l9542,-1947e" filled="f" stroked="t" strokeweight=".247801pt" strokecolor="#231F20">
                <v:path arrowok="t"/>
              </v:shape>
            </v:group>
            <v:group style="position:absolute;left:9481;top:-1348;width:51;height:87" coordorigin="9481,-1348" coordsize="51,87">
              <v:shape style="position:absolute;left:9481;top:-1348;width:51;height:87" coordorigin="9481,-1348" coordsize="51,87" path="m9531,-1282l9520,-1282,9520,-1261,9531,-1261,9531,-1282xe" filled="t" fillcolor="#231F20" stroked="f">
                <v:path arrowok="t"/>
                <v:fill type="solid"/>
              </v:shape>
              <v:shape style="position:absolute;left:9481;top:-1348;width:51;height:87" coordorigin="9481,-1348" coordsize="51,87" path="m9531,-1348l9517,-1348,9481,-1293,9481,-1282,9544,-1282,9544,-1291,9490,-1291,9520,-1338,9531,-1338,9531,-1348xe" filled="t" fillcolor="#231F20" stroked="f">
                <v:path arrowok="t"/>
                <v:fill type="solid"/>
              </v:shape>
              <v:shape style="position:absolute;left:9481;top:-1348;width:51;height:87" coordorigin="9481,-1348" coordsize="51,87" path="m9531,-1338l9520,-1338,9520,-1291,9531,-1291,9531,-1338xe" filled="t" fillcolor="#231F20" stroked="f">
                <v:path arrowok="t"/>
                <v:fill type="solid"/>
              </v:shape>
            </v:group>
            <v:group style="position:absolute;left:9560;top:-1348;width:56;height:88" coordorigin="9560,-1348" coordsize="56,88">
              <v:shape style="position:absolute;left:9560;top:-1348;width:56;height:88" coordorigin="9560,-1348" coordsize="56,88" path="m9560,-1275l9560,-1263,9564,-1262,9567,-1261,9571,-1260,9575,-1260,9579,-1260,9593,-1260,9601,-1262,9609,-1269,9578,-1269,9574,-1270,9567,-1272,9563,-1273,9560,-1275xe" filled="t" fillcolor="#231F20" stroked="f">
                <v:path arrowok="t"/>
                <v:fill type="solid"/>
              </v:shape>
              <v:shape style="position:absolute;left:9560;top:-1348;width:56;height:88" coordorigin="9560,-1348" coordsize="56,88" path="m9609,-1309l9589,-1309,9594,-1307,9598,-1303,9602,-1300,9604,-1295,9604,-1283,9602,-1278,9598,-1275,9594,-1271,9589,-1269,9609,-1269,9613,-1272,9616,-1280,9616,-1298,9613,-1305,9609,-1309xe" filled="t" fillcolor="#231F20" stroked="f">
                <v:path arrowok="t"/>
                <v:fill type="solid"/>
              </v:shape>
              <v:shape style="position:absolute;left:9560;top:-1348;width:56;height:88" coordorigin="9560,-1348" coordsize="56,88" path="m9609,-1348l9563,-1348,9563,-1304,9566,-1306,9570,-1307,9576,-1308,9579,-1309,9609,-1309,9607,-1310,9601,-1316,9599,-1317,9574,-1317,9574,-1338,9609,-1338,9609,-1348xe" filled="t" fillcolor="#231F20" stroked="f">
                <v:path arrowok="t"/>
                <v:fill type="solid"/>
              </v:shape>
              <v:shape style="position:absolute;left:9560;top:-1348;width:56;height:88" coordorigin="9560,-1348" coordsize="56,88" path="m9594,-1318l9582,-1318,9577,-1318,9576,-1317,9574,-1317,9599,-1317,9594,-1318xe" filled="t" fillcolor="#231F20" stroked="f">
                <v:path arrowok="t"/>
                <v:fill type="solid"/>
              </v:shape>
            </v:group>
            <v:group style="position:absolute;left:10417;top:-1431;width:2;height:40" coordorigin="10417,-1431" coordsize="2,40">
              <v:shape style="position:absolute;left:10417;top:-1431;width:2;height:40" coordorigin="10417,-1431" coordsize="0,40" path="m10417,-1391l10417,-1431e" filled="t" fillcolor="#231F20" stroked="f">
                <v:path arrowok="t"/>
                <v:fill type="solid"/>
              </v:shape>
            </v:group>
            <v:group style="position:absolute;left:10417;top:-1431;width:2;height:40" coordorigin="10417,-1431" coordsize="2,40">
              <v:shape style="position:absolute;left:10417;top:-1431;width:2;height:40" coordorigin="10417,-1431" coordsize="0,40" path="m10417,-1431l10417,-1391e" filled="f" stroked="t" strokeweight=".247801pt" strokecolor="#231F20">
                <v:path arrowok="t"/>
              </v:shape>
            </v:group>
            <v:group style="position:absolute;left:10417;top:-1987;width:2;height:40" coordorigin="10417,-1987" coordsize="2,40">
              <v:shape style="position:absolute;left:10417;top:-1987;width:2;height:40" coordorigin="10417,-1987" coordsize="0,40" path="m10417,-1987l10417,-1947e" filled="t" fillcolor="#231F20" stroked="f">
                <v:path arrowok="t"/>
                <v:fill type="solid"/>
              </v:shape>
            </v:group>
            <v:group style="position:absolute;left:10417;top:-1987;width:2;height:40" coordorigin="10417,-1987" coordsize="2,40">
              <v:shape style="position:absolute;left:10417;top:-1987;width:2;height:40" coordorigin="10417,-1987" coordsize="0,40" path="m10417,-1987l10417,-1947e" filled="f" stroked="t" strokeweight=".247801pt" strokecolor="#231F20">
                <v:path arrowok="t"/>
              </v:shape>
            </v:group>
            <v:group style="position:absolute;left:10359;top:-1348;width:56;height:88" coordorigin="10359,-1348" coordsize="56,88">
              <v:shape style="position:absolute;left:10359;top:-1348;width:56;height:88" coordorigin="10359,-1348" coordsize="56,88" path="m10359,-1275l10359,-1263,10363,-1262,10367,-1261,10371,-1260,10375,-1260,10378,-1260,10392,-1260,10401,-1262,10409,-1269,10377,-1269,10374,-1270,10366,-1272,10363,-1273,10359,-1275xe" filled="t" fillcolor="#231F20" stroked="f">
                <v:path arrowok="t"/>
                <v:fill type="solid"/>
              </v:shape>
              <v:shape style="position:absolute;left:10359;top:-1348;width:56;height:88" coordorigin="10359,-1348" coordsize="56,88" path="m10409,-1309l10388,-1309,10394,-1307,10398,-1303,10401,-1300,10403,-1295,10403,-1283,10401,-1278,10398,-1275,10394,-1271,10388,-1269,10409,-1269,10412,-1272,10415,-1280,10415,-1298,10412,-1305,10409,-1309xe" filled="t" fillcolor="#231F20" stroked="f">
                <v:path arrowok="t"/>
                <v:fill type="solid"/>
              </v:shape>
              <v:shape style="position:absolute;left:10359;top:-1348;width:56;height:88" coordorigin="10359,-1348" coordsize="56,88" path="m10409,-1348l10363,-1348,10363,-1304,10366,-1306,10369,-1307,10375,-1308,10379,-1309,10409,-1309,10407,-1310,10401,-1316,10398,-1317,10373,-1317,10373,-1338,10409,-1338,10409,-1348xe" filled="t" fillcolor="#231F20" stroked="f">
                <v:path arrowok="t"/>
                <v:fill type="solid"/>
              </v:shape>
              <v:shape style="position:absolute;left:10359;top:-1348;width:56;height:88" coordorigin="10359,-1348" coordsize="56,88" path="m10393,-1318l10382,-1318,10377,-1318,10375,-1317,10373,-1317,10398,-1317,10393,-1318xe" filled="t" fillcolor="#231F20" stroked="f">
                <v:path arrowok="t"/>
                <v:fill type="solid"/>
              </v:shape>
            </v:group>
            <v:group style="position:absolute;left:10433;top:-1349;width:60;height:90" coordorigin="10433,-1349" coordsize="60,90">
              <v:shape style="position:absolute;left:10433;top:-1349;width:60;height:90" coordorigin="10433,-1349" coordsize="60,90" path="m10473,-1349l10454,-1349,10446,-1345,10441,-1338,10436,-1330,10433,-1319,10433,-1290,10436,-1279,10446,-1263,10454,-1260,10473,-1260,10480,-1263,10484,-1269,10457,-1269,10453,-1272,10447,-1284,10445,-1293,10445,-1316,10447,-1325,10453,-1337,10457,-1340,10484,-1340,10480,-1345,10473,-1349xe" filled="t" fillcolor="#231F20" stroked="f">
                <v:path arrowok="t"/>
                <v:fill type="solid"/>
              </v:shape>
              <v:shape style="position:absolute;left:10433;top:-1349;width:60;height:90" coordorigin="10433,-1349" coordsize="60,90" path="m10484,-1340l10469,-1340,10474,-1337,10477,-1331,10480,-1325,10482,-1316,10482,-1293,10480,-1284,10477,-1278,10474,-1272,10469,-1269,10484,-1269,10486,-1271,10491,-1279,10493,-1290,10493,-1319,10491,-1330,10486,-1338,10484,-1340xe" filled="t" fillcolor="#231F20" stroked="f">
                <v:path arrowok="t"/>
                <v:fill type="solid"/>
              </v:shape>
            </v:group>
            <v:group style="position:absolute;left:11292;top:-1431;width:2;height:40" coordorigin="11292,-1431" coordsize="2,40">
              <v:shape style="position:absolute;left:11292;top:-1431;width:2;height:40" coordorigin="11292,-1431" coordsize="0,40" path="m11292,-1391l11292,-1431e" filled="t" fillcolor="#231F20" stroked="f">
                <v:path arrowok="t"/>
                <v:fill type="solid"/>
              </v:shape>
            </v:group>
            <v:group style="position:absolute;left:11292;top:-1431;width:2;height:40" coordorigin="11292,-1431" coordsize="2,40">
              <v:shape style="position:absolute;left:11292;top:-1431;width:2;height:40" coordorigin="11292,-1431" coordsize="0,40" path="m11292,-1431l11292,-1391e" filled="f" stroked="t" strokeweight=".247801pt" strokecolor="#231F20">
                <v:path arrowok="t"/>
              </v:shape>
            </v:group>
            <v:group style="position:absolute;left:11292;top:-1987;width:2;height:40" coordorigin="11292,-1987" coordsize="2,40">
              <v:shape style="position:absolute;left:11292;top:-1987;width:2;height:40" coordorigin="11292,-1987" coordsize="0,40" path="m11292,-1987l11292,-1947e" filled="t" fillcolor="#231F20" stroked="f">
                <v:path arrowok="t"/>
                <v:fill type="solid"/>
              </v:shape>
            </v:group>
            <v:group style="position:absolute;left:11292;top:-1987;width:2;height:40" coordorigin="11292,-1987" coordsize="2,40">
              <v:shape style="position:absolute;left:11292;top:-1987;width:2;height:40" coordorigin="11292,-1987" coordsize="0,40" path="m11292,-1987l11292,-1947e" filled="f" stroked="t" strokeweight=".247801pt" strokecolor="#231F20">
                <v:path arrowok="t"/>
              </v:shape>
            </v:group>
            <v:group style="position:absolute;left:11235;top:-1348;width:56;height:88" coordorigin="11235,-1348" coordsize="56,88">
              <v:shape style="position:absolute;left:11235;top:-1348;width:56;height:88" coordorigin="11235,-1348" coordsize="56,88" path="m11235,-1275l11235,-1263,11239,-1262,11243,-1261,11247,-1260,11251,-1260,11254,-1260,11268,-1260,11277,-1262,11285,-1269,11254,-1269,11250,-1270,11242,-1272,11239,-1273,11235,-1275xe" filled="t" fillcolor="#231F20" stroked="f">
                <v:path arrowok="t"/>
                <v:fill type="solid"/>
              </v:shape>
              <v:shape style="position:absolute;left:11235;top:-1348;width:56;height:88" coordorigin="11235,-1348" coordsize="56,88" path="m11285,-1309l11264,-1309,11270,-1307,11274,-1303,11277,-1300,11279,-1295,11279,-1283,11277,-1278,11274,-1275,11270,-1271,11264,-1269,11285,-1269,11288,-1272,11291,-1280,11291,-1298,11288,-1305,11285,-1309xe" filled="t" fillcolor="#231F20" stroked="f">
                <v:path arrowok="t"/>
                <v:fill type="solid"/>
              </v:shape>
              <v:shape style="position:absolute;left:11235;top:-1348;width:56;height:88" coordorigin="11235,-1348" coordsize="56,88" path="m11285,-1348l11239,-1348,11239,-1304,11242,-1306,11245,-1307,11248,-1308,11251,-1308,11255,-1309,11285,-1309,11277,-1316,11274,-1317,11249,-1317,11249,-1338,11285,-1338,11285,-1348xe" filled="t" fillcolor="#231F20" stroked="f">
                <v:path arrowok="t"/>
                <v:fill type="solid"/>
              </v:shape>
              <v:shape style="position:absolute;left:11235;top:-1348;width:56;height:88" coordorigin="11235,-1348" coordsize="56,88" path="m11269,-1318l11258,-1318,11253,-1318,11251,-1317,11249,-1317,11274,-1317,11269,-1318xe" filled="t" fillcolor="#231F20" stroked="f">
                <v:path arrowok="t"/>
                <v:fill type="solid"/>
              </v:shape>
            </v:group>
            <v:group style="position:absolute;left:11311;top:-1348;width:56;height:88" coordorigin="11311,-1348" coordsize="56,88">
              <v:shape style="position:absolute;left:11311;top:-1348;width:56;height:88" coordorigin="11311,-1348" coordsize="56,88" path="m11311,-1275l11311,-1263,11315,-1262,11319,-1261,11322,-1260,11326,-1260,11330,-1260,11344,-1260,11352,-1262,11361,-1269,11329,-1269,11325,-1270,11322,-1271,11318,-1272,11314,-1273,11311,-1275xe" filled="t" fillcolor="#231F20" stroked="f">
                <v:path arrowok="t"/>
                <v:fill type="solid"/>
              </v:shape>
              <v:shape style="position:absolute;left:11311;top:-1348;width:56;height:88" coordorigin="11311,-1348" coordsize="56,88" path="m11360,-1309l11340,-1309,11345,-1307,11353,-1300,11355,-1295,11355,-1283,11353,-1278,11345,-1271,11340,-1269,11361,-1269,11364,-1272,11367,-1280,11367,-1298,11364,-1305,11360,-1309xe" filled="t" fillcolor="#231F20" stroked="f">
                <v:path arrowok="t"/>
                <v:fill type="solid"/>
              </v:shape>
              <v:shape style="position:absolute;left:11311;top:-1348;width:56;height:88" coordorigin="11311,-1348" coordsize="56,88" path="m11360,-1348l11314,-1348,11314,-1304,11318,-1306,11321,-1307,11327,-1308,11330,-1309,11360,-1309,11353,-1316,11350,-1317,11325,-1317,11325,-1338,11360,-1338,11360,-1348xe" filled="t" fillcolor="#231F20" stroked="f">
                <v:path arrowok="t"/>
                <v:fill type="solid"/>
              </v:shape>
              <v:shape style="position:absolute;left:11311;top:-1348;width:56;height:88" coordorigin="11311,-1348" coordsize="56,88" path="m11345,-1318l11334,-1318,11329,-1318,11327,-1317,11325,-1317,11350,-1317,11345,-1318xe" filled="t" fillcolor="#231F20" stroked="f">
                <v:path arrowok="t"/>
                <v:fill type="solid"/>
              </v:shape>
            </v:group>
            <v:group style="position:absolute;left:1844;top:-1391;width:40;height:2" coordorigin="1844,-1391" coordsize="40,2">
              <v:shape style="position:absolute;left:1844;top:-1391;width:40;height:2" coordorigin="1844,-1391" coordsize="40,0" path="m1844,-1391l1884,-1391e" filled="t" fillcolor="#231F20" stroked="f">
                <v:path arrowok="t"/>
                <v:fill type="solid"/>
              </v:shape>
            </v:group>
            <v:group style="position:absolute;left:11427;top:-1391;width:40;height:2" coordorigin="11427,-1391" coordsize="40,2">
              <v:shape style="position:absolute;left:11427;top:-1391;width:40;height:2" coordorigin="11427,-1391" coordsize="40,0" path="m11467,-1391l11427,-1391e" filled="t" fillcolor="#231F20" stroked="f">
                <v:path arrowok="t"/>
                <v:fill type="solid"/>
              </v:shape>
            </v:group>
            <v:group style="position:absolute;left:1649;top:-1445;width:52;height:87" coordorigin="1649,-1445" coordsize="52,87">
              <v:shape style="position:absolute;left:1649;top:-1445;width:52;height:87" coordorigin="1649,-1445" coordsize="52,87" path="m1700,-1368l1650,-1368,1650,-1358,1700,-1358,1700,-1368xe" filled="t" fillcolor="#231F20" stroked="f">
                <v:path arrowok="t"/>
                <v:fill type="solid"/>
              </v:shape>
              <v:shape style="position:absolute;left:1649;top:-1445;width:52;height:87" coordorigin="1649,-1445" coordsize="52,87" path="m1681,-1434l1670,-1434,1670,-1368,1681,-1368,1681,-1434xe" filled="t" fillcolor="#231F20" stroked="f">
                <v:path arrowok="t"/>
                <v:fill type="solid"/>
              </v:shape>
              <v:shape style="position:absolute;left:1649;top:-1445;width:52;height:87" coordorigin="1649,-1445" coordsize="52,87" path="m1681,-1445l1669,-1445,1649,-1441,1649,-1430,1670,-1434,1681,-1434,1681,-1445xe" filled="t" fillcolor="#231F20" stroked="f">
                <v:path arrowok="t"/>
                <v:fill type="solid"/>
              </v:shape>
            </v:group>
            <v:group style="position:absolute;left:1724;top:-1366;width:12;height:2" coordorigin="1724,-1366" coordsize="12,2">
              <v:shape style="position:absolute;left:1724;top:-1366;width:12;height:2" coordorigin="1724,-1366" coordsize="12,0" path="m1724,-1366l1736,-1366e" filled="f" stroked="t" strokeweight=".837355pt" strokecolor="#231F20">
                <v:path arrowok="t"/>
              </v:shape>
            </v:group>
            <v:group style="position:absolute;left:1757;top:-1447;width:60;height:90" coordorigin="1757,-1447" coordsize="60,90">
              <v:shape style="position:absolute;left:1757;top:-1447;width:60;height:90" coordorigin="1757,-1447" coordsize="60,90" path="m1797,-1447l1777,-1447,1770,-1443,1765,-1435,1759,-1427,1757,-1416,1757,-1387,1759,-1376,1770,-1361,1777,-1357,1797,-1357,1804,-1361,1808,-1366,1781,-1366,1776,-1369,1770,-1381,1769,-1390,1769,-1414,1770,-1423,1776,-1434,1781,-1437,1808,-1437,1804,-1443,1797,-1447xe" filled="t" fillcolor="#231F20" stroked="f">
                <v:path arrowok="t"/>
                <v:fill type="solid"/>
              </v:shape>
              <v:shape style="position:absolute;left:1757;top:-1447;width:60;height:90" coordorigin="1757,-1447" coordsize="60,90" path="m1808,-1437l1793,-1437,1798,-1434,1801,-1428,1804,-1423,1805,-1414,1805,-1390,1804,-1381,1801,-1375,1798,-1369,1793,-1366,1808,-1366,1809,-1368,1814,-1376,1817,-1387,1817,-1416,1814,-1427,1809,-1435,1808,-1437xe" filled="t" fillcolor="#231F20" stroked="f">
                <v:path arrowok="t"/>
                <v:fill type="solid"/>
              </v:shape>
            </v:group>
            <v:group style="position:absolute;left:1549;top:-1396;width:74;height:2" coordorigin="1549,-1396" coordsize="74,2">
              <v:shape style="position:absolute;left:1549;top:-1396;width:74;height:2" coordorigin="1549,-1396" coordsize="74,0" path="m1549,-1396l1623,-1396e" filled="f" stroked="t" strokeweight=".593646pt" strokecolor="#231F20">
                <v:path arrowok="t"/>
              </v:shape>
            </v:group>
            <v:group style="position:absolute;left:1844;top:-1540;width:40;height:2" coordorigin="1844,-1540" coordsize="40,2">
              <v:shape style="position:absolute;left:1844;top:-1540;width:40;height:2" coordorigin="1844,-1540" coordsize="40,0" path="m1844,-1540l1884,-1540e" filled="t" fillcolor="#231F20" stroked="f">
                <v:path arrowok="t"/>
                <v:fill type="solid"/>
              </v:shape>
            </v:group>
            <v:group style="position:absolute;left:1844;top:-1540;width:40;height:2" coordorigin="1844,-1540" coordsize="40,2">
              <v:shape style="position:absolute;left:1844;top:-1540;width:40;height:2" coordorigin="1844,-1540" coordsize="40,0" path="m1844,-1540l1884,-1540e" filled="f" stroked="t" strokeweight=".247801pt" strokecolor="#231F20">
                <v:path arrowok="t"/>
              </v:shape>
            </v:group>
            <v:group style="position:absolute;left:11427;top:-1540;width:40;height:2" coordorigin="11427,-1540" coordsize="40,2">
              <v:shape style="position:absolute;left:11427;top:-1540;width:40;height:2" coordorigin="11427,-1540" coordsize="40,0" path="m11467,-1540l11427,-1540e" filled="t" fillcolor="#231F20" stroked="f">
                <v:path arrowok="t"/>
                <v:fill type="solid"/>
              </v:shape>
            </v:group>
            <v:group style="position:absolute;left:11427;top:-1540;width:40;height:2" coordorigin="11427,-1540" coordsize="40,2">
              <v:shape style="position:absolute;left:11427;top:-1540;width:40;height:2" coordorigin="11427,-1540" coordsize="40,0" path="m11427,-1540l11467,-1540e" filled="f" stroked="t" strokeweight=".247801pt" strokecolor="#231F20">
                <v:path arrowok="t"/>
              </v:shape>
            </v:group>
            <v:group style="position:absolute;left:1646;top:-1595;width:60;height:90" coordorigin="1646,-1595" coordsize="60,90">
              <v:shape style="position:absolute;left:1646;top:-1595;width:60;height:90" coordorigin="1646,-1595" coordsize="60,90" path="m1686,-1595l1666,-1595,1659,-1592,1654,-1584,1648,-1576,1646,-1565,1646,-1536,1648,-1525,1659,-1509,1666,-1506,1686,-1506,1693,-1509,1697,-1515,1670,-1515,1665,-1518,1659,-1530,1658,-1539,1658,-1562,1659,-1571,1665,-1583,1670,-1586,1697,-1586,1693,-1592,1686,-1595xe" filled="t" fillcolor="#231F20" stroked="f">
                <v:path arrowok="t"/>
                <v:fill type="solid"/>
              </v:shape>
              <v:shape style="position:absolute;left:1646;top:-1595;width:60;height:90" coordorigin="1646,-1595" coordsize="60,90" path="m1697,-1586l1682,-1586,1687,-1583,1690,-1577,1693,-1571,1694,-1562,1694,-1539,1693,-1530,1690,-1524,1687,-1518,1682,-1515,1697,-1515,1698,-1517,1703,-1525,1706,-1536,1706,-1565,1703,-1576,1698,-1584,1697,-1586xe" filled="t" fillcolor="#231F20" stroked="f">
                <v:path arrowok="t"/>
                <v:fill type="solid"/>
              </v:shape>
            </v:group>
            <v:group style="position:absolute;left:1726;top:-1515;width:12;height:2" coordorigin="1726,-1515" coordsize="12,2">
              <v:shape style="position:absolute;left:1726;top:-1515;width:12;height:2" coordorigin="1726,-1515" coordsize="12,0" path="m1726,-1515l1739,-1515e" filled="f" stroked="t" strokeweight=".837355pt" strokecolor="#231F20">
                <v:path arrowok="t"/>
              </v:shape>
            </v:group>
            <v:group style="position:absolute;left:1761;top:-1594;width:56;height:88" coordorigin="1761,-1594" coordsize="56,88">
              <v:shape style="position:absolute;left:1761;top:-1594;width:56;height:88" coordorigin="1761,-1594" coordsize="56,88" path="m1761,-1521l1761,-1509,1765,-1508,1769,-1507,1772,-1507,1776,-1506,1780,-1506,1794,-1506,1802,-1508,1811,-1515,1779,-1515,1775,-1516,1768,-1518,1764,-1519,1761,-1521xe" filled="t" fillcolor="#231F20" stroked="f">
                <v:path arrowok="t"/>
                <v:fill type="solid"/>
              </v:shape>
              <v:shape style="position:absolute;left:1761;top:-1594;width:56;height:88" coordorigin="1761,-1594" coordsize="56,88" path="m1810,-1555l1790,-1555,1795,-1553,1799,-1549,1803,-1546,1805,-1541,1805,-1529,1803,-1524,1799,-1521,1795,-1517,1790,-1515,1811,-1515,1814,-1518,1817,-1526,1817,-1544,1814,-1551,1810,-1555xe" filled="t" fillcolor="#231F20" stroked="f">
                <v:path arrowok="t"/>
                <v:fill type="solid"/>
              </v:shape>
              <v:shape style="position:absolute;left:1761;top:-1594;width:56;height:88" coordorigin="1761,-1594" coordsize="56,88" path="m1810,-1594l1764,-1594,1764,-1550,1768,-1552,1771,-1553,1777,-1554,1780,-1555,1810,-1555,1808,-1557,1803,-1562,1800,-1563,1775,-1563,1775,-1584,1810,-1584,1810,-1594xe" filled="t" fillcolor="#231F20" stroked="f">
                <v:path arrowok="t"/>
                <v:fill type="solid"/>
              </v:shape>
              <v:shape style="position:absolute;left:1761;top:-1594;width:56;height:88" coordorigin="1761,-1594" coordsize="56,88" path="m1795,-1565l1784,-1565,1782,-1564,1779,-1564,1777,-1563,1775,-1563,1800,-1563,1795,-1565xe" filled="t" fillcolor="#231F20" stroked="f">
                <v:path arrowok="t"/>
                <v:fill type="solid"/>
              </v:shape>
              <v:shape style="position:absolute;left:1375;top:-1866;width:256;height:357" type="#_x0000_t75">
                <v:imagedata r:id="rId54" o:title=""/>
              </v:shape>
            </v:group>
            <v:group style="position:absolute;left:1844;top:-1689;width:40;height:2" coordorigin="1844,-1689" coordsize="40,2">
              <v:shape style="position:absolute;left:1844;top:-1689;width:40;height:2" coordorigin="1844,-1689" coordsize="40,0" path="m1844,-1689l1884,-1689e" filled="t" fillcolor="#231F20" stroked="f">
                <v:path arrowok="t"/>
                <v:fill type="solid"/>
              </v:shape>
            </v:group>
            <v:group style="position:absolute;left:1844;top:-1689;width:40;height:2" coordorigin="1844,-1689" coordsize="40,2">
              <v:shape style="position:absolute;left:1844;top:-1689;width:40;height:2" coordorigin="1844,-1689" coordsize="40,0" path="m1844,-1689l1884,-1689e" filled="f" stroked="t" strokeweight=".247801pt" strokecolor="#231F20">
                <v:path arrowok="t"/>
              </v:shape>
            </v:group>
            <v:group style="position:absolute;left:11427;top:-1689;width:40;height:2" coordorigin="11427,-1689" coordsize="40,2">
              <v:shape style="position:absolute;left:11427;top:-1689;width:40;height:2" coordorigin="11427,-1689" coordsize="40,0" path="m11467,-1689l11427,-1689e" filled="t" fillcolor="#231F20" stroked="f">
                <v:path arrowok="t"/>
                <v:fill type="solid"/>
              </v:shape>
            </v:group>
            <v:group style="position:absolute;left:11427;top:-1689;width:40;height:2" coordorigin="11427,-1689" coordsize="40,2">
              <v:shape style="position:absolute;left:11427;top:-1689;width:40;height:2" coordorigin="11427,-1689" coordsize="40,0" path="m11427,-1689l11467,-1689e" filled="f" stroked="t" strokeweight=".247801pt" strokecolor="#231F20">
                <v:path arrowok="t"/>
              </v:shape>
            </v:group>
            <v:group style="position:absolute;left:1639;top:-1744;width:60;height:90" coordorigin="1639,-1744" coordsize="60,90">
              <v:shape style="position:absolute;left:1639;top:-1744;width:60;height:90" coordorigin="1639,-1744" coordsize="60,90" path="m1679,-1744l1659,-1744,1652,-1740,1647,-1733,1641,-1725,1639,-1714,1639,-1685,1641,-1674,1652,-1658,1659,-1655,1679,-1655,1686,-1658,1690,-1664,1663,-1664,1658,-1667,1652,-1679,1651,-1687,1651,-1711,1652,-1720,1658,-1732,1663,-1735,1690,-1735,1686,-1740,1679,-1744xe" filled="t" fillcolor="#231F20" stroked="f">
                <v:path arrowok="t"/>
                <v:fill type="solid"/>
              </v:shape>
              <v:shape style="position:absolute;left:1639;top:-1744;width:60;height:90" coordorigin="1639,-1744" coordsize="60,90" path="m1690,-1735l1675,-1735,1679,-1732,1683,-1726,1686,-1720,1687,-1711,1687,-1687,1686,-1679,1683,-1673,1679,-1667,1675,-1664,1690,-1664,1691,-1666,1696,-1674,1699,-1685,1699,-1714,1696,-1725,1691,-1733,1690,-1735xe" filled="t" fillcolor="#231F20" stroked="f">
                <v:path arrowok="t"/>
                <v:fill type="solid"/>
              </v:shape>
            </v:group>
            <v:group style="position:absolute;left:1719;top:-1663;width:12;height:2" coordorigin="1719,-1663" coordsize="12,2">
              <v:shape style="position:absolute;left:1719;top:-1663;width:12;height:2" coordorigin="1719,-1663" coordsize="12,0" path="m1719,-1663l1732,-1663e" filled="f" stroked="t" strokeweight=".8378pt" strokecolor="#231F20">
                <v:path arrowok="t"/>
              </v:shape>
            </v:group>
            <v:group style="position:absolute;left:1752;top:-1744;width:60;height:90" coordorigin="1752,-1744" coordsize="60,90">
              <v:shape style="position:absolute;left:1752;top:-1744;width:60;height:90" coordorigin="1752,-1744" coordsize="60,90" path="m1792,-1744l1773,-1744,1765,-1740,1760,-1733,1755,-1725,1752,-1714,1752,-1685,1755,-1674,1765,-1658,1773,-1655,1792,-1655,1799,-1658,1803,-1664,1776,-1664,1772,-1667,1766,-1679,1764,-1687,1764,-1711,1766,-1720,1772,-1732,1776,-1735,1803,-1735,1799,-1740,1792,-1744xe" filled="t" fillcolor="#231F20" stroked="f">
                <v:path arrowok="t"/>
                <v:fill type="solid"/>
              </v:shape>
              <v:shape style="position:absolute;left:1752;top:-1744;width:60;height:90" coordorigin="1752,-1744" coordsize="60,90" path="m1803,-1735l1788,-1735,1793,-1732,1796,-1726,1799,-1720,1801,-1711,1801,-1687,1799,-1679,1796,-1673,1793,-1667,1788,-1664,1803,-1664,1805,-1666,1810,-1674,1812,-1685,1812,-1714,1810,-1725,1805,-1733,1803,-1735xe" filled="t" fillcolor="#231F20" stroked="f">
                <v:path arrowok="t"/>
                <v:fill type="solid"/>
              </v:shape>
            </v:group>
            <v:group style="position:absolute;left:1844;top:-1838;width:40;height:2" coordorigin="1844,-1838" coordsize="40,2">
              <v:shape style="position:absolute;left:1844;top:-1838;width:40;height:2" coordorigin="1844,-1838" coordsize="40,0" path="m1844,-1838l1884,-1838e" filled="t" fillcolor="#231F20" stroked="f">
                <v:path arrowok="t"/>
                <v:fill type="solid"/>
              </v:shape>
            </v:group>
            <v:group style="position:absolute;left:1844;top:-1838;width:40;height:2" coordorigin="1844,-1838" coordsize="40,2">
              <v:shape style="position:absolute;left:1844;top:-1838;width:40;height:2" coordorigin="1844,-1838" coordsize="40,0" path="m1844,-1838l1884,-1838e" filled="f" stroked="t" strokeweight=".247801pt" strokecolor="#231F20">
                <v:path arrowok="t"/>
              </v:shape>
            </v:group>
            <v:group style="position:absolute;left:11427;top:-1838;width:40;height:2" coordorigin="11427,-1838" coordsize="40,2">
              <v:shape style="position:absolute;left:11427;top:-1838;width:40;height:2" coordorigin="11427,-1838" coordsize="40,0" path="m11467,-1838l11427,-1838e" filled="t" fillcolor="#231F20" stroked="f">
                <v:path arrowok="t"/>
                <v:fill type="solid"/>
              </v:shape>
            </v:group>
            <v:group style="position:absolute;left:11427;top:-1838;width:40;height:2" coordorigin="11427,-1838" coordsize="40,2">
              <v:shape style="position:absolute;left:11427;top:-1838;width:40;height:2" coordorigin="11427,-1838" coordsize="40,0" path="m11427,-1838l11467,-1838e" filled="f" stroked="t" strokeweight=".247801pt" strokecolor="#231F20">
                <v:path arrowok="t"/>
              </v:shape>
            </v:group>
            <v:group style="position:absolute;left:1641;top:-1893;width:60;height:90" coordorigin="1641,-1893" coordsize="60,90">
              <v:shape style="position:absolute;left:1641;top:-1893;width:60;height:90" coordorigin="1641,-1893" coordsize="60,90" path="m1681,-1893l1662,-1893,1654,-1889,1649,-1882,1644,-1874,1641,-1863,1641,-1834,1644,-1822,1654,-1807,1662,-1803,1681,-1803,1688,-1807,1692,-1812,1665,-1812,1661,-1815,1655,-1827,1653,-1836,1653,-1860,1655,-1869,1661,-1881,1665,-1884,1692,-1884,1688,-1889,1681,-1893xe" filled="t" fillcolor="#231F20" stroked="f">
                <v:path arrowok="t"/>
                <v:fill type="solid"/>
              </v:shape>
              <v:shape style="position:absolute;left:1641;top:-1893;width:60;height:90" coordorigin="1641,-1893" coordsize="60,90" path="m1692,-1884l1677,-1884,1682,-1881,1685,-1875,1688,-1869,1690,-1860,1690,-1836,1688,-1827,1685,-1821,1682,-1815,1677,-1812,1692,-1812,1694,-1815,1699,-1822,1701,-1834,1701,-1863,1699,-1874,1694,-1882,1692,-1884xe" filled="t" fillcolor="#231F20" stroked="f">
                <v:path arrowok="t"/>
                <v:fill type="solid"/>
              </v:shape>
            </v:group>
            <v:group style="position:absolute;left:1722;top:-1812;width:12;height:2" coordorigin="1722,-1812" coordsize="12,2">
              <v:shape style="position:absolute;left:1722;top:-1812;width:12;height:2" coordorigin="1722,-1812" coordsize="12,0" path="m1722,-1812l1734,-1812e" filled="f" stroked="t" strokeweight=".837355pt" strokecolor="#231F20">
                <v:path arrowok="t"/>
              </v:shape>
            </v:group>
            <v:group style="position:absolute;left:1756;top:-1892;width:56;height:88" coordorigin="1756,-1892" coordsize="56,88">
              <v:shape style="position:absolute;left:1756;top:-1892;width:56;height:88" coordorigin="1756,-1892" coordsize="56,88" path="m1756,-1819l1756,-1807,1760,-1806,1764,-1805,1768,-1804,1772,-1804,1775,-1803,1789,-1803,1798,-1806,1806,-1813,1775,-1813,1771,-1813,1763,-1815,1760,-1817,1756,-1819xe" filled="t" fillcolor="#231F20" stroked="f">
                <v:path arrowok="t"/>
                <v:fill type="solid"/>
              </v:shape>
              <v:shape style="position:absolute;left:1756;top:-1892;width:56;height:88" coordorigin="1756,-1892" coordsize="56,88" path="m1806,-1852l1785,-1852,1791,-1851,1795,-1847,1799,-1843,1801,-1839,1801,-1827,1799,-1822,1795,-1818,1791,-1815,1785,-1813,1806,-1813,1809,-1816,1812,-1823,1812,-1842,1809,-1849,1806,-1852xe" filled="t" fillcolor="#231F20" stroked="f">
                <v:path arrowok="t"/>
                <v:fill type="solid"/>
              </v:shape>
              <v:shape style="position:absolute;left:1756;top:-1892;width:56;height:88" coordorigin="1756,-1892" coordsize="56,88" path="m1806,-1892l1760,-1892,1760,-1848,1763,-1849,1766,-1851,1772,-1852,1776,-1852,1806,-1852,1804,-1854,1798,-1859,1795,-1860,1771,-1860,1771,-1882,1806,-1882,1806,-1892xe" filled="t" fillcolor="#231F20" stroked="f">
                <v:path arrowok="t"/>
                <v:fill type="solid"/>
              </v:shape>
              <v:shape style="position:absolute;left:1756;top:-1892;width:56;height:88" coordorigin="1756,-1892" coordsize="56,88" path="m1790,-1862l1779,-1862,1774,-1862,1772,-1861,1771,-1860,1795,-1860,1790,-1862xe" filled="t" fillcolor="#231F20" stroked="f">
                <v:path arrowok="t"/>
                <v:fill type="solid"/>
              </v:shape>
            </v:group>
            <v:group style="position:absolute;left:1844;top:-1987;width:40;height:2" coordorigin="1844,-1987" coordsize="40,2">
              <v:shape style="position:absolute;left:1844;top:-1987;width:40;height:2" coordorigin="1844,-1987" coordsize="40,0" path="m1844,-1987l1884,-1987e" filled="t" fillcolor="#231F20" stroked="f">
                <v:path arrowok="t"/>
                <v:fill type="solid"/>
              </v:shape>
            </v:group>
            <v:group style="position:absolute;left:11427;top:-1987;width:40;height:2" coordorigin="11427,-1987" coordsize="40,2">
              <v:shape style="position:absolute;left:11427;top:-1987;width:40;height:2" coordorigin="11427,-1987" coordsize="40,0" path="m11467,-1987l11427,-1987e" filled="t" fillcolor="#231F20" stroked="f">
                <v:path arrowok="t"/>
                <v:fill type="solid"/>
              </v:shape>
            </v:group>
            <v:group style="position:absolute;left:1649;top:-2040;width:52;height:87" coordorigin="1649,-2040" coordsize="52,87">
              <v:shape style="position:absolute;left:1649;top:-2040;width:52;height:87" coordorigin="1649,-2040" coordsize="52,87" path="m1701,-1964l1651,-1964,1651,-1954,1701,-1954,1701,-1964xe" filled="t" fillcolor="#231F20" stroked="f">
                <v:path arrowok="t"/>
                <v:fill type="solid"/>
              </v:shape>
              <v:shape style="position:absolute;left:1649;top:-2040;width:52;height:87" coordorigin="1649,-2040" coordsize="52,87" path="m1682,-2030l1670,-2030,1670,-1964,1682,-1964,1682,-2030xe" filled="t" fillcolor="#231F20" stroked="f">
                <v:path arrowok="t"/>
                <v:fill type="solid"/>
              </v:shape>
              <v:shape style="position:absolute;left:1649;top:-2040;width:52;height:87" coordorigin="1649,-2040" coordsize="52,87" path="m1682,-2040l1670,-2040,1649,-2036,1649,-2026,1670,-2030,1682,-2030,1682,-2040xe" filled="t" fillcolor="#231F20" stroked="f">
                <v:path arrowok="t"/>
                <v:fill type="solid"/>
              </v:shape>
            </v:group>
            <v:group style="position:absolute;left:1725;top:-1961;width:12;height:2" coordorigin="1725,-1961" coordsize="12,2">
              <v:shape style="position:absolute;left:1725;top:-1961;width:12;height:2" coordorigin="1725,-1961" coordsize="12,0" path="m1725,-1961l1737,-1961e" filled="f" stroked="t" strokeweight=".837355pt" strokecolor="#231F20">
                <v:path arrowok="t"/>
              </v:shape>
            </v:group>
            <v:group style="position:absolute;left:1757;top:-2042;width:60;height:90" coordorigin="1757,-2042" coordsize="60,90">
              <v:shape style="position:absolute;left:1757;top:-2042;width:60;height:90" coordorigin="1757,-2042" coordsize="60,90" path="m1797,-2042l1778,-2042,1770,-2038,1765,-2030,1760,-2023,1757,-2012,1757,-1982,1760,-1971,1770,-1956,1778,-1952,1797,-1952,1804,-1956,1808,-1961,1781,-1961,1777,-1964,1771,-1976,1769,-1985,1769,-2009,1771,-2018,1777,-2030,1781,-2033,1808,-2033,1804,-2038,1797,-2042xe" filled="t" fillcolor="#231F20" stroked="f">
                <v:path arrowok="t"/>
                <v:fill type="solid"/>
              </v:shape>
              <v:shape style="position:absolute;left:1757;top:-2042;width:60;height:90" coordorigin="1757,-2042" coordsize="60,90" path="m1808,-2033l1794,-2033,1798,-2030,1801,-2024,1804,-2018,1806,-2009,1806,-1985,1804,-1976,1801,-1970,1798,-1964,1794,-1961,1808,-1961,1810,-1964,1815,-1971,1817,-1982,1817,-2012,1815,-2023,1810,-2030,1808,-2033xe" filled="t" fillcolor="#231F20" stroked="f">
                <v:path arrowok="t"/>
                <v:fill type="solid"/>
              </v:shape>
            </v:group>
            <v:group style="position:absolute;left:1844;top:-1987;width:9448;height:595" coordorigin="1844,-1987" coordsize="9448,595">
              <v:shape style="position:absolute;left:1844;top:-1987;width:9448;height:595" coordorigin="1844,-1987" coordsize="9448,595" path="m1844,-1689l2019,-1722,2194,-1695,2369,-1689,2544,-1695,2719,-1692,2894,-1391,3419,-1391,3594,-1689,3769,-1689,3944,-1391,4119,-1391,4294,-1987,4469,-1689,4643,-1391,4818,-1391,4993,-1772,5168,-1701,5343,-1391,5518,-1391,5693,-1734,5868,-1987,6043,-1391,6218,-1689,6393,-1728,6568,-1391,6743,-1689,6918,-1391,7618,-1391,7793,-1689,7968,-1391,9017,-1391,9192,-1719,9367,-1391,10242,-1391,10417,-1689,10592,-1704,10767,-1391,11117,-1391,11292,-1987e" filled="f" stroked="t" strokeweight=".495602pt" strokecolor="#231F20">
                <v:path arrowok="t"/>
                <v:stroke dashstyle="longDash"/>
              </v:shape>
            </v:group>
            <v:group style="position:absolute;left:1844;top:-1719;width:30;height:59" coordorigin="1844,-1719" coordsize="30,59">
              <v:shape style="position:absolute;left:1844;top:-1719;width:30;height:59" coordorigin="1844,-1719" coordsize="30,59" path="m1844,-1659l1874,-1659,1874,-1719,1844,-1719e" filled="f" stroked="t" strokeweight=".247801pt" strokecolor="#231F20">
                <v:path arrowok="t"/>
              </v:shape>
            </v:group>
            <v:group style="position:absolute;left:1989;top:-1751;width:59;height:59" coordorigin="1989,-1751" coordsize="59,59">
              <v:shape style="position:absolute;left:1989;top:-1751;width:59;height:59" coordorigin="1989,-1751" coordsize="59,59" path="m1987,-1722l2051,-1722e" filled="f" stroked="t" strokeweight="3.321237pt" strokecolor="#231F20">
                <v:path arrowok="t"/>
              </v:shape>
            </v:group>
            <v:group style="position:absolute;left:2164;top:-1725;width:59;height:59" coordorigin="2164,-1725" coordsize="59,59">
              <v:shape style="position:absolute;left:2164;top:-1725;width:59;height:59" coordorigin="2164,-1725" coordsize="59,59" path="m2162,-1695l2226,-1695e" filled="f" stroked="t" strokeweight="3.321237pt" strokecolor="#231F20">
                <v:path arrowok="t"/>
              </v:shape>
            </v:group>
            <v:group style="position:absolute;left:2339;top:-1719;width:59;height:59" coordorigin="2339,-1719" coordsize="59,59">
              <v:shape style="position:absolute;left:2339;top:-1719;width:59;height:59" coordorigin="2339,-1719" coordsize="59,59" path="m2337,-1689l2401,-1689e" filled="f" stroked="t" strokeweight="3.321237pt" strokecolor="#231F20">
                <v:path arrowok="t"/>
              </v:shape>
            </v:group>
            <v:group style="position:absolute;left:2514;top:-1725;width:59;height:59" coordorigin="2514,-1725" coordsize="59,59">
              <v:shape style="position:absolute;left:2514;top:-1725;width:59;height:59" coordorigin="2514,-1725" coordsize="59,59" path="m2512,-1695l2576,-1695e" filled="f" stroked="t" strokeweight="3.321237pt" strokecolor="#231F20">
                <v:path arrowok="t"/>
              </v:shape>
            </v:group>
            <v:group style="position:absolute;left:2689;top:-1722;width:59;height:59" coordorigin="2689,-1722" coordsize="59,59">
              <v:shape style="position:absolute;left:2689;top:-1722;width:59;height:59" coordorigin="2689,-1722" coordsize="59,59" path="m2687,-1692l2751,-1692e" filled="f" stroked="t" strokeweight="3.321237pt" strokecolor="#231F20">
                <v:path arrowok="t"/>
              </v:shape>
            </v:group>
            <v:group style="position:absolute;left:2864;top:-1421;width:59;height:30" coordorigin="2864,-1421" coordsize="59,30">
              <v:shape style="position:absolute;left:2864;top:-1421;width:59;height:30" coordorigin="2864,-1421" coordsize="59,30" path="m2924,-1391l2924,-1421,2864,-1421,2864,-1391e" filled="f" stroked="t" strokeweight=".247801pt" strokecolor="#231F20">
                <v:path arrowok="t"/>
              </v:shape>
            </v:group>
            <v:group style="position:absolute;left:3039;top:-1421;width:59;height:30" coordorigin="3039,-1421" coordsize="59,30">
              <v:shape style="position:absolute;left:3039;top:-1421;width:59;height:30" coordorigin="3039,-1421" coordsize="59,30" path="m3099,-1391l3099,-1421,3039,-1421,3039,-1391e" filled="f" stroked="t" strokeweight=".247801pt" strokecolor="#231F20">
                <v:path arrowok="t"/>
              </v:shape>
            </v:group>
            <v:group style="position:absolute;left:3214;top:-1421;width:59;height:30" coordorigin="3214,-1421" coordsize="59,30">
              <v:shape style="position:absolute;left:3214;top:-1421;width:59;height:30" coordorigin="3214,-1421" coordsize="59,30" path="m3274,-1391l3274,-1421,3214,-1421,3214,-1391e" filled="f" stroked="t" strokeweight=".247801pt" strokecolor="#231F20">
                <v:path arrowok="t"/>
              </v:shape>
            </v:group>
            <v:group style="position:absolute;left:3389;top:-1421;width:59;height:30" coordorigin="3389,-1421" coordsize="59,30">
              <v:shape style="position:absolute;left:3389;top:-1421;width:59;height:30" coordorigin="3389,-1421" coordsize="59,30" path="m3449,-1391l3449,-1421,3389,-1421,3389,-1391e" filled="f" stroked="t" strokeweight=".247801pt" strokecolor="#231F20">
                <v:path arrowok="t"/>
              </v:shape>
            </v:group>
            <v:group style="position:absolute;left:3564;top:-1719;width:59;height:59" coordorigin="3564,-1719" coordsize="59,59">
              <v:shape style="position:absolute;left:3564;top:-1719;width:59;height:59" coordorigin="3564,-1719" coordsize="59,59" path="m3562,-1689l3626,-1689e" filled="f" stroked="t" strokeweight="3.321237pt" strokecolor="#231F20">
                <v:path arrowok="t"/>
              </v:shape>
            </v:group>
            <v:group style="position:absolute;left:3739;top:-1719;width:59;height:59" coordorigin="3739,-1719" coordsize="59,59">
              <v:shape style="position:absolute;left:3739;top:-1719;width:59;height:59" coordorigin="3739,-1719" coordsize="59,59" path="m3736,-1689l3801,-1689e" filled="f" stroked="t" strokeweight="3.321237pt" strokecolor="#231F20">
                <v:path arrowok="t"/>
              </v:shape>
            </v:group>
            <v:group style="position:absolute;left:3914;top:-1421;width:59;height:30" coordorigin="3914,-1421" coordsize="59,30">
              <v:shape style="position:absolute;left:3914;top:-1421;width:59;height:30" coordorigin="3914,-1421" coordsize="59,30" path="m3973,-1391l3973,-1421,3914,-1421,3914,-1391e" filled="f" stroked="t" strokeweight=".247801pt" strokecolor="#231F20">
                <v:path arrowok="t"/>
              </v:shape>
            </v:group>
            <v:group style="position:absolute;left:4089;top:-1421;width:59;height:30" coordorigin="4089,-1421" coordsize="59,30">
              <v:shape style="position:absolute;left:4089;top:-1421;width:59;height:30" coordorigin="4089,-1421" coordsize="59,30" path="m4148,-1391l4148,-1421,4089,-1421,4089,-1391e" filled="f" stroked="t" strokeweight=".247801pt" strokecolor="#231F20">
                <v:path arrowok="t"/>
              </v:shape>
            </v:group>
            <v:group style="position:absolute;left:4264;top:-1987;width:59;height:30" coordorigin="4264,-1987" coordsize="59,30">
              <v:shape style="position:absolute;left:4264;top:-1987;width:59;height:30" coordorigin="4264,-1987" coordsize="59,30" path="m4264,-1957l4323,-1957,4323,-1987e" filled="f" stroked="t" strokeweight=".247801pt" strokecolor="#231F20">
                <v:path arrowok="t"/>
              </v:shape>
            </v:group>
            <v:group style="position:absolute;left:4264;top:-1987;width:2;height:30" coordorigin="4264,-1987" coordsize="2,30">
              <v:shape style="position:absolute;left:4264;top:-1987;width:2;height:30" coordorigin="4264,-1987" coordsize="0,30" path="m4264,-1987l4264,-1957e" filled="f" stroked="t" strokeweight=".247801pt" strokecolor="#231F20">
                <v:path arrowok="t"/>
              </v:shape>
            </v:group>
            <v:group style="position:absolute;left:4439;top:-1719;width:59;height:59" coordorigin="4439,-1719" coordsize="59,59">
              <v:shape style="position:absolute;left:4439;top:-1719;width:59;height:59" coordorigin="4439,-1719" coordsize="59,59" path="m4436,-1689l4501,-1689e" filled="f" stroked="t" strokeweight="3.321237pt" strokecolor="#231F20">
                <v:path arrowok="t"/>
              </v:shape>
            </v:group>
            <v:group style="position:absolute;left:4614;top:-1421;width:59;height:30" coordorigin="4614,-1421" coordsize="59,30">
              <v:shape style="position:absolute;left:4614;top:-1421;width:59;height:30" coordorigin="4614,-1421" coordsize="59,30" path="m4673,-1391l4673,-1421,4614,-1421,4614,-1391e" filled="f" stroked="t" strokeweight=".247801pt" strokecolor="#231F20">
                <v:path arrowok="t"/>
              </v:shape>
            </v:group>
            <v:group style="position:absolute;left:4789;top:-1421;width:59;height:30" coordorigin="4789,-1421" coordsize="59,30">
              <v:shape style="position:absolute;left:4789;top:-1421;width:59;height:30" coordorigin="4789,-1421" coordsize="59,30" path="m4848,-1391l4848,-1421,4789,-1421,4789,-1391e" filled="f" stroked="t" strokeweight=".247801pt" strokecolor="#231F20">
                <v:path arrowok="t"/>
              </v:shape>
            </v:group>
            <v:group style="position:absolute;left:4964;top:-1802;width:59;height:59" coordorigin="4964,-1802" coordsize="59,59">
              <v:shape style="position:absolute;left:4964;top:-1802;width:59;height:59" coordorigin="4964,-1802" coordsize="59,59" path="m4961,-1772l5026,-1772e" filled="f" stroked="t" strokeweight="3.321237pt" strokecolor="#231F20">
                <v:path arrowok="t"/>
              </v:shape>
            </v:group>
            <v:group style="position:absolute;left:5139;top:-1731;width:59;height:59" coordorigin="5139,-1731" coordsize="59,59">
              <v:shape style="position:absolute;left:5139;top:-1731;width:59;height:59" coordorigin="5139,-1731" coordsize="59,59" path="m5136,-1701l5201,-1701e" filled="f" stroked="t" strokeweight="3.321681pt" strokecolor="#231F20">
                <v:path arrowok="t"/>
              </v:shape>
            </v:group>
            <v:group style="position:absolute;left:5314;top:-1421;width:59;height:30" coordorigin="5314,-1421" coordsize="59,30">
              <v:shape style="position:absolute;left:5314;top:-1421;width:59;height:30" coordorigin="5314,-1421" coordsize="59,30" path="m5373,-1391l5373,-1421,5314,-1421,5314,-1391e" filled="f" stroked="t" strokeweight=".247801pt" strokecolor="#231F20">
                <v:path arrowok="t"/>
              </v:shape>
            </v:group>
            <v:group style="position:absolute;left:5489;top:-1421;width:59;height:30" coordorigin="5489,-1421" coordsize="59,30">
              <v:shape style="position:absolute;left:5489;top:-1421;width:59;height:30" coordorigin="5489,-1421" coordsize="59,30" path="m5548,-1391l5548,-1421,5489,-1421,5489,-1391e" filled="f" stroked="t" strokeweight=".247801pt" strokecolor="#231F20">
                <v:path arrowok="t"/>
              </v:shape>
            </v:group>
            <v:group style="position:absolute;left:5664;top:-1763;width:59;height:59" coordorigin="5664,-1763" coordsize="59,59">
              <v:shape style="position:absolute;left:5664;top:-1763;width:59;height:59" coordorigin="5664,-1763" coordsize="59,59" path="m5661,-1734l5725,-1734e" filled="f" stroked="t" strokeweight="3.321681pt" strokecolor="#231F20">
                <v:path arrowok="t"/>
              </v:shape>
            </v:group>
            <v:group style="position:absolute;left:5838;top:-1987;width:59;height:30" coordorigin="5838,-1987" coordsize="59,30">
              <v:shape style="position:absolute;left:5838;top:-1987;width:59;height:30" coordorigin="5838,-1987" coordsize="59,30" path="m5838,-1957l5898,-1957,5898,-1987e" filled="f" stroked="t" strokeweight=".247801pt" strokecolor="#231F20">
                <v:path arrowok="t"/>
              </v:shape>
            </v:group>
            <v:group style="position:absolute;left:5838;top:-1987;width:2;height:30" coordorigin="5838,-1987" coordsize="2,30">
              <v:shape style="position:absolute;left:5838;top:-1987;width:2;height:30" coordorigin="5838,-1987" coordsize="0,30" path="m5838,-1987l5838,-1957e" filled="f" stroked="t" strokeweight=".247801pt" strokecolor="#231F20">
                <v:path arrowok="t"/>
              </v:shape>
            </v:group>
            <v:group style="position:absolute;left:6013;top:-1421;width:59;height:30" coordorigin="6013,-1421" coordsize="59,30">
              <v:shape style="position:absolute;left:6013;top:-1421;width:59;height:30" coordorigin="6013,-1421" coordsize="59,30" path="m6073,-1391l6073,-1421,6013,-1421,6013,-1391e" filled="f" stroked="t" strokeweight=".247801pt" strokecolor="#231F20">
                <v:path arrowok="t"/>
              </v:shape>
            </v:group>
            <v:group style="position:absolute;left:6188;top:-1719;width:59;height:59" coordorigin="6188,-1719" coordsize="59,59">
              <v:shape style="position:absolute;left:6188;top:-1719;width:59;height:59" coordorigin="6188,-1719" coordsize="59,59" path="m6186,-1689l6250,-1689e" filled="f" stroked="t" strokeweight="3.321237pt" strokecolor="#231F20">
                <v:path arrowok="t"/>
              </v:shape>
            </v:group>
            <v:group style="position:absolute;left:6363;top:-1757;width:59;height:59" coordorigin="6363,-1757" coordsize="59,59">
              <v:shape style="position:absolute;left:6363;top:-1757;width:59;height:59" coordorigin="6363,-1757" coordsize="59,59" path="m6361,-1728l6425,-1728e" filled="f" stroked="t" strokeweight="3.321237pt" strokecolor="#231F20">
                <v:path arrowok="t"/>
              </v:shape>
            </v:group>
            <v:group style="position:absolute;left:6538;top:-1421;width:59;height:30" coordorigin="6538,-1421" coordsize="59,30">
              <v:shape style="position:absolute;left:6538;top:-1421;width:59;height:30" coordorigin="6538,-1421" coordsize="59,30" path="m6598,-1391l6598,-1421,6538,-1421,6538,-1391e" filled="f" stroked="t" strokeweight=".247801pt" strokecolor="#231F20">
                <v:path arrowok="t"/>
              </v:shape>
            </v:group>
            <v:group style="position:absolute;left:6713;top:-1719;width:59;height:59" coordorigin="6713,-1719" coordsize="59,59">
              <v:shape style="position:absolute;left:6713;top:-1719;width:59;height:59" coordorigin="6713,-1719" coordsize="59,59" path="m6711,-1689l6775,-1689e" filled="f" stroked="t" strokeweight="3.321237pt" strokecolor="#231F20">
                <v:path arrowok="t"/>
              </v:shape>
            </v:group>
            <v:group style="position:absolute;left:6888;top:-1421;width:59;height:30" coordorigin="6888,-1421" coordsize="59,30">
              <v:shape style="position:absolute;left:6888;top:-1421;width:59;height:30" coordorigin="6888,-1421" coordsize="59,30" path="m6948,-1391l6948,-1421,6888,-1421,6888,-1391e" filled="f" stroked="t" strokeweight=".247801pt" strokecolor="#231F20">
                <v:path arrowok="t"/>
              </v:shape>
            </v:group>
            <v:group style="position:absolute;left:7063;top:-1421;width:59;height:30" coordorigin="7063,-1421" coordsize="59,30">
              <v:shape style="position:absolute;left:7063;top:-1421;width:59;height:30" coordorigin="7063,-1421" coordsize="59,30" path="m7123,-1391l7123,-1421,7063,-1421,7063,-1391e" filled="f" stroked="t" strokeweight=".247801pt" strokecolor="#231F20">
                <v:path arrowok="t"/>
              </v:shape>
            </v:group>
            <v:group style="position:absolute;left:7238;top:-1421;width:59;height:30" coordorigin="7238,-1421" coordsize="59,30">
              <v:shape style="position:absolute;left:7238;top:-1421;width:59;height:30" coordorigin="7238,-1421" coordsize="59,30" path="m7298,-1391l7298,-1421,7238,-1421,7238,-1391e" filled="f" stroked="t" strokeweight=".247801pt" strokecolor="#231F20">
                <v:path arrowok="t"/>
              </v:shape>
            </v:group>
            <v:group style="position:absolute;left:7413;top:-1421;width:59;height:30" coordorigin="7413,-1421" coordsize="59,30">
              <v:shape style="position:absolute;left:7413;top:-1421;width:59;height:30" coordorigin="7413,-1421" coordsize="59,30" path="m7473,-1391l7473,-1421,7413,-1421,7413,-1391e" filled="f" stroked="t" strokeweight=".247801pt" strokecolor="#231F20">
                <v:path arrowok="t"/>
              </v:shape>
            </v:group>
            <v:group style="position:absolute;left:7588;top:-1421;width:59;height:30" coordorigin="7588,-1421" coordsize="59,30">
              <v:shape style="position:absolute;left:7588;top:-1421;width:59;height:30" coordorigin="7588,-1421" coordsize="59,30" path="m7648,-1391l7648,-1421,7588,-1421,7588,-1391e" filled="f" stroked="t" strokeweight=".247801pt" strokecolor="#231F20">
                <v:path arrowok="t"/>
              </v:shape>
            </v:group>
            <v:group style="position:absolute;left:7763;top:-1719;width:59;height:59" coordorigin="7763,-1719" coordsize="59,59">
              <v:shape style="position:absolute;left:7763;top:-1719;width:59;height:59" coordorigin="7763,-1719" coordsize="59,59" path="m7761,-1689l7825,-1689e" filled="f" stroked="t" strokeweight="3.321237pt" strokecolor="#231F20">
                <v:path arrowok="t"/>
              </v:shape>
            </v:group>
            <v:group style="position:absolute;left:7938;top:-1421;width:59;height:30" coordorigin="7938,-1421" coordsize="59,30">
              <v:shape style="position:absolute;left:7938;top:-1421;width:59;height:30" coordorigin="7938,-1421" coordsize="59,30" path="m7997,-1391l7997,-1421,7938,-1421,7938,-1391e" filled="f" stroked="t" strokeweight=".247801pt" strokecolor="#231F20">
                <v:path arrowok="t"/>
              </v:shape>
            </v:group>
            <v:group style="position:absolute;left:8113;top:-1421;width:59;height:30" coordorigin="8113,-1421" coordsize="59,30">
              <v:shape style="position:absolute;left:8113;top:-1421;width:59;height:30" coordorigin="8113,-1421" coordsize="59,30" path="m8172,-1391l8172,-1421,8113,-1421,8113,-1391e" filled="f" stroked="t" strokeweight=".247801pt" strokecolor="#231F20">
                <v:path arrowok="t"/>
              </v:shape>
            </v:group>
            <v:group style="position:absolute;left:8288;top:-1421;width:59;height:30" coordorigin="8288,-1421" coordsize="59,30">
              <v:shape style="position:absolute;left:8288;top:-1421;width:59;height:30" coordorigin="8288,-1421" coordsize="59,30" path="m8347,-1391l8347,-1421,8288,-1421,8288,-1391e" filled="f" stroked="t" strokeweight=".247801pt" strokecolor="#231F20">
                <v:path arrowok="t"/>
              </v:shape>
            </v:group>
            <v:group style="position:absolute;left:8463;top:-1421;width:59;height:30" coordorigin="8463,-1421" coordsize="59,30">
              <v:shape style="position:absolute;left:8463;top:-1421;width:59;height:30" coordorigin="8463,-1421" coordsize="59,30" path="m8522,-1391l8522,-1421,8463,-1421,8463,-1391e" filled="f" stroked="t" strokeweight=".247801pt" strokecolor="#231F20">
                <v:path arrowok="t"/>
              </v:shape>
            </v:group>
            <v:group style="position:absolute;left:8638;top:-1421;width:59;height:30" coordorigin="8638,-1421" coordsize="59,30">
              <v:shape style="position:absolute;left:8638;top:-1421;width:59;height:30" coordorigin="8638,-1421" coordsize="59,30" path="m8697,-1391l8697,-1421,8638,-1421,8638,-1391e" filled="f" stroked="t" strokeweight=".247801pt" strokecolor="#231F20">
                <v:path arrowok="t"/>
              </v:shape>
            </v:group>
            <v:group style="position:absolute;left:8813;top:-1421;width:59;height:30" coordorigin="8813,-1421" coordsize="59,30">
              <v:shape style="position:absolute;left:8813;top:-1421;width:59;height:30" coordorigin="8813,-1421" coordsize="59,30" path="m8872,-1391l8872,-1421,8813,-1421,8813,-1391e" filled="f" stroked="t" strokeweight=".247801pt" strokecolor="#231F20">
                <v:path arrowok="t"/>
              </v:shape>
            </v:group>
            <v:group style="position:absolute;left:8988;top:-1421;width:59;height:30" coordorigin="8988,-1421" coordsize="59,30">
              <v:shape style="position:absolute;left:8988;top:-1421;width:59;height:30" coordorigin="8988,-1421" coordsize="59,30" path="m9047,-1391l9047,-1421,8988,-1421,8988,-1391e" filled="f" stroked="t" strokeweight=".247801pt" strokecolor="#231F20">
                <v:path arrowok="t"/>
              </v:shape>
            </v:group>
            <v:group style="position:absolute;left:9163;top:-1748;width:59;height:59" coordorigin="9163,-1748" coordsize="59,59">
              <v:shape style="position:absolute;left:9163;top:-1748;width:59;height:59" coordorigin="9163,-1748" coordsize="59,59" path="m9160,-1719l9225,-1719e" filled="f" stroked="t" strokeweight="3.321237pt" strokecolor="#231F20">
                <v:path arrowok="t"/>
              </v:shape>
            </v:group>
            <v:group style="position:absolute;left:9338;top:-1421;width:59;height:30" coordorigin="9338,-1421" coordsize="59,30">
              <v:shape style="position:absolute;left:9338;top:-1421;width:59;height:30" coordorigin="9338,-1421" coordsize="59,30" path="m9397,-1391l9397,-1421,9338,-1421,9338,-1391e" filled="f" stroked="t" strokeweight=".247801pt" strokecolor="#231F20">
                <v:path arrowok="t"/>
              </v:shape>
            </v:group>
            <v:group style="position:absolute;left:9513;top:-1421;width:59;height:30" coordorigin="9513,-1421" coordsize="59,30">
              <v:shape style="position:absolute;left:9513;top:-1421;width:59;height:30" coordorigin="9513,-1421" coordsize="59,30" path="m9572,-1391l9572,-1421,9513,-1421,9513,-1391e" filled="f" stroked="t" strokeweight=".247801pt" strokecolor="#231F20">
                <v:path arrowok="t"/>
              </v:shape>
            </v:group>
            <v:group style="position:absolute;left:9688;top:-1421;width:59;height:30" coordorigin="9688,-1421" coordsize="59,30">
              <v:shape style="position:absolute;left:9688;top:-1421;width:59;height:30" coordorigin="9688,-1421" coordsize="59,30" path="m9747,-1391l9747,-1421,9688,-1421,9688,-1391e" filled="f" stroked="t" strokeweight=".247801pt" strokecolor="#231F20">
                <v:path arrowok="t"/>
              </v:shape>
            </v:group>
            <v:group style="position:absolute;left:9863;top:-1421;width:59;height:30" coordorigin="9863,-1421" coordsize="59,30">
              <v:shape style="position:absolute;left:9863;top:-1421;width:59;height:30" coordorigin="9863,-1421" coordsize="59,30" path="m9922,-1391l9922,-1421,9863,-1421,9863,-1391e" filled="f" stroked="t" strokeweight=".247801pt" strokecolor="#231F20">
                <v:path arrowok="t"/>
              </v:shape>
            </v:group>
            <v:group style="position:absolute;left:10037;top:-1421;width:59;height:30" coordorigin="10037,-1421" coordsize="59,30">
              <v:shape style="position:absolute;left:10037;top:-1421;width:59;height:30" coordorigin="10037,-1421" coordsize="59,30" path="m10097,-1391l10097,-1421,10037,-1421,10037,-1391e" filled="f" stroked="t" strokeweight=".247801pt" strokecolor="#231F20">
                <v:path arrowok="t"/>
              </v:shape>
            </v:group>
            <v:group style="position:absolute;left:10212;top:-1421;width:59;height:30" coordorigin="10212,-1421" coordsize="59,30">
              <v:shape style="position:absolute;left:10212;top:-1421;width:59;height:30" coordorigin="10212,-1421" coordsize="59,30" path="m10272,-1391l10272,-1421,10212,-1421,10212,-1391e" filled="f" stroked="t" strokeweight=".247801pt" strokecolor="#231F20">
                <v:path arrowok="t"/>
              </v:shape>
            </v:group>
            <v:group style="position:absolute;left:10387;top:-1719;width:59;height:59" coordorigin="10387,-1719" coordsize="59,59">
              <v:shape style="position:absolute;left:10387;top:-1719;width:59;height:59" coordorigin="10387,-1719" coordsize="59,59" path="m10385,-1689l10449,-1689e" filled="f" stroked="t" strokeweight="3.321237pt" strokecolor="#231F20">
                <v:path arrowok="t"/>
              </v:shape>
            </v:group>
            <v:group style="position:absolute;left:10562;top:-1734;width:59;height:59" coordorigin="10562,-1734" coordsize="59,59">
              <v:shape style="position:absolute;left:10562;top:-1734;width:59;height:59" coordorigin="10562,-1734" coordsize="59,59" path="m10560,-1704l10624,-1704e" filled="f" stroked="t" strokeweight="3.321237pt" strokecolor="#231F20">
                <v:path arrowok="t"/>
              </v:shape>
            </v:group>
            <v:group style="position:absolute;left:10737;top:-1421;width:59;height:30" coordorigin="10737,-1421" coordsize="59,30">
              <v:shape style="position:absolute;left:10737;top:-1421;width:59;height:30" coordorigin="10737,-1421" coordsize="59,30" path="m10797,-1391l10797,-1421,10737,-1421,10737,-1391e" filled="f" stroked="t" strokeweight=".247801pt" strokecolor="#231F20">
                <v:path arrowok="t"/>
              </v:shape>
            </v:group>
            <v:group style="position:absolute;left:10912;top:-1421;width:59;height:30" coordorigin="10912,-1421" coordsize="59,30">
              <v:shape style="position:absolute;left:10912;top:-1421;width:59;height:30" coordorigin="10912,-1421" coordsize="59,30" path="m10972,-1391l10972,-1421,10912,-1421,10912,-1391e" filled="f" stroked="t" strokeweight=".247801pt" strokecolor="#231F20">
                <v:path arrowok="t"/>
              </v:shape>
            </v:group>
            <v:group style="position:absolute;left:11087;top:-1421;width:59;height:30" coordorigin="11087,-1421" coordsize="59,30">
              <v:shape style="position:absolute;left:11087;top:-1421;width:59;height:30" coordorigin="11087,-1421" coordsize="59,30" path="m11147,-1391l11147,-1421,11087,-1421,11087,-1391e" filled="f" stroked="t" strokeweight=".247801pt" strokecolor="#231F20">
                <v:path arrowok="t"/>
              </v:shape>
            </v:group>
            <v:group style="position:absolute;left:11262;top:-1987;width:59;height:30" coordorigin="11262,-1987" coordsize="59,30">
              <v:shape style="position:absolute;left:11262;top:-1987;width:59;height:30" coordorigin="11262,-1987" coordsize="59,30" path="m11262,-1957l11322,-1957,11322,-1987e" filled="f" stroked="t" strokeweight=".247801pt" strokecolor="#231F20">
                <v:path arrowok="t"/>
              </v:shape>
            </v:group>
            <v:group style="position:absolute;left:11262;top:-1987;width:2;height:30" coordorigin="11262,-1987" coordsize="2,30">
              <v:shape style="position:absolute;left:11262;top:-1987;width:2;height:30" coordorigin="11262,-1987" coordsize="0,30" path="m11262,-1987l11262,-1957e" filled="f" stroked="t" strokeweight=".247801pt" strokecolor="#231F20">
                <v:path arrowok="t"/>
              </v:shape>
            </v:group>
            <v:group style="position:absolute;left:1844;top:-1987;width:9448;height:595" coordorigin="1844,-1987" coordsize="9448,595">
              <v:shape style="position:absolute;left:1844;top:-1987;width:9448;height:595" coordorigin="1844,-1987" coordsize="9448,595" path="m1844,-1689l2019,-1707,2194,-1704,2369,-1689,2544,-1692,2719,-1695,2894,-1391,3419,-1391,3594,-1987,3769,-1987,3944,-1391,4119,-1391,4294,-1689,4469,-1987,4643,-1391,4818,-1391,4993,-1707,5168,-1695,5343,-1391,5518,-1391,5693,-1692,5868,-1391,6218,-1391,6393,-1695,6568,-1391,6743,-1987,6918,-1391,7618,-1391,7793,-1987,7968,-1391,9017,-1391,9192,-1695,9367,-1391,10417,-1391,10592,-1692,10767,-1391,11117,-1391,11292,-1689e" filled="f" stroked="t" strokeweight=".495602pt" strokecolor="#231F20">
                <v:path arrowok="t"/>
                <v:stroke dashstyle="longDash"/>
              </v:shape>
            </v:group>
            <v:group style="position:absolute;left:1844;top:-1719;width:30;height:30" coordorigin="1844,-1719" coordsize="30,30">
              <v:shape style="position:absolute;left:1844;top:-1719;width:30;height:30" coordorigin="1844,-1719" coordsize="30,30" path="m1844,-1689l1874,-1719e" filled="f" stroked="t" strokeweight=".247801pt" strokecolor="#231F20">
                <v:path arrowok="t"/>
              </v:shape>
            </v:group>
            <v:group style="position:absolute;left:1844;top:-1689;width:30;height:30" coordorigin="1844,-1689" coordsize="30,30">
              <v:shape style="position:absolute;left:1844;top:-1689;width:30;height:30" coordorigin="1844,-1689" coordsize="30,30" path="m1844,-1689l1874,-1659e" filled="f" stroked="t" strokeweight=".247801pt" strokecolor="#231F20">
                <v:path arrowok="t"/>
              </v:shape>
            </v:group>
            <v:group style="position:absolute;left:1989;top:-1736;width:59;height:59" coordorigin="1989,-1736" coordsize="59,59">
              <v:shape style="position:absolute;left:1989;top:-1736;width:59;height:59" coordorigin="1989,-1736" coordsize="59,59" path="m1989,-1677l2049,-1736e" filled="f" stroked="t" strokeweight=".247801pt" strokecolor="#231F20">
                <v:path arrowok="t"/>
              </v:shape>
            </v:group>
            <v:group style="position:absolute;left:1989;top:-1736;width:59;height:59" coordorigin="1989,-1736" coordsize="59,59">
              <v:shape style="position:absolute;left:1989;top:-1736;width:59;height:59" coordorigin="1989,-1736" coordsize="59,59" path="m1989,-1736l2049,-1677e" filled="f" stroked="t" strokeweight=".247801pt" strokecolor="#231F20">
                <v:path arrowok="t"/>
              </v:shape>
            </v:group>
            <v:group style="position:absolute;left:2164;top:-1734;width:59;height:59" coordorigin="2164,-1734" coordsize="59,59">
              <v:shape style="position:absolute;left:2164;top:-1734;width:59;height:59" coordorigin="2164,-1734" coordsize="59,59" path="m2164,-1674l2224,-1734e" filled="f" stroked="t" strokeweight=".247801pt" strokecolor="#231F20">
                <v:path arrowok="t"/>
              </v:shape>
            </v:group>
            <v:group style="position:absolute;left:2164;top:-1734;width:59;height:59" coordorigin="2164,-1734" coordsize="59,59">
              <v:shape style="position:absolute;left:2164;top:-1734;width:59;height:59" coordorigin="2164,-1734" coordsize="59,59" path="m2164,-1734l2224,-1674e" filled="f" stroked="t" strokeweight=".247801pt" strokecolor="#231F20">
                <v:path arrowok="t"/>
              </v:shape>
            </v:group>
            <v:group style="position:absolute;left:2339;top:-1719;width:59;height:59" coordorigin="2339,-1719" coordsize="59,59">
              <v:shape style="position:absolute;left:2339;top:-1719;width:59;height:59" coordorigin="2339,-1719" coordsize="59,59" path="m2339,-1659l2399,-1719e" filled="f" stroked="t" strokeweight=".247801pt" strokecolor="#231F20">
                <v:path arrowok="t"/>
              </v:shape>
            </v:group>
            <v:group style="position:absolute;left:2339;top:-1719;width:59;height:59" coordorigin="2339,-1719" coordsize="59,59">
              <v:shape style="position:absolute;left:2339;top:-1719;width:59;height:59" coordorigin="2339,-1719" coordsize="59,59" path="m2339,-1719l2399,-1659e" filled="f" stroked="t" strokeweight=".247801pt" strokecolor="#231F20">
                <v:path arrowok="t"/>
              </v:shape>
            </v:group>
            <v:group style="position:absolute;left:2514;top:-1722;width:59;height:59" coordorigin="2514,-1722" coordsize="59,59">
              <v:shape style="position:absolute;left:2514;top:-1722;width:59;height:59" coordorigin="2514,-1722" coordsize="59,59" path="m2514,-1662l2574,-1722e" filled="f" stroked="t" strokeweight=".247801pt" strokecolor="#231F20">
                <v:path arrowok="t"/>
              </v:shape>
            </v:group>
            <v:group style="position:absolute;left:2514;top:-1722;width:59;height:59" coordorigin="2514,-1722" coordsize="59,59">
              <v:shape style="position:absolute;left:2514;top:-1722;width:59;height:59" coordorigin="2514,-1722" coordsize="59,59" path="m2514,-1722l2574,-1662e" filled="f" stroked="t" strokeweight=".247801pt" strokecolor="#231F20">
                <v:path arrowok="t"/>
              </v:shape>
            </v:group>
            <v:group style="position:absolute;left:2689;top:-1725;width:59;height:59" coordorigin="2689,-1725" coordsize="59,59">
              <v:shape style="position:absolute;left:2689;top:-1725;width:59;height:59" coordorigin="2689,-1725" coordsize="59,59" path="m2689,-1665l2749,-1725e" filled="f" stroked="t" strokeweight=".247801pt" strokecolor="#231F20">
                <v:path arrowok="t"/>
              </v:shape>
            </v:group>
            <v:group style="position:absolute;left:2689;top:-1725;width:59;height:59" coordorigin="2689,-1725" coordsize="59,59">
              <v:shape style="position:absolute;left:2689;top:-1725;width:59;height:59" coordorigin="2689,-1725" coordsize="59,59" path="m2689,-1725l2749,-1665e" filled="f" stroked="t" strokeweight=".247801pt" strokecolor="#231F20">
                <v:path arrowok="t"/>
              </v:shape>
            </v:group>
            <v:group style="position:absolute;left:2894;top:-1421;width:30;height:30" coordorigin="2894,-1421" coordsize="30,30">
              <v:shape style="position:absolute;left:2894;top:-1421;width:30;height:30" coordorigin="2894,-1421" coordsize="30,30" path="m2894,-1391l2924,-1421e" filled="f" stroked="t" strokeweight=".247801pt" strokecolor="#231F20">
                <v:path arrowok="t"/>
              </v:shape>
            </v:group>
            <v:group style="position:absolute;left:2864;top:-1421;width:30;height:30" coordorigin="2864,-1421" coordsize="30,30">
              <v:shape style="position:absolute;left:2864;top:-1421;width:30;height:30" coordorigin="2864,-1421" coordsize="30,30" path="m2864,-1421l2894,-1391e" filled="f" stroked="t" strokeweight=".247801pt" strokecolor="#231F20">
                <v:path arrowok="t"/>
              </v:shape>
            </v:group>
            <v:group style="position:absolute;left:3069;top:-1421;width:30;height:30" coordorigin="3069,-1421" coordsize="30,30">
              <v:shape style="position:absolute;left:3069;top:-1421;width:30;height:30" coordorigin="3069,-1421" coordsize="30,30" path="m3069,-1391l3099,-1421e" filled="f" stroked="t" strokeweight=".247801pt" strokecolor="#231F20">
                <v:path arrowok="t"/>
              </v:shape>
            </v:group>
            <v:group style="position:absolute;left:3039;top:-1421;width:30;height:30" coordorigin="3039,-1421" coordsize="30,30">
              <v:shape style="position:absolute;left:3039;top:-1421;width:30;height:30" coordorigin="3039,-1421" coordsize="30,30" path="m3039,-1421l3069,-1391e" filled="f" stroked="t" strokeweight=".247801pt" strokecolor="#231F20">
                <v:path arrowok="t"/>
              </v:shape>
            </v:group>
            <v:group style="position:absolute;left:3244;top:-1421;width:30;height:30" coordorigin="3244,-1421" coordsize="30,30">
              <v:shape style="position:absolute;left:3244;top:-1421;width:30;height:30" coordorigin="3244,-1421" coordsize="30,30" path="m3244,-1391l3274,-1421e" filled="f" stroked="t" strokeweight=".247801pt" strokecolor="#231F20">
                <v:path arrowok="t"/>
              </v:shape>
            </v:group>
            <v:group style="position:absolute;left:3214;top:-1421;width:30;height:30" coordorigin="3214,-1421" coordsize="30,30">
              <v:shape style="position:absolute;left:3214;top:-1421;width:30;height:30" coordorigin="3214,-1421" coordsize="30,30" path="m3214,-1421l3244,-1391e" filled="f" stroked="t" strokeweight=".247801pt" strokecolor="#231F20">
                <v:path arrowok="t"/>
              </v:shape>
            </v:group>
            <v:group style="position:absolute;left:3419;top:-1421;width:30;height:30" coordorigin="3419,-1421" coordsize="30,30">
              <v:shape style="position:absolute;left:3419;top:-1421;width:30;height:30" coordorigin="3419,-1421" coordsize="30,30" path="m3419,-1391l3449,-1421e" filled="f" stroked="t" strokeweight=".247801pt" strokecolor="#231F20">
                <v:path arrowok="t"/>
              </v:shape>
            </v:group>
            <v:group style="position:absolute;left:3389;top:-1421;width:30;height:30" coordorigin="3389,-1421" coordsize="30,30">
              <v:shape style="position:absolute;left:3389;top:-1421;width:30;height:30" coordorigin="3389,-1421" coordsize="30,30" path="m3389,-1421l3419,-1391e" filled="f" stroked="t" strokeweight=".247801pt" strokecolor="#231F20">
                <v:path arrowok="t"/>
              </v:shape>
            </v:group>
            <v:group style="position:absolute;left:3564;top:-1987;width:30;height:30" coordorigin="3564,-1987" coordsize="30,30">
              <v:shape style="position:absolute;left:3564;top:-1987;width:30;height:30" coordorigin="3564,-1987" coordsize="30,30" path="m3564,-1957l3594,-1987e" filled="f" stroked="t" strokeweight=".247801pt" strokecolor="#231F20">
                <v:path arrowok="t"/>
              </v:shape>
            </v:group>
            <v:group style="position:absolute;left:3594;top:-1987;width:30;height:30" coordorigin="3594,-1987" coordsize="30,30">
              <v:shape style="position:absolute;left:3594;top:-1987;width:30;height:30" coordorigin="3594,-1987" coordsize="30,30" path="m3594,-1987l3623,-1957e" filled="f" stroked="t" strokeweight=".247801pt" strokecolor="#231F20">
                <v:path arrowok="t"/>
              </v:shape>
            </v:group>
            <v:group style="position:absolute;left:3739;top:-1987;width:30;height:30" coordorigin="3739,-1987" coordsize="30,30">
              <v:shape style="position:absolute;left:3739;top:-1987;width:30;height:30" coordorigin="3739,-1987" coordsize="30,30" path="m3739,-1957l3769,-1987e" filled="f" stroked="t" strokeweight=".247801pt" strokecolor="#231F20">
                <v:path arrowok="t"/>
              </v:shape>
            </v:group>
            <v:group style="position:absolute;left:3769;top:-1987;width:30;height:30" coordorigin="3769,-1987" coordsize="30,30">
              <v:shape style="position:absolute;left:3769;top:-1987;width:30;height:30" coordorigin="3769,-1987" coordsize="30,30" path="m3769,-1987l3798,-1957e" filled="f" stroked="t" strokeweight=".247801pt" strokecolor="#231F20">
                <v:path arrowok="t"/>
              </v:shape>
            </v:group>
            <v:group style="position:absolute;left:3944;top:-1421;width:30;height:30" coordorigin="3944,-1421" coordsize="30,30">
              <v:shape style="position:absolute;left:3944;top:-1421;width:30;height:30" coordorigin="3944,-1421" coordsize="30,30" path="m3944,-1391l3973,-1421e" filled="f" stroked="t" strokeweight=".247801pt" strokecolor="#231F20">
                <v:path arrowok="t"/>
              </v:shape>
            </v:group>
            <v:group style="position:absolute;left:3914;top:-1421;width:30;height:30" coordorigin="3914,-1421" coordsize="30,30">
              <v:shape style="position:absolute;left:3914;top:-1421;width:30;height:30" coordorigin="3914,-1421" coordsize="30,30" path="m3914,-1421l3944,-1391e" filled="f" stroked="t" strokeweight=".247801pt" strokecolor="#231F20">
                <v:path arrowok="t"/>
              </v:shape>
            </v:group>
            <v:group style="position:absolute;left:4119;top:-1421;width:30;height:30" coordorigin="4119,-1421" coordsize="30,30">
              <v:shape style="position:absolute;left:4119;top:-1421;width:30;height:30" coordorigin="4119,-1421" coordsize="30,30" path="m4119,-1391l4148,-1421e" filled="f" stroked="t" strokeweight=".247801pt" strokecolor="#231F20">
                <v:path arrowok="t"/>
              </v:shape>
            </v:group>
            <v:group style="position:absolute;left:4089;top:-1421;width:30;height:30" coordorigin="4089,-1421" coordsize="30,30">
              <v:shape style="position:absolute;left:4089;top:-1421;width:30;height:30" coordorigin="4089,-1421" coordsize="30,30" path="m4089,-1421l4119,-1391e" filled="f" stroked="t" strokeweight=".247801pt" strokecolor="#231F20">
                <v:path arrowok="t"/>
              </v:shape>
            </v:group>
            <v:group style="position:absolute;left:4264;top:-1719;width:59;height:59" coordorigin="4264,-1719" coordsize="59,59">
              <v:shape style="position:absolute;left:4264;top:-1719;width:59;height:59" coordorigin="4264,-1719" coordsize="59,59" path="m4264,-1659l4323,-1719e" filled="f" stroked="t" strokeweight=".247801pt" strokecolor="#231F20">
                <v:path arrowok="t"/>
              </v:shape>
            </v:group>
            <v:group style="position:absolute;left:4264;top:-1719;width:59;height:59" coordorigin="4264,-1719" coordsize="59,59">
              <v:shape style="position:absolute;left:4264;top:-1719;width:59;height:59" coordorigin="4264,-1719" coordsize="59,59" path="m4264,-1719l4323,-1659e" filled="f" stroked="t" strokeweight=".247801pt" strokecolor="#231F20">
                <v:path arrowok="t"/>
              </v:shape>
            </v:group>
            <v:group style="position:absolute;left:4439;top:-1987;width:30;height:30" coordorigin="4439,-1987" coordsize="30,30">
              <v:shape style="position:absolute;left:4439;top:-1987;width:30;height:30" coordorigin="4439,-1987" coordsize="30,30" path="m4439,-1957l4469,-1987e" filled="f" stroked="t" strokeweight=".247801pt" strokecolor="#231F20">
                <v:path arrowok="t"/>
              </v:shape>
            </v:group>
            <v:group style="position:absolute;left:4469;top:-1987;width:30;height:30" coordorigin="4469,-1987" coordsize="30,30">
              <v:shape style="position:absolute;left:4469;top:-1987;width:30;height:30" coordorigin="4469,-1987" coordsize="30,30" path="m4469,-1987l4498,-1957e" filled="f" stroked="t" strokeweight=".247801pt" strokecolor="#231F20">
                <v:path arrowok="t"/>
              </v:shape>
            </v:group>
            <v:group style="position:absolute;left:4644;top:-1421;width:30;height:30" coordorigin="4644,-1421" coordsize="30,30">
              <v:shape style="position:absolute;left:4644;top:-1421;width:30;height:30" coordorigin="4644,-1421" coordsize="30,30" path="m4644,-1391l4673,-1421e" filled="f" stroked="t" strokeweight=".247801pt" strokecolor="#231F20">
                <v:path arrowok="t"/>
              </v:shape>
            </v:group>
            <v:group style="position:absolute;left:4614;top:-1421;width:30;height:30" coordorigin="4614,-1421" coordsize="30,30">
              <v:shape style="position:absolute;left:4614;top:-1421;width:30;height:30" coordorigin="4614,-1421" coordsize="30,30" path="m4614,-1421l4643,-1391e" filled="f" stroked="t" strokeweight=".247801pt" strokecolor="#231F20">
                <v:path arrowok="t"/>
              </v:shape>
            </v:group>
            <v:group style="position:absolute;left:4818;top:-1421;width:30;height:30" coordorigin="4818,-1421" coordsize="30,30">
              <v:shape style="position:absolute;left:4818;top:-1421;width:30;height:30" coordorigin="4818,-1421" coordsize="30,30" path="m4818,-1391l4848,-1421e" filled="f" stroked="t" strokeweight=".247801pt" strokecolor="#231F20">
                <v:path arrowok="t"/>
              </v:shape>
            </v:group>
            <v:group style="position:absolute;left:4789;top:-1421;width:30;height:30" coordorigin="4789,-1421" coordsize="30,30">
              <v:shape style="position:absolute;left:4789;top:-1421;width:30;height:30" coordorigin="4789,-1421" coordsize="30,30" path="m4789,-1421l4818,-1391e" filled="f" stroked="t" strokeweight=".247801pt" strokecolor="#231F20">
                <v:path arrowok="t"/>
              </v:shape>
            </v:group>
            <v:group style="position:absolute;left:4964;top:-1736;width:59;height:59" coordorigin="4964,-1736" coordsize="59,59">
              <v:shape style="position:absolute;left:4964;top:-1736;width:59;height:59" coordorigin="4964,-1736" coordsize="59,59" path="m4964,-1677l5023,-1736e" filled="f" stroked="t" strokeweight=".247801pt" strokecolor="#231F20">
                <v:path arrowok="t"/>
              </v:shape>
            </v:group>
            <v:group style="position:absolute;left:4964;top:-1736;width:59;height:59" coordorigin="4964,-1736" coordsize="59,59">
              <v:shape style="position:absolute;left:4964;top:-1736;width:59;height:59" coordorigin="4964,-1736" coordsize="59,59" path="m4964,-1736l5023,-1677e" filled="f" stroked="t" strokeweight=".247801pt" strokecolor="#231F20">
                <v:path arrowok="t"/>
              </v:shape>
            </v:group>
            <v:group style="position:absolute;left:5139;top:-1725;width:59;height:59" coordorigin="5139,-1725" coordsize="59,59">
              <v:shape style="position:absolute;left:5139;top:-1725;width:59;height:59" coordorigin="5139,-1725" coordsize="59,59" path="m5139,-1665l5198,-1725e" filled="f" stroked="t" strokeweight=".247801pt" strokecolor="#231F20">
                <v:path arrowok="t"/>
              </v:shape>
            </v:group>
            <v:group style="position:absolute;left:5139;top:-1725;width:59;height:59" coordorigin="5139,-1725" coordsize="59,59">
              <v:shape style="position:absolute;left:5139;top:-1725;width:59;height:59" coordorigin="5139,-1725" coordsize="59,59" path="m5139,-1725l5198,-1665e" filled="f" stroked="t" strokeweight=".247801pt" strokecolor="#231F20">
                <v:path arrowok="t"/>
              </v:shape>
            </v:group>
            <v:group style="position:absolute;left:5343;top:-1421;width:30;height:30" coordorigin="5343,-1421" coordsize="30,30">
              <v:shape style="position:absolute;left:5343;top:-1421;width:30;height:30" coordorigin="5343,-1421" coordsize="30,30" path="m5343,-1391l5373,-1421e" filled="f" stroked="t" strokeweight=".247801pt" strokecolor="#231F20">
                <v:path arrowok="t"/>
              </v:shape>
            </v:group>
            <v:group style="position:absolute;left:5314;top:-1421;width:30;height:30" coordorigin="5314,-1421" coordsize="30,30">
              <v:shape style="position:absolute;left:5314;top:-1421;width:30;height:30" coordorigin="5314,-1421" coordsize="30,30" path="m5314,-1421l5343,-1391e" filled="f" stroked="t" strokeweight=".247801pt" strokecolor="#231F20">
                <v:path arrowok="t"/>
              </v:shape>
            </v:group>
            <v:group style="position:absolute;left:5518;top:-1421;width:30;height:30" coordorigin="5518,-1421" coordsize="30,30">
              <v:shape style="position:absolute;left:5518;top:-1421;width:30;height:30" coordorigin="5518,-1421" coordsize="30,30" path="m5518,-1391l5548,-1421e" filled="f" stroked="t" strokeweight=".247801pt" strokecolor="#231F20">
                <v:path arrowok="t"/>
              </v:shape>
            </v:group>
            <v:group style="position:absolute;left:5489;top:-1421;width:30;height:30" coordorigin="5489,-1421" coordsize="30,30">
              <v:shape style="position:absolute;left:5489;top:-1421;width:30;height:30" coordorigin="5489,-1421" coordsize="30,30" path="m5489,-1421l5518,-1391e" filled="f" stroked="t" strokeweight=".247801pt" strokecolor="#231F20">
                <v:path arrowok="t"/>
              </v:shape>
            </v:group>
            <v:group style="position:absolute;left:5664;top:-1722;width:59;height:59" coordorigin="5664,-1722" coordsize="59,59">
              <v:shape style="position:absolute;left:5664;top:-1722;width:59;height:59" coordorigin="5664,-1722" coordsize="59,59" path="m5664,-1662l5723,-1722e" filled="f" stroked="t" strokeweight=".247801pt" strokecolor="#231F20">
                <v:path arrowok="t"/>
              </v:shape>
            </v:group>
            <v:group style="position:absolute;left:5664;top:-1722;width:59;height:59" coordorigin="5664,-1722" coordsize="59,59">
              <v:shape style="position:absolute;left:5664;top:-1722;width:59;height:59" coordorigin="5664,-1722" coordsize="59,59" path="m5664,-1722l5723,-1662e" filled="f" stroked="t" strokeweight=".247801pt" strokecolor="#231F20">
                <v:path arrowok="t"/>
              </v:shape>
            </v:group>
            <v:group style="position:absolute;left:5868;top:-1421;width:30;height:30" coordorigin="5868,-1421" coordsize="30,30">
              <v:shape style="position:absolute;left:5868;top:-1421;width:30;height:30" coordorigin="5868,-1421" coordsize="30,30" path="m5868,-1391l5898,-1421e" filled="f" stroked="t" strokeweight=".247801pt" strokecolor="#231F20">
                <v:path arrowok="t"/>
              </v:shape>
            </v:group>
            <v:group style="position:absolute;left:5838;top:-1421;width:30;height:30" coordorigin="5838,-1421" coordsize="30,30">
              <v:shape style="position:absolute;left:5838;top:-1421;width:30;height:30" coordorigin="5838,-1421" coordsize="30,30" path="m5838,-1421l5868,-1391e" filled="f" stroked="t" strokeweight=".247801pt" strokecolor="#231F20">
                <v:path arrowok="t"/>
              </v:shape>
            </v:group>
            <v:group style="position:absolute;left:6043;top:-1421;width:30;height:30" coordorigin="6043,-1421" coordsize="30,30">
              <v:shape style="position:absolute;left:6043;top:-1421;width:30;height:30" coordorigin="6043,-1421" coordsize="30,30" path="m6043,-1391l6073,-1421e" filled="f" stroked="t" strokeweight=".247801pt" strokecolor="#231F20">
                <v:path arrowok="t"/>
              </v:shape>
            </v:group>
            <v:group style="position:absolute;left:6013;top:-1421;width:30;height:30" coordorigin="6013,-1421" coordsize="30,30">
              <v:shape style="position:absolute;left:6013;top:-1421;width:30;height:30" coordorigin="6013,-1421" coordsize="30,30" path="m6013,-1421l6043,-1391e" filled="f" stroked="t" strokeweight=".247801pt" strokecolor="#231F20">
                <v:path arrowok="t"/>
              </v:shape>
            </v:group>
            <v:group style="position:absolute;left:6218;top:-1421;width:30;height:30" coordorigin="6218,-1421" coordsize="30,30">
              <v:shape style="position:absolute;left:6218;top:-1421;width:30;height:30" coordorigin="6218,-1421" coordsize="30,30" path="m6218,-1391l6248,-1421e" filled="f" stroked="t" strokeweight=".247801pt" strokecolor="#231F20">
                <v:path arrowok="t"/>
              </v:shape>
            </v:group>
            <v:group style="position:absolute;left:6188;top:-1421;width:30;height:30" coordorigin="6188,-1421" coordsize="30,30">
              <v:shape style="position:absolute;left:6188;top:-1421;width:30;height:30" coordorigin="6188,-1421" coordsize="30,30" path="m6188,-1421l6218,-1391e" filled="f" stroked="t" strokeweight=".247801pt" strokecolor="#231F20">
                <v:path arrowok="t"/>
              </v:shape>
            </v:group>
            <v:group style="position:absolute;left:6363;top:-1725;width:59;height:59" coordorigin="6363,-1725" coordsize="59,59">
              <v:shape style="position:absolute;left:6363;top:-1725;width:59;height:59" coordorigin="6363,-1725" coordsize="59,59" path="m6363,-1665l6423,-1725e" filled="f" stroked="t" strokeweight=".247801pt" strokecolor="#231F20">
                <v:path arrowok="t"/>
              </v:shape>
            </v:group>
            <v:group style="position:absolute;left:6363;top:-1725;width:59;height:59" coordorigin="6363,-1725" coordsize="59,59">
              <v:shape style="position:absolute;left:6363;top:-1725;width:59;height:59" coordorigin="6363,-1725" coordsize="59,59" path="m6363,-1725l6423,-1665e" filled="f" stroked="t" strokeweight=".247801pt" strokecolor="#231F20">
                <v:path arrowok="t"/>
              </v:shape>
            </v:group>
            <v:group style="position:absolute;left:6568;top:-1421;width:30;height:30" coordorigin="6568,-1421" coordsize="30,30">
              <v:shape style="position:absolute;left:6568;top:-1421;width:30;height:30" coordorigin="6568,-1421" coordsize="30,30" path="m6568,-1391l6598,-1421e" filled="f" stroked="t" strokeweight=".247801pt" strokecolor="#231F20">
                <v:path arrowok="t"/>
              </v:shape>
            </v:group>
            <v:group style="position:absolute;left:6538;top:-1421;width:30;height:30" coordorigin="6538,-1421" coordsize="30,30">
              <v:shape style="position:absolute;left:6538;top:-1421;width:30;height:30" coordorigin="6538,-1421" coordsize="30,30" path="m6538,-1421l6568,-1391e" filled="f" stroked="t" strokeweight=".247801pt" strokecolor="#231F20">
                <v:path arrowok="t"/>
              </v:shape>
            </v:group>
            <v:group style="position:absolute;left:6713;top:-1987;width:30;height:30" coordorigin="6713,-1987" coordsize="30,30">
              <v:shape style="position:absolute;left:6713;top:-1987;width:30;height:30" coordorigin="6713,-1987" coordsize="30,30" path="m6713,-1957l6743,-1987e" filled="f" stroked="t" strokeweight=".247801pt" strokecolor="#231F20">
                <v:path arrowok="t"/>
              </v:shape>
            </v:group>
            <v:group style="position:absolute;left:6743;top:-1987;width:30;height:30" coordorigin="6743,-1987" coordsize="30,30">
              <v:shape style="position:absolute;left:6743;top:-1987;width:30;height:30" coordorigin="6743,-1987" coordsize="30,30" path="m6743,-1987l6773,-1957e" filled="f" stroked="t" strokeweight=".247801pt" strokecolor="#231F20">
                <v:path arrowok="t"/>
              </v:shape>
            </v:group>
            <v:group style="position:absolute;left:6918;top:-1421;width:30;height:30" coordorigin="6918,-1421" coordsize="30,30">
              <v:shape style="position:absolute;left:6918;top:-1421;width:30;height:30" coordorigin="6918,-1421" coordsize="30,30" path="m6918,-1391l6948,-1421e" filled="f" stroked="t" strokeweight=".247801pt" strokecolor="#231F20">
                <v:path arrowok="t"/>
              </v:shape>
            </v:group>
            <v:group style="position:absolute;left:6888;top:-1421;width:30;height:30" coordorigin="6888,-1421" coordsize="30,30">
              <v:shape style="position:absolute;left:6888;top:-1421;width:30;height:30" coordorigin="6888,-1421" coordsize="30,30" path="m6888,-1421l6918,-1391e" filled="f" stroked="t" strokeweight=".247801pt" strokecolor="#231F20">
                <v:path arrowok="t"/>
              </v:shape>
            </v:group>
            <v:group style="position:absolute;left:7093;top:-1421;width:30;height:30" coordorigin="7093,-1421" coordsize="30,30">
              <v:shape style="position:absolute;left:7093;top:-1421;width:30;height:30" coordorigin="7093,-1421" coordsize="30,30" path="m7093,-1391l7123,-1421e" filled="f" stroked="t" strokeweight=".247801pt" strokecolor="#231F20">
                <v:path arrowok="t"/>
              </v:shape>
            </v:group>
            <v:group style="position:absolute;left:7063;top:-1421;width:30;height:30" coordorigin="7063,-1421" coordsize="30,30">
              <v:shape style="position:absolute;left:7063;top:-1421;width:30;height:30" coordorigin="7063,-1421" coordsize="30,30" path="m7063,-1421l7093,-1391e" filled="f" stroked="t" strokeweight=".247801pt" strokecolor="#231F20">
                <v:path arrowok="t"/>
              </v:shape>
            </v:group>
            <v:group style="position:absolute;left:7268;top:-1421;width:30;height:30" coordorigin="7268,-1421" coordsize="30,30">
              <v:shape style="position:absolute;left:7268;top:-1421;width:30;height:30" coordorigin="7268,-1421" coordsize="30,30" path="m7268,-1391l7298,-1421e" filled="f" stroked="t" strokeweight=".247801pt" strokecolor="#231F20">
                <v:path arrowok="t"/>
              </v:shape>
            </v:group>
            <v:group style="position:absolute;left:7238;top:-1421;width:30;height:30" coordorigin="7238,-1421" coordsize="30,30">
              <v:shape style="position:absolute;left:7238;top:-1421;width:30;height:30" coordorigin="7238,-1421" coordsize="30,30" path="m7238,-1421l7268,-1391e" filled="f" stroked="t" strokeweight=".247801pt" strokecolor="#231F20">
                <v:path arrowok="t"/>
              </v:shape>
            </v:group>
            <v:group style="position:absolute;left:7443;top:-1421;width:30;height:30" coordorigin="7443,-1421" coordsize="30,30">
              <v:shape style="position:absolute;left:7443;top:-1421;width:30;height:30" coordorigin="7443,-1421" coordsize="30,30" path="m7443,-1391l7473,-1421e" filled="f" stroked="t" strokeweight=".247801pt" strokecolor="#231F20">
                <v:path arrowok="t"/>
              </v:shape>
            </v:group>
            <v:group style="position:absolute;left:7413;top:-1421;width:30;height:30" coordorigin="7413,-1421" coordsize="30,30">
              <v:shape style="position:absolute;left:7413;top:-1421;width:30;height:30" coordorigin="7413,-1421" coordsize="30,30" path="m7413,-1421l7443,-1391e" filled="f" stroked="t" strokeweight=".247801pt" strokecolor="#231F20">
                <v:path arrowok="t"/>
              </v:shape>
            </v:group>
            <v:group style="position:absolute;left:7618;top:-1421;width:30;height:30" coordorigin="7618,-1421" coordsize="30,30">
              <v:shape style="position:absolute;left:7618;top:-1421;width:30;height:30" coordorigin="7618,-1421" coordsize="30,30" path="m7618,-1391l7648,-1421e" filled="f" stroked="t" strokeweight=".247801pt" strokecolor="#231F20">
                <v:path arrowok="t"/>
              </v:shape>
            </v:group>
            <v:group style="position:absolute;left:7588;top:-1421;width:30;height:30" coordorigin="7588,-1421" coordsize="30,30">
              <v:shape style="position:absolute;left:7588;top:-1421;width:30;height:30" coordorigin="7588,-1421" coordsize="30,30" path="m7588,-1421l7618,-1391e" filled="f" stroked="t" strokeweight=".247801pt" strokecolor="#231F20">
                <v:path arrowok="t"/>
              </v:shape>
            </v:group>
            <v:group style="position:absolute;left:7763;top:-1987;width:30;height:30" coordorigin="7763,-1987" coordsize="30,30">
              <v:shape style="position:absolute;left:7763;top:-1987;width:30;height:30" coordorigin="7763,-1987" coordsize="30,30" path="m7763,-1957l7793,-1987e" filled="f" stroked="t" strokeweight=".247801pt" strokecolor="#231F20">
                <v:path arrowok="t"/>
              </v:shape>
            </v:group>
            <v:group style="position:absolute;left:7793;top:-1987;width:30;height:30" coordorigin="7793,-1987" coordsize="30,30">
              <v:shape style="position:absolute;left:7793;top:-1987;width:30;height:30" coordorigin="7793,-1987" coordsize="30,30" path="m7793,-1987l7822,-1957e" filled="f" stroked="t" strokeweight=".247801pt" strokecolor="#231F20">
                <v:path arrowok="t"/>
              </v:shape>
            </v:group>
            <v:group style="position:absolute;left:7968;top:-1421;width:30;height:30" coordorigin="7968,-1421" coordsize="30,30">
              <v:shape style="position:absolute;left:7968;top:-1421;width:30;height:30" coordorigin="7968,-1421" coordsize="30,30" path="m7968,-1391l7997,-1421e" filled="f" stroked="t" strokeweight=".247801pt" strokecolor="#231F20">
                <v:path arrowok="t"/>
              </v:shape>
            </v:group>
            <v:group style="position:absolute;left:7938;top:-1421;width:30;height:30" coordorigin="7938,-1421" coordsize="30,30">
              <v:shape style="position:absolute;left:7938;top:-1421;width:30;height:30" coordorigin="7938,-1421" coordsize="30,30" path="m7938,-1421l7968,-1391e" filled="f" stroked="t" strokeweight=".247801pt" strokecolor="#231F20">
                <v:path arrowok="t"/>
              </v:shape>
            </v:group>
            <v:group style="position:absolute;left:8143;top:-1421;width:30;height:30" coordorigin="8143,-1421" coordsize="30,30">
              <v:shape style="position:absolute;left:8143;top:-1421;width:30;height:30" coordorigin="8143,-1421" coordsize="30,30" path="m8143,-1391l8172,-1421e" filled="f" stroked="t" strokeweight=".247801pt" strokecolor="#231F20">
                <v:path arrowok="t"/>
              </v:shape>
            </v:group>
            <v:group style="position:absolute;left:8113;top:-1421;width:30;height:30" coordorigin="8113,-1421" coordsize="30,30">
              <v:shape style="position:absolute;left:8113;top:-1421;width:30;height:30" coordorigin="8113,-1421" coordsize="30,30" path="m8113,-1421l8143,-1391e" filled="f" stroked="t" strokeweight=".247801pt" strokecolor="#231F20">
                <v:path arrowok="t"/>
              </v:shape>
            </v:group>
            <v:group style="position:absolute;left:8318;top:-1421;width:30;height:30" coordorigin="8318,-1421" coordsize="30,30">
              <v:shape style="position:absolute;left:8318;top:-1421;width:30;height:30" coordorigin="8318,-1421" coordsize="30,30" path="m8318,-1391l8347,-1421e" filled="f" stroked="t" strokeweight=".247801pt" strokecolor="#231F20">
                <v:path arrowok="t"/>
              </v:shape>
            </v:group>
            <v:group style="position:absolute;left:8288;top:-1421;width:30;height:30" coordorigin="8288,-1421" coordsize="30,30">
              <v:shape style="position:absolute;left:8288;top:-1421;width:30;height:30" coordorigin="8288,-1421" coordsize="30,30" path="m8288,-1421l8318,-1391e" filled="f" stroked="t" strokeweight=".247801pt" strokecolor="#231F20">
                <v:path arrowok="t"/>
              </v:shape>
            </v:group>
            <v:group style="position:absolute;left:8493;top:-1421;width:30;height:30" coordorigin="8493,-1421" coordsize="30,30">
              <v:shape style="position:absolute;left:8493;top:-1421;width:30;height:30" coordorigin="8493,-1421" coordsize="30,30" path="m8493,-1391l8522,-1421e" filled="f" stroked="t" strokeweight=".247801pt" strokecolor="#231F20">
                <v:path arrowok="t"/>
              </v:shape>
            </v:group>
            <v:group style="position:absolute;left:8463;top:-1421;width:30;height:30" coordorigin="8463,-1421" coordsize="30,30">
              <v:shape style="position:absolute;left:8463;top:-1421;width:30;height:30" coordorigin="8463,-1421" coordsize="30,30" path="m8463,-1421l8493,-1391e" filled="f" stroked="t" strokeweight=".247801pt" strokecolor="#231F20">
                <v:path arrowok="t"/>
              </v:shape>
            </v:group>
            <v:group style="position:absolute;left:8668;top:-1421;width:30;height:30" coordorigin="8668,-1421" coordsize="30,30">
              <v:shape style="position:absolute;left:8668;top:-1421;width:30;height:30" coordorigin="8668,-1421" coordsize="30,30" path="m8668,-1391l8697,-1421e" filled="f" stroked="t" strokeweight=".247801pt" strokecolor="#231F20">
                <v:path arrowok="t"/>
              </v:shape>
            </v:group>
            <v:group style="position:absolute;left:8638;top:-1421;width:30;height:30" coordorigin="8638,-1421" coordsize="30,30">
              <v:shape style="position:absolute;left:8638;top:-1421;width:30;height:30" coordorigin="8638,-1421" coordsize="30,30" path="m8638,-1421l8668,-1391e" filled="f" stroked="t" strokeweight=".247801pt" strokecolor="#231F20">
                <v:path arrowok="t"/>
              </v:shape>
            </v:group>
            <v:group style="position:absolute;left:8843;top:-1421;width:30;height:30" coordorigin="8843,-1421" coordsize="30,30">
              <v:shape style="position:absolute;left:8843;top:-1421;width:30;height:30" coordorigin="8843,-1421" coordsize="30,30" path="m8843,-1391l8872,-1421e" filled="f" stroked="t" strokeweight=".247801pt" strokecolor="#231F20">
                <v:path arrowok="t"/>
              </v:shape>
            </v:group>
            <v:group style="position:absolute;left:8813;top:-1421;width:30;height:30" coordorigin="8813,-1421" coordsize="30,30">
              <v:shape style="position:absolute;left:8813;top:-1421;width:30;height:30" coordorigin="8813,-1421" coordsize="30,30" path="m8813,-1421l8843,-1391e" filled="f" stroked="t" strokeweight=".247801pt" strokecolor="#231F20">
                <v:path arrowok="t"/>
              </v:shape>
            </v:group>
            <v:group style="position:absolute;left:9017;top:-1421;width:30;height:30" coordorigin="9017,-1421" coordsize="30,30">
              <v:shape style="position:absolute;left:9017;top:-1421;width:30;height:30" coordorigin="9017,-1421" coordsize="30,30" path="m9017,-1391l9047,-1421e" filled="f" stroked="t" strokeweight=".247801pt" strokecolor="#231F20">
                <v:path arrowok="t"/>
              </v:shape>
            </v:group>
            <v:group style="position:absolute;left:8988;top:-1421;width:30;height:30" coordorigin="8988,-1421" coordsize="30,30">
              <v:shape style="position:absolute;left:8988;top:-1421;width:30;height:30" coordorigin="8988,-1421" coordsize="30,30" path="m8988,-1421l9017,-1391e" filled="f" stroked="t" strokeweight=".247801pt" strokecolor="#231F20">
                <v:path arrowok="t"/>
              </v:shape>
            </v:group>
            <v:group style="position:absolute;left:9163;top:-1725;width:59;height:59" coordorigin="9163,-1725" coordsize="59,59">
              <v:shape style="position:absolute;left:9163;top:-1725;width:59;height:59" coordorigin="9163,-1725" coordsize="59,59" path="m9163,-1665l9222,-1725e" filled="f" stroked="t" strokeweight=".247801pt" strokecolor="#231F20">
                <v:path arrowok="t"/>
              </v:shape>
            </v:group>
            <v:group style="position:absolute;left:9163;top:-1725;width:59;height:59" coordorigin="9163,-1725" coordsize="59,59">
              <v:shape style="position:absolute;left:9163;top:-1725;width:59;height:59" coordorigin="9163,-1725" coordsize="59,59" path="m9163,-1725l9222,-1665e" filled="f" stroked="t" strokeweight=".247801pt" strokecolor="#231F20">
                <v:path arrowok="t"/>
              </v:shape>
            </v:group>
            <v:group style="position:absolute;left:9367;top:-1421;width:30;height:30" coordorigin="9367,-1421" coordsize="30,30">
              <v:shape style="position:absolute;left:9367;top:-1421;width:30;height:30" coordorigin="9367,-1421" coordsize="30,30" path="m9367,-1391l9397,-1421e" filled="f" stroked="t" strokeweight=".247801pt" strokecolor="#231F20">
                <v:path arrowok="t"/>
              </v:shape>
            </v:group>
            <v:group style="position:absolute;left:9338;top:-1421;width:30;height:30" coordorigin="9338,-1421" coordsize="30,30">
              <v:shape style="position:absolute;left:9338;top:-1421;width:30;height:30" coordorigin="9338,-1421" coordsize="30,30" path="m9338,-1421l9367,-1391e" filled="f" stroked="t" strokeweight=".247801pt" strokecolor="#231F20">
                <v:path arrowok="t"/>
              </v:shape>
            </v:group>
            <v:group style="position:absolute;left:9542;top:-1421;width:30;height:30" coordorigin="9542,-1421" coordsize="30,30">
              <v:shape style="position:absolute;left:9542;top:-1421;width:30;height:30" coordorigin="9542,-1421" coordsize="30,30" path="m9542,-1391l9572,-1421e" filled="f" stroked="t" strokeweight=".247801pt" strokecolor="#231F20">
                <v:path arrowok="t"/>
              </v:shape>
            </v:group>
            <v:group style="position:absolute;left:9513;top:-1421;width:30;height:30" coordorigin="9513,-1421" coordsize="30,30">
              <v:shape style="position:absolute;left:9513;top:-1421;width:30;height:30" coordorigin="9513,-1421" coordsize="30,30" path="m9513,-1421l9542,-1391e" filled="f" stroked="t" strokeweight=".247801pt" strokecolor="#231F20">
                <v:path arrowok="t"/>
              </v:shape>
            </v:group>
            <v:group style="position:absolute;left:9717;top:-1421;width:30;height:30" coordorigin="9717,-1421" coordsize="30,30">
              <v:shape style="position:absolute;left:9717;top:-1421;width:30;height:30" coordorigin="9717,-1421" coordsize="30,30" path="m9717,-1391l9747,-1421e" filled="f" stroked="t" strokeweight=".247801pt" strokecolor="#231F20">
                <v:path arrowok="t"/>
              </v:shape>
            </v:group>
            <v:group style="position:absolute;left:9688;top:-1421;width:30;height:30" coordorigin="9688,-1421" coordsize="30,30">
              <v:shape style="position:absolute;left:9688;top:-1421;width:30;height:30" coordorigin="9688,-1421" coordsize="30,30" path="m9688,-1421l9717,-1391e" filled="f" stroked="t" strokeweight=".247801pt" strokecolor="#231F20">
                <v:path arrowok="t"/>
              </v:shape>
            </v:group>
            <v:group style="position:absolute;left:9892;top:-1421;width:30;height:30" coordorigin="9892,-1421" coordsize="30,30">
              <v:shape style="position:absolute;left:9892;top:-1421;width:30;height:30" coordorigin="9892,-1421" coordsize="30,30" path="m9892,-1391l9922,-1421e" filled="f" stroked="t" strokeweight=".247801pt" strokecolor="#231F20">
                <v:path arrowok="t"/>
              </v:shape>
            </v:group>
            <v:group style="position:absolute;left:9863;top:-1421;width:30;height:30" coordorigin="9863,-1421" coordsize="30,30">
              <v:shape style="position:absolute;left:9863;top:-1421;width:30;height:30" coordorigin="9863,-1421" coordsize="30,30" path="m9863,-1421l9892,-1391e" filled="f" stroked="t" strokeweight=".247801pt" strokecolor="#231F20">
                <v:path arrowok="t"/>
              </v:shape>
            </v:group>
            <v:group style="position:absolute;left:10067;top:-1421;width:30;height:30" coordorigin="10067,-1421" coordsize="30,30">
              <v:shape style="position:absolute;left:10067;top:-1421;width:30;height:30" coordorigin="10067,-1421" coordsize="30,30" path="m10067,-1391l10097,-1421e" filled="f" stroked="t" strokeweight=".247801pt" strokecolor="#231F20">
                <v:path arrowok="t"/>
              </v:shape>
            </v:group>
            <v:group style="position:absolute;left:10037;top:-1421;width:30;height:30" coordorigin="10037,-1421" coordsize="30,30">
              <v:shape style="position:absolute;left:10037;top:-1421;width:30;height:30" coordorigin="10037,-1421" coordsize="30,30" path="m10037,-1421l10067,-1391e" filled="f" stroked="t" strokeweight=".247801pt" strokecolor="#231F20">
                <v:path arrowok="t"/>
              </v:shape>
            </v:group>
            <v:group style="position:absolute;left:10242;top:-1421;width:30;height:30" coordorigin="10242,-1421" coordsize="30,30">
              <v:shape style="position:absolute;left:10242;top:-1421;width:30;height:30" coordorigin="10242,-1421" coordsize="30,30" path="m10242,-1391l10272,-1421e" filled="f" stroked="t" strokeweight=".247801pt" strokecolor="#231F20">
                <v:path arrowok="t"/>
              </v:shape>
            </v:group>
            <v:group style="position:absolute;left:10212;top:-1421;width:30;height:30" coordorigin="10212,-1421" coordsize="30,30">
              <v:shape style="position:absolute;left:10212;top:-1421;width:30;height:30" coordorigin="10212,-1421" coordsize="30,30" path="m10212,-1421l10242,-1391e" filled="f" stroked="t" strokeweight=".247801pt" strokecolor="#231F20">
                <v:path arrowok="t"/>
              </v:shape>
            </v:group>
            <v:group style="position:absolute;left:10417;top:-1421;width:30;height:30" coordorigin="10417,-1421" coordsize="30,30">
              <v:shape style="position:absolute;left:10417;top:-1421;width:30;height:30" coordorigin="10417,-1421" coordsize="30,30" path="m10417,-1391l10447,-1421e" filled="f" stroked="t" strokeweight=".247801pt" strokecolor="#231F20">
                <v:path arrowok="t"/>
              </v:shape>
            </v:group>
            <v:group style="position:absolute;left:10387;top:-1421;width:30;height:30" coordorigin="10387,-1421" coordsize="30,30">
              <v:shape style="position:absolute;left:10387;top:-1421;width:30;height:30" coordorigin="10387,-1421" coordsize="30,30" path="m10387,-1421l10417,-1391e" filled="f" stroked="t" strokeweight=".247801pt" strokecolor="#231F20">
                <v:path arrowok="t"/>
              </v:shape>
            </v:group>
            <v:group style="position:absolute;left:10562;top:-1722;width:59;height:59" coordorigin="10562,-1722" coordsize="59,59">
              <v:shape style="position:absolute;left:10562;top:-1722;width:59;height:59" coordorigin="10562,-1722" coordsize="59,59" path="m10562,-1662l10622,-1722e" filled="f" stroked="t" strokeweight=".247801pt" strokecolor="#231F20">
                <v:path arrowok="t"/>
              </v:shape>
            </v:group>
            <v:group style="position:absolute;left:10562;top:-1722;width:59;height:59" coordorigin="10562,-1722" coordsize="59,59">
              <v:shape style="position:absolute;left:10562;top:-1722;width:59;height:59" coordorigin="10562,-1722" coordsize="59,59" path="m10562,-1722l10622,-1662e" filled="f" stroked="t" strokeweight=".247801pt" strokecolor="#231F20">
                <v:path arrowok="t"/>
              </v:shape>
            </v:group>
            <v:group style="position:absolute;left:10767;top:-1421;width:30;height:30" coordorigin="10767,-1421" coordsize="30,30">
              <v:shape style="position:absolute;left:10767;top:-1421;width:30;height:30" coordorigin="10767,-1421" coordsize="30,30" path="m10767,-1391l10797,-1421e" filled="f" stroked="t" strokeweight=".247801pt" strokecolor="#231F20">
                <v:path arrowok="t"/>
              </v:shape>
            </v:group>
            <v:group style="position:absolute;left:10737;top:-1421;width:30;height:30" coordorigin="10737,-1421" coordsize="30,30">
              <v:shape style="position:absolute;left:10737;top:-1421;width:30;height:30" coordorigin="10737,-1421" coordsize="30,30" path="m10737,-1421l10767,-1391e" filled="f" stroked="t" strokeweight=".247801pt" strokecolor="#231F20">
                <v:path arrowok="t"/>
              </v:shape>
            </v:group>
            <v:group style="position:absolute;left:10942;top:-1421;width:30;height:30" coordorigin="10942,-1421" coordsize="30,30">
              <v:shape style="position:absolute;left:10942;top:-1421;width:30;height:30" coordorigin="10942,-1421" coordsize="30,30" path="m10942,-1391l10972,-1421e" filled="f" stroked="t" strokeweight=".247801pt" strokecolor="#231F20">
                <v:path arrowok="t"/>
              </v:shape>
            </v:group>
            <v:group style="position:absolute;left:10912;top:-1421;width:30;height:30" coordorigin="10912,-1421" coordsize="30,30">
              <v:shape style="position:absolute;left:10912;top:-1421;width:30;height:30" coordorigin="10912,-1421" coordsize="30,30" path="m10912,-1421l10942,-1391e" filled="f" stroked="t" strokeweight=".247801pt" strokecolor="#231F20">
                <v:path arrowok="t"/>
              </v:shape>
            </v:group>
            <v:group style="position:absolute;left:11117;top:-1421;width:30;height:30" coordorigin="11117,-1421" coordsize="30,30">
              <v:shape style="position:absolute;left:11117;top:-1421;width:30;height:30" coordorigin="11117,-1421" coordsize="30,30" path="m11117,-1391l11147,-1421e" filled="f" stroked="t" strokeweight=".247801pt" strokecolor="#231F20">
                <v:path arrowok="t"/>
              </v:shape>
            </v:group>
            <v:group style="position:absolute;left:11087;top:-1421;width:30;height:30" coordorigin="11087,-1421" coordsize="30,30">
              <v:shape style="position:absolute;left:11087;top:-1421;width:30;height:30" coordorigin="11087,-1421" coordsize="30,30" path="m11087,-1421l11117,-1391e" filled="f" stroked="t" strokeweight=".247801pt" strokecolor="#231F20">
                <v:path arrowok="t"/>
              </v:shape>
            </v:group>
            <v:group style="position:absolute;left:11262;top:-1719;width:59;height:59" coordorigin="11262,-1719" coordsize="59,59">
              <v:shape style="position:absolute;left:11262;top:-1719;width:59;height:59" coordorigin="11262,-1719" coordsize="59,59" path="m11262,-1659l11322,-1719e" filled="f" stroked="t" strokeweight=".247801pt" strokecolor="#231F20">
                <v:path arrowok="t"/>
              </v:shape>
            </v:group>
            <v:group style="position:absolute;left:11262;top:-1719;width:59;height:59" coordorigin="11262,-1719" coordsize="59,59">
              <v:shape style="position:absolute;left:11262;top:-1719;width:59;height:59" coordorigin="11262,-1719" coordsize="59,59" path="m11262,-1719l11322,-1659e" filled="f" stroked="t" strokeweight=".247801pt" strokecolor="#231F20">
                <v:path arrowok="t"/>
              </v:shape>
            </v:group>
            <v:group style="position:absolute;left:1844;top:-1987;width:9448;height:595" coordorigin="1844,-1987" coordsize="9448,595">
              <v:shape style="position:absolute;left:1844;top:-1987;width:9448;height:595" coordorigin="1844,-1987" coordsize="9448,595" path="m1844,-1689l2019,-1987,2194,-1987,2369,-1689,2544,-1987,2719,-1987,2894,-1391,3419,-1391,3594,-1689,3769,-1689,3944,-1391,4119,-1391,4294,-1987,4469,-1689,4643,-1391,4818,-1391,4993,-1987,5168,-1987,5343,-1391,5518,-1391,5693,-1987,5868,-1987,6043,-1391,6218,-1689,6393,-1987,6568,-1391,6743,-1689,6918,-1391,7618,-1391,7793,-1689,7968,-1391,9017,-1391,9192,-1987,9367,-1391,10242,-1391,10417,-1689,10592,-1987,10767,-1391,11117,-1391,11292,-1987e" filled="f" stroked="t" strokeweight=".495602pt" strokecolor="#231F20">
                <v:path arrowok="t"/>
                <v:stroke dashstyle="longDash"/>
              </v:shape>
            </v:group>
            <v:group style="position:absolute;left:1844;top:-1719;width:30;height:59" coordorigin="1844,-1719" coordsize="30,59">
              <v:shape style="position:absolute;left:1844;top:-1719;width:30;height:59" coordorigin="1844,-1719" coordsize="30,59" path="m1844,-1659l1874,-1659,1844,-1719e" filled="f" stroked="t" strokeweight=".247801pt" strokecolor="#231F20">
                <v:path arrowok="t"/>
              </v:shape>
            </v:group>
            <v:group style="position:absolute;left:1989;top:-1987;width:59;height:30" coordorigin="1989,-1987" coordsize="59,30">
              <v:shape style="position:absolute;left:1989;top:-1987;width:59;height:30" coordorigin="1989,-1987" coordsize="59,30" path="m2004,-1987l1989,-1957,2049,-1957,2034,-1987e" filled="f" stroked="t" strokeweight=".247801pt" strokecolor="#231F20">
                <v:path arrowok="t"/>
              </v:shape>
            </v:group>
            <v:group style="position:absolute;left:2164;top:-1987;width:59;height:30" coordorigin="2164,-1987" coordsize="59,30">
              <v:shape style="position:absolute;left:2164;top:-1987;width:59;height:30" coordorigin="2164,-1987" coordsize="59,30" path="m2179,-1987l2164,-1957,2224,-1957,2209,-1987e" filled="f" stroked="t" strokeweight=".247801pt" strokecolor="#231F20">
                <v:path arrowok="t"/>
              </v:shape>
            </v:group>
            <v:group style="position:absolute;left:2339;top:-1719;width:59;height:59" coordorigin="2339,-1719" coordsize="59,59">
              <v:shape style="position:absolute;left:2339;top:-1719;width:59;height:59" coordorigin="2339,-1719" coordsize="59,59" path="m2369,-1719l2339,-1659,2399,-1659,2369,-1719xe" filled="f" stroked="t" strokeweight=".247801pt" strokecolor="#231F20">
                <v:path arrowok="t"/>
              </v:shape>
            </v:group>
            <v:group style="position:absolute;left:2514;top:-1987;width:59;height:30" coordorigin="2514,-1987" coordsize="59,30">
              <v:shape style="position:absolute;left:2514;top:-1987;width:59;height:30" coordorigin="2514,-1987" coordsize="59,30" path="m2529,-1987l2514,-1957,2574,-1957,2559,-1987e" filled="f" stroked="t" strokeweight=".247801pt" strokecolor="#231F20">
                <v:path arrowok="t"/>
              </v:shape>
            </v:group>
            <v:group style="position:absolute;left:2689;top:-1987;width:59;height:30" coordorigin="2689,-1987" coordsize="59,30">
              <v:shape style="position:absolute;left:2689;top:-1987;width:59;height:30" coordorigin="2689,-1987" coordsize="59,30" path="m2704,-1987l2689,-1957,2749,-1957,2734,-1987e" filled="f" stroked="t" strokeweight=".247801pt" strokecolor="#231F20">
                <v:path arrowok="t"/>
              </v:shape>
            </v:group>
            <v:group style="position:absolute;left:2879;top:-1421;width:15;height:30" coordorigin="2879,-1421" coordsize="15,30">
              <v:shape style="position:absolute;left:2879;top:-1421;width:15;height:30" coordorigin="2879,-1421" coordsize="15,30" path="m2894,-1421l2879,-1391e" filled="f" stroked="t" strokeweight=".247801pt" strokecolor="#231F20">
                <v:path arrowok="t"/>
              </v:shape>
            </v:group>
            <v:group style="position:absolute;left:2894;top:-1421;width:15;height:30" coordorigin="2894,-1421" coordsize="15,30">
              <v:shape style="position:absolute;left:2894;top:-1421;width:15;height:30" coordorigin="2894,-1421" coordsize="15,30" path="m2909,-1391l2894,-1421e" filled="f" stroked="t" strokeweight=".247801pt" strokecolor="#231F20">
                <v:path arrowok="t"/>
              </v:shape>
            </v:group>
            <v:group style="position:absolute;left:3054;top:-1421;width:15;height:30" coordorigin="3054,-1421" coordsize="15,30">
              <v:shape style="position:absolute;left:3054;top:-1421;width:15;height:30" coordorigin="3054,-1421" coordsize="15,30" path="m3069,-1421l3054,-1391e" filled="f" stroked="t" strokeweight=".247801pt" strokecolor="#231F20">
                <v:path arrowok="t"/>
              </v:shape>
            </v:group>
            <v:group style="position:absolute;left:3069;top:-1421;width:15;height:30" coordorigin="3069,-1421" coordsize="15,30">
              <v:shape style="position:absolute;left:3069;top:-1421;width:15;height:30" coordorigin="3069,-1421" coordsize="15,30" path="m3084,-1391l3069,-1421e" filled="f" stroked="t" strokeweight=".247801pt" strokecolor="#231F20">
                <v:path arrowok="t"/>
              </v:shape>
            </v:group>
            <v:group style="position:absolute;left:3229;top:-1421;width:15;height:30" coordorigin="3229,-1421" coordsize="15,30">
              <v:shape style="position:absolute;left:3229;top:-1421;width:15;height:30" coordorigin="3229,-1421" coordsize="15,30" path="m3244,-1421l3229,-1391e" filled="f" stroked="t" strokeweight=".247801pt" strokecolor="#231F20">
                <v:path arrowok="t"/>
              </v:shape>
            </v:group>
            <v:group style="position:absolute;left:3244;top:-1421;width:15;height:30" coordorigin="3244,-1421" coordsize="15,30">
              <v:shape style="position:absolute;left:3244;top:-1421;width:15;height:30" coordorigin="3244,-1421" coordsize="15,30" path="m3259,-1391l3244,-1421e" filled="f" stroked="t" strokeweight=".247801pt" strokecolor="#231F20">
                <v:path arrowok="t"/>
              </v:shape>
            </v:group>
            <v:group style="position:absolute;left:3404;top:-1421;width:15;height:30" coordorigin="3404,-1421" coordsize="15,30">
              <v:shape style="position:absolute;left:3404;top:-1421;width:15;height:30" coordorigin="3404,-1421" coordsize="15,30" path="m3419,-1421l3404,-1391e" filled="f" stroked="t" strokeweight=".247801pt" strokecolor="#231F20">
                <v:path arrowok="t"/>
              </v:shape>
            </v:group>
            <v:group style="position:absolute;left:3419;top:-1421;width:15;height:30" coordorigin="3419,-1421" coordsize="15,30">
              <v:shape style="position:absolute;left:3419;top:-1421;width:15;height:30" coordorigin="3419,-1421" coordsize="15,30" path="m3434,-1391l3419,-1421e" filled="f" stroked="t" strokeweight=".247801pt" strokecolor="#231F20">
                <v:path arrowok="t"/>
              </v:shape>
            </v:group>
            <v:group style="position:absolute;left:3564;top:-1719;width:59;height:59" coordorigin="3564,-1719" coordsize="59,59">
              <v:shape style="position:absolute;left:3564;top:-1719;width:59;height:59" coordorigin="3564,-1719" coordsize="59,59" path="m3594,-1719l3564,-1659,3623,-1659,3594,-1719xe" filled="f" stroked="t" strokeweight=".247801pt" strokecolor="#231F20">
                <v:path arrowok="t"/>
              </v:shape>
            </v:group>
            <v:group style="position:absolute;left:3739;top:-1719;width:59;height:59" coordorigin="3739,-1719" coordsize="59,59">
              <v:shape style="position:absolute;left:3739;top:-1719;width:59;height:59" coordorigin="3739,-1719" coordsize="59,59" path="m3769,-1719l3739,-1659,3798,-1659,3769,-1719xe" filled="f" stroked="t" strokeweight=".247801pt" strokecolor="#231F20">
                <v:path arrowok="t"/>
              </v:shape>
            </v:group>
            <v:group style="position:absolute;left:3929;top:-1421;width:15;height:30" coordorigin="3929,-1421" coordsize="15,30">
              <v:shape style="position:absolute;left:3929;top:-1421;width:15;height:30" coordorigin="3929,-1421" coordsize="15,30" path="m3944,-1421l3929,-1391e" filled="f" stroked="t" strokeweight=".247801pt" strokecolor="#231F20">
                <v:path arrowok="t"/>
              </v:shape>
            </v:group>
            <v:group style="position:absolute;left:3944;top:-1421;width:15;height:30" coordorigin="3944,-1421" coordsize="15,30">
              <v:shape style="position:absolute;left:3944;top:-1421;width:15;height:30" coordorigin="3944,-1421" coordsize="15,30" path="m3959,-1391l3944,-1421e" filled="f" stroked="t" strokeweight=".247801pt" strokecolor="#231F20">
                <v:path arrowok="t"/>
              </v:shape>
            </v:group>
            <v:group style="position:absolute;left:4104;top:-1421;width:15;height:30" coordorigin="4104,-1421" coordsize="15,30">
              <v:shape style="position:absolute;left:4104;top:-1421;width:15;height:30" coordorigin="4104,-1421" coordsize="15,30" path="m4119,-1421l4104,-1391e" filled="f" stroked="t" strokeweight=".247801pt" strokecolor="#231F20">
                <v:path arrowok="t"/>
              </v:shape>
            </v:group>
            <v:group style="position:absolute;left:4119;top:-1421;width:15;height:30" coordorigin="4119,-1421" coordsize="15,30">
              <v:shape style="position:absolute;left:4119;top:-1421;width:15;height:30" coordorigin="4119,-1421" coordsize="15,30" path="m4133,-1391l4119,-1421e" filled="f" stroked="t" strokeweight=".247801pt" strokecolor="#231F20">
                <v:path arrowok="t"/>
              </v:shape>
            </v:group>
            <v:group style="position:absolute;left:4264;top:-1987;width:59;height:30" coordorigin="4264,-1987" coordsize="59,30">
              <v:shape style="position:absolute;left:4264;top:-1987;width:59;height:30" coordorigin="4264,-1987" coordsize="59,30" path="m4279,-1987l4264,-1957,4323,-1957,4308,-1987e" filled="f" stroked="t" strokeweight=".247801pt" strokecolor="#231F20">
                <v:path arrowok="t"/>
              </v:shape>
            </v:group>
            <v:group style="position:absolute;left:4439;top:-1719;width:59;height:59" coordorigin="4439,-1719" coordsize="59,59">
              <v:shape style="position:absolute;left:4439;top:-1719;width:59;height:59" coordorigin="4439,-1719" coordsize="59,59" path="m4469,-1719l4439,-1659,4498,-1659,4469,-1719xe" filled="f" stroked="t" strokeweight=".247801pt" strokecolor="#231F20">
                <v:path arrowok="t"/>
              </v:shape>
            </v:group>
            <v:group style="position:absolute;left:4629;top:-1421;width:15;height:30" coordorigin="4629,-1421" coordsize="15,30">
              <v:shape style="position:absolute;left:4629;top:-1421;width:15;height:30" coordorigin="4629,-1421" coordsize="15,30" path="m4643,-1421l4629,-1391e" filled="f" stroked="t" strokeweight=".247801pt" strokecolor="#231F20">
                <v:path arrowok="t"/>
              </v:shape>
            </v:group>
            <v:group style="position:absolute;left:4643;top:-1421;width:15;height:30" coordorigin="4643,-1421" coordsize="15,30">
              <v:shape style="position:absolute;left:4643;top:-1421;width:15;height:30" coordorigin="4643,-1421" coordsize="15,30" path="m4658,-1391l4643,-1421e" filled="f" stroked="t" strokeweight=".247801pt" strokecolor="#231F20">
                <v:path arrowok="t"/>
              </v:shape>
            </v:group>
            <v:group style="position:absolute;left:4804;top:-1421;width:15;height:30" coordorigin="4804,-1421" coordsize="15,30">
              <v:shape style="position:absolute;left:4804;top:-1421;width:15;height:30" coordorigin="4804,-1421" coordsize="15,30" path="m4818,-1421l4804,-1391e" filled="f" stroked="t" strokeweight=".247801pt" strokecolor="#231F20">
                <v:path arrowok="t"/>
              </v:shape>
            </v:group>
            <v:group style="position:absolute;left:4818;top:-1421;width:15;height:30" coordorigin="4818,-1421" coordsize="15,30">
              <v:shape style="position:absolute;left:4818;top:-1421;width:15;height:30" coordorigin="4818,-1421" coordsize="15,30" path="m4833,-1391l4818,-1421e" filled="f" stroked="t" strokeweight=".247801pt" strokecolor="#231F20">
                <v:path arrowok="t"/>
              </v:shape>
            </v:group>
            <v:group style="position:absolute;left:4964;top:-1987;width:59;height:30" coordorigin="4964,-1987" coordsize="59,30">
              <v:shape style="position:absolute;left:4964;top:-1987;width:59;height:30" coordorigin="4964,-1987" coordsize="59,30" path="m4979,-1987l4964,-1957,5023,-1957,5008,-1987e" filled="f" stroked="t" strokeweight=".247801pt" strokecolor="#231F20">
                <v:path arrowok="t"/>
              </v:shape>
            </v:group>
            <v:group style="position:absolute;left:5139;top:-1987;width:59;height:30" coordorigin="5139,-1987" coordsize="59,30">
              <v:shape style="position:absolute;left:5139;top:-1987;width:59;height:30" coordorigin="5139,-1987" coordsize="59,30" path="m5154,-1987l5139,-1957,5198,-1957,5183,-1987e" filled="f" stroked="t" strokeweight=".247801pt" strokecolor="#231F20">
                <v:path arrowok="t"/>
              </v:shape>
            </v:group>
            <v:group style="position:absolute;left:5328;top:-1421;width:15;height:30" coordorigin="5328,-1421" coordsize="15,30">
              <v:shape style="position:absolute;left:5328;top:-1421;width:15;height:30" coordorigin="5328,-1421" coordsize="15,30" path="m5343,-1421l5328,-1391e" filled="f" stroked="t" strokeweight=".247801pt" strokecolor="#231F20">
                <v:path arrowok="t"/>
              </v:shape>
            </v:group>
            <v:group style="position:absolute;left:5343;top:-1421;width:15;height:30" coordorigin="5343,-1421" coordsize="15,30">
              <v:shape style="position:absolute;left:5343;top:-1421;width:15;height:30" coordorigin="5343,-1421" coordsize="15,30" path="m5358,-1391l5343,-1421e" filled="f" stroked="t" strokeweight=".247801pt" strokecolor="#231F20">
                <v:path arrowok="t"/>
              </v:shape>
            </v:group>
            <v:group style="position:absolute;left:5503;top:-1421;width:15;height:30" coordorigin="5503,-1421" coordsize="15,30">
              <v:shape style="position:absolute;left:5503;top:-1421;width:15;height:30" coordorigin="5503,-1421" coordsize="15,30" path="m5518,-1421l5503,-1391e" filled="f" stroked="t" strokeweight=".247801pt" strokecolor="#231F20">
                <v:path arrowok="t"/>
              </v:shape>
            </v:group>
            <v:group style="position:absolute;left:5518;top:-1421;width:15;height:30" coordorigin="5518,-1421" coordsize="15,30">
              <v:shape style="position:absolute;left:5518;top:-1421;width:15;height:30" coordorigin="5518,-1421" coordsize="15,30" path="m5533,-1391l5518,-1421e" filled="f" stroked="t" strokeweight=".247801pt" strokecolor="#231F20">
                <v:path arrowok="t"/>
              </v:shape>
            </v:group>
            <v:group style="position:absolute;left:5664;top:-1987;width:59;height:30" coordorigin="5664,-1987" coordsize="59,30">
              <v:shape style="position:absolute;left:5664;top:-1987;width:59;height:30" coordorigin="5664,-1987" coordsize="59,30" path="m5678,-1987l5664,-1957,5723,-1957,5708,-1987e" filled="f" stroked="t" strokeweight=".247801pt" strokecolor="#231F20">
                <v:path arrowok="t"/>
              </v:shape>
            </v:group>
            <v:group style="position:absolute;left:5838;top:-1987;width:59;height:30" coordorigin="5838,-1987" coordsize="59,30">
              <v:shape style="position:absolute;left:5838;top:-1987;width:59;height:30" coordorigin="5838,-1987" coordsize="59,30" path="m5853,-1987l5838,-1957,5898,-1957,5883,-1987e" filled="f" stroked="t" strokeweight=".247801pt" strokecolor="#231F20">
                <v:path arrowok="t"/>
              </v:shape>
            </v:group>
            <v:group style="position:absolute;left:6028;top:-1421;width:15;height:30" coordorigin="6028,-1421" coordsize="15,30">
              <v:shape style="position:absolute;left:6028;top:-1421;width:15;height:30" coordorigin="6028,-1421" coordsize="15,30" path="m6043,-1421l6028,-1391e" filled="f" stroked="t" strokeweight=".247801pt" strokecolor="#231F20">
                <v:path arrowok="t"/>
              </v:shape>
            </v:group>
            <v:group style="position:absolute;left:6043;top:-1421;width:15;height:30" coordorigin="6043,-1421" coordsize="15,30">
              <v:shape style="position:absolute;left:6043;top:-1421;width:15;height:30" coordorigin="6043,-1421" coordsize="15,30" path="m6058,-1391l6043,-1421e" filled="f" stroked="t" strokeweight=".247801pt" strokecolor="#231F20">
                <v:path arrowok="t"/>
              </v:shape>
            </v:group>
            <v:group style="position:absolute;left:6188;top:-1719;width:59;height:59" coordorigin="6188,-1719" coordsize="59,59">
              <v:shape style="position:absolute;left:6188;top:-1719;width:59;height:59" coordorigin="6188,-1719" coordsize="59,59" path="m6218,-1719l6188,-1659,6248,-1659,6218,-1719xe" filled="f" stroked="t" strokeweight=".247801pt" strokecolor="#231F20">
                <v:path arrowok="t"/>
              </v:shape>
            </v:group>
            <v:group style="position:absolute;left:6363;top:-1987;width:59;height:30" coordorigin="6363,-1987" coordsize="59,30">
              <v:shape style="position:absolute;left:6363;top:-1987;width:59;height:30" coordorigin="6363,-1987" coordsize="59,30" path="m6378,-1987l6363,-1957,6423,-1957,6408,-1987e" filled="f" stroked="t" strokeweight=".247801pt" strokecolor="#231F20">
                <v:path arrowok="t"/>
              </v:shape>
            </v:group>
            <v:group style="position:absolute;left:6553;top:-1421;width:15;height:30" coordorigin="6553,-1421" coordsize="15,30">
              <v:shape style="position:absolute;left:6553;top:-1421;width:15;height:30" coordorigin="6553,-1421" coordsize="15,30" path="m6568,-1421l6553,-1391e" filled="f" stroked="t" strokeweight=".247801pt" strokecolor="#231F20">
                <v:path arrowok="t"/>
              </v:shape>
            </v:group>
            <v:group style="position:absolute;left:6568;top:-1421;width:15;height:30" coordorigin="6568,-1421" coordsize="15,30">
              <v:shape style="position:absolute;left:6568;top:-1421;width:15;height:30" coordorigin="6568,-1421" coordsize="15,30" path="m6583,-1391l6568,-1421e" filled="f" stroked="t" strokeweight=".247801pt" strokecolor="#231F20">
                <v:path arrowok="t"/>
              </v:shape>
            </v:group>
            <v:group style="position:absolute;left:6713;top:-1719;width:59;height:59" coordorigin="6713,-1719" coordsize="59,59">
              <v:shape style="position:absolute;left:6713;top:-1719;width:59;height:59" coordorigin="6713,-1719" coordsize="59,59" path="m6743,-1719l6713,-1659,6773,-1659,6743,-1719xe" filled="f" stroked="t" strokeweight=".247801pt" strokecolor="#231F20">
                <v:path arrowok="t"/>
              </v:shape>
            </v:group>
            <v:group style="position:absolute;left:6903;top:-1421;width:15;height:30" coordorigin="6903,-1421" coordsize="15,30">
              <v:shape style="position:absolute;left:6903;top:-1421;width:15;height:30" coordorigin="6903,-1421" coordsize="15,30" path="m6918,-1421l6903,-1391e" filled="f" stroked="t" strokeweight=".247801pt" strokecolor="#231F20">
                <v:path arrowok="t"/>
              </v:shape>
            </v:group>
            <v:group style="position:absolute;left:6918;top:-1421;width:15;height:30" coordorigin="6918,-1421" coordsize="15,30">
              <v:shape style="position:absolute;left:6918;top:-1421;width:15;height:30" coordorigin="6918,-1421" coordsize="15,30" path="m6933,-1391l6918,-1421e" filled="f" stroked="t" strokeweight=".247801pt" strokecolor="#231F20">
                <v:path arrowok="t"/>
              </v:shape>
            </v:group>
            <v:group style="position:absolute;left:7078;top:-1421;width:15;height:30" coordorigin="7078,-1421" coordsize="15,30">
              <v:shape style="position:absolute;left:7078;top:-1421;width:15;height:30" coordorigin="7078,-1421" coordsize="15,30" path="m7093,-1421l7078,-1391e" filled="f" stroked="t" strokeweight=".247801pt" strokecolor="#231F20">
                <v:path arrowok="t"/>
              </v:shape>
            </v:group>
            <v:group style="position:absolute;left:7093;top:-1421;width:15;height:30" coordorigin="7093,-1421" coordsize="15,30">
              <v:shape style="position:absolute;left:7093;top:-1421;width:15;height:30" coordorigin="7093,-1421" coordsize="15,30" path="m7108,-1391l7093,-1421e" filled="f" stroked="t" strokeweight=".247801pt" strokecolor="#231F20">
                <v:path arrowok="t"/>
              </v:shape>
            </v:group>
            <v:group style="position:absolute;left:7253;top:-1421;width:15;height:30" coordorigin="7253,-1421" coordsize="15,30">
              <v:shape style="position:absolute;left:7253;top:-1421;width:15;height:30" coordorigin="7253,-1421" coordsize="15,30" path="m7268,-1421l7253,-1391e" filled="f" stroked="t" strokeweight=".247801pt" strokecolor="#231F20">
                <v:path arrowok="t"/>
              </v:shape>
            </v:group>
            <v:group style="position:absolute;left:7268;top:-1421;width:15;height:30" coordorigin="7268,-1421" coordsize="15,30">
              <v:shape style="position:absolute;left:7268;top:-1421;width:15;height:30" coordorigin="7268,-1421" coordsize="15,30" path="m7283,-1391l7268,-1421e" filled="f" stroked="t" strokeweight=".247801pt" strokecolor="#231F20">
                <v:path arrowok="t"/>
              </v:shape>
            </v:group>
            <v:group style="position:absolute;left:7428;top:-1421;width:15;height:30" coordorigin="7428,-1421" coordsize="15,30">
              <v:shape style="position:absolute;left:7428;top:-1421;width:15;height:30" coordorigin="7428,-1421" coordsize="15,30" path="m7443,-1421l7428,-1391e" filled="f" stroked="t" strokeweight=".247801pt" strokecolor="#231F20">
                <v:path arrowok="t"/>
              </v:shape>
            </v:group>
            <v:group style="position:absolute;left:7443;top:-1421;width:15;height:30" coordorigin="7443,-1421" coordsize="15,30">
              <v:shape style="position:absolute;left:7443;top:-1421;width:15;height:30" coordorigin="7443,-1421" coordsize="15,30" path="m7458,-1391l7443,-1421e" filled="f" stroked="t" strokeweight=".247801pt" strokecolor="#231F20">
                <v:path arrowok="t"/>
              </v:shape>
            </v:group>
            <v:group style="position:absolute;left:7603;top:-1421;width:15;height:30" coordorigin="7603,-1421" coordsize="15,30">
              <v:shape style="position:absolute;left:7603;top:-1421;width:15;height:30" coordorigin="7603,-1421" coordsize="15,30" path="m7618,-1421l7603,-1391e" filled="f" stroked="t" strokeweight=".247801pt" strokecolor="#231F20">
                <v:path arrowok="t"/>
              </v:shape>
            </v:group>
            <v:group style="position:absolute;left:7618;top:-1421;width:15;height:30" coordorigin="7618,-1421" coordsize="15,30">
              <v:shape style="position:absolute;left:7618;top:-1421;width:15;height:30" coordorigin="7618,-1421" coordsize="15,30" path="m7633,-1391l7618,-1421e" filled="f" stroked="t" strokeweight=".247801pt" strokecolor="#231F20">
                <v:path arrowok="t"/>
              </v:shape>
            </v:group>
            <v:group style="position:absolute;left:7763;top:-1719;width:59;height:59" coordorigin="7763,-1719" coordsize="59,59">
              <v:shape style="position:absolute;left:7763;top:-1719;width:59;height:59" coordorigin="7763,-1719" coordsize="59,59" path="m7793,-1719l7763,-1659,7822,-1659,7793,-1719xe" filled="f" stroked="t" strokeweight=".247801pt" strokecolor="#231F20">
                <v:path arrowok="t"/>
              </v:shape>
            </v:group>
            <v:group style="position:absolute;left:7953;top:-1421;width:15;height:30" coordorigin="7953,-1421" coordsize="15,30">
              <v:shape style="position:absolute;left:7953;top:-1421;width:15;height:30" coordorigin="7953,-1421" coordsize="15,30" path="m7968,-1421l7953,-1391e" filled="f" stroked="t" strokeweight=".247801pt" strokecolor="#231F20">
                <v:path arrowok="t"/>
              </v:shape>
            </v:group>
            <v:group style="position:absolute;left:7968;top:-1421;width:15;height:30" coordorigin="7968,-1421" coordsize="15,30">
              <v:shape style="position:absolute;left:7968;top:-1421;width:15;height:30" coordorigin="7968,-1421" coordsize="15,30" path="m7983,-1391l7968,-1421e" filled="f" stroked="t" strokeweight=".247801pt" strokecolor="#231F20">
                <v:path arrowok="t"/>
              </v:shape>
            </v:group>
            <v:group style="position:absolute;left:8128;top:-1421;width:15;height:30" coordorigin="8128,-1421" coordsize="15,30">
              <v:shape style="position:absolute;left:8128;top:-1421;width:15;height:30" coordorigin="8128,-1421" coordsize="15,30" path="m8143,-1421l8128,-1391e" filled="f" stroked="t" strokeweight=".247801pt" strokecolor="#231F20">
                <v:path arrowok="t"/>
              </v:shape>
            </v:group>
            <v:group style="position:absolute;left:8143;top:-1421;width:15;height:30" coordorigin="8143,-1421" coordsize="15,30">
              <v:shape style="position:absolute;left:8143;top:-1421;width:15;height:30" coordorigin="8143,-1421" coordsize="15,30" path="m8158,-1391l8143,-1421e" filled="f" stroked="t" strokeweight=".247801pt" strokecolor="#231F20">
                <v:path arrowok="t"/>
              </v:shape>
            </v:group>
            <v:group style="position:absolute;left:8303;top:-1421;width:15;height:30" coordorigin="8303,-1421" coordsize="15,30">
              <v:shape style="position:absolute;left:8303;top:-1421;width:15;height:30" coordorigin="8303,-1421" coordsize="15,30" path="m8318,-1421l8303,-1391e" filled="f" stroked="t" strokeweight=".247801pt" strokecolor="#231F20">
                <v:path arrowok="t"/>
              </v:shape>
            </v:group>
            <v:group style="position:absolute;left:8318;top:-1421;width:15;height:30" coordorigin="8318,-1421" coordsize="15,30">
              <v:shape style="position:absolute;left:8318;top:-1421;width:15;height:30" coordorigin="8318,-1421" coordsize="15,30" path="m8332,-1391l8318,-1421e" filled="f" stroked="t" strokeweight=".247801pt" strokecolor="#231F20">
                <v:path arrowok="t"/>
              </v:shape>
            </v:group>
            <v:group style="position:absolute;left:8478;top:-1421;width:15;height:30" coordorigin="8478,-1421" coordsize="15,30">
              <v:shape style="position:absolute;left:8478;top:-1421;width:15;height:30" coordorigin="8478,-1421" coordsize="15,30" path="m8493,-1421l8478,-1391e" filled="f" stroked="t" strokeweight=".247801pt" strokecolor="#231F20">
                <v:path arrowok="t"/>
              </v:shape>
            </v:group>
            <v:group style="position:absolute;left:8493;top:-1421;width:15;height:30" coordorigin="8493,-1421" coordsize="15,30">
              <v:shape style="position:absolute;left:8493;top:-1421;width:15;height:30" coordorigin="8493,-1421" coordsize="15,30" path="m8507,-1391l8493,-1421e" filled="f" stroked="t" strokeweight=".247801pt" strokecolor="#231F20">
                <v:path arrowok="t"/>
              </v:shape>
            </v:group>
            <v:group style="position:absolute;left:8653;top:-1421;width:15;height:30" coordorigin="8653,-1421" coordsize="15,30">
              <v:shape style="position:absolute;left:8653;top:-1421;width:15;height:30" coordorigin="8653,-1421" coordsize="15,30" path="m8668,-1421l8653,-1391e" filled="f" stroked="t" strokeweight=".247801pt" strokecolor="#231F20">
                <v:path arrowok="t"/>
              </v:shape>
            </v:group>
            <v:group style="position:absolute;left:8668;top:-1421;width:15;height:30" coordorigin="8668,-1421" coordsize="15,30">
              <v:shape style="position:absolute;left:8668;top:-1421;width:15;height:30" coordorigin="8668,-1421" coordsize="15,30" path="m8682,-1391l8668,-1421e" filled="f" stroked="t" strokeweight=".247801pt" strokecolor="#231F20">
                <v:path arrowok="t"/>
              </v:shape>
            </v:group>
            <v:group style="position:absolute;left:8828;top:-1421;width:15;height:30" coordorigin="8828,-1421" coordsize="15,30">
              <v:shape style="position:absolute;left:8828;top:-1421;width:15;height:30" coordorigin="8828,-1421" coordsize="15,30" path="m8843,-1421l8828,-1391e" filled="f" stroked="t" strokeweight=".247801pt" strokecolor="#231F20">
                <v:path arrowok="t"/>
              </v:shape>
            </v:group>
            <v:group style="position:absolute;left:8843;top:-1421;width:15;height:30" coordorigin="8843,-1421" coordsize="15,30">
              <v:shape style="position:absolute;left:8843;top:-1421;width:15;height:30" coordorigin="8843,-1421" coordsize="15,30" path="m8857,-1391l8843,-1421e" filled="f" stroked="t" strokeweight=".247801pt" strokecolor="#231F20">
                <v:path arrowok="t"/>
              </v:shape>
            </v:group>
            <v:group style="position:absolute;left:9003;top:-1421;width:15;height:30" coordorigin="9003,-1421" coordsize="15,30">
              <v:shape style="position:absolute;left:9003;top:-1421;width:15;height:30" coordorigin="9003,-1421" coordsize="15,30" path="m9017,-1421l9003,-1391e" filled="f" stroked="t" strokeweight=".247801pt" strokecolor="#231F20">
                <v:path arrowok="t"/>
              </v:shape>
            </v:group>
            <v:group style="position:absolute;left:9017;top:-1421;width:15;height:30" coordorigin="9017,-1421" coordsize="15,30">
              <v:shape style="position:absolute;left:9017;top:-1421;width:15;height:30" coordorigin="9017,-1421" coordsize="15,30" path="m9032,-1391l9017,-1421e" filled="f" stroked="t" strokeweight=".247801pt" strokecolor="#231F20">
                <v:path arrowok="t"/>
              </v:shape>
            </v:group>
            <v:group style="position:absolute;left:9163;top:-1987;width:59;height:30" coordorigin="9163,-1987" coordsize="59,30">
              <v:shape style="position:absolute;left:9163;top:-1987;width:59;height:30" coordorigin="9163,-1987" coordsize="59,30" path="m9178,-1987l9163,-1957,9222,-1957,9207,-1987e" filled="f" stroked="t" strokeweight=".247801pt" strokecolor="#231F20">
                <v:path arrowok="t"/>
              </v:shape>
            </v:group>
            <v:group style="position:absolute;left:9353;top:-1421;width:15;height:30" coordorigin="9353,-1421" coordsize="15,30">
              <v:shape style="position:absolute;left:9353;top:-1421;width:15;height:30" coordorigin="9353,-1421" coordsize="15,30" path="m9367,-1421l9353,-1391e" filled="f" stroked="t" strokeweight=".247801pt" strokecolor="#231F20">
                <v:path arrowok="t"/>
              </v:shape>
            </v:group>
            <v:group style="position:absolute;left:9367;top:-1421;width:15;height:30" coordorigin="9367,-1421" coordsize="15,30">
              <v:shape style="position:absolute;left:9367;top:-1421;width:15;height:30" coordorigin="9367,-1421" coordsize="15,30" path="m9382,-1391l9367,-1421e" filled="f" stroked="t" strokeweight=".247801pt" strokecolor="#231F20">
                <v:path arrowok="t"/>
              </v:shape>
            </v:group>
            <v:group style="position:absolute;left:9527;top:-1421;width:15;height:30" coordorigin="9527,-1421" coordsize="15,30">
              <v:shape style="position:absolute;left:9527;top:-1421;width:15;height:30" coordorigin="9527,-1421" coordsize="15,30" path="m9542,-1421l9527,-1391e" filled="f" stroked="t" strokeweight=".247801pt" strokecolor="#231F20">
                <v:path arrowok="t"/>
              </v:shape>
            </v:group>
            <v:group style="position:absolute;left:9542;top:-1421;width:15;height:30" coordorigin="9542,-1421" coordsize="15,30">
              <v:shape style="position:absolute;left:9542;top:-1421;width:15;height:30" coordorigin="9542,-1421" coordsize="15,30" path="m9557,-1391l9542,-1421e" filled="f" stroked="t" strokeweight=".247801pt" strokecolor="#231F20">
                <v:path arrowok="t"/>
              </v:shape>
            </v:group>
            <v:group style="position:absolute;left:9702;top:-1421;width:15;height:30" coordorigin="9702,-1421" coordsize="15,30">
              <v:shape style="position:absolute;left:9702;top:-1421;width:15;height:30" coordorigin="9702,-1421" coordsize="15,30" path="m9717,-1421l9702,-1391e" filled="f" stroked="t" strokeweight=".247801pt" strokecolor="#231F20">
                <v:path arrowok="t"/>
              </v:shape>
            </v:group>
            <v:group style="position:absolute;left:9717;top:-1421;width:15;height:30" coordorigin="9717,-1421" coordsize="15,30">
              <v:shape style="position:absolute;left:9717;top:-1421;width:15;height:30" coordorigin="9717,-1421" coordsize="15,30" path="m9732,-1391l9717,-1421e" filled="f" stroked="t" strokeweight=".247801pt" strokecolor="#231F20">
                <v:path arrowok="t"/>
              </v:shape>
            </v:group>
            <v:group style="position:absolute;left:9877;top:-1421;width:15;height:30" coordorigin="9877,-1421" coordsize="15,30">
              <v:shape style="position:absolute;left:9877;top:-1421;width:15;height:30" coordorigin="9877,-1421" coordsize="15,30" path="m9892,-1421l9877,-1391e" filled="f" stroked="t" strokeweight=".247801pt" strokecolor="#231F20">
                <v:path arrowok="t"/>
              </v:shape>
            </v:group>
            <v:group style="position:absolute;left:9892;top:-1421;width:15;height:30" coordorigin="9892,-1421" coordsize="15,30">
              <v:shape style="position:absolute;left:9892;top:-1421;width:15;height:30" coordorigin="9892,-1421" coordsize="15,30" path="m9907,-1391l9892,-1421e" filled="f" stroked="t" strokeweight=".247801pt" strokecolor="#231F20">
                <v:path arrowok="t"/>
              </v:shape>
            </v:group>
            <v:group style="position:absolute;left:10052;top:-1421;width:15;height:30" coordorigin="10052,-1421" coordsize="15,30">
              <v:shape style="position:absolute;left:10052;top:-1421;width:15;height:30" coordorigin="10052,-1421" coordsize="15,30" path="m10067,-1421l10052,-1391e" filled="f" stroked="t" strokeweight=".247801pt" strokecolor="#231F20">
                <v:path arrowok="t"/>
              </v:shape>
            </v:group>
            <v:group style="position:absolute;left:10067;top:-1421;width:15;height:30" coordorigin="10067,-1421" coordsize="15,30">
              <v:shape style="position:absolute;left:10067;top:-1421;width:15;height:30" coordorigin="10067,-1421" coordsize="15,30" path="m10082,-1391l10067,-1421e" filled="f" stroked="t" strokeweight=".247801pt" strokecolor="#231F20">
                <v:path arrowok="t"/>
              </v:shape>
            </v:group>
            <v:group style="position:absolute;left:10227;top:-1421;width:15;height:30" coordorigin="10227,-1421" coordsize="15,30">
              <v:shape style="position:absolute;left:10227;top:-1421;width:15;height:30" coordorigin="10227,-1421" coordsize="15,30" path="m10242,-1421l10227,-1391e" filled="f" stroked="t" strokeweight=".247801pt" strokecolor="#231F20">
                <v:path arrowok="t"/>
              </v:shape>
            </v:group>
            <v:group style="position:absolute;left:10242;top:-1421;width:15;height:30" coordorigin="10242,-1421" coordsize="15,30">
              <v:shape style="position:absolute;left:10242;top:-1421;width:15;height:30" coordorigin="10242,-1421" coordsize="15,30" path="m10257,-1391l10242,-1421e" filled="f" stroked="t" strokeweight=".247801pt" strokecolor="#231F20">
                <v:path arrowok="t"/>
              </v:shape>
            </v:group>
            <v:group style="position:absolute;left:10387;top:-1719;width:59;height:59" coordorigin="10387,-1719" coordsize="59,59">
              <v:shape style="position:absolute;left:10387;top:-1719;width:59;height:59" coordorigin="10387,-1719" coordsize="59,59" path="m10417,-1719l10387,-1659,10447,-1659,10417,-1719xe" filled="f" stroked="t" strokeweight=".247801pt" strokecolor="#231F20">
                <v:path arrowok="t"/>
              </v:shape>
            </v:group>
            <v:group style="position:absolute;left:10562;top:-1987;width:59;height:30" coordorigin="10562,-1987" coordsize="59,30">
              <v:shape style="position:absolute;left:10562;top:-1987;width:59;height:30" coordorigin="10562,-1987" coordsize="59,30" path="m10577,-1987l10562,-1957,10622,-1957,10607,-1987e" filled="f" stroked="t" strokeweight=".247801pt" strokecolor="#231F20">
                <v:path arrowok="t"/>
              </v:shape>
            </v:group>
            <v:group style="position:absolute;left:10752;top:-1421;width:15;height:30" coordorigin="10752,-1421" coordsize="15,30">
              <v:shape style="position:absolute;left:10752;top:-1421;width:15;height:30" coordorigin="10752,-1421" coordsize="15,30" path="m10767,-1421l10752,-1391e" filled="f" stroked="t" strokeweight=".247801pt" strokecolor="#231F20">
                <v:path arrowok="t"/>
              </v:shape>
            </v:group>
            <v:group style="position:absolute;left:10767;top:-1421;width:15;height:30" coordorigin="10767,-1421" coordsize="15,30">
              <v:shape style="position:absolute;left:10767;top:-1421;width:15;height:30" coordorigin="10767,-1421" coordsize="15,30" path="m10782,-1391l10767,-1421e" filled="f" stroked="t" strokeweight=".247801pt" strokecolor="#231F20">
                <v:path arrowok="t"/>
              </v:shape>
            </v:group>
            <v:group style="position:absolute;left:10927;top:-1421;width:15;height:30" coordorigin="10927,-1421" coordsize="15,30">
              <v:shape style="position:absolute;left:10927;top:-1421;width:15;height:30" coordorigin="10927,-1421" coordsize="15,30" path="m10942,-1421l10927,-1391e" filled="f" stroked="t" strokeweight=".247801pt" strokecolor="#231F20">
                <v:path arrowok="t"/>
              </v:shape>
            </v:group>
            <v:group style="position:absolute;left:10942;top:-1421;width:15;height:30" coordorigin="10942,-1421" coordsize="15,30">
              <v:shape style="position:absolute;left:10942;top:-1421;width:15;height:30" coordorigin="10942,-1421" coordsize="15,30" path="m10957,-1391l10942,-1421e" filled="f" stroked="t" strokeweight=".247801pt" strokecolor="#231F20">
                <v:path arrowok="t"/>
              </v:shape>
            </v:group>
            <v:group style="position:absolute;left:11102;top:-1421;width:15;height:30" coordorigin="11102,-1421" coordsize="15,30">
              <v:shape style="position:absolute;left:11102;top:-1421;width:15;height:30" coordorigin="11102,-1421" coordsize="15,30" path="m11117,-1421l11102,-1391e" filled="f" stroked="t" strokeweight=".247801pt" strokecolor="#231F20">
                <v:path arrowok="t"/>
              </v:shape>
            </v:group>
            <v:group style="position:absolute;left:11117;top:-1421;width:15;height:30" coordorigin="11117,-1421" coordsize="15,30">
              <v:shape style="position:absolute;left:11117;top:-1421;width:15;height:30" coordorigin="11117,-1421" coordsize="15,30" path="m11132,-1391l11117,-1421e" filled="f" stroked="t" strokeweight=".247801pt" strokecolor="#231F20">
                <v:path arrowok="t"/>
              </v:shape>
            </v:group>
            <v:group style="position:absolute;left:11262;top:-1987;width:59;height:30" coordorigin="11262,-1987" coordsize="59,30">
              <v:shape style="position:absolute;left:11262;top:-1987;width:59;height:30" coordorigin="11262,-1987" coordsize="59,30" path="m11277,-1987l11262,-1957,11322,-1957,11307,-1987e" filled="f" stroked="t" strokeweight=".247801pt" strokecolor="#231F20">
                <v:path arrowok="t"/>
              </v:shape>
            </v:group>
            <v:group style="position:absolute;left:1844;top:-1431;width:2;height:40" coordorigin="1844,-1431" coordsize="2,40">
              <v:shape style="position:absolute;left:1844;top:-1431;width:2;height:40" coordorigin="1844,-1431" coordsize="0,40" path="m1844,-1391l1844,-1431e" filled="t" fillcolor="#231F20" stroked="f">
                <v:path arrowok="t"/>
                <v:fill type="solid"/>
              </v:shape>
            </v:group>
            <v:group style="position:absolute;left:1844;top:-1987;width:2;height:40" coordorigin="1844,-1987" coordsize="2,40">
              <v:shape style="position:absolute;left:1844;top:-1987;width:2;height:40" coordorigin="1844,-1987" coordsize="0,40" path="m1844,-1987l1844,-1947e" filled="t" fillcolor="#231F20" stroked="f">
                <v:path arrowok="t"/>
                <v:fill type="solid"/>
              </v:shape>
            </v:group>
            <v:group style="position:absolute;left:1831;top:-1348;width:52;height:87" coordorigin="1831,-1348" coordsize="52,87">
              <v:shape style="position:absolute;left:1831;top:-1348;width:52;height:87" coordorigin="1831,-1348" coordsize="52,87" path="m1883,-1271l1833,-1271,1833,-1261,1883,-1261,1883,-1271xe" filled="t" fillcolor="#231F20" stroked="f">
                <v:path arrowok="t"/>
                <v:fill type="solid"/>
              </v:shape>
              <v:shape style="position:absolute;left:1831;top:-1348;width:52;height:87" coordorigin="1831,-1348" coordsize="52,87" path="m1864,-1337l1852,-1337,1852,-1271,1864,-1271,1864,-1337xe" filled="t" fillcolor="#231F20" stroked="f">
                <v:path arrowok="t"/>
                <v:fill type="solid"/>
              </v:shape>
              <v:shape style="position:absolute;left:1831;top:-1348;width:52;height:87" coordorigin="1831,-1348" coordsize="52,87" path="m1864,-1348l1852,-1348,1831,-1344,1831,-1333,1852,-1337,1864,-1337,1864,-1348xe" filled="t" fillcolor="#231F20" stroked="f">
                <v:path arrowok="t"/>
                <v:fill type="solid"/>
              </v:shape>
            </v:group>
            <v:group style="position:absolute;left:2544;top:-1431;width:2;height:40" coordorigin="2544,-1431" coordsize="2,40">
              <v:shape style="position:absolute;left:2544;top:-1431;width:2;height:40" coordorigin="2544,-1431" coordsize="0,40" path="m2544,-1391l2544,-1431e" filled="t" fillcolor="#231F20" stroked="f">
                <v:path arrowok="t"/>
                <v:fill type="solid"/>
              </v:shape>
            </v:group>
            <v:group style="position:absolute;left:2544;top:-1987;width:2;height:40" coordorigin="2544,-1987" coordsize="2,40">
              <v:shape style="position:absolute;left:2544;top:-1987;width:2;height:40" coordorigin="2544,-1987" coordsize="0,40" path="m2544,-1987l2544,-1947e" filled="t" fillcolor="#231F20" stroked="f">
                <v:path arrowok="t"/>
                <v:fill type="solid"/>
              </v:shape>
            </v:group>
            <v:group style="position:absolute;left:2525;top:-1348;width:56;height:88" coordorigin="2525,-1348" coordsize="56,88">
              <v:shape style="position:absolute;left:2525;top:-1348;width:56;height:88" coordorigin="2525,-1348" coordsize="56,88" path="m2525,-1275l2525,-1263,2529,-1262,2533,-1261,2537,-1260,2541,-1260,2544,-1260,2558,-1260,2567,-1262,2575,-1269,2543,-1269,2540,-1270,2532,-1272,2528,-1273,2525,-1275xe" filled="t" fillcolor="#231F20" stroked="f">
                <v:path arrowok="t"/>
                <v:fill type="solid"/>
              </v:shape>
              <v:shape style="position:absolute;left:2525;top:-1348;width:56;height:88" coordorigin="2525,-1348" coordsize="56,88" path="m2575,-1309l2554,-1309,2560,-1307,2564,-1303,2567,-1300,2569,-1295,2569,-1283,2567,-1278,2564,-1275,2560,-1271,2554,-1269,2575,-1269,2578,-1272,2581,-1280,2581,-1298,2578,-1305,2575,-1309xe" filled="t" fillcolor="#231F20" stroked="f">
                <v:path arrowok="t"/>
                <v:fill type="solid"/>
              </v:shape>
              <v:shape style="position:absolute;left:2525;top:-1348;width:56;height:88" coordorigin="2525,-1348" coordsize="56,88" path="m2575,-1348l2529,-1348,2529,-1304,2532,-1306,2535,-1307,2541,-1308,2545,-1309,2575,-1309,2573,-1310,2567,-1316,2564,-1317,2539,-1317,2539,-1338,2575,-1338,2575,-1348xe" filled="t" fillcolor="#231F20" stroked="f">
                <v:path arrowok="t"/>
                <v:fill type="solid"/>
              </v:shape>
              <v:shape style="position:absolute;left:2525;top:-1348;width:56;height:88" coordorigin="2525,-1348" coordsize="56,88" path="m2559,-1318l2548,-1318,2543,-1318,2541,-1317,2539,-1317,2564,-1317,2559,-1318xe" filled="t" fillcolor="#231F20" stroked="f">
                <v:path arrowok="t"/>
                <v:fill type="solid"/>
              </v:shape>
            </v:group>
            <v:group style="position:absolute;left:3419;top:-1431;width:2;height:40" coordorigin="3419,-1431" coordsize="2,40">
              <v:shape style="position:absolute;left:3419;top:-1431;width:2;height:40" coordorigin="3419,-1431" coordsize="0,40" path="m3419,-1391l3419,-1431e" filled="t" fillcolor="#231F20" stroked="f">
                <v:path arrowok="t"/>
                <v:fill type="solid"/>
              </v:shape>
            </v:group>
            <v:group style="position:absolute;left:3419;top:-1987;width:2;height:40" coordorigin="3419,-1987" coordsize="2,40">
              <v:shape style="position:absolute;left:3419;top:-1987;width:2;height:40" coordorigin="3419,-1987" coordsize="0,40" path="m3419,-1987l3419,-1947e" filled="t" fillcolor="#231F20" stroked="f">
                <v:path arrowok="t"/>
                <v:fill type="solid"/>
              </v:shape>
            </v:group>
            <v:group style="position:absolute;left:3367;top:-1348;width:52;height:87" coordorigin="3367,-1348" coordsize="52,87">
              <v:shape style="position:absolute;left:3367;top:-1348;width:52;height:87" coordorigin="3367,-1348" coordsize="52,87" path="m3418,-1271l3368,-1271,3368,-1261,3418,-1261,3418,-1271xe" filled="t" fillcolor="#231F20" stroked="f">
                <v:path arrowok="t"/>
                <v:fill type="solid"/>
              </v:shape>
              <v:shape style="position:absolute;left:3367;top:-1348;width:52;height:87" coordorigin="3367,-1348" coordsize="52,87" path="m3399,-1337l3387,-1337,3387,-1271,3399,-1271,3399,-1337xe" filled="t" fillcolor="#231F20" stroked="f">
                <v:path arrowok="t"/>
                <v:fill type="solid"/>
              </v:shape>
              <v:shape style="position:absolute;left:3367;top:-1348;width:52;height:87" coordorigin="3367,-1348" coordsize="52,87" path="m3399,-1348l3387,-1348,3367,-1344,3367,-1333,3387,-1337,3399,-1337,3399,-1348xe" filled="t" fillcolor="#231F20" stroked="f">
                <v:path arrowok="t"/>
                <v:fill type="solid"/>
              </v:shape>
            </v:group>
            <v:group style="position:absolute;left:3437;top:-1349;width:60;height:90" coordorigin="3437,-1349" coordsize="60,90">
              <v:shape style="position:absolute;left:3437;top:-1349;width:60;height:90" coordorigin="3437,-1349" coordsize="60,90" path="m3477,-1349l3457,-1349,3450,-1345,3445,-1338,3439,-1330,3437,-1319,3437,-1290,3439,-1279,3450,-1263,3457,-1260,3477,-1260,3484,-1263,3488,-1269,3461,-1269,3456,-1272,3453,-1278,3450,-1284,3449,-1293,3449,-1316,3450,-1325,3453,-1331,3456,-1337,3461,-1340,3488,-1340,3484,-1345,3477,-1349xe" filled="t" fillcolor="#231F20" stroked="f">
                <v:path arrowok="t"/>
                <v:fill type="solid"/>
              </v:shape>
              <v:shape style="position:absolute;left:3437;top:-1349;width:60;height:90" coordorigin="3437,-1349" coordsize="60,90" path="m3488,-1340l3473,-1340,3478,-1337,3481,-1331,3484,-1325,3485,-1316,3485,-1293,3484,-1284,3481,-1278,3478,-1272,3473,-1269,3488,-1269,3489,-1271,3494,-1279,3497,-1290,3497,-1319,3494,-1330,3489,-1338,3488,-1340xe" filled="t" fillcolor="#231F20" stroked="f">
                <v:path arrowok="t"/>
                <v:fill type="solid"/>
              </v:shape>
            </v:group>
            <v:group style="position:absolute;left:4294;top:-1431;width:2;height:40" coordorigin="4294,-1431" coordsize="2,40">
              <v:shape style="position:absolute;left:4294;top:-1431;width:2;height:40" coordorigin="4294,-1431" coordsize="0,40" path="m4294,-1391l4294,-1431e" filled="t" fillcolor="#231F20" stroked="f">
                <v:path arrowok="t"/>
                <v:fill type="solid"/>
              </v:shape>
            </v:group>
            <v:group style="position:absolute;left:4294;top:-1987;width:2;height:40" coordorigin="4294,-1987" coordsize="2,40">
              <v:shape style="position:absolute;left:4294;top:-1987;width:2;height:40" coordorigin="4294,-1987" coordsize="0,40" path="m4294,-1987l4294,-1947e" filled="t" fillcolor="#231F20" stroked="f">
                <v:path arrowok="t"/>
                <v:fill type="solid"/>
              </v:shape>
            </v:group>
            <v:group style="position:absolute;left:4243;top:-1348;width:52;height:87" coordorigin="4243,-1348" coordsize="52,87">
              <v:shape style="position:absolute;left:4243;top:-1348;width:52;height:87" coordorigin="4243,-1348" coordsize="52,87" path="m4294,-1271l4244,-1271,4244,-1261,4294,-1261,4294,-1271xe" filled="t" fillcolor="#231F20" stroked="f">
                <v:path arrowok="t"/>
                <v:fill type="solid"/>
              </v:shape>
              <v:shape style="position:absolute;left:4243;top:-1348;width:52;height:87" coordorigin="4243,-1348" coordsize="52,87" path="m4275,-1337l4263,-1337,4263,-1271,4275,-1271,4275,-1337xe" filled="t" fillcolor="#231F20" stroked="f">
                <v:path arrowok="t"/>
                <v:fill type="solid"/>
              </v:shape>
              <v:shape style="position:absolute;left:4243;top:-1348;width:52;height:87" coordorigin="4243,-1348" coordsize="52,87" path="m4275,-1348l4263,-1348,4243,-1344,4243,-1333,4263,-1337,4275,-1337,4275,-1348xe" filled="t" fillcolor="#231F20" stroked="f">
                <v:path arrowok="t"/>
                <v:fill type="solid"/>
              </v:shape>
            </v:group>
            <v:group style="position:absolute;left:4314;top:-1348;width:56;height:88" coordorigin="4314,-1348" coordsize="56,88">
              <v:shape style="position:absolute;left:4314;top:-1348;width:56;height:88" coordorigin="4314,-1348" coordsize="56,88" path="m4314,-1275l4314,-1263,4318,-1262,4322,-1261,4326,-1260,4330,-1260,4334,-1260,4348,-1260,4356,-1262,4364,-1269,4333,-1269,4329,-1270,4321,-1272,4318,-1273,4314,-1275xe" filled="t" fillcolor="#231F20" stroked="f">
                <v:path arrowok="t"/>
                <v:fill type="solid"/>
              </v:shape>
              <v:shape style="position:absolute;left:4314;top:-1348;width:56;height:88" coordorigin="4314,-1348" coordsize="56,88" path="m4364,-1309l4344,-1309,4349,-1307,4353,-1303,4357,-1300,4359,-1295,4359,-1283,4357,-1278,4353,-1275,4349,-1271,4344,-1269,4364,-1269,4368,-1272,4370,-1280,4370,-1298,4368,-1305,4364,-1309xe" filled="t" fillcolor="#231F20" stroked="f">
                <v:path arrowok="t"/>
                <v:fill type="solid"/>
              </v:shape>
              <v:shape style="position:absolute;left:4314;top:-1348;width:56;height:88" coordorigin="4314,-1348" coordsize="56,88" path="m4364,-1348l4318,-1348,4318,-1304,4321,-1306,4324,-1307,4331,-1308,4334,-1309,4364,-1309,4362,-1310,4356,-1316,4354,-1317,4329,-1317,4329,-1338,4364,-1338,4364,-1348xe" filled="t" fillcolor="#231F20" stroked="f">
                <v:path arrowok="t"/>
                <v:fill type="solid"/>
              </v:shape>
              <v:shape style="position:absolute;left:4314;top:-1348;width:56;height:88" coordorigin="4314,-1348" coordsize="56,88" path="m4349,-1318l4337,-1318,4332,-1318,4330,-1317,4329,-1317,4354,-1317,4349,-1318xe" filled="t" fillcolor="#231F20" stroked="f">
                <v:path arrowok="t"/>
                <v:fill type="solid"/>
              </v:shape>
            </v:group>
            <v:group style="position:absolute;left:5168;top:-1431;width:2;height:40" coordorigin="5168,-1431" coordsize="2,40">
              <v:shape style="position:absolute;left:5168;top:-1431;width:2;height:40" coordorigin="5168,-1431" coordsize="0,40" path="m5168,-1391l5168,-1431e" filled="t" fillcolor="#231F20" stroked="f">
                <v:path arrowok="t"/>
                <v:fill type="solid"/>
              </v:shape>
            </v:group>
            <v:group style="position:absolute;left:5168;top:-1987;width:2;height:40" coordorigin="5168,-1987" coordsize="2,40">
              <v:shape style="position:absolute;left:5168;top:-1987;width:2;height:40" coordorigin="5168,-1987" coordsize="0,40" path="m5168,-1987l5168,-1947e" filled="t" fillcolor="#231F20" stroked="f">
                <v:path arrowok="t"/>
                <v:fill type="solid"/>
              </v:shape>
            </v:group>
            <v:group style="position:absolute;left:5110;top:-1349;width:55;height:88" coordorigin="5110,-1349" coordsize="55,88">
              <v:shape style="position:absolute;left:5110;top:-1349;width:55;height:88" coordorigin="5110,-1349" coordsize="55,88" path="m5160,-1340l5140,-1340,5144,-1338,5151,-1332,5152,-1328,5152,-1321,5152,-1318,5150,-1315,5149,-1312,5146,-1309,5142,-1305,5140,-1302,5110,-1271,5110,-1261,5165,-1261,5165,-1271,5124,-1271,5151,-1299,5154,-1302,5155,-1303,5159,-1308,5161,-1311,5162,-1315,5163,-1318,5164,-1321,5164,-1332,5161,-1338,5160,-1340xe" filled="t" fillcolor="#231F20" stroked="f">
                <v:path arrowok="t"/>
                <v:fill type="solid"/>
              </v:shape>
              <v:shape style="position:absolute;left:5110;top:-1349;width:55;height:88" coordorigin="5110,-1349" coordsize="55,88" path="m5144,-1349l5131,-1349,5127,-1349,5119,-1347,5115,-1346,5110,-1344,5110,-1332,5115,-1334,5119,-1336,5123,-1338,5127,-1339,5131,-1340,5160,-1340,5151,-1347,5144,-1349xe" filled="t" fillcolor="#231F20" stroked="f">
                <v:path arrowok="t"/>
                <v:fill type="solid"/>
              </v:shape>
            </v:group>
            <v:group style="position:absolute;left:5184;top:-1349;width:60;height:90" coordorigin="5184,-1349" coordsize="60,90">
              <v:shape style="position:absolute;left:5184;top:-1349;width:60;height:90" coordorigin="5184,-1349" coordsize="60,90" path="m5224,-1349l5205,-1349,5197,-1345,5192,-1338,5187,-1330,5184,-1319,5184,-1290,5187,-1279,5197,-1263,5205,-1260,5224,-1260,5231,-1263,5235,-1269,5208,-1269,5204,-1272,5198,-1284,5196,-1293,5196,-1316,5198,-1325,5204,-1337,5208,-1340,5235,-1340,5231,-1345,5224,-1349xe" filled="t" fillcolor="#231F20" stroked="f">
                <v:path arrowok="t"/>
                <v:fill type="solid"/>
              </v:shape>
              <v:shape style="position:absolute;left:5184;top:-1349;width:60;height:90" coordorigin="5184,-1349" coordsize="60,90" path="m5235,-1340l5220,-1340,5225,-1337,5228,-1331,5231,-1325,5233,-1316,5233,-1293,5231,-1284,5228,-1278,5225,-1272,5220,-1269,5235,-1269,5237,-1271,5242,-1279,5244,-1290,5244,-1319,5242,-1330,5237,-1338,5235,-1340xe" filled="t" fillcolor="#231F20" stroked="f">
                <v:path arrowok="t"/>
                <v:fill type="solid"/>
              </v:shape>
            </v:group>
            <v:group style="position:absolute;left:6043;top:-1431;width:2;height:40" coordorigin="6043,-1431" coordsize="2,40">
              <v:shape style="position:absolute;left:6043;top:-1431;width:2;height:40" coordorigin="6043,-1431" coordsize="0,40" path="m6043,-1391l6043,-1431e" filled="t" fillcolor="#231F20" stroked="f">
                <v:path arrowok="t"/>
                <v:fill type="solid"/>
              </v:shape>
            </v:group>
            <v:group style="position:absolute;left:6043;top:-1987;width:2;height:40" coordorigin="6043,-1987" coordsize="2,40">
              <v:shape style="position:absolute;left:6043;top:-1987;width:2;height:40" coordorigin="6043,-1987" coordsize="0,40" path="m6043,-1987l6043,-1947e" filled="t" fillcolor="#231F20" stroked="f">
                <v:path arrowok="t"/>
                <v:fill type="solid"/>
              </v:shape>
            </v:group>
            <v:group style="position:absolute;left:5986;top:-1349;width:55;height:88" coordorigin="5986,-1349" coordsize="55,88">
              <v:shape style="position:absolute;left:5986;top:-1349;width:55;height:88" coordorigin="5986,-1349" coordsize="55,88" path="m6036,-1340l6016,-1340,6020,-1338,6027,-1332,6028,-1328,6028,-1321,6028,-1318,6026,-1315,6025,-1312,6022,-1309,6018,-1305,6016,-1302,5986,-1271,5986,-1261,6041,-1261,6041,-1271,6000,-1271,6027,-1299,6030,-1302,6031,-1303,6035,-1308,6037,-1311,6038,-1315,6040,-1318,6040,-1321,6040,-1332,6037,-1338,6036,-1340xe" filled="t" fillcolor="#231F20" stroked="f">
                <v:path arrowok="t"/>
                <v:fill type="solid"/>
              </v:shape>
              <v:shape style="position:absolute;left:5986;top:-1349;width:55;height:88" coordorigin="5986,-1349" coordsize="55,88" path="m6020,-1349l6007,-1349,6003,-1349,5995,-1347,5991,-1346,5986,-1344,5986,-1332,5991,-1334,5995,-1336,5999,-1338,6003,-1339,6007,-1340,6036,-1340,6027,-1347,6020,-1349xe" filled="t" fillcolor="#231F20" stroked="f">
                <v:path arrowok="t"/>
                <v:fill type="solid"/>
              </v:shape>
            </v:group>
            <v:group style="position:absolute;left:6062;top:-1348;width:56;height:88" coordorigin="6062,-1348" coordsize="56,88">
              <v:shape style="position:absolute;left:6062;top:-1348;width:56;height:88" coordorigin="6062,-1348" coordsize="56,88" path="m6062,-1275l6062,-1263,6066,-1262,6070,-1261,6073,-1260,6077,-1260,6081,-1260,6095,-1260,6103,-1262,6112,-1269,6080,-1269,6076,-1270,6069,-1272,6065,-1273,6062,-1275xe" filled="t" fillcolor="#231F20" stroked="f">
                <v:path arrowok="t"/>
                <v:fill type="solid"/>
              </v:shape>
              <v:shape style="position:absolute;left:6062;top:-1348;width:56;height:88" coordorigin="6062,-1348" coordsize="56,88" path="m6111,-1309l6091,-1309,6096,-1307,6100,-1303,6104,-1300,6106,-1295,6106,-1283,6104,-1278,6100,-1275,6096,-1271,6091,-1269,6112,-1269,6115,-1272,6118,-1280,6118,-1298,6115,-1305,6111,-1309xe" filled="t" fillcolor="#231F20" stroked="f">
                <v:path arrowok="t"/>
                <v:fill type="solid"/>
              </v:shape>
              <v:shape style="position:absolute;left:6062;top:-1348;width:56;height:88" coordorigin="6062,-1348" coordsize="56,88" path="m6111,-1348l6065,-1348,6065,-1304,6069,-1306,6072,-1307,6078,-1308,6081,-1309,6111,-1309,6109,-1310,6104,-1316,6101,-1317,6076,-1317,6076,-1338,6111,-1338,6111,-1348xe" filled="t" fillcolor="#231F20" stroked="f">
                <v:path arrowok="t"/>
                <v:fill type="solid"/>
              </v:shape>
              <v:shape style="position:absolute;left:6062;top:-1348;width:56;height:88" coordorigin="6062,-1348" coordsize="56,88" path="m6096,-1318l6085,-1318,6080,-1318,6078,-1317,6076,-1317,6101,-1317,6096,-1318xe" filled="t" fillcolor="#231F20" stroked="f">
                <v:path arrowok="t"/>
                <v:fill type="solid"/>
              </v:shape>
            </v:group>
            <v:group style="position:absolute;left:6918;top:-1431;width:2;height:40" coordorigin="6918,-1431" coordsize="2,40">
              <v:shape style="position:absolute;left:6918;top:-1431;width:2;height:40" coordorigin="6918,-1431" coordsize="0,40" path="m6918,-1391l6918,-1431e" filled="t" fillcolor="#231F20" stroked="f">
                <v:path arrowok="t"/>
                <v:fill type="solid"/>
              </v:shape>
            </v:group>
            <v:group style="position:absolute;left:6918;top:-1987;width:2;height:40" coordorigin="6918,-1987" coordsize="2,40">
              <v:shape style="position:absolute;left:6918;top:-1987;width:2;height:40" coordorigin="6918,-1987" coordsize="0,40" path="m6918,-1987l6918,-1947e" filled="t" fillcolor="#231F20" stroked="f">
                <v:path arrowok="t"/>
                <v:fill type="solid"/>
              </v:shape>
            </v:group>
            <v:group style="position:absolute;left:6860;top:-1349;width:57;height:90" coordorigin="6860,-1349" coordsize="57,90">
              <v:shape style="position:absolute;left:6860;top:-1349;width:57;height:90" coordorigin="6860,-1349" coordsize="57,90" path="m6860,-1275l6860,-1264,6864,-1262,6868,-1261,6872,-1261,6875,-1260,6879,-1260,6894,-1260,6902,-1262,6908,-1266,6912,-1269,6878,-1269,6874,-1270,6867,-1272,6863,-1273,6860,-1275xe" filled="t" fillcolor="#231F20" stroked="f">
                <v:path arrowok="t"/>
                <v:fill type="solid"/>
              </v:shape>
              <v:shape style="position:absolute;left:6860;top:-1349;width:57;height:90" coordorigin="6860,-1349" coordsize="57,90" path="m6912,-1340l6891,-1340,6895,-1338,6898,-1336,6902,-1334,6903,-1330,6903,-1321,6902,-1318,6899,-1316,6895,-1313,6891,-1312,6875,-1312,6875,-1303,6891,-1303,6896,-1301,6903,-1295,6905,-1291,6905,-1281,6903,-1276,6896,-1271,6890,-1269,6912,-1269,6914,-1271,6917,-1278,6917,-1292,6915,-1297,6909,-1304,6905,-1307,6899,-1308,6904,-1309,6908,-1311,6913,-1318,6915,-1322,6915,-1334,6912,-1339,6912,-1340xe" filled="t" fillcolor="#231F20" stroked="f">
                <v:path arrowok="t"/>
                <v:fill type="solid"/>
              </v:shape>
              <v:shape style="position:absolute;left:6860;top:-1349;width:57;height:90" coordorigin="6860,-1349" coordsize="57,90" path="m6895,-1349l6882,-1349,6879,-1349,6871,-1348,6867,-1347,6862,-1346,6862,-1335,6867,-1337,6871,-1338,6878,-1339,6882,-1340,6912,-1340,6902,-1347,6895,-1349xe" filled="t" fillcolor="#231F20" stroked="f">
                <v:path arrowok="t"/>
                <v:fill type="solid"/>
              </v:shape>
            </v:group>
            <v:group style="position:absolute;left:6934;top:-1349;width:60;height:90" coordorigin="6934,-1349" coordsize="60,90">
              <v:shape style="position:absolute;left:6934;top:-1349;width:60;height:90" coordorigin="6934,-1349" coordsize="60,90" path="m6974,-1349l6954,-1349,6947,-1345,6942,-1338,6937,-1330,6934,-1319,6934,-1290,6937,-1279,6947,-1263,6954,-1260,6974,-1260,6981,-1263,6985,-1269,6958,-1269,6954,-1272,6947,-1284,6946,-1293,6946,-1316,6947,-1325,6954,-1337,6958,-1340,6985,-1340,6981,-1345,6974,-1349xe" filled="t" fillcolor="#231F20" stroked="f">
                <v:path arrowok="t"/>
                <v:fill type="solid"/>
              </v:shape>
              <v:shape style="position:absolute;left:6934;top:-1349;width:60;height:90" coordorigin="6934,-1349" coordsize="60,90" path="m6985,-1340l6970,-1340,6975,-1337,6978,-1331,6981,-1325,6982,-1316,6982,-1293,6981,-1284,6978,-1278,6975,-1272,6970,-1269,6985,-1269,6986,-1271,6992,-1279,6994,-1290,6994,-1319,6992,-1330,6986,-1338,6985,-1340xe" filled="t" fillcolor="#231F20" stroked="f">
                <v:path arrowok="t"/>
                <v:fill type="solid"/>
              </v:shape>
            </v:group>
            <v:group style="position:absolute;left:7793;top:-1431;width:2;height:40" coordorigin="7793,-1431" coordsize="2,40">
              <v:shape style="position:absolute;left:7793;top:-1431;width:2;height:40" coordorigin="7793,-1431" coordsize="0,40" path="m7793,-1391l7793,-1431e" filled="t" fillcolor="#231F20" stroked="f">
                <v:path arrowok="t"/>
                <v:fill type="solid"/>
              </v:shape>
            </v:group>
            <v:group style="position:absolute;left:7793;top:-1987;width:2;height:40" coordorigin="7793,-1987" coordsize="2,40">
              <v:shape style="position:absolute;left:7793;top:-1987;width:2;height:40" coordorigin="7793,-1987" coordsize="0,40" path="m7793,-1987l7793,-1947e" filled="t" fillcolor="#231F20" stroked="f">
                <v:path arrowok="t"/>
                <v:fill type="solid"/>
              </v:shape>
            </v:group>
            <v:group style="position:absolute;left:7736;top:-1349;width:57;height:90" coordorigin="7736,-1349" coordsize="57,90">
              <v:shape style="position:absolute;left:7736;top:-1349;width:57;height:90" coordorigin="7736,-1349" coordsize="57,90" path="m7736,-1275l7736,-1264,7740,-1262,7744,-1261,7748,-1261,7752,-1260,7755,-1260,7770,-1260,7778,-1262,7784,-1266,7788,-1269,7754,-1269,7750,-1270,7743,-1272,7739,-1273,7736,-1275xe" filled="t" fillcolor="#231F20" stroked="f">
                <v:path arrowok="t"/>
                <v:fill type="solid"/>
              </v:shape>
              <v:shape style="position:absolute;left:7736;top:-1349;width:57;height:90" coordorigin="7736,-1349" coordsize="57,90" path="m7788,-1340l7767,-1340,7771,-1338,7774,-1336,7778,-1334,7779,-1330,7779,-1321,7778,-1318,7775,-1316,7771,-1313,7767,-1312,7751,-1312,7751,-1303,7767,-1303,7772,-1301,7779,-1295,7781,-1291,7781,-1281,7779,-1276,7772,-1271,7766,-1269,7788,-1269,7790,-1271,7793,-1278,7793,-1292,7791,-1297,7785,-1304,7781,-1307,7775,-1308,7780,-1309,7784,-1311,7787,-1315,7789,-1318,7791,-1322,7791,-1334,7788,-1339,7788,-1340xe" filled="t" fillcolor="#231F20" stroked="f">
                <v:path arrowok="t"/>
                <v:fill type="solid"/>
              </v:shape>
              <v:shape style="position:absolute;left:7736;top:-1349;width:57;height:90" coordorigin="7736,-1349" coordsize="57,90" path="m7771,-1349l7758,-1349,7755,-1349,7747,-1348,7743,-1347,7738,-1346,7738,-1335,7743,-1337,7747,-1338,7754,-1339,7758,-1340,7788,-1340,7778,-1347,7771,-1349xe" filled="t" fillcolor="#231F20" stroked="f">
                <v:path arrowok="t"/>
                <v:fill type="solid"/>
              </v:shape>
            </v:group>
            <v:group style="position:absolute;left:7812;top:-1348;width:56;height:88" coordorigin="7812,-1348" coordsize="56,88">
              <v:shape style="position:absolute;left:7812;top:-1348;width:56;height:88" coordorigin="7812,-1348" coordsize="56,88" path="m7812,-1275l7812,-1263,7816,-1262,7819,-1261,7823,-1260,7827,-1260,7831,-1260,7845,-1260,7853,-1262,7861,-1269,7830,-1269,7826,-1270,7819,-1272,7815,-1273,7812,-1275xe" filled="t" fillcolor="#231F20" stroked="f">
                <v:path arrowok="t"/>
                <v:fill type="solid"/>
              </v:shape>
              <v:shape style="position:absolute;left:7812;top:-1348;width:56;height:88" coordorigin="7812,-1348" coordsize="56,88" path="m7861,-1309l7841,-1309,7846,-1307,7850,-1303,7854,-1300,7856,-1295,7856,-1283,7854,-1278,7850,-1275,7846,-1271,7841,-1269,7861,-1269,7865,-1272,7868,-1280,7868,-1298,7865,-1305,7861,-1309xe" filled="t" fillcolor="#231F20" stroked="f">
                <v:path arrowok="t"/>
                <v:fill type="solid"/>
              </v:shape>
              <v:shape style="position:absolute;left:7812;top:-1348;width:56;height:88" coordorigin="7812,-1348" coordsize="56,88" path="m7861,-1348l7815,-1348,7815,-1304,7818,-1306,7822,-1307,7828,-1308,7831,-1309,7861,-1309,7859,-1310,7853,-1316,7851,-1317,7826,-1317,7826,-1338,7861,-1338,7861,-1348xe" filled="t" fillcolor="#231F20" stroked="f">
                <v:path arrowok="t"/>
                <v:fill type="solid"/>
              </v:shape>
              <v:shape style="position:absolute;left:7812;top:-1348;width:56;height:88" coordorigin="7812,-1348" coordsize="56,88" path="m7846,-1318l7835,-1318,7829,-1318,7828,-1317,7826,-1317,7851,-1317,7846,-1318xe" filled="t" fillcolor="#231F20" stroked="f">
                <v:path arrowok="t"/>
                <v:fill type="solid"/>
              </v:shape>
            </v:group>
            <v:group style="position:absolute;left:8668;top:-1431;width:2;height:40" coordorigin="8668,-1431" coordsize="2,40">
              <v:shape style="position:absolute;left:8668;top:-1431;width:2;height:40" coordorigin="8668,-1431" coordsize="0,40" path="m8668,-1391l8668,-1431e" filled="t" fillcolor="#231F20" stroked="f">
                <v:path arrowok="t"/>
                <v:fill type="solid"/>
              </v:shape>
            </v:group>
            <v:group style="position:absolute;left:8668;top:-1987;width:2;height:40" coordorigin="8668,-1987" coordsize="2,40">
              <v:shape style="position:absolute;left:8668;top:-1987;width:2;height:40" coordorigin="8668,-1987" coordsize="0,40" path="m8668,-1987l8668,-1947e" filled="t" fillcolor="#231F20" stroked="f">
                <v:path arrowok="t"/>
                <v:fill type="solid"/>
              </v:shape>
            </v:group>
            <v:group style="position:absolute;left:8605;top:-1348;width:51;height:87" coordorigin="8605,-1348" coordsize="51,87">
              <v:shape style="position:absolute;left:8605;top:-1348;width:51;height:87" coordorigin="8605,-1348" coordsize="51,87" path="m8655,-1282l8644,-1282,8644,-1261,8655,-1261,8655,-1282xe" filled="t" fillcolor="#231F20" stroked="f">
                <v:path arrowok="t"/>
                <v:fill type="solid"/>
              </v:shape>
              <v:shape style="position:absolute;left:8605;top:-1348;width:51;height:87" coordorigin="8605,-1348" coordsize="51,87" path="m8655,-1348l8641,-1348,8605,-1293,8605,-1282,8668,-1282,8668,-1291,8614,-1291,8644,-1338,8655,-1338,8655,-1348xe" filled="t" fillcolor="#231F20" stroked="f">
                <v:path arrowok="t"/>
                <v:fill type="solid"/>
              </v:shape>
              <v:shape style="position:absolute;left:8605;top:-1348;width:51;height:87" coordorigin="8605,-1348" coordsize="51,87" path="m8655,-1338l8644,-1338,8644,-1291,8655,-1291,8655,-1338xe" filled="t" fillcolor="#231F20" stroked="f">
                <v:path arrowok="t"/>
                <v:fill type="solid"/>
              </v:shape>
            </v:group>
            <v:group style="position:absolute;left:8682;top:-1349;width:60;height:90" coordorigin="8682,-1349" coordsize="60,90">
              <v:shape style="position:absolute;left:8682;top:-1349;width:60;height:90" coordorigin="8682,-1349" coordsize="60,90" path="m8722,-1349l8702,-1349,8695,-1345,8690,-1338,8685,-1330,8682,-1319,8682,-1290,8685,-1279,8695,-1263,8702,-1260,8722,-1260,8729,-1263,8733,-1269,8706,-1269,8702,-1272,8699,-1278,8695,-1284,8694,-1293,8694,-1316,8695,-1325,8699,-1331,8702,-1337,8706,-1340,8733,-1340,8729,-1345,8722,-1349xe" filled="t" fillcolor="#231F20" stroked="f">
                <v:path arrowok="t"/>
                <v:fill type="solid"/>
              </v:shape>
              <v:shape style="position:absolute;left:8682;top:-1349;width:60;height:90" coordorigin="8682,-1349" coordsize="60,90" path="m8733,-1340l8718,-1340,8723,-1337,8726,-1331,8729,-1325,8730,-1316,8730,-1293,8729,-1284,8726,-1278,8723,-1272,8718,-1269,8733,-1269,8734,-1271,8740,-1279,8742,-1290,8742,-1319,8740,-1330,8734,-1338,8733,-1340xe" filled="t" fillcolor="#231F20" stroked="f">
                <v:path arrowok="t"/>
                <v:fill type="solid"/>
              </v:shape>
            </v:group>
            <v:group style="position:absolute;left:9542;top:-1431;width:2;height:40" coordorigin="9542,-1431" coordsize="2,40">
              <v:shape style="position:absolute;left:9542;top:-1431;width:2;height:40" coordorigin="9542,-1431" coordsize="0,40" path="m9542,-1391l9542,-1431e" filled="t" fillcolor="#231F20" stroked="f">
                <v:path arrowok="t"/>
                <v:fill type="solid"/>
              </v:shape>
            </v:group>
            <v:group style="position:absolute;left:9542;top:-1987;width:2;height:40" coordorigin="9542,-1987" coordsize="2,40">
              <v:shape style="position:absolute;left:9542;top:-1987;width:2;height:40" coordorigin="9542,-1987" coordsize="0,40" path="m9542,-1987l9542,-1947e" filled="t" fillcolor="#231F20" stroked="f">
                <v:path arrowok="t"/>
                <v:fill type="solid"/>
              </v:shape>
            </v:group>
            <v:group style="position:absolute;left:9481;top:-1348;width:51;height:87" coordorigin="9481,-1348" coordsize="51,87">
              <v:shape style="position:absolute;left:9481;top:-1348;width:51;height:87" coordorigin="9481,-1348" coordsize="51,87" path="m9531,-1282l9520,-1282,9520,-1261,9531,-1261,9531,-1282xe" filled="t" fillcolor="#231F20" stroked="f">
                <v:path arrowok="t"/>
                <v:fill type="solid"/>
              </v:shape>
              <v:shape style="position:absolute;left:9481;top:-1348;width:51;height:87" coordorigin="9481,-1348" coordsize="51,87" path="m9531,-1348l9517,-1348,9481,-1293,9481,-1282,9544,-1282,9544,-1291,9490,-1291,9520,-1338,9531,-1338,9531,-1348xe" filled="t" fillcolor="#231F20" stroked="f">
                <v:path arrowok="t"/>
                <v:fill type="solid"/>
              </v:shape>
              <v:shape style="position:absolute;left:9481;top:-1348;width:51;height:87" coordorigin="9481,-1348" coordsize="51,87" path="m9531,-1338l9520,-1338,9520,-1291,9531,-1291,9531,-1338xe" filled="t" fillcolor="#231F20" stroked="f">
                <v:path arrowok="t"/>
                <v:fill type="solid"/>
              </v:shape>
            </v:group>
            <v:group style="position:absolute;left:9560;top:-1348;width:56;height:88" coordorigin="9560,-1348" coordsize="56,88">
              <v:shape style="position:absolute;left:9560;top:-1348;width:56;height:88" coordorigin="9560,-1348" coordsize="56,88" path="m9560,-1275l9560,-1263,9564,-1262,9567,-1261,9571,-1260,9575,-1260,9579,-1260,9593,-1260,9601,-1262,9609,-1269,9578,-1269,9574,-1270,9567,-1272,9563,-1273,9560,-1275xe" filled="t" fillcolor="#231F20" stroked="f">
                <v:path arrowok="t"/>
                <v:fill type="solid"/>
              </v:shape>
              <v:shape style="position:absolute;left:9560;top:-1348;width:56;height:88" coordorigin="9560,-1348" coordsize="56,88" path="m9609,-1309l9589,-1309,9594,-1307,9598,-1303,9602,-1300,9604,-1295,9604,-1283,9602,-1278,9598,-1275,9594,-1271,9589,-1269,9609,-1269,9613,-1272,9616,-1280,9616,-1298,9613,-1305,9609,-1309xe" filled="t" fillcolor="#231F20" stroked="f">
                <v:path arrowok="t"/>
                <v:fill type="solid"/>
              </v:shape>
              <v:shape style="position:absolute;left:9560;top:-1348;width:56;height:88" coordorigin="9560,-1348" coordsize="56,88" path="m9609,-1348l9563,-1348,9563,-1304,9566,-1306,9570,-1307,9576,-1308,9579,-1309,9609,-1309,9607,-1310,9601,-1316,9599,-1317,9574,-1317,9574,-1338,9609,-1338,9609,-1348xe" filled="t" fillcolor="#231F20" stroked="f">
                <v:path arrowok="t"/>
                <v:fill type="solid"/>
              </v:shape>
              <v:shape style="position:absolute;left:9560;top:-1348;width:56;height:88" coordorigin="9560,-1348" coordsize="56,88" path="m9594,-1318l9582,-1318,9577,-1318,9576,-1317,9574,-1317,9599,-1317,9594,-1318xe" filled="t" fillcolor="#231F20" stroked="f">
                <v:path arrowok="t"/>
                <v:fill type="solid"/>
              </v:shape>
            </v:group>
            <v:group style="position:absolute;left:10417;top:-1431;width:2;height:40" coordorigin="10417,-1431" coordsize="2,40">
              <v:shape style="position:absolute;left:10417;top:-1431;width:2;height:40" coordorigin="10417,-1431" coordsize="0,40" path="m10417,-1391l10417,-1431e" filled="t" fillcolor="#231F20" stroked="f">
                <v:path arrowok="t"/>
                <v:fill type="solid"/>
              </v:shape>
            </v:group>
            <v:group style="position:absolute;left:10417;top:-1987;width:2;height:40" coordorigin="10417,-1987" coordsize="2,40">
              <v:shape style="position:absolute;left:10417;top:-1987;width:2;height:40" coordorigin="10417,-1987" coordsize="0,40" path="m10417,-1987l10417,-1947e" filled="t" fillcolor="#231F20" stroked="f">
                <v:path arrowok="t"/>
                <v:fill type="solid"/>
              </v:shape>
            </v:group>
            <v:group style="position:absolute;left:10359;top:-1348;width:56;height:88" coordorigin="10359,-1348" coordsize="56,88">
              <v:shape style="position:absolute;left:10359;top:-1348;width:56;height:88" coordorigin="10359,-1348" coordsize="56,88" path="m10359,-1275l10359,-1263,10363,-1262,10367,-1261,10371,-1260,10375,-1260,10378,-1260,10392,-1260,10401,-1262,10409,-1269,10377,-1269,10374,-1270,10366,-1272,10363,-1273,10359,-1275xe" filled="t" fillcolor="#231F20" stroked="f">
                <v:path arrowok="t"/>
                <v:fill type="solid"/>
              </v:shape>
              <v:shape style="position:absolute;left:10359;top:-1348;width:56;height:88" coordorigin="10359,-1348" coordsize="56,88" path="m10409,-1309l10388,-1309,10394,-1307,10398,-1303,10401,-1300,10403,-1295,10403,-1283,10401,-1278,10398,-1275,10394,-1271,10388,-1269,10409,-1269,10412,-1272,10415,-1280,10415,-1298,10412,-1305,10409,-1309xe" filled="t" fillcolor="#231F20" stroked="f">
                <v:path arrowok="t"/>
                <v:fill type="solid"/>
              </v:shape>
              <v:shape style="position:absolute;left:10359;top:-1348;width:56;height:88" coordorigin="10359,-1348" coordsize="56,88" path="m10409,-1348l10363,-1348,10363,-1304,10366,-1306,10369,-1307,10375,-1308,10379,-1309,10409,-1309,10407,-1310,10401,-1316,10398,-1317,10373,-1317,10373,-1338,10409,-1338,10409,-1348xe" filled="t" fillcolor="#231F20" stroked="f">
                <v:path arrowok="t"/>
                <v:fill type="solid"/>
              </v:shape>
              <v:shape style="position:absolute;left:10359;top:-1348;width:56;height:88" coordorigin="10359,-1348" coordsize="56,88" path="m10393,-1318l10382,-1318,10377,-1318,10375,-1317,10373,-1317,10398,-1317,10393,-1318xe" filled="t" fillcolor="#231F20" stroked="f">
                <v:path arrowok="t"/>
                <v:fill type="solid"/>
              </v:shape>
            </v:group>
            <v:group style="position:absolute;left:10433;top:-1349;width:60;height:90" coordorigin="10433,-1349" coordsize="60,90">
              <v:shape style="position:absolute;left:10433;top:-1349;width:60;height:90" coordorigin="10433,-1349" coordsize="60,90" path="m10473,-1349l10454,-1349,10446,-1345,10441,-1338,10436,-1330,10433,-1319,10433,-1290,10436,-1279,10446,-1263,10454,-1260,10473,-1260,10480,-1263,10484,-1269,10457,-1269,10453,-1272,10447,-1284,10445,-1293,10445,-1316,10447,-1325,10453,-1337,10457,-1340,10484,-1340,10480,-1345,10473,-1349xe" filled="t" fillcolor="#231F20" stroked="f">
                <v:path arrowok="t"/>
                <v:fill type="solid"/>
              </v:shape>
              <v:shape style="position:absolute;left:10433;top:-1349;width:60;height:90" coordorigin="10433,-1349" coordsize="60,90" path="m10484,-1340l10469,-1340,10474,-1337,10477,-1331,10480,-1325,10482,-1316,10482,-1293,10480,-1284,10477,-1278,10474,-1272,10469,-1269,10484,-1269,10486,-1271,10491,-1279,10493,-1290,10493,-1319,10491,-1330,10486,-1338,10484,-1340xe" filled="t" fillcolor="#231F20" stroked="f">
                <v:path arrowok="t"/>
                <v:fill type="solid"/>
              </v:shape>
            </v:group>
            <v:group style="position:absolute;left:11292;top:-1431;width:2;height:40" coordorigin="11292,-1431" coordsize="2,40">
              <v:shape style="position:absolute;left:11292;top:-1431;width:2;height:40" coordorigin="11292,-1431" coordsize="0,40" path="m11292,-1391l11292,-1431e" filled="t" fillcolor="#231F20" stroked="f">
                <v:path arrowok="t"/>
                <v:fill type="solid"/>
              </v:shape>
            </v:group>
            <v:group style="position:absolute;left:11292;top:-1987;width:2;height:40" coordorigin="11292,-1987" coordsize="2,40">
              <v:shape style="position:absolute;left:11292;top:-1987;width:2;height:40" coordorigin="11292,-1987" coordsize="0,40" path="m11292,-1987l11292,-1947e" filled="t" fillcolor="#231F20" stroked="f">
                <v:path arrowok="t"/>
                <v:fill type="solid"/>
              </v:shape>
            </v:group>
            <v:group style="position:absolute;left:11235;top:-1348;width:56;height:88" coordorigin="11235,-1348" coordsize="56,88">
              <v:shape style="position:absolute;left:11235;top:-1348;width:56;height:88" coordorigin="11235,-1348" coordsize="56,88" path="m11235,-1275l11235,-1263,11239,-1262,11243,-1261,11247,-1260,11251,-1260,11254,-1260,11268,-1260,11277,-1262,11285,-1269,11254,-1269,11250,-1270,11242,-1272,11239,-1273,11235,-1275xe" filled="t" fillcolor="#231F20" stroked="f">
                <v:path arrowok="t"/>
                <v:fill type="solid"/>
              </v:shape>
              <v:shape style="position:absolute;left:11235;top:-1348;width:56;height:88" coordorigin="11235,-1348" coordsize="56,88" path="m11285,-1309l11264,-1309,11270,-1307,11274,-1303,11277,-1300,11279,-1295,11279,-1283,11277,-1278,11274,-1275,11270,-1271,11264,-1269,11285,-1269,11288,-1272,11291,-1280,11291,-1298,11288,-1305,11285,-1309xe" filled="t" fillcolor="#231F20" stroked="f">
                <v:path arrowok="t"/>
                <v:fill type="solid"/>
              </v:shape>
              <v:shape style="position:absolute;left:11235;top:-1348;width:56;height:88" coordorigin="11235,-1348" coordsize="56,88" path="m11285,-1348l11239,-1348,11239,-1304,11242,-1306,11245,-1307,11248,-1308,11251,-1308,11255,-1309,11285,-1309,11277,-1316,11274,-1317,11249,-1317,11249,-1338,11285,-1338,11285,-1348xe" filled="t" fillcolor="#231F20" stroked="f">
                <v:path arrowok="t"/>
                <v:fill type="solid"/>
              </v:shape>
              <v:shape style="position:absolute;left:11235;top:-1348;width:56;height:88" coordorigin="11235,-1348" coordsize="56,88" path="m11269,-1318l11258,-1318,11253,-1318,11251,-1317,11249,-1317,11274,-1317,11269,-1318xe" filled="t" fillcolor="#231F20" stroked="f">
                <v:path arrowok="t"/>
                <v:fill type="solid"/>
              </v:shape>
            </v:group>
            <v:group style="position:absolute;left:11311;top:-1348;width:56;height:88" coordorigin="11311,-1348" coordsize="56,88">
              <v:shape style="position:absolute;left:11311;top:-1348;width:56;height:88" coordorigin="11311,-1348" coordsize="56,88" path="m11311,-1275l11311,-1263,11315,-1262,11319,-1261,11322,-1260,11326,-1260,11330,-1260,11344,-1260,11352,-1262,11361,-1269,11329,-1269,11325,-1270,11322,-1271,11318,-1272,11314,-1273,11311,-1275xe" filled="t" fillcolor="#231F20" stroked="f">
                <v:path arrowok="t"/>
                <v:fill type="solid"/>
              </v:shape>
              <v:shape style="position:absolute;left:11311;top:-1348;width:56;height:88" coordorigin="11311,-1348" coordsize="56,88" path="m11360,-1309l11340,-1309,11345,-1307,11353,-1300,11355,-1295,11355,-1283,11353,-1278,11345,-1271,11340,-1269,11361,-1269,11364,-1272,11367,-1280,11367,-1298,11364,-1305,11360,-1309xe" filled="t" fillcolor="#231F20" stroked="f">
                <v:path arrowok="t"/>
                <v:fill type="solid"/>
              </v:shape>
              <v:shape style="position:absolute;left:11311;top:-1348;width:56;height:88" coordorigin="11311,-1348" coordsize="56,88" path="m11360,-1348l11314,-1348,11314,-1304,11318,-1306,11321,-1307,11327,-1308,11330,-1309,11360,-1309,11353,-1316,11350,-1317,11325,-1317,11325,-1338,11360,-1338,11360,-1348xe" filled="t" fillcolor="#231F20" stroked="f">
                <v:path arrowok="t"/>
                <v:fill type="solid"/>
              </v:shape>
              <v:shape style="position:absolute;left:11311;top:-1348;width:56;height:88" coordorigin="11311,-1348" coordsize="56,88" path="m11345,-1318l11334,-1318,11329,-1318,11327,-1317,11325,-1317,11350,-1317,11345,-1318xe" filled="t" fillcolor="#231F20" stroked="f">
                <v:path arrowok="t"/>
                <v:fill type="solid"/>
              </v:shape>
            </v:group>
            <v:group style="position:absolute;left:1844;top:-1391;width:40;height:2" coordorigin="1844,-1391" coordsize="40,2">
              <v:shape style="position:absolute;left:1844;top:-1391;width:40;height:2" coordorigin="1844,-1391" coordsize="40,0" path="m1844,-1391l1884,-1391e" filled="t" fillcolor="#231F20" stroked="f">
                <v:path arrowok="t"/>
                <v:fill type="solid"/>
              </v:shape>
            </v:group>
            <v:group style="position:absolute;left:11427;top:-1391;width:40;height:2" coordorigin="11427,-1391" coordsize="40,2">
              <v:shape style="position:absolute;left:11427;top:-1391;width:40;height:2" coordorigin="11427,-1391" coordsize="40,0" path="m11467,-1391l11427,-1391e" filled="t" fillcolor="#231F20" stroked="f">
                <v:path arrowok="t"/>
                <v:fill type="solid"/>
              </v:shape>
            </v:group>
            <v:group style="position:absolute;left:1649;top:-1445;width:52;height:87" coordorigin="1649,-1445" coordsize="52,87">
              <v:shape style="position:absolute;left:1649;top:-1445;width:52;height:87" coordorigin="1649,-1445" coordsize="52,87" path="m1700,-1368l1650,-1368,1650,-1358,1700,-1358,1700,-1368xe" filled="t" fillcolor="#231F20" stroked="f">
                <v:path arrowok="t"/>
                <v:fill type="solid"/>
              </v:shape>
              <v:shape style="position:absolute;left:1649;top:-1445;width:52;height:87" coordorigin="1649,-1445" coordsize="52,87" path="m1681,-1434l1670,-1434,1670,-1368,1681,-1368,1681,-1434xe" filled="t" fillcolor="#231F20" stroked="f">
                <v:path arrowok="t"/>
                <v:fill type="solid"/>
              </v:shape>
              <v:shape style="position:absolute;left:1649;top:-1445;width:52;height:87" coordorigin="1649,-1445" coordsize="52,87" path="m1681,-1445l1669,-1445,1649,-1441,1649,-1430,1670,-1434,1681,-1434,1681,-1445xe" filled="t" fillcolor="#231F20" stroked="f">
                <v:path arrowok="t"/>
                <v:fill type="solid"/>
              </v:shape>
            </v:group>
            <v:group style="position:absolute;left:1757;top:-1447;width:60;height:90" coordorigin="1757,-1447" coordsize="60,90">
              <v:shape style="position:absolute;left:1757;top:-1447;width:60;height:90" coordorigin="1757,-1447" coordsize="60,90" path="m1797,-1447l1777,-1447,1770,-1443,1765,-1435,1759,-1427,1757,-1416,1757,-1387,1759,-1376,1770,-1361,1777,-1357,1797,-1357,1804,-1361,1808,-1366,1781,-1366,1776,-1369,1770,-1381,1769,-1390,1769,-1414,1770,-1423,1776,-1434,1781,-1437,1808,-1437,1804,-1443,1797,-1447xe" filled="t" fillcolor="#231F20" stroked="f">
                <v:path arrowok="t"/>
                <v:fill type="solid"/>
              </v:shape>
              <v:shape style="position:absolute;left:1757;top:-1447;width:60;height:90" coordorigin="1757,-1447" coordsize="60,90" path="m1808,-1437l1793,-1437,1798,-1434,1801,-1428,1804,-1423,1805,-1414,1805,-1390,1804,-1381,1801,-1375,1798,-1369,1793,-1366,1808,-1366,1809,-1368,1814,-1376,1817,-1387,1817,-1416,1814,-1427,1809,-1435,1808,-1437xe" filled="t" fillcolor="#231F20" stroked="f">
                <v:path arrowok="t"/>
                <v:fill type="solid"/>
              </v:shape>
            </v:group>
            <v:group style="position:absolute;left:1844;top:-1540;width:40;height:2" coordorigin="1844,-1540" coordsize="40,2">
              <v:shape style="position:absolute;left:1844;top:-1540;width:40;height:2" coordorigin="1844,-1540" coordsize="40,0" path="m1844,-1540l1884,-1540e" filled="t" fillcolor="#231F20" stroked="f">
                <v:path arrowok="t"/>
                <v:fill type="solid"/>
              </v:shape>
            </v:group>
            <v:group style="position:absolute;left:11427;top:-1540;width:40;height:2" coordorigin="11427,-1540" coordsize="40,2">
              <v:shape style="position:absolute;left:11427;top:-1540;width:40;height:2" coordorigin="11427,-1540" coordsize="40,0" path="m11467,-1540l11427,-1540e" filled="t" fillcolor="#231F20" stroked="f">
                <v:path arrowok="t"/>
                <v:fill type="solid"/>
              </v:shape>
            </v:group>
            <v:group style="position:absolute;left:1646;top:-1595;width:60;height:90" coordorigin="1646,-1595" coordsize="60,90">
              <v:shape style="position:absolute;left:1646;top:-1595;width:60;height:90" coordorigin="1646,-1595" coordsize="60,90" path="m1686,-1595l1666,-1595,1659,-1592,1654,-1584,1648,-1576,1646,-1565,1646,-1536,1648,-1525,1659,-1509,1666,-1506,1686,-1506,1693,-1509,1697,-1515,1670,-1515,1665,-1518,1659,-1530,1658,-1539,1658,-1562,1659,-1571,1665,-1583,1670,-1586,1697,-1586,1693,-1592,1686,-1595xe" filled="t" fillcolor="#231F20" stroked="f">
                <v:path arrowok="t"/>
                <v:fill type="solid"/>
              </v:shape>
              <v:shape style="position:absolute;left:1646;top:-1595;width:60;height:90" coordorigin="1646,-1595" coordsize="60,90" path="m1697,-1586l1682,-1586,1687,-1583,1690,-1577,1693,-1571,1694,-1562,1694,-1539,1693,-1530,1690,-1524,1687,-1518,1682,-1515,1697,-1515,1698,-1517,1703,-1525,1706,-1536,1706,-1565,1703,-1576,1698,-1584,1697,-1586xe" filled="t" fillcolor="#231F20" stroked="f">
                <v:path arrowok="t"/>
                <v:fill type="solid"/>
              </v:shape>
            </v:group>
            <v:group style="position:absolute;left:1761;top:-1594;width:56;height:88" coordorigin="1761,-1594" coordsize="56,88">
              <v:shape style="position:absolute;left:1761;top:-1594;width:56;height:88" coordorigin="1761,-1594" coordsize="56,88" path="m1761,-1521l1761,-1509,1765,-1508,1769,-1507,1772,-1507,1776,-1506,1780,-1506,1794,-1506,1802,-1508,1811,-1515,1779,-1515,1775,-1516,1768,-1518,1764,-1519,1761,-1521xe" filled="t" fillcolor="#231F20" stroked="f">
                <v:path arrowok="t"/>
                <v:fill type="solid"/>
              </v:shape>
              <v:shape style="position:absolute;left:1761;top:-1594;width:56;height:88" coordorigin="1761,-1594" coordsize="56,88" path="m1810,-1555l1790,-1555,1795,-1553,1799,-1549,1803,-1546,1805,-1541,1805,-1529,1803,-1524,1799,-1521,1795,-1517,1790,-1515,1811,-1515,1814,-1518,1817,-1526,1817,-1544,1814,-1551,1810,-1555xe" filled="t" fillcolor="#231F20" stroked="f">
                <v:path arrowok="t"/>
                <v:fill type="solid"/>
              </v:shape>
              <v:shape style="position:absolute;left:1761;top:-1594;width:56;height:88" coordorigin="1761,-1594" coordsize="56,88" path="m1810,-1594l1764,-1594,1764,-1550,1768,-1552,1771,-1553,1777,-1554,1780,-1555,1810,-1555,1808,-1557,1803,-1562,1800,-1563,1775,-1563,1775,-1584,1810,-1584,1810,-1594xe" filled="t" fillcolor="#231F20" stroked="f">
                <v:path arrowok="t"/>
                <v:fill type="solid"/>
              </v:shape>
              <v:shape style="position:absolute;left:1761;top:-1594;width:56;height:88" coordorigin="1761,-1594" coordsize="56,88" path="m1795,-1565l1784,-1565,1782,-1564,1779,-1564,1777,-1563,1775,-1563,1800,-1563,1795,-1565xe" filled="t" fillcolor="#231F20" stroked="f">
                <v:path arrowok="t"/>
                <v:fill type="solid"/>
              </v:shape>
            </v:group>
            <v:group style="position:absolute;left:1844;top:-1689;width:40;height:2" coordorigin="1844,-1689" coordsize="40,2">
              <v:shape style="position:absolute;left:1844;top:-1689;width:40;height:2" coordorigin="1844,-1689" coordsize="40,0" path="m1844,-1689l1884,-1689e" filled="t" fillcolor="#231F20" stroked="f">
                <v:path arrowok="t"/>
                <v:fill type="solid"/>
              </v:shape>
            </v:group>
            <v:group style="position:absolute;left:11427;top:-1689;width:40;height:2" coordorigin="11427,-1689" coordsize="40,2">
              <v:shape style="position:absolute;left:11427;top:-1689;width:40;height:2" coordorigin="11427,-1689" coordsize="40,0" path="m11467,-1689l11427,-1689e" filled="t" fillcolor="#231F20" stroked="f">
                <v:path arrowok="t"/>
                <v:fill type="solid"/>
              </v:shape>
            </v:group>
            <v:group style="position:absolute;left:1639;top:-1744;width:60;height:90" coordorigin="1639,-1744" coordsize="60,90">
              <v:shape style="position:absolute;left:1639;top:-1744;width:60;height:90" coordorigin="1639,-1744" coordsize="60,90" path="m1679,-1744l1659,-1744,1652,-1740,1647,-1733,1641,-1725,1639,-1714,1639,-1685,1641,-1674,1652,-1658,1659,-1655,1679,-1655,1686,-1658,1690,-1664,1663,-1664,1658,-1667,1652,-1679,1651,-1687,1651,-1711,1652,-1720,1658,-1732,1663,-1735,1690,-1735,1686,-1740,1679,-1744xe" filled="t" fillcolor="#231F20" stroked="f">
                <v:path arrowok="t"/>
                <v:fill type="solid"/>
              </v:shape>
              <v:shape style="position:absolute;left:1639;top:-1744;width:60;height:90" coordorigin="1639,-1744" coordsize="60,90" path="m1690,-1735l1675,-1735,1679,-1732,1683,-1726,1686,-1720,1687,-1711,1687,-1687,1686,-1679,1683,-1673,1679,-1667,1675,-1664,1690,-1664,1691,-1666,1696,-1674,1699,-1685,1699,-1714,1696,-1725,1691,-1733,1690,-1735xe" filled="t" fillcolor="#231F20" stroked="f">
                <v:path arrowok="t"/>
                <v:fill type="solid"/>
              </v:shape>
            </v:group>
            <v:group style="position:absolute;left:1752;top:-1744;width:60;height:90" coordorigin="1752,-1744" coordsize="60,90">
              <v:shape style="position:absolute;left:1752;top:-1744;width:60;height:90" coordorigin="1752,-1744" coordsize="60,90" path="m1792,-1744l1773,-1744,1765,-1740,1760,-1733,1755,-1725,1752,-1714,1752,-1685,1755,-1674,1765,-1658,1773,-1655,1792,-1655,1799,-1658,1803,-1664,1776,-1664,1772,-1667,1766,-1679,1764,-1687,1764,-1711,1766,-1720,1772,-1732,1776,-1735,1803,-1735,1799,-1740,1792,-1744xe" filled="t" fillcolor="#231F20" stroked="f">
                <v:path arrowok="t"/>
                <v:fill type="solid"/>
              </v:shape>
              <v:shape style="position:absolute;left:1752;top:-1744;width:60;height:90" coordorigin="1752,-1744" coordsize="60,90" path="m1803,-1735l1788,-1735,1793,-1732,1796,-1726,1799,-1720,1801,-1711,1801,-1687,1799,-1679,1796,-1673,1793,-1667,1788,-1664,1803,-1664,1805,-1666,1810,-1674,1812,-1685,1812,-1714,1810,-1725,1805,-1733,1803,-1735xe" filled="t" fillcolor="#231F20" stroked="f">
                <v:path arrowok="t"/>
                <v:fill type="solid"/>
              </v:shape>
            </v:group>
            <v:group style="position:absolute;left:1844;top:-1838;width:40;height:2" coordorigin="1844,-1838" coordsize="40,2">
              <v:shape style="position:absolute;left:1844;top:-1838;width:40;height:2" coordorigin="1844,-1838" coordsize="40,0" path="m1844,-1838l1884,-1838e" filled="t" fillcolor="#231F20" stroked="f">
                <v:path arrowok="t"/>
                <v:fill type="solid"/>
              </v:shape>
            </v:group>
            <v:group style="position:absolute;left:11427;top:-1838;width:40;height:2" coordorigin="11427,-1838" coordsize="40,2">
              <v:shape style="position:absolute;left:11427;top:-1838;width:40;height:2" coordorigin="11427,-1838" coordsize="40,0" path="m11467,-1838l11427,-1838e" filled="t" fillcolor="#231F20" stroked="f">
                <v:path arrowok="t"/>
                <v:fill type="solid"/>
              </v:shape>
            </v:group>
            <v:group style="position:absolute;left:1641;top:-1893;width:60;height:90" coordorigin="1641,-1893" coordsize="60,90">
              <v:shape style="position:absolute;left:1641;top:-1893;width:60;height:90" coordorigin="1641,-1893" coordsize="60,90" path="m1681,-1893l1662,-1893,1654,-1889,1649,-1882,1644,-1874,1641,-1863,1641,-1834,1644,-1822,1654,-1807,1662,-1803,1681,-1803,1688,-1807,1692,-1812,1665,-1812,1661,-1815,1655,-1827,1653,-1836,1653,-1860,1655,-1869,1661,-1881,1665,-1884,1692,-1884,1688,-1889,1681,-1893xe" filled="t" fillcolor="#231F20" stroked="f">
                <v:path arrowok="t"/>
                <v:fill type="solid"/>
              </v:shape>
              <v:shape style="position:absolute;left:1641;top:-1893;width:60;height:90" coordorigin="1641,-1893" coordsize="60,90" path="m1692,-1884l1677,-1884,1682,-1881,1685,-1875,1688,-1869,1690,-1860,1690,-1836,1688,-1827,1685,-1821,1682,-1815,1677,-1812,1692,-1812,1694,-1815,1699,-1822,1701,-1834,1701,-1863,1699,-1874,1694,-1882,1692,-1884xe" filled="t" fillcolor="#231F20" stroked="f">
                <v:path arrowok="t"/>
                <v:fill type="solid"/>
              </v:shape>
            </v:group>
            <v:group style="position:absolute;left:1756;top:-1892;width:56;height:88" coordorigin="1756,-1892" coordsize="56,88">
              <v:shape style="position:absolute;left:1756;top:-1892;width:56;height:88" coordorigin="1756,-1892" coordsize="56,88" path="m1756,-1819l1756,-1807,1760,-1806,1764,-1805,1768,-1804,1772,-1804,1775,-1803,1789,-1803,1798,-1806,1806,-1813,1775,-1813,1771,-1813,1763,-1815,1760,-1817,1756,-1819xe" filled="t" fillcolor="#231F20" stroked="f">
                <v:path arrowok="t"/>
                <v:fill type="solid"/>
              </v:shape>
              <v:shape style="position:absolute;left:1756;top:-1892;width:56;height:88" coordorigin="1756,-1892" coordsize="56,88" path="m1806,-1852l1785,-1852,1791,-1851,1795,-1847,1799,-1843,1801,-1839,1801,-1827,1799,-1822,1795,-1818,1791,-1815,1785,-1813,1806,-1813,1809,-1816,1812,-1823,1812,-1842,1809,-1849,1806,-1852xe" filled="t" fillcolor="#231F20" stroked="f">
                <v:path arrowok="t"/>
                <v:fill type="solid"/>
              </v:shape>
              <v:shape style="position:absolute;left:1756;top:-1892;width:56;height:88" coordorigin="1756,-1892" coordsize="56,88" path="m1806,-1892l1760,-1892,1760,-1848,1763,-1849,1766,-1851,1772,-1852,1776,-1852,1806,-1852,1804,-1854,1798,-1859,1795,-1860,1771,-1860,1771,-1882,1806,-1882,1806,-1892xe" filled="t" fillcolor="#231F20" stroked="f">
                <v:path arrowok="t"/>
                <v:fill type="solid"/>
              </v:shape>
              <v:shape style="position:absolute;left:1756;top:-1892;width:56;height:88" coordorigin="1756,-1892" coordsize="56,88" path="m1790,-1862l1779,-1862,1774,-1862,1772,-1861,1771,-1860,1795,-1860,1790,-1862xe" filled="t" fillcolor="#231F20" stroked="f">
                <v:path arrowok="t"/>
                <v:fill type="solid"/>
              </v:shape>
            </v:group>
            <v:group style="position:absolute;left:1844;top:-1987;width:40;height:2" coordorigin="1844,-1987" coordsize="40,2">
              <v:shape style="position:absolute;left:1844;top:-1987;width:40;height:2" coordorigin="1844,-1987" coordsize="40,0" path="m1844,-1987l1884,-1987e" filled="t" fillcolor="#231F20" stroked="f">
                <v:path arrowok="t"/>
                <v:fill type="solid"/>
              </v:shape>
            </v:group>
            <v:group style="position:absolute;left:11427;top:-1987;width:40;height:2" coordorigin="11427,-1987" coordsize="40,2">
              <v:shape style="position:absolute;left:11427;top:-1987;width:40;height:2" coordorigin="11427,-1987" coordsize="40,0" path="m11467,-1987l11427,-1987e" filled="t" fillcolor="#231F20" stroked="f">
                <v:path arrowok="t"/>
                <v:fill type="solid"/>
              </v:shape>
            </v:group>
            <v:group style="position:absolute;left:1649;top:-2040;width:52;height:87" coordorigin="1649,-2040" coordsize="52,87">
              <v:shape style="position:absolute;left:1649;top:-2040;width:52;height:87" coordorigin="1649,-2040" coordsize="52,87" path="m1701,-1964l1651,-1964,1651,-1954,1701,-1954,1701,-1964xe" filled="t" fillcolor="#231F20" stroked="f">
                <v:path arrowok="t"/>
                <v:fill type="solid"/>
              </v:shape>
              <v:shape style="position:absolute;left:1649;top:-2040;width:52;height:87" coordorigin="1649,-2040" coordsize="52,87" path="m1682,-2030l1670,-2030,1670,-1964,1682,-1964,1682,-2030xe" filled="t" fillcolor="#231F20" stroked="f">
                <v:path arrowok="t"/>
                <v:fill type="solid"/>
              </v:shape>
              <v:shape style="position:absolute;left:1649;top:-2040;width:52;height:87" coordorigin="1649,-2040" coordsize="52,87" path="m1682,-2040l1670,-2040,1649,-2036,1649,-2026,1670,-2030,1682,-2030,1682,-2040xe" filled="t" fillcolor="#231F20" stroked="f">
                <v:path arrowok="t"/>
                <v:fill type="solid"/>
              </v:shape>
            </v:group>
            <v:group style="position:absolute;left:1757;top:-2042;width:60;height:90" coordorigin="1757,-2042" coordsize="60,90">
              <v:shape style="position:absolute;left:1757;top:-2042;width:60;height:90" coordorigin="1757,-2042" coordsize="60,90" path="m1797,-2042l1778,-2042,1770,-2038,1765,-2030,1760,-2023,1757,-2012,1757,-1982,1760,-1971,1770,-1956,1778,-1952,1797,-1952,1804,-1956,1808,-1961,1781,-1961,1777,-1964,1771,-1976,1769,-1985,1769,-2009,1771,-2018,1777,-2030,1781,-2033,1808,-2033,1804,-2038,1797,-2042xe" filled="t" fillcolor="#231F20" stroked="f">
                <v:path arrowok="t"/>
                <v:fill type="solid"/>
              </v:shape>
              <v:shape style="position:absolute;left:1757;top:-2042;width:60;height:90" coordorigin="1757,-2042" coordsize="60,90" path="m1808,-2033l1794,-2033,1798,-2030,1801,-2024,1804,-2018,1806,-2009,1806,-1985,1804,-1976,1801,-1970,1798,-1964,1794,-1961,1808,-1961,1810,-1964,1815,-1971,1817,-1982,1817,-2012,1815,-2023,1810,-2030,1808,-2033xe" filled="t" fillcolor="#231F20" stroked="f">
                <v:path arrowok="t"/>
                <v:fill type="solid"/>
              </v:shape>
            </v:group>
            <v:group style="position:absolute;left:1198;top:-1904;width:112;height:76" coordorigin="1198,-1904" coordsize="112,76">
              <v:shape style="position:absolute;left:1198;top:-1904;width:112;height:76" coordorigin="1198,-1904" coordsize="112,76" path="m1218,-1897l1204,-1897,1202,-1891,1200,-1886,1199,-1881,1198,-1875,1198,-1870,1198,-1853,1201,-1844,1206,-1837,1212,-1831,1219,-1827,1237,-1827,1244,-1830,1248,-1835,1253,-1839,1254,-1842,1222,-1842,1218,-1844,1215,-1848,1212,-1853,1210,-1859,1210,-1871,1211,-1876,1212,-1881,1213,-1886,1215,-1891,1218,-1897xe" filled="t" fillcolor="#231F20" stroked="f">
                <v:path arrowok="t"/>
                <v:fill type="solid"/>
              </v:shape>
              <v:shape style="position:absolute;left:1198;top:-1904;width:112;height:76" coordorigin="1198,-1904" coordsize="112,76" path="m1306,-1888l1286,-1888,1290,-1886,1294,-1881,1297,-1877,1299,-1870,1299,-1856,1298,-1851,1296,-1845,1294,-1839,1292,-1834,1288,-1828,1304,-1828,1306,-1834,1308,-1840,1310,-1851,1310,-1857,1310,-1876,1308,-1886,1306,-1888xe" filled="t" fillcolor="#231F20" stroked="f">
                <v:path arrowok="t"/>
                <v:fill type="solid"/>
              </v:shape>
              <v:shape style="position:absolute;left:1198;top:-1904;width:112;height:76" coordorigin="1198,-1904" coordsize="112,76" path="m1289,-1904l1270,-1904,1263,-1901,1257,-1896,1252,-1890,1248,-1882,1246,-1872,1245,-1863,1243,-1855,1241,-1849,1239,-1846,1236,-1843,1233,-1842,1254,-1842,1256,-1847,1259,-1858,1262,-1875,1264,-1880,1270,-1887,1274,-1888,1306,-1888,1302,-1893,1297,-1900,1289,-1904xe" filled="t" fillcolor="#231F20" stroked="f">
                <v:path arrowok="t"/>
                <v:fill type="solid"/>
              </v:shape>
            </v:group>
            <v:group style="position:absolute;left:1195;top:-1933;width:113;height:2" coordorigin="1195,-1933" coordsize="113,2">
              <v:shape style="position:absolute;left:1195;top:-1933;width:113;height:2" coordorigin="1195,-1933" coordsize="113,0" path="m1195,-1933l1308,-1933e" filled="f" stroked="t" strokeweight=".768869pt" strokecolor="#231F20">
                <v:path arrowok="t"/>
              </v:shape>
            </v:group>
            <v:group style="position:absolute;left:1227;top:-2025;width:81;height:65" coordorigin="1227,-2025" coordsize="81,65">
              <v:shape style="position:absolute;left:1227;top:-2025;width:81;height:65" coordorigin="1227,-2025" coordsize="81,65" path="m1257,-2010l1238,-2010,1296,-1960,1308,-1960,1308,-1975,1298,-1975,1257,-2010xe" filled="t" fillcolor="#231F20" stroked="f">
                <v:path arrowok="t"/>
                <v:fill type="solid"/>
              </v:shape>
              <v:shape style="position:absolute;left:1227;top:-2025;width:81;height:65" coordorigin="1227,-2025" coordsize="81,65" path="m1239,-2025l1227,-2025,1227,-1961,1238,-1961,1238,-2010,1257,-2010,1239,-2025xe" filled="t" fillcolor="#231F20" stroked="f">
                <v:path arrowok="t"/>
                <v:fill type="solid"/>
              </v:shape>
              <v:shape style="position:absolute;left:1227;top:-2025;width:81;height:65" coordorigin="1227,-2025" coordsize="81,65" path="m1308,-2025l1298,-2025,1298,-1975,1308,-1975,1308,-2025xe" filled="t" fillcolor="#231F20" stroked="f">
                <v:path arrowok="t"/>
                <v:fill type="solid"/>
              </v:shape>
            </v:group>
            <v:group style="position:absolute;left:1225;top:-2115;width:85;height:75" coordorigin="1225,-2115" coordsize="85,75">
              <v:shape style="position:absolute;left:1225;top:-2115;width:85;height:75" coordorigin="1225,-2115" coordsize="85,75" path="m1271,-2115l1252,-2115,1243,-2112,1236,-2105,1229,-2099,1225,-2090,1225,-2067,1229,-2057,1237,-2050,1245,-2043,1255,-2039,1281,-2039,1292,-2043,1302,-2053,1271,-2053,1271,-2054,1260,-2054,1253,-2054,1247,-2057,1239,-2066,1236,-2072,1236,-2086,1260,-2101,1271,-2101,1271,-2115xe" filled="t" fillcolor="#231F20" stroked="f">
                <v:path arrowok="t"/>
                <v:fill type="solid"/>
              </v:shape>
              <v:shape style="position:absolute;left:1225;top:-2115;width:85;height:75" coordorigin="1225,-2115" coordsize="85,75" path="m1304,-2112l1292,-2112,1294,-2107,1296,-2102,1297,-2097,1299,-2092,1299,-2087,1299,-2073,1297,-2067,1292,-2062,1287,-2057,1280,-2054,1271,-2053,1302,-2053,1307,-2058,1310,-2069,1310,-2087,1310,-2092,1309,-2097,1308,-2102,1306,-2107,1304,-2112xe" filled="t" fillcolor="#231F20" stroked="f">
                <v:path arrowok="t"/>
                <v:fill type="solid"/>
              </v:shape>
              <v:shape style="position:absolute;left:1225;top:-2115;width:85;height:75" coordorigin="1225,-2115" coordsize="85,75" path="m1271,-2101l1260,-2101,1260,-2054,1271,-2054,1271,-2101xe" filled="t" fillcolor="#231F20" stroked="f">
                <v:path arrowok="t"/>
                <v:fill type="solid"/>
              </v:shape>
            </v:group>
            <v:group style="position:absolute;left:1195;top:-2216;width:132;height:33" coordorigin="1195,-2216" coordsize="132,33">
              <v:shape style="position:absolute;left:1195;top:-2216;width:132;height:33" coordorigin="1195,-2216" coordsize="132,33" path="m1195,-2216l1195,-2204,1207,-2197,1218,-2192,1240,-2185,1251,-2183,1273,-2183,1283,-2185,1305,-2192,1316,-2197,1251,-2197,1240,-2198,1229,-2202,1218,-2205,1207,-2210,1195,-2216xe" filled="t" fillcolor="#231F20" stroked="f">
                <v:path arrowok="t"/>
                <v:fill type="solid"/>
              </v:shape>
              <v:shape style="position:absolute;left:1195;top:-2216;width:132;height:33" coordorigin="1195,-2216" coordsize="132,33" path="m1328,-2216l1317,-2210,1306,-2205,1295,-2202,1284,-2198,1273,-2197,1316,-2197,1316,-2197,1328,-2204,1328,-2216xe" filled="t" fillcolor="#231F20" stroked="f">
                <v:path arrowok="t"/>
                <v:fill type="solid"/>
              </v:shape>
            </v:group>
            <v:group style="position:absolute;left:1225;top:-2310;width:83;height:68" coordorigin="1225,-2310" coordsize="83,68">
              <v:shape style="position:absolute;left:1225;top:-2310;width:83;height:68" coordorigin="1225,-2310" coordsize="83,68" path="m1308,-2255l1227,-2255,1227,-2241,1308,-2241,1308,-2255xe" filled="t" fillcolor="#231F20" stroked="f">
                <v:path arrowok="t"/>
                <v:fill type="solid"/>
              </v:shape>
              <v:shape style="position:absolute;left:1225;top:-2310;width:83;height:68" coordorigin="1225,-2310" coordsize="83,68" path="m1308,-2310l1248,-2310,1240,-2307,1228,-2298,1225,-2290,1225,-2276,1226,-2270,1229,-2266,1231,-2262,1235,-2258,1240,-2255,1255,-2255,1248,-2257,1239,-2265,1237,-2271,1237,-2284,1239,-2289,1246,-2295,1252,-2296,1308,-2296,1308,-2310xe" filled="t" fillcolor="#231F20" stroked="f">
                <v:path arrowok="t"/>
                <v:fill type="solid"/>
              </v:shape>
            </v:group>
            <v:group style="position:absolute;left:1225;top:-2405;width:85;height:75" coordorigin="1225,-2405" coordsize="85,75">
              <v:shape style="position:absolute;left:1225;top:-2405;width:85;height:75" coordorigin="1225,-2405" coordsize="85,75" path="m1281,-2405l1254,-2405,1244,-2402,1236,-2395,1229,-2388,1225,-2379,1225,-2356,1229,-2347,1236,-2340,1244,-2334,1254,-2330,1281,-2330,1292,-2334,1299,-2340,1304,-2344,1258,-2344,1251,-2347,1239,-2355,1236,-2361,1236,-2375,1239,-2380,1251,-2389,1258,-2391,1304,-2391,1292,-2402,1281,-2405xe" filled="t" fillcolor="#231F20" stroked="f">
                <v:path arrowok="t"/>
                <v:fill type="solid"/>
              </v:shape>
              <v:shape style="position:absolute;left:1225;top:-2405;width:85;height:75" coordorigin="1225,-2405" coordsize="85,75" path="m1304,-2391l1278,-2391,1285,-2389,1296,-2380,1299,-2375,1299,-2360,1296,-2355,1285,-2346,1278,-2344,1304,-2344,1307,-2347,1310,-2356,1310,-2379,1307,-2388,1304,-2391xe" filled="t" fillcolor="#231F20" stroked="f">
                <v:path arrowok="t"/>
                <v:fill type="solid"/>
              </v:shape>
            </v:group>
            <v:group style="position:absolute;left:1225;top:-2474;width:83;height:48" coordorigin="1225,-2474" coordsize="83,48">
              <v:shape style="position:absolute;left:1225;top:-2474;width:83;height:48" coordorigin="1225,-2474" coordsize="83,48" path="m1308,-2440l1227,-2440,1227,-2427,1308,-2427,1308,-2440xe" filled="t" fillcolor="#231F20" stroked="f">
                <v:path arrowok="t"/>
                <v:fill type="solid"/>
              </v:shape>
              <v:shape style="position:absolute;left:1225;top:-2474;width:83;height:48" coordorigin="1225,-2474" coordsize="83,48" path="m1240,-2474l1226,-2474,1226,-2473,1225,-2472,1225,-2471,1225,-2469,1225,-2468,1225,-2461,1226,-2455,1229,-2451,1231,-2447,1235,-2443,1240,-2440,1256,-2440,1249,-2442,1244,-2446,1240,-2450,1237,-2456,1237,-2466,1237,-2468,1238,-2469,1238,-2471,1239,-2473,1240,-2474xe" filled="t" fillcolor="#231F20" stroked="f">
                <v:path arrowok="t"/>
                <v:fill type="solid"/>
              </v:shape>
            </v:group>
            <v:group style="position:absolute;left:1225;top:-2606;width:83;height:119" coordorigin="1225,-2606" coordsize="83,119">
              <v:shape style="position:absolute;left:1225;top:-2606;width:83;height:119" coordorigin="1225,-2606" coordsize="83,119" path="m1308,-2501l1227,-2501,1227,-2488,1308,-2488,1308,-2501xe" filled="t" fillcolor="#231F20" stroked="f">
                <v:path arrowok="t"/>
                <v:fill type="solid"/>
              </v:shape>
              <v:shape style="position:absolute;left:1225;top:-2606;width:83;height:119" coordorigin="1225,-2606" coordsize="83,119" path="m1308,-2606l1248,-2606,1240,-2604,1228,-2595,1225,-2588,1225,-2574,1243,-2552,1237,-2550,1233,-2547,1227,-2538,1225,-2533,1225,-2521,1226,-2516,1229,-2512,1231,-2508,1235,-2504,1240,-2501,1255,-2501,1248,-2503,1239,-2511,1237,-2517,1237,-2529,1239,-2533,1242,-2536,1246,-2539,1252,-2540,1308,-2540,1308,-2554,1255,-2554,1248,-2556,1239,-2564,1237,-2569,1237,-2582,1239,-2586,1242,-2589,1246,-2592,1252,-2593,1308,-2593,1308,-2606xe" filled="t" fillcolor="#231F20" stroked="f">
                <v:path arrowok="t"/>
                <v:fill type="solid"/>
              </v:shape>
            </v:group>
            <v:group style="position:absolute;left:1225;top:-2697;width:85;height:69" coordorigin="1225,-2697" coordsize="85,69">
              <v:shape style="position:absolute;left:1225;top:-2697;width:85;height:69" coordorigin="1225,-2697" coordsize="85,69" path="m1267,-2683l1257,-2683,1257,-2652,1259,-2643,1264,-2637,1269,-2631,1276,-2628,1293,-2628,1299,-2630,1308,-2640,1308,-2641,1278,-2641,1274,-2644,1271,-2648,1269,-2652,1267,-2659,1267,-2683xe" filled="t" fillcolor="#231F20" stroked="f">
                <v:path arrowok="t"/>
                <v:fill type="solid"/>
              </v:shape>
              <v:shape style="position:absolute;left:1225;top:-2697;width:85;height:69" coordorigin="1225,-2697" coordsize="85,69" path="m1308,-2697l1250,-2697,1240,-2694,1228,-2682,1225,-2673,1225,-2657,1226,-2653,1227,-2648,1227,-2644,1229,-2639,1231,-2634,1243,-2634,1241,-2638,1239,-2642,1238,-2647,1237,-2651,1236,-2656,1236,-2668,1238,-2673,1241,-2677,1245,-2681,1250,-2683,1308,-2683,1308,-2697xe" filled="t" fillcolor="#231F20" stroked="f">
                <v:path arrowok="t"/>
                <v:fill type="solid"/>
              </v:shape>
              <v:shape style="position:absolute;left:1225;top:-2697;width:85;height:69" coordorigin="1225,-2697" coordsize="85,69" path="m1296,-2683l1279,-2683,1286,-2681,1291,-2677,1297,-2672,1299,-2666,1299,-2653,1298,-2649,1295,-2646,1292,-2643,1289,-2641,1308,-2641,1310,-2647,1310,-2662,1309,-2667,1305,-2676,1301,-2680,1296,-2683xe" filled="t" fillcolor="#231F20" stroked="f">
                <v:path arrowok="t"/>
                <v:fill type="solid"/>
              </v:shape>
            </v:group>
            <v:group style="position:absolute;left:1195;top:-2731;width:113;height:2" coordorigin="1195,-2731" coordsize="113,2">
              <v:shape style="position:absolute;left:1195;top:-2731;width:113;height:2" coordorigin="1195,-2731" coordsize="113,0" path="m1195,-2731l1308,-2731e" filled="f" stroked="t" strokeweight=".768867pt" strokecolor="#231F20">
                <v:path arrowok="t"/>
              </v:shape>
            </v:group>
            <v:group style="position:absolute;left:1195;top:-2772;width:113;height:2" coordorigin="1195,-2772" coordsize="113,2">
              <v:shape style="position:absolute;left:1195;top:-2772;width:113;height:2" coordorigin="1195,-2772" coordsize="113,0" path="m1195,-2772l1308,-2772e" filled="f" stroked="t" strokeweight=".7683pt" strokecolor="#231F20">
                <v:path arrowok="t"/>
              </v:shape>
            </v:group>
            <v:group style="position:absolute;left:1227;top:-2865;width:81;height:65" coordorigin="1227,-2865" coordsize="81,65">
              <v:shape style="position:absolute;left:1227;top:-2865;width:81;height:65" coordorigin="1227,-2865" coordsize="81,65" path="m1257,-2850l1238,-2850,1296,-2799,1308,-2799,1308,-2814,1298,-2814,1257,-2850xe" filled="t" fillcolor="#231F20" stroked="f">
                <v:path arrowok="t"/>
                <v:fill type="solid"/>
              </v:shape>
              <v:shape style="position:absolute;left:1227;top:-2865;width:81;height:65" coordorigin="1227,-2865" coordsize="81,65" path="m1239,-2865l1227,-2865,1227,-2801,1238,-2801,1238,-2850,1257,-2850,1239,-2865xe" filled="t" fillcolor="#231F20" stroked="f">
                <v:path arrowok="t"/>
                <v:fill type="solid"/>
              </v:shape>
              <v:shape style="position:absolute;left:1227;top:-2865;width:81;height:65" coordorigin="1227,-2865" coordsize="81,65" path="m1308,-2865l1298,-2865,1298,-2814,1308,-2814,1308,-2865xe" filled="t" fillcolor="#231F20" stroked="f">
                <v:path arrowok="t"/>
                <v:fill type="solid"/>
              </v:shape>
            </v:group>
            <v:group style="position:absolute;left:1225;top:-2955;width:85;height:75" coordorigin="1225,-2955" coordsize="85,75">
              <v:shape style="position:absolute;left:1225;top:-2955;width:85;height:75" coordorigin="1225,-2955" coordsize="85,75" path="m1271,-2955l1252,-2955,1243,-2951,1236,-2945,1229,-2939,1225,-2930,1225,-2907,1229,-2897,1237,-2890,1245,-2883,1255,-2879,1281,-2879,1292,-2883,1302,-2893,1271,-2893,1271,-2894,1260,-2894,1253,-2894,1247,-2897,1239,-2906,1236,-2912,1236,-2926,1260,-2941,1271,-2941,1271,-2955xe" filled="t" fillcolor="#231F20" stroked="f">
                <v:path arrowok="t"/>
                <v:fill type="solid"/>
              </v:shape>
              <v:shape style="position:absolute;left:1225;top:-2955;width:85;height:75" coordorigin="1225,-2955" coordsize="85,75" path="m1304,-2951l1292,-2951,1294,-2947,1296,-2942,1297,-2937,1299,-2932,1299,-2927,1299,-2913,1297,-2906,1292,-2901,1287,-2896,1280,-2894,1271,-2893,1302,-2893,1307,-2898,1310,-2908,1310,-2926,1310,-2932,1309,-2937,1308,-2942,1306,-2947,1304,-2951xe" filled="t" fillcolor="#231F20" stroked="f">
                <v:path arrowok="t"/>
                <v:fill type="solid"/>
              </v:shape>
              <v:shape style="position:absolute;left:1225;top:-2955;width:85;height:75" coordorigin="1225,-2955" coordsize="85,75" path="m1271,-2941l1260,-2941,1260,-2894,1271,-2894,1271,-2941xe" filled="t" fillcolor="#231F20" stroked="f">
                <v:path arrowok="t"/>
                <v:fill type="solid"/>
              </v:shape>
            </v:group>
            <v:group style="position:absolute;left:1195;top:-3043;width:115;height:73" coordorigin="1195,-3043" coordsize="115,73">
              <v:shape style="position:absolute;left:1195;top:-3043;width:115;height:73" coordorigin="1195,-3043" coordsize="115,73" path="m1258,-3030l1239,-3030,1235,-3027,1231,-3024,1226,-3015,1225,-3010,1225,-2994,1229,-2986,1237,-2980,1245,-2974,1255,-2971,1281,-2971,1291,-2974,1304,-2984,1258,-2984,1250,-2986,1239,-2994,1236,-3000,1236,-3014,1239,-3020,1245,-3024,1250,-3028,1258,-3030xe" filled="t" fillcolor="#231F20" stroked="f">
                <v:path arrowok="t"/>
                <v:fill type="solid"/>
              </v:shape>
              <v:shape style="position:absolute;left:1195;top:-3043;width:115;height:73" coordorigin="1195,-3043" coordsize="115,73" path="m1296,-3030l1278,-3030,1285,-3028,1291,-3024,1297,-3020,1299,-3014,1299,-3000,1297,-2994,1285,-2986,1278,-2984,1304,-2984,1306,-2986,1310,-2994,1310,-3010,1309,-3015,1305,-3024,1301,-3027,1296,-3030xe" filled="t" fillcolor="#231F20" stroked="f">
                <v:path arrowok="t"/>
                <v:fill type="solid"/>
              </v:shape>
              <v:shape style="position:absolute;left:1195;top:-3043;width:115;height:73" coordorigin="1195,-3043" coordsize="115,73" path="m1308,-3043l1195,-3043,1195,-3030,1308,-3030,1308,-3043xe" filled="t" fillcolor="#231F20" stroked="f">
                <v:path arrowok="t"/>
                <v:fill type="solid"/>
              </v:shape>
            </v:group>
            <v:group style="position:absolute;left:1195;top:-3102;width:132;height:33" coordorigin="1195,-3102" coordsize="132,33">
              <v:shape style="position:absolute;left:1195;top:-3102;width:132;height:33" coordorigin="1195,-3102" coordsize="132,33" path="m1273,-3102l1251,-3102,1240,-3100,1218,-3093,1207,-3087,1195,-3080,1195,-3069,1207,-3075,1218,-3080,1229,-3083,1240,-3086,1251,-3088,1315,-3088,1305,-3093,1283,-3100,1273,-3102xe" filled="t" fillcolor="#231F20" stroked="f">
                <v:path arrowok="t"/>
                <v:fill type="solid"/>
              </v:shape>
              <v:shape style="position:absolute;left:1195;top:-3102;width:132;height:33" coordorigin="1195,-3102" coordsize="132,33" path="m1315,-3088l1273,-3088,1284,-3086,1295,-3083,1306,-3080,1317,-3075,1328,-3069,1328,-3080,1316,-3087,1315,-308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8.748192pt;margin-top:-56.085548pt;width:504.845776pt;height:39.367137pt;mso-position-horizontal-relative:page;mso-position-vertical-relative:paragraph;z-index:-10012" coordorigin="1375,-1122" coordsize="10097,787">
            <v:group style="position:absolute;left:1844;top:-1064;width:9448;height:595" coordorigin="1844,-1064" coordsize="9448,595">
              <v:shape style="position:absolute;left:1844;top:-1064;width:9448;height:595" coordorigin="1844,-1064" coordsize="9448,595" path="m1844,-468l2019,-1064,2194,-1064,2369,-468,2544,-790,2719,-1064,2894,-468,4818,-468,4993,-1064,5168,-1064,5343,-468,5518,-468,5693,-1064,5868,-468,6218,-468,6393,-1064,6568,-468,9017,-468,9192,-1064,9367,-468,10417,-468,10592,-1064,10767,-468,11292,-468e" filled="f" stroked="t" strokeweight=".495602pt" strokecolor="#231F20">
                <v:path arrowok="t"/>
              </v:shape>
            </v:group>
            <v:group style="position:absolute;left:1844;top:-498;width:30;height:30" coordorigin="1844,-498" coordsize="30,30">
              <v:shape style="position:absolute;left:1844;top:-498;width:30;height:30" coordorigin="1844,-498" coordsize="30,30" path="m1874,-468l1874,-476,1871,-484,1865,-490,1860,-495,1852,-498,1844,-498e" filled="f" stroked="t" strokeweight=".247801pt" strokecolor="#231F20">
                <v:path arrowok="t"/>
              </v:shape>
            </v:group>
            <v:group style="position:absolute;left:2019;top:-1064;width:30;height:30" coordorigin="2019,-1064" coordsize="30,30">
              <v:shape style="position:absolute;left:2019;top:-1064;width:30;height:30" coordorigin="2019,-1064" coordsize="30,30" path="m2019,-1034l2027,-1034,2035,-1037,2040,-1043,2046,-1048,2049,-1056,2049,-1064e" filled="f" stroked="t" strokeweight=".247801pt" strokecolor="#231F20">
                <v:path arrowok="t"/>
              </v:shape>
            </v:group>
            <v:group style="position:absolute;left:1989;top:-1064;width:30;height:30" coordorigin="1989,-1064" coordsize="30,30">
              <v:shape style="position:absolute;left:1989;top:-1064;width:30;height:30" coordorigin="1989,-1064" coordsize="30,30" path="m1989,-1064l1989,-1056,1993,-1048,1998,-1043,2004,-1037,2011,-1034,2019,-1034e" filled="f" stroked="t" strokeweight=".247801pt" strokecolor="#231F20">
                <v:path arrowok="t"/>
              </v:shape>
            </v:group>
            <v:group style="position:absolute;left:2194;top:-1064;width:30;height:30" coordorigin="2194,-1064" coordsize="30,30">
              <v:shape style="position:absolute;left:2194;top:-1064;width:30;height:30" coordorigin="2194,-1064" coordsize="30,30" path="m2194,-1034l2202,-1034,2210,-1037,2215,-1043,2221,-1048,2224,-1056,2224,-1064e" filled="f" stroked="t" strokeweight=".247801pt" strokecolor="#231F20">
                <v:path arrowok="t"/>
              </v:shape>
            </v:group>
            <v:group style="position:absolute;left:2164;top:-1064;width:30;height:30" coordorigin="2164,-1064" coordsize="30,30">
              <v:shape style="position:absolute;left:2164;top:-1064;width:30;height:30" coordorigin="2164,-1064" coordsize="30,30" path="m2164,-1064l2164,-1056,2167,-1048,2173,-1043,2179,-1037,2186,-1034,2194,-1034e" filled="f" stroked="t" strokeweight=".247801pt" strokecolor="#231F20">
                <v:path arrowok="t"/>
              </v:shape>
            </v:group>
            <v:group style="position:absolute;left:2339;top:-498;width:59;height:30" coordorigin="2339,-498" coordsize="59,30">
              <v:shape style="position:absolute;left:2339;top:-498;width:59;height:30" coordorigin="2339,-498" coordsize="59,30" path="m2399,-468l2399,-476,2396,-484,2390,-490,2384,-495,2377,-498,2369,-498,2361,-498,2354,-495,2348,-490,2342,-484,2339,-476,2339,-468e" filled="f" stroked="t" strokeweight=".247801pt" strokecolor="#231F20">
                <v:path arrowok="t"/>
              </v:shape>
            </v:group>
            <v:group style="position:absolute;left:2514;top:-820;width:59;height:59" coordorigin="2514,-820" coordsize="59,59">
              <v:shape style="position:absolute;left:2514;top:-820;width:59;height:59" coordorigin="2514,-820" coordsize="59,59" path="m2544,-760l2552,-760,2559,-763,2565,-769,2571,-775,2574,-782,2574,-790,2574,-798,2571,-805,2565,-811,2559,-817,2552,-820,2544,-820,2536,-820,2529,-817,2523,-811,2517,-805,2514,-798,2514,-790,2514,-782,2517,-775,2523,-769,2529,-763,2536,-760,2544,-760xe" filled="f" stroked="t" strokeweight=".247801pt" strokecolor="#231F20">
                <v:path arrowok="t"/>
              </v:shape>
            </v:group>
            <v:group style="position:absolute;left:2719;top:-1064;width:30;height:30" coordorigin="2719,-1064" coordsize="30,30">
              <v:shape style="position:absolute;left:2719;top:-1064;width:30;height:30" coordorigin="2719,-1064" coordsize="30,30" path="m2719,-1034l2727,-1034,2734,-1037,2740,-1043,2746,-1048,2749,-1056,2749,-1064e" filled="f" stroked="t" strokeweight=".247801pt" strokecolor="#231F20">
                <v:path arrowok="t"/>
              </v:shape>
            </v:group>
            <v:group style="position:absolute;left:2689;top:-1064;width:30;height:30" coordorigin="2689,-1064" coordsize="30,30">
              <v:shape style="position:absolute;left:2689;top:-1064;width:30;height:30" coordorigin="2689,-1064" coordsize="30,30" path="m2689,-1064l2689,-1056,2692,-1048,2698,-1043,2704,-1037,2711,-1034,2719,-1034e" filled="f" stroked="t" strokeweight=".247801pt" strokecolor="#231F20">
                <v:path arrowok="t"/>
              </v:shape>
            </v:group>
            <v:group style="position:absolute;left:2864;top:-498;width:59;height:30" coordorigin="2864,-498" coordsize="59,30">
              <v:shape style="position:absolute;left:2864;top:-498;width:59;height:30" coordorigin="2864,-498" coordsize="59,30" path="m2924,-468l2924,-476,2921,-484,2915,-490,2909,-495,2902,-498,2894,-498,2886,-498,2878,-495,2873,-490,2867,-484,2864,-476,2864,-468e" filled="f" stroked="t" strokeweight=".247801pt" strokecolor="#231F20">
                <v:path arrowok="t"/>
              </v:shape>
            </v:group>
            <v:group style="position:absolute;left:3039;top:-498;width:59;height:30" coordorigin="3039,-498" coordsize="59,30">
              <v:shape style="position:absolute;left:3039;top:-498;width:59;height:30" coordorigin="3039,-498" coordsize="59,30" path="m3099,-468l3099,-476,3095,-484,3090,-490,3084,-495,3077,-498,3069,-498,3061,-498,3053,-495,3048,-490,3042,-484,3039,-476,3039,-468e" filled="f" stroked="t" strokeweight=".247801pt" strokecolor="#231F20">
                <v:path arrowok="t"/>
              </v:shape>
            </v:group>
            <v:group style="position:absolute;left:3214;top:-498;width:59;height:30" coordorigin="3214,-498" coordsize="59,30">
              <v:shape style="position:absolute;left:3214;top:-498;width:59;height:30" coordorigin="3214,-498" coordsize="59,30" path="m3274,-468l3274,-476,3270,-484,3265,-490,3259,-495,3252,-498,3244,-498,3236,-498,3228,-495,3223,-490,3217,-484,3214,-476,3214,-468e" filled="f" stroked="t" strokeweight=".247801pt" strokecolor="#231F20">
                <v:path arrowok="t"/>
              </v:shape>
            </v:group>
            <v:group style="position:absolute;left:3389;top:-498;width:59;height:30" coordorigin="3389,-498" coordsize="59,30">
              <v:shape style="position:absolute;left:3389;top:-498;width:59;height:30" coordorigin="3389,-498" coordsize="59,30" path="m3449,-468l3449,-476,3445,-484,3440,-490,3434,-495,3427,-498,3419,-498,3411,-498,3403,-495,3398,-490,3392,-484,3389,-476,3389,-468e" filled="f" stroked="t" strokeweight=".247801pt" strokecolor="#231F20">
                <v:path arrowok="t"/>
              </v:shape>
            </v:group>
            <v:group style="position:absolute;left:3564;top:-498;width:59;height:30" coordorigin="3564,-498" coordsize="59,30">
              <v:shape style="position:absolute;left:3564;top:-498;width:59;height:30" coordorigin="3564,-498" coordsize="59,30" path="m3623,-468l3623,-476,3620,-484,3615,-490,3609,-495,3602,-498,3594,-498,3586,-498,3578,-495,3573,-490,3567,-484,3564,-476,3564,-468e" filled="f" stroked="t" strokeweight=".247801pt" strokecolor="#231F20">
                <v:path arrowok="t"/>
              </v:shape>
            </v:group>
            <v:group style="position:absolute;left:3739;top:-498;width:59;height:30" coordorigin="3739,-498" coordsize="59,30">
              <v:shape style="position:absolute;left:3739;top:-498;width:59;height:30" coordorigin="3739,-498" coordsize="59,30" path="m3798,-468l3798,-476,3795,-484,3790,-490,3784,-495,3777,-498,3769,-498,3761,-498,3753,-495,3748,-490,3742,-484,3739,-476,3739,-468e" filled="f" stroked="t" strokeweight=".247801pt" strokecolor="#231F20">
                <v:path arrowok="t"/>
              </v:shape>
            </v:group>
            <v:group style="position:absolute;left:3914;top:-498;width:59;height:30" coordorigin="3914,-498" coordsize="59,30">
              <v:shape style="position:absolute;left:3914;top:-498;width:59;height:30" coordorigin="3914,-498" coordsize="59,30" path="m3973,-468l3973,-476,3970,-484,3965,-490,3959,-495,3952,-498,3944,-498,3936,-498,3928,-495,3923,-490,3917,-484,3914,-476,3914,-468e" filled="f" stroked="t" strokeweight=".247801pt" strokecolor="#231F20">
                <v:path arrowok="t"/>
              </v:shape>
            </v:group>
            <v:group style="position:absolute;left:4089;top:-498;width:59;height:30" coordorigin="4089,-498" coordsize="59,30">
              <v:shape style="position:absolute;left:4089;top:-498;width:59;height:30" coordorigin="4089,-498" coordsize="59,30" path="m4148,-468l4148,-476,4145,-484,4140,-490,4134,-495,4127,-498,4119,-498,4111,-498,4103,-495,4098,-490,4092,-484,4089,-476,4089,-468e" filled="f" stroked="t" strokeweight=".247801pt" strokecolor="#231F20">
                <v:path arrowok="t"/>
              </v:shape>
            </v:group>
            <v:group style="position:absolute;left:4264;top:-498;width:59;height:30" coordorigin="4264,-498" coordsize="59,30">
              <v:shape style="position:absolute;left:4264;top:-498;width:59;height:30" coordorigin="4264,-498" coordsize="59,30" path="m4323,-468l4323,-476,4320,-484,4315,-490,4309,-495,4301,-498,4294,-498,4286,-498,4278,-495,4273,-490,4267,-484,4264,-476,4264,-468e" filled="f" stroked="t" strokeweight=".247801pt" strokecolor="#231F20">
                <v:path arrowok="t"/>
              </v:shape>
            </v:group>
            <v:group style="position:absolute;left:4439;top:-498;width:59;height:30" coordorigin="4439,-498" coordsize="59,30">
              <v:shape style="position:absolute;left:4439;top:-498;width:59;height:30" coordorigin="4439,-498" coordsize="59,30" path="m4498,-468l4498,-476,4495,-484,4490,-490,4484,-495,4476,-498,4469,-498,4461,-498,4453,-495,4448,-490,4442,-484,4439,-476,4439,-468e" filled="f" stroked="t" strokeweight=".247801pt" strokecolor="#231F20">
                <v:path arrowok="t"/>
              </v:shape>
            </v:group>
            <v:group style="position:absolute;left:4614;top:-498;width:59;height:30" coordorigin="4614,-498" coordsize="59,30">
              <v:shape style="position:absolute;left:4614;top:-498;width:59;height:30" coordorigin="4614,-498" coordsize="59,30" path="m4673,-468l4673,-476,4670,-484,4665,-490,4659,-495,4651,-498,4643,-498,4636,-498,4628,-495,4622,-490,4617,-484,4614,-476,4614,-468e" filled="f" stroked="t" strokeweight=".247801pt" strokecolor="#231F20">
                <v:path arrowok="t"/>
              </v:shape>
            </v:group>
            <v:group style="position:absolute;left:4789;top:-498;width:59;height:30" coordorigin="4789,-498" coordsize="59,30">
              <v:shape style="position:absolute;left:4789;top:-498;width:59;height:30" coordorigin="4789,-498" coordsize="59,30" path="m4848,-468l4848,-476,4845,-484,4839,-490,4834,-495,4826,-498,4818,-498,4811,-498,4803,-495,4797,-490,4792,-484,4789,-476,4789,-468e" filled="f" stroked="t" strokeweight=".247801pt" strokecolor="#231F20">
                <v:path arrowok="t"/>
              </v:shape>
            </v:group>
            <v:group style="position:absolute;left:4993;top:-1064;width:30;height:30" coordorigin="4993,-1064" coordsize="30,30">
              <v:shape style="position:absolute;left:4993;top:-1064;width:30;height:30" coordorigin="4993,-1064" coordsize="30,30" path="m4993,-1034l5001,-1034,5009,-1037,5014,-1043,5020,-1048,5023,-1056,5023,-1064e" filled="f" stroked="t" strokeweight=".247801pt" strokecolor="#231F20">
                <v:path arrowok="t"/>
              </v:shape>
            </v:group>
            <v:group style="position:absolute;left:4964;top:-1064;width:30;height:30" coordorigin="4964,-1064" coordsize="30,30">
              <v:shape style="position:absolute;left:4964;top:-1064;width:30;height:30" coordorigin="4964,-1064" coordsize="30,30" path="m4964,-1064l4964,-1056,4967,-1048,4972,-1043,4978,-1037,4986,-1034,4993,-1034e" filled="f" stroked="t" strokeweight=".247801pt" strokecolor="#231F20">
                <v:path arrowok="t"/>
              </v:shape>
            </v:group>
            <v:group style="position:absolute;left:5168;top:-1064;width:30;height:30" coordorigin="5168,-1064" coordsize="30,30">
              <v:shape style="position:absolute;left:5168;top:-1064;width:30;height:30" coordorigin="5168,-1064" coordsize="30,30" path="m5168,-1034l5176,-1034,5184,-1037,5189,-1043,5195,-1048,5198,-1056,5198,-1064e" filled="f" stroked="t" strokeweight=".247801pt" strokecolor="#231F20">
                <v:path arrowok="t"/>
              </v:shape>
            </v:group>
            <v:group style="position:absolute;left:5139;top:-1064;width:30;height:30" coordorigin="5139,-1064" coordsize="30,30">
              <v:shape style="position:absolute;left:5139;top:-1064;width:30;height:30" coordorigin="5139,-1064" coordsize="30,30" path="m5139,-1064l5139,-1056,5142,-1048,5147,-1043,5153,-1037,5160,-1034,5168,-1034e" filled="f" stroked="t" strokeweight=".247801pt" strokecolor="#231F20">
                <v:path arrowok="t"/>
              </v:shape>
            </v:group>
            <v:group style="position:absolute;left:5314;top:-498;width:59;height:30" coordorigin="5314,-498" coordsize="59,30">
              <v:shape style="position:absolute;left:5314;top:-498;width:59;height:30" coordorigin="5314,-498" coordsize="59,30" path="m5373,-468l5373,-476,5370,-484,5364,-490,5359,-495,5351,-498,5343,-498,5335,-498,5328,-495,5322,-490,5317,-484,5314,-476,5314,-468e" filled="f" stroked="t" strokeweight=".247801pt" strokecolor="#231F20">
                <v:path arrowok="t"/>
              </v:shape>
            </v:group>
            <v:group style="position:absolute;left:5489;top:-498;width:59;height:30" coordorigin="5489,-498" coordsize="59,30">
              <v:shape style="position:absolute;left:5489;top:-498;width:59;height:30" coordorigin="5489,-498" coordsize="59,30" path="m5548,-468l5548,-476,5545,-484,5539,-490,5534,-495,5526,-498,5518,-498,5510,-498,5503,-495,5497,-490,5492,-484,5489,-476,5489,-468e" filled="f" stroked="t" strokeweight=".247801pt" strokecolor="#231F20">
                <v:path arrowok="t"/>
              </v:shape>
            </v:group>
            <v:group style="position:absolute;left:5693;top:-1064;width:30;height:30" coordorigin="5693,-1064" coordsize="30,30">
              <v:shape style="position:absolute;left:5693;top:-1064;width:30;height:30" coordorigin="5693,-1064" coordsize="30,30" path="m5693,-1034l5701,-1034,5709,-1037,5714,-1043,5720,-1048,5723,-1056,5723,-1064e" filled="f" stroked="t" strokeweight=".247801pt" strokecolor="#231F20">
                <v:path arrowok="t"/>
              </v:shape>
            </v:group>
            <v:group style="position:absolute;left:5664;top:-1064;width:30;height:30" coordorigin="5664,-1064" coordsize="30,30">
              <v:shape style="position:absolute;left:5664;top:-1064;width:30;height:30" coordorigin="5664,-1064" coordsize="30,30" path="m5664,-1064l5664,-1056,5667,-1048,5672,-1043,5678,-1037,5685,-1034,5693,-1034e" filled="f" stroked="t" strokeweight=".247801pt" strokecolor="#231F20">
                <v:path arrowok="t"/>
              </v:shape>
            </v:group>
            <v:group style="position:absolute;left:5838;top:-498;width:59;height:30" coordorigin="5838,-498" coordsize="59,30">
              <v:shape style="position:absolute;left:5838;top:-498;width:59;height:30" coordorigin="5838,-498" coordsize="59,30" path="m5898,-468l5898,-476,5895,-484,5889,-490,5884,-495,5876,-498,5868,-498,5860,-498,5853,-495,5847,-490,5842,-484,5838,-476,5838,-468e" filled="f" stroked="t" strokeweight=".247801pt" strokecolor="#231F20">
                <v:path arrowok="t"/>
              </v:shape>
            </v:group>
            <v:group style="position:absolute;left:6013;top:-498;width:59;height:30" coordorigin="6013,-498" coordsize="59,30">
              <v:shape style="position:absolute;left:6013;top:-498;width:59;height:30" coordorigin="6013,-498" coordsize="59,30" path="m6073,-468l6073,-476,6070,-484,6064,-490,6059,-495,6051,-498,6043,-498,6035,-498,6028,-495,6022,-490,6017,-484,6013,-476,6013,-468e" filled="f" stroked="t" strokeweight=".247801pt" strokecolor="#231F20">
                <v:path arrowok="t"/>
              </v:shape>
            </v:group>
            <v:group style="position:absolute;left:6188;top:-498;width:59;height:30" coordorigin="6188,-498" coordsize="59,30">
              <v:shape style="position:absolute;left:6188;top:-498;width:59;height:30" coordorigin="6188,-498" coordsize="59,30" path="m6248,-468l6248,-476,6245,-484,6239,-490,6234,-495,6226,-498,6218,-498,6210,-498,6203,-495,6197,-490,6192,-484,6188,-476,6188,-468e" filled="f" stroked="t" strokeweight=".247801pt" strokecolor="#231F20">
                <v:path arrowok="t"/>
              </v:shape>
            </v:group>
            <v:group style="position:absolute;left:6393;top:-1064;width:30;height:30" coordorigin="6393,-1064" coordsize="30,30">
              <v:shape style="position:absolute;left:6393;top:-1064;width:30;height:30" coordorigin="6393,-1064" coordsize="30,30" path="m6393,-1034l6401,-1034,6409,-1037,6414,-1043,6420,-1048,6423,-1056,6423,-1064e" filled="f" stroked="t" strokeweight=".247801pt" strokecolor="#231F20">
                <v:path arrowok="t"/>
              </v:shape>
            </v:group>
            <v:group style="position:absolute;left:6363;top:-1064;width:30;height:30" coordorigin="6363,-1064" coordsize="30,30">
              <v:shape style="position:absolute;left:6363;top:-1064;width:30;height:30" coordorigin="6363,-1064" coordsize="30,30" path="m6363,-1064l6363,-1056,6366,-1048,6372,-1043,6378,-1037,6385,-1034,6393,-1034e" filled="f" stroked="t" strokeweight=".247801pt" strokecolor="#231F20">
                <v:path arrowok="t"/>
              </v:shape>
            </v:group>
            <v:group style="position:absolute;left:6538;top:-498;width:59;height:30" coordorigin="6538,-498" coordsize="59,30">
              <v:shape style="position:absolute;left:6538;top:-498;width:59;height:30" coordorigin="6538,-498" coordsize="59,30" path="m6598,-468l6598,-476,6595,-484,6589,-490,6583,-495,6576,-498,6568,-498,6560,-498,6553,-495,6547,-490,6541,-484,6538,-476,6538,-468e" filled="f" stroked="t" strokeweight=".247801pt" strokecolor="#231F20">
                <v:path arrowok="t"/>
              </v:shape>
            </v:group>
            <v:group style="position:absolute;left:6713;top:-498;width:59;height:30" coordorigin="6713,-498" coordsize="59,30">
              <v:shape style="position:absolute;left:6713;top:-498;width:59;height:30" coordorigin="6713,-498" coordsize="59,30" path="m6773,-468l6773,-476,6770,-484,6764,-490,6758,-495,6751,-498,6743,-498,6735,-498,6728,-495,6722,-490,6716,-484,6713,-476,6713,-468e" filled="f" stroked="t" strokeweight=".247801pt" strokecolor="#231F20">
                <v:path arrowok="t"/>
              </v:shape>
            </v:group>
            <v:group style="position:absolute;left:6888;top:-498;width:59;height:30" coordorigin="6888,-498" coordsize="59,30">
              <v:shape style="position:absolute;left:6888;top:-498;width:59;height:30" coordorigin="6888,-498" coordsize="59,30" path="m6948,-468l6948,-476,6945,-484,6939,-490,6933,-495,6926,-498,6918,-498,6910,-498,6903,-495,6897,-490,6891,-484,6888,-476,6888,-468e" filled="f" stroked="t" strokeweight=".247801pt" strokecolor="#231F20">
                <v:path arrowok="t"/>
              </v:shape>
            </v:group>
            <v:group style="position:absolute;left:7063;top:-498;width:59;height:30" coordorigin="7063,-498" coordsize="59,30">
              <v:shape style="position:absolute;left:7063;top:-498;width:59;height:30" coordorigin="7063,-498" coordsize="59,30" path="m7123,-468l7123,-476,7120,-484,7114,-490,7108,-495,7101,-498,7093,-498,7085,-498,7077,-495,7072,-490,7066,-484,7063,-476,7063,-468e" filled="f" stroked="t" strokeweight=".247801pt" strokecolor="#231F20">
                <v:path arrowok="t"/>
              </v:shape>
            </v:group>
            <v:group style="position:absolute;left:7238;top:-498;width:59;height:30" coordorigin="7238,-498" coordsize="59,30">
              <v:shape style="position:absolute;left:7238;top:-498;width:59;height:30" coordorigin="7238,-498" coordsize="59,30" path="m7298,-468l7298,-476,7294,-484,7289,-490,7283,-495,7276,-498,7268,-498,7260,-498,7252,-495,7247,-490,7241,-484,7238,-476,7238,-468e" filled="f" stroked="t" strokeweight=".247801pt" strokecolor="#231F20">
                <v:path arrowok="t"/>
              </v:shape>
            </v:group>
            <v:group style="position:absolute;left:7413;top:-498;width:59;height:30" coordorigin="7413,-498" coordsize="59,30">
              <v:shape style="position:absolute;left:7413;top:-498;width:59;height:30" coordorigin="7413,-498" coordsize="59,30" path="m7473,-468l7473,-476,7469,-484,7464,-490,7458,-495,7451,-498,7443,-498,7435,-498,7427,-495,7422,-490,7416,-484,7413,-476,7413,-468e" filled="f" stroked="t" strokeweight=".247801pt" strokecolor="#231F20">
                <v:path arrowok="t"/>
              </v:shape>
            </v:group>
            <v:group style="position:absolute;left:7588;top:-498;width:59;height:30" coordorigin="7588,-498" coordsize="59,30">
              <v:shape style="position:absolute;left:7588;top:-498;width:59;height:30" coordorigin="7588,-498" coordsize="59,30" path="m7648,-468l7648,-476,7644,-484,7639,-490,7633,-495,7626,-498,7618,-498,7610,-498,7602,-495,7597,-490,7591,-484,7588,-476,7588,-468e" filled="f" stroked="t" strokeweight=".247801pt" strokecolor="#231F20">
                <v:path arrowok="t"/>
              </v:shape>
            </v:group>
            <v:group style="position:absolute;left:7763;top:-498;width:59;height:30" coordorigin="7763,-498" coordsize="59,30">
              <v:shape style="position:absolute;left:7763;top:-498;width:59;height:30" coordorigin="7763,-498" coordsize="59,30" path="m7822,-468l7822,-476,7819,-484,7814,-490,7808,-495,7801,-498,7793,-498,7785,-498,7777,-495,7772,-490,7766,-484,7763,-476,7763,-468e" filled="f" stroked="t" strokeweight=".247801pt" strokecolor="#231F20">
                <v:path arrowok="t"/>
              </v:shape>
            </v:group>
            <v:group style="position:absolute;left:7938;top:-498;width:59;height:30" coordorigin="7938,-498" coordsize="59,30">
              <v:shape style="position:absolute;left:7938;top:-498;width:59;height:30" coordorigin="7938,-498" coordsize="59,30" path="m7997,-468l7997,-476,7994,-484,7989,-490,7983,-495,7976,-498,7968,-498,7960,-498,7952,-495,7947,-490,7941,-484,7938,-476,7938,-468e" filled="f" stroked="t" strokeweight=".247801pt" strokecolor="#231F20">
                <v:path arrowok="t"/>
              </v:shape>
            </v:group>
            <v:group style="position:absolute;left:8113;top:-498;width:59;height:30" coordorigin="8113,-498" coordsize="59,30">
              <v:shape style="position:absolute;left:8113;top:-498;width:59;height:30" coordorigin="8113,-498" coordsize="59,30" path="m8172,-468l8172,-476,8169,-484,8164,-490,8158,-495,8151,-498,8143,-498,8135,-498,8127,-495,8122,-490,8116,-484,8113,-476,8113,-468e" filled="f" stroked="t" strokeweight=".247801pt" strokecolor="#231F20">
                <v:path arrowok="t"/>
              </v:shape>
            </v:group>
            <v:group style="position:absolute;left:8288;top:-498;width:59;height:30" coordorigin="8288,-498" coordsize="59,30">
              <v:shape style="position:absolute;left:8288;top:-498;width:59;height:30" coordorigin="8288,-498" coordsize="59,30" path="m8347,-468l8347,-476,8344,-484,8339,-490,8333,-495,8326,-498,8318,-498,8310,-498,8302,-495,8297,-490,8291,-484,8288,-476,8288,-468e" filled="f" stroked="t" strokeweight=".247801pt" strokecolor="#231F20">
                <v:path arrowok="t"/>
              </v:shape>
            </v:group>
            <v:group style="position:absolute;left:8463;top:-498;width:59;height:30" coordorigin="8463,-498" coordsize="59,30">
              <v:shape style="position:absolute;left:8463;top:-498;width:59;height:30" coordorigin="8463,-498" coordsize="59,30" path="m8522,-468l8522,-476,8519,-484,8514,-490,8508,-495,8500,-498,8493,-498,8485,-498,8477,-495,8472,-490,8466,-484,8463,-476,8463,-468e" filled="f" stroked="t" strokeweight=".247801pt" strokecolor="#231F20">
                <v:path arrowok="t"/>
              </v:shape>
            </v:group>
            <v:group style="position:absolute;left:8638;top:-498;width:59;height:30" coordorigin="8638,-498" coordsize="59,30">
              <v:shape style="position:absolute;left:8638;top:-498;width:59;height:30" coordorigin="8638,-498" coordsize="59,30" path="m8697,-468l8697,-476,8694,-484,8689,-490,8683,-495,8675,-498,8668,-498,8660,-498,8652,-495,8647,-490,8641,-484,8638,-476,8638,-468e" filled="f" stroked="t" strokeweight=".247801pt" strokecolor="#231F20">
                <v:path arrowok="t"/>
              </v:shape>
            </v:group>
            <v:group style="position:absolute;left:8813;top:-498;width:59;height:30" coordorigin="8813,-498" coordsize="59,30">
              <v:shape style="position:absolute;left:8813;top:-498;width:59;height:30" coordorigin="8813,-498" coordsize="59,30" path="m8872,-468l8872,-476,8869,-484,8864,-490,8858,-495,8850,-498,8843,-498,8835,-498,8827,-495,8821,-490,8816,-484,8813,-476,8813,-468e" filled="f" stroked="t" strokeweight=".247801pt" strokecolor="#231F20">
                <v:path arrowok="t"/>
              </v:shape>
            </v:group>
            <v:group style="position:absolute;left:8988;top:-498;width:59;height:30" coordorigin="8988,-498" coordsize="59,30">
              <v:shape style="position:absolute;left:8988;top:-498;width:59;height:30" coordorigin="8988,-498" coordsize="59,30" path="m9047,-468l9047,-476,9044,-484,9038,-490,9033,-495,9025,-498,9017,-498,9010,-498,9002,-495,8996,-490,8991,-484,8988,-476,8988,-468e" filled="f" stroked="t" strokeweight=".247801pt" strokecolor="#231F20">
                <v:path arrowok="t"/>
              </v:shape>
            </v:group>
            <v:group style="position:absolute;left:9192;top:-1064;width:30;height:30" coordorigin="9192,-1064" coordsize="30,30">
              <v:shape style="position:absolute;left:9192;top:-1064;width:30;height:30" coordorigin="9192,-1064" coordsize="30,30" path="m9192,-1034l9200,-1034,9208,-1037,9213,-1043,9219,-1048,9222,-1056,9222,-1064e" filled="f" stroked="t" strokeweight=".247801pt" strokecolor="#231F20">
                <v:path arrowok="t"/>
              </v:shape>
            </v:group>
            <v:group style="position:absolute;left:9163;top:-1064;width:30;height:30" coordorigin="9163,-1064" coordsize="30,30">
              <v:shape style="position:absolute;left:9163;top:-1064;width:30;height:30" coordorigin="9163,-1064" coordsize="30,30" path="m9163,-1064l9163,-1056,9166,-1048,9171,-1043,9177,-1037,9185,-1034,9192,-1034e" filled="f" stroked="t" strokeweight=".247801pt" strokecolor="#231F20">
                <v:path arrowok="t"/>
              </v:shape>
            </v:group>
            <v:group style="position:absolute;left:9338;top:-498;width:59;height:30" coordorigin="9338,-498" coordsize="59,30">
              <v:shape style="position:absolute;left:9338;top:-498;width:59;height:30" coordorigin="9338,-498" coordsize="59,30" path="m9397,-468l9397,-476,9394,-484,9388,-490,9383,-495,9375,-498,9367,-498,9359,-498,9352,-495,9346,-490,9341,-484,9338,-476,9338,-468e" filled="f" stroked="t" strokeweight=".247801pt" strokecolor="#231F20">
                <v:path arrowok="t"/>
              </v:shape>
            </v:group>
            <v:group style="position:absolute;left:9513;top:-498;width:59;height:30" coordorigin="9513,-498" coordsize="59,30">
              <v:shape style="position:absolute;left:9513;top:-498;width:59;height:30" coordorigin="9513,-498" coordsize="59,30" path="m9572,-468l9572,-476,9569,-484,9563,-490,9558,-495,9550,-498,9542,-498,9534,-498,9527,-495,9521,-490,9516,-484,9513,-476,9513,-468e" filled="f" stroked="t" strokeweight=".247801pt" strokecolor="#231F20">
                <v:path arrowok="t"/>
              </v:shape>
            </v:group>
            <v:group style="position:absolute;left:9688;top:-498;width:59;height:30" coordorigin="9688,-498" coordsize="59,30">
              <v:shape style="position:absolute;left:9688;top:-498;width:59;height:30" coordorigin="9688,-498" coordsize="59,30" path="m9747,-468l9747,-476,9744,-484,9738,-490,9733,-495,9725,-498,9717,-498,9709,-498,9702,-495,9696,-490,9691,-484,9688,-476,9688,-468e" filled="f" stroked="t" strokeweight=".247801pt" strokecolor="#231F20">
                <v:path arrowok="t"/>
              </v:shape>
            </v:group>
            <v:group style="position:absolute;left:9863;top:-498;width:59;height:30" coordorigin="9863,-498" coordsize="59,30">
              <v:shape style="position:absolute;left:9863;top:-498;width:59;height:30" coordorigin="9863,-498" coordsize="59,30" path="m9922,-468l9922,-476,9919,-484,9913,-490,9908,-495,9900,-498,9892,-498,9884,-498,9877,-495,9871,-490,9866,-484,9863,-476,9863,-468e" filled="f" stroked="t" strokeweight=".247801pt" strokecolor="#231F20">
                <v:path arrowok="t"/>
              </v:shape>
            </v:group>
            <v:group style="position:absolute;left:10037;top:-498;width:59;height:30" coordorigin="10037,-498" coordsize="59,30">
              <v:shape style="position:absolute;left:10037;top:-498;width:59;height:30" coordorigin="10037,-498" coordsize="59,30" path="m10097,-468l10097,-476,10094,-484,10088,-490,10083,-495,10075,-498,10067,-498,10059,-498,10052,-495,10046,-490,10041,-484,10037,-476,10037,-468e" filled="f" stroked="t" strokeweight=".247801pt" strokecolor="#231F20">
                <v:path arrowok="t"/>
              </v:shape>
            </v:group>
            <v:group style="position:absolute;left:10212;top:-498;width:59;height:30" coordorigin="10212,-498" coordsize="59,30">
              <v:shape style="position:absolute;left:10212;top:-498;width:59;height:30" coordorigin="10212,-498" coordsize="59,30" path="m10272,-468l10272,-476,10269,-484,10263,-490,10258,-495,10250,-498,10242,-498,10234,-498,10227,-495,10221,-490,10216,-484,10212,-476,10212,-468e" filled="f" stroked="t" strokeweight=".247801pt" strokecolor="#231F20">
                <v:path arrowok="t"/>
              </v:shape>
            </v:group>
            <v:group style="position:absolute;left:10387;top:-498;width:59;height:30" coordorigin="10387,-498" coordsize="59,30">
              <v:shape style="position:absolute;left:10387;top:-498;width:59;height:30" coordorigin="10387,-498" coordsize="59,30" path="m10447,-468l10447,-476,10444,-484,10438,-490,10433,-495,10425,-498,10417,-498,10409,-498,10402,-495,10396,-490,10391,-484,10387,-476,10387,-468e" filled="f" stroked="t" strokeweight=".247801pt" strokecolor="#231F20">
                <v:path arrowok="t"/>
              </v:shape>
            </v:group>
            <v:group style="position:absolute;left:10592;top:-1064;width:30;height:30" coordorigin="10592,-1064" coordsize="30,30">
              <v:shape style="position:absolute;left:10592;top:-1064;width:30;height:30" coordorigin="10592,-1064" coordsize="30,30" path="m10592,-1034l10600,-1034,10608,-1037,10613,-1043,10619,-1048,10622,-1056,10622,-1064e" filled="f" stroked="t" strokeweight=".247801pt" strokecolor="#231F20">
                <v:path arrowok="t"/>
              </v:shape>
            </v:group>
            <v:group style="position:absolute;left:10562;top:-1064;width:30;height:30" coordorigin="10562,-1064" coordsize="30,30">
              <v:shape style="position:absolute;left:10562;top:-1064;width:30;height:30" coordorigin="10562,-1064" coordsize="30,30" path="m10562,-1064l10562,-1056,10565,-1048,10571,-1043,10577,-1037,10584,-1034,10592,-1034e" filled="f" stroked="t" strokeweight=".247801pt" strokecolor="#231F20">
                <v:path arrowok="t"/>
              </v:shape>
            </v:group>
            <v:group style="position:absolute;left:10737;top:-498;width:59;height:30" coordorigin="10737,-498" coordsize="59,30">
              <v:shape style="position:absolute;left:10737;top:-498;width:59;height:30" coordorigin="10737,-498" coordsize="59,30" path="m10797,-468l10797,-476,10794,-484,10788,-490,10782,-495,10775,-498,10767,-498,10759,-498,10752,-495,10746,-490,10740,-484,10737,-476,10737,-468e" filled="f" stroked="t" strokeweight=".247801pt" strokecolor="#231F20">
                <v:path arrowok="t"/>
              </v:shape>
            </v:group>
            <v:group style="position:absolute;left:10912;top:-498;width:59;height:30" coordorigin="10912,-498" coordsize="59,30">
              <v:shape style="position:absolute;left:10912;top:-498;width:59;height:30" coordorigin="10912,-498" coordsize="59,30" path="m10972,-468l10972,-476,10969,-484,10963,-490,10957,-495,10950,-498,10942,-498,10934,-498,10927,-495,10921,-490,10915,-484,10912,-476,10912,-468e" filled="f" stroked="t" strokeweight=".247801pt" strokecolor="#231F20">
                <v:path arrowok="t"/>
              </v:shape>
            </v:group>
            <v:group style="position:absolute;left:11087;top:-498;width:59;height:30" coordorigin="11087,-498" coordsize="59,30">
              <v:shape style="position:absolute;left:11087;top:-498;width:59;height:30" coordorigin="11087,-498" coordsize="59,30" path="m11147,-468l11147,-476,11144,-484,11138,-490,11132,-495,11125,-498,11117,-498,11109,-498,11101,-495,11096,-490,11090,-484,11087,-476,11087,-468e" filled="f" stroked="t" strokeweight=".247801pt" strokecolor="#231F20">
                <v:path arrowok="t"/>
              </v:shape>
            </v:group>
            <v:group style="position:absolute;left:11262;top:-498;width:59;height:30" coordorigin="11262,-498" coordsize="59,30">
              <v:shape style="position:absolute;left:11262;top:-498;width:59;height:30" coordorigin="11262,-498" coordsize="59,30" path="m11322,-468l11322,-476,11319,-484,11313,-490,11307,-495,11300,-498,11292,-498,11284,-498,11276,-495,11271,-490,11265,-484,11262,-476,11262,-468e" filled="f" stroked="t" strokeweight=".247801pt" strokecolor="#231F20">
                <v:path arrowok="t"/>
              </v:shape>
            </v:group>
            <v:group style="position:absolute;left:11467;top:-1064;width:2;height:595" coordorigin="11467,-1064" coordsize="2,595">
              <v:shape style="position:absolute;left:11467;top:-1064;width:2;height:595" coordorigin="11467,-1064" coordsize="0,595" path="m11467,-468l11467,-1064e" filled="f" stroked="t" strokeweight=".495602pt" strokecolor="#231F20">
                <v:path arrowok="t"/>
              </v:shape>
            </v:group>
            <v:group style="position:absolute;left:1844;top:-1064;width:9623;height:2" coordorigin="1844,-1064" coordsize="9623,2">
              <v:shape style="position:absolute;left:1844;top:-1064;width:9623;height:2" coordorigin="1844,-1064" coordsize="9623,0" path="m1844,-1064l11467,-1064e" filled="f" stroked="t" strokeweight=".495602pt" strokecolor="#231F20">
                <v:path arrowok="t"/>
              </v:shape>
            </v:group>
            <v:group style="position:absolute;left:1844;top:-1064;width:2;height:595" coordorigin="1844,-1064" coordsize="2,595">
              <v:shape style="position:absolute;left:1844;top:-1064;width:2;height:595" coordorigin="1844,-1064" coordsize="0,595" path="m1844,-1064l1844,-468e" filled="f" stroked="t" strokeweight=".495602pt" strokecolor="#231F20">
                <v:path arrowok="t"/>
              </v:shape>
            </v:group>
            <v:group style="position:absolute;left:1844;top:-468;width:9623;height:2" coordorigin="1844,-468" coordsize="9623,2">
              <v:shape style="position:absolute;left:1844;top:-468;width:9623;height:2" coordorigin="1844,-468" coordsize="9623,0" path="m1844,-468l11467,-468e" filled="f" stroked="t" strokeweight=".495602pt" strokecolor="#231F20">
                <v:path arrowok="t"/>
              </v:shape>
            </v:group>
            <v:group style="position:absolute;left:1844;top:-508;width:2;height:40" coordorigin="1844,-508" coordsize="2,40">
              <v:shape style="position:absolute;left:1844;top:-508;width:2;height:40" coordorigin="1844,-508" coordsize="0,40" path="m1844,-468l1844,-508e" filled="t" fillcolor="#231F20" stroked="f">
                <v:path arrowok="t"/>
                <v:fill type="solid"/>
              </v:shape>
            </v:group>
            <v:group style="position:absolute;left:1844;top:-1064;width:2;height:40" coordorigin="1844,-1064" coordsize="2,40">
              <v:shape style="position:absolute;left:1844;top:-1064;width:2;height:40" coordorigin="1844,-1064" coordsize="0,40" path="m1844,-1064l1844,-1024e" filled="t" fillcolor="#231F20" stroked="f">
                <v:path arrowok="t"/>
                <v:fill type="solid"/>
              </v:shape>
            </v:group>
            <v:group style="position:absolute;left:1831;top:-425;width:52;height:87" coordorigin="1831,-425" coordsize="52,87">
              <v:shape style="position:absolute;left:1831;top:-425;width:52;height:87" coordorigin="1831,-425" coordsize="52,87" path="m1883,-348l1833,-348,1833,-338,1883,-338,1883,-348xe" filled="t" fillcolor="#231F20" stroked="f">
                <v:path arrowok="t"/>
                <v:fill type="solid"/>
              </v:shape>
              <v:shape style="position:absolute;left:1831;top:-425;width:52;height:87" coordorigin="1831,-425" coordsize="52,87" path="m1864,-414l1852,-414,1852,-348,1864,-348,1864,-414xe" filled="t" fillcolor="#231F20" stroked="f">
                <v:path arrowok="t"/>
                <v:fill type="solid"/>
              </v:shape>
              <v:shape style="position:absolute;left:1831;top:-425;width:52;height:87" coordorigin="1831,-425" coordsize="52,87" path="m1864,-425l1852,-425,1831,-421,1831,-410,1852,-414,1864,-414,1864,-425xe" filled="t" fillcolor="#231F20" stroked="f">
                <v:path arrowok="t"/>
                <v:fill type="solid"/>
              </v:shape>
            </v:group>
            <v:group style="position:absolute;left:2544;top:-508;width:2;height:40" coordorigin="2544,-508" coordsize="2,40">
              <v:shape style="position:absolute;left:2544;top:-508;width:2;height:40" coordorigin="2544,-508" coordsize="0,40" path="m2544,-468l2544,-508e" filled="t" fillcolor="#231F20" stroked="f">
                <v:path arrowok="t"/>
                <v:fill type="solid"/>
              </v:shape>
            </v:group>
            <v:group style="position:absolute;left:2544;top:-508;width:2;height:40" coordorigin="2544,-508" coordsize="2,40">
              <v:shape style="position:absolute;left:2544;top:-508;width:2;height:40" coordorigin="2544,-508" coordsize="0,40" path="m2544,-508l2544,-468e" filled="f" stroked="t" strokeweight=".247801pt" strokecolor="#231F20">
                <v:path arrowok="t"/>
              </v:shape>
            </v:group>
            <v:group style="position:absolute;left:2544;top:-1064;width:2;height:40" coordorigin="2544,-1064" coordsize="2,40">
              <v:shape style="position:absolute;left:2544;top:-1064;width:2;height:40" coordorigin="2544,-1064" coordsize="0,40" path="m2544,-1064l2544,-1024e" filled="t" fillcolor="#231F20" stroked="f">
                <v:path arrowok="t"/>
                <v:fill type="solid"/>
              </v:shape>
            </v:group>
            <v:group style="position:absolute;left:2544;top:-1064;width:2;height:40" coordorigin="2544,-1064" coordsize="2,40">
              <v:shape style="position:absolute;left:2544;top:-1064;width:2;height:40" coordorigin="2544,-1064" coordsize="0,40" path="m2544,-1064l2544,-1024e" filled="f" stroked="t" strokeweight=".247801pt" strokecolor="#231F20">
                <v:path arrowok="t"/>
              </v:shape>
            </v:group>
            <v:group style="position:absolute;left:2525;top:-425;width:56;height:88" coordorigin="2525,-425" coordsize="56,88">
              <v:shape style="position:absolute;left:2525;top:-425;width:56;height:88" coordorigin="2525,-425" coordsize="56,88" path="m2525,-352l2525,-340,2529,-339,2533,-338,2537,-338,2541,-337,2544,-337,2558,-337,2567,-339,2575,-347,2543,-347,2540,-347,2532,-349,2528,-350,2525,-352xe" filled="t" fillcolor="#231F20" stroked="f">
                <v:path arrowok="t"/>
                <v:fill type="solid"/>
              </v:shape>
              <v:shape style="position:absolute;left:2525;top:-425;width:56;height:88" coordorigin="2525,-425" coordsize="56,88" path="m2575,-386l2554,-386,2560,-384,2564,-381,2567,-377,2569,-372,2569,-360,2567,-355,2564,-352,2560,-348,2554,-347,2575,-347,2578,-350,2581,-357,2581,-375,2578,-382,2575,-386xe" filled="t" fillcolor="#231F20" stroked="f">
                <v:path arrowok="t"/>
                <v:fill type="solid"/>
              </v:shape>
              <v:shape style="position:absolute;left:2525;top:-425;width:56;height:88" coordorigin="2525,-425" coordsize="56,88" path="m2575,-425l2529,-425,2529,-382,2532,-383,2535,-384,2541,-385,2545,-386,2575,-386,2573,-388,2567,-393,2564,-394,2539,-394,2539,-415,2575,-415,2575,-425xe" filled="t" fillcolor="#231F20" stroked="f">
                <v:path arrowok="t"/>
                <v:fill type="solid"/>
              </v:shape>
              <v:shape style="position:absolute;left:2525;top:-425;width:56;height:88" coordorigin="2525,-425" coordsize="56,88" path="m2559,-396l2548,-396,2546,-395,2543,-395,2541,-395,2539,-394,2564,-394,2559,-396xe" filled="t" fillcolor="#231F20" stroked="f">
                <v:path arrowok="t"/>
                <v:fill type="solid"/>
              </v:shape>
            </v:group>
            <v:group style="position:absolute;left:3419;top:-508;width:2;height:40" coordorigin="3419,-508" coordsize="2,40">
              <v:shape style="position:absolute;left:3419;top:-508;width:2;height:40" coordorigin="3419,-508" coordsize="0,40" path="m3419,-468l3419,-508e" filled="t" fillcolor="#231F20" stroked="f">
                <v:path arrowok="t"/>
                <v:fill type="solid"/>
              </v:shape>
            </v:group>
            <v:group style="position:absolute;left:3419;top:-508;width:2;height:40" coordorigin="3419,-508" coordsize="2,40">
              <v:shape style="position:absolute;left:3419;top:-508;width:2;height:40" coordorigin="3419,-508" coordsize="0,40" path="m3419,-508l3419,-468e" filled="f" stroked="t" strokeweight=".247801pt" strokecolor="#231F20">
                <v:path arrowok="t"/>
              </v:shape>
            </v:group>
            <v:group style="position:absolute;left:3419;top:-1064;width:2;height:40" coordorigin="3419,-1064" coordsize="2,40">
              <v:shape style="position:absolute;left:3419;top:-1064;width:2;height:40" coordorigin="3419,-1064" coordsize="0,40" path="m3419,-1064l3419,-1024e" filled="t" fillcolor="#231F20" stroked="f">
                <v:path arrowok="t"/>
                <v:fill type="solid"/>
              </v:shape>
            </v:group>
            <v:group style="position:absolute;left:3419;top:-1064;width:2;height:40" coordorigin="3419,-1064" coordsize="2,40">
              <v:shape style="position:absolute;left:3419;top:-1064;width:2;height:40" coordorigin="3419,-1064" coordsize="0,40" path="m3419,-1064l3419,-1024e" filled="f" stroked="t" strokeweight=".247801pt" strokecolor="#231F20">
                <v:path arrowok="t"/>
              </v:shape>
            </v:group>
            <v:group style="position:absolute;left:3367;top:-425;width:52;height:87" coordorigin="3367,-425" coordsize="52,87">
              <v:shape style="position:absolute;left:3367;top:-425;width:52;height:87" coordorigin="3367,-425" coordsize="52,87" path="m3418,-348l3368,-348,3368,-338,3418,-338,3418,-348xe" filled="t" fillcolor="#231F20" stroked="f">
                <v:path arrowok="t"/>
                <v:fill type="solid"/>
              </v:shape>
              <v:shape style="position:absolute;left:3367;top:-425;width:52;height:87" coordorigin="3367,-425" coordsize="52,87" path="m3399,-414l3387,-414,3387,-348,3399,-348,3399,-414xe" filled="t" fillcolor="#231F20" stroked="f">
                <v:path arrowok="t"/>
                <v:fill type="solid"/>
              </v:shape>
              <v:shape style="position:absolute;left:3367;top:-425;width:52;height:87" coordorigin="3367,-425" coordsize="52,87" path="m3399,-425l3387,-425,3367,-421,3367,-410,3387,-414,3399,-414,3399,-425xe" filled="t" fillcolor="#231F20" stroked="f">
                <v:path arrowok="t"/>
                <v:fill type="solid"/>
              </v:shape>
            </v:group>
            <v:group style="position:absolute;left:3437;top:-427;width:60;height:90" coordorigin="3437,-427" coordsize="60,90">
              <v:shape style="position:absolute;left:3437;top:-427;width:60;height:90" coordorigin="3437,-427" coordsize="60,90" path="m3477,-427l3457,-427,3450,-423,3445,-415,3439,-407,3437,-396,3437,-367,3439,-356,3450,-341,3457,-337,3477,-337,3484,-341,3488,-346,3461,-346,3456,-349,3453,-355,3450,-361,3449,-370,3449,-394,3450,-403,3453,-408,3456,-414,3461,-417,3488,-417,3484,-423,3477,-427xe" filled="t" fillcolor="#231F20" stroked="f">
                <v:path arrowok="t"/>
                <v:fill type="solid"/>
              </v:shape>
              <v:shape style="position:absolute;left:3437;top:-427;width:60;height:90" coordorigin="3437,-427" coordsize="60,90" path="m3488,-417l3473,-417,3478,-414,3481,-408,3484,-403,3485,-394,3485,-370,3484,-361,3481,-355,3478,-349,3473,-346,3488,-346,3489,-348,3494,-356,3497,-367,3497,-396,3494,-407,3489,-415,3488,-417xe" filled="t" fillcolor="#231F20" stroked="f">
                <v:path arrowok="t"/>
                <v:fill type="solid"/>
              </v:shape>
            </v:group>
            <v:group style="position:absolute;left:4294;top:-508;width:2;height:40" coordorigin="4294,-508" coordsize="2,40">
              <v:shape style="position:absolute;left:4294;top:-508;width:2;height:40" coordorigin="4294,-508" coordsize="0,40" path="m4294,-468l4294,-508e" filled="t" fillcolor="#231F20" stroked="f">
                <v:path arrowok="t"/>
                <v:fill type="solid"/>
              </v:shape>
            </v:group>
            <v:group style="position:absolute;left:4294;top:-508;width:2;height:40" coordorigin="4294,-508" coordsize="2,40">
              <v:shape style="position:absolute;left:4294;top:-508;width:2;height:40" coordorigin="4294,-508" coordsize="0,40" path="m4294,-508l4294,-468e" filled="f" stroked="t" strokeweight=".247801pt" strokecolor="#231F20">
                <v:path arrowok="t"/>
              </v:shape>
            </v:group>
            <v:group style="position:absolute;left:4294;top:-1064;width:2;height:40" coordorigin="4294,-1064" coordsize="2,40">
              <v:shape style="position:absolute;left:4294;top:-1064;width:2;height:40" coordorigin="4294,-1064" coordsize="0,40" path="m4294,-1064l4294,-1024e" filled="t" fillcolor="#231F20" stroked="f">
                <v:path arrowok="t"/>
                <v:fill type="solid"/>
              </v:shape>
            </v:group>
            <v:group style="position:absolute;left:4294;top:-1064;width:2;height:40" coordorigin="4294,-1064" coordsize="2,40">
              <v:shape style="position:absolute;left:4294;top:-1064;width:2;height:40" coordorigin="4294,-1064" coordsize="0,40" path="m4294,-1064l4294,-1024e" filled="f" stroked="t" strokeweight=".247801pt" strokecolor="#231F20">
                <v:path arrowok="t"/>
              </v:shape>
            </v:group>
            <v:group style="position:absolute;left:4243;top:-425;width:52;height:87" coordorigin="4243,-425" coordsize="52,87">
              <v:shape style="position:absolute;left:4243;top:-425;width:52;height:87" coordorigin="4243,-425" coordsize="52,87" path="m4294,-348l4244,-348,4244,-338,4294,-338,4294,-348xe" filled="t" fillcolor="#231F20" stroked="f">
                <v:path arrowok="t"/>
                <v:fill type="solid"/>
              </v:shape>
              <v:shape style="position:absolute;left:4243;top:-425;width:52;height:87" coordorigin="4243,-425" coordsize="52,87" path="m4275,-414l4263,-414,4263,-348,4275,-348,4275,-414xe" filled="t" fillcolor="#231F20" stroked="f">
                <v:path arrowok="t"/>
                <v:fill type="solid"/>
              </v:shape>
              <v:shape style="position:absolute;left:4243;top:-425;width:52;height:87" coordorigin="4243,-425" coordsize="52,87" path="m4275,-425l4263,-425,4243,-421,4243,-410,4263,-414,4275,-414,4275,-425xe" filled="t" fillcolor="#231F20" stroked="f">
                <v:path arrowok="t"/>
                <v:fill type="solid"/>
              </v:shape>
            </v:group>
            <v:group style="position:absolute;left:4314;top:-425;width:56;height:88" coordorigin="4314,-425" coordsize="56,88">
              <v:shape style="position:absolute;left:4314;top:-425;width:56;height:88" coordorigin="4314,-425" coordsize="56,88" path="m4314,-352l4314,-340,4318,-339,4322,-338,4326,-338,4330,-337,4334,-337,4348,-337,4356,-339,4364,-347,4333,-347,4329,-347,4321,-349,4318,-350,4314,-352xe" filled="t" fillcolor="#231F20" stroked="f">
                <v:path arrowok="t"/>
                <v:fill type="solid"/>
              </v:shape>
              <v:shape style="position:absolute;left:4314;top:-425;width:56;height:88" coordorigin="4314,-425" coordsize="56,88" path="m4364,-386l4344,-386,4349,-384,4353,-381,4357,-377,4359,-372,4359,-360,4357,-355,4353,-352,4349,-348,4344,-347,4364,-347,4368,-350,4370,-357,4370,-375,4368,-382,4364,-386xe" filled="t" fillcolor="#231F20" stroked="f">
                <v:path arrowok="t"/>
                <v:fill type="solid"/>
              </v:shape>
              <v:shape style="position:absolute;left:4314;top:-425;width:56;height:88" coordorigin="4314,-425" coordsize="56,88" path="m4364,-425l4318,-425,4318,-382,4321,-383,4324,-384,4331,-385,4334,-386,4364,-386,4362,-388,4356,-393,4354,-394,4329,-394,4329,-415,4364,-415,4364,-425xe" filled="t" fillcolor="#231F20" stroked="f">
                <v:path arrowok="t"/>
                <v:fill type="solid"/>
              </v:shape>
              <v:shape style="position:absolute;left:4314;top:-425;width:56;height:88" coordorigin="4314,-425" coordsize="56,88" path="m4349,-396l4337,-396,4336,-395,4332,-395,4330,-395,4329,-394,4354,-394,4349,-396xe" filled="t" fillcolor="#231F20" stroked="f">
                <v:path arrowok="t"/>
                <v:fill type="solid"/>
              </v:shape>
            </v:group>
            <v:group style="position:absolute;left:5168;top:-508;width:2;height:40" coordorigin="5168,-508" coordsize="2,40">
              <v:shape style="position:absolute;left:5168;top:-508;width:2;height:40" coordorigin="5168,-508" coordsize="0,40" path="m5168,-468l5168,-508e" filled="t" fillcolor="#231F20" stroked="f">
                <v:path arrowok="t"/>
                <v:fill type="solid"/>
              </v:shape>
            </v:group>
            <v:group style="position:absolute;left:5168;top:-508;width:2;height:40" coordorigin="5168,-508" coordsize="2,40">
              <v:shape style="position:absolute;left:5168;top:-508;width:2;height:40" coordorigin="5168,-508" coordsize="0,40" path="m5168,-508l5168,-468e" filled="f" stroked="t" strokeweight=".247801pt" strokecolor="#231F20">
                <v:path arrowok="t"/>
              </v:shape>
            </v:group>
            <v:group style="position:absolute;left:5168;top:-1064;width:2;height:40" coordorigin="5168,-1064" coordsize="2,40">
              <v:shape style="position:absolute;left:5168;top:-1064;width:2;height:40" coordorigin="5168,-1064" coordsize="0,40" path="m5168,-1064l5168,-1024e" filled="t" fillcolor="#231F20" stroked="f">
                <v:path arrowok="t"/>
                <v:fill type="solid"/>
              </v:shape>
            </v:group>
            <v:group style="position:absolute;left:5168;top:-1064;width:2;height:40" coordorigin="5168,-1064" coordsize="2,40">
              <v:shape style="position:absolute;left:5168;top:-1064;width:2;height:40" coordorigin="5168,-1064" coordsize="0,40" path="m5168,-1064l5168,-1024e" filled="f" stroked="t" strokeweight=".247801pt" strokecolor="#231F20">
                <v:path arrowok="t"/>
              </v:shape>
            </v:group>
            <v:group style="position:absolute;left:5110;top:-427;width:55;height:88" coordorigin="5110,-427" coordsize="55,88">
              <v:shape style="position:absolute;left:5110;top:-427;width:55;height:88" coordorigin="5110,-427" coordsize="55,88" path="m5160,-417l5140,-417,5144,-415,5151,-410,5152,-406,5152,-398,5152,-395,5150,-393,5149,-390,5146,-386,5142,-382,5140,-380,5110,-348,5110,-338,5165,-338,5165,-348,5124,-348,5133,-358,5140,-365,5151,-376,5154,-379,5155,-381,5159,-385,5161,-389,5162,-392,5163,-395,5164,-398,5164,-409,5161,-415,5160,-417xe" filled="t" fillcolor="#231F20" stroked="f">
                <v:path arrowok="t"/>
                <v:fill type="solid"/>
              </v:shape>
              <v:shape style="position:absolute;left:5110;top:-427;width:55;height:88" coordorigin="5110,-427" coordsize="55,88" path="m5144,-427l5131,-427,5127,-426,5119,-424,5115,-423,5110,-421,5110,-409,5115,-412,5119,-414,5123,-415,5127,-416,5131,-417,5160,-417,5151,-424,5144,-427xe" filled="t" fillcolor="#231F20" stroked="f">
                <v:path arrowok="t"/>
                <v:fill type="solid"/>
              </v:shape>
            </v:group>
            <v:group style="position:absolute;left:5184;top:-427;width:60;height:90" coordorigin="5184,-427" coordsize="60,90">
              <v:shape style="position:absolute;left:5184;top:-427;width:60;height:90" coordorigin="5184,-427" coordsize="60,90" path="m5224,-427l5205,-427,5197,-423,5192,-415,5187,-407,5184,-396,5184,-367,5187,-356,5197,-341,5205,-337,5224,-337,5231,-341,5235,-346,5208,-346,5204,-349,5198,-361,5196,-370,5196,-394,5198,-403,5204,-414,5208,-417,5235,-417,5231,-423,5224,-427xe" filled="t" fillcolor="#231F20" stroked="f">
                <v:path arrowok="t"/>
                <v:fill type="solid"/>
              </v:shape>
              <v:shape style="position:absolute;left:5184;top:-427;width:60;height:90" coordorigin="5184,-427" coordsize="60,90" path="m5235,-417l5220,-417,5225,-414,5228,-408,5231,-403,5233,-394,5233,-370,5231,-361,5228,-355,5225,-349,5220,-346,5235,-346,5237,-348,5242,-356,5244,-367,5244,-396,5242,-407,5237,-415,5235,-417xe" filled="t" fillcolor="#231F20" stroked="f">
                <v:path arrowok="t"/>
                <v:fill type="solid"/>
              </v:shape>
            </v:group>
            <v:group style="position:absolute;left:6043;top:-508;width:2;height:40" coordorigin="6043,-508" coordsize="2,40">
              <v:shape style="position:absolute;left:6043;top:-508;width:2;height:40" coordorigin="6043,-508" coordsize="0,40" path="m6043,-468l6043,-508e" filled="t" fillcolor="#231F20" stroked="f">
                <v:path arrowok="t"/>
                <v:fill type="solid"/>
              </v:shape>
            </v:group>
            <v:group style="position:absolute;left:6043;top:-508;width:2;height:40" coordorigin="6043,-508" coordsize="2,40">
              <v:shape style="position:absolute;left:6043;top:-508;width:2;height:40" coordorigin="6043,-508" coordsize="0,40" path="m6043,-508l6043,-468e" filled="f" stroked="t" strokeweight=".247801pt" strokecolor="#231F20">
                <v:path arrowok="t"/>
              </v:shape>
            </v:group>
            <v:group style="position:absolute;left:6043;top:-1064;width:2;height:40" coordorigin="6043,-1064" coordsize="2,40">
              <v:shape style="position:absolute;left:6043;top:-1064;width:2;height:40" coordorigin="6043,-1064" coordsize="0,40" path="m6043,-1064l6043,-1024e" filled="t" fillcolor="#231F20" stroked="f">
                <v:path arrowok="t"/>
                <v:fill type="solid"/>
              </v:shape>
            </v:group>
            <v:group style="position:absolute;left:6043;top:-1064;width:2;height:40" coordorigin="6043,-1064" coordsize="2,40">
              <v:shape style="position:absolute;left:6043;top:-1064;width:2;height:40" coordorigin="6043,-1064" coordsize="0,40" path="m6043,-1064l6043,-1024e" filled="f" stroked="t" strokeweight=".247801pt" strokecolor="#231F20">
                <v:path arrowok="t"/>
              </v:shape>
            </v:group>
            <v:group style="position:absolute;left:5986;top:-427;width:55;height:88" coordorigin="5986,-427" coordsize="55,88">
              <v:shape style="position:absolute;left:5986;top:-427;width:55;height:88" coordorigin="5986,-427" coordsize="55,88" path="m6036,-417l6016,-417,6020,-415,6027,-410,6028,-406,6028,-398,6028,-395,6026,-393,6025,-390,6022,-386,6018,-382,6016,-380,5986,-348,5986,-338,6041,-338,6041,-348,6000,-348,6009,-358,6016,-365,6027,-376,6030,-379,6031,-381,6035,-385,6037,-389,6038,-392,6040,-395,6040,-398,6040,-409,6037,-415,6036,-417xe" filled="t" fillcolor="#231F20" stroked="f">
                <v:path arrowok="t"/>
                <v:fill type="solid"/>
              </v:shape>
              <v:shape style="position:absolute;left:5986;top:-427;width:55;height:88" coordorigin="5986,-427" coordsize="55,88" path="m6020,-427l6007,-427,6003,-426,5995,-424,5991,-423,5986,-421,5986,-409,5991,-412,5995,-414,5999,-415,6003,-416,6007,-417,6036,-417,6027,-424,6020,-427xe" filled="t" fillcolor="#231F20" stroked="f">
                <v:path arrowok="t"/>
                <v:fill type="solid"/>
              </v:shape>
            </v:group>
            <v:group style="position:absolute;left:6062;top:-425;width:56;height:88" coordorigin="6062,-425" coordsize="56,88">
              <v:shape style="position:absolute;left:6062;top:-425;width:56;height:88" coordorigin="6062,-425" coordsize="56,88" path="m6062,-352l6062,-340,6066,-339,6070,-338,6073,-338,6077,-337,6081,-337,6095,-337,6103,-339,6112,-347,6080,-347,6076,-347,6069,-349,6065,-350,6062,-352xe" filled="t" fillcolor="#231F20" stroked="f">
                <v:path arrowok="t"/>
                <v:fill type="solid"/>
              </v:shape>
              <v:shape style="position:absolute;left:6062;top:-425;width:56;height:88" coordorigin="6062,-425" coordsize="56,88" path="m6111,-386l6091,-386,6096,-384,6100,-381,6104,-377,6106,-372,6106,-360,6104,-355,6100,-352,6096,-348,6091,-347,6112,-347,6115,-350,6118,-357,6118,-375,6115,-382,6111,-386xe" filled="t" fillcolor="#231F20" stroked="f">
                <v:path arrowok="t"/>
                <v:fill type="solid"/>
              </v:shape>
              <v:shape style="position:absolute;left:6062;top:-425;width:56;height:88" coordorigin="6062,-425" coordsize="56,88" path="m6111,-425l6065,-425,6065,-382,6069,-383,6072,-384,6078,-385,6081,-386,6111,-386,6109,-388,6104,-393,6101,-394,6076,-394,6076,-415,6111,-415,6111,-425xe" filled="t" fillcolor="#231F20" stroked="f">
                <v:path arrowok="t"/>
                <v:fill type="solid"/>
              </v:shape>
              <v:shape style="position:absolute;left:6062;top:-425;width:56;height:88" coordorigin="6062,-425" coordsize="56,88" path="m6096,-396l6085,-396,6080,-395,6078,-395,6076,-394,6101,-394,6096,-396xe" filled="t" fillcolor="#231F20" stroked="f">
                <v:path arrowok="t"/>
                <v:fill type="solid"/>
              </v:shape>
            </v:group>
            <v:group style="position:absolute;left:6918;top:-508;width:2;height:40" coordorigin="6918,-508" coordsize="2,40">
              <v:shape style="position:absolute;left:6918;top:-508;width:2;height:40" coordorigin="6918,-508" coordsize="0,40" path="m6918,-468l6918,-508e" filled="t" fillcolor="#231F20" stroked="f">
                <v:path arrowok="t"/>
                <v:fill type="solid"/>
              </v:shape>
            </v:group>
            <v:group style="position:absolute;left:6918;top:-508;width:2;height:40" coordorigin="6918,-508" coordsize="2,40">
              <v:shape style="position:absolute;left:6918;top:-508;width:2;height:40" coordorigin="6918,-508" coordsize="0,40" path="m6918,-508l6918,-468e" filled="f" stroked="t" strokeweight=".247801pt" strokecolor="#231F20">
                <v:path arrowok="t"/>
              </v:shape>
            </v:group>
            <v:group style="position:absolute;left:6918;top:-1064;width:2;height:40" coordorigin="6918,-1064" coordsize="2,40">
              <v:shape style="position:absolute;left:6918;top:-1064;width:2;height:40" coordorigin="6918,-1064" coordsize="0,40" path="m6918,-1064l6918,-1024e" filled="t" fillcolor="#231F20" stroked="f">
                <v:path arrowok="t"/>
                <v:fill type="solid"/>
              </v:shape>
            </v:group>
            <v:group style="position:absolute;left:6918;top:-1064;width:2;height:40" coordorigin="6918,-1064" coordsize="2,40">
              <v:shape style="position:absolute;left:6918;top:-1064;width:2;height:40" coordorigin="6918,-1064" coordsize="0,40" path="m6918,-1064l6918,-1024e" filled="f" stroked="t" strokeweight=".247801pt" strokecolor="#231F20">
                <v:path arrowok="t"/>
              </v:shape>
            </v:group>
            <v:group style="position:absolute;left:6860;top:-427;width:57;height:90" coordorigin="6860,-427" coordsize="57,90">
              <v:shape style="position:absolute;left:6860;top:-427;width:57;height:90" coordorigin="6860,-427" coordsize="57,90" path="m6860,-352l6860,-341,6864,-340,6868,-339,6872,-338,6875,-337,6879,-337,6894,-337,6902,-339,6908,-344,6912,-347,6878,-347,6874,-347,6867,-349,6863,-350,6860,-352xe" filled="t" fillcolor="#231F20" stroked="f">
                <v:path arrowok="t"/>
                <v:fill type="solid"/>
              </v:shape>
              <v:shape style="position:absolute;left:6860;top:-427;width:57;height:90" coordorigin="6860,-427" coordsize="57,90" path="m6912,-417l6891,-417,6895,-416,6898,-413,6902,-411,6903,-407,6903,-399,6902,-395,6899,-393,6895,-391,6891,-390,6875,-390,6875,-380,6891,-380,6896,-378,6903,-373,6905,-369,6905,-358,6903,-354,6896,-348,6890,-347,6912,-347,6914,-348,6917,-355,6917,-369,6915,-374,6909,-381,6905,-384,6899,-385,6904,-386,6908,-389,6913,-395,6915,-399,6915,-411,6912,-417,6912,-417xe" filled="t" fillcolor="#231F20" stroked="f">
                <v:path arrowok="t"/>
                <v:fill type="solid"/>
              </v:shape>
              <v:shape style="position:absolute;left:6860;top:-427;width:57;height:90" coordorigin="6860,-427" coordsize="57,90" path="m6895,-427l6882,-427,6879,-426,6871,-425,6867,-424,6862,-423,6862,-412,6867,-414,6871,-415,6878,-416,6882,-417,6912,-417,6902,-425,6895,-427xe" filled="t" fillcolor="#231F20" stroked="f">
                <v:path arrowok="t"/>
                <v:fill type="solid"/>
              </v:shape>
            </v:group>
            <v:group style="position:absolute;left:6934;top:-427;width:60;height:90" coordorigin="6934,-427" coordsize="60,90">
              <v:shape style="position:absolute;left:6934;top:-427;width:60;height:90" coordorigin="6934,-427" coordsize="60,90" path="m6974,-427l6954,-427,6947,-423,6942,-415,6937,-407,6934,-396,6934,-367,6937,-356,6947,-341,6954,-337,6974,-337,6981,-341,6985,-346,6958,-346,6954,-349,6947,-361,6946,-370,6946,-394,6947,-403,6954,-414,6958,-417,6985,-417,6981,-423,6974,-427xe" filled="t" fillcolor="#231F20" stroked="f">
                <v:path arrowok="t"/>
                <v:fill type="solid"/>
              </v:shape>
              <v:shape style="position:absolute;left:6934;top:-427;width:60;height:90" coordorigin="6934,-427" coordsize="60,90" path="m6985,-417l6970,-417,6975,-414,6978,-408,6981,-403,6982,-394,6982,-370,6981,-361,6978,-355,6975,-349,6970,-346,6985,-346,6986,-348,6992,-356,6994,-367,6994,-396,6992,-407,6986,-415,6985,-417xe" filled="t" fillcolor="#231F20" stroked="f">
                <v:path arrowok="t"/>
                <v:fill type="solid"/>
              </v:shape>
            </v:group>
            <v:group style="position:absolute;left:7793;top:-508;width:2;height:40" coordorigin="7793,-508" coordsize="2,40">
              <v:shape style="position:absolute;left:7793;top:-508;width:2;height:40" coordorigin="7793,-508" coordsize="0,40" path="m7793,-468l7793,-508e" filled="t" fillcolor="#231F20" stroked="f">
                <v:path arrowok="t"/>
                <v:fill type="solid"/>
              </v:shape>
            </v:group>
            <v:group style="position:absolute;left:7793;top:-508;width:2;height:40" coordorigin="7793,-508" coordsize="2,40">
              <v:shape style="position:absolute;left:7793;top:-508;width:2;height:40" coordorigin="7793,-508" coordsize="0,40" path="m7793,-508l7793,-468e" filled="f" stroked="t" strokeweight=".247801pt" strokecolor="#231F20">
                <v:path arrowok="t"/>
              </v:shape>
            </v:group>
            <v:group style="position:absolute;left:7793;top:-1064;width:2;height:40" coordorigin="7793,-1064" coordsize="2,40">
              <v:shape style="position:absolute;left:7793;top:-1064;width:2;height:40" coordorigin="7793,-1064" coordsize="0,40" path="m7793,-1064l7793,-1024e" filled="t" fillcolor="#231F20" stroked="f">
                <v:path arrowok="t"/>
                <v:fill type="solid"/>
              </v:shape>
            </v:group>
            <v:group style="position:absolute;left:7793;top:-1064;width:2;height:40" coordorigin="7793,-1064" coordsize="2,40">
              <v:shape style="position:absolute;left:7793;top:-1064;width:2;height:40" coordorigin="7793,-1064" coordsize="0,40" path="m7793,-1064l7793,-1024e" filled="f" stroked="t" strokeweight=".247801pt" strokecolor="#231F20">
                <v:path arrowok="t"/>
              </v:shape>
            </v:group>
            <v:group style="position:absolute;left:7736;top:-427;width:57;height:90" coordorigin="7736,-427" coordsize="57,90">
              <v:shape style="position:absolute;left:7736;top:-427;width:57;height:90" coordorigin="7736,-427" coordsize="57,90" path="m7736,-352l7736,-341,7740,-340,7744,-339,7748,-338,7752,-337,7755,-337,7770,-337,7778,-339,7784,-344,7788,-347,7754,-347,7750,-347,7743,-349,7739,-350,7736,-352xe" filled="t" fillcolor="#231F20" stroked="f">
                <v:path arrowok="t"/>
                <v:fill type="solid"/>
              </v:shape>
              <v:shape style="position:absolute;left:7736;top:-427;width:57;height:90" coordorigin="7736,-427" coordsize="57,90" path="m7788,-417l7767,-417,7771,-416,7774,-413,7778,-411,7779,-407,7779,-399,7778,-395,7775,-393,7771,-391,7767,-390,7751,-390,7751,-380,7767,-380,7772,-378,7779,-373,7781,-369,7781,-358,7779,-354,7772,-348,7766,-347,7788,-347,7790,-348,7793,-355,7793,-369,7791,-374,7785,-381,7781,-384,7775,-385,7780,-386,7784,-389,7787,-392,7789,-395,7791,-399,7791,-411,7788,-417,7788,-417xe" filled="t" fillcolor="#231F20" stroked="f">
                <v:path arrowok="t"/>
                <v:fill type="solid"/>
              </v:shape>
              <v:shape style="position:absolute;left:7736;top:-427;width:57;height:90" coordorigin="7736,-427" coordsize="57,90" path="m7771,-427l7758,-427,7755,-426,7747,-425,7743,-424,7738,-423,7738,-412,7743,-414,7747,-415,7754,-416,7758,-417,7788,-417,7778,-425,7771,-427xe" filled="t" fillcolor="#231F20" stroked="f">
                <v:path arrowok="t"/>
                <v:fill type="solid"/>
              </v:shape>
            </v:group>
            <v:group style="position:absolute;left:7812;top:-425;width:56;height:88" coordorigin="7812,-425" coordsize="56,88">
              <v:shape style="position:absolute;left:7812;top:-425;width:56;height:88" coordorigin="7812,-425" coordsize="56,88" path="m7812,-352l7812,-340,7816,-339,7819,-338,7823,-338,7827,-337,7831,-337,7845,-337,7853,-339,7861,-347,7830,-347,7826,-347,7819,-349,7815,-350,7812,-352xe" filled="t" fillcolor="#231F20" stroked="f">
                <v:path arrowok="t"/>
                <v:fill type="solid"/>
              </v:shape>
              <v:shape style="position:absolute;left:7812;top:-425;width:56;height:88" coordorigin="7812,-425" coordsize="56,88" path="m7861,-386l7841,-386,7846,-384,7850,-381,7854,-377,7856,-372,7856,-360,7854,-355,7850,-352,7846,-348,7841,-347,7861,-347,7865,-350,7868,-357,7868,-375,7865,-382,7861,-386xe" filled="t" fillcolor="#231F20" stroked="f">
                <v:path arrowok="t"/>
                <v:fill type="solid"/>
              </v:shape>
              <v:shape style="position:absolute;left:7812;top:-425;width:56;height:88" coordorigin="7812,-425" coordsize="56,88" path="m7861,-425l7815,-425,7815,-382,7818,-383,7822,-384,7828,-385,7831,-386,7861,-386,7859,-388,7853,-393,7851,-394,7826,-394,7826,-415,7861,-415,7861,-425xe" filled="t" fillcolor="#231F20" stroked="f">
                <v:path arrowok="t"/>
                <v:fill type="solid"/>
              </v:shape>
              <v:shape style="position:absolute;left:7812;top:-425;width:56;height:88" coordorigin="7812,-425" coordsize="56,88" path="m7846,-396l7835,-396,7833,-395,7829,-395,7828,-395,7826,-394,7851,-394,7846,-396xe" filled="t" fillcolor="#231F20" stroked="f">
                <v:path arrowok="t"/>
                <v:fill type="solid"/>
              </v:shape>
            </v:group>
            <v:group style="position:absolute;left:8668;top:-508;width:2;height:40" coordorigin="8668,-508" coordsize="2,40">
              <v:shape style="position:absolute;left:8668;top:-508;width:2;height:40" coordorigin="8668,-508" coordsize="0,40" path="m8668,-468l8668,-508e" filled="t" fillcolor="#231F20" stroked="f">
                <v:path arrowok="t"/>
                <v:fill type="solid"/>
              </v:shape>
            </v:group>
            <v:group style="position:absolute;left:8668;top:-508;width:2;height:40" coordorigin="8668,-508" coordsize="2,40">
              <v:shape style="position:absolute;left:8668;top:-508;width:2;height:40" coordorigin="8668,-508" coordsize="0,40" path="m8668,-508l8668,-468e" filled="f" stroked="t" strokeweight=".247801pt" strokecolor="#231F20">
                <v:path arrowok="t"/>
              </v:shape>
            </v:group>
            <v:group style="position:absolute;left:8668;top:-1064;width:2;height:40" coordorigin="8668,-1064" coordsize="2,40">
              <v:shape style="position:absolute;left:8668;top:-1064;width:2;height:40" coordorigin="8668,-1064" coordsize="0,40" path="m8668,-1064l8668,-1024e" filled="t" fillcolor="#231F20" stroked="f">
                <v:path arrowok="t"/>
                <v:fill type="solid"/>
              </v:shape>
            </v:group>
            <v:group style="position:absolute;left:8668;top:-1064;width:2;height:40" coordorigin="8668,-1064" coordsize="2,40">
              <v:shape style="position:absolute;left:8668;top:-1064;width:2;height:40" coordorigin="8668,-1064" coordsize="0,40" path="m8668,-1064l8668,-1024e" filled="f" stroked="t" strokeweight=".247801pt" strokecolor="#231F20">
                <v:path arrowok="t"/>
              </v:shape>
            </v:group>
            <v:group style="position:absolute;left:8605;top:-425;width:51;height:87" coordorigin="8605,-425" coordsize="51,87">
              <v:shape style="position:absolute;left:8605;top:-425;width:51;height:87" coordorigin="8605,-425" coordsize="51,87" path="m8655,-359l8644,-359,8644,-338,8655,-338,8655,-359xe" filled="t" fillcolor="#231F20" stroked="f">
                <v:path arrowok="t"/>
                <v:fill type="solid"/>
              </v:shape>
              <v:shape style="position:absolute;left:8605;top:-425;width:51;height:87" coordorigin="8605,-425" coordsize="51,87" path="m8655,-425l8641,-425,8605,-370,8605,-359,8668,-359,8668,-369,8614,-369,8644,-415,8655,-415,8655,-425xe" filled="t" fillcolor="#231F20" stroked="f">
                <v:path arrowok="t"/>
                <v:fill type="solid"/>
              </v:shape>
              <v:shape style="position:absolute;left:8605;top:-425;width:51;height:87" coordorigin="8605,-425" coordsize="51,87" path="m8655,-415l8644,-415,8644,-369,8655,-369,8655,-415xe" filled="t" fillcolor="#231F20" stroked="f">
                <v:path arrowok="t"/>
                <v:fill type="solid"/>
              </v:shape>
            </v:group>
            <v:group style="position:absolute;left:8682;top:-427;width:60;height:90" coordorigin="8682,-427" coordsize="60,90">
              <v:shape style="position:absolute;left:8682;top:-427;width:60;height:90" coordorigin="8682,-427" coordsize="60,90" path="m8722,-427l8702,-427,8695,-423,8690,-415,8685,-407,8682,-396,8682,-367,8685,-356,8695,-341,8702,-337,8722,-337,8729,-341,8733,-346,8706,-346,8702,-349,8699,-355,8695,-361,8694,-370,8694,-394,8695,-403,8699,-408,8702,-414,8706,-417,8733,-417,8729,-423,8722,-427xe" filled="t" fillcolor="#231F20" stroked="f">
                <v:path arrowok="t"/>
                <v:fill type="solid"/>
              </v:shape>
              <v:shape style="position:absolute;left:8682;top:-427;width:60;height:90" coordorigin="8682,-427" coordsize="60,90" path="m8733,-417l8718,-417,8723,-414,8726,-408,8729,-403,8730,-394,8730,-370,8729,-361,8726,-355,8723,-349,8718,-346,8733,-346,8734,-348,8740,-356,8742,-367,8742,-396,8740,-407,8734,-415,8733,-417xe" filled="t" fillcolor="#231F20" stroked="f">
                <v:path arrowok="t"/>
                <v:fill type="solid"/>
              </v:shape>
            </v:group>
            <v:group style="position:absolute;left:9542;top:-508;width:2;height:40" coordorigin="9542,-508" coordsize="2,40">
              <v:shape style="position:absolute;left:9542;top:-508;width:2;height:40" coordorigin="9542,-508" coordsize="0,40" path="m9542,-468l9542,-508e" filled="t" fillcolor="#231F20" stroked="f">
                <v:path arrowok="t"/>
                <v:fill type="solid"/>
              </v:shape>
            </v:group>
            <v:group style="position:absolute;left:9542;top:-508;width:2;height:40" coordorigin="9542,-508" coordsize="2,40">
              <v:shape style="position:absolute;left:9542;top:-508;width:2;height:40" coordorigin="9542,-508" coordsize="0,40" path="m9542,-508l9542,-468e" filled="f" stroked="t" strokeweight=".247801pt" strokecolor="#231F20">
                <v:path arrowok="t"/>
              </v:shape>
            </v:group>
            <v:group style="position:absolute;left:9542;top:-1064;width:2;height:40" coordorigin="9542,-1064" coordsize="2,40">
              <v:shape style="position:absolute;left:9542;top:-1064;width:2;height:40" coordorigin="9542,-1064" coordsize="0,40" path="m9542,-1064l9542,-1024e" filled="t" fillcolor="#231F20" stroked="f">
                <v:path arrowok="t"/>
                <v:fill type="solid"/>
              </v:shape>
            </v:group>
            <v:group style="position:absolute;left:9542;top:-1064;width:2;height:40" coordorigin="9542,-1064" coordsize="2,40">
              <v:shape style="position:absolute;left:9542;top:-1064;width:2;height:40" coordorigin="9542,-1064" coordsize="0,40" path="m9542,-1064l9542,-1024e" filled="f" stroked="t" strokeweight=".247801pt" strokecolor="#231F20">
                <v:path arrowok="t"/>
              </v:shape>
            </v:group>
            <v:group style="position:absolute;left:9481;top:-425;width:51;height:87" coordorigin="9481,-425" coordsize="51,87">
              <v:shape style="position:absolute;left:9481;top:-425;width:51;height:87" coordorigin="9481,-425" coordsize="51,87" path="m9531,-359l9520,-359,9520,-338,9531,-338,9531,-359xe" filled="t" fillcolor="#231F20" stroked="f">
                <v:path arrowok="t"/>
                <v:fill type="solid"/>
              </v:shape>
              <v:shape style="position:absolute;left:9481;top:-425;width:51;height:87" coordorigin="9481,-425" coordsize="51,87" path="m9531,-425l9517,-425,9481,-370,9481,-359,9544,-359,9544,-369,9490,-369,9520,-415,9531,-415,9531,-425xe" filled="t" fillcolor="#231F20" stroked="f">
                <v:path arrowok="t"/>
                <v:fill type="solid"/>
              </v:shape>
              <v:shape style="position:absolute;left:9481;top:-425;width:51;height:87" coordorigin="9481,-425" coordsize="51,87" path="m9531,-415l9520,-415,9520,-369,9531,-369,9531,-415xe" filled="t" fillcolor="#231F20" stroked="f">
                <v:path arrowok="t"/>
                <v:fill type="solid"/>
              </v:shape>
            </v:group>
            <v:group style="position:absolute;left:9560;top:-425;width:56;height:88" coordorigin="9560,-425" coordsize="56,88">
              <v:shape style="position:absolute;left:9560;top:-425;width:56;height:88" coordorigin="9560,-425" coordsize="56,88" path="m9560,-352l9560,-340,9564,-339,9567,-338,9571,-338,9575,-337,9579,-337,9593,-337,9601,-339,9609,-347,9578,-347,9574,-347,9567,-349,9563,-350,9560,-352xe" filled="t" fillcolor="#231F20" stroked="f">
                <v:path arrowok="t"/>
                <v:fill type="solid"/>
              </v:shape>
              <v:shape style="position:absolute;left:9560;top:-425;width:56;height:88" coordorigin="9560,-425" coordsize="56,88" path="m9609,-386l9589,-386,9594,-384,9598,-381,9602,-377,9604,-372,9604,-360,9602,-355,9598,-352,9594,-348,9589,-347,9609,-347,9613,-350,9616,-357,9616,-375,9613,-382,9609,-386xe" filled="t" fillcolor="#231F20" stroked="f">
                <v:path arrowok="t"/>
                <v:fill type="solid"/>
              </v:shape>
              <v:shape style="position:absolute;left:9560;top:-425;width:56;height:88" coordorigin="9560,-425" coordsize="56,88" path="m9609,-425l9563,-425,9563,-382,9566,-383,9570,-384,9576,-385,9579,-386,9609,-386,9607,-388,9601,-393,9599,-394,9574,-394,9574,-415,9609,-415,9609,-425xe" filled="t" fillcolor="#231F20" stroked="f">
                <v:path arrowok="t"/>
                <v:fill type="solid"/>
              </v:shape>
              <v:shape style="position:absolute;left:9560;top:-425;width:56;height:88" coordorigin="9560,-425" coordsize="56,88" path="m9594,-396l9582,-396,9577,-395,9576,-395,9574,-394,9599,-394,9594,-396xe" filled="t" fillcolor="#231F20" stroked="f">
                <v:path arrowok="t"/>
                <v:fill type="solid"/>
              </v:shape>
            </v:group>
            <v:group style="position:absolute;left:10417;top:-508;width:2;height:40" coordorigin="10417,-508" coordsize="2,40">
              <v:shape style="position:absolute;left:10417;top:-508;width:2;height:40" coordorigin="10417,-508" coordsize="0,40" path="m10417,-468l10417,-508e" filled="t" fillcolor="#231F20" stroked="f">
                <v:path arrowok="t"/>
                <v:fill type="solid"/>
              </v:shape>
            </v:group>
            <v:group style="position:absolute;left:10417;top:-508;width:2;height:40" coordorigin="10417,-508" coordsize="2,40">
              <v:shape style="position:absolute;left:10417;top:-508;width:2;height:40" coordorigin="10417,-508" coordsize="0,40" path="m10417,-508l10417,-468e" filled="f" stroked="t" strokeweight=".247801pt" strokecolor="#231F20">
                <v:path arrowok="t"/>
              </v:shape>
            </v:group>
            <v:group style="position:absolute;left:10417;top:-1064;width:2;height:40" coordorigin="10417,-1064" coordsize="2,40">
              <v:shape style="position:absolute;left:10417;top:-1064;width:2;height:40" coordorigin="10417,-1064" coordsize="0,40" path="m10417,-1064l10417,-1024e" filled="t" fillcolor="#231F20" stroked="f">
                <v:path arrowok="t"/>
                <v:fill type="solid"/>
              </v:shape>
            </v:group>
            <v:group style="position:absolute;left:10417;top:-1064;width:2;height:40" coordorigin="10417,-1064" coordsize="2,40">
              <v:shape style="position:absolute;left:10417;top:-1064;width:2;height:40" coordorigin="10417,-1064" coordsize="0,40" path="m10417,-1064l10417,-1024e" filled="f" stroked="t" strokeweight=".247801pt" strokecolor="#231F20">
                <v:path arrowok="t"/>
              </v:shape>
            </v:group>
            <v:group style="position:absolute;left:10359;top:-425;width:56;height:88" coordorigin="10359,-425" coordsize="56,88">
              <v:shape style="position:absolute;left:10359;top:-425;width:56;height:88" coordorigin="10359,-425" coordsize="56,88" path="m10359,-352l10359,-340,10363,-339,10367,-338,10371,-338,10375,-337,10378,-337,10392,-337,10401,-339,10409,-347,10377,-347,10374,-347,10366,-349,10363,-350,10359,-352xe" filled="t" fillcolor="#231F20" stroked="f">
                <v:path arrowok="t"/>
                <v:fill type="solid"/>
              </v:shape>
              <v:shape style="position:absolute;left:10359;top:-425;width:56;height:88" coordorigin="10359,-425" coordsize="56,88" path="m10409,-386l10388,-386,10394,-384,10398,-381,10401,-377,10403,-372,10403,-360,10401,-355,10398,-352,10394,-348,10388,-347,10409,-347,10412,-350,10415,-357,10415,-375,10412,-382,10409,-386xe" filled="t" fillcolor="#231F20" stroked="f">
                <v:path arrowok="t"/>
                <v:fill type="solid"/>
              </v:shape>
              <v:shape style="position:absolute;left:10359;top:-425;width:56;height:88" coordorigin="10359,-425" coordsize="56,88" path="m10409,-425l10363,-425,10363,-382,10366,-383,10369,-384,10375,-385,10379,-386,10409,-386,10407,-388,10401,-393,10398,-394,10373,-394,10373,-415,10409,-415,10409,-425xe" filled="t" fillcolor="#231F20" stroked="f">
                <v:path arrowok="t"/>
                <v:fill type="solid"/>
              </v:shape>
              <v:shape style="position:absolute;left:10359;top:-425;width:56;height:88" coordorigin="10359,-425" coordsize="56,88" path="m10393,-396l10382,-396,10380,-395,10377,-395,10375,-395,10373,-394,10398,-394,10393,-396xe" filled="t" fillcolor="#231F20" stroked="f">
                <v:path arrowok="t"/>
                <v:fill type="solid"/>
              </v:shape>
            </v:group>
            <v:group style="position:absolute;left:10433;top:-427;width:60;height:90" coordorigin="10433,-427" coordsize="60,90">
              <v:shape style="position:absolute;left:10433;top:-427;width:60;height:90" coordorigin="10433,-427" coordsize="60,90" path="m10473,-427l10454,-427,10446,-423,10441,-415,10436,-407,10433,-396,10433,-367,10436,-356,10446,-341,10454,-337,10473,-337,10480,-341,10484,-346,10457,-346,10453,-349,10447,-361,10445,-370,10445,-394,10447,-403,10453,-414,10457,-417,10484,-417,10480,-423,10473,-427xe" filled="t" fillcolor="#231F20" stroked="f">
                <v:path arrowok="t"/>
                <v:fill type="solid"/>
              </v:shape>
              <v:shape style="position:absolute;left:10433;top:-427;width:60;height:90" coordorigin="10433,-427" coordsize="60,90" path="m10484,-417l10469,-417,10474,-414,10477,-408,10480,-403,10482,-394,10482,-370,10480,-361,10477,-355,10474,-349,10469,-346,10484,-346,10486,-348,10491,-356,10493,-367,10493,-396,10491,-407,10486,-415,10484,-417xe" filled="t" fillcolor="#231F20" stroked="f">
                <v:path arrowok="t"/>
                <v:fill type="solid"/>
              </v:shape>
            </v:group>
            <v:group style="position:absolute;left:11292;top:-508;width:2;height:40" coordorigin="11292,-508" coordsize="2,40">
              <v:shape style="position:absolute;left:11292;top:-508;width:2;height:40" coordorigin="11292,-508" coordsize="0,40" path="m11292,-468l11292,-508e" filled="t" fillcolor="#231F20" stroked="f">
                <v:path arrowok="t"/>
                <v:fill type="solid"/>
              </v:shape>
            </v:group>
            <v:group style="position:absolute;left:11292;top:-508;width:2;height:40" coordorigin="11292,-508" coordsize="2,40">
              <v:shape style="position:absolute;left:11292;top:-508;width:2;height:40" coordorigin="11292,-508" coordsize="0,40" path="m11292,-508l11292,-468e" filled="f" stroked="t" strokeweight=".247801pt" strokecolor="#231F20">
                <v:path arrowok="t"/>
              </v:shape>
            </v:group>
            <v:group style="position:absolute;left:11292;top:-1064;width:2;height:40" coordorigin="11292,-1064" coordsize="2,40">
              <v:shape style="position:absolute;left:11292;top:-1064;width:2;height:40" coordorigin="11292,-1064" coordsize="0,40" path="m11292,-1064l11292,-1024e" filled="t" fillcolor="#231F20" stroked="f">
                <v:path arrowok="t"/>
                <v:fill type="solid"/>
              </v:shape>
            </v:group>
            <v:group style="position:absolute;left:11292;top:-1064;width:2;height:40" coordorigin="11292,-1064" coordsize="2,40">
              <v:shape style="position:absolute;left:11292;top:-1064;width:2;height:40" coordorigin="11292,-1064" coordsize="0,40" path="m11292,-1064l11292,-1024e" filled="f" stroked="t" strokeweight=".247801pt" strokecolor="#231F20">
                <v:path arrowok="t"/>
              </v:shape>
            </v:group>
            <v:group style="position:absolute;left:11235;top:-425;width:56;height:88" coordorigin="11235,-425" coordsize="56,88">
              <v:shape style="position:absolute;left:11235;top:-425;width:56;height:88" coordorigin="11235,-425" coordsize="56,88" path="m11235,-352l11235,-340,11239,-339,11243,-338,11247,-338,11251,-337,11254,-337,11268,-337,11277,-339,11285,-347,11254,-347,11250,-347,11242,-349,11239,-350,11235,-352xe" filled="t" fillcolor="#231F20" stroked="f">
                <v:path arrowok="t"/>
                <v:fill type="solid"/>
              </v:shape>
              <v:shape style="position:absolute;left:11235;top:-425;width:56;height:88" coordorigin="11235,-425" coordsize="56,88" path="m11285,-386l11264,-386,11270,-384,11274,-381,11277,-377,11279,-372,11279,-360,11277,-355,11274,-352,11270,-348,11264,-347,11285,-347,11288,-350,11291,-357,11291,-375,11288,-382,11285,-386xe" filled="t" fillcolor="#231F20" stroked="f">
                <v:path arrowok="t"/>
                <v:fill type="solid"/>
              </v:shape>
              <v:shape style="position:absolute;left:11235;top:-425;width:56;height:88" coordorigin="11235,-425" coordsize="56,88" path="m11285,-425l11239,-425,11239,-382,11242,-383,11245,-384,11248,-385,11251,-385,11255,-386,11285,-386,11277,-393,11274,-394,11249,-394,11249,-415,11285,-415,11285,-425xe" filled="t" fillcolor="#231F20" stroked="f">
                <v:path arrowok="t"/>
                <v:fill type="solid"/>
              </v:shape>
              <v:shape style="position:absolute;left:11235;top:-425;width:56;height:88" coordorigin="11235,-425" coordsize="56,88" path="m11269,-396l11258,-396,11253,-395,11251,-395,11249,-394,11274,-394,11269,-396xe" filled="t" fillcolor="#231F20" stroked="f">
                <v:path arrowok="t"/>
                <v:fill type="solid"/>
              </v:shape>
            </v:group>
            <v:group style="position:absolute;left:11311;top:-425;width:56;height:88" coordorigin="11311,-425" coordsize="56,88">
              <v:shape style="position:absolute;left:11311;top:-425;width:56;height:88" coordorigin="11311,-425" coordsize="56,88" path="m11311,-352l11311,-340,11315,-339,11319,-338,11322,-338,11326,-337,11330,-337,11344,-337,11352,-339,11361,-347,11329,-347,11325,-347,11322,-348,11318,-349,11314,-350,11311,-352xe" filled="t" fillcolor="#231F20" stroked="f">
                <v:path arrowok="t"/>
                <v:fill type="solid"/>
              </v:shape>
              <v:shape style="position:absolute;left:11311;top:-425;width:56;height:88" coordorigin="11311,-425" coordsize="56,88" path="m11360,-386l11340,-386,11345,-384,11353,-377,11355,-372,11355,-360,11353,-355,11345,-348,11340,-347,11361,-347,11364,-350,11367,-357,11367,-375,11364,-382,11360,-386xe" filled="t" fillcolor="#231F20" stroked="f">
                <v:path arrowok="t"/>
                <v:fill type="solid"/>
              </v:shape>
              <v:shape style="position:absolute;left:11311;top:-425;width:56;height:88" coordorigin="11311,-425" coordsize="56,88" path="m11360,-425l11314,-425,11314,-382,11318,-383,11321,-384,11327,-385,11330,-386,11360,-386,11353,-393,11350,-394,11325,-394,11325,-415,11360,-415,11360,-425xe" filled="t" fillcolor="#231F20" stroked="f">
                <v:path arrowok="t"/>
                <v:fill type="solid"/>
              </v:shape>
              <v:shape style="position:absolute;left:11311;top:-425;width:56;height:88" coordorigin="11311,-425" coordsize="56,88" path="m11345,-396l11334,-396,11329,-395,11327,-395,11325,-394,11350,-394,11345,-396xe" filled="t" fillcolor="#231F20" stroked="f">
                <v:path arrowok="t"/>
                <v:fill type="solid"/>
              </v:shape>
            </v:group>
            <v:group style="position:absolute;left:1844;top:-468;width:40;height:2" coordorigin="1844,-468" coordsize="40,2">
              <v:shape style="position:absolute;left:1844;top:-468;width:40;height:2" coordorigin="1844,-468" coordsize="40,0" path="m1844,-468l1884,-468e" filled="t" fillcolor="#231F20" stroked="f">
                <v:path arrowok="t"/>
                <v:fill type="solid"/>
              </v:shape>
            </v:group>
            <v:group style="position:absolute;left:11427;top:-468;width:40;height:2" coordorigin="11427,-468" coordsize="40,2">
              <v:shape style="position:absolute;left:11427;top:-468;width:40;height:2" coordorigin="11427,-468" coordsize="40,0" path="m11467,-468l11427,-468e" filled="t" fillcolor="#231F20" stroked="f">
                <v:path arrowok="t"/>
                <v:fill type="solid"/>
              </v:shape>
            </v:group>
            <v:group style="position:absolute;left:1649;top:-522;width:52;height:87" coordorigin="1649,-522" coordsize="52,87">
              <v:shape style="position:absolute;left:1649;top:-522;width:52;height:87" coordorigin="1649,-522" coordsize="52,87" path="m1700,-446l1650,-446,1650,-436,1700,-436,1700,-446xe" filled="t" fillcolor="#231F20" stroked="f">
                <v:path arrowok="t"/>
                <v:fill type="solid"/>
              </v:shape>
              <v:shape style="position:absolute;left:1649;top:-522;width:52;height:87" coordorigin="1649,-522" coordsize="52,87" path="m1681,-512l1670,-512,1670,-446,1681,-446,1681,-512xe" filled="t" fillcolor="#231F20" stroked="f">
                <v:path arrowok="t"/>
                <v:fill type="solid"/>
              </v:shape>
              <v:shape style="position:absolute;left:1649;top:-522;width:52;height:87" coordorigin="1649,-522" coordsize="52,87" path="m1681,-522l1669,-522,1649,-518,1649,-508,1670,-512,1681,-512,1681,-522xe" filled="t" fillcolor="#231F20" stroked="f">
                <v:path arrowok="t"/>
                <v:fill type="solid"/>
              </v:shape>
            </v:group>
            <v:group style="position:absolute;left:1724;top:-443;width:12;height:2" coordorigin="1724,-443" coordsize="12,2">
              <v:shape style="position:absolute;left:1724;top:-443;width:12;height:2" coordorigin="1724,-443" coordsize="12,0" path="m1724,-443l1736,-443e" filled="f" stroked="t" strokeweight=".8378pt" strokecolor="#231F20">
                <v:path arrowok="t"/>
              </v:shape>
            </v:group>
            <v:group style="position:absolute;left:1757;top:-524;width:60;height:90" coordorigin="1757,-524" coordsize="60,90">
              <v:shape style="position:absolute;left:1757;top:-524;width:60;height:90" coordorigin="1757,-524" coordsize="60,90" path="m1797,-524l1777,-524,1770,-520,1765,-512,1759,-505,1757,-493,1757,-464,1759,-453,1770,-438,1777,-434,1797,-434,1804,-438,1808,-443,1781,-443,1776,-446,1770,-458,1769,-467,1769,-491,1770,-500,1776,-512,1781,-515,1808,-515,1804,-520,1797,-524xe" filled="t" fillcolor="#231F20" stroked="f">
                <v:path arrowok="t"/>
                <v:fill type="solid"/>
              </v:shape>
              <v:shape style="position:absolute;left:1757;top:-524;width:60;height:90" coordorigin="1757,-524" coordsize="60,90" path="m1808,-515l1793,-515,1798,-512,1801,-506,1804,-500,1805,-491,1805,-467,1804,-458,1801,-452,1798,-446,1793,-443,1808,-443,1809,-446,1814,-453,1817,-464,1817,-493,1814,-505,1809,-512,1808,-515xe" filled="t" fillcolor="#231F20" stroked="f">
                <v:path arrowok="t"/>
                <v:fill type="solid"/>
              </v:shape>
            </v:group>
            <v:group style="position:absolute;left:1549;top:-473;width:74;height:2" coordorigin="1549,-473" coordsize="74,2">
              <v:shape style="position:absolute;left:1549;top:-473;width:74;height:2" coordorigin="1549,-473" coordsize="74,0" path="m1549,-473l1623,-473e" filled="f" stroked="t" strokeweight=".593646pt" strokecolor="#231F20">
                <v:path arrowok="t"/>
              </v:shape>
            </v:group>
            <v:group style="position:absolute;left:1844;top:-617;width:40;height:2" coordorigin="1844,-617" coordsize="40,2">
              <v:shape style="position:absolute;left:1844;top:-617;width:40;height:2" coordorigin="1844,-617" coordsize="40,0" path="m1844,-617l1884,-617e" filled="t" fillcolor="#231F20" stroked="f">
                <v:path arrowok="t"/>
                <v:fill type="solid"/>
              </v:shape>
            </v:group>
            <v:group style="position:absolute;left:1844;top:-617;width:40;height:2" coordorigin="1844,-617" coordsize="40,2">
              <v:shape style="position:absolute;left:1844;top:-617;width:40;height:2" coordorigin="1844,-617" coordsize="40,0" path="m1844,-617l1884,-617e" filled="f" stroked="t" strokeweight=".247801pt" strokecolor="#231F20">
                <v:path arrowok="t"/>
              </v:shape>
            </v:group>
            <v:group style="position:absolute;left:11427;top:-617;width:40;height:2" coordorigin="11427,-617" coordsize="40,2">
              <v:shape style="position:absolute;left:11427;top:-617;width:40;height:2" coordorigin="11427,-617" coordsize="40,0" path="m11467,-617l11427,-617e" filled="t" fillcolor="#231F20" stroked="f">
                <v:path arrowok="t"/>
                <v:fill type="solid"/>
              </v:shape>
            </v:group>
            <v:group style="position:absolute;left:11427;top:-617;width:40;height:2" coordorigin="11427,-617" coordsize="40,2">
              <v:shape style="position:absolute;left:11427;top:-617;width:40;height:2" coordorigin="11427,-617" coordsize="40,0" path="m11427,-617l11467,-617e" filled="f" stroked="t" strokeweight=".247801pt" strokecolor="#231F20">
                <v:path arrowok="t"/>
              </v:shape>
            </v:group>
            <v:group style="position:absolute;left:1646;top:-673;width:60;height:90" coordorigin="1646,-673" coordsize="60,90">
              <v:shape style="position:absolute;left:1646;top:-673;width:60;height:90" coordorigin="1646,-673" coordsize="60,90" path="m1686,-673l1666,-673,1659,-669,1654,-661,1648,-653,1646,-642,1646,-613,1648,-602,1659,-587,1666,-583,1686,-583,1693,-587,1697,-592,1670,-592,1665,-595,1659,-607,1658,-616,1658,-640,1659,-649,1665,-660,1670,-663,1697,-663,1693,-669,1686,-673xe" filled="t" fillcolor="#231F20" stroked="f">
                <v:path arrowok="t"/>
                <v:fill type="solid"/>
              </v:shape>
              <v:shape style="position:absolute;left:1646;top:-673;width:60;height:90" coordorigin="1646,-673" coordsize="60,90" path="m1697,-663l1682,-663,1687,-660,1690,-655,1693,-649,1694,-640,1694,-616,1693,-607,1690,-601,1687,-595,1682,-592,1697,-592,1698,-594,1703,-602,1706,-613,1706,-642,1703,-653,1698,-661,1697,-663xe" filled="t" fillcolor="#231F20" stroked="f">
                <v:path arrowok="t"/>
                <v:fill type="solid"/>
              </v:shape>
            </v:group>
            <v:group style="position:absolute;left:1726;top:-592;width:12;height:2" coordorigin="1726,-592" coordsize="12,2">
              <v:shape style="position:absolute;left:1726;top:-592;width:12;height:2" coordorigin="1726,-592" coordsize="12,0" path="m1726,-592l1739,-592e" filled="f" stroked="t" strokeweight=".837355pt" strokecolor="#231F20">
                <v:path arrowok="t"/>
              </v:shape>
            </v:group>
            <v:group style="position:absolute;left:1761;top:-671;width:56;height:88" coordorigin="1761,-671" coordsize="56,88">
              <v:shape style="position:absolute;left:1761;top:-671;width:56;height:88" coordorigin="1761,-671" coordsize="56,88" path="m1761,-598l1761,-587,1765,-585,1769,-584,1772,-584,1776,-583,1780,-583,1794,-583,1802,-585,1811,-593,1779,-593,1775,-593,1768,-595,1764,-596,1761,-598xe" filled="t" fillcolor="#231F20" stroked="f">
                <v:path arrowok="t"/>
                <v:fill type="solid"/>
              </v:shape>
              <v:shape style="position:absolute;left:1761;top:-671;width:56;height:88" coordorigin="1761,-671" coordsize="56,88" path="m1810,-632l1790,-632,1795,-630,1799,-627,1803,-623,1805,-618,1805,-606,1803,-601,1799,-598,1795,-594,1790,-593,1811,-593,1814,-596,1817,-603,1817,-621,1814,-628,1810,-632xe" filled="t" fillcolor="#231F20" stroked="f">
                <v:path arrowok="t"/>
                <v:fill type="solid"/>
              </v:shape>
              <v:shape style="position:absolute;left:1761;top:-671;width:56;height:88" coordorigin="1761,-671" coordsize="56,88" path="m1810,-671l1764,-671,1764,-628,1768,-629,1771,-630,1777,-632,1780,-632,1810,-632,1808,-634,1803,-639,1800,-640,1775,-640,1775,-661,1810,-661,1810,-671xe" filled="t" fillcolor="#231F20" stroked="f">
                <v:path arrowok="t"/>
                <v:fill type="solid"/>
              </v:shape>
              <v:shape style="position:absolute;left:1761;top:-671;width:56;height:88" coordorigin="1761,-671" coordsize="56,88" path="m1795,-642l1784,-642,1779,-641,1777,-641,1775,-640,1800,-640,1795,-642xe" filled="t" fillcolor="#231F20" stroked="f">
                <v:path arrowok="t"/>
                <v:fill type="solid"/>
              </v:shape>
              <v:shape style="position:absolute;left:1375;top:-943;width:256;height:358" type="#_x0000_t75">
                <v:imagedata r:id="rId55" o:title=""/>
              </v:shape>
            </v:group>
            <v:group style="position:absolute;left:1844;top:-766;width:40;height:2" coordorigin="1844,-766" coordsize="40,2">
              <v:shape style="position:absolute;left:1844;top:-766;width:40;height:2" coordorigin="1844,-766" coordsize="40,0" path="m1844,-766l1884,-766e" filled="t" fillcolor="#231F20" stroked="f">
                <v:path arrowok="t"/>
                <v:fill type="solid"/>
              </v:shape>
            </v:group>
            <v:group style="position:absolute;left:1844;top:-766;width:40;height:2" coordorigin="1844,-766" coordsize="40,2">
              <v:shape style="position:absolute;left:1844;top:-766;width:40;height:2" coordorigin="1844,-766" coordsize="40,0" path="m1844,-766l1884,-766e" filled="f" stroked="t" strokeweight=".247801pt" strokecolor="#231F20">
                <v:path arrowok="t"/>
              </v:shape>
            </v:group>
            <v:group style="position:absolute;left:11427;top:-766;width:40;height:2" coordorigin="11427,-766" coordsize="40,2">
              <v:shape style="position:absolute;left:11427;top:-766;width:40;height:2" coordorigin="11427,-766" coordsize="40,0" path="m11467,-766l11427,-766e" filled="t" fillcolor="#231F20" stroked="f">
                <v:path arrowok="t"/>
                <v:fill type="solid"/>
              </v:shape>
            </v:group>
            <v:group style="position:absolute;left:11427;top:-766;width:40;height:2" coordorigin="11427,-766" coordsize="40,2">
              <v:shape style="position:absolute;left:11427;top:-766;width:40;height:2" coordorigin="11427,-766" coordsize="40,0" path="m11427,-766l11467,-766e" filled="f" stroked="t" strokeweight=".247801pt" strokecolor="#231F20">
                <v:path arrowok="t"/>
              </v:shape>
            </v:group>
            <v:group style="position:absolute;left:1639;top:-822;width:60;height:90" coordorigin="1639,-822" coordsize="60,90">
              <v:shape style="position:absolute;left:1639;top:-822;width:60;height:90" coordorigin="1639,-822" coordsize="60,90" path="m1679,-822l1659,-822,1652,-818,1647,-810,1641,-802,1639,-791,1639,-762,1641,-751,1652,-736,1659,-732,1679,-732,1686,-736,1690,-741,1663,-741,1658,-744,1652,-756,1651,-765,1651,-789,1652,-797,1658,-809,1663,-812,1690,-812,1686,-818,1679,-822xe" filled="t" fillcolor="#231F20" stroked="f">
                <v:path arrowok="t"/>
                <v:fill type="solid"/>
              </v:shape>
              <v:shape style="position:absolute;left:1639;top:-822;width:60;height:90" coordorigin="1639,-822" coordsize="60,90" path="m1690,-812l1675,-812,1679,-809,1683,-803,1686,-797,1687,-789,1687,-765,1686,-756,1683,-750,1679,-744,1675,-741,1690,-741,1691,-743,1696,-751,1699,-762,1699,-791,1696,-802,1691,-810,1690,-812xe" filled="t" fillcolor="#231F20" stroked="f">
                <v:path arrowok="t"/>
                <v:fill type="solid"/>
              </v:shape>
            </v:group>
            <v:group style="position:absolute;left:1719;top:-741;width:12;height:2" coordorigin="1719,-741" coordsize="12,2">
              <v:shape style="position:absolute;left:1719;top:-741;width:12;height:2" coordorigin="1719,-741" coordsize="12,0" path="m1719,-741l1732,-741e" filled="f" stroked="t" strokeweight=".837355pt" strokecolor="#231F20">
                <v:path arrowok="t"/>
              </v:shape>
            </v:group>
            <v:group style="position:absolute;left:1752;top:-822;width:60;height:90" coordorigin="1752,-822" coordsize="60,90">
              <v:shape style="position:absolute;left:1752;top:-822;width:60;height:90" coordorigin="1752,-822" coordsize="60,90" path="m1792,-822l1773,-822,1765,-818,1760,-810,1755,-802,1752,-791,1752,-762,1755,-751,1765,-736,1773,-732,1792,-732,1799,-736,1803,-741,1776,-741,1772,-744,1766,-756,1764,-765,1764,-789,1766,-797,1772,-809,1776,-812,1803,-812,1799,-818,1792,-822xe" filled="t" fillcolor="#231F20" stroked="f">
                <v:path arrowok="t"/>
                <v:fill type="solid"/>
              </v:shape>
              <v:shape style="position:absolute;left:1752;top:-822;width:60;height:90" coordorigin="1752,-822" coordsize="60,90" path="m1803,-812l1788,-812,1793,-809,1796,-803,1799,-797,1801,-789,1801,-765,1799,-756,1796,-750,1793,-744,1788,-741,1803,-741,1805,-743,1810,-751,1812,-762,1812,-791,1810,-802,1805,-810,1803,-812xe" filled="t" fillcolor="#231F20" stroked="f">
                <v:path arrowok="t"/>
                <v:fill type="solid"/>
              </v:shape>
            </v:group>
            <v:group style="position:absolute;left:1844;top:-915;width:40;height:2" coordorigin="1844,-915" coordsize="40,2">
              <v:shape style="position:absolute;left:1844;top:-915;width:40;height:2" coordorigin="1844,-915" coordsize="40,0" path="m1844,-915l1884,-915e" filled="t" fillcolor="#231F20" stroked="f">
                <v:path arrowok="t"/>
                <v:fill type="solid"/>
              </v:shape>
            </v:group>
            <v:group style="position:absolute;left:1844;top:-915;width:40;height:2" coordorigin="1844,-915" coordsize="40,2">
              <v:shape style="position:absolute;left:1844;top:-915;width:40;height:2" coordorigin="1844,-915" coordsize="40,0" path="m1844,-915l1884,-915e" filled="f" stroked="t" strokeweight=".247801pt" strokecolor="#231F20">
                <v:path arrowok="t"/>
              </v:shape>
            </v:group>
            <v:group style="position:absolute;left:11427;top:-915;width:40;height:2" coordorigin="11427,-915" coordsize="40,2">
              <v:shape style="position:absolute;left:11427;top:-915;width:40;height:2" coordorigin="11427,-915" coordsize="40,0" path="m11467,-915l11427,-915e" filled="t" fillcolor="#231F20" stroked="f">
                <v:path arrowok="t"/>
                <v:fill type="solid"/>
              </v:shape>
            </v:group>
            <v:group style="position:absolute;left:11427;top:-915;width:40;height:2" coordorigin="11427,-915" coordsize="40,2">
              <v:shape style="position:absolute;left:11427;top:-915;width:40;height:2" coordorigin="11427,-915" coordsize="40,0" path="m11427,-915l11467,-915e" filled="f" stroked="t" strokeweight=".247801pt" strokecolor="#231F20">
                <v:path arrowok="t"/>
              </v:shape>
            </v:group>
            <v:group style="position:absolute;left:1641;top:-970;width:60;height:90" coordorigin="1641,-970" coordsize="60,90">
              <v:shape style="position:absolute;left:1641;top:-970;width:60;height:90" coordorigin="1641,-970" coordsize="60,90" path="m1681,-970l1662,-970,1654,-966,1649,-959,1644,-951,1641,-940,1641,-911,1644,-900,1654,-884,1662,-881,1681,-881,1688,-884,1692,-890,1665,-890,1661,-893,1655,-905,1653,-914,1653,-937,1655,-946,1661,-958,1665,-961,1692,-961,1688,-966,1681,-970xe" filled="t" fillcolor="#231F20" stroked="f">
                <v:path arrowok="t"/>
                <v:fill type="solid"/>
              </v:shape>
              <v:shape style="position:absolute;left:1641;top:-970;width:60;height:90" coordorigin="1641,-970" coordsize="60,90" path="m1692,-961l1677,-961,1682,-958,1685,-952,1688,-946,1690,-937,1690,-914,1688,-905,1685,-899,1682,-893,1677,-890,1692,-890,1694,-892,1699,-900,1701,-911,1701,-940,1699,-951,1694,-959,1692,-961xe" filled="t" fillcolor="#231F20" stroked="f">
                <v:path arrowok="t"/>
                <v:fill type="solid"/>
              </v:shape>
            </v:group>
            <v:group style="position:absolute;left:1722;top:-890;width:12;height:2" coordorigin="1722,-890" coordsize="12,2">
              <v:shape style="position:absolute;left:1722;top:-890;width:12;height:2" coordorigin="1722,-890" coordsize="12,0" path="m1722,-890l1734,-890e" filled="f" stroked="t" strokeweight=".8378pt" strokecolor="#231F20">
                <v:path arrowok="t"/>
              </v:shape>
            </v:group>
            <v:group style="position:absolute;left:1756;top:-969;width:56;height:88" coordorigin="1756,-969" coordsize="56,88">
              <v:shape style="position:absolute;left:1756;top:-969;width:56;height:88" coordorigin="1756,-969" coordsize="56,88" path="m1756,-896l1756,-884,1760,-883,1764,-882,1768,-881,1772,-881,1775,-881,1789,-881,1798,-883,1806,-890,1775,-890,1771,-891,1763,-893,1760,-894,1756,-896xe" filled="t" fillcolor="#231F20" stroked="f">
                <v:path arrowok="t"/>
                <v:fill type="solid"/>
              </v:shape>
              <v:shape style="position:absolute;left:1756;top:-969;width:56;height:88" coordorigin="1756,-969" coordsize="56,88" path="m1806,-930l1785,-930,1791,-928,1795,-924,1799,-921,1801,-916,1801,-904,1799,-899,1795,-896,1791,-892,1785,-890,1806,-890,1809,-893,1812,-901,1812,-919,1809,-926,1806,-930xe" filled="t" fillcolor="#231F20" stroked="f">
                <v:path arrowok="t"/>
                <v:fill type="solid"/>
              </v:shape>
              <v:shape style="position:absolute;left:1756;top:-969;width:56;height:88" coordorigin="1756,-969" coordsize="56,88" path="m1806,-969l1760,-969,1760,-925,1763,-927,1766,-928,1772,-929,1776,-930,1806,-930,1804,-932,1798,-937,1795,-938,1771,-938,1771,-959,1806,-959,1806,-969xe" filled="t" fillcolor="#231F20" stroked="f">
                <v:path arrowok="t"/>
                <v:fill type="solid"/>
              </v:shape>
              <v:shape style="position:absolute;left:1756;top:-969;width:56;height:88" coordorigin="1756,-969" coordsize="56,88" path="m1790,-939l1779,-939,1774,-939,1772,-938,1771,-938,1795,-938,1790,-939xe" filled="t" fillcolor="#231F20" stroked="f">
                <v:path arrowok="t"/>
                <v:fill type="solid"/>
              </v:shape>
            </v:group>
            <v:group style="position:absolute;left:1844;top:-1064;width:40;height:2" coordorigin="1844,-1064" coordsize="40,2">
              <v:shape style="position:absolute;left:1844;top:-1064;width:40;height:2" coordorigin="1844,-1064" coordsize="40,0" path="m1844,-1064l1884,-1064e" filled="t" fillcolor="#231F20" stroked="f">
                <v:path arrowok="t"/>
                <v:fill type="solid"/>
              </v:shape>
            </v:group>
            <v:group style="position:absolute;left:11427;top:-1064;width:40;height:2" coordorigin="11427,-1064" coordsize="40,2">
              <v:shape style="position:absolute;left:11427;top:-1064;width:40;height:2" coordorigin="11427,-1064" coordsize="40,0" path="m11467,-1064l11427,-1064e" filled="t" fillcolor="#231F20" stroked="f">
                <v:path arrowok="t"/>
                <v:fill type="solid"/>
              </v:shape>
            </v:group>
            <v:group style="position:absolute;left:1649;top:-1118;width:52;height:87" coordorigin="1649,-1118" coordsize="52,87">
              <v:shape style="position:absolute;left:1649;top:-1118;width:52;height:87" coordorigin="1649,-1118" coordsize="52,87" path="m1701,-1041l1651,-1041,1651,-1031,1701,-1031,1701,-1041xe" filled="t" fillcolor="#231F20" stroked="f">
                <v:path arrowok="t"/>
                <v:fill type="solid"/>
              </v:shape>
              <v:shape style="position:absolute;left:1649;top:-1118;width:52;height:87" coordorigin="1649,-1118" coordsize="52,87" path="m1682,-1107l1670,-1107,1670,-1041,1682,-1041,1682,-1107xe" filled="t" fillcolor="#231F20" stroked="f">
                <v:path arrowok="t"/>
                <v:fill type="solid"/>
              </v:shape>
              <v:shape style="position:absolute;left:1649;top:-1118;width:52;height:87" coordorigin="1649,-1118" coordsize="52,87" path="m1682,-1118l1670,-1118,1649,-1114,1649,-1103,1670,-1107,1682,-1107,1682,-1118xe" filled="t" fillcolor="#231F20" stroked="f">
                <v:path arrowok="t"/>
                <v:fill type="solid"/>
              </v:shape>
            </v:group>
            <v:group style="position:absolute;left:1725;top:-1038;width:12;height:2" coordorigin="1725,-1038" coordsize="12,2">
              <v:shape style="position:absolute;left:1725;top:-1038;width:12;height:2" coordorigin="1725,-1038" coordsize="12,0" path="m1725,-1038l1737,-1038e" filled="f" stroked="t" strokeweight=".837355pt" strokecolor="#231F20">
                <v:path arrowok="t"/>
              </v:shape>
            </v:group>
            <v:group style="position:absolute;left:1757;top:-1119;width:60;height:90" coordorigin="1757,-1119" coordsize="60,90">
              <v:shape style="position:absolute;left:1757;top:-1119;width:60;height:90" coordorigin="1757,-1119" coordsize="60,90" path="m1797,-1119l1778,-1119,1770,-1115,1765,-1108,1760,-1100,1757,-1089,1757,-1060,1760,-1048,1770,-1033,1778,-1029,1797,-1029,1804,-1033,1808,-1039,1781,-1039,1777,-1042,1771,-1053,1769,-1062,1769,-1086,1771,-1095,1777,-1107,1781,-1110,1808,-1110,1804,-1115,1797,-1119xe" filled="t" fillcolor="#231F20" stroked="f">
                <v:path arrowok="t"/>
                <v:fill type="solid"/>
              </v:shape>
              <v:shape style="position:absolute;left:1757;top:-1119;width:60;height:90" coordorigin="1757,-1119" coordsize="60,90" path="m1808,-1110l1794,-1110,1798,-1107,1801,-1101,1804,-1095,1806,-1086,1806,-1062,1804,-1053,1801,-1048,1798,-1042,1794,-1039,1808,-1039,1810,-1041,1815,-1048,1817,-1060,1817,-1089,1815,-1100,1810,-1108,1808,-1110xe" filled="t" fillcolor="#231F20" stroked="f">
                <v:path arrowok="t"/>
                <v:fill type="solid"/>
              </v:shape>
            </v:group>
            <v:group style="position:absolute;left:1844;top:-766;width:9448;height:298" coordorigin="1844,-766" coordsize="9448,298">
              <v:shape style="position:absolute;left:1844;top:-766;width:9448;height:298" coordorigin="1844,-766" coordsize="9448,298" path="m1844,-468l2019,-766,2194,-766,2369,-468,2544,-766,2719,-766,2894,-468,4818,-468,4993,-766,5168,-766,5343,-468,5518,-468,5693,-766,5868,-468,6218,-468,6393,-766,6568,-468,9017,-468,9192,-766,9367,-468,10417,-468,10592,-766,10767,-468,11292,-468e" filled="f" stroked="t" strokeweight=".495602pt" strokecolor="#231F20">
                <v:path arrowok="t"/>
                <v:stroke dashstyle="longDash"/>
              </v:shape>
            </v:group>
            <v:group style="position:absolute;left:1844;top:-498;width:30;height:30" coordorigin="1844,-498" coordsize="30,30">
              <v:shape style="position:absolute;left:1844;top:-498;width:30;height:30" coordorigin="1844,-498" coordsize="30,30" path="m1874,-468l1874,-498,1844,-498e" filled="f" stroked="t" strokeweight=".247801pt" strokecolor="#231F20">
                <v:path arrowok="t"/>
              </v:shape>
            </v:group>
            <v:group style="position:absolute;left:1989;top:-796;width:59;height:59" coordorigin="1989,-796" coordsize="59,59">
              <v:shape style="position:absolute;left:1989;top:-796;width:59;height:59" coordorigin="1989,-796" coordsize="59,59" path="m1987,-766l2051,-766e" filled="f" stroked="t" strokeweight="3.321681pt" strokecolor="#231F20">
                <v:path arrowok="t"/>
              </v:shape>
            </v:group>
            <v:group style="position:absolute;left:2164;top:-796;width:59;height:59" coordorigin="2164,-796" coordsize="59,59">
              <v:shape style="position:absolute;left:2164;top:-796;width:59;height:59" coordorigin="2164,-796" coordsize="59,59" path="m2162,-766l2226,-766e" filled="f" stroked="t" strokeweight="3.321681pt" strokecolor="#231F20">
                <v:path arrowok="t"/>
              </v:shape>
            </v:group>
            <v:group style="position:absolute;left:2339;top:-498;width:59;height:30" coordorigin="2339,-498" coordsize="59,30">
              <v:shape style="position:absolute;left:2339;top:-498;width:59;height:30" coordorigin="2339,-498" coordsize="59,30" path="m2399,-468l2399,-498,2339,-498,2339,-468e" filled="f" stroked="t" strokeweight=".247801pt" strokecolor="#231F20">
                <v:path arrowok="t"/>
              </v:shape>
            </v:group>
            <v:group style="position:absolute;left:2514;top:-796;width:59;height:59" coordorigin="2514,-796" coordsize="59,59">
              <v:shape style="position:absolute;left:2514;top:-796;width:59;height:59" coordorigin="2514,-796" coordsize="59,59" path="m2512,-766l2576,-766e" filled="f" stroked="t" strokeweight="3.321681pt" strokecolor="#231F20">
                <v:path arrowok="t"/>
              </v:shape>
            </v:group>
            <v:group style="position:absolute;left:2689;top:-796;width:59;height:59" coordorigin="2689,-796" coordsize="59,59">
              <v:shape style="position:absolute;left:2689;top:-796;width:59;height:59" coordorigin="2689,-796" coordsize="59,59" path="m2687,-766l2751,-766e" filled="f" stroked="t" strokeweight="3.321681pt" strokecolor="#231F20">
                <v:path arrowok="t"/>
              </v:shape>
            </v:group>
            <v:group style="position:absolute;left:2864;top:-498;width:59;height:30" coordorigin="2864,-498" coordsize="59,30">
              <v:shape style="position:absolute;left:2864;top:-498;width:59;height:30" coordorigin="2864,-498" coordsize="59,30" path="m2924,-468l2924,-498,2864,-498,2864,-468e" filled="f" stroked="t" strokeweight=".247801pt" strokecolor="#231F20">
                <v:path arrowok="t"/>
              </v:shape>
            </v:group>
            <v:group style="position:absolute;left:3039;top:-498;width:59;height:30" coordorigin="3039,-498" coordsize="59,30">
              <v:shape style="position:absolute;left:3039;top:-498;width:59;height:30" coordorigin="3039,-498" coordsize="59,30" path="m3099,-468l3099,-498,3039,-498,3039,-468e" filled="f" stroked="t" strokeweight=".247801pt" strokecolor="#231F20">
                <v:path arrowok="t"/>
              </v:shape>
            </v:group>
            <v:group style="position:absolute;left:3214;top:-498;width:59;height:30" coordorigin="3214,-498" coordsize="59,30">
              <v:shape style="position:absolute;left:3214;top:-498;width:59;height:30" coordorigin="3214,-498" coordsize="59,30" path="m3274,-468l3274,-498,3214,-498,3214,-468e" filled="f" stroked="t" strokeweight=".247801pt" strokecolor="#231F20">
                <v:path arrowok="t"/>
              </v:shape>
            </v:group>
            <v:group style="position:absolute;left:3389;top:-498;width:59;height:30" coordorigin="3389,-498" coordsize="59,30">
              <v:shape style="position:absolute;left:3389;top:-498;width:59;height:30" coordorigin="3389,-498" coordsize="59,30" path="m3449,-468l3449,-498,3389,-498,3389,-468e" filled="f" stroked="t" strokeweight=".247801pt" strokecolor="#231F20">
                <v:path arrowok="t"/>
              </v:shape>
            </v:group>
            <v:group style="position:absolute;left:3564;top:-498;width:59;height:30" coordorigin="3564,-498" coordsize="59,30">
              <v:shape style="position:absolute;left:3564;top:-498;width:59;height:30" coordorigin="3564,-498" coordsize="59,30" path="m3623,-468l3623,-498,3564,-498,3564,-468e" filled="f" stroked="t" strokeweight=".247801pt" strokecolor="#231F20">
                <v:path arrowok="t"/>
              </v:shape>
            </v:group>
            <v:group style="position:absolute;left:3739;top:-498;width:59;height:30" coordorigin="3739,-498" coordsize="59,30">
              <v:shape style="position:absolute;left:3739;top:-498;width:59;height:30" coordorigin="3739,-498" coordsize="59,30" path="m3798,-468l3798,-498,3739,-498,3739,-468e" filled="f" stroked="t" strokeweight=".247801pt" strokecolor="#231F20">
                <v:path arrowok="t"/>
              </v:shape>
            </v:group>
            <v:group style="position:absolute;left:3914;top:-498;width:59;height:30" coordorigin="3914,-498" coordsize="59,30">
              <v:shape style="position:absolute;left:3914;top:-498;width:59;height:30" coordorigin="3914,-498" coordsize="59,30" path="m3973,-468l3973,-498,3914,-498,3914,-468e" filled="f" stroked="t" strokeweight=".247801pt" strokecolor="#231F20">
                <v:path arrowok="t"/>
              </v:shape>
            </v:group>
            <v:group style="position:absolute;left:4089;top:-498;width:59;height:30" coordorigin="4089,-498" coordsize="59,30">
              <v:shape style="position:absolute;left:4089;top:-498;width:59;height:30" coordorigin="4089,-498" coordsize="59,30" path="m4148,-468l4148,-498,4089,-498,4089,-468e" filled="f" stroked="t" strokeweight=".247801pt" strokecolor="#231F20">
                <v:path arrowok="t"/>
              </v:shape>
            </v:group>
            <v:group style="position:absolute;left:4264;top:-498;width:59;height:30" coordorigin="4264,-498" coordsize="59,30">
              <v:shape style="position:absolute;left:4264;top:-498;width:59;height:30" coordorigin="4264,-498" coordsize="59,30" path="m4323,-468l4323,-498,4264,-498,4264,-468e" filled="f" stroked="t" strokeweight=".247801pt" strokecolor="#231F20">
                <v:path arrowok="t"/>
              </v:shape>
            </v:group>
            <v:group style="position:absolute;left:4439;top:-498;width:59;height:30" coordorigin="4439,-498" coordsize="59,30">
              <v:shape style="position:absolute;left:4439;top:-498;width:59;height:30" coordorigin="4439,-498" coordsize="59,30" path="m4498,-468l4498,-498,4439,-498,4439,-468e" filled="f" stroked="t" strokeweight=".247801pt" strokecolor="#231F20">
                <v:path arrowok="t"/>
              </v:shape>
            </v:group>
            <v:group style="position:absolute;left:4614;top:-498;width:59;height:30" coordorigin="4614,-498" coordsize="59,30">
              <v:shape style="position:absolute;left:4614;top:-498;width:59;height:30" coordorigin="4614,-498" coordsize="59,30" path="m4673,-468l4673,-498,4614,-498,4614,-468e" filled="f" stroked="t" strokeweight=".247801pt" strokecolor="#231F20">
                <v:path arrowok="t"/>
              </v:shape>
            </v:group>
            <v:group style="position:absolute;left:4789;top:-498;width:59;height:30" coordorigin="4789,-498" coordsize="59,30">
              <v:shape style="position:absolute;left:4789;top:-498;width:59;height:30" coordorigin="4789,-498" coordsize="59,30" path="m4848,-468l4848,-498,4789,-498,4789,-468e" filled="f" stroked="t" strokeweight=".247801pt" strokecolor="#231F20">
                <v:path arrowok="t"/>
              </v:shape>
            </v:group>
            <v:group style="position:absolute;left:4964;top:-796;width:59;height:59" coordorigin="4964,-796" coordsize="59,59">
              <v:shape style="position:absolute;left:4964;top:-796;width:59;height:59" coordorigin="4964,-796" coordsize="59,59" path="m4961,-766l5026,-766e" filled="f" stroked="t" strokeweight="3.321681pt" strokecolor="#231F20">
                <v:path arrowok="t"/>
              </v:shape>
            </v:group>
            <v:group style="position:absolute;left:5139;top:-796;width:59;height:59" coordorigin="5139,-796" coordsize="59,59">
              <v:shape style="position:absolute;left:5139;top:-796;width:59;height:59" coordorigin="5139,-796" coordsize="59,59" path="m5136,-766l5201,-766e" filled="f" stroked="t" strokeweight="3.321681pt" strokecolor="#231F20">
                <v:path arrowok="t"/>
              </v:shape>
            </v:group>
            <v:group style="position:absolute;left:5314;top:-498;width:59;height:30" coordorigin="5314,-498" coordsize="59,30">
              <v:shape style="position:absolute;left:5314;top:-498;width:59;height:30" coordorigin="5314,-498" coordsize="59,30" path="m5373,-468l5373,-498,5314,-498,5314,-468e" filled="f" stroked="t" strokeweight=".247801pt" strokecolor="#231F20">
                <v:path arrowok="t"/>
              </v:shape>
            </v:group>
            <v:group style="position:absolute;left:5489;top:-498;width:59;height:30" coordorigin="5489,-498" coordsize="59,30">
              <v:shape style="position:absolute;left:5489;top:-498;width:59;height:30" coordorigin="5489,-498" coordsize="59,30" path="m5548,-468l5548,-498,5489,-498,5489,-468e" filled="f" stroked="t" strokeweight=".247801pt" strokecolor="#231F20">
                <v:path arrowok="t"/>
              </v:shape>
            </v:group>
            <v:group style="position:absolute;left:5664;top:-796;width:59;height:59" coordorigin="5664,-796" coordsize="59,59">
              <v:shape style="position:absolute;left:5664;top:-796;width:59;height:59" coordorigin="5664,-796" coordsize="59,59" path="m5661,-766l5725,-766e" filled="f" stroked="t" strokeweight="3.321681pt" strokecolor="#231F20">
                <v:path arrowok="t"/>
              </v:shape>
            </v:group>
            <v:group style="position:absolute;left:5838;top:-498;width:59;height:30" coordorigin="5838,-498" coordsize="59,30">
              <v:shape style="position:absolute;left:5838;top:-498;width:59;height:30" coordorigin="5838,-498" coordsize="59,30" path="m5898,-468l5898,-498,5838,-498,5838,-468e" filled="f" stroked="t" strokeweight=".247801pt" strokecolor="#231F20">
                <v:path arrowok="t"/>
              </v:shape>
            </v:group>
            <v:group style="position:absolute;left:6013;top:-498;width:59;height:30" coordorigin="6013,-498" coordsize="59,30">
              <v:shape style="position:absolute;left:6013;top:-498;width:59;height:30" coordorigin="6013,-498" coordsize="59,30" path="m6073,-468l6073,-498,6013,-498,6013,-468e" filled="f" stroked="t" strokeweight=".247801pt" strokecolor="#231F20">
                <v:path arrowok="t"/>
              </v:shape>
            </v:group>
            <v:group style="position:absolute;left:6188;top:-498;width:59;height:30" coordorigin="6188,-498" coordsize="59,30">
              <v:shape style="position:absolute;left:6188;top:-498;width:59;height:30" coordorigin="6188,-498" coordsize="59,30" path="m6248,-468l6248,-498,6188,-498,6188,-468e" filled="f" stroked="t" strokeweight=".247801pt" strokecolor="#231F20">
                <v:path arrowok="t"/>
              </v:shape>
            </v:group>
            <v:group style="position:absolute;left:6363;top:-796;width:59;height:59" coordorigin="6363,-796" coordsize="59,59">
              <v:shape style="position:absolute;left:6363;top:-796;width:59;height:59" coordorigin="6363,-796" coordsize="59,59" path="m6361,-766l6425,-766e" filled="f" stroked="t" strokeweight="3.321681pt" strokecolor="#231F20">
                <v:path arrowok="t"/>
              </v:shape>
            </v:group>
            <v:group style="position:absolute;left:6538;top:-498;width:59;height:30" coordorigin="6538,-498" coordsize="59,30">
              <v:shape style="position:absolute;left:6538;top:-498;width:59;height:30" coordorigin="6538,-498" coordsize="59,30" path="m6598,-468l6598,-498,6538,-498,6538,-468e" filled="f" stroked="t" strokeweight=".247801pt" strokecolor="#231F20">
                <v:path arrowok="t"/>
              </v:shape>
            </v:group>
            <v:group style="position:absolute;left:6713;top:-498;width:59;height:30" coordorigin="6713,-498" coordsize="59,30">
              <v:shape style="position:absolute;left:6713;top:-498;width:59;height:30" coordorigin="6713,-498" coordsize="59,30" path="m6773,-468l6773,-498,6713,-498,6713,-468e" filled="f" stroked="t" strokeweight=".247801pt" strokecolor="#231F20">
                <v:path arrowok="t"/>
              </v:shape>
            </v:group>
            <v:group style="position:absolute;left:6888;top:-498;width:59;height:30" coordorigin="6888,-498" coordsize="59,30">
              <v:shape style="position:absolute;left:6888;top:-498;width:59;height:30" coordorigin="6888,-498" coordsize="59,30" path="m6948,-468l6948,-498,6888,-498,6888,-468e" filled="f" stroked="t" strokeweight=".247801pt" strokecolor="#231F20">
                <v:path arrowok="t"/>
              </v:shape>
            </v:group>
            <v:group style="position:absolute;left:7063;top:-498;width:59;height:30" coordorigin="7063,-498" coordsize="59,30">
              <v:shape style="position:absolute;left:7063;top:-498;width:59;height:30" coordorigin="7063,-498" coordsize="59,30" path="m7123,-468l7123,-498,7063,-498,7063,-468e" filled="f" stroked="t" strokeweight=".247801pt" strokecolor="#231F20">
                <v:path arrowok="t"/>
              </v:shape>
            </v:group>
            <v:group style="position:absolute;left:7238;top:-498;width:59;height:30" coordorigin="7238,-498" coordsize="59,30">
              <v:shape style="position:absolute;left:7238;top:-498;width:59;height:30" coordorigin="7238,-498" coordsize="59,30" path="m7298,-468l7298,-498,7238,-498,7238,-468e" filled="f" stroked="t" strokeweight=".247801pt" strokecolor="#231F20">
                <v:path arrowok="t"/>
              </v:shape>
            </v:group>
            <v:group style="position:absolute;left:7413;top:-498;width:59;height:30" coordorigin="7413,-498" coordsize="59,30">
              <v:shape style="position:absolute;left:7413;top:-498;width:59;height:30" coordorigin="7413,-498" coordsize="59,30" path="m7473,-468l7473,-498,7413,-498,7413,-468e" filled="f" stroked="t" strokeweight=".247801pt" strokecolor="#231F20">
                <v:path arrowok="t"/>
              </v:shape>
            </v:group>
            <v:group style="position:absolute;left:7588;top:-498;width:59;height:30" coordorigin="7588,-498" coordsize="59,30">
              <v:shape style="position:absolute;left:7588;top:-498;width:59;height:30" coordorigin="7588,-498" coordsize="59,30" path="m7648,-468l7648,-498,7588,-498,7588,-468e" filled="f" stroked="t" strokeweight=".247801pt" strokecolor="#231F20">
                <v:path arrowok="t"/>
              </v:shape>
            </v:group>
            <v:group style="position:absolute;left:7763;top:-498;width:59;height:30" coordorigin="7763,-498" coordsize="59,30">
              <v:shape style="position:absolute;left:7763;top:-498;width:59;height:30" coordorigin="7763,-498" coordsize="59,30" path="m7822,-468l7822,-498,7763,-498,7763,-468e" filled="f" stroked="t" strokeweight=".247801pt" strokecolor="#231F20">
                <v:path arrowok="t"/>
              </v:shape>
            </v:group>
            <v:group style="position:absolute;left:7938;top:-498;width:59;height:30" coordorigin="7938,-498" coordsize="59,30">
              <v:shape style="position:absolute;left:7938;top:-498;width:59;height:30" coordorigin="7938,-498" coordsize="59,30" path="m7997,-468l7997,-498,7938,-498,7938,-468e" filled="f" stroked="t" strokeweight=".247801pt" strokecolor="#231F20">
                <v:path arrowok="t"/>
              </v:shape>
            </v:group>
            <v:group style="position:absolute;left:8113;top:-498;width:59;height:30" coordorigin="8113,-498" coordsize="59,30">
              <v:shape style="position:absolute;left:8113;top:-498;width:59;height:30" coordorigin="8113,-498" coordsize="59,30" path="m8172,-468l8172,-498,8113,-498,8113,-468e" filled="f" stroked="t" strokeweight=".247801pt" strokecolor="#231F20">
                <v:path arrowok="t"/>
              </v:shape>
            </v:group>
            <v:group style="position:absolute;left:8288;top:-498;width:59;height:30" coordorigin="8288,-498" coordsize="59,30">
              <v:shape style="position:absolute;left:8288;top:-498;width:59;height:30" coordorigin="8288,-498" coordsize="59,30" path="m8347,-468l8347,-498,8288,-498,8288,-468e" filled="f" stroked="t" strokeweight=".247801pt" strokecolor="#231F20">
                <v:path arrowok="t"/>
              </v:shape>
            </v:group>
            <v:group style="position:absolute;left:8463;top:-498;width:59;height:30" coordorigin="8463,-498" coordsize="59,30">
              <v:shape style="position:absolute;left:8463;top:-498;width:59;height:30" coordorigin="8463,-498" coordsize="59,30" path="m8522,-468l8522,-498,8463,-498,8463,-468e" filled="f" stroked="t" strokeweight=".247801pt" strokecolor="#231F20">
                <v:path arrowok="t"/>
              </v:shape>
            </v:group>
            <v:group style="position:absolute;left:8638;top:-498;width:59;height:30" coordorigin="8638,-498" coordsize="59,30">
              <v:shape style="position:absolute;left:8638;top:-498;width:59;height:30" coordorigin="8638,-498" coordsize="59,30" path="m8697,-468l8697,-498,8638,-498,8638,-468e" filled="f" stroked="t" strokeweight=".247801pt" strokecolor="#231F20">
                <v:path arrowok="t"/>
              </v:shape>
            </v:group>
            <v:group style="position:absolute;left:8813;top:-498;width:59;height:30" coordorigin="8813,-498" coordsize="59,30">
              <v:shape style="position:absolute;left:8813;top:-498;width:59;height:30" coordorigin="8813,-498" coordsize="59,30" path="m8872,-468l8872,-498,8813,-498,8813,-468e" filled="f" stroked="t" strokeweight=".247801pt" strokecolor="#231F20">
                <v:path arrowok="t"/>
              </v:shape>
            </v:group>
            <v:group style="position:absolute;left:8988;top:-498;width:59;height:30" coordorigin="8988,-498" coordsize="59,30">
              <v:shape style="position:absolute;left:8988;top:-498;width:59;height:30" coordorigin="8988,-498" coordsize="59,30" path="m9047,-468l9047,-498,8988,-498,8988,-468e" filled="f" stroked="t" strokeweight=".247801pt" strokecolor="#231F20">
                <v:path arrowok="t"/>
              </v:shape>
            </v:group>
            <v:group style="position:absolute;left:9163;top:-796;width:59;height:59" coordorigin="9163,-796" coordsize="59,59">
              <v:shape style="position:absolute;left:9163;top:-796;width:59;height:59" coordorigin="9163,-796" coordsize="59,59" path="m9160,-766l9225,-766e" filled="f" stroked="t" strokeweight="3.321681pt" strokecolor="#231F20">
                <v:path arrowok="t"/>
              </v:shape>
            </v:group>
            <v:group style="position:absolute;left:9338;top:-498;width:59;height:30" coordorigin="9338,-498" coordsize="59,30">
              <v:shape style="position:absolute;left:9338;top:-498;width:59;height:30" coordorigin="9338,-498" coordsize="59,30" path="m9397,-468l9397,-498,9338,-498,9338,-468e" filled="f" stroked="t" strokeweight=".247801pt" strokecolor="#231F20">
                <v:path arrowok="t"/>
              </v:shape>
            </v:group>
            <v:group style="position:absolute;left:9513;top:-498;width:59;height:30" coordorigin="9513,-498" coordsize="59,30">
              <v:shape style="position:absolute;left:9513;top:-498;width:59;height:30" coordorigin="9513,-498" coordsize="59,30" path="m9572,-468l9572,-498,9513,-498,9513,-468e" filled="f" stroked="t" strokeweight=".247801pt" strokecolor="#231F20">
                <v:path arrowok="t"/>
              </v:shape>
            </v:group>
            <v:group style="position:absolute;left:9688;top:-498;width:59;height:30" coordorigin="9688,-498" coordsize="59,30">
              <v:shape style="position:absolute;left:9688;top:-498;width:59;height:30" coordorigin="9688,-498" coordsize="59,30" path="m9747,-468l9747,-498,9688,-498,9688,-468e" filled="f" stroked="t" strokeweight=".247801pt" strokecolor="#231F20">
                <v:path arrowok="t"/>
              </v:shape>
            </v:group>
            <v:group style="position:absolute;left:9863;top:-498;width:59;height:30" coordorigin="9863,-498" coordsize="59,30">
              <v:shape style="position:absolute;left:9863;top:-498;width:59;height:30" coordorigin="9863,-498" coordsize="59,30" path="m9922,-468l9922,-498,9863,-498,9863,-468e" filled="f" stroked="t" strokeweight=".247801pt" strokecolor="#231F20">
                <v:path arrowok="t"/>
              </v:shape>
            </v:group>
            <v:group style="position:absolute;left:10037;top:-498;width:59;height:30" coordorigin="10037,-498" coordsize="59,30">
              <v:shape style="position:absolute;left:10037;top:-498;width:59;height:30" coordorigin="10037,-498" coordsize="59,30" path="m10097,-468l10097,-498,10037,-498,10037,-468e" filled="f" stroked="t" strokeweight=".247801pt" strokecolor="#231F20">
                <v:path arrowok="t"/>
              </v:shape>
            </v:group>
            <v:group style="position:absolute;left:10212;top:-498;width:59;height:30" coordorigin="10212,-498" coordsize="59,30">
              <v:shape style="position:absolute;left:10212;top:-498;width:59;height:30" coordorigin="10212,-498" coordsize="59,30" path="m10272,-468l10272,-498,10212,-498,10212,-468e" filled="f" stroked="t" strokeweight=".247801pt" strokecolor="#231F20">
                <v:path arrowok="t"/>
              </v:shape>
            </v:group>
            <v:group style="position:absolute;left:10387;top:-498;width:59;height:30" coordorigin="10387,-498" coordsize="59,30">
              <v:shape style="position:absolute;left:10387;top:-498;width:59;height:30" coordorigin="10387,-498" coordsize="59,30" path="m10447,-468l10447,-498,10387,-498,10387,-468e" filled="f" stroked="t" strokeweight=".247801pt" strokecolor="#231F20">
                <v:path arrowok="t"/>
              </v:shape>
            </v:group>
            <v:group style="position:absolute;left:10562;top:-796;width:59;height:59" coordorigin="10562,-796" coordsize="59,59">
              <v:shape style="position:absolute;left:10562;top:-796;width:59;height:59" coordorigin="10562,-796" coordsize="59,59" path="m10560,-766l10624,-766e" filled="f" stroked="t" strokeweight="3.321681pt" strokecolor="#231F20">
                <v:path arrowok="t"/>
              </v:shape>
            </v:group>
            <v:group style="position:absolute;left:10737;top:-498;width:59;height:30" coordorigin="10737,-498" coordsize="59,30">
              <v:shape style="position:absolute;left:10737;top:-498;width:59;height:30" coordorigin="10737,-498" coordsize="59,30" path="m10797,-468l10797,-498,10737,-498,10737,-468e" filled="f" stroked="t" strokeweight=".247801pt" strokecolor="#231F20">
                <v:path arrowok="t"/>
              </v:shape>
            </v:group>
            <v:group style="position:absolute;left:10912;top:-498;width:59;height:30" coordorigin="10912,-498" coordsize="59,30">
              <v:shape style="position:absolute;left:10912;top:-498;width:59;height:30" coordorigin="10912,-498" coordsize="59,30" path="m10972,-468l10972,-498,10912,-498,10912,-468e" filled="f" stroked="t" strokeweight=".247801pt" strokecolor="#231F20">
                <v:path arrowok="t"/>
              </v:shape>
            </v:group>
            <v:group style="position:absolute;left:11087;top:-498;width:59;height:30" coordorigin="11087,-498" coordsize="59,30">
              <v:shape style="position:absolute;left:11087;top:-498;width:59;height:30" coordorigin="11087,-498" coordsize="59,30" path="m11147,-468l11147,-498,11087,-498,11087,-468e" filled="f" stroked="t" strokeweight=".247801pt" strokecolor="#231F20">
                <v:path arrowok="t"/>
              </v:shape>
            </v:group>
            <v:group style="position:absolute;left:11262;top:-498;width:59;height:30" coordorigin="11262,-498" coordsize="59,30">
              <v:shape style="position:absolute;left:11262;top:-498;width:59;height:30" coordorigin="11262,-498" coordsize="59,30" path="m11322,-468l11322,-498,11262,-498,11262,-468e" filled="f" stroked="t" strokeweight=".247801pt" strokecolor="#231F20">
                <v:path arrowok="t"/>
              </v:shape>
            </v:group>
            <v:group style="position:absolute;left:1844;top:-1064;width:9448;height:595" coordorigin="1844,-1064" coordsize="9448,595">
              <v:shape style="position:absolute;left:1844;top:-1064;width:9448;height:595" coordorigin="1844,-1064" coordsize="9448,595" path="m1844,-468l2019,-1064,2194,-864,2369,-468,2544,-1064,2719,-1064,2894,-468,4818,-468,4993,-1064,5168,-1064,5343,-468,5518,-468,5693,-1064,5868,-468,6218,-468,6393,-1064,6568,-468,9017,-468,9192,-1064,9367,-468,10417,-468,10592,-1064,10767,-468,11292,-468e" filled="f" stroked="t" strokeweight=".495602pt" strokecolor="#231F20">
                <v:path arrowok="t"/>
                <v:stroke dashstyle="longDash"/>
              </v:shape>
            </v:group>
            <v:group style="position:absolute;left:1844;top:-498;width:30;height:30" coordorigin="1844,-498" coordsize="30,30">
              <v:shape style="position:absolute;left:1844;top:-498;width:30;height:30" coordorigin="1844,-498" coordsize="30,30" path="m1844,-468l1874,-498e" filled="f" stroked="t" strokeweight=".247801pt" strokecolor="#231F20">
                <v:path arrowok="t"/>
              </v:shape>
            </v:group>
            <v:group style="position:absolute;left:1844;top:-468;width:2;height:2" coordorigin="1844,-468" coordsize="2,2">
              <v:shape style="position:absolute;left:1844;top:-468;width:2;height:2" coordorigin="1844,-468" coordsize="0,0" path="m1844,-468l1844,-468e" filled="f" stroked="t" strokeweight=".247801pt" strokecolor="#231F20">
                <v:path arrowok="t"/>
              </v:shape>
            </v:group>
            <v:group style="position:absolute;left:1989;top:-1064;width:30;height:30" coordorigin="1989,-1064" coordsize="30,30">
              <v:shape style="position:absolute;left:1989;top:-1064;width:30;height:30" coordorigin="1989,-1064" coordsize="30,30" path="m1989,-1034l2019,-1064e" filled="f" stroked="t" strokeweight=".247801pt" strokecolor="#231F20">
                <v:path arrowok="t"/>
              </v:shape>
            </v:group>
            <v:group style="position:absolute;left:2019;top:-1064;width:30;height:30" coordorigin="2019,-1064" coordsize="30,30">
              <v:shape style="position:absolute;left:2019;top:-1064;width:30;height:30" coordorigin="2019,-1064" coordsize="30,30" path="m2019,-1064l2049,-1034e" filled="f" stroked="t" strokeweight=".247801pt" strokecolor="#231F20">
                <v:path arrowok="t"/>
              </v:shape>
            </v:group>
            <v:group style="position:absolute;left:2164;top:-894;width:59;height:59" coordorigin="2164,-894" coordsize="59,59">
              <v:shape style="position:absolute;left:2164;top:-894;width:59;height:59" coordorigin="2164,-894" coordsize="59,59" path="m2164,-835l2224,-894e" filled="f" stroked="t" strokeweight=".247801pt" strokecolor="#231F20">
                <v:path arrowok="t"/>
              </v:shape>
            </v:group>
            <v:group style="position:absolute;left:2164;top:-894;width:59;height:59" coordorigin="2164,-894" coordsize="59,59">
              <v:shape style="position:absolute;left:2164;top:-894;width:59;height:59" coordorigin="2164,-894" coordsize="59,59" path="m2164,-894l2224,-835e" filled="f" stroked="t" strokeweight=".247801pt" strokecolor="#231F20">
                <v:path arrowok="t"/>
              </v:shape>
            </v:group>
            <v:group style="position:absolute;left:2369;top:-498;width:30;height:30" coordorigin="2369,-498" coordsize="30,30">
              <v:shape style="position:absolute;left:2369;top:-498;width:30;height:30" coordorigin="2369,-498" coordsize="30,30" path="m2369,-468l2399,-498e" filled="f" stroked="t" strokeweight=".247801pt" strokecolor="#231F20">
                <v:path arrowok="t"/>
              </v:shape>
            </v:group>
            <v:group style="position:absolute;left:2339;top:-498;width:30;height:30" coordorigin="2339,-498" coordsize="30,30">
              <v:shape style="position:absolute;left:2339;top:-498;width:30;height:30" coordorigin="2339,-498" coordsize="30,30" path="m2339,-498l2369,-468e" filled="f" stroked="t" strokeweight=".247801pt" strokecolor="#231F20">
                <v:path arrowok="t"/>
              </v:shape>
            </v:group>
            <v:group style="position:absolute;left:2514;top:-1064;width:30;height:30" coordorigin="2514,-1064" coordsize="30,30">
              <v:shape style="position:absolute;left:2514;top:-1064;width:30;height:30" coordorigin="2514,-1064" coordsize="30,30" path="m2514,-1034l2544,-1064e" filled="f" stroked="t" strokeweight=".247801pt" strokecolor="#231F20">
                <v:path arrowok="t"/>
              </v:shape>
            </v:group>
            <v:group style="position:absolute;left:2544;top:-1064;width:30;height:30" coordorigin="2544,-1064" coordsize="30,30">
              <v:shape style="position:absolute;left:2544;top:-1064;width:30;height:30" coordorigin="2544,-1064" coordsize="30,30" path="m2544,-1064l2574,-1034e" filled="f" stroked="t" strokeweight=".247801pt" strokecolor="#231F20">
                <v:path arrowok="t"/>
              </v:shape>
            </v:group>
            <v:group style="position:absolute;left:2689;top:-1064;width:30;height:30" coordorigin="2689,-1064" coordsize="30,30">
              <v:shape style="position:absolute;left:2689;top:-1064;width:30;height:30" coordorigin="2689,-1064" coordsize="30,30" path="m2689,-1034l2719,-1064e" filled="f" stroked="t" strokeweight=".247801pt" strokecolor="#231F20">
                <v:path arrowok="t"/>
              </v:shape>
            </v:group>
            <v:group style="position:absolute;left:2719;top:-1064;width:30;height:30" coordorigin="2719,-1064" coordsize="30,30">
              <v:shape style="position:absolute;left:2719;top:-1064;width:30;height:30" coordorigin="2719,-1064" coordsize="30,30" path="m2719,-1064l2749,-1034e" filled="f" stroked="t" strokeweight=".247801pt" strokecolor="#231F20">
                <v:path arrowok="t"/>
              </v:shape>
            </v:group>
            <v:group style="position:absolute;left:2894;top:-498;width:30;height:30" coordorigin="2894,-498" coordsize="30,30">
              <v:shape style="position:absolute;left:2894;top:-498;width:30;height:30" coordorigin="2894,-498" coordsize="30,30" path="m2894,-468l2924,-498e" filled="f" stroked="t" strokeweight=".247801pt" strokecolor="#231F20">
                <v:path arrowok="t"/>
              </v:shape>
            </v:group>
            <v:group style="position:absolute;left:2864;top:-498;width:30;height:30" coordorigin="2864,-498" coordsize="30,30">
              <v:shape style="position:absolute;left:2864;top:-498;width:30;height:30" coordorigin="2864,-498" coordsize="30,30" path="m2864,-498l2894,-468e" filled="f" stroked="t" strokeweight=".247801pt" strokecolor="#231F20">
                <v:path arrowok="t"/>
              </v:shape>
            </v:group>
            <v:group style="position:absolute;left:3069;top:-498;width:30;height:30" coordorigin="3069,-498" coordsize="30,30">
              <v:shape style="position:absolute;left:3069;top:-498;width:30;height:30" coordorigin="3069,-498" coordsize="30,30" path="m3069,-468l3099,-498e" filled="f" stroked="t" strokeweight=".247801pt" strokecolor="#231F20">
                <v:path arrowok="t"/>
              </v:shape>
            </v:group>
            <v:group style="position:absolute;left:3039;top:-498;width:30;height:30" coordorigin="3039,-498" coordsize="30,30">
              <v:shape style="position:absolute;left:3039;top:-498;width:30;height:30" coordorigin="3039,-498" coordsize="30,30" path="m3039,-498l3069,-468e" filled="f" stroked="t" strokeweight=".247801pt" strokecolor="#231F20">
                <v:path arrowok="t"/>
              </v:shape>
            </v:group>
            <v:group style="position:absolute;left:3244;top:-498;width:30;height:30" coordorigin="3244,-498" coordsize="30,30">
              <v:shape style="position:absolute;left:3244;top:-498;width:30;height:30" coordorigin="3244,-498" coordsize="30,30" path="m3244,-468l3274,-498e" filled="f" stroked="t" strokeweight=".247801pt" strokecolor="#231F20">
                <v:path arrowok="t"/>
              </v:shape>
            </v:group>
            <v:group style="position:absolute;left:3214;top:-498;width:30;height:30" coordorigin="3214,-498" coordsize="30,30">
              <v:shape style="position:absolute;left:3214;top:-498;width:30;height:30" coordorigin="3214,-498" coordsize="30,30" path="m3214,-498l3244,-468e" filled="f" stroked="t" strokeweight=".247801pt" strokecolor="#231F20">
                <v:path arrowok="t"/>
              </v:shape>
            </v:group>
            <v:group style="position:absolute;left:3419;top:-498;width:30;height:30" coordorigin="3419,-498" coordsize="30,30">
              <v:shape style="position:absolute;left:3419;top:-498;width:30;height:30" coordorigin="3419,-498" coordsize="30,30" path="m3419,-468l3449,-498e" filled="f" stroked="t" strokeweight=".247801pt" strokecolor="#231F20">
                <v:path arrowok="t"/>
              </v:shape>
            </v:group>
            <v:group style="position:absolute;left:3389;top:-498;width:30;height:30" coordorigin="3389,-498" coordsize="30,30">
              <v:shape style="position:absolute;left:3389;top:-498;width:30;height:30" coordorigin="3389,-498" coordsize="30,30" path="m3389,-498l3419,-468e" filled="f" stroked="t" strokeweight=".247801pt" strokecolor="#231F20">
                <v:path arrowok="t"/>
              </v:shape>
            </v:group>
            <v:group style="position:absolute;left:3594;top:-498;width:30;height:30" coordorigin="3594,-498" coordsize="30,30">
              <v:shape style="position:absolute;left:3594;top:-498;width:30;height:30" coordorigin="3594,-498" coordsize="30,30" path="m3594,-468l3623,-498e" filled="f" stroked="t" strokeweight=".247801pt" strokecolor="#231F20">
                <v:path arrowok="t"/>
              </v:shape>
            </v:group>
            <v:group style="position:absolute;left:3564;top:-498;width:30;height:30" coordorigin="3564,-498" coordsize="30,30">
              <v:shape style="position:absolute;left:3564;top:-498;width:30;height:30" coordorigin="3564,-498" coordsize="30,30" path="m3564,-498l3594,-468e" filled="f" stroked="t" strokeweight=".247801pt" strokecolor="#231F20">
                <v:path arrowok="t"/>
              </v:shape>
            </v:group>
            <v:group style="position:absolute;left:3769;top:-498;width:30;height:30" coordorigin="3769,-498" coordsize="30,30">
              <v:shape style="position:absolute;left:3769;top:-498;width:30;height:30" coordorigin="3769,-498" coordsize="30,30" path="m3769,-468l3798,-498e" filled="f" stroked="t" strokeweight=".247801pt" strokecolor="#231F20">
                <v:path arrowok="t"/>
              </v:shape>
            </v:group>
            <v:group style="position:absolute;left:3739;top:-498;width:30;height:30" coordorigin="3739,-498" coordsize="30,30">
              <v:shape style="position:absolute;left:3739;top:-498;width:30;height:30" coordorigin="3739,-498" coordsize="30,30" path="m3739,-498l3769,-468e" filled="f" stroked="t" strokeweight=".247801pt" strokecolor="#231F20">
                <v:path arrowok="t"/>
              </v:shape>
            </v:group>
            <v:group style="position:absolute;left:3944;top:-498;width:30;height:30" coordorigin="3944,-498" coordsize="30,30">
              <v:shape style="position:absolute;left:3944;top:-498;width:30;height:30" coordorigin="3944,-498" coordsize="30,30" path="m3944,-468l3973,-498e" filled="f" stroked="t" strokeweight=".247801pt" strokecolor="#231F20">
                <v:path arrowok="t"/>
              </v:shape>
            </v:group>
            <v:group style="position:absolute;left:3914;top:-498;width:30;height:30" coordorigin="3914,-498" coordsize="30,30">
              <v:shape style="position:absolute;left:3914;top:-498;width:30;height:30" coordorigin="3914,-498" coordsize="30,30" path="m3914,-498l3944,-468e" filled="f" stroked="t" strokeweight=".247801pt" strokecolor="#231F20">
                <v:path arrowok="t"/>
              </v:shape>
            </v:group>
            <v:group style="position:absolute;left:4119;top:-498;width:30;height:30" coordorigin="4119,-498" coordsize="30,30">
              <v:shape style="position:absolute;left:4119;top:-498;width:30;height:30" coordorigin="4119,-498" coordsize="30,30" path="m4119,-468l4148,-498e" filled="f" stroked="t" strokeweight=".247801pt" strokecolor="#231F20">
                <v:path arrowok="t"/>
              </v:shape>
            </v:group>
            <v:group style="position:absolute;left:4089;top:-498;width:30;height:30" coordorigin="4089,-498" coordsize="30,30">
              <v:shape style="position:absolute;left:4089;top:-498;width:30;height:30" coordorigin="4089,-498" coordsize="30,30" path="m4089,-498l4119,-468e" filled="f" stroked="t" strokeweight=".247801pt" strokecolor="#231F20">
                <v:path arrowok="t"/>
              </v:shape>
            </v:group>
            <v:group style="position:absolute;left:4294;top:-498;width:30;height:30" coordorigin="4294,-498" coordsize="30,30">
              <v:shape style="position:absolute;left:4294;top:-498;width:30;height:30" coordorigin="4294,-498" coordsize="30,30" path="m4294,-468l4323,-498e" filled="f" stroked="t" strokeweight=".247801pt" strokecolor="#231F20">
                <v:path arrowok="t"/>
              </v:shape>
            </v:group>
            <v:group style="position:absolute;left:4264;top:-498;width:30;height:30" coordorigin="4264,-498" coordsize="30,30">
              <v:shape style="position:absolute;left:4264;top:-498;width:30;height:30" coordorigin="4264,-498" coordsize="30,30" path="m4264,-498l4294,-468e" filled="f" stroked="t" strokeweight=".247801pt" strokecolor="#231F20">
                <v:path arrowok="t"/>
              </v:shape>
            </v:group>
            <v:group style="position:absolute;left:4469;top:-498;width:30;height:30" coordorigin="4469,-498" coordsize="30,30">
              <v:shape style="position:absolute;left:4469;top:-498;width:30;height:30" coordorigin="4469,-498" coordsize="30,30" path="m4469,-468l4498,-498e" filled="f" stroked="t" strokeweight=".247801pt" strokecolor="#231F20">
                <v:path arrowok="t"/>
              </v:shape>
            </v:group>
            <v:group style="position:absolute;left:4439;top:-498;width:30;height:30" coordorigin="4439,-498" coordsize="30,30">
              <v:shape style="position:absolute;left:4439;top:-498;width:30;height:30" coordorigin="4439,-498" coordsize="30,30" path="m4439,-498l4469,-468e" filled="f" stroked="t" strokeweight=".247801pt" strokecolor="#231F20">
                <v:path arrowok="t"/>
              </v:shape>
            </v:group>
            <v:group style="position:absolute;left:4643;top:-498;width:30;height:30" coordorigin="4643,-498" coordsize="30,30">
              <v:shape style="position:absolute;left:4643;top:-498;width:30;height:30" coordorigin="4643,-498" coordsize="30,30" path="m4643,-468l4673,-498e" filled="f" stroked="t" strokeweight=".247801pt" strokecolor="#231F20">
                <v:path arrowok="t"/>
              </v:shape>
            </v:group>
            <v:group style="position:absolute;left:4614;top:-498;width:30;height:30" coordorigin="4614,-498" coordsize="30,30">
              <v:shape style="position:absolute;left:4614;top:-498;width:30;height:30" coordorigin="4614,-498" coordsize="30,30" path="m4614,-498l4644,-468e" filled="f" stroked="t" strokeweight=".247801pt" strokecolor="#231F20">
                <v:path arrowok="t"/>
              </v:shape>
            </v:group>
            <v:group style="position:absolute;left:4818;top:-498;width:30;height:30" coordorigin="4818,-498" coordsize="30,30">
              <v:shape style="position:absolute;left:4818;top:-498;width:30;height:30" coordorigin="4818,-498" coordsize="30,30" path="m4818,-468l4848,-498e" filled="f" stroked="t" strokeweight=".247801pt" strokecolor="#231F20">
                <v:path arrowok="t"/>
              </v:shape>
            </v:group>
            <v:group style="position:absolute;left:4789;top:-498;width:30;height:30" coordorigin="4789,-498" coordsize="30,30">
              <v:shape style="position:absolute;left:4789;top:-498;width:30;height:30" coordorigin="4789,-498" coordsize="30,30" path="m4789,-498l4818,-468e" filled="f" stroked="t" strokeweight=".247801pt" strokecolor="#231F20">
                <v:path arrowok="t"/>
              </v:shape>
            </v:group>
            <v:group style="position:absolute;left:4964;top:-1064;width:30;height:30" coordorigin="4964,-1064" coordsize="30,30">
              <v:shape style="position:absolute;left:4964;top:-1064;width:30;height:30" coordorigin="4964,-1064" coordsize="30,30" path="m4964,-1034l4993,-1064e" filled="f" stroked="t" strokeweight=".247801pt" strokecolor="#231F20">
                <v:path arrowok="t"/>
              </v:shape>
            </v:group>
            <v:group style="position:absolute;left:4993;top:-1064;width:30;height:30" coordorigin="4993,-1064" coordsize="30,30">
              <v:shape style="position:absolute;left:4993;top:-1064;width:30;height:30" coordorigin="4993,-1064" coordsize="30,30" path="m4993,-1064l5023,-1034e" filled="f" stroked="t" strokeweight=".247801pt" strokecolor="#231F20">
                <v:path arrowok="t"/>
              </v:shape>
            </v:group>
            <v:group style="position:absolute;left:5139;top:-1064;width:30;height:30" coordorigin="5139,-1064" coordsize="30,30">
              <v:shape style="position:absolute;left:5139;top:-1064;width:30;height:30" coordorigin="5139,-1064" coordsize="30,30" path="m5139,-1034l5168,-1064e" filled="f" stroked="t" strokeweight=".247801pt" strokecolor="#231F20">
                <v:path arrowok="t"/>
              </v:shape>
            </v:group>
            <v:group style="position:absolute;left:5168;top:-1064;width:30;height:30" coordorigin="5168,-1064" coordsize="30,30">
              <v:shape style="position:absolute;left:5168;top:-1064;width:30;height:30" coordorigin="5168,-1064" coordsize="30,30" path="m5168,-1064l5198,-1034e" filled="f" stroked="t" strokeweight=".247801pt" strokecolor="#231F20">
                <v:path arrowok="t"/>
              </v:shape>
            </v:group>
            <v:group style="position:absolute;left:5343;top:-498;width:30;height:30" coordorigin="5343,-498" coordsize="30,30">
              <v:shape style="position:absolute;left:5343;top:-498;width:30;height:30" coordorigin="5343,-498" coordsize="30,30" path="m5343,-468l5373,-498e" filled="f" stroked="t" strokeweight=".247801pt" strokecolor="#231F20">
                <v:path arrowok="t"/>
              </v:shape>
            </v:group>
            <v:group style="position:absolute;left:5314;top:-498;width:30;height:30" coordorigin="5314,-498" coordsize="30,30">
              <v:shape style="position:absolute;left:5314;top:-498;width:30;height:30" coordorigin="5314,-498" coordsize="30,30" path="m5314,-498l5343,-468e" filled="f" stroked="t" strokeweight=".247801pt" strokecolor="#231F20">
                <v:path arrowok="t"/>
              </v:shape>
            </v:group>
            <v:group style="position:absolute;left:5518;top:-498;width:30;height:30" coordorigin="5518,-498" coordsize="30,30">
              <v:shape style="position:absolute;left:5518;top:-498;width:30;height:30" coordorigin="5518,-498" coordsize="30,30" path="m5518,-468l5548,-498e" filled="f" stroked="t" strokeweight=".247801pt" strokecolor="#231F20">
                <v:path arrowok="t"/>
              </v:shape>
            </v:group>
            <v:group style="position:absolute;left:5489;top:-498;width:30;height:30" coordorigin="5489,-498" coordsize="30,30">
              <v:shape style="position:absolute;left:5489;top:-498;width:30;height:30" coordorigin="5489,-498" coordsize="30,30" path="m5489,-498l5518,-468e" filled="f" stroked="t" strokeweight=".247801pt" strokecolor="#231F20">
                <v:path arrowok="t"/>
              </v:shape>
            </v:group>
            <v:group style="position:absolute;left:5664;top:-1064;width:30;height:30" coordorigin="5664,-1064" coordsize="30,30">
              <v:shape style="position:absolute;left:5664;top:-1064;width:30;height:30" coordorigin="5664,-1064" coordsize="30,30" path="m5664,-1034l5693,-1064e" filled="f" stroked="t" strokeweight=".247801pt" strokecolor="#231F20">
                <v:path arrowok="t"/>
              </v:shape>
            </v:group>
            <v:group style="position:absolute;left:5693;top:-1064;width:30;height:30" coordorigin="5693,-1064" coordsize="30,30">
              <v:shape style="position:absolute;left:5693;top:-1064;width:30;height:30" coordorigin="5693,-1064" coordsize="30,30" path="m5693,-1064l5723,-1034e" filled="f" stroked="t" strokeweight=".247801pt" strokecolor="#231F20">
                <v:path arrowok="t"/>
              </v:shape>
            </v:group>
            <v:group style="position:absolute;left:5868;top:-498;width:30;height:30" coordorigin="5868,-498" coordsize="30,30">
              <v:shape style="position:absolute;left:5868;top:-498;width:30;height:30" coordorigin="5868,-498" coordsize="30,30" path="m5868,-468l5898,-498e" filled="f" stroked="t" strokeweight=".247801pt" strokecolor="#231F20">
                <v:path arrowok="t"/>
              </v:shape>
            </v:group>
            <v:group style="position:absolute;left:5838;top:-498;width:30;height:30" coordorigin="5838,-498" coordsize="30,30">
              <v:shape style="position:absolute;left:5838;top:-498;width:30;height:30" coordorigin="5838,-498" coordsize="30,30" path="m5838,-498l5868,-468e" filled="f" stroked="t" strokeweight=".247801pt" strokecolor="#231F20">
                <v:path arrowok="t"/>
              </v:shape>
            </v:group>
            <v:group style="position:absolute;left:6043;top:-498;width:30;height:30" coordorigin="6043,-498" coordsize="30,30">
              <v:shape style="position:absolute;left:6043;top:-498;width:30;height:30" coordorigin="6043,-498" coordsize="30,30" path="m6043,-468l6073,-498e" filled="f" stroked="t" strokeweight=".247801pt" strokecolor="#231F20">
                <v:path arrowok="t"/>
              </v:shape>
            </v:group>
            <v:group style="position:absolute;left:6013;top:-498;width:30;height:30" coordorigin="6013,-498" coordsize="30,30">
              <v:shape style="position:absolute;left:6013;top:-498;width:30;height:30" coordorigin="6013,-498" coordsize="30,30" path="m6013,-498l6043,-468e" filled="f" stroked="t" strokeweight=".247801pt" strokecolor="#231F20">
                <v:path arrowok="t"/>
              </v:shape>
            </v:group>
            <v:group style="position:absolute;left:6218;top:-498;width:30;height:30" coordorigin="6218,-498" coordsize="30,30">
              <v:shape style="position:absolute;left:6218;top:-498;width:30;height:30" coordorigin="6218,-498" coordsize="30,30" path="m6218,-468l6248,-498e" filled="f" stroked="t" strokeweight=".247801pt" strokecolor="#231F20">
                <v:path arrowok="t"/>
              </v:shape>
            </v:group>
            <v:group style="position:absolute;left:6188;top:-498;width:30;height:30" coordorigin="6188,-498" coordsize="30,30">
              <v:shape style="position:absolute;left:6188;top:-498;width:30;height:30" coordorigin="6188,-498" coordsize="30,30" path="m6188,-498l6218,-468e" filled="f" stroked="t" strokeweight=".247801pt" strokecolor="#231F20">
                <v:path arrowok="t"/>
              </v:shape>
            </v:group>
            <v:group style="position:absolute;left:6363;top:-1064;width:30;height:30" coordorigin="6363,-1064" coordsize="30,30">
              <v:shape style="position:absolute;left:6363;top:-1064;width:30;height:30" coordorigin="6363,-1064" coordsize="30,30" path="m6363,-1034l6393,-1064e" filled="f" stroked="t" strokeweight=".247801pt" strokecolor="#231F20">
                <v:path arrowok="t"/>
              </v:shape>
            </v:group>
            <v:group style="position:absolute;left:6393;top:-1064;width:30;height:30" coordorigin="6393,-1064" coordsize="30,30">
              <v:shape style="position:absolute;left:6393;top:-1064;width:30;height:30" coordorigin="6393,-1064" coordsize="30,30" path="m6393,-1064l6423,-1034e" filled="f" stroked="t" strokeweight=".247801pt" strokecolor="#231F20">
                <v:path arrowok="t"/>
              </v:shape>
            </v:group>
            <v:group style="position:absolute;left:6568;top:-498;width:30;height:30" coordorigin="6568,-498" coordsize="30,30">
              <v:shape style="position:absolute;left:6568;top:-498;width:30;height:30" coordorigin="6568,-498" coordsize="30,30" path="m6568,-468l6598,-498e" filled="f" stroked="t" strokeweight=".247801pt" strokecolor="#231F20">
                <v:path arrowok="t"/>
              </v:shape>
            </v:group>
            <v:group style="position:absolute;left:6538;top:-498;width:30;height:30" coordorigin="6538,-498" coordsize="30,30">
              <v:shape style="position:absolute;left:6538;top:-498;width:30;height:30" coordorigin="6538,-498" coordsize="30,30" path="m6538,-498l6568,-468e" filled="f" stroked="t" strokeweight=".247801pt" strokecolor="#231F20">
                <v:path arrowok="t"/>
              </v:shape>
            </v:group>
            <v:group style="position:absolute;left:6743;top:-498;width:30;height:30" coordorigin="6743,-498" coordsize="30,30">
              <v:shape style="position:absolute;left:6743;top:-498;width:30;height:30" coordorigin="6743,-498" coordsize="30,30" path="m6743,-468l6773,-498e" filled="f" stroked="t" strokeweight=".247801pt" strokecolor="#231F20">
                <v:path arrowok="t"/>
              </v:shape>
            </v:group>
            <v:group style="position:absolute;left:6713;top:-498;width:30;height:30" coordorigin="6713,-498" coordsize="30,30">
              <v:shape style="position:absolute;left:6713;top:-498;width:30;height:30" coordorigin="6713,-498" coordsize="30,30" path="m6713,-498l6743,-468e" filled="f" stroked="t" strokeweight=".247801pt" strokecolor="#231F20">
                <v:path arrowok="t"/>
              </v:shape>
            </v:group>
            <v:group style="position:absolute;left:6918;top:-498;width:30;height:30" coordorigin="6918,-498" coordsize="30,30">
              <v:shape style="position:absolute;left:6918;top:-498;width:30;height:30" coordorigin="6918,-498" coordsize="30,30" path="m6918,-468l6948,-498e" filled="f" stroked="t" strokeweight=".247801pt" strokecolor="#231F20">
                <v:path arrowok="t"/>
              </v:shape>
            </v:group>
            <v:group style="position:absolute;left:6888;top:-498;width:30;height:30" coordorigin="6888,-498" coordsize="30,30">
              <v:shape style="position:absolute;left:6888;top:-498;width:30;height:30" coordorigin="6888,-498" coordsize="30,30" path="m6888,-498l6918,-468e" filled="f" stroked="t" strokeweight=".247801pt" strokecolor="#231F20">
                <v:path arrowok="t"/>
              </v:shape>
            </v:group>
            <v:group style="position:absolute;left:7093;top:-498;width:30;height:30" coordorigin="7093,-498" coordsize="30,30">
              <v:shape style="position:absolute;left:7093;top:-498;width:30;height:30" coordorigin="7093,-498" coordsize="30,30" path="m7093,-468l7123,-498e" filled="f" stroked="t" strokeweight=".247801pt" strokecolor="#231F20">
                <v:path arrowok="t"/>
              </v:shape>
            </v:group>
            <v:group style="position:absolute;left:7063;top:-498;width:30;height:30" coordorigin="7063,-498" coordsize="30,30">
              <v:shape style="position:absolute;left:7063;top:-498;width:30;height:30" coordorigin="7063,-498" coordsize="30,30" path="m7063,-498l7093,-468e" filled="f" stroked="t" strokeweight=".247801pt" strokecolor="#231F20">
                <v:path arrowok="t"/>
              </v:shape>
            </v:group>
            <v:group style="position:absolute;left:7268;top:-498;width:30;height:30" coordorigin="7268,-498" coordsize="30,30">
              <v:shape style="position:absolute;left:7268;top:-498;width:30;height:30" coordorigin="7268,-498" coordsize="30,30" path="m7268,-468l7298,-498e" filled="f" stroked="t" strokeweight=".247801pt" strokecolor="#231F20">
                <v:path arrowok="t"/>
              </v:shape>
            </v:group>
            <v:group style="position:absolute;left:7238;top:-498;width:30;height:30" coordorigin="7238,-498" coordsize="30,30">
              <v:shape style="position:absolute;left:7238;top:-498;width:30;height:30" coordorigin="7238,-498" coordsize="30,30" path="m7238,-498l7268,-468e" filled="f" stroked="t" strokeweight=".247801pt" strokecolor="#231F20">
                <v:path arrowok="t"/>
              </v:shape>
            </v:group>
            <v:group style="position:absolute;left:7443;top:-498;width:30;height:30" coordorigin="7443,-498" coordsize="30,30">
              <v:shape style="position:absolute;left:7443;top:-498;width:30;height:30" coordorigin="7443,-498" coordsize="30,30" path="m7443,-468l7473,-498e" filled="f" stroked="t" strokeweight=".247801pt" strokecolor="#231F20">
                <v:path arrowok="t"/>
              </v:shape>
            </v:group>
            <v:group style="position:absolute;left:7413;top:-498;width:30;height:30" coordorigin="7413,-498" coordsize="30,30">
              <v:shape style="position:absolute;left:7413;top:-498;width:30;height:30" coordorigin="7413,-498" coordsize="30,30" path="m7413,-498l7443,-468e" filled="f" stroked="t" strokeweight=".247801pt" strokecolor="#231F20">
                <v:path arrowok="t"/>
              </v:shape>
            </v:group>
            <v:group style="position:absolute;left:7618;top:-498;width:30;height:30" coordorigin="7618,-498" coordsize="30,30">
              <v:shape style="position:absolute;left:7618;top:-498;width:30;height:30" coordorigin="7618,-498" coordsize="30,30" path="m7618,-468l7648,-498e" filled="f" stroked="t" strokeweight=".247801pt" strokecolor="#231F20">
                <v:path arrowok="t"/>
              </v:shape>
            </v:group>
            <v:group style="position:absolute;left:7588;top:-498;width:30;height:30" coordorigin="7588,-498" coordsize="30,30">
              <v:shape style="position:absolute;left:7588;top:-498;width:30;height:30" coordorigin="7588,-498" coordsize="30,30" path="m7588,-498l7618,-468e" filled="f" stroked="t" strokeweight=".247801pt" strokecolor="#231F20">
                <v:path arrowok="t"/>
              </v:shape>
            </v:group>
            <v:group style="position:absolute;left:7793;top:-498;width:30;height:30" coordorigin="7793,-498" coordsize="30,30">
              <v:shape style="position:absolute;left:7793;top:-498;width:30;height:30" coordorigin="7793,-498" coordsize="30,30" path="m7793,-468l7822,-498e" filled="f" stroked="t" strokeweight=".247801pt" strokecolor="#231F20">
                <v:path arrowok="t"/>
              </v:shape>
            </v:group>
            <v:group style="position:absolute;left:7763;top:-498;width:30;height:30" coordorigin="7763,-498" coordsize="30,30">
              <v:shape style="position:absolute;left:7763;top:-498;width:30;height:30" coordorigin="7763,-498" coordsize="30,30" path="m7763,-498l7793,-468e" filled="f" stroked="t" strokeweight=".247801pt" strokecolor="#231F20">
                <v:path arrowok="t"/>
              </v:shape>
            </v:group>
            <v:group style="position:absolute;left:7968;top:-498;width:30;height:30" coordorigin="7968,-498" coordsize="30,30">
              <v:shape style="position:absolute;left:7968;top:-498;width:30;height:30" coordorigin="7968,-498" coordsize="30,30" path="m7968,-468l7997,-498e" filled="f" stroked="t" strokeweight=".247801pt" strokecolor="#231F20">
                <v:path arrowok="t"/>
              </v:shape>
            </v:group>
            <v:group style="position:absolute;left:7938;top:-498;width:30;height:30" coordorigin="7938,-498" coordsize="30,30">
              <v:shape style="position:absolute;left:7938;top:-498;width:30;height:30" coordorigin="7938,-498" coordsize="30,30" path="m7938,-498l7968,-468e" filled="f" stroked="t" strokeweight=".247801pt" strokecolor="#231F20">
                <v:path arrowok="t"/>
              </v:shape>
            </v:group>
            <v:group style="position:absolute;left:8143;top:-498;width:30;height:30" coordorigin="8143,-498" coordsize="30,30">
              <v:shape style="position:absolute;left:8143;top:-498;width:30;height:30" coordorigin="8143,-498" coordsize="30,30" path="m8143,-468l8172,-498e" filled="f" stroked="t" strokeweight=".247801pt" strokecolor="#231F20">
                <v:path arrowok="t"/>
              </v:shape>
            </v:group>
            <v:group style="position:absolute;left:8113;top:-498;width:30;height:30" coordorigin="8113,-498" coordsize="30,30">
              <v:shape style="position:absolute;left:8113;top:-498;width:30;height:30" coordorigin="8113,-498" coordsize="30,30" path="m8113,-498l8143,-468e" filled="f" stroked="t" strokeweight=".247801pt" strokecolor="#231F20">
                <v:path arrowok="t"/>
              </v:shape>
            </v:group>
            <v:group style="position:absolute;left:8318;top:-498;width:30;height:30" coordorigin="8318,-498" coordsize="30,30">
              <v:shape style="position:absolute;left:8318;top:-498;width:30;height:30" coordorigin="8318,-498" coordsize="30,30" path="m8318,-468l8347,-498e" filled="f" stroked="t" strokeweight=".247801pt" strokecolor="#231F20">
                <v:path arrowok="t"/>
              </v:shape>
            </v:group>
            <v:group style="position:absolute;left:8288;top:-498;width:30;height:30" coordorigin="8288,-498" coordsize="30,30">
              <v:shape style="position:absolute;left:8288;top:-498;width:30;height:30" coordorigin="8288,-498" coordsize="30,30" path="m8288,-498l8318,-468e" filled="f" stroked="t" strokeweight=".247801pt" strokecolor="#231F20">
                <v:path arrowok="t"/>
              </v:shape>
            </v:group>
            <v:group style="position:absolute;left:8493;top:-498;width:30;height:30" coordorigin="8493,-498" coordsize="30,30">
              <v:shape style="position:absolute;left:8493;top:-498;width:30;height:30" coordorigin="8493,-498" coordsize="30,30" path="m8493,-468l8522,-498e" filled="f" stroked="t" strokeweight=".247801pt" strokecolor="#231F20">
                <v:path arrowok="t"/>
              </v:shape>
            </v:group>
            <v:group style="position:absolute;left:8463;top:-498;width:30;height:30" coordorigin="8463,-498" coordsize="30,30">
              <v:shape style="position:absolute;left:8463;top:-498;width:30;height:30" coordorigin="8463,-498" coordsize="30,30" path="m8463,-498l8493,-468e" filled="f" stroked="t" strokeweight=".247801pt" strokecolor="#231F20">
                <v:path arrowok="t"/>
              </v:shape>
            </v:group>
            <v:group style="position:absolute;left:8668;top:-498;width:30;height:30" coordorigin="8668,-498" coordsize="30,30">
              <v:shape style="position:absolute;left:8668;top:-498;width:30;height:30" coordorigin="8668,-498" coordsize="30,30" path="m8668,-468l8697,-498e" filled="f" stroked="t" strokeweight=".247801pt" strokecolor="#231F20">
                <v:path arrowok="t"/>
              </v:shape>
            </v:group>
            <v:group style="position:absolute;left:8638;top:-498;width:30;height:30" coordorigin="8638,-498" coordsize="30,30">
              <v:shape style="position:absolute;left:8638;top:-498;width:30;height:30" coordorigin="8638,-498" coordsize="30,30" path="m8638,-498l8668,-468e" filled="f" stroked="t" strokeweight=".247801pt" strokecolor="#231F20">
                <v:path arrowok="t"/>
              </v:shape>
            </v:group>
            <v:group style="position:absolute;left:8842;top:-498;width:30;height:30" coordorigin="8842,-498" coordsize="30,30">
              <v:shape style="position:absolute;left:8842;top:-498;width:30;height:30" coordorigin="8842,-498" coordsize="30,30" path="m8842,-468l8872,-498e" filled="f" stroked="t" strokeweight=".247801pt" strokecolor="#231F20">
                <v:path arrowok="t"/>
              </v:shape>
            </v:group>
            <v:group style="position:absolute;left:8813;top:-498;width:30;height:30" coordorigin="8813,-498" coordsize="30,30">
              <v:shape style="position:absolute;left:8813;top:-498;width:30;height:30" coordorigin="8813,-498" coordsize="30,30" path="m8813,-498l8843,-468e" filled="f" stroked="t" strokeweight=".247801pt" strokecolor="#231F20">
                <v:path arrowok="t"/>
              </v:shape>
            </v:group>
            <v:group style="position:absolute;left:9017;top:-498;width:30;height:30" coordorigin="9017,-498" coordsize="30,30">
              <v:shape style="position:absolute;left:9017;top:-498;width:30;height:30" coordorigin="9017,-498" coordsize="30,30" path="m9017,-468l9047,-498e" filled="f" stroked="t" strokeweight=".247801pt" strokecolor="#231F20">
                <v:path arrowok="t"/>
              </v:shape>
            </v:group>
            <v:group style="position:absolute;left:8988;top:-498;width:30;height:30" coordorigin="8988,-498" coordsize="30,30">
              <v:shape style="position:absolute;left:8988;top:-498;width:30;height:30" coordorigin="8988,-498" coordsize="30,30" path="m8988,-498l9017,-468e" filled="f" stroked="t" strokeweight=".247801pt" strokecolor="#231F20">
                <v:path arrowok="t"/>
              </v:shape>
            </v:group>
            <v:group style="position:absolute;left:9163;top:-1064;width:30;height:30" coordorigin="9163,-1064" coordsize="30,30">
              <v:shape style="position:absolute;left:9163;top:-1064;width:30;height:30" coordorigin="9163,-1064" coordsize="30,30" path="m9163,-1034l9192,-1064e" filled="f" stroked="t" strokeweight=".247801pt" strokecolor="#231F20">
                <v:path arrowok="t"/>
              </v:shape>
            </v:group>
            <v:group style="position:absolute;left:9192;top:-1064;width:30;height:30" coordorigin="9192,-1064" coordsize="30,30">
              <v:shape style="position:absolute;left:9192;top:-1064;width:30;height:30" coordorigin="9192,-1064" coordsize="30,30" path="m9192,-1064l9222,-1034e" filled="f" stroked="t" strokeweight=".247801pt" strokecolor="#231F20">
                <v:path arrowok="t"/>
              </v:shape>
            </v:group>
            <v:group style="position:absolute;left:9367;top:-498;width:30;height:30" coordorigin="9367,-498" coordsize="30,30">
              <v:shape style="position:absolute;left:9367;top:-498;width:30;height:30" coordorigin="9367,-498" coordsize="30,30" path="m9367,-468l9397,-498e" filled="f" stroked="t" strokeweight=".247801pt" strokecolor="#231F20">
                <v:path arrowok="t"/>
              </v:shape>
            </v:group>
            <v:group style="position:absolute;left:9338;top:-498;width:30;height:30" coordorigin="9338,-498" coordsize="30,30">
              <v:shape style="position:absolute;left:9338;top:-498;width:30;height:30" coordorigin="9338,-498" coordsize="30,30" path="m9338,-498l9367,-468e" filled="f" stroked="t" strokeweight=".247801pt" strokecolor="#231F20">
                <v:path arrowok="t"/>
              </v:shape>
            </v:group>
            <v:group style="position:absolute;left:9542;top:-498;width:30;height:30" coordorigin="9542,-498" coordsize="30,30">
              <v:shape style="position:absolute;left:9542;top:-498;width:30;height:30" coordorigin="9542,-498" coordsize="30,30" path="m9542,-468l9572,-498e" filled="f" stroked="t" strokeweight=".247801pt" strokecolor="#231F20">
                <v:path arrowok="t"/>
              </v:shape>
            </v:group>
            <v:group style="position:absolute;left:9513;top:-498;width:30;height:30" coordorigin="9513,-498" coordsize="30,30">
              <v:shape style="position:absolute;left:9513;top:-498;width:30;height:30" coordorigin="9513,-498" coordsize="30,30" path="m9513,-498l9542,-468e" filled="f" stroked="t" strokeweight=".247801pt" strokecolor="#231F20">
                <v:path arrowok="t"/>
              </v:shape>
            </v:group>
            <v:group style="position:absolute;left:9717;top:-498;width:30;height:30" coordorigin="9717,-498" coordsize="30,30">
              <v:shape style="position:absolute;left:9717;top:-498;width:30;height:30" coordorigin="9717,-498" coordsize="30,30" path="m9717,-468l9747,-498e" filled="f" stroked="t" strokeweight=".247801pt" strokecolor="#231F20">
                <v:path arrowok="t"/>
              </v:shape>
            </v:group>
            <v:group style="position:absolute;left:9688;top:-498;width:30;height:30" coordorigin="9688,-498" coordsize="30,30">
              <v:shape style="position:absolute;left:9688;top:-498;width:30;height:30" coordorigin="9688,-498" coordsize="30,30" path="m9688,-498l9717,-468e" filled="f" stroked="t" strokeweight=".247801pt" strokecolor="#231F20">
                <v:path arrowok="t"/>
              </v:shape>
            </v:group>
            <v:group style="position:absolute;left:9892;top:-498;width:30;height:30" coordorigin="9892,-498" coordsize="30,30">
              <v:shape style="position:absolute;left:9892;top:-498;width:30;height:30" coordorigin="9892,-498" coordsize="30,30" path="m9892,-468l9922,-498e" filled="f" stroked="t" strokeweight=".247801pt" strokecolor="#231F20">
                <v:path arrowok="t"/>
              </v:shape>
            </v:group>
            <v:group style="position:absolute;left:9863;top:-498;width:30;height:30" coordorigin="9863,-498" coordsize="30,30">
              <v:shape style="position:absolute;left:9863;top:-498;width:30;height:30" coordorigin="9863,-498" coordsize="30,30" path="m9863,-498l9892,-468e" filled="f" stroked="t" strokeweight=".247801pt" strokecolor="#231F20">
                <v:path arrowok="t"/>
              </v:shape>
            </v:group>
            <v:group style="position:absolute;left:10067;top:-498;width:30;height:30" coordorigin="10067,-498" coordsize="30,30">
              <v:shape style="position:absolute;left:10067;top:-498;width:30;height:30" coordorigin="10067,-498" coordsize="30,30" path="m10067,-468l10097,-498e" filled="f" stroked="t" strokeweight=".247801pt" strokecolor="#231F20">
                <v:path arrowok="t"/>
              </v:shape>
            </v:group>
            <v:group style="position:absolute;left:10037;top:-498;width:30;height:30" coordorigin="10037,-498" coordsize="30,30">
              <v:shape style="position:absolute;left:10037;top:-498;width:30;height:30" coordorigin="10037,-498" coordsize="30,30" path="m10037,-498l10067,-468e" filled="f" stroked="t" strokeweight=".247801pt" strokecolor="#231F20">
                <v:path arrowok="t"/>
              </v:shape>
            </v:group>
            <v:group style="position:absolute;left:10242;top:-498;width:30;height:30" coordorigin="10242,-498" coordsize="30,30">
              <v:shape style="position:absolute;left:10242;top:-498;width:30;height:30" coordorigin="10242,-498" coordsize="30,30" path="m10242,-468l10272,-498e" filled="f" stroked="t" strokeweight=".247801pt" strokecolor="#231F20">
                <v:path arrowok="t"/>
              </v:shape>
            </v:group>
            <v:group style="position:absolute;left:10212;top:-498;width:30;height:30" coordorigin="10212,-498" coordsize="30,30">
              <v:shape style="position:absolute;left:10212;top:-498;width:30;height:30" coordorigin="10212,-498" coordsize="30,30" path="m10212,-498l10242,-468e" filled="f" stroked="t" strokeweight=".247801pt" strokecolor="#231F20">
                <v:path arrowok="t"/>
              </v:shape>
            </v:group>
            <v:group style="position:absolute;left:10417;top:-498;width:30;height:30" coordorigin="10417,-498" coordsize="30,30">
              <v:shape style="position:absolute;left:10417;top:-498;width:30;height:30" coordorigin="10417,-498" coordsize="30,30" path="m10417,-468l10447,-498e" filled="f" stroked="t" strokeweight=".247801pt" strokecolor="#231F20">
                <v:path arrowok="t"/>
              </v:shape>
            </v:group>
            <v:group style="position:absolute;left:10387;top:-498;width:30;height:30" coordorigin="10387,-498" coordsize="30,30">
              <v:shape style="position:absolute;left:10387;top:-498;width:30;height:30" coordorigin="10387,-498" coordsize="30,30" path="m10387,-498l10417,-468e" filled="f" stroked="t" strokeweight=".247801pt" strokecolor="#231F20">
                <v:path arrowok="t"/>
              </v:shape>
            </v:group>
            <v:group style="position:absolute;left:10562;top:-1064;width:30;height:30" coordorigin="10562,-1064" coordsize="30,30">
              <v:shape style="position:absolute;left:10562;top:-1064;width:30;height:30" coordorigin="10562,-1064" coordsize="30,30" path="m10562,-1034l10592,-1064e" filled="f" stroked="t" strokeweight=".247801pt" strokecolor="#231F20">
                <v:path arrowok="t"/>
              </v:shape>
            </v:group>
            <v:group style="position:absolute;left:10592;top:-1064;width:30;height:30" coordorigin="10592,-1064" coordsize="30,30">
              <v:shape style="position:absolute;left:10592;top:-1064;width:30;height:30" coordorigin="10592,-1064" coordsize="30,30" path="m10592,-1064l10622,-1034e" filled="f" stroked="t" strokeweight=".247801pt" strokecolor="#231F20">
                <v:path arrowok="t"/>
              </v:shape>
            </v:group>
            <v:group style="position:absolute;left:10767;top:-498;width:30;height:30" coordorigin="10767,-498" coordsize="30,30">
              <v:shape style="position:absolute;left:10767;top:-498;width:30;height:30" coordorigin="10767,-498" coordsize="30,30" path="m10767,-468l10797,-498e" filled="f" stroked="t" strokeweight=".247801pt" strokecolor="#231F20">
                <v:path arrowok="t"/>
              </v:shape>
            </v:group>
            <v:group style="position:absolute;left:10737;top:-498;width:30;height:30" coordorigin="10737,-498" coordsize="30,30">
              <v:shape style="position:absolute;left:10737;top:-498;width:30;height:30" coordorigin="10737,-498" coordsize="30,30" path="m10737,-498l10767,-468e" filled="f" stroked="t" strokeweight=".247801pt" strokecolor="#231F20">
                <v:path arrowok="t"/>
              </v:shape>
            </v:group>
            <v:group style="position:absolute;left:10942;top:-498;width:30;height:30" coordorigin="10942,-498" coordsize="30,30">
              <v:shape style="position:absolute;left:10942;top:-498;width:30;height:30" coordorigin="10942,-498" coordsize="30,30" path="m10942,-468l10972,-498e" filled="f" stroked="t" strokeweight=".247801pt" strokecolor="#231F20">
                <v:path arrowok="t"/>
              </v:shape>
            </v:group>
            <v:group style="position:absolute;left:10912;top:-498;width:30;height:30" coordorigin="10912,-498" coordsize="30,30">
              <v:shape style="position:absolute;left:10912;top:-498;width:30;height:30" coordorigin="10912,-498" coordsize="30,30" path="m10912,-498l10942,-468e" filled="f" stroked="t" strokeweight=".247801pt" strokecolor="#231F20">
                <v:path arrowok="t"/>
              </v:shape>
            </v:group>
            <v:group style="position:absolute;left:11117;top:-498;width:30;height:30" coordorigin="11117,-498" coordsize="30,30">
              <v:shape style="position:absolute;left:11117;top:-498;width:30;height:30" coordorigin="11117,-498" coordsize="30,30" path="m11117,-468l11147,-498e" filled="f" stroked="t" strokeweight=".247801pt" strokecolor="#231F20">
                <v:path arrowok="t"/>
              </v:shape>
            </v:group>
            <v:group style="position:absolute;left:11087;top:-498;width:30;height:30" coordorigin="11087,-498" coordsize="30,30">
              <v:shape style="position:absolute;left:11087;top:-498;width:30;height:30" coordorigin="11087,-498" coordsize="30,30" path="m11087,-498l11117,-468e" filled="f" stroked="t" strokeweight=".247801pt" strokecolor="#231F20">
                <v:path arrowok="t"/>
              </v:shape>
            </v:group>
            <v:group style="position:absolute;left:11292;top:-498;width:30;height:30" coordorigin="11292,-498" coordsize="30,30">
              <v:shape style="position:absolute;left:11292;top:-498;width:30;height:30" coordorigin="11292,-498" coordsize="30,30" path="m11292,-468l11322,-498e" filled="f" stroked="t" strokeweight=".247801pt" strokecolor="#231F20">
                <v:path arrowok="t"/>
              </v:shape>
            </v:group>
            <v:group style="position:absolute;left:11262;top:-498;width:30;height:30" coordorigin="11262,-498" coordsize="30,30">
              <v:shape style="position:absolute;left:11262;top:-498;width:30;height:30" coordorigin="11262,-498" coordsize="30,30" path="m11262,-498l11292,-468e" filled="f" stroked="t" strokeweight=".247801pt" strokecolor="#231F20">
                <v:path arrowok="t"/>
              </v:shape>
            </v:group>
            <v:group style="position:absolute;left:1844;top:-766;width:9448;height:298" coordorigin="1844,-766" coordsize="9448,298">
              <v:shape style="position:absolute;left:1844;top:-766;width:9448;height:298" coordorigin="1844,-766" coordsize="9448,298" path="m1844,-468l2019,-766,2194,-766,2369,-468,2544,-766,2719,-766,2894,-468,4818,-468,4993,-766,5168,-766,5343,-468,5518,-468,5693,-766,5868,-468,6218,-468,6393,-766,6568,-468,9017,-468,9192,-766,9367,-468,10417,-468,10592,-766,10767,-468,11292,-468e" filled="f" stroked="t" strokeweight=".495602pt" strokecolor="#231F20">
                <v:path arrowok="t"/>
                <v:stroke dashstyle="longDash"/>
              </v:shape>
            </v:group>
            <v:group style="position:absolute;left:1844;top:-498;width:15;height:30" coordorigin="1844,-498" coordsize="15,30">
              <v:shape style="position:absolute;left:1844;top:-498;width:15;height:30" coordorigin="1844,-498" coordsize="15,30" path="m1859,-468l1844,-498e" filled="f" stroked="t" strokeweight=".247801pt" strokecolor="#231F20">
                <v:path arrowok="t"/>
              </v:shape>
            </v:group>
            <v:group style="position:absolute;left:1989;top:-796;width:59;height:59" coordorigin="1989,-796" coordsize="59,59">
              <v:shape style="position:absolute;left:1989;top:-796;width:59;height:59" coordorigin="1989,-796" coordsize="59,59" path="m2019,-796l1989,-736,2049,-736,2019,-796xe" filled="f" stroked="t" strokeweight=".247801pt" strokecolor="#231F20">
                <v:path arrowok="t"/>
              </v:shape>
            </v:group>
            <v:group style="position:absolute;left:2164;top:-796;width:59;height:59" coordorigin="2164,-796" coordsize="59,59">
              <v:shape style="position:absolute;left:2164;top:-796;width:59;height:59" coordorigin="2164,-796" coordsize="59,59" path="m2194,-796l2164,-736,2224,-736,2194,-796xe" filled="f" stroked="t" strokeweight=".247801pt" strokecolor="#231F20">
                <v:path arrowok="t"/>
              </v:shape>
            </v:group>
            <v:group style="position:absolute;left:2354;top:-498;width:15;height:30" coordorigin="2354,-498" coordsize="15,30">
              <v:shape style="position:absolute;left:2354;top:-498;width:15;height:30" coordorigin="2354,-498" coordsize="15,30" path="m2369,-498l2354,-468e" filled="f" stroked="t" strokeweight=".247801pt" strokecolor="#231F20">
                <v:path arrowok="t"/>
              </v:shape>
            </v:group>
            <v:group style="position:absolute;left:2369;top:-498;width:15;height:30" coordorigin="2369,-498" coordsize="15,30">
              <v:shape style="position:absolute;left:2369;top:-498;width:15;height:30" coordorigin="2369,-498" coordsize="15,30" path="m2384,-468l2369,-498e" filled="f" stroked="t" strokeweight=".247801pt" strokecolor="#231F20">
                <v:path arrowok="t"/>
              </v:shape>
            </v:group>
            <v:group style="position:absolute;left:2514;top:-796;width:59;height:59" coordorigin="2514,-796" coordsize="59,59">
              <v:shape style="position:absolute;left:2514;top:-796;width:59;height:59" coordorigin="2514,-796" coordsize="59,59" path="m2544,-796l2514,-736,2574,-736,2544,-796xe" filled="f" stroked="t" strokeweight=".247801pt" strokecolor="#231F20">
                <v:path arrowok="t"/>
              </v:shape>
            </v:group>
            <v:group style="position:absolute;left:2689;top:-796;width:59;height:59" coordorigin="2689,-796" coordsize="59,59">
              <v:shape style="position:absolute;left:2689;top:-796;width:59;height:59" coordorigin="2689,-796" coordsize="59,59" path="m2719,-796l2689,-736,2749,-736,2719,-796xe" filled="f" stroked="t" strokeweight=".247801pt" strokecolor="#231F20">
                <v:path arrowok="t"/>
              </v:shape>
            </v:group>
            <v:group style="position:absolute;left:2879;top:-498;width:15;height:30" coordorigin="2879,-498" coordsize="15,30">
              <v:shape style="position:absolute;left:2879;top:-498;width:15;height:30" coordorigin="2879,-498" coordsize="15,30" path="m2894,-498l2879,-468e" filled="f" stroked="t" strokeweight=".247801pt" strokecolor="#231F20">
                <v:path arrowok="t"/>
              </v:shape>
            </v:group>
            <v:group style="position:absolute;left:2894;top:-498;width:15;height:30" coordorigin="2894,-498" coordsize="15,30">
              <v:shape style="position:absolute;left:2894;top:-498;width:15;height:30" coordorigin="2894,-498" coordsize="15,30" path="m2909,-468l2894,-498e" filled="f" stroked="t" strokeweight=".247801pt" strokecolor="#231F20">
                <v:path arrowok="t"/>
              </v:shape>
            </v:group>
            <v:group style="position:absolute;left:3054;top:-498;width:15;height:30" coordorigin="3054,-498" coordsize="15,30">
              <v:shape style="position:absolute;left:3054;top:-498;width:15;height:30" coordorigin="3054,-498" coordsize="15,30" path="m3069,-498l3054,-468e" filled="f" stroked="t" strokeweight=".247801pt" strokecolor="#231F20">
                <v:path arrowok="t"/>
              </v:shape>
            </v:group>
            <v:group style="position:absolute;left:3069;top:-498;width:15;height:30" coordorigin="3069,-498" coordsize="15,30">
              <v:shape style="position:absolute;left:3069;top:-498;width:15;height:30" coordorigin="3069,-498" coordsize="15,30" path="m3084,-468l3069,-498e" filled="f" stroked="t" strokeweight=".247801pt" strokecolor="#231F20">
                <v:path arrowok="t"/>
              </v:shape>
            </v:group>
            <v:group style="position:absolute;left:3229;top:-498;width:15;height:30" coordorigin="3229,-498" coordsize="15,30">
              <v:shape style="position:absolute;left:3229;top:-498;width:15;height:30" coordorigin="3229,-498" coordsize="15,30" path="m3244,-498l3229,-468e" filled="f" stroked="t" strokeweight=".247801pt" strokecolor="#231F20">
                <v:path arrowok="t"/>
              </v:shape>
            </v:group>
            <v:group style="position:absolute;left:3244;top:-498;width:15;height:30" coordorigin="3244,-498" coordsize="15,30">
              <v:shape style="position:absolute;left:3244;top:-498;width:15;height:30" coordorigin="3244,-498" coordsize="15,30" path="m3259,-468l3244,-498e" filled="f" stroked="t" strokeweight=".247801pt" strokecolor="#231F20">
                <v:path arrowok="t"/>
              </v:shape>
            </v:group>
            <v:group style="position:absolute;left:3404;top:-498;width:15;height:30" coordorigin="3404,-498" coordsize="15,30">
              <v:shape style="position:absolute;left:3404;top:-498;width:15;height:30" coordorigin="3404,-498" coordsize="15,30" path="m3419,-498l3404,-468e" filled="f" stroked="t" strokeweight=".247801pt" strokecolor="#231F20">
                <v:path arrowok="t"/>
              </v:shape>
            </v:group>
            <v:group style="position:absolute;left:3419;top:-498;width:15;height:30" coordorigin="3419,-498" coordsize="15,30">
              <v:shape style="position:absolute;left:3419;top:-498;width:15;height:30" coordorigin="3419,-498" coordsize="15,30" path="m3434,-468l3419,-498e" filled="f" stroked="t" strokeweight=".247801pt" strokecolor="#231F20">
                <v:path arrowok="t"/>
              </v:shape>
            </v:group>
            <v:group style="position:absolute;left:3579;top:-498;width:15;height:30" coordorigin="3579,-498" coordsize="15,30">
              <v:shape style="position:absolute;left:3579;top:-498;width:15;height:30" coordorigin="3579,-498" coordsize="15,30" path="m3594,-498l3579,-468e" filled="f" stroked="t" strokeweight=".247801pt" strokecolor="#231F20">
                <v:path arrowok="t"/>
              </v:shape>
            </v:group>
            <v:group style="position:absolute;left:3594;top:-498;width:15;height:30" coordorigin="3594,-498" coordsize="15,30">
              <v:shape style="position:absolute;left:3594;top:-498;width:15;height:30" coordorigin="3594,-498" coordsize="15,30" path="m3609,-468l3594,-498e" filled="f" stroked="t" strokeweight=".247801pt" strokecolor="#231F20">
                <v:path arrowok="t"/>
              </v:shape>
            </v:group>
            <v:group style="position:absolute;left:3754;top:-498;width:15;height:30" coordorigin="3754,-498" coordsize="15,30">
              <v:shape style="position:absolute;left:3754;top:-498;width:15;height:30" coordorigin="3754,-498" coordsize="15,30" path="m3769,-498l3754,-468e" filled="f" stroked="t" strokeweight=".247801pt" strokecolor="#231F20">
                <v:path arrowok="t"/>
              </v:shape>
            </v:group>
            <v:group style="position:absolute;left:3769;top:-498;width:15;height:30" coordorigin="3769,-498" coordsize="15,30">
              <v:shape style="position:absolute;left:3769;top:-498;width:15;height:30" coordorigin="3769,-498" coordsize="15,30" path="m3784,-468l3769,-498e" filled="f" stroked="t" strokeweight=".247801pt" strokecolor="#231F20">
                <v:path arrowok="t"/>
              </v:shape>
            </v:group>
            <v:group style="position:absolute;left:3929;top:-498;width:15;height:30" coordorigin="3929,-498" coordsize="15,30">
              <v:shape style="position:absolute;left:3929;top:-498;width:15;height:30" coordorigin="3929,-498" coordsize="15,30" path="m3944,-498l3929,-468e" filled="f" stroked="t" strokeweight=".247801pt" strokecolor="#231F20">
                <v:path arrowok="t"/>
              </v:shape>
            </v:group>
            <v:group style="position:absolute;left:3944;top:-498;width:15;height:30" coordorigin="3944,-498" coordsize="15,30">
              <v:shape style="position:absolute;left:3944;top:-498;width:15;height:30" coordorigin="3944,-498" coordsize="15,30" path="m3959,-468l3944,-498e" filled="f" stroked="t" strokeweight=".247801pt" strokecolor="#231F20">
                <v:path arrowok="t"/>
              </v:shape>
            </v:group>
            <v:group style="position:absolute;left:4104;top:-498;width:15;height:30" coordorigin="4104,-498" coordsize="15,30">
              <v:shape style="position:absolute;left:4104;top:-498;width:15;height:30" coordorigin="4104,-498" coordsize="15,30" path="m4119,-498l4104,-468e" filled="f" stroked="t" strokeweight=".247801pt" strokecolor="#231F20">
                <v:path arrowok="t"/>
              </v:shape>
            </v:group>
            <v:group style="position:absolute;left:4119;top:-498;width:15;height:30" coordorigin="4119,-498" coordsize="15,30">
              <v:shape style="position:absolute;left:4119;top:-498;width:15;height:30" coordorigin="4119,-498" coordsize="15,30" path="m4134,-468l4119,-498e" filled="f" stroked="t" strokeweight=".247801pt" strokecolor="#231F20">
                <v:path arrowok="t"/>
              </v:shape>
            </v:group>
            <v:group style="position:absolute;left:4279;top:-498;width:15;height:30" coordorigin="4279,-498" coordsize="15,30">
              <v:shape style="position:absolute;left:4279;top:-498;width:15;height:30" coordorigin="4279,-498" coordsize="15,30" path="m4294,-498l4279,-468e" filled="f" stroked="t" strokeweight=".247801pt" strokecolor="#231F20">
                <v:path arrowok="t"/>
              </v:shape>
            </v:group>
            <v:group style="position:absolute;left:4294;top:-498;width:15;height:30" coordorigin="4294,-498" coordsize="15,30">
              <v:shape style="position:absolute;left:4294;top:-498;width:15;height:30" coordorigin="4294,-498" coordsize="15,30" path="m4308,-468l4294,-498e" filled="f" stroked="t" strokeweight=".247801pt" strokecolor="#231F20">
                <v:path arrowok="t"/>
              </v:shape>
            </v:group>
            <v:group style="position:absolute;left:4454;top:-498;width:15;height:30" coordorigin="4454,-498" coordsize="15,30">
              <v:shape style="position:absolute;left:4454;top:-498;width:15;height:30" coordorigin="4454,-498" coordsize="15,30" path="m4469,-498l4454,-468e" filled="f" stroked="t" strokeweight=".247801pt" strokecolor="#231F20">
                <v:path arrowok="t"/>
              </v:shape>
            </v:group>
            <v:group style="position:absolute;left:4469;top:-498;width:15;height:30" coordorigin="4469,-498" coordsize="15,30">
              <v:shape style="position:absolute;left:4469;top:-498;width:15;height:30" coordorigin="4469,-498" coordsize="15,30" path="m4483,-468l4469,-498e" filled="f" stroked="t" strokeweight=".247801pt" strokecolor="#231F20">
                <v:path arrowok="t"/>
              </v:shape>
            </v:group>
            <v:group style="position:absolute;left:4629;top:-498;width:15;height:30" coordorigin="4629,-498" coordsize="15,30">
              <v:shape style="position:absolute;left:4629;top:-498;width:15;height:30" coordorigin="4629,-498" coordsize="15,30" path="m4643,-498l4629,-468e" filled="f" stroked="t" strokeweight=".247801pt" strokecolor="#231F20">
                <v:path arrowok="t"/>
              </v:shape>
            </v:group>
            <v:group style="position:absolute;left:4643;top:-498;width:15;height:30" coordorigin="4643,-498" coordsize="15,30">
              <v:shape style="position:absolute;left:4643;top:-498;width:15;height:30" coordorigin="4643,-498" coordsize="15,30" path="m4658,-468l4643,-498e" filled="f" stroked="t" strokeweight=".247801pt" strokecolor="#231F20">
                <v:path arrowok="t"/>
              </v:shape>
            </v:group>
            <v:group style="position:absolute;left:4804;top:-498;width:15;height:30" coordorigin="4804,-498" coordsize="15,30">
              <v:shape style="position:absolute;left:4804;top:-498;width:15;height:30" coordorigin="4804,-498" coordsize="15,30" path="m4818,-498l4804,-468e" filled="f" stroked="t" strokeweight=".247801pt" strokecolor="#231F20">
                <v:path arrowok="t"/>
              </v:shape>
            </v:group>
            <v:group style="position:absolute;left:4818;top:-498;width:15;height:30" coordorigin="4818,-498" coordsize="15,30">
              <v:shape style="position:absolute;left:4818;top:-498;width:15;height:30" coordorigin="4818,-498" coordsize="15,30" path="m4833,-468l4818,-498e" filled="f" stroked="t" strokeweight=".247801pt" strokecolor="#231F20">
                <v:path arrowok="t"/>
              </v:shape>
            </v:group>
            <v:group style="position:absolute;left:4964;top:-796;width:59;height:59" coordorigin="4964,-796" coordsize="59,59">
              <v:shape style="position:absolute;left:4964;top:-796;width:59;height:59" coordorigin="4964,-796" coordsize="59,59" path="m4993,-796l4964,-736,5023,-736,4993,-796xe" filled="f" stroked="t" strokeweight=".247801pt" strokecolor="#231F20">
                <v:path arrowok="t"/>
              </v:shape>
            </v:group>
            <v:group style="position:absolute;left:5139;top:-796;width:59;height:59" coordorigin="5139,-796" coordsize="59,59">
              <v:shape style="position:absolute;left:5139;top:-796;width:59;height:59" coordorigin="5139,-796" coordsize="59,59" path="m5168,-796l5139,-736,5198,-736,5168,-796xe" filled="f" stroked="t" strokeweight=".247801pt" strokecolor="#231F20">
                <v:path arrowok="t"/>
              </v:shape>
            </v:group>
            <v:group style="position:absolute;left:5328;top:-498;width:15;height:30" coordorigin="5328,-498" coordsize="15,30">
              <v:shape style="position:absolute;left:5328;top:-498;width:15;height:30" coordorigin="5328,-498" coordsize="15,30" path="m5343,-498l5328,-468e" filled="f" stroked="t" strokeweight=".247801pt" strokecolor="#231F20">
                <v:path arrowok="t"/>
              </v:shape>
            </v:group>
            <v:group style="position:absolute;left:5343;top:-498;width:15;height:30" coordorigin="5343,-498" coordsize="15,30">
              <v:shape style="position:absolute;left:5343;top:-498;width:15;height:30" coordorigin="5343,-498" coordsize="15,30" path="m5358,-468l5343,-498e" filled="f" stroked="t" strokeweight=".247801pt" strokecolor="#231F20">
                <v:path arrowok="t"/>
              </v:shape>
            </v:group>
            <v:group style="position:absolute;left:5503;top:-498;width:15;height:30" coordorigin="5503,-498" coordsize="15,30">
              <v:shape style="position:absolute;left:5503;top:-498;width:15;height:30" coordorigin="5503,-498" coordsize="15,30" path="m5518,-498l5503,-468e" filled="f" stroked="t" strokeweight=".247801pt" strokecolor="#231F20">
                <v:path arrowok="t"/>
              </v:shape>
            </v:group>
            <v:group style="position:absolute;left:5518;top:-498;width:15;height:30" coordorigin="5518,-498" coordsize="15,30">
              <v:shape style="position:absolute;left:5518;top:-498;width:15;height:30" coordorigin="5518,-498" coordsize="15,30" path="m5533,-468l5518,-498e" filled="f" stroked="t" strokeweight=".247801pt" strokecolor="#231F20">
                <v:path arrowok="t"/>
              </v:shape>
            </v:group>
            <v:group style="position:absolute;left:5664;top:-796;width:59;height:59" coordorigin="5664,-796" coordsize="59,59">
              <v:shape style="position:absolute;left:5664;top:-796;width:59;height:59" coordorigin="5664,-796" coordsize="59,59" path="m5693,-796l5664,-736,5723,-736,5693,-796xe" filled="f" stroked="t" strokeweight=".247801pt" strokecolor="#231F20">
                <v:path arrowok="t"/>
              </v:shape>
            </v:group>
            <v:group style="position:absolute;left:5853;top:-498;width:15;height:30" coordorigin="5853,-498" coordsize="15,30">
              <v:shape style="position:absolute;left:5853;top:-498;width:15;height:30" coordorigin="5853,-498" coordsize="15,30" path="m5868,-498l5853,-468e" filled="f" stroked="t" strokeweight=".247801pt" strokecolor="#231F20">
                <v:path arrowok="t"/>
              </v:shape>
            </v:group>
            <v:group style="position:absolute;left:5868;top:-498;width:15;height:30" coordorigin="5868,-498" coordsize="15,30">
              <v:shape style="position:absolute;left:5868;top:-498;width:15;height:30" coordorigin="5868,-498" coordsize="15,30" path="m5883,-468l5868,-498e" filled="f" stroked="t" strokeweight=".247801pt" strokecolor="#231F20">
                <v:path arrowok="t"/>
              </v:shape>
            </v:group>
            <v:group style="position:absolute;left:6028;top:-498;width:15;height:30" coordorigin="6028,-498" coordsize="15,30">
              <v:shape style="position:absolute;left:6028;top:-498;width:15;height:30" coordorigin="6028,-498" coordsize="15,30" path="m6043,-498l6028,-468e" filled="f" stroked="t" strokeweight=".247801pt" strokecolor="#231F20">
                <v:path arrowok="t"/>
              </v:shape>
            </v:group>
            <v:group style="position:absolute;left:6043;top:-498;width:15;height:30" coordorigin="6043,-498" coordsize="15,30">
              <v:shape style="position:absolute;left:6043;top:-498;width:15;height:30" coordorigin="6043,-498" coordsize="15,30" path="m6058,-468l6043,-498e" filled="f" stroked="t" strokeweight=".247801pt" strokecolor="#231F20">
                <v:path arrowok="t"/>
              </v:shape>
            </v:group>
            <v:group style="position:absolute;left:6203;top:-498;width:15;height:30" coordorigin="6203,-498" coordsize="15,30">
              <v:shape style="position:absolute;left:6203;top:-498;width:15;height:30" coordorigin="6203,-498" coordsize="15,30" path="m6218,-498l6203,-468e" filled="f" stroked="t" strokeweight=".247801pt" strokecolor="#231F20">
                <v:path arrowok="t"/>
              </v:shape>
            </v:group>
            <v:group style="position:absolute;left:6218;top:-498;width:15;height:30" coordorigin="6218,-498" coordsize="15,30">
              <v:shape style="position:absolute;left:6218;top:-498;width:15;height:30" coordorigin="6218,-498" coordsize="15,30" path="m6233,-468l6218,-498e" filled="f" stroked="t" strokeweight=".247801pt" strokecolor="#231F20">
                <v:path arrowok="t"/>
              </v:shape>
            </v:group>
            <v:group style="position:absolute;left:6363;top:-796;width:59;height:59" coordorigin="6363,-796" coordsize="59,59">
              <v:shape style="position:absolute;left:6363;top:-796;width:59;height:59" coordorigin="6363,-796" coordsize="59,59" path="m6393,-796l6363,-736,6423,-736,6393,-796xe" filled="f" stroked="t" strokeweight=".247801pt" strokecolor="#231F20">
                <v:path arrowok="t"/>
              </v:shape>
            </v:group>
            <v:group style="position:absolute;left:6553;top:-498;width:15;height:30" coordorigin="6553,-498" coordsize="15,30">
              <v:shape style="position:absolute;left:6553;top:-498;width:15;height:30" coordorigin="6553,-498" coordsize="15,30" path="m6568,-498l6553,-468e" filled="f" stroked="t" strokeweight=".247801pt" strokecolor="#231F20">
                <v:path arrowok="t"/>
              </v:shape>
            </v:group>
            <v:group style="position:absolute;left:6568;top:-498;width:15;height:30" coordorigin="6568,-498" coordsize="15,30">
              <v:shape style="position:absolute;left:6568;top:-498;width:15;height:30" coordorigin="6568,-498" coordsize="15,30" path="m6583,-468l6568,-498e" filled="f" stroked="t" strokeweight=".247801pt" strokecolor="#231F20">
                <v:path arrowok="t"/>
              </v:shape>
            </v:group>
            <v:group style="position:absolute;left:6728;top:-498;width:15;height:30" coordorigin="6728,-498" coordsize="15,30">
              <v:shape style="position:absolute;left:6728;top:-498;width:15;height:30" coordorigin="6728,-498" coordsize="15,30" path="m6743,-498l6728,-468e" filled="f" stroked="t" strokeweight=".247801pt" strokecolor="#231F20">
                <v:path arrowok="t"/>
              </v:shape>
            </v:group>
            <v:group style="position:absolute;left:6743;top:-498;width:15;height:30" coordorigin="6743,-498" coordsize="15,30">
              <v:shape style="position:absolute;left:6743;top:-498;width:15;height:30" coordorigin="6743,-498" coordsize="15,30" path="m6758,-468l6743,-498e" filled="f" stroked="t" strokeweight=".247801pt" strokecolor="#231F20">
                <v:path arrowok="t"/>
              </v:shape>
            </v:group>
            <v:group style="position:absolute;left:6903;top:-498;width:15;height:30" coordorigin="6903,-498" coordsize="15,30">
              <v:shape style="position:absolute;left:6903;top:-498;width:15;height:30" coordorigin="6903,-498" coordsize="15,30" path="m6918,-498l6903,-468e" filled="f" stroked="t" strokeweight=".247801pt" strokecolor="#231F20">
                <v:path arrowok="t"/>
              </v:shape>
            </v:group>
            <v:group style="position:absolute;left:6918;top:-498;width:15;height:30" coordorigin="6918,-498" coordsize="15,30">
              <v:shape style="position:absolute;left:6918;top:-498;width:15;height:30" coordorigin="6918,-498" coordsize="15,30" path="m6933,-468l6918,-498e" filled="f" stroked="t" strokeweight=".247801pt" strokecolor="#231F20">
                <v:path arrowok="t"/>
              </v:shape>
            </v:group>
            <v:group style="position:absolute;left:7078;top:-498;width:15;height:30" coordorigin="7078,-498" coordsize="15,30">
              <v:shape style="position:absolute;left:7078;top:-498;width:15;height:30" coordorigin="7078,-498" coordsize="15,30" path="m7093,-498l7078,-468e" filled="f" stroked="t" strokeweight=".247801pt" strokecolor="#231F20">
                <v:path arrowok="t"/>
              </v:shape>
            </v:group>
            <v:group style="position:absolute;left:7093;top:-498;width:15;height:30" coordorigin="7093,-498" coordsize="15,30">
              <v:shape style="position:absolute;left:7093;top:-498;width:15;height:30" coordorigin="7093,-498" coordsize="15,30" path="m7108,-468l7093,-498e" filled="f" stroked="t" strokeweight=".247801pt" strokecolor="#231F20">
                <v:path arrowok="t"/>
              </v:shape>
            </v:group>
            <v:group style="position:absolute;left:7253;top:-498;width:15;height:30" coordorigin="7253,-498" coordsize="15,30">
              <v:shape style="position:absolute;left:7253;top:-498;width:15;height:30" coordorigin="7253,-498" coordsize="15,30" path="m7268,-498l7253,-468e" filled="f" stroked="t" strokeweight=".247801pt" strokecolor="#231F20">
                <v:path arrowok="t"/>
              </v:shape>
            </v:group>
            <v:group style="position:absolute;left:7268;top:-498;width:15;height:30" coordorigin="7268,-498" coordsize="15,30">
              <v:shape style="position:absolute;left:7268;top:-498;width:15;height:30" coordorigin="7268,-498" coordsize="15,30" path="m7283,-468l7268,-498e" filled="f" stroked="t" strokeweight=".247801pt" strokecolor="#231F20">
                <v:path arrowok="t"/>
              </v:shape>
            </v:group>
            <v:group style="position:absolute;left:7428;top:-498;width:15;height:30" coordorigin="7428,-498" coordsize="15,30">
              <v:shape style="position:absolute;left:7428;top:-498;width:15;height:30" coordorigin="7428,-498" coordsize="15,30" path="m7443,-498l7428,-468e" filled="f" stroked="t" strokeweight=".247801pt" strokecolor="#231F20">
                <v:path arrowok="t"/>
              </v:shape>
            </v:group>
            <v:group style="position:absolute;left:7443;top:-498;width:15;height:30" coordorigin="7443,-498" coordsize="15,30">
              <v:shape style="position:absolute;left:7443;top:-498;width:15;height:30" coordorigin="7443,-498" coordsize="15,30" path="m7458,-468l7443,-498e" filled="f" stroked="t" strokeweight=".247801pt" strokecolor="#231F20">
                <v:path arrowok="t"/>
              </v:shape>
            </v:group>
            <v:group style="position:absolute;left:7603;top:-498;width:15;height:30" coordorigin="7603,-498" coordsize="15,30">
              <v:shape style="position:absolute;left:7603;top:-498;width:15;height:30" coordorigin="7603,-498" coordsize="15,30" path="m7618,-498l7603,-468e" filled="f" stroked="t" strokeweight=".247801pt" strokecolor="#231F20">
                <v:path arrowok="t"/>
              </v:shape>
            </v:group>
            <v:group style="position:absolute;left:7618;top:-498;width:15;height:30" coordorigin="7618,-498" coordsize="15,30">
              <v:shape style="position:absolute;left:7618;top:-498;width:15;height:30" coordorigin="7618,-498" coordsize="15,30" path="m7633,-468l7618,-498e" filled="f" stroked="t" strokeweight=".247801pt" strokecolor="#231F20">
                <v:path arrowok="t"/>
              </v:shape>
            </v:group>
            <v:group style="position:absolute;left:7778;top:-498;width:15;height:30" coordorigin="7778,-498" coordsize="15,30">
              <v:shape style="position:absolute;left:7778;top:-498;width:15;height:30" coordorigin="7778,-498" coordsize="15,30" path="m7793,-498l7778,-468e" filled="f" stroked="t" strokeweight=".247801pt" strokecolor="#231F20">
                <v:path arrowok="t"/>
              </v:shape>
            </v:group>
            <v:group style="position:absolute;left:7793;top:-498;width:15;height:30" coordorigin="7793,-498" coordsize="15,30">
              <v:shape style="position:absolute;left:7793;top:-498;width:15;height:30" coordorigin="7793,-498" coordsize="15,30" path="m7808,-468l7793,-498e" filled="f" stroked="t" strokeweight=".247801pt" strokecolor="#231F20">
                <v:path arrowok="t"/>
              </v:shape>
            </v:group>
            <v:group style="position:absolute;left:7953;top:-498;width:15;height:30" coordorigin="7953,-498" coordsize="15,30">
              <v:shape style="position:absolute;left:7953;top:-498;width:15;height:30" coordorigin="7953,-498" coordsize="15,30" path="m7968,-498l7953,-468e" filled="f" stroked="t" strokeweight=".247801pt" strokecolor="#231F20">
                <v:path arrowok="t"/>
              </v:shape>
            </v:group>
            <v:group style="position:absolute;left:7968;top:-498;width:15;height:30" coordorigin="7968,-498" coordsize="15,30">
              <v:shape style="position:absolute;left:7968;top:-498;width:15;height:30" coordorigin="7968,-498" coordsize="15,30" path="m7983,-468l7968,-498e" filled="f" stroked="t" strokeweight=".247801pt" strokecolor="#231F20">
                <v:path arrowok="t"/>
              </v:shape>
            </v:group>
            <v:group style="position:absolute;left:8128;top:-498;width:15;height:30" coordorigin="8128,-498" coordsize="15,30">
              <v:shape style="position:absolute;left:8128;top:-498;width:15;height:30" coordorigin="8128,-498" coordsize="15,30" path="m8143,-498l8128,-468e" filled="f" stroked="t" strokeweight=".247801pt" strokecolor="#231F20">
                <v:path arrowok="t"/>
              </v:shape>
            </v:group>
            <v:group style="position:absolute;left:8143;top:-498;width:15;height:30" coordorigin="8143,-498" coordsize="15,30">
              <v:shape style="position:absolute;left:8143;top:-498;width:15;height:30" coordorigin="8143,-498" coordsize="15,30" path="m8158,-468l8143,-498e" filled="f" stroked="t" strokeweight=".247801pt" strokecolor="#231F20">
                <v:path arrowok="t"/>
              </v:shape>
            </v:group>
            <v:group style="position:absolute;left:8303;top:-498;width:15;height:30" coordorigin="8303,-498" coordsize="15,30">
              <v:shape style="position:absolute;left:8303;top:-498;width:15;height:30" coordorigin="8303,-498" coordsize="15,30" path="m8318,-498l8303,-468e" filled="f" stroked="t" strokeweight=".247801pt" strokecolor="#231F20">
                <v:path arrowok="t"/>
              </v:shape>
            </v:group>
            <v:group style="position:absolute;left:8318;top:-498;width:15;height:30" coordorigin="8318,-498" coordsize="15,30">
              <v:shape style="position:absolute;left:8318;top:-498;width:15;height:30" coordorigin="8318,-498" coordsize="15,30" path="m8332,-468l8318,-498e" filled="f" stroked="t" strokeweight=".247801pt" strokecolor="#231F20">
                <v:path arrowok="t"/>
              </v:shape>
            </v:group>
            <v:group style="position:absolute;left:8478;top:-498;width:15;height:30" coordorigin="8478,-498" coordsize="15,30">
              <v:shape style="position:absolute;left:8478;top:-498;width:15;height:30" coordorigin="8478,-498" coordsize="15,30" path="m8493,-498l8478,-468e" filled="f" stroked="t" strokeweight=".247801pt" strokecolor="#231F20">
                <v:path arrowok="t"/>
              </v:shape>
            </v:group>
            <v:group style="position:absolute;left:8493;top:-498;width:15;height:30" coordorigin="8493,-498" coordsize="15,30">
              <v:shape style="position:absolute;left:8493;top:-498;width:15;height:30" coordorigin="8493,-498" coordsize="15,30" path="m8507,-468l8493,-498e" filled="f" stroked="t" strokeweight=".247801pt" strokecolor="#231F20">
                <v:path arrowok="t"/>
              </v:shape>
            </v:group>
            <v:group style="position:absolute;left:8653;top:-498;width:15;height:30" coordorigin="8653,-498" coordsize="15,30">
              <v:shape style="position:absolute;left:8653;top:-498;width:15;height:30" coordorigin="8653,-498" coordsize="15,30" path="m8668,-498l8653,-468e" filled="f" stroked="t" strokeweight=".247801pt" strokecolor="#231F20">
                <v:path arrowok="t"/>
              </v:shape>
            </v:group>
            <v:group style="position:absolute;left:8668;top:-498;width:15;height:30" coordorigin="8668,-498" coordsize="15,30">
              <v:shape style="position:absolute;left:8668;top:-498;width:15;height:30" coordorigin="8668,-498" coordsize="15,30" path="m8682,-468l8668,-498e" filled="f" stroked="t" strokeweight=".247801pt" strokecolor="#231F20">
                <v:path arrowok="t"/>
              </v:shape>
            </v:group>
            <v:group style="position:absolute;left:8828;top:-498;width:15;height:30" coordorigin="8828,-498" coordsize="15,30">
              <v:shape style="position:absolute;left:8828;top:-498;width:15;height:30" coordorigin="8828,-498" coordsize="15,30" path="m8843,-498l8828,-468e" filled="f" stroked="t" strokeweight=".247801pt" strokecolor="#231F20">
                <v:path arrowok="t"/>
              </v:shape>
            </v:group>
            <v:group style="position:absolute;left:8843;top:-498;width:15;height:30" coordorigin="8843,-498" coordsize="15,30">
              <v:shape style="position:absolute;left:8843;top:-498;width:15;height:30" coordorigin="8843,-498" coordsize="15,30" path="m8857,-468l8843,-498e" filled="f" stroked="t" strokeweight=".247801pt" strokecolor="#231F20">
                <v:path arrowok="t"/>
              </v:shape>
            </v:group>
            <v:group style="position:absolute;left:9003;top:-498;width:15;height:30" coordorigin="9003,-498" coordsize="15,30">
              <v:shape style="position:absolute;left:9003;top:-498;width:15;height:30" coordorigin="9003,-498" coordsize="15,30" path="m9017,-498l9003,-468e" filled="f" stroked="t" strokeweight=".247801pt" strokecolor="#231F20">
                <v:path arrowok="t"/>
              </v:shape>
            </v:group>
            <v:group style="position:absolute;left:9017;top:-498;width:15;height:30" coordorigin="9017,-498" coordsize="15,30">
              <v:shape style="position:absolute;left:9017;top:-498;width:15;height:30" coordorigin="9017,-498" coordsize="15,30" path="m9032,-468l9017,-498e" filled="f" stroked="t" strokeweight=".247801pt" strokecolor="#231F20">
                <v:path arrowok="t"/>
              </v:shape>
            </v:group>
            <v:group style="position:absolute;left:9163;top:-796;width:59;height:59" coordorigin="9163,-796" coordsize="59,59">
              <v:shape style="position:absolute;left:9163;top:-796;width:59;height:59" coordorigin="9163,-796" coordsize="59,59" path="m9192,-796l9163,-736,9222,-736,9192,-796xe" filled="f" stroked="t" strokeweight=".247801pt" strokecolor="#231F20">
                <v:path arrowok="t"/>
              </v:shape>
            </v:group>
            <v:group style="position:absolute;left:9353;top:-498;width:15;height:30" coordorigin="9353,-498" coordsize="15,30">
              <v:shape style="position:absolute;left:9353;top:-498;width:15;height:30" coordorigin="9353,-498" coordsize="15,30" path="m9367,-498l9353,-468e" filled="f" stroked="t" strokeweight=".247801pt" strokecolor="#231F20">
                <v:path arrowok="t"/>
              </v:shape>
            </v:group>
            <v:group style="position:absolute;left:9367;top:-498;width:15;height:30" coordorigin="9367,-498" coordsize="15,30">
              <v:shape style="position:absolute;left:9367;top:-498;width:15;height:30" coordorigin="9367,-498" coordsize="15,30" path="m9382,-468l9367,-498e" filled="f" stroked="t" strokeweight=".247801pt" strokecolor="#231F20">
                <v:path arrowok="t"/>
              </v:shape>
            </v:group>
            <v:group style="position:absolute;left:9527;top:-498;width:15;height:30" coordorigin="9527,-498" coordsize="15,30">
              <v:shape style="position:absolute;left:9527;top:-498;width:15;height:30" coordorigin="9527,-498" coordsize="15,30" path="m9542,-498l9527,-468e" filled="f" stroked="t" strokeweight=".247801pt" strokecolor="#231F20">
                <v:path arrowok="t"/>
              </v:shape>
            </v:group>
            <v:group style="position:absolute;left:9542;top:-498;width:15;height:30" coordorigin="9542,-498" coordsize="15,30">
              <v:shape style="position:absolute;left:9542;top:-498;width:15;height:30" coordorigin="9542,-498" coordsize="15,30" path="m9557,-468l9542,-498e" filled="f" stroked="t" strokeweight=".247801pt" strokecolor="#231F20">
                <v:path arrowok="t"/>
              </v:shape>
            </v:group>
            <v:group style="position:absolute;left:9702;top:-498;width:15;height:30" coordorigin="9702,-498" coordsize="15,30">
              <v:shape style="position:absolute;left:9702;top:-498;width:15;height:30" coordorigin="9702,-498" coordsize="15,30" path="m9717,-498l9702,-468e" filled="f" stroked="t" strokeweight=".247801pt" strokecolor="#231F20">
                <v:path arrowok="t"/>
              </v:shape>
            </v:group>
            <v:group style="position:absolute;left:9717;top:-498;width:15;height:30" coordorigin="9717,-498" coordsize="15,30">
              <v:shape style="position:absolute;left:9717;top:-498;width:15;height:30" coordorigin="9717,-498" coordsize="15,30" path="m9732,-468l9717,-498e" filled="f" stroked="t" strokeweight=".247801pt" strokecolor="#231F20">
                <v:path arrowok="t"/>
              </v:shape>
            </v:group>
            <v:group style="position:absolute;left:9877;top:-498;width:15;height:30" coordorigin="9877,-498" coordsize="15,30">
              <v:shape style="position:absolute;left:9877;top:-498;width:15;height:30" coordorigin="9877,-498" coordsize="15,30" path="m9892,-498l9877,-468e" filled="f" stroked="t" strokeweight=".247801pt" strokecolor="#231F20">
                <v:path arrowok="t"/>
              </v:shape>
            </v:group>
            <v:group style="position:absolute;left:9892;top:-498;width:15;height:30" coordorigin="9892,-498" coordsize="15,30">
              <v:shape style="position:absolute;left:9892;top:-498;width:15;height:30" coordorigin="9892,-498" coordsize="15,30" path="m9907,-468l9892,-498e" filled="f" stroked="t" strokeweight=".247801pt" strokecolor="#231F20">
                <v:path arrowok="t"/>
              </v:shape>
            </v:group>
            <v:group style="position:absolute;left:10052;top:-498;width:15;height:30" coordorigin="10052,-498" coordsize="15,30">
              <v:shape style="position:absolute;left:10052;top:-498;width:15;height:30" coordorigin="10052,-498" coordsize="15,30" path="m10067,-498l10052,-468e" filled="f" stroked="t" strokeweight=".247801pt" strokecolor="#231F20">
                <v:path arrowok="t"/>
              </v:shape>
            </v:group>
            <v:group style="position:absolute;left:10067;top:-498;width:15;height:30" coordorigin="10067,-498" coordsize="15,30">
              <v:shape style="position:absolute;left:10067;top:-498;width:15;height:30" coordorigin="10067,-498" coordsize="15,30" path="m10082,-468l10067,-498e" filled="f" stroked="t" strokeweight=".247801pt" strokecolor="#231F20">
                <v:path arrowok="t"/>
              </v:shape>
            </v:group>
            <v:group style="position:absolute;left:10227;top:-498;width:15;height:30" coordorigin="10227,-498" coordsize="15,30">
              <v:shape style="position:absolute;left:10227;top:-498;width:15;height:30" coordorigin="10227,-498" coordsize="15,30" path="m10242,-498l10227,-468e" filled="f" stroked="t" strokeweight=".247801pt" strokecolor="#231F20">
                <v:path arrowok="t"/>
              </v:shape>
            </v:group>
            <v:group style="position:absolute;left:10242;top:-498;width:15;height:30" coordorigin="10242,-498" coordsize="15,30">
              <v:shape style="position:absolute;left:10242;top:-498;width:15;height:30" coordorigin="10242,-498" coordsize="15,30" path="m10257,-468l10242,-498e" filled="f" stroked="t" strokeweight=".247801pt" strokecolor="#231F20">
                <v:path arrowok="t"/>
              </v:shape>
            </v:group>
            <v:group style="position:absolute;left:10402;top:-498;width:15;height:30" coordorigin="10402,-498" coordsize="15,30">
              <v:shape style="position:absolute;left:10402;top:-498;width:15;height:30" coordorigin="10402,-498" coordsize="15,30" path="m10417,-498l10402,-468e" filled="f" stroked="t" strokeweight=".247801pt" strokecolor="#231F20">
                <v:path arrowok="t"/>
              </v:shape>
            </v:group>
            <v:group style="position:absolute;left:10417;top:-498;width:15;height:30" coordorigin="10417,-498" coordsize="15,30">
              <v:shape style="position:absolute;left:10417;top:-498;width:15;height:30" coordorigin="10417,-498" coordsize="15,30" path="m10432,-468l10417,-498e" filled="f" stroked="t" strokeweight=".247801pt" strokecolor="#231F20">
                <v:path arrowok="t"/>
              </v:shape>
            </v:group>
            <v:group style="position:absolute;left:10562;top:-796;width:59;height:59" coordorigin="10562,-796" coordsize="59,59">
              <v:shape style="position:absolute;left:10562;top:-796;width:59;height:59" coordorigin="10562,-796" coordsize="59,59" path="m10592,-796l10562,-736,10622,-736,10592,-796xe" filled="f" stroked="t" strokeweight=".247801pt" strokecolor="#231F20">
                <v:path arrowok="t"/>
              </v:shape>
            </v:group>
            <v:group style="position:absolute;left:10752;top:-498;width:15;height:30" coordorigin="10752,-498" coordsize="15,30">
              <v:shape style="position:absolute;left:10752;top:-498;width:15;height:30" coordorigin="10752,-498" coordsize="15,30" path="m10767,-498l10752,-468e" filled="f" stroked="t" strokeweight=".247801pt" strokecolor="#231F20">
                <v:path arrowok="t"/>
              </v:shape>
            </v:group>
            <v:group style="position:absolute;left:10767;top:-498;width:15;height:30" coordorigin="10767,-498" coordsize="15,30">
              <v:shape style="position:absolute;left:10767;top:-498;width:15;height:30" coordorigin="10767,-498" coordsize="15,30" path="m10782,-468l10767,-498e" filled="f" stroked="t" strokeweight=".247801pt" strokecolor="#231F20">
                <v:path arrowok="t"/>
              </v:shape>
            </v:group>
            <v:group style="position:absolute;left:10927;top:-498;width:15;height:30" coordorigin="10927,-498" coordsize="15,30">
              <v:shape style="position:absolute;left:10927;top:-498;width:15;height:30" coordorigin="10927,-498" coordsize="15,30" path="m10942,-498l10927,-468e" filled="f" stroked="t" strokeweight=".247801pt" strokecolor="#231F20">
                <v:path arrowok="t"/>
              </v:shape>
            </v:group>
            <v:group style="position:absolute;left:10942;top:-498;width:15;height:30" coordorigin="10942,-498" coordsize="15,30">
              <v:shape style="position:absolute;left:10942;top:-498;width:15;height:30" coordorigin="10942,-498" coordsize="15,30" path="m10957,-468l10942,-498e" filled="f" stroked="t" strokeweight=".247801pt" strokecolor="#231F20">
                <v:path arrowok="t"/>
              </v:shape>
            </v:group>
            <v:group style="position:absolute;left:11102;top:-498;width:15;height:30" coordorigin="11102,-498" coordsize="15,30">
              <v:shape style="position:absolute;left:11102;top:-498;width:15;height:30" coordorigin="11102,-498" coordsize="15,30" path="m11117,-498l11102,-468e" filled="f" stroked="t" strokeweight=".247801pt" strokecolor="#231F20">
                <v:path arrowok="t"/>
              </v:shape>
            </v:group>
            <v:group style="position:absolute;left:11117;top:-498;width:15;height:30" coordorigin="11117,-498" coordsize="15,30">
              <v:shape style="position:absolute;left:11117;top:-498;width:15;height:30" coordorigin="11117,-498" coordsize="15,30" path="m11132,-468l11117,-498e" filled="f" stroked="t" strokeweight=".247801pt" strokecolor="#231F20">
                <v:path arrowok="t"/>
              </v:shape>
            </v:group>
            <v:group style="position:absolute;left:11277;top:-498;width:15;height:30" coordorigin="11277,-498" coordsize="15,30">
              <v:shape style="position:absolute;left:11277;top:-498;width:15;height:30" coordorigin="11277,-498" coordsize="15,30" path="m11292,-498l11277,-468e" filled="f" stroked="t" strokeweight=".247801pt" strokecolor="#231F20">
                <v:path arrowok="t"/>
              </v:shape>
            </v:group>
            <v:group style="position:absolute;left:11292;top:-498;width:15;height:30" coordorigin="11292,-498" coordsize="15,30">
              <v:shape style="position:absolute;left:11292;top:-498;width:15;height:30" coordorigin="11292,-498" coordsize="15,30" path="m11307,-468l11292,-498e" filled="f" stroked="t" strokeweight=".247801pt" strokecolor="#231F20">
                <v:path arrowok="t"/>
              </v:shape>
            </v:group>
            <v:group style="position:absolute;left:1844;top:-508;width:2;height:40" coordorigin="1844,-508" coordsize="2,40">
              <v:shape style="position:absolute;left:1844;top:-508;width:2;height:40" coordorigin="1844,-508" coordsize="0,40" path="m1844,-468l1844,-508e" filled="t" fillcolor="#231F20" stroked="f">
                <v:path arrowok="t"/>
                <v:fill type="solid"/>
              </v:shape>
            </v:group>
            <v:group style="position:absolute;left:1844;top:-1064;width:2;height:40" coordorigin="1844,-1064" coordsize="2,40">
              <v:shape style="position:absolute;left:1844;top:-1064;width:2;height:40" coordorigin="1844,-1064" coordsize="0,40" path="m1844,-1064l1844,-1024e" filled="t" fillcolor="#231F20" stroked="f">
                <v:path arrowok="t"/>
                <v:fill type="solid"/>
              </v:shape>
            </v:group>
            <v:group style="position:absolute;left:1831;top:-425;width:52;height:87" coordorigin="1831,-425" coordsize="52,87">
              <v:shape style="position:absolute;left:1831;top:-425;width:52;height:87" coordorigin="1831,-425" coordsize="52,87" path="m1883,-348l1833,-348,1833,-338,1883,-338,1883,-348xe" filled="t" fillcolor="#231F20" stroked="f">
                <v:path arrowok="t"/>
                <v:fill type="solid"/>
              </v:shape>
              <v:shape style="position:absolute;left:1831;top:-425;width:52;height:87" coordorigin="1831,-425" coordsize="52,87" path="m1864,-414l1852,-414,1852,-348,1864,-348,1864,-414xe" filled="t" fillcolor="#231F20" stroked="f">
                <v:path arrowok="t"/>
                <v:fill type="solid"/>
              </v:shape>
              <v:shape style="position:absolute;left:1831;top:-425;width:52;height:87" coordorigin="1831,-425" coordsize="52,87" path="m1864,-425l1852,-425,1831,-421,1831,-410,1852,-414,1864,-414,1864,-425xe" filled="t" fillcolor="#231F20" stroked="f">
                <v:path arrowok="t"/>
                <v:fill type="solid"/>
              </v:shape>
            </v:group>
            <v:group style="position:absolute;left:2544;top:-508;width:2;height:40" coordorigin="2544,-508" coordsize="2,40">
              <v:shape style="position:absolute;left:2544;top:-508;width:2;height:40" coordorigin="2544,-508" coordsize="0,40" path="m2544,-468l2544,-508e" filled="t" fillcolor="#231F20" stroked="f">
                <v:path arrowok="t"/>
                <v:fill type="solid"/>
              </v:shape>
            </v:group>
            <v:group style="position:absolute;left:2544;top:-1064;width:2;height:40" coordorigin="2544,-1064" coordsize="2,40">
              <v:shape style="position:absolute;left:2544;top:-1064;width:2;height:40" coordorigin="2544,-1064" coordsize="0,40" path="m2544,-1064l2544,-1024e" filled="t" fillcolor="#231F20" stroked="f">
                <v:path arrowok="t"/>
                <v:fill type="solid"/>
              </v:shape>
            </v:group>
            <v:group style="position:absolute;left:2525;top:-425;width:56;height:88" coordorigin="2525,-425" coordsize="56,88">
              <v:shape style="position:absolute;left:2525;top:-425;width:56;height:88" coordorigin="2525,-425" coordsize="56,88" path="m2525,-352l2525,-340,2529,-339,2533,-338,2537,-338,2541,-337,2544,-337,2558,-337,2567,-339,2575,-347,2543,-347,2540,-347,2532,-349,2528,-350,2525,-352xe" filled="t" fillcolor="#231F20" stroked="f">
                <v:path arrowok="t"/>
                <v:fill type="solid"/>
              </v:shape>
              <v:shape style="position:absolute;left:2525;top:-425;width:56;height:88" coordorigin="2525,-425" coordsize="56,88" path="m2575,-386l2554,-386,2560,-384,2564,-381,2567,-377,2569,-372,2569,-360,2567,-355,2564,-352,2560,-348,2554,-347,2575,-347,2578,-350,2581,-357,2581,-375,2578,-382,2575,-386xe" filled="t" fillcolor="#231F20" stroked="f">
                <v:path arrowok="t"/>
                <v:fill type="solid"/>
              </v:shape>
              <v:shape style="position:absolute;left:2525;top:-425;width:56;height:88" coordorigin="2525,-425" coordsize="56,88" path="m2575,-425l2529,-425,2529,-382,2532,-383,2535,-384,2541,-385,2545,-386,2575,-386,2573,-388,2567,-393,2564,-394,2539,-394,2539,-415,2575,-415,2575,-425xe" filled="t" fillcolor="#231F20" stroked="f">
                <v:path arrowok="t"/>
                <v:fill type="solid"/>
              </v:shape>
              <v:shape style="position:absolute;left:2525;top:-425;width:56;height:88" coordorigin="2525,-425" coordsize="56,88" path="m2559,-396l2548,-396,2546,-395,2543,-395,2541,-395,2539,-394,2564,-394,2559,-396xe" filled="t" fillcolor="#231F20" stroked="f">
                <v:path arrowok="t"/>
                <v:fill type="solid"/>
              </v:shape>
            </v:group>
            <v:group style="position:absolute;left:3419;top:-508;width:2;height:40" coordorigin="3419,-508" coordsize="2,40">
              <v:shape style="position:absolute;left:3419;top:-508;width:2;height:40" coordorigin="3419,-508" coordsize="0,40" path="m3419,-468l3419,-508e" filled="t" fillcolor="#231F20" stroked="f">
                <v:path arrowok="t"/>
                <v:fill type="solid"/>
              </v:shape>
            </v:group>
            <v:group style="position:absolute;left:3419;top:-1064;width:2;height:40" coordorigin="3419,-1064" coordsize="2,40">
              <v:shape style="position:absolute;left:3419;top:-1064;width:2;height:40" coordorigin="3419,-1064" coordsize="0,40" path="m3419,-1064l3419,-1024e" filled="t" fillcolor="#231F20" stroked="f">
                <v:path arrowok="t"/>
                <v:fill type="solid"/>
              </v:shape>
            </v:group>
            <v:group style="position:absolute;left:3367;top:-425;width:52;height:87" coordorigin="3367,-425" coordsize="52,87">
              <v:shape style="position:absolute;left:3367;top:-425;width:52;height:87" coordorigin="3367,-425" coordsize="52,87" path="m3418,-348l3368,-348,3368,-338,3418,-338,3418,-348xe" filled="t" fillcolor="#231F20" stroked="f">
                <v:path arrowok="t"/>
                <v:fill type="solid"/>
              </v:shape>
              <v:shape style="position:absolute;left:3367;top:-425;width:52;height:87" coordorigin="3367,-425" coordsize="52,87" path="m3399,-414l3387,-414,3387,-348,3399,-348,3399,-414xe" filled="t" fillcolor="#231F20" stroked="f">
                <v:path arrowok="t"/>
                <v:fill type="solid"/>
              </v:shape>
              <v:shape style="position:absolute;left:3367;top:-425;width:52;height:87" coordorigin="3367,-425" coordsize="52,87" path="m3399,-425l3387,-425,3367,-421,3367,-410,3387,-414,3399,-414,3399,-425xe" filled="t" fillcolor="#231F20" stroked="f">
                <v:path arrowok="t"/>
                <v:fill type="solid"/>
              </v:shape>
            </v:group>
            <v:group style="position:absolute;left:3437;top:-427;width:60;height:90" coordorigin="3437,-427" coordsize="60,90">
              <v:shape style="position:absolute;left:3437;top:-427;width:60;height:90" coordorigin="3437,-427" coordsize="60,90" path="m3477,-427l3457,-427,3450,-423,3445,-415,3439,-407,3437,-396,3437,-367,3439,-356,3450,-341,3457,-337,3477,-337,3484,-341,3488,-346,3461,-346,3456,-349,3453,-355,3450,-361,3449,-370,3449,-394,3450,-403,3453,-408,3456,-414,3461,-417,3488,-417,3484,-423,3477,-427xe" filled="t" fillcolor="#231F20" stroked="f">
                <v:path arrowok="t"/>
                <v:fill type="solid"/>
              </v:shape>
              <v:shape style="position:absolute;left:3437;top:-427;width:60;height:90" coordorigin="3437,-427" coordsize="60,90" path="m3488,-417l3473,-417,3478,-414,3481,-408,3484,-403,3485,-394,3485,-370,3484,-361,3481,-355,3478,-349,3473,-346,3488,-346,3489,-348,3494,-356,3497,-367,3497,-396,3494,-407,3489,-415,3488,-417xe" filled="t" fillcolor="#231F20" stroked="f">
                <v:path arrowok="t"/>
                <v:fill type="solid"/>
              </v:shape>
            </v:group>
            <v:group style="position:absolute;left:4294;top:-508;width:2;height:40" coordorigin="4294,-508" coordsize="2,40">
              <v:shape style="position:absolute;left:4294;top:-508;width:2;height:40" coordorigin="4294,-508" coordsize="0,40" path="m4294,-468l4294,-508e" filled="t" fillcolor="#231F20" stroked="f">
                <v:path arrowok="t"/>
                <v:fill type="solid"/>
              </v:shape>
            </v:group>
            <v:group style="position:absolute;left:4294;top:-1064;width:2;height:40" coordorigin="4294,-1064" coordsize="2,40">
              <v:shape style="position:absolute;left:4294;top:-1064;width:2;height:40" coordorigin="4294,-1064" coordsize="0,40" path="m4294,-1064l4294,-1024e" filled="t" fillcolor="#231F20" stroked="f">
                <v:path arrowok="t"/>
                <v:fill type="solid"/>
              </v:shape>
            </v:group>
            <v:group style="position:absolute;left:4243;top:-425;width:52;height:87" coordorigin="4243,-425" coordsize="52,87">
              <v:shape style="position:absolute;left:4243;top:-425;width:52;height:87" coordorigin="4243,-425" coordsize="52,87" path="m4294,-348l4244,-348,4244,-338,4294,-338,4294,-348xe" filled="t" fillcolor="#231F20" stroked="f">
                <v:path arrowok="t"/>
                <v:fill type="solid"/>
              </v:shape>
              <v:shape style="position:absolute;left:4243;top:-425;width:52;height:87" coordorigin="4243,-425" coordsize="52,87" path="m4275,-414l4263,-414,4263,-348,4275,-348,4275,-414xe" filled="t" fillcolor="#231F20" stroked="f">
                <v:path arrowok="t"/>
                <v:fill type="solid"/>
              </v:shape>
              <v:shape style="position:absolute;left:4243;top:-425;width:52;height:87" coordorigin="4243,-425" coordsize="52,87" path="m4275,-425l4263,-425,4243,-421,4243,-410,4263,-414,4275,-414,4275,-425xe" filled="t" fillcolor="#231F20" stroked="f">
                <v:path arrowok="t"/>
                <v:fill type="solid"/>
              </v:shape>
            </v:group>
            <v:group style="position:absolute;left:4314;top:-425;width:56;height:88" coordorigin="4314,-425" coordsize="56,88">
              <v:shape style="position:absolute;left:4314;top:-425;width:56;height:88" coordorigin="4314,-425" coordsize="56,88" path="m4314,-352l4314,-340,4318,-339,4322,-338,4326,-338,4330,-337,4334,-337,4348,-337,4356,-339,4364,-347,4333,-347,4329,-347,4321,-349,4318,-350,4314,-352xe" filled="t" fillcolor="#231F20" stroked="f">
                <v:path arrowok="t"/>
                <v:fill type="solid"/>
              </v:shape>
              <v:shape style="position:absolute;left:4314;top:-425;width:56;height:88" coordorigin="4314,-425" coordsize="56,88" path="m4364,-386l4344,-386,4349,-384,4353,-381,4357,-377,4359,-372,4359,-360,4357,-355,4353,-352,4349,-348,4344,-347,4364,-347,4368,-350,4370,-357,4370,-375,4368,-382,4364,-386xe" filled="t" fillcolor="#231F20" stroked="f">
                <v:path arrowok="t"/>
                <v:fill type="solid"/>
              </v:shape>
              <v:shape style="position:absolute;left:4314;top:-425;width:56;height:88" coordorigin="4314,-425" coordsize="56,88" path="m4364,-425l4318,-425,4318,-382,4321,-383,4324,-384,4331,-385,4334,-386,4364,-386,4362,-388,4356,-393,4354,-394,4329,-394,4329,-415,4364,-415,4364,-425xe" filled="t" fillcolor="#231F20" stroked="f">
                <v:path arrowok="t"/>
                <v:fill type="solid"/>
              </v:shape>
              <v:shape style="position:absolute;left:4314;top:-425;width:56;height:88" coordorigin="4314,-425" coordsize="56,88" path="m4349,-396l4337,-396,4336,-395,4332,-395,4330,-395,4329,-394,4354,-394,4349,-396xe" filled="t" fillcolor="#231F20" stroked="f">
                <v:path arrowok="t"/>
                <v:fill type="solid"/>
              </v:shape>
            </v:group>
            <v:group style="position:absolute;left:5168;top:-508;width:2;height:40" coordorigin="5168,-508" coordsize="2,40">
              <v:shape style="position:absolute;left:5168;top:-508;width:2;height:40" coordorigin="5168,-508" coordsize="0,40" path="m5168,-468l5168,-508e" filled="t" fillcolor="#231F20" stroked="f">
                <v:path arrowok="t"/>
                <v:fill type="solid"/>
              </v:shape>
            </v:group>
            <v:group style="position:absolute;left:5168;top:-1064;width:2;height:40" coordorigin="5168,-1064" coordsize="2,40">
              <v:shape style="position:absolute;left:5168;top:-1064;width:2;height:40" coordorigin="5168,-1064" coordsize="0,40" path="m5168,-1064l5168,-1024e" filled="t" fillcolor="#231F20" stroked="f">
                <v:path arrowok="t"/>
                <v:fill type="solid"/>
              </v:shape>
            </v:group>
            <v:group style="position:absolute;left:5110;top:-427;width:55;height:88" coordorigin="5110,-427" coordsize="55,88">
              <v:shape style="position:absolute;left:5110;top:-427;width:55;height:88" coordorigin="5110,-427" coordsize="55,88" path="m5160,-417l5140,-417,5144,-415,5151,-410,5152,-406,5152,-398,5152,-395,5150,-393,5149,-390,5146,-386,5142,-382,5140,-380,5110,-348,5110,-338,5165,-338,5165,-348,5124,-348,5133,-358,5140,-365,5151,-376,5154,-379,5155,-381,5159,-385,5161,-389,5162,-392,5163,-395,5164,-398,5164,-409,5161,-415,5160,-417xe" filled="t" fillcolor="#231F20" stroked="f">
                <v:path arrowok="t"/>
                <v:fill type="solid"/>
              </v:shape>
              <v:shape style="position:absolute;left:5110;top:-427;width:55;height:88" coordorigin="5110,-427" coordsize="55,88" path="m5144,-427l5131,-427,5127,-426,5119,-424,5115,-423,5110,-421,5110,-409,5115,-412,5119,-414,5123,-415,5127,-416,5131,-417,5160,-417,5151,-424,5144,-427xe" filled="t" fillcolor="#231F20" stroked="f">
                <v:path arrowok="t"/>
                <v:fill type="solid"/>
              </v:shape>
            </v:group>
            <v:group style="position:absolute;left:5184;top:-427;width:60;height:90" coordorigin="5184,-427" coordsize="60,90">
              <v:shape style="position:absolute;left:5184;top:-427;width:60;height:90" coordorigin="5184,-427" coordsize="60,90" path="m5224,-427l5205,-427,5197,-423,5192,-415,5187,-407,5184,-396,5184,-367,5187,-356,5197,-341,5205,-337,5224,-337,5231,-341,5235,-346,5208,-346,5204,-349,5198,-361,5196,-370,5196,-394,5198,-403,5204,-414,5208,-417,5235,-417,5231,-423,5224,-427xe" filled="t" fillcolor="#231F20" stroked="f">
                <v:path arrowok="t"/>
                <v:fill type="solid"/>
              </v:shape>
              <v:shape style="position:absolute;left:5184;top:-427;width:60;height:90" coordorigin="5184,-427" coordsize="60,90" path="m5235,-417l5220,-417,5225,-414,5228,-408,5231,-403,5233,-394,5233,-370,5231,-361,5228,-355,5225,-349,5220,-346,5235,-346,5237,-348,5242,-356,5244,-367,5244,-396,5242,-407,5237,-415,5235,-417xe" filled="t" fillcolor="#231F20" stroked="f">
                <v:path arrowok="t"/>
                <v:fill type="solid"/>
              </v:shape>
            </v:group>
            <v:group style="position:absolute;left:6043;top:-508;width:2;height:40" coordorigin="6043,-508" coordsize="2,40">
              <v:shape style="position:absolute;left:6043;top:-508;width:2;height:40" coordorigin="6043,-508" coordsize="0,40" path="m6043,-468l6043,-508e" filled="t" fillcolor="#231F20" stroked="f">
                <v:path arrowok="t"/>
                <v:fill type="solid"/>
              </v:shape>
            </v:group>
            <v:group style="position:absolute;left:6043;top:-1064;width:2;height:40" coordorigin="6043,-1064" coordsize="2,40">
              <v:shape style="position:absolute;left:6043;top:-1064;width:2;height:40" coordorigin="6043,-1064" coordsize="0,40" path="m6043,-1064l6043,-1024e" filled="t" fillcolor="#231F20" stroked="f">
                <v:path arrowok="t"/>
                <v:fill type="solid"/>
              </v:shape>
            </v:group>
            <v:group style="position:absolute;left:5986;top:-427;width:55;height:88" coordorigin="5986,-427" coordsize="55,88">
              <v:shape style="position:absolute;left:5986;top:-427;width:55;height:88" coordorigin="5986,-427" coordsize="55,88" path="m6036,-417l6016,-417,6020,-415,6027,-410,6028,-406,6028,-398,6028,-395,6026,-393,6025,-390,6022,-386,6018,-382,6016,-380,5986,-348,5986,-338,6041,-338,6041,-348,6000,-348,6009,-358,6016,-365,6027,-376,6030,-379,6031,-381,6035,-385,6037,-389,6038,-392,6040,-395,6040,-398,6040,-409,6037,-415,6036,-417xe" filled="t" fillcolor="#231F20" stroked="f">
                <v:path arrowok="t"/>
                <v:fill type="solid"/>
              </v:shape>
              <v:shape style="position:absolute;left:5986;top:-427;width:55;height:88" coordorigin="5986,-427" coordsize="55,88" path="m6020,-427l6007,-427,6003,-426,5995,-424,5991,-423,5986,-421,5986,-409,5991,-412,5995,-414,5999,-415,6003,-416,6007,-417,6036,-417,6027,-424,6020,-427xe" filled="t" fillcolor="#231F20" stroked="f">
                <v:path arrowok="t"/>
                <v:fill type="solid"/>
              </v:shape>
            </v:group>
            <v:group style="position:absolute;left:6062;top:-425;width:56;height:88" coordorigin="6062,-425" coordsize="56,88">
              <v:shape style="position:absolute;left:6062;top:-425;width:56;height:88" coordorigin="6062,-425" coordsize="56,88" path="m6062,-352l6062,-340,6066,-339,6070,-338,6073,-338,6077,-337,6081,-337,6095,-337,6103,-339,6112,-347,6080,-347,6076,-347,6069,-349,6065,-350,6062,-352xe" filled="t" fillcolor="#231F20" stroked="f">
                <v:path arrowok="t"/>
                <v:fill type="solid"/>
              </v:shape>
              <v:shape style="position:absolute;left:6062;top:-425;width:56;height:88" coordorigin="6062,-425" coordsize="56,88" path="m6111,-386l6091,-386,6096,-384,6100,-381,6104,-377,6106,-372,6106,-360,6104,-355,6100,-352,6096,-348,6091,-347,6112,-347,6115,-350,6118,-357,6118,-375,6115,-382,6111,-386xe" filled="t" fillcolor="#231F20" stroked="f">
                <v:path arrowok="t"/>
                <v:fill type="solid"/>
              </v:shape>
              <v:shape style="position:absolute;left:6062;top:-425;width:56;height:88" coordorigin="6062,-425" coordsize="56,88" path="m6111,-425l6065,-425,6065,-382,6069,-383,6072,-384,6078,-385,6081,-386,6111,-386,6109,-388,6104,-393,6101,-394,6076,-394,6076,-415,6111,-415,6111,-425xe" filled="t" fillcolor="#231F20" stroked="f">
                <v:path arrowok="t"/>
                <v:fill type="solid"/>
              </v:shape>
              <v:shape style="position:absolute;left:6062;top:-425;width:56;height:88" coordorigin="6062,-425" coordsize="56,88" path="m6096,-396l6085,-396,6080,-395,6078,-395,6076,-394,6101,-394,6096,-396xe" filled="t" fillcolor="#231F20" stroked="f">
                <v:path arrowok="t"/>
                <v:fill type="solid"/>
              </v:shape>
            </v:group>
            <v:group style="position:absolute;left:6918;top:-508;width:2;height:40" coordorigin="6918,-508" coordsize="2,40">
              <v:shape style="position:absolute;left:6918;top:-508;width:2;height:40" coordorigin="6918,-508" coordsize="0,40" path="m6918,-468l6918,-508e" filled="t" fillcolor="#231F20" stroked="f">
                <v:path arrowok="t"/>
                <v:fill type="solid"/>
              </v:shape>
            </v:group>
            <v:group style="position:absolute;left:6918;top:-1064;width:2;height:40" coordorigin="6918,-1064" coordsize="2,40">
              <v:shape style="position:absolute;left:6918;top:-1064;width:2;height:40" coordorigin="6918,-1064" coordsize="0,40" path="m6918,-1064l6918,-1024e" filled="t" fillcolor="#231F20" stroked="f">
                <v:path arrowok="t"/>
                <v:fill type="solid"/>
              </v:shape>
            </v:group>
            <v:group style="position:absolute;left:6860;top:-427;width:57;height:90" coordorigin="6860,-427" coordsize="57,90">
              <v:shape style="position:absolute;left:6860;top:-427;width:57;height:90" coordorigin="6860,-427" coordsize="57,90" path="m6860,-352l6860,-341,6864,-340,6868,-339,6872,-338,6875,-337,6879,-337,6894,-337,6902,-339,6908,-344,6912,-347,6878,-347,6874,-347,6867,-349,6863,-350,6860,-352xe" filled="t" fillcolor="#231F20" stroked="f">
                <v:path arrowok="t"/>
                <v:fill type="solid"/>
              </v:shape>
              <v:shape style="position:absolute;left:6860;top:-427;width:57;height:90" coordorigin="6860,-427" coordsize="57,90" path="m6912,-417l6891,-417,6895,-416,6898,-413,6902,-411,6903,-407,6903,-399,6902,-395,6899,-393,6895,-391,6891,-390,6875,-390,6875,-380,6891,-380,6896,-378,6903,-373,6905,-369,6905,-358,6903,-354,6896,-348,6890,-347,6912,-347,6914,-348,6917,-355,6917,-369,6915,-374,6909,-381,6905,-384,6899,-385,6904,-386,6908,-389,6913,-395,6915,-399,6915,-411,6912,-417,6912,-417xe" filled="t" fillcolor="#231F20" stroked="f">
                <v:path arrowok="t"/>
                <v:fill type="solid"/>
              </v:shape>
              <v:shape style="position:absolute;left:6860;top:-427;width:57;height:90" coordorigin="6860,-427" coordsize="57,90" path="m6895,-427l6882,-427,6879,-426,6871,-425,6867,-424,6862,-423,6862,-412,6867,-414,6871,-415,6878,-416,6882,-417,6912,-417,6902,-425,6895,-427xe" filled="t" fillcolor="#231F20" stroked="f">
                <v:path arrowok="t"/>
                <v:fill type="solid"/>
              </v:shape>
            </v:group>
            <v:group style="position:absolute;left:6934;top:-427;width:60;height:90" coordorigin="6934,-427" coordsize="60,90">
              <v:shape style="position:absolute;left:6934;top:-427;width:60;height:90" coordorigin="6934,-427" coordsize="60,90" path="m6974,-427l6954,-427,6947,-423,6942,-415,6937,-407,6934,-396,6934,-367,6937,-356,6947,-341,6954,-337,6974,-337,6981,-341,6985,-346,6958,-346,6954,-349,6947,-361,6946,-370,6946,-394,6947,-403,6954,-414,6958,-417,6985,-417,6981,-423,6974,-427xe" filled="t" fillcolor="#231F20" stroked="f">
                <v:path arrowok="t"/>
                <v:fill type="solid"/>
              </v:shape>
              <v:shape style="position:absolute;left:6934;top:-427;width:60;height:90" coordorigin="6934,-427" coordsize="60,90" path="m6985,-417l6970,-417,6975,-414,6978,-408,6981,-403,6982,-394,6982,-370,6981,-361,6978,-355,6975,-349,6970,-346,6985,-346,6986,-348,6992,-356,6994,-367,6994,-396,6992,-407,6986,-415,6985,-417xe" filled="t" fillcolor="#231F20" stroked="f">
                <v:path arrowok="t"/>
                <v:fill type="solid"/>
              </v:shape>
            </v:group>
            <v:group style="position:absolute;left:7793;top:-508;width:2;height:40" coordorigin="7793,-508" coordsize="2,40">
              <v:shape style="position:absolute;left:7793;top:-508;width:2;height:40" coordorigin="7793,-508" coordsize="0,40" path="m7793,-468l7793,-508e" filled="t" fillcolor="#231F20" stroked="f">
                <v:path arrowok="t"/>
                <v:fill type="solid"/>
              </v:shape>
            </v:group>
            <v:group style="position:absolute;left:7793;top:-1064;width:2;height:40" coordorigin="7793,-1064" coordsize="2,40">
              <v:shape style="position:absolute;left:7793;top:-1064;width:2;height:40" coordorigin="7793,-1064" coordsize="0,40" path="m7793,-1064l7793,-1024e" filled="t" fillcolor="#231F20" stroked="f">
                <v:path arrowok="t"/>
                <v:fill type="solid"/>
              </v:shape>
            </v:group>
            <v:group style="position:absolute;left:7736;top:-427;width:57;height:90" coordorigin="7736,-427" coordsize="57,90">
              <v:shape style="position:absolute;left:7736;top:-427;width:57;height:90" coordorigin="7736,-427" coordsize="57,90" path="m7736,-352l7736,-341,7740,-340,7744,-339,7748,-338,7752,-337,7755,-337,7770,-337,7778,-339,7784,-344,7788,-347,7754,-347,7750,-347,7743,-349,7739,-350,7736,-352xe" filled="t" fillcolor="#231F20" stroked="f">
                <v:path arrowok="t"/>
                <v:fill type="solid"/>
              </v:shape>
              <v:shape style="position:absolute;left:7736;top:-427;width:57;height:90" coordorigin="7736,-427" coordsize="57,90" path="m7788,-417l7767,-417,7771,-416,7774,-413,7778,-411,7779,-407,7779,-399,7778,-395,7775,-393,7771,-391,7767,-390,7751,-390,7751,-380,7767,-380,7772,-378,7779,-373,7781,-369,7781,-358,7779,-354,7772,-348,7766,-347,7788,-347,7790,-348,7793,-355,7793,-369,7791,-374,7785,-381,7781,-384,7775,-385,7780,-386,7784,-389,7787,-392,7789,-395,7791,-399,7791,-411,7788,-417,7788,-417xe" filled="t" fillcolor="#231F20" stroked="f">
                <v:path arrowok="t"/>
                <v:fill type="solid"/>
              </v:shape>
              <v:shape style="position:absolute;left:7736;top:-427;width:57;height:90" coordorigin="7736,-427" coordsize="57,90" path="m7771,-427l7758,-427,7755,-426,7747,-425,7743,-424,7738,-423,7738,-412,7743,-414,7747,-415,7754,-416,7758,-417,7788,-417,7778,-425,7771,-427xe" filled="t" fillcolor="#231F20" stroked="f">
                <v:path arrowok="t"/>
                <v:fill type="solid"/>
              </v:shape>
            </v:group>
            <v:group style="position:absolute;left:7812;top:-425;width:56;height:88" coordorigin="7812,-425" coordsize="56,88">
              <v:shape style="position:absolute;left:7812;top:-425;width:56;height:88" coordorigin="7812,-425" coordsize="56,88" path="m7812,-352l7812,-340,7816,-339,7819,-338,7823,-338,7827,-337,7831,-337,7845,-337,7853,-339,7861,-347,7830,-347,7826,-347,7819,-349,7815,-350,7812,-352xe" filled="t" fillcolor="#231F20" stroked="f">
                <v:path arrowok="t"/>
                <v:fill type="solid"/>
              </v:shape>
              <v:shape style="position:absolute;left:7812;top:-425;width:56;height:88" coordorigin="7812,-425" coordsize="56,88" path="m7861,-386l7841,-386,7846,-384,7850,-381,7854,-377,7856,-372,7856,-360,7854,-355,7850,-352,7846,-348,7841,-347,7861,-347,7865,-350,7868,-357,7868,-375,7865,-382,7861,-386xe" filled="t" fillcolor="#231F20" stroked="f">
                <v:path arrowok="t"/>
                <v:fill type="solid"/>
              </v:shape>
              <v:shape style="position:absolute;left:7812;top:-425;width:56;height:88" coordorigin="7812,-425" coordsize="56,88" path="m7861,-425l7815,-425,7815,-382,7818,-383,7822,-384,7828,-385,7831,-386,7861,-386,7859,-388,7853,-393,7851,-394,7826,-394,7826,-415,7861,-415,7861,-425xe" filled="t" fillcolor="#231F20" stroked="f">
                <v:path arrowok="t"/>
                <v:fill type="solid"/>
              </v:shape>
              <v:shape style="position:absolute;left:7812;top:-425;width:56;height:88" coordorigin="7812,-425" coordsize="56,88" path="m7846,-396l7835,-396,7833,-395,7829,-395,7828,-395,7826,-394,7851,-394,7846,-396xe" filled="t" fillcolor="#231F20" stroked="f">
                <v:path arrowok="t"/>
                <v:fill type="solid"/>
              </v:shape>
            </v:group>
            <v:group style="position:absolute;left:8668;top:-508;width:2;height:40" coordorigin="8668,-508" coordsize="2,40">
              <v:shape style="position:absolute;left:8668;top:-508;width:2;height:40" coordorigin="8668,-508" coordsize="0,40" path="m8668,-468l8668,-508e" filled="t" fillcolor="#231F20" stroked="f">
                <v:path arrowok="t"/>
                <v:fill type="solid"/>
              </v:shape>
            </v:group>
            <v:group style="position:absolute;left:8668;top:-1064;width:2;height:40" coordorigin="8668,-1064" coordsize="2,40">
              <v:shape style="position:absolute;left:8668;top:-1064;width:2;height:40" coordorigin="8668,-1064" coordsize="0,40" path="m8668,-1064l8668,-1024e" filled="t" fillcolor="#231F20" stroked="f">
                <v:path arrowok="t"/>
                <v:fill type="solid"/>
              </v:shape>
            </v:group>
            <v:group style="position:absolute;left:8605;top:-425;width:51;height:87" coordorigin="8605,-425" coordsize="51,87">
              <v:shape style="position:absolute;left:8605;top:-425;width:51;height:87" coordorigin="8605,-425" coordsize="51,87" path="m8655,-359l8644,-359,8644,-338,8655,-338,8655,-359xe" filled="t" fillcolor="#231F20" stroked="f">
                <v:path arrowok="t"/>
                <v:fill type="solid"/>
              </v:shape>
              <v:shape style="position:absolute;left:8605;top:-425;width:51;height:87" coordorigin="8605,-425" coordsize="51,87" path="m8655,-425l8641,-425,8605,-370,8605,-359,8668,-359,8668,-369,8614,-369,8644,-415,8655,-415,8655,-425xe" filled="t" fillcolor="#231F20" stroked="f">
                <v:path arrowok="t"/>
                <v:fill type="solid"/>
              </v:shape>
              <v:shape style="position:absolute;left:8605;top:-425;width:51;height:87" coordorigin="8605,-425" coordsize="51,87" path="m8655,-415l8644,-415,8644,-369,8655,-369,8655,-415xe" filled="t" fillcolor="#231F20" stroked="f">
                <v:path arrowok="t"/>
                <v:fill type="solid"/>
              </v:shape>
            </v:group>
            <v:group style="position:absolute;left:8682;top:-427;width:60;height:90" coordorigin="8682,-427" coordsize="60,90">
              <v:shape style="position:absolute;left:8682;top:-427;width:60;height:90" coordorigin="8682,-427" coordsize="60,90" path="m8722,-427l8702,-427,8695,-423,8690,-415,8685,-407,8682,-396,8682,-367,8685,-356,8695,-341,8702,-337,8722,-337,8729,-341,8733,-346,8706,-346,8702,-349,8699,-355,8695,-361,8694,-370,8694,-394,8695,-403,8699,-408,8702,-414,8706,-417,8733,-417,8729,-423,8722,-427xe" filled="t" fillcolor="#231F20" stroked="f">
                <v:path arrowok="t"/>
                <v:fill type="solid"/>
              </v:shape>
              <v:shape style="position:absolute;left:8682;top:-427;width:60;height:90" coordorigin="8682,-427" coordsize="60,90" path="m8733,-417l8718,-417,8723,-414,8726,-408,8729,-403,8730,-394,8730,-370,8729,-361,8726,-355,8723,-349,8718,-346,8733,-346,8734,-348,8740,-356,8742,-367,8742,-396,8740,-407,8734,-415,8733,-417xe" filled="t" fillcolor="#231F20" stroked="f">
                <v:path arrowok="t"/>
                <v:fill type="solid"/>
              </v:shape>
            </v:group>
            <v:group style="position:absolute;left:9542;top:-508;width:2;height:40" coordorigin="9542,-508" coordsize="2,40">
              <v:shape style="position:absolute;left:9542;top:-508;width:2;height:40" coordorigin="9542,-508" coordsize="0,40" path="m9542,-468l9542,-508e" filled="t" fillcolor="#231F20" stroked="f">
                <v:path arrowok="t"/>
                <v:fill type="solid"/>
              </v:shape>
            </v:group>
            <v:group style="position:absolute;left:9542;top:-1064;width:2;height:40" coordorigin="9542,-1064" coordsize="2,40">
              <v:shape style="position:absolute;left:9542;top:-1064;width:2;height:40" coordorigin="9542,-1064" coordsize="0,40" path="m9542,-1064l9542,-1024e" filled="t" fillcolor="#231F20" stroked="f">
                <v:path arrowok="t"/>
                <v:fill type="solid"/>
              </v:shape>
            </v:group>
            <v:group style="position:absolute;left:9481;top:-425;width:51;height:87" coordorigin="9481,-425" coordsize="51,87">
              <v:shape style="position:absolute;left:9481;top:-425;width:51;height:87" coordorigin="9481,-425" coordsize="51,87" path="m9531,-359l9520,-359,9520,-338,9531,-338,9531,-359xe" filled="t" fillcolor="#231F20" stroked="f">
                <v:path arrowok="t"/>
                <v:fill type="solid"/>
              </v:shape>
              <v:shape style="position:absolute;left:9481;top:-425;width:51;height:87" coordorigin="9481,-425" coordsize="51,87" path="m9531,-425l9517,-425,9481,-370,9481,-359,9544,-359,9544,-369,9490,-369,9520,-415,9531,-415,9531,-425xe" filled="t" fillcolor="#231F20" stroked="f">
                <v:path arrowok="t"/>
                <v:fill type="solid"/>
              </v:shape>
              <v:shape style="position:absolute;left:9481;top:-425;width:51;height:87" coordorigin="9481,-425" coordsize="51,87" path="m9531,-415l9520,-415,9520,-369,9531,-369,9531,-415xe" filled="t" fillcolor="#231F20" stroked="f">
                <v:path arrowok="t"/>
                <v:fill type="solid"/>
              </v:shape>
            </v:group>
            <v:group style="position:absolute;left:9560;top:-425;width:56;height:88" coordorigin="9560,-425" coordsize="56,88">
              <v:shape style="position:absolute;left:9560;top:-425;width:56;height:88" coordorigin="9560,-425" coordsize="56,88" path="m9560,-352l9560,-340,9564,-339,9567,-338,9571,-338,9575,-337,9579,-337,9593,-337,9601,-339,9609,-347,9578,-347,9574,-347,9567,-349,9563,-350,9560,-352xe" filled="t" fillcolor="#231F20" stroked="f">
                <v:path arrowok="t"/>
                <v:fill type="solid"/>
              </v:shape>
              <v:shape style="position:absolute;left:9560;top:-425;width:56;height:88" coordorigin="9560,-425" coordsize="56,88" path="m9609,-386l9589,-386,9594,-384,9598,-381,9602,-377,9604,-372,9604,-360,9602,-355,9598,-352,9594,-348,9589,-347,9609,-347,9613,-350,9616,-357,9616,-375,9613,-382,9609,-386xe" filled="t" fillcolor="#231F20" stroked="f">
                <v:path arrowok="t"/>
                <v:fill type="solid"/>
              </v:shape>
              <v:shape style="position:absolute;left:9560;top:-425;width:56;height:88" coordorigin="9560,-425" coordsize="56,88" path="m9609,-425l9563,-425,9563,-382,9566,-383,9570,-384,9576,-385,9579,-386,9609,-386,9607,-388,9601,-393,9599,-394,9574,-394,9574,-415,9609,-415,9609,-425xe" filled="t" fillcolor="#231F20" stroked="f">
                <v:path arrowok="t"/>
                <v:fill type="solid"/>
              </v:shape>
              <v:shape style="position:absolute;left:9560;top:-425;width:56;height:88" coordorigin="9560,-425" coordsize="56,88" path="m9594,-396l9582,-396,9577,-395,9576,-395,9574,-394,9599,-394,9594,-396xe" filled="t" fillcolor="#231F20" stroked="f">
                <v:path arrowok="t"/>
                <v:fill type="solid"/>
              </v:shape>
            </v:group>
            <v:group style="position:absolute;left:10417;top:-508;width:2;height:40" coordorigin="10417,-508" coordsize="2,40">
              <v:shape style="position:absolute;left:10417;top:-508;width:2;height:40" coordorigin="10417,-508" coordsize="0,40" path="m10417,-468l10417,-508e" filled="t" fillcolor="#231F20" stroked="f">
                <v:path arrowok="t"/>
                <v:fill type="solid"/>
              </v:shape>
            </v:group>
            <v:group style="position:absolute;left:10417;top:-1064;width:2;height:40" coordorigin="10417,-1064" coordsize="2,40">
              <v:shape style="position:absolute;left:10417;top:-1064;width:2;height:40" coordorigin="10417,-1064" coordsize="0,40" path="m10417,-1064l10417,-1024e" filled="t" fillcolor="#231F20" stroked="f">
                <v:path arrowok="t"/>
                <v:fill type="solid"/>
              </v:shape>
            </v:group>
            <v:group style="position:absolute;left:10359;top:-425;width:56;height:88" coordorigin="10359,-425" coordsize="56,88">
              <v:shape style="position:absolute;left:10359;top:-425;width:56;height:88" coordorigin="10359,-425" coordsize="56,88" path="m10359,-352l10359,-340,10363,-339,10367,-338,10371,-338,10375,-337,10378,-337,10392,-337,10401,-339,10409,-347,10377,-347,10374,-347,10366,-349,10363,-350,10359,-352xe" filled="t" fillcolor="#231F20" stroked="f">
                <v:path arrowok="t"/>
                <v:fill type="solid"/>
              </v:shape>
              <v:shape style="position:absolute;left:10359;top:-425;width:56;height:88" coordorigin="10359,-425" coordsize="56,88" path="m10409,-386l10388,-386,10394,-384,10398,-381,10401,-377,10403,-372,10403,-360,10401,-355,10398,-352,10394,-348,10388,-347,10409,-347,10412,-350,10415,-357,10415,-375,10412,-382,10409,-386xe" filled="t" fillcolor="#231F20" stroked="f">
                <v:path arrowok="t"/>
                <v:fill type="solid"/>
              </v:shape>
              <v:shape style="position:absolute;left:10359;top:-425;width:56;height:88" coordorigin="10359,-425" coordsize="56,88" path="m10409,-425l10363,-425,10363,-382,10366,-383,10369,-384,10375,-385,10379,-386,10409,-386,10407,-388,10401,-393,10398,-394,10373,-394,10373,-415,10409,-415,10409,-425xe" filled="t" fillcolor="#231F20" stroked="f">
                <v:path arrowok="t"/>
                <v:fill type="solid"/>
              </v:shape>
              <v:shape style="position:absolute;left:10359;top:-425;width:56;height:88" coordorigin="10359,-425" coordsize="56,88" path="m10393,-396l10382,-396,10380,-395,10377,-395,10375,-395,10373,-394,10398,-394,10393,-396xe" filled="t" fillcolor="#231F20" stroked="f">
                <v:path arrowok="t"/>
                <v:fill type="solid"/>
              </v:shape>
            </v:group>
            <v:group style="position:absolute;left:10433;top:-427;width:60;height:90" coordorigin="10433,-427" coordsize="60,90">
              <v:shape style="position:absolute;left:10433;top:-427;width:60;height:90" coordorigin="10433,-427" coordsize="60,90" path="m10473,-427l10454,-427,10446,-423,10441,-415,10436,-407,10433,-396,10433,-367,10436,-356,10446,-341,10454,-337,10473,-337,10480,-341,10484,-346,10457,-346,10453,-349,10447,-361,10445,-370,10445,-394,10447,-403,10453,-414,10457,-417,10484,-417,10480,-423,10473,-427xe" filled="t" fillcolor="#231F20" stroked="f">
                <v:path arrowok="t"/>
                <v:fill type="solid"/>
              </v:shape>
              <v:shape style="position:absolute;left:10433;top:-427;width:60;height:90" coordorigin="10433,-427" coordsize="60,90" path="m10484,-417l10469,-417,10474,-414,10477,-408,10480,-403,10482,-394,10482,-370,10480,-361,10477,-355,10474,-349,10469,-346,10484,-346,10486,-348,10491,-356,10493,-367,10493,-396,10491,-407,10486,-415,10484,-417xe" filled="t" fillcolor="#231F20" stroked="f">
                <v:path arrowok="t"/>
                <v:fill type="solid"/>
              </v:shape>
            </v:group>
            <v:group style="position:absolute;left:11292;top:-508;width:2;height:40" coordorigin="11292,-508" coordsize="2,40">
              <v:shape style="position:absolute;left:11292;top:-508;width:2;height:40" coordorigin="11292,-508" coordsize="0,40" path="m11292,-468l11292,-508e" filled="t" fillcolor="#231F20" stroked="f">
                <v:path arrowok="t"/>
                <v:fill type="solid"/>
              </v:shape>
            </v:group>
            <v:group style="position:absolute;left:11292;top:-1064;width:2;height:40" coordorigin="11292,-1064" coordsize="2,40">
              <v:shape style="position:absolute;left:11292;top:-1064;width:2;height:40" coordorigin="11292,-1064" coordsize="0,40" path="m11292,-1064l11292,-1024e" filled="t" fillcolor="#231F20" stroked="f">
                <v:path arrowok="t"/>
                <v:fill type="solid"/>
              </v:shape>
            </v:group>
            <v:group style="position:absolute;left:11235;top:-425;width:56;height:88" coordorigin="11235,-425" coordsize="56,88">
              <v:shape style="position:absolute;left:11235;top:-425;width:56;height:88" coordorigin="11235,-425" coordsize="56,88" path="m11235,-352l11235,-340,11239,-339,11243,-338,11247,-338,11251,-337,11254,-337,11268,-337,11277,-339,11285,-347,11254,-347,11250,-347,11242,-349,11239,-350,11235,-352xe" filled="t" fillcolor="#231F20" stroked="f">
                <v:path arrowok="t"/>
                <v:fill type="solid"/>
              </v:shape>
              <v:shape style="position:absolute;left:11235;top:-425;width:56;height:88" coordorigin="11235,-425" coordsize="56,88" path="m11285,-386l11264,-386,11270,-384,11274,-381,11277,-377,11279,-372,11279,-360,11277,-355,11274,-352,11270,-348,11264,-347,11285,-347,11288,-350,11291,-357,11291,-375,11288,-382,11285,-386xe" filled="t" fillcolor="#231F20" stroked="f">
                <v:path arrowok="t"/>
                <v:fill type="solid"/>
              </v:shape>
              <v:shape style="position:absolute;left:11235;top:-425;width:56;height:88" coordorigin="11235,-425" coordsize="56,88" path="m11285,-425l11239,-425,11239,-382,11242,-383,11245,-384,11248,-385,11251,-385,11255,-386,11285,-386,11277,-393,11274,-394,11249,-394,11249,-415,11285,-415,11285,-425xe" filled="t" fillcolor="#231F20" stroked="f">
                <v:path arrowok="t"/>
                <v:fill type="solid"/>
              </v:shape>
              <v:shape style="position:absolute;left:11235;top:-425;width:56;height:88" coordorigin="11235,-425" coordsize="56,88" path="m11269,-396l11258,-396,11253,-395,11251,-395,11249,-394,11274,-394,11269,-396xe" filled="t" fillcolor="#231F20" stroked="f">
                <v:path arrowok="t"/>
                <v:fill type="solid"/>
              </v:shape>
            </v:group>
            <v:group style="position:absolute;left:11311;top:-425;width:56;height:88" coordorigin="11311,-425" coordsize="56,88">
              <v:shape style="position:absolute;left:11311;top:-425;width:56;height:88" coordorigin="11311,-425" coordsize="56,88" path="m11311,-352l11311,-340,11315,-339,11319,-338,11322,-338,11326,-337,11330,-337,11344,-337,11352,-339,11361,-347,11329,-347,11325,-347,11322,-348,11318,-349,11314,-350,11311,-352xe" filled="t" fillcolor="#231F20" stroked="f">
                <v:path arrowok="t"/>
                <v:fill type="solid"/>
              </v:shape>
              <v:shape style="position:absolute;left:11311;top:-425;width:56;height:88" coordorigin="11311,-425" coordsize="56,88" path="m11360,-386l11340,-386,11345,-384,11353,-377,11355,-372,11355,-360,11353,-355,11345,-348,11340,-347,11361,-347,11364,-350,11367,-357,11367,-375,11364,-382,11360,-386xe" filled="t" fillcolor="#231F20" stroked="f">
                <v:path arrowok="t"/>
                <v:fill type="solid"/>
              </v:shape>
              <v:shape style="position:absolute;left:11311;top:-425;width:56;height:88" coordorigin="11311,-425" coordsize="56,88" path="m11360,-425l11314,-425,11314,-382,11318,-383,11321,-384,11327,-385,11330,-386,11360,-386,11353,-393,11350,-394,11325,-394,11325,-415,11360,-415,11360,-425xe" filled="t" fillcolor="#231F20" stroked="f">
                <v:path arrowok="t"/>
                <v:fill type="solid"/>
              </v:shape>
              <v:shape style="position:absolute;left:11311;top:-425;width:56;height:88" coordorigin="11311,-425" coordsize="56,88" path="m11345,-396l11334,-396,11329,-395,11327,-395,11325,-394,11350,-394,11345,-396xe" filled="t" fillcolor="#231F20" stroked="f">
                <v:path arrowok="t"/>
                <v:fill type="solid"/>
              </v:shape>
            </v:group>
            <v:group style="position:absolute;left:1844;top:-468;width:40;height:2" coordorigin="1844,-468" coordsize="40,2">
              <v:shape style="position:absolute;left:1844;top:-468;width:40;height:2" coordorigin="1844,-468" coordsize="40,0" path="m1844,-468l1884,-468e" filled="t" fillcolor="#231F20" stroked="f">
                <v:path arrowok="t"/>
                <v:fill type="solid"/>
              </v:shape>
            </v:group>
            <v:group style="position:absolute;left:11427;top:-468;width:40;height:2" coordorigin="11427,-468" coordsize="40,2">
              <v:shape style="position:absolute;left:11427;top:-468;width:40;height:2" coordorigin="11427,-468" coordsize="40,0" path="m11467,-468l11427,-468e" filled="t" fillcolor="#231F20" stroked="f">
                <v:path arrowok="t"/>
                <v:fill type="solid"/>
              </v:shape>
            </v:group>
            <v:group style="position:absolute;left:1649;top:-522;width:52;height:87" coordorigin="1649,-522" coordsize="52,87">
              <v:shape style="position:absolute;left:1649;top:-522;width:52;height:87" coordorigin="1649,-522" coordsize="52,87" path="m1700,-446l1650,-446,1650,-436,1700,-436,1700,-446xe" filled="t" fillcolor="#231F20" stroked="f">
                <v:path arrowok="t"/>
                <v:fill type="solid"/>
              </v:shape>
              <v:shape style="position:absolute;left:1649;top:-522;width:52;height:87" coordorigin="1649,-522" coordsize="52,87" path="m1681,-512l1670,-512,1670,-446,1681,-446,1681,-512xe" filled="t" fillcolor="#231F20" stroked="f">
                <v:path arrowok="t"/>
                <v:fill type="solid"/>
              </v:shape>
              <v:shape style="position:absolute;left:1649;top:-522;width:52;height:87" coordorigin="1649,-522" coordsize="52,87" path="m1681,-522l1669,-522,1649,-518,1649,-508,1670,-512,1681,-512,1681,-522xe" filled="t" fillcolor="#231F20" stroked="f">
                <v:path arrowok="t"/>
                <v:fill type="solid"/>
              </v:shape>
            </v:group>
            <v:group style="position:absolute;left:1757;top:-524;width:60;height:90" coordorigin="1757,-524" coordsize="60,90">
              <v:shape style="position:absolute;left:1757;top:-524;width:60;height:90" coordorigin="1757,-524" coordsize="60,90" path="m1797,-524l1777,-524,1770,-520,1765,-512,1759,-505,1757,-493,1757,-464,1759,-453,1770,-438,1777,-434,1797,-434,1804,-438,1808,-443,1781,-443,1776,-446,1770,-458,1769,-467,1769,-491,1770,-500,1776,-512,1781,-515,1808,-515,1804,-520,1797,-524xe" filled="t" fillcolor="#231F20" stroked="f">
                <v:path arrowok="t"/>
                <v:fill type="solid"/>
              </v:shape>
              <v:shape style="position:absolute;left:1757;top:-524;width:60;height:90" coordorigin="1757,-524" coordsize="60,90" path="m1808,-515l1793,-515,1798,-512,1801,-506,1804,-500,1805,-491,1805,-467,1804,-458,1801,-452,1798,-446,1793,-443,1808,-443,1809,-446,1814,-453,1817,-464,1817,-493,1814,-505,1809,-512,1808,-515xe" filled="t" fillcolor="#231F20" stroked="f">
                <v:path arrowok="t"/>
                <v:fill type="solid"/>
              </v:shape>
            </v:group>
            <v:group style="position:absolute;left:1844;top:-617;width:40;height:2" coordorigin="1844,-617" coordsize="40,2">
              <v:shape style="position:absolute;left:1844;top:-617;width:40;height:2" coordorigin="1844,-617" coordsize="40,0" path="m1844,-617l1884,-617e" filled="t" fillcolor="#231F20" stroked="f">
                <v:path arrowok="t"/>
                <v:fill type="solid"/>
              </v:shape>
            </v:group>
            <v:group style="position:absolute;left:11427;top:-617;width:40;height:2" coordorigin="11427,-617" coordsize="40,2">
              <v:shape style="position:absolute;left:11427;top:-617;width:40;height:2" coordorigin="11427,-617" coordsize="40,0" path="m11467,-617l11427,-617e" filled="t" fillcolor="#231F20" stroked="f">
                <v:path arrowok="t"/>
                <v:fill type="solid"/>
              </v:shape>
            </v:group>
            <v:group style="position:absolute;left:1646;top:-673;width:60;height:90" coordorigin="1646,-673" coordsize="60,90">
              <v:shape style="position:absolute;left:1646;top:-673;width:60;height:90" coordorigin="1646,-673" coordsize="60,90" path="m1686,-673l1666,-673,1659,-669,1654,-661,1648,-653,1646,-642,1646,-613,1648,-602,1659,-587,1666,-583,1686,-583,1693,-587,1697,-592,1670,-592,1665,-595,1659,-607,1658,-616,1658,-640,1659,-649,1665,-660,1670,-663,1697,-663,1693,-669,1686,-673xe" filled="t" fillcolor="#231F20" stroked="f">
                <v:path arrowok="t"/>
                <v:fill type="solid"/>
              </v:shape>
              <v:shape style="position:absolute;left:1646;top:-673;width:60;height:90" coordorigin="1646,-673" coordsize="60,90" path="m1697,-663l1682,-663,1687,-660,1690,-655,1693,-649,1694,-640,1694,-616,1693,-607,1690,-601,1687,-595,1682,-592,1697,-592,1698,-594,1703,-602,1706,-613,1706,-642,1703,-653,1698,-661,1697,-663xe" filled="t" fillcolor="#231F20" stroked="f">
                <v:path arrowok="t"/>
                <v:fill type="solid"/>
              </v:shape>
            </v:group>
            <v:group style="position:absolute;left:1761;top:-671;width:56;height:88" coordorigin="1761,-671" coordsize="56,88">
              <v:shape style="position:absolute;left:1761;top:-671;width:56;height:88" coordorigin="1761,-671" coordsize="56,88" path="m1761,-598l1761,-587,1765,-585,1769,-584,1772,-584,1776,-583,1780,-583,1794,-583,1802,-585,1811,-593,1779,-593,1775,-593,1768,-595,1764,-596,1761,-598xe" filled="t" fillcolor="#231F20" stroked="f">
                <v:path arrowok="t"/>
                <v:fill type="solid"/>
              </v:shape>
              <v:shape style="position:absolute;left:1761;top:-671;width:56;height:88" coordorigin="1761,-671" coordsize="56,88" path="m1810,-632l1790,-632,1795,-630,1799,-627,1803,-623,1805,-618,1805,-606,1803,-601,1799,-598,1795,-594,1790,-593,1811,-593,1814,-596,1817,-603,1817,-621,1814,-628,1810,-632xe" filled="t" fillcolor="#231F20" stroked="f">
                <v:path arrowok="t"/>
                <v:fill type="solid"/>
              </v:shape>
              <v:shape style="position:absolute;left:1761;top:-671;width:56;height:88" coordorigin="1761,-671" coordsize="56,88" path="m1810,-671l1764,-671,1764,-628,1768,-629,1771,-630,1777,-632,1780,-632,1810,-632,1808,-634,1803,-639,1800,-640,1775,-640,1775,-661,1810,-661,1810,-671xe" filled="t" fillcolor="#231F20" stroked="f">
                <v:path arrowok="t"/>
                <v:fill type="solid"/>
              </v:shape>
              <v:shape style="position:absolute;left:1761;top:-671;width:56;height:88" coordorigin="1761,-671" coordsize="56,88" path="m1795,-642l1784,-642,1779,-641,1777,-641,1775,-640,1800,-640,1795,-642xe" filled="t" fillcolor="#231F20" stroked="f">
                <v:path arrowok="t"/>
                <v:fill type="solid"/>
              </v:shape>
            </v:group>
            <v:group style="position:absolute;left:1844;top:-766;width:40;height:2" coordorigin="1844,-766" coordsize="40,2">
              <v:shape style="position:absolute;left:1844;top:-766;width:40;height:2" coordorigin="1844,-766" coordsize="40,0" path="m1844,-766l1884,-766e" filled="t" fillcolor="#231F20" stroked="f">
                <v:path arrowok="t"/>
                <v:fill type="solid"/>
              </v:shape>
            </v:group>
            <v:group style="position:absolute;left:11427;top:-766;width:40;height:2" coordorigin="11427,-766" coordsize="40,2">
              <v:shape style="position:absolute;left:11427;top:-766;width:40;height:2" coordorigin="11427,-766" coordsize="40,0" path="m11467,-766l11427,-766e" filled="t" fillcolor="#231F20" stroked="f">
                <v:path arrowok="t"/>
                <v:fill type="solid"/>
              </v:shape>
            </v:group>
            <v:group style="position:absolute;left:1639;top:-822;width:60;height:90" coordorigin="1639,-822" coordsize="60,90">
              <v:shape style="position:absolute;left:1639;top:-822;width:60;height:90" coordorigin="1639,-822" coordsize="60,90" path="m1679,-822l1659,-822,1652,-818,1647,-810,1641,-802,1639,-791,1639,-762,1641,-751,1652,-736,1659,-732,1679,-732,1686,-736,1690,-741,1663,-741,1658,-744,1652,-756,1651,-765,1651,-789,1652,-797,1658,-809,1663,-812,1690,-812,1686,-818,1679,-822xe" filled="t" fillcolor="#231F20" stroked="f">
                <v:path arrowok="t"/>
                <v:fill type="solid"/>
              </v:shape>
              <v:shape style="position:absolute;left:1639;top:-822;width:60;height:90" coordorigin="1639,-822" coordsize="60,90" path="m1690,-812l1675,-812,1679,-809,1683,-803,1686,-797,1687,-789,1687,-765,1686,-756,1683,-750,1679,-744,1675,-741,1690,-741,1691,-743,1696,-751,1699,-762,1699,-791,1696,-802,1691,-810,1690,-812xe" filled="t" fillcolor="#231F20" stroked="f">
                <v:path arrowok="t"/>
                <v:fill type="solid"/>
              </v:shape>
            </v:group>
            <v:group style="position:absolute;left:1752;top:-822;width:60;height:90" coordorigin="1752,-822" coordsize="60,90">
              <v:shape style="position:absolute;left:1752;top:-822;width:60;height:90" coordorigin="1752,-822" coordsize="60,90" path="m1792,-822l1773,-822,1765,-818,1760,-810,1755,-802,1752,-791,1752,-762,1755,-751,1765,-736,1773,-732,1792,-732,1799,-736,1803,-741,1776,-741,1772,-744,1766,-756,1764,-765,1764,-789,1766,-797,1772,-809,1776,-812,1803,-812,1799,-818,1792,-822xe" filled="t" fillcolor="#231F20" stroked="f">
                <v:path arrowok="t"/>
                <v:fill type="solid"/>
              </v:shape>
              <v:shape style="position:absolute;left:1752;top:-822;width:60;height:90" coordorigin="1752,-822" coordsize="60,90" path="m1803,-812l1788,-812,1793,-809,1796,-803,1799,-797,1801,-789,1801,-765,1799,-756,1796,-750,1793,-744,1788,-741,1803,-741,1805,-743,1810,-751,1812,-762,1812,-791,1810,-802,1805,-810,1803,-812xe" filled="t" fillcolor="#231F20" stroked="f">
                <v:path arrowok="t"/>
                <v:fill type="solid"/>
              </v:shape>
            </v:group>
            <v:group style="position:absolute;left:1844;top:-915;width:40;height:2" coordorigin="1844,-915" coordsize="40,2">
              <v:shape style="position:absolute;left:1844;top:-915;width:40;height:2" coordorigin="1844,-915" coordsize="40,0" path="m1844,-915l1884,-915e" filled="t" fillcolor="#231F20" stroked="f">
                <v:path arrowok="t"/>
                <v:fill type="solid"/>
              </v:shape>
            </v:group>
            <v:group style="position:absolute;left:11427;top:-915;width:40;height:2" coordorigin="11427,-915" coordsize="40,2">
              <v:shape style="position:absolute;left:11427;top:-915;width:40;height:2" coordorigin="11427,-915" coordsize="40,0" path="m11467,-915l11427,-915e" filled="t" fillcolor="#231F20" stroked="f">
                <v:path arrowok="t"/>
                <v:fill type="solid"/>
              </v:shape>
            </v:group>
            <v:group style="position:absolute;left:1641;top:-970;width:60;height:90" coordorigin="1641,-970" coordsize="60,90">
              <v:shape style="position:absolute;left:1641;top:-970;width:60;height:90" coordorigin="1641,-970" coordsize="60,90" path="m1681,-970l1662,-970,1654,-966,1649,-959,1644,-951,1641,-940,1641,-911,1644,-900,1654,-884,1662,-881,1681,-881,1688,-884,1692,-890,1665,-890,1661,-893,1655,-905,1653,-914,1653,-937,1655,-946,1661,-958,1665,-961,1692,-961,1688,-966,1681,-970xe" filled="t" fillcolor="#231F20" stroked="f">
                <v:path arrowok="t"/>
                <v:fill type="solid"/>
              </v:shape>
              <v:shape style="position:absolute;left:1641;top:-970;width:60;height:90" coordorigin="1641,-970" coordsize="60,90" path="m1692,-961l1677,-961,1682,-958,1685,-952,1688,-946,1690,-937,1690,-914,1688,-905,1685,-899,1682,-893,1677,-890,1692,-890,1694,-892,1699,-900,1701,-911,1701,-940,1699,-951,1694,-959,1692,-961xe" filled="t" fillcolor="#231F20" stroked="f">
                <v:path arrowok="t"/>
                <v:fill type="solid"/>
              </v:shape>
            </v:group>
            <v:group style="position:absolute;left:1756;top:-969;width:56;height:88" coordorigin="1756,-969" coordsize="56,88">
              <v:shape style="position:absolute;left:1756;top:-969;width:56;height:88" coordorigin="1756,-969" coordsize="56,88" path="m1756,-896l1756,-884,1760,-883,1764,-882,1768,-881,1772,-881,1775,-881,1789,-881,1798,-883,1806,-890,1775,-890,1771,-891,1763,-893,1760,-894,1756,-896xe" filled="t" fillcolor="#231F20" stroked="f">
                <v:path arrowok="t"/>
                <v:fill type="solid"/>
              </v:shape>
              <v:shape style="position:absolute;left:1756;top:-969;width:56;height:88" coordorigin="1756,-969" coordsize="56,88" path="m1806,-930l1785,-930,1791,-928,1795,-924,1799,-921,1801,-916,1801,-904,1799,-899,1795,-896,1791,-892,1785,-890,1806,-890,1809,-893,1812,-901,1812,-919,1809,-926,1806,-930xe" filled="t" fillcolor="#231F20" stroked="f">
                <v:path arrowok="t"/>
                <v:fill type="solid"/>
              </v:shape>
              <v:shape style="position:absolute;left:1756;top:-969;width:56;height:88" coordorigin="1756,-969" coordsize="56,88" path="m1806,-969l1760,-969,1760,-925,1763,-927,1766,-928,1772,-929,1776,-930,1806,-930,1804,-932,1798,-937,1795,-938,1771,-938,1771,-959,1806,-959,1806,-969xe" filled="t" fillcolor="#231F20" stroked="f">
                <v:path arrowok="t"/>
                <v:fill type="solid"/>
              </v:shape>
              <v:shape style="position:absolute;left:1756;top:-969;width:56;height:88" coordorigin="1756,-969" coordsize="56,88" path="m1790,-939l1779,-939,1774,-939,1772,-938,1771,-938,1795,-938,1790,-939xe" filled="t" fillcolor="#231F20" stroked="f">
                <v:path arrowok="t"/>
                <v:fill type="solid"/>
              </v:shape>
            </v:group>
            <v:group style="position:absolute;left:1844;top:-1064;width:40;height:2" coordorigin="1844,-1064" coordsize="40,2">
              <v:shape style="position:absolute;left:1844;top:-1064;width:40;height:2" coordorigin="1844,-1064" coordsize="40,0" path="m1844,-1064l1884,-1064e" filled="t" fillcolor="#231F20" stroked="f">
                <v:path arrowok="t"/>
                <v:fill type="solid"/>
              </v:shape>
            </v:group>
            <v:group style="position:absolute;left:11427;top:-1064;width:40;height:2" coordorigin="11427,-1064" coordsize="40,2">
              <v:shape style="position:absolute;left:11427;top:-1064;width:40;height:2" coordorigin="11427,-1064" coordsize="40,0" path="m11467,-1064l11427,-1064e" filled="t" fillcolor="#231F20" stroked="f">
                <v:path arrowok="t"/>
                <v:fill type="solid"/>
              </v:shape>
            </v:group>
            <v:group style="position:absolute;left:1649;top:-1118;width:52;height:87" coordorigin="1649,-1118" coordsize="52,87">
              <v:shape style="position:absolute;left:1649;top:-1118;width:52;height:87" coordorigin="1649,-1118" coordsize="52,87" path="m1701,-1041l1651,-1041,1651,-1031,1701,-1031,1701,-1041xe" filled="t" fillcolor="#231F20" stroked="f">
                <v:path arrowok="t"/>
                <v:fill type="solid"/>
              </v:shape>
              <v:shape style="position:absolute;left:1649;top:-1118;width:52;height:87" coordorigin="1649,-1118" coordsize="52,87" path="m1682,-1107l1670,-1107,1670,-1041,1682,-1041,1682,-1107xe" filled="t" fillcolor="#231F20" stroked="f">
                <v:path arrowok="t"/>
                <v:fill type="solid"/>
              </v:shape>
              <v:shape style="position:absolute;left:1649;top:-1118;width:52;height:87" coordorigin="1649,-1118" coordsize="52,87" path="m1682,-1118l1670,-1118,1649,-1114,1649,-1103,1670,-1107,1682,-1107,1682,-1118xe" filled="t" fillcolor="#231F20" stroked="f">
                <v:path arrowok="t"/>
                <v:fill type="solid"/>
              </v:shape>
            </v:group>
            <v:group style="position:absolute;left:1757;top:-1119;width:60;height:90" coordorigin="1757,-1119" coordsize="60,90">
              <v:shape style="position:absolute;left:1757;top:-1119;width:60;height:90" coordorigin="1757,-1119" coordsize="60,90" path="m1797,-1119l1778,-1119,1770,-1115,1765,-1108,1760,-1100,1757,-1089,1757,-1060,1760,-1048,1770,-1033,1778,-1029,1797,-1029,1804,-1033,1808,-1039,1781,-1039,1777,-1042,1771,-1053,1769,-1062,1769,-1086,1771,-1095,1777,-1107,1781,-1110,1808,-1110,1804,-1115,1797,-1119xe" filled="t" fillcolor="#231F20" stroked="f">
                <v:path arrowok="t"/>
                <v:fill type="solid"/>
              </v:shape>
              <v:shape style="position:absolute;left:1757;top:-1119;width:60;height:90" coordorigin="1757,-1119" coordsize="60,90" path="m1808,-1110l1794,-1110,1798,-1107,1801,-1101,1804,-1095,1806,-1086,1806,-1062,1804,-1053,1801,-1048,1798,-1042,1794,-1039,1808,-1039,1810,-1041,1815,-1048,1817,-1060,1817,-1089,1815,-1100,1810,-1108,1808,-111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04.221527pt;margin-top:-11.338644pt;width:31.06123pt;height:7.436341pt;mso-position-horizontal-relative:page;mso-position-vertical-relative:paragraph;z-index:-10011" coordorigin="6084,-227" coordsize="621,149">
            <v:group style="position:absolute;left:6087;top:-222;width:71;height:112" coordorigin="6087,-222" coordsize="71,112">
              <v:shape style="position:absolute;left:6087;top:-222;width:71;height:112" coordorigin="6087,-222" coordsize="71,112" path="m6087,-131l6087,-116,6093,-114,6099,-112,6111,-110,6116,-109,6135,-109,6145,-112,6153,-117,6157,-121,6116,-121,6110,-122,6105,-124,6099,-125,6093,-128,6087,-131xe" filled="t" fillcolor="#231F20" stroked="f">
                <v:path arrowok="t"/>
                <v:fill type="solid"/>
              </v:shape>
              <v:shape style="position:absolute;left:6087;top:-222;width:71;height:112" coordorigin="6087,-222" coordsize="71,112" path="m6130,-222l6113,-222,6104,-219,6097,-213,6090,-208,6087,-200,6087,-182,6089,-176,6094,-171,6099,-167,6107,-163,6118,-161,6134,-158,6140,-156,6146,-150,6148,-145,6148,-134,6145,-129,6141,-126,6136,-123,6130,-121,6157,-121,6160,-123,6163,-131,6163,-150,6114,-177,6109,-179,6106,-181,6103,-183,6102,-187,6102,-198,6104,-202,6108,-205,6112,-208,6119,-210,6157,-210,6157,-216,6151,-218,6146,-219,6135,-221,6130,-222xe" filled="t" fillcolor="#231F20" stroked="f">
                <v:path arrowok="t"/>
                <v:fill type="solid"/>
              </v:shape>
              <v:shape style="position:absolute;left:6087;top:-222;width:71;height:112" coordorigin="6087,-222" coordsize="71,112" path="m6157,-210l6131,-210,6136,-209,6141,-208,6146,-206,6151,-205,6157,-202,6157,-210xe" filled="t" fillcolor="#231F20" stroked="f">
                <v:path arrowok="t"/>
                <v:fill type="solid"/>
              </v:shape>
            </v:group>
            <v:group style="position:absolute;left:6184;top:-193;width:68;height:83" coordorigin="6184,-193" coordsize="68,83">
              <v:shape style="position:absolute;left:6184;top:-193;width:68;height:83" coordorigin="6184,-193" coordsize="68,83" path="m6198,-193l6184,-193,6184,-132,6187,-124,6191,-118,6196,-112,6203,-109,6218,-109,6237,-121,6209,-121,6205,-123,6202,-127,6199,-130,6198,-136,6198,-193xe" filled="t" fillcolor="#231F20" stroked="f">
                <v:path arrowok="t"/>
                <v:fill type="solid"/>
              </v:shape>
              <v:shape style="position:absolute;left:6184;top:-193;width:68;height:83" coordorigin="6184,-193" coordsize="68,83" path="m6252,-124l6239,-124,6239,-111,6252,-111,6252,-124xe" filled="t" fillcolor="#231F20" stroked="f">
                <v:path arrowok="t"/>
                <v:fill type="solid"/>
              </v:shape>
              <v:shape style="position:absolute;left:6184;top:-193;width:68;height:83" coordorigin="6184,-193" coordsize="68,83" path="m6252,-193l6239,-193,6239,-139,6237,-132,6228,-123,6223,-121,6237,-121,6239,-124,6252,-124,6252,-193xe" filled="t" fillcolor="#231F20" stroked="f">
                <v:path arrowok="t"/>
                <v:fill type="solid"/>
              </v:shape>
            </v:group>
            <v:group style="position:absolute;left:6279;top:-224;width:73;height:115" coordorigin="6279,-224" coordsize="73,115">
              <v:shape style="position:absolute;left:6279;top:-224;width:73;height:115" coordorigin="6279,-224" coordsize="73,115" path="m6302,-123l6293,-123,6295,-119,6299,-115,6308,-111,6313,-109,6329,-109,6337,-113,6342,-120,6308,-120,6303,-123,6302,-123xe" filled="t" fillcolor="#231F20" stroked="f">
                <v:path arrowok="t"/>
                <v:fill type="solid"/>
              </v:shape>
              <v:shape style="position:absolute;left:6279;top:-224;width:73;height:115" coordorigin="6279,-224" coordsize="73,115" path="m6293,-224l6279,-224,6279,-111,6293,-111,6293,-123,6302,-123,6299,-129,6295,-134,6293,-142,6293,-162,6295,-169,6299,-175,6303,-180,6293,-180,6293,-224xe" filled="t" fillcolor="#231F20" stroked="f">
                <v:path arrowok="t"/>
                <v:fill type="solid"/>
              </v:shape>
              <v:shape style="position:absolute;left:6279;top:-224;width:73;height:115" coordorigin="6279,-224" coordsize="73,115" path="m6342,-183l6322,-183,6328,-181,6332,-175,6336,-169,6338,-162,6338,-142,6336,-134,6332,-129,6328,-123,6322,-120,6342,-120,6343,-121,6349,-129,6352,-139,6352,-165,6349,-175,6343,-183,6342,-183xe" filled="t" fillcolor="#231F20" stroked="f">
                <v:path arrowok="t"/>
                <v:fill type="solid"/>
              </v:shape>
              <v:shape style="position:absolute;left:6279;top:-224;width:73;height:115" coordorigin="6279,-224" coordsize="73,115" path="m6329,-195l6313,-195,6308,-193,6299,-189,6295,-185,6293,-180,6303,-180,6303,-181,6308,-183,6342,-183,6337,-191,6329,-195xe" filled="t" fillcolor="#231F20" stroked="f">
                <v:path arrowok="t"/>
                <v:fill type="solid"/>
              </v:shape>
            </v:group>
            <v:group style="position:absolute;left:6358;top:-224;width:30;height:144" coordorigin="6358,-224" coordsize="30,144">
              <v:shape style="position:absolute;left:6358;top:-224;width:30;height:144" coordorigin="6358,-224" coordsize="30,144" path="m6388,-193l6374,-193,6374,-103,6373,-98,6371,-95,6370,-93,6366,-92,6358,-92,6358,-81,6371,-81,6378,-83,6382,-88,6385,-92,6388,-100,6388,-193xe" filled="t" fillcolor="#231F20" stroked="f">
                <v:path arrowok="t"/>
                <v:fill type="solid"/>
              </v:shape>
              <v:shape style="position:absolute;left:6358;top:-224;width:30;height:144" coordorigin="6358,-224" coordsize="30,144" path="m6388,-224l6374,-224,6374,-207,6388,-207,6388,-224xe" filled="t" fillcolor="#231F20" stroked="f">
                <v:path arrowok="t"/>
                <v:fill type="solid"/>
              </v:shape>
            </v:group>
            <v:group style="position:absolute;left:6410;top:-195;width:75;height:85" coordorigin="6410,-195" coordsize="75,85">
              <v:shape style="position:absolute;left:6410;top:-195;width:75;height:85" coordorigin="6410,-195" coordsize="75,85" path="m6461,-195l6437,-195,6428,-191,6420,-183,6413,-175,6410,-164,6410,-138,6413,-128,6429,-113,6439,-109,6457,-109,6462,-110,6472,-112,6477,-113,6482,-115,6482,-121,6444,-121,6437,-123,6432,-128,6427,-132,6424,-140,6424,-149,6485,-149,6485,-159,6424,-159,6425,-167,6427,-173,6436,-181,6442,-183,6476,-183,6476,-184,6469,-191,6461,-195xe" filled="t" fillcolor="#231F20" stroked="f">
                <v:path arrowok="t"/>
                <v:fill type="solid"/>
              </v:shape>
              <v:shape style="position:absolute;left:6410;top:-195;width:75;height:85" coordorigin="6410,-195" coordsize="75,85" path="m6482,-128l6477,-125,6472,-123,6463,-121,6458,-121,6482,-121,6482,-128xe" filled="t" fillcolor="#231F20" stroked="f">
                <v:path arrowok="t"/>
                <v:fill type="solid"/>
              </v:shape>
              <v:shape style="position:absolute;left:6410;top:-195;width:75;height:85" coordorigin="6410,-195" coordsize="75,85" path="m6476,-183l6456,-183,6462,-181,6466,-177,6469,-172,6472,-166,6472,-159,6485,-159,6485,-167,6482,-177,6476,-183xe" filled="t" fillcolor="#231F20" stroked="f">
                <v:path arrowok="t"/>
                <v:fill type="solid"/>
              </v:shape>
            </v:group>
            <v:group style="position:absolute;left:6501;top:-195;width:64;height:85" coordorigin="6501,-195" coordsize="64,85">
              <v:shape style="position:absolute;left:6501;top:-195;width:64;height:85" coordorigin="6501,-195" coordsize="64,85" path="m6546,-195l6529,-195,6519,-191,6505,-176,6501,-165,6501,-139,6505,-128,6512,-121,6519,-113,6529,-109,6546,-109,6550,-110,6558,-111,6562,-113,6566,-114,6566,-121,6534,-121,6527,-123,6518,-134,6515,-142,6515,-162,6518,-169,6527,-180,6534,-183,6566,-183,6566,-189,6562,-191,6558,-192,6550,-194,6546,-195xe" filled="t" fillcolor="#231F20" stroked="f">
                <v:path arrowok="t"/>
                <v:fill type="solid"/>
              </v:shape>
              <v:shape style="position:absolute;left:6501;top:-195;width:64;height:85" coordorigin="6501,-195" coordsize="64,85" path="m6566,-127l6562,-125,6558,-123,6550,-121,6546,-121,6566,-121,6566,-127xe" filled="t" fillcolor="#231F20" stroked="f">
                <v:path arrowok="t"/>
                <v:fill type="solid"/>
              </v:shape>
              <v:shape style="position:absolute;left:6501;top:-195;width:64;height:85" coordorigin="6501,-195" coordsize="64,85" path="m6566,-183l6546,-183,6550,-183,6558,-181,6562,-179,6566,-177,6566,-183xe" filled="t" fillcolor="#231F20" stroked="f">
                <v:path arrowok="t"/>
                <v:fill type="solid"/>
              </v:shape>
            </v:group>
            <v:group style="position:absolute;left:6579;top:-216;width:51;height:104" coordorigin="6579,-216" coordsize="51,104">
              <v:shape style="position:absolute;left:6579;top:-216;width:51;height:104" coordorigin="6579,-216" coordsize="51,104" path="m6602,-182l6589,-182,6589,-128,6590,-121,6598,-113,6605,-111,6629,-111,6629,-122,6610,-122,6606,-123,6605,-125,6603,-127,6602,-131,6602,-182xe" filled="t" fillcolor="#231F20" stroked="f">
                <v:path arrowok="t"/>
                <v:fill type="solid"/>
              </v:shape>
              <v:shape style="position:absolute;left:6579;top:-216;width:51;height:104" coordorigin="6579,-216" coordsize="51,104" path="m6629,-193l6579,-193,6579,-182,6629,-182,6629,-193xe" filled="t" fillcolor="#231F20" stroked="f">
                <v:path arrowok="t"/>
                <v:fill type="solid"/>
              </v:shape>
              <v:shape style="position:absolute;left:6579;top:-216;width:51;height:104" coordorigin="6579,-216" coordsize="51,104" path="m6602,-216l6589,-216,6589,-193,6602,-193,6602,-216xe" filled="t" fillcolor="#231F20" stroked="f">
                <v:path arrowok="t"/>
                <v:fill type="solid"/>
              </v:shape>
            </v:group>
            <v:group style="position:absolute;left:6641;top:-195;width:62;height:85" coordorigin="6641,-195" coordsize="62,85">
              <v:shape style="position:absolute;left:6641;top:-195;width:62;height:85" coordorigin="6641,-195" coordsize="62,85" path="m6641,-128l6641,-114,6646,-112,6651,-111,6661,-110,6665,-109,6680,-109,6688,-111,6694,-116,6700,-120,6665,-120,6660,-121,6656,-122,6651,-123,6646,-125,6641,-128xe" filled="t" fillcolor="#231F20" stroked="f">
                <v:path arrowok="t"/>
                <v:fill type="solid"/>
              </v:shape>
              <v:shape style="position:absolute;left:6641;top:-195;width:62;height:85" coordorigin="6641,-195" coordsize="62,85" path="m6678,-195l6663,-195,6655,-192,6644,-184,6642,-178,6642,-164,6643,-159,6647,-156,6651,-152,6657,-150,6665,-148,6670,-147,6678,-145,6683,-143,6688,-139,6689,-136,6689,-129,6688,-126,6684,-123,6681,-121,6676,-120,6700,-120,6703,-126,6703,-140,6665,-160,6661,-162,6656,-166,6655,-168,6655,-175,6656,-178,6663,-182,6668,-183,6699,-183,6699,-190,6695,-192,6691,-193,6682,-194,6678,-195xe" filled="t" fillcolor="#231F20" stroked="f">
                <v:path arrowok="t"/>
                <v:fill type="solid"/>
              </v:shape>
              <v:shape style="position:absolute;left:6641;top:-195;width:62;height:85" coordorigin="6641,-195" coordsize="62,85" path="m6699,-183l6679,-183,6683,-183,6687,-182,6691,-181,6695,-179,6699,-178,6699,-18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Fig.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top="1480" w:bottom="280" w:left="1060" w:right="860"/>
        </w:sectPr>
      </w:pPr>
    </w:p>
    <w:p>
      <w:pPr>
        <w:pStyle w:val="BodyText"/>
        <w:numPr>
          <w:ilvl w:val="1"/>
          <w:numId w:val="7"/>
        </w:numPr>
        <w:tabs>
          <w:tab w:pos="403" w:val="left" w:leader="none"/>
        </w:tabs>
        <w:spacing w:line="249" w:lineRule="auto" w:before="66"/>
        <w:ind w:left="404" w:right="0" w:hanging="286"/>
        <w:jc w:val="both"/>
      </w:pPr>
      <w:r>
        <w:rPr/>
        <w:pict>
          <v:group style="position:absolute;margin-left:51.190208pt;margin-top:52.799034pt;width:522.403758pt;height:46.99838pt;mso-position-horizontal-relative:page;mso-position-vertical-relative:page;z-index:-10015" coordorigin="1024,1056" coordsize="10448,940">
            <v:group style="position:absolute;left:1844;top:1850;width:9448;height:12" coordorigin="1844,1850" coordsize="9448,12">
              <v:shape style="position:absolute;left:1844;top:1850;width:9448;height:12" coordorigin="1844,1850" coordsize="9448,12" path="m1844,1862l5168,1862,5343,1856,5518,1862,8143,1862,8318,1850,8493,1862,11292,1862e" filled="f" stroked="t" strokeweight=".495602pt" strokecolor="#231F20">
                <v:path arrowok="t"/>
              </v:shape>
            </v:group>
            <v:group style="position:absolute;left:1844;top:1832;width:30;height:30" coordorigin="1844,1832" coordsize="30,30">
              <v:shape style="position:absolute;left:1844;top:1832;width:30;height:30" coordorigin="1844,1832" coordsize="30,30" path="m1874,1862l1874,1854,1871,1846,1865,1841,1860,1835,1852,1832,1844,1832e" filled="f" stroked="t" strokeweight=".247801pt" strokecolor="#231F20">
                <v:path arrowok="t"/>
              </v:shape>
            </v:group>
            <v:group style="position:absolute;left:1989;top:1832;width:59;height:30" coordorigin="1989,1832" coordsize="59,30">
              <v:shape style="position:absolute;left:1989;top:1832;width:59;height:30" coordorigin="1989,1832" coordsize="59,30" path="m2049,1862l2049,1854,2046,1846,2040,1841,2035,1835,2027,1832,2019,1832,2011,1832,2004,1835,1998,1841,1993,1846,1989,1854,1989,1862e" filled="f" stroked="t" strokeweight=".247801pt" strokecolor="#231F20">
                <v:path arrowok="t"/>
              </v:shape>
            </v:group>
            <v:group style="position:absolute;left:2164;top:1832;width:59;height:30" coordorigin="2164,1832" coordsize="59,30">
              <v:shape style="position:absolute;left:2164;top:1832;width:59;height:30" coordorigin="2164,1832" coordsize="59,30" path="m2224,1862l2224,1854,2221,1846,2215,1841,2210,1835,2202,1832,2194,1832,2186,1832,2179,1835,2173,1841,2167,1846,2164,1854,2164,1862e" filled="f" stroked="t" strokeweight=".247801pt" strokecolor="#231F20">
                <v:path arrowok="t"/>
              </v:shape>
            </v:group>
            <v:group style="position:absolute;left:2339;top:1832;width:59;height:30" coordorigin="2339,1832" coordsize="59,30">
              <v:shape style="position:absolute;left:2339;top:1832;width:59;height:30" coordorigin="2339,1832" coordsize="59,30" path="m2399,1862l2399,1854,2396,1846,2390,1841,2384,1835,2377,1832,2369,1832,2361,1832,2354,1835,2348,1841,2342,1846,2339,1854,2339,1862e" filled="f" stroked="t" strokeweight=".247801pt" strokecolor="#231F20">
                <v:path arrowok="t"/>
              </v:shape>
            </v:group>
            <v:group style="position:absolute;left:2514;top:1832;width:59;height:30" coordorigin="2514,1832" coordsize="59,30">
              <v:shape style="position:absolute;left:2514;top:1832;width:59;height:30" coordorigin="2514,1832" coordsize="59,30" path="m2574,1862l2574,1854,2571,1846,2565,1841,2559,1835,2552,1832,2544,1832,2536,1832,2529,1835,2523,1841,2517,1846,2514,1854,2514,1862e" filled="f" stroked="t" strokeweight=".247801pt" strokecolor="#231F20">
                <v:path arrowok="t"/>
              </v:shape>
            </v:group>
            <v:group style="position:absolute;left:2689;top:1832;width:59;height:30" coordorigin="2689,1832" coordsize="59,30">
              <v:shape style="position:absolute;left:2689;top:1832;width:59;height:30" coordorigin="2689,1832" coordsize="59,30" path="m2749,1862l2749,1854,2746,1846,2740,1841,2734,1835,2727,1832,2719,1832,2711,1832,2704,1835,2698,1841,2692,1846,2689,1854,2689,1862e" filled="f" stroked="t" strokeweight=".247801pt" strokecolor="#231F20">
                <v:path arrowok="t"/>
              </v:shape>
            </v:group>
            <v:group style="position:absolute;left:2864;top:1832;width:59;height:30" coordorigin="2864,1832" coordsize="59,30">
              <v:shape style="position:absolute;left:2864;top:1832;width:59;height:30" coordorigin="2864,1832" coordsize="59,30" path="m2924,1862l2924,1854,2921,1846,2915,1841,2909,1835,2902,1832,2894,1832,2886,1832,2878,1835,2873,1841,2867,1846,2864,1854,2864,1862e" filled="f" stroked="t" strokeweight=".247801pt" strokecolor="#231F20">
                <v:path arrowok="t"/>
              </v:shape>
            </v:group>
            <v:group style="position:absolute;left:3039;top:1832;width:59;height:30" coordorigin="3039,1832" coordsize="59,30">
              <v:shape style="position:absolute;left:3039;top:1832;width:59;height:30" coordorigin="3039,1832" coordsize="59,30" path="m3099,1862l3099,1854,3095,1846,3090,1841,3084,1835,3077,1832,3069,1832,3061,1832,3053,1835,3048,1841,3042,1846,3039,1854,3039,1862e" filled="f" stroked="t" strokeweight=".247801pt" strokecolor="#231F20">
                <v:path arrowok="t"/>
              </v:shape>
            </v:group>
            <v:group style="position:absolute;left:3214;top:1832;width:59;height:30" coordorigin="3214,1832" coordsize="59,30">
              <v:shape style="position:absolute;left:3214;top:1832;width:59;height:30" coordorigin="3214,1832" coordsize="59,30" path="m3274,1862l3274,1854,3270,1846,3265,1841,3259,1835,3252,1832,3244,1832,3236,1832,3228,1835,3223,1841,3217,1846,3214,1854,3214,1862e" filled="f" stroked="t" strokeweight=".247801pt" strokecolor="#231F20">
                <v:path arrowok="t"/>
              </v:shape>
            </v:group>
            <v:group style="position:absolute;left:3389;top:1832;width:59;height:30" coordorigin="3389,1832" coordsize="59,30">
              <v:shape style="position:absolute;left:3389;top:1832;width:59;height:30" coordorigin="3389,1832" coordsize="59,30" path="m3449,1862l3449,1854,3445,1846,3440,1841,3434,1835,3427,1832,3419,1832,3411,1832,3403,1835,3398,1841,3392,1846,3389,1854,3389,1862e" filled="f" stroked="t" strokeweight=".247801pt" strokecolor="#231F20">
                <v:path arrowok="t"/>
              </v:shape>
            </v:group>
            <v:group style="position:absolute;left:3564;top:1832;width:59;height:30" coordorigin="3564,1832" coordsize="59,30">
              <v:shape style="position:absolute;left:3564;top:1832;width:59;height:30" coordorigin="3564,1832" coordsize="59,30" path="m3623,1862l3623,1854,3620,1846,3615,1841,3609,1835,3602,1832,3594,1832,3586,1832,3578,1835,3573,1841,3567,1846,3564,1854,3564,1862e" filled="f" stroked="t" strokeweight=".247801pt" strokecolor="#231F20">
                <v:path arrowok="t"/>
              </v:shape>
            </v:group>
            <v:group style="position:absolute;left:3739;top:1832;width:59;height:30" coordorigin="3739,1832" coordsize="59,30">
              <v:shape style="position:absolute;left:3739;top:1832;width:59;height:30" coordorigin="3739,1832" coordsize="59,30" path="m3798,1862l3798,1854,3795,1846,3790,1841,3784,1835,3777,1832,3769,1832,3761,1832,3753,1835,3748,1841,3742,1846,3739,1854,3739,1862e" filled="f" stroked="t" strokeweight=".247801pt" strokecolor="#231F20">
                <v:path arrowok="t"/>
              </v:shape>
            </v:group>
            <v:group style="position:absolute;left:3914;top:1832;width:59;height:30" coordorigin="3914,1832" coordsize="59,30">
              <v:shape style="position:absolute;left:3914;top:1832;width:59;height:30" coordorigin="3914,1832" coordsize="59,30" path="m3973,1862l3973,1854,3970,1846,3965,1841,3959,1835,3952,1832,3944,1832,3936,1832,3928,1835,3923,1841,3917,1846,3914,1854,3914,1862e" filled="f" stroked="t" strokeweight=".247801pt" strokecolor="#231F20">
                <v:path arrowok="t"/>
              </v:shape>
            </v:group>
            <v:group style="position:absolute;left:4089;top:1832;width:59;height:30" coordorigin="4089,1832" coordsize="59,30">
              <v:shape style="position:absolute;left:4089;top:1832;width:59;height:30" coordorigin="4089,1832" coordsize="59,30" path="m4148,1862l4148,1854,4145,1846,4140,1841,4134,1835,4127,1832,4119,1832,4111,1832,4103,1835,4098,1841,4092,1846,4089,1854,4089,1862e" filled="f" stroked="t" strokeweight=".247801pt" strokecolor="#231F20">
                <v:path arrowok="t"/>
              </v:shape>
            </v:group>
            <v:group style="position:absolute;left:4264;top:1832;width:59;height:30" coordorigin="4264,1832" coordsize="59,30">
              <v:shape style="position:absolute;left:4264;top:1832;width:59;height:30" coordorigin="4264,1832" coordsize="59,30" path="m4323,1862l4323,1854,4320,1846,4315,1841,4309,1835,4301,1832,4294,1832,4286,1832,4278,1835,4273,1841,4267,1846,4264,1854,4264,1862e" filled="f" stroked="t" strokeweight=".247801pt" strokecolor="#231F20">
                <v:path arrowok="t"/>
              </v:shape>
            </v:group>
            <v:group style="position:absolute;left:4439;top:1832;width:59;height:30" coordorigin="4439,1832" coordsize="59,30">
              <v:shape style="position:absolute;left:4439;top:1832;width:59;height:30" coordorigin="4439,1832" coordsize="59,30" path="m4498,1862l4498,1854,4495,1846,4490,1841,4484,1835,4476,1832,4469,1832,4461,1832,4453,1835,4448,1841,4442,1846,4439,1854,4439,1862e" filled="f" stroked="t" strokeweight=".247801pt" strokecolor="#231F20">
                <v:path arrowok="t"/>
              </v:shape>
            </v:group>
            <v:group style="position:absolute;left:4614;top:1832;width:59;height:30" coordorigin="4614,1832" coordsize="59,30">
              <v:shape style="position:absolute;left:4614;top:1832;width:59;height:30" coordorigin="4614,1832" coordsize="59,30" path="m4673,1862l4673,1854,4670,1846,4665,1841,4659,1835,4651,1832,4643,1832,4636,1832,4628,1835,4622,1841,4617,1846,4614,1854,4614,1862e" filled="f" stroked="t" strokeweight=".247801pt" strokecolor="#231F20">
                <v:path arrowok="t"/>
              </v:shape>
            </v:group>
            <v:group style="position:absolute;left:4789;top:1832;width:59;height:30" coordorigin="4789,1832" coordsize="59,30">
              <v:shape style="position:absolute;left:4789;top:1832;width:59;height:30" coordorigin="4789,1832" coordsize="59,30" path="m4848,1862l4848,1854,4845,1846,4839,1841,4834,1835,4826,1832,4818,1832,4811,1832,4803,1835,4797,1841,4792,1846,4789,1854,4789,1862e" filled="f" stroked="t" strokeweight=".247801pt" strokecolor="#231F20">
                <v:path arrowok="t"/>
              </v:shape>
            </v:group>
            <v:group style="position:absolute;left:4964;top:1832;width:59;height:30" coordorigin="4964,1832" coordsize="59,30">
              <v:shape style="position:absolute;left:4964;top:1832;width:59;height:30" coordorigin="4964,1832" coordsize="59,30" path="m5023,1862l5023,1854,5020,1846,5014,1841,5009,1835,5001,1832,4993,1832,4986,1832,4978,1835,4972,1841,4967,1846,4964,1854,4964,1862e" filled="f" stroked="t" strokeweight=".247801pt" strokecolor="#231F20">
                <v:path arrowok="t"/>
              </v:shape>
            </v:group>
            <v:group style="position:absolute;left:5139;top:1832;width:59;height:30" coordorigin="5139,1832" coordsize="59,30">
              <v:shape style="position:absolute;left:5139;top:1832;width:59;height:30" coordorigin="5139,1832" coordsize="59,30" path="m5198,1862l5198,1854,5195,1846,5189,1841,5184,1835,5176,1832,5168,1832,5160,1832,5153,1835,5147,1841,5142,1846,5139,1854,5139,1862e" filled="f" stroked="t" strokeweight=".247801pt" strokecolor="#231F20">
                <v:path arrowok="t"/>
              </v:shape>
            </v:group>
            <v:group style="position:absolute;left:5314;top:1826;width:59;height:36" coordorigin="5314,1826" coordsize="59,36">
              <v:shape style="position:absolute;left:5314;top:1826;width:59;height:36" coordorigin="5314,1826" coordsize="59,36" path="m5373,1862l5373,1856,5373,1848,5370,1840,5364,1835,5359,1829,5351,1826,5343,1826,5335,1826,5328,1829,5322,1835,5317,1840,5314,1848,5314,1856,5314,1862e" filled="f" stroked="t" strokeweight=".247801pt" strokecolor="#231F20">
                <v:path arrowok="t"/>
              </v:shape>
            </v:group>
            <v:group style="position:absolute;left:5489;top:1832;width:59;height:30" coordorigin="5489,1832" coordsize="59,30">
              <v:shape style="position:absolute;left:5489;top:1832;width:59;height:30" coordorigin="5489,1832" coordsize="59,30" path="m5548,1862l5548,1854,5545,1846,5539,1841,5534,1835,5526,1832,5518,1832,5510,1832,5503,1835,5497,1841,5492,1846,5489,1854,5489,1862e" filled="f" stroked="t" strokeweight=".247801pt" strokecolor="#231F20">
                <v:path arrowok="t"/>
              </v:shape>
            </v:group>
            <v:group style="position:absolute;left:5664;top:1832;width:59;height:30" coordorigin="5664,1832" coordsize="59,30">
              <v:shape style="position:absolute;left:5664;top:1832;width:59;height:30" coordorigin="5664,1832" coordsize="59,30" path="m5723,1862l5723,1854,5720,1846,5714,1841,5709,1835,5701,1832,5693,1832,5685,1832,5678,1835,5672,1841,5667,1846,5664,1854,5664,1862e" filled="f" stroked="t" strokeweight=".247801pt" strokecolor="#231F20">
                <v:path arrowok="t"/>
              </v:shape>
            </v:group>
            <v:group style="position:absolute;left:5838;top:1832;width:59;height:30" coordorigin="5838,1832" coordsize="59,30">
              <v:shape style="position:absolute;left:5838;top:1832;width:59;height:30" coordorigin="5838,1832" coordsize="59,30" path="m5898,1862l5898,1854,5895,1846,5889,1841,5884,1835,5876,1832,5868,1832,5860,1832,5853,1835,5847,1841,5842,1846,5838,1854,5838,1862e" filled="f" stroked="t" strokeweight=".247801pt" strokecolor="#231F20">
                <v:path arrowok="t"/>
              </v:shape>
            </v:group>
            <v:group style="position:absolute;left:6013;top:1832;width:59;height:30" coordorigin="6013,1832" coordsize="59,30">
              <v:shape style="position:absolute;left:6013;top:1832;width:59;height:30" coordorigin="6013,1832" coordsize="59,30" path="m6073,1862l6073,1854,6070,1846,6064,1841,6059,1835,6051,1832,6043,1832,6035,1832,6028,1835,6022,1841,6017,1846,6013,1854,6013,1862e" filled="f" stroked="t" strokeweight=".247801pt" strokecolor="#231F20">
                <v:path arrowok="t"/>
              </v:shape>
            </v:group>
            <v:group style="position:absolute;left:6188;top:1832;width:59;height:30" coordorigin="6188,1832" coordsize="59,30">
              <v:shape style="position:absolute;left:6188;top:1832;width:59;height:30" coordorigin="6188,1832" coordsize="59,30" path="m6248,1862l6248,1854,6245,1846,6239,1841,6234,1835,6226,1832,6218,1832,6210,1832,6203,1835,6197,1841,6192,1846,6188,1854,6188,1862e" filled="f" stroked="t" strokeweight=".247801pt" strokecolor="#231F20">
                <v:path arrowok="t"/>
              </v:shape>
            </v:group>
            <v:group style="position:absolute;left:6363;top:1832;width:59;height:30" coordorigin="6363,1832" coordsize="59,30">
              <v:shape style="position:absolute;left:6363;top:1832;width:59;height:30" coordorigin="6363,1832" coordsize="59,30" path="m6423,1862l6423,1854,6420,1846,6414,1841,6409,1835,6401,1832,6393,1832,6385,1832,6378,1835,6372,1841,6366,1846,6363,1854,6363,1862e" filled="f" stroked="t" strokeweight=".247801pt" strokecolor="#231F20">
                <v:path arrowok="t"/>
              </v:shape>
            </v:group>
            <v:group style="position:absolute;left:6538;top:1832;width:59;height:30" coordorigin="6538,1832" coordsize="59,30">
              <v:shape style="position:absolute;left:6538;top:1832;width:59;height:30" coordorigin="6538,1832" coordsize="59,30" path="m6598,1862l6598,1854,6595,1846,6589,1841,6583,1835,6576,1832,6568,1832,6560,1832,6553,1835,6547,1841,6541,1846,6538,1854,6538,1862e" filled="f" stroked="t" strokeweight=".247801pt" strokecolor="#231F20">
                <v:path arrowok="t"/>
              </v:shape>
            </v:group>
            <v:group style="position:absolute;left:6713;top:1832;width:59;height:30" coordorigin="6713,1832" coordsize="59,30">
              <v:shape style="position:absolute;left:6713;top:1832;width:59;height:30" coordorigin="6713,1832" coordsize="59,30" path="m6773,1862l6773,1854,6770,1846,6764,1841,6758,1835,6751,1832,6743,1832,6735,1832,6728,1835,6722,1841,6716,1846,6713,1854,6713,1862e" filled="f" stroked="t" strokeweight=".247801pt" strokecolor="#231F20">
                <v:path arrowok="t"/>
              </v:shape>
            </v:group>
            <v:group style="position:absolute;left:6888;top:1832;width:59;height:30" coordorigin="6888,1832" coordsize="59,30">
              <v:shape style="position:absolute;left:6888;top:1832;width:59;height:30" coordorigin="6888,1832" coordsize="59,30" path="m6948,1862l6948,1854,6945,1846,6939,1841,6933,1835,6926,1832,6918,1832,6910,1832,6903,1835,6897,1841,6891,1846,6888,1854,6888,1862e" filled="f" stroked="t" strokeweight=".247801pt" strokecolor="#231F20">
                <v:path arrowok="t"/>
              </v:shape>
            </v:group>
            <v:group style="position:absolute;left:7063;top:1832;width:59;height:30" coordorigin="7063,1832" coordsize="59,30">
              <v:shape style="position:absolute;left:7063;top:1832;width:59;height:30" coordorigin="7063,1832" coordsize="59,30" path="m7123,1862l7123,1854,7120,1846,7114,1841,7108,1835,7101,1832,7093,1832,7085,1832,7077,1835,7072,1841,7066,1846,7063,1854,7063,1862e" filled="f" stroked="t" strokeweight=".247801pt" strokecolor="#231F20">
                <v:path arrowok="t"/>
              </v:shape>
            </v:group>
            <v:group style="position:absolute;left:7238;top:1832;width:59;height:30" coordorigin="7238,1832" coordsize="59,30">
              <v:shape style="position:absolute;left:7238;top:1832;width:59;height:30" coordorigin="7238,1832" coordsize="59,30" path="m7298,1862l7298,1854,7294,1846,7289,1841,7283,1835,7276,1832,7268,1832,7260,1832,7252,1835,7247,1841,7241,1846,7238,1854,7238,1862e" filled="f" stroked="t" strokeweight=".247801pt" strokecolor="#231F20">
                <v:path arrowok="t"/>
              </v:shape>
            </v:group>
            <v:group style="position:absolute;left:7413;top:1832;width:59;height:30" coordorigin="7413,1832" coordsize="59,30">
              <v:shape style="position:absolute;left:7413;top:1832;width:59;height:30" coordorigin="7413,1832" coordsize="59,30" path="m7473,1862l7473,1854,7469,1846,7464,1841,7458,1835,7451,1832,7443,1832,7435,1832,7427,1835,7422,1841,7416,1846,7413,1854,7413,1862e" filled="f" stroked="t" strokeweight=".247801pt" strokecolor="#231F20">
                <v:path arrowok="t"/>
              </v:shape>
            </v:group>
            <v:group style="position:absolute;left:7588;top:1832;width:59;height:30" coordorigin="7588,1832" coordsize="59,30">
              <v:shape style="position:absolute;left:7588;top:1832;width:59;height:30" coordorigin="7588,1832" coordsize="59,30" path="m7648,1862l7648,1854,7644,1846,7639,1841,7633,1835,7626,1832,7618,1832,7610,1832,7602,1835,7597,1841,7591,1846,7588,1854,7588,1862e" filled="f" stroked="t" strokeweight=".247801pt" strokecolor="#231F20">
                <v:path arrowok="t"/>
              </v:shape>
            </v:group>
            <v:group style="position:absolute;left:7763;top:1832;width:59;height:30" coordorigin="7763,1832" coordsize="59,30">
              <v:shape style="position:absolute;left:7763;top:1832;width:59;height:30" coordorigin="7763,1832" coordsize="59,30" path="m7822,1862l7822,1854,7819,1846,7814,1841,7808,1835,7801,1832,7793,1832,7785,1832,7777,1835,7772,1841,7766,1846,7763,1854,7763,1862e" filled="f" stroked="t" strokeweight=".247801pt" strokecolor="#231F20">
                <v:path arrowok="t"/>
              </v:shape>
            </v:group>
            <v:group style="position:absolute;left:7938;top:1832;width:59;height:30" coordorigin="7938,1832" coordsize="59,30">
              <v:shape style="position:absolute;left:7938;top:1832;width:59;height:30" coordorigin="7938,1832" coordsize="59,30" path="m7997,1862l7997,1854,7994,1846,7989,1841,7983,1835,7976,1832,7968,1832,7960,1832,7952,1835,7947,1841,7941,1846,7938,1854,7938,1862e" filled="f" stroked="t" strokeweight=".247801pt" strokecolor="#231F20">
                <v:path arrowok="t"/>
              </v:shape>
            </v:group>
            <v:group style="position:absolute;left:8113;top:1832;width:59;height:30" coordorigin="8113,1832" coordsize="59,30">
              <v:shape style="position:absolute;left:8113;top:1832;width:59;height:30" coordorigin="8113,1832" coordsize="59,30" path="m8172,1862l8172,1854,8169,1846,8164,1841,8158,1835,8151,1832,8143,1832,8135,1832,8127,1835,8122,1841,8116,1846,8113,1854,8113,1862e" filled="f" stroked="t" strokeweight=".247801pt" strokecolor="#231F20">
                <v:path arrowok="t"/>
              </v:shape>
            </v:group>
            <v:group style="position:absolute;left:8288;top:1820;width:59;height:42" coordorigin="8288,1820" coordsize="59,42">
              <v:shape style="position:absolute;left:8288;top:1820;width:59;height:42" coordorigin="8288,1820" coordsize="59,42" path="m8346,1862l8347,1858,8347,1850,8347,1842,8344,1834,8339,1829,8333,1823,8326,1820,8318,1820,8310,1820,8302,1823,8297,1829,8291,1834,8288,1842,8288,1850,8288,1858,8290,1862e" filled="f" stroked="t" strokeweight=".247801pt" strokecolor="#231F20">
                <v:path arrowok="t"/>
              </v:shape>
            </v:group>
            <v:group style="position:absolute;left:8463;top:1832;width:59;height:30" coordorigin="8463,1832" coordsize="59,30">
              <v:shape style="position:absolute;left:8463;top:1832;width:59;height:30" coordorigin="8463,1832" coordsize="59,30" path="m8522,1862l8522,1854,8519,1846,8514,1841,8508,1835,8500,1832,8493,1832,8485,1832,8477,1835,8472,1841,8466,1846,8463,1854,8463,1862e" filled="f" stroked="t" strokeweight=".247801pt" strokecolor="#231F20">
                <v:path arrowok="t"/>
              </v:shape>
            </v:group>
            <v:group style="position:absolute;left:8638;top:1832;width:59;height:30" coordorigin="8638,1832" coordsize="59,30">
              <v:shape style="position:absolute;left:8638;top:1832;width:59;height:30" coordorigin="8638,1832" coordsize="59,30" path="m8697,1862l8697,1854,8694,1846,8689,1841,8683,1835,8675,1832,8668,1832,8660,1832,8652,1835,8647,1841,8641,1846,8638,1854,8638,1862e" filled="f" stroked="t" strokeweight=".247801pt" strokecolor="#231F20">
                <v:path arrowok="t"/>
              </v:shape>
            </v:group>
            <v:group style="position:absolute;left:8813;top:1832;width:59;height:30" coordorigin="8813,1832" coordsize="59,30">
              <v:shape style="position:absolute;left:8813;top:1832;width:59;height:30" coordorigin="8813,1832" coordsize="59,30" path="m8872,1862l8872,1854,8869,1846,8864,1841,8858,1835,8850,1832,8843,1832,8835,1832,8827,1835,8821,1841,8816,1846,8813,1854,8813,1862e" filled="f" stroked="t" strokeweight=".247801pt" strokecolor="#231F20">
                <v:path arrowok="t"/>
              </v:shape>
            </v:group>
            <v:group style="position:absolute;left:8988;top:1832;width:59;height:30" coordorigin="8988,1832" coordsize="59,30">
              <v:shape style="position:absolute;left:8988;top:1832;width:59;height:30" coordorigin="8988,1832" coordsize="59,30" path="m9047,1862l9047,1854,9044,1846,9038,1841,9033,1835,9025,1832,9017,1832,9010,1832,9002,1835,8996,1841,8991,1846,8988,1854,8988,1862e" filled="f" stroked="t" strokeweight=".247801pt" strokecolor="#231F20">
                <v:path arrowok="t"/>
              </v:shape>
            </v:group>
            <v:group style="position:absolute;left:9163;top:1832;width:59;height:30" coordorigin="9163,1832" coordsize="59,30">
              <v:shape style="position:absolute;left:9163;top:1832;width:59;height:30" coordorigin="9163,1832" coordsize="59,30" path="m9222,1862l9222,1854,9219,1846,9213,1841,9208,1835,9200,1832,9192,1832,9185,1832,9177,1835,9171,1841,9166,1846,9163,1854,9163,1862e" filled="f" stroked="t" strokeweight=".247801pt" strokecolor="#231F20">
                <v:path arrowok="t"/>
              </v:shape>
            </v:group>
            <v:group style="position:absolute;left:9338;top:1832;width:59;height:30" coordorigin="9338,1832" coordsize="59,30">
              <v:shape style="position:absolute;left:9338;top:1832;width:59;height:30" coordorigin="9338,1832" coordsize="59,30" path="m9397,1862l9397,1854,9394,1846,9388,1841,9383,1835,9375,1832,9367,1832,9359,1832,9352,1835,9346,1841,9341,1846,9338,1854,9338,1862e" filled="f" stroked="t" strokeweight=".247801pt" strokecolor="#231F20">
                <v:path arrowok="t"/>
              </v:shape>
            </v:group>
            <v:group style="position:absolute;left:9513;top:1832;width:59;height:30" coordorigin="9513,1832" coordsize="59,30">
              <v:shape style="position:absolute;left:9513;top:1832;width:59;height:30" coordorigin="9513,1832" coordsize="59,30" path="m9572,1862l9572,1854,9569,1846,9563,1841,9558,1835,9550,1832,9542,1832,9534,1832,9527,1835,9521,1841,9516,1846,9513,1854,9513,1862e" filled="f" stroked="t" strokeweight=".247801pt" strokecolor="#231F20">
                <v:path arrowok="t"/>
              </v:shape>
            </v:group>
            <v:group style="position:absolute;left:9688;top:1832;width:59;height:30" coordorigin="9688,1832" coordsize="59,30">
              <v:shape style="position:absolute;left:9688;top:1832;width:59;height:30" coordorigin="9688,1832" coordsize="59,30" path="m9747,1862l9747,1854,9744,1846,9738,1841,9733,1835,9725,1832,9717,1832,9709,1832,9702,1835,9696,1841,9691,1846,9688,1854,9688,1862e" filled="f" stroked="t" strokeweight=".247801pt" strokecolor="#231F20">
                <v:path arrowok="t"/>
              </v:shape>
            </v:group>
            <v:group style="position:absolute;left:9863;top:1832;width:59;height:30" coordorigin="9863,1832" coordsize="59,30">
              <v:shape style="position:absolute;left:9863;top:1832;width:59;height:30" coordorigin="9863,1832" coordsize="59,30" path="m9922,1862l9922,1854,9919,1846,9913,1841,9908,1835,9900,1832,9892,1832,9884,1832,9877,1835,9871,1841,9866,1846,9863,1854,9863,1862e" filled="f" stroked="t" strokeweight=".247801pt" strokecolor="#231F20">
                <v:path arrowok="t"/>
              </v:shape>
            </v:group>
            <v:group style="position:absolute;left:10037;top:1832;width:59;height:30" coordorigin="10037,1832" coordsize="59,30">
              <v:shape style="position:absolute;left:10037;top:1832;width:59;height:30" coordorigin="10037,1832" coordsize="59,30" path="m10097,1862l10097,1854,10094,1846,10088,1841,10083,1835,10075,1832,10067,1832,10059,1832,10052,1835,10046,1841,10041,1846,10037,1854,10037,1862e" filled="f" stroked="t" strokeweight=".247801pt" strokecolor="#231F20">
                <v:path arrowok="t"/>
              </v:shape>
            </v:group>
            <v:group style="position:absolute;left:10212;top:1832;width:59;height:30" coordorigin="10212,1832" coordsize="59,30">
              <v:shape style="position:absolute;left:10212;top:1832;width:59;height:30" coordorigin="10212,1832" coordsize="59,30" path="m10272,1862l10272,1854,10269,1846,10263,1841,10258,1835,10250,1832,10242,1832,10234,1832,10227,1835,10221,1841,10216,1846,10212,1854,10212,1862e" filled="f" stroked="t" strokeweight=".247801pt" strokecolor="#231F20">
                <v:path arrowok="t"/>
              </v:shape>
            </v:group>
            <v:group style="position:absolute;left:10387;top:1832;width:59;height:30" coordorigin="10387,1832" coordsize="59,30">
              <v:shape style="position:absolute;left:10387;top:1832;width:59;height:30" coordorigin="10387,1832" coordsize="59,30" path="m10447,1862l10447,1854,10444,1846,10438,1841,10433,1835,10425,1832,10417,1832,10409,1832,10402,1835,10396,1841,10391,1846,10387,1854,10387,1862e" filled="f" stroked="t" strokeweight=".247801pt" strokecolor="#231F20">
                <v:path arrowok="t"/>
              </v:shape>
            </v:group>
            <v:group style="position:absolute;left:10562;top:1832;width:59;height:30" coordorigin="10562,1832" coordsize="59,30">
              <v:shape style="position:absolute;left:10562;top:1832;width:59;height:30" coordorigin="10562,1832" coordsize="59,30" path="m10622,1862l10622,1854,10619,1846,10613,1841,10608,1835,10600,1832,10592,1832,10584,1832,10577,1835,10571,1841,10565,1846,10562,1854,10562,1862e" filled="f" stroked="t" strokeweight=".247801pt" strokecolor="#231F20">
                <v:path arrowok="t"/>
              </v:shape>
            </v:group>
            <v:group style="position:absolute;left:10737;top:1832;width:59;height:30" coordorigin="10737,1832" coordsize="59,30">
              <v:shape style="position:absolute;left:10737;top:1832;width:59;height:30" coordorigin="10737,1832" coordsize="59,30" path="m10797,1862l10797,1854,10794,1846,10788,1841,10782,1835,10775,1832,10767,1832,10759,1832,10752,1835,10746,1841,10740,1846,10737,1854,10737,1862e" filled="f" stroked="t" strokeweight=".247801pt" strokecolor="#231F20">
                <v:path arrowok="t"/>
              </v:shape>
            </v:group>
            <v:group style="position:absolute;left:10912;top:1832;width:59;height:30" coordorigin="10912,1832" coordsize="59,30">
              <v:shape style="position:absolute;left:10912;top:1832;width:59;height:30" coordorigin="10912,1832" coordsize="59,30" path="m10972,1862l10972,1854,10969,1846,10963,1841,10957,1835,10950,1832,10942,1832,10934,1832,10927,1835,10921,1841,10915,1846,10912,1854,10912,1862e" filled="f" stroked="t" strokeweight=".247801pt" strokecolor="#231F20">
                <v:path arrowok="t"/>
              </v:shape>
            </v:group>
            <v:group style="position:absolute;left:11087;top:1832;width:59;height:30" coordorigin="11087,1832" coordsize="59,30">
              <v:shape style="position:absolute;left:11087;top:1832;width:59;height:30" coordorigin="11087,1832" coordsize="59,30" path="m11147,1862l11147,1854,11144,1846,11138,1841,11132,1835,11125,1832,11117,1832,11109,1832,11101,1835,11096,1841,11090,1846,11087,1854,11087,1862e" filled="f" stroked="t" strokeweight=".247801pt" strokecolor="#231F20">
                <v:path arrowok="t"/>
              </v:shape>
            </v:group>
            <v:group style="position:absolute;left:11262;top:1832;width:59;height:30" coordorigin="11262,1832" coordsize="59,30">
              <v:shape style="position:absolute;left:11262;top:1832;width:59;height:30" coordorigin="11262,1832" coordsize="59,30" path="m11322,1862l11322,1854,11319,1846,11313,1841,11307,1835,11300,1832,11292,1832,11284,1832,11276,1835,11271,1841,11265,1846,11262,1854,11262,1862e" filled="f" stroked="t" strokeweight=".247801pt" strokecolor="#231F20">
                <v:path arrowok="t"/>
              </v:shape>
            </v:group>
            <v:group style="position:absolute;left:11467;top:1267;width:2;height:595" coordorigin="11467,1267" coordsize="2,595">
              <v:shape style="position:absolute;left:11467;top:1267;width:2;height:595" coordorigin="11467,1267" coordsize="0,595" path="m11467,1862l11467,1267e" filled="f" stroked="t" strokeweight=".495602pt" strokecolor="#231F20">
                <v:path arrowok="t"/>
              </v:shape>
            </v:group>
            <v:group style="position:absolute;left:1844;top:1267;width:9623;height:2" coordorigin="1844,1267" coordsize="9623,2">
              <v:shape style="position:absolute;left:1844;top:1267;width:9623;height:2" coordorigin="1844,1267" coordsize="9623,0" path="m1844,1267l11467,1267e" filled="f" stroked="t" strokeweight=".495602pt" strokecolor="#231F20">
                <v:path arrowok="t"/>
              </v:shape>
            </v:group>
            <v:group style="position:absolute;left:1844;top:1267;width:2;height:595" coordorigin="1844,1267" coordsize="2,595">
              <v:shape style="position:absolute;left:1844;top:1267;width:2;height:595" coordorigin="1844,1267" coordsize="0,595" path="m1844,1267l1844,1862e" filled="f" stroked="t" strokeweight=".495602pt" strokecolor="#231F20">
                <v:path arrowok="t"/>
              </v:shape>
            </v:group>
            <v:group style="position:absolute;left:1844;top:1862;width:9623;height:2" coordorigin="1844,1862" coordsize="9623,2">
              <v:shape style="position:absolute;left:1844;top:1862;width:9623;height:2" coordorigin="1844,1862" coordsize="9623,0" path="m1844,1862l11467,1862e" filled="f" stroked="t" strokeweight=".495602pt" strokecolor="#231F20">
                <v:path arrowok="t"/>
              </v:shape>
              <v:shape style="position:absolute;left:1469;top:1209;width:417;height:786" type="#_x0000_t75">
                <v:imagedata r:id="rId56" o:title=""/>
              </v:shape>
            </v:group>
            <v:group style="position:absolute;left:2544;top:1822;width:2;height:40" coordorigin="2544,1822" coordsize="2,40">
              <v:shape style="position:absolute;left:2544;top:1822;width:2;height:40" coordorigin="2544,1822" coordsize="0,40" path="m2544,1862l2544,1822e" filled="t" fillcolor="#231F20" stroked="f">
                <v:path arrowok="t"/>
                <v:fill type="solid"/>
              </v:shape>
            </v:group>
            <v:group style="position:absolute;left:2544;top:1822;width:2;height:40" coordorigin="2544,1822" coordsize="2,40">
              <v:shape style="position:absolute;left:2544;top:1822;width:2;height:40" coordorigin="2544,1822" coordsize="0,40" path="m2544,1822l2544,1862e" filled="f" stroked="t" strokeweight=".247801pt" strokecolor="#231F20">
                <v:path arrowok="t"/>
              </v:shape>
            </v:group>
            <v:group style="position:absolute;left:2544;top:1267;width:2;height:40" coordorigin="2544,1267" coordsize="2,40">
              <v:shape style="position:absolute;left:2544;top:1267;width:2;height:40" coordorigin="2544,1267" coordsize="0,40" path="m2544,1267l2544,1306e" filled="t" fillcolor="#231F20" stroked="f">
                <v:path arrowok="t"/>
                <v:fill type="solid"/>
              </v:shape>
            </v:group>
            <v:group style="position:absolute;left:2544;top:1267;width:2;height:40" coordorigin="2544,1267" coordsize="2,40">
              <v:shape style="position:absolute;left:2544;top:1267;width:2;height:40" coordorigin="2544,1267" coordsize="0,40" path="m2544,1267l2544,1306e" filled="f" stroked="t" strokeweight=".247801pt" strokecolor="#231F20">
                <v:path arrowok="t"/>
              </v:shape>
            </v:group>
            <v:group style="position:absolute;left:2525;top:1905;width:56;height:88" coordorigin="2525,1905" coordsize="56,88">
              <v:shape style="position:absolute;left:2525;top:1905;width:56;height:88" coordorigin="2525,1905" coordsize="56,88" path="m2525,1978l2525,1990,2529,1991,2533,1992,2537,1993,2541,1993,2544,1993,2558,1993,2567,1991,2575,1984,2543,1984,2540,1983,2532,1981,2528,1980,2525,1978xe" filled="t" fillcolor="#231F20" stroked="f">
                <v:path arrowok="t"/>
                <v:fill type="solid"/>
              </v:shape>
              <v:shape style="position:absolute;left:2525;top:1905;width:56;height:88" coordorigin="2525,1905" coordsize="56,88" path="m2575,1944l2554,1944,2560,1946,2564,1950,2567,1953,2569,1958,2569,1970,2567,1975,2564,1978,2560,1982,2554,1984,2575,1984,2578,1981,2581,1974,2581,1955,2578,1948,2575,1944xe" filled="t" fillcolor="#231F20" stroked="f">
                <v:path arrowok="t"/>
                <v:fill type="solid"/>
              </v:shape>
              <v:shape style="position:absolute;left:2525;top:1905;width:56;height:88" coordorigin="2525,1905" coordsize="56,88" path="m2575,1905l2529,1905,2529,1949,2532,1947,2535,1946,2541,1945,2545,1944,2575,1944,2573,1943,2567,1937,2564,1936,2539,1936,2539,1915,2575,1915,2575,1905xe" filled="t" fillcolor="#231F20" stroked="f">
                <v:path arrowok="t"/>
                <v:fill type="solid"/>
              </v:shape>
              <v:shape style="position:absolute;left:2525;top:1905;width:56;height:88" coordorigin="2525,1905" coordsize="56,88" path="m2559,1935l2548,1935,2545,1935,2543,1935,2541,1936,2539,1936,2564,1936,2559,1935xe" filled="t" fillcolor="#231F20" stroked="f">
                <v:path arrowok="t"/>
                <v:fill type="solid"/>
              </v:shape>
            </v:group>
            <v:group style="position:absolute;left:3419;top:1822;width:2;height:40" coordorigin="3419,1822" coordsize="2,40">
              <v:shape style="position:absolute;left:3419;top:1822;width:2;height:40" coordorigin="3419,1822" coordsize="0,40" path="m3419,1862l3419,1822e" filled="t" fillcolor="#231F20" stroked="f">
                <v:path arrowok="t"/>
                <v:fill type="solid"/>
              </v:shape>
            </v:group>
            <v:group style="position:absolute;left:3419;top:1822;width:2;height:40" coordorigin="3419,1822" coordsize="2,40">
              <v:shape style="position:absolute;left:3419;top:1822;width:2;height:40" coordorigin="3419,1822" coordsize="0,40" path="m3419,1822l3419,1862e" filled="f" stroked="t" strokeweight=".247801pt" strokecolor="#231F20">
                <v:path arrowok="t"/>
              </v:shape>
            </v:group>
            <v:group style="position:absolute;left:3419;top:1267;width:2;height:40" coordorigin="3419,1267" coordsize="2,40">
              <v:shape style="position:absolute;left:3419;top:1267;width:2;height:40" coordorigin="3419,1267" coordsize="0,40" path="m3419,1267l3419,1306e" filled="t" fillcolor="#231F20" stroked="f">
                <v:path arrowok="t"/>
                <v:fill type="solid"/>
              </v:shape>
            </v:group>
            <v:group style="position:absolute;left:3419;top:1267;width:2;height:40" coordorigin="3419,1267" coordsize="2,40">
              <v:shape style="position:absolute;left:3419;top:1267;width:2;height:40" coordorigin="3419,1267" coordsize="0,40" path="m3419,1267l3419,1306e" filled="f" stroked="t" strokeweight=".247801pt" strokecolor="#231F20">
                <v:path arrowok="t"/>
              </v:shape>
            </v:group>
            <v:group style="position:absolute;left:3367;top:1905;width:52;height:87" coordorigin="3367,1905" coordsize="52,87">
              <v:shape style="position:absolute;left:3367;top:1905;width:52;height:87" coordorigin="3367,1905" coordsize="52,87" path="m3418,1982l3368,1982,3368,1992,3418,1992,3418,1982xe" filled="t" fillcolor="#231F20" stroked="f">
                <v:path arrowok="t"/>
                <v:fill type="solid"/>
              </v:shape>
              <v:shape style="position:absolute;left:3367;top:1905;width:52;height:87" coordorigin="3367,1905" coordsize="52,87" path="m3399,1916l3387,1916,3387,1982,3399,1982,3399,1916xe" filled="t" fillcolor="#231F20" stroked="f">
                <v:path arrowok="t"/>
                <v:fill type="solid"/>
              </v:shape>
              <v:shape style="position:absolute;left:3367;top:1905;width:52;height:87" coordorigin="3367,1905" coordsize="52,87" path="m3399,1905l3387,1905,3367,1909,3367,1920,3387,1916,3399,1916,3399,1905xe" filled="t" fillcolor="#231F20" stroked="f">
                <v:path arrowok="t"/>
                <v:fill type="solid"/>
              </v:shape>
            </v:group>
            <v:group style="position:absolute;left:3437;top:1904;width:60;height:90" coordorigin="3437,1904" coordsize="60,90">
              <v:shape style="position:absolute;left:3437;top:1904;width:60;height:90" coordorigin="3437,1904" coordsize="60,90" path="m3477,1904l3457,1904,3450,1908,3445,1915,3439,1923,3437,1934,3437,1963,3439,1974,3450,1990,3457,1993,3477,1993,3484,1990,3488,1984,3461,1984,3456,1981,3453,1975,3450,1969,3449,1961,3449,1937,3450,1928,3456,1916,3461,1913,3488,1913,3484,1908,3477,1904xe" filled="t" fillcolor="#231F20" stroked="f">
                <v:path arrowok="t"/>
                <v:fill type="solid"/>
              </v:shape>
              <v:shape style="position:absolute;left:3437;top:1904;width:60;height:90" coordorigin="3437,1904" coordsize="60,90" path="m3488,1913l3473,1913,3478,1916,3481,1922,3484,1928,3485,1937,3485,1961,3484,1969,3481,1975,3478,1981,3473,1984,3488,1984,3489,1982,3494,1974,3497,1963,3497,1934,3494,1923,3489,1915,3488,1913xe" filled="t" fillcolor="#231F20" stroked="f">
                <v:path arrowok="t"/>
                <v:fill type="solid"/>
              </v:shape>
            </v:group>
            <v:group style="position:absolute;left:4294;top:1822;width:2;height:40" coordorigin="4294,1822" coordsize="2,40">
              <v:shape style="position:absolute;left:4294;top:1822;width:2;height:40" coordorigin="4294,1822" coordsize="0,40" path="m4294,1862l4294,1822e" filled="t" fillcolor="#231F20" stroked="f">
                <v:path arrowok="t"/>
                <v:fill type="solid"/>
              </v:shape>
            </v:group>
            <v:group style="position:absolute;left:4294;top:1822;width:2;height:40" coordorigin="4294,1822" coordsize="2,40">
              <v:shape style="position:absolute;left:4294;top:1822;width:2;height:40" coordorigin="4294,1822" coordsize="0,40" path="m4294,1822l4294,1862e" filled="f" stroked="t" strokeweight=".247801pt" strokecolor="#231F20">
                <v:path arrowok="t"/>
              </v:shape>
            </v:group>
            <v:group style="position:absolute;left:4294;top:1267;width:2;height:40" coordorigin="4294,1267" coordsize="2,40">
              <v:shape style="position:absolute;left:4294;top:1267;width:2;height:40" coordorigin="4294,1267" coordsize="0,40" path="m4294,1267l4294,1306e" filled="t" fillcolor="#231F20" stroked="f">
                <v:path arrowok="t"/>
                <v:fill type="solid"/>
              </v:shape>
            </v:group>
            <v:group style="position:absolute;left:4294;top:1267;width:2;height:40" coordorigin="4294,1267" coordsize="2,40">
              <v:shape style="position:absolute;left:4294;top:1267;width:2;height:40" coordorigin="4294,1267" coordsize="0,40" path="m4294,1267l4294,1306e" filled="f" stroked="t" strokeweight=".247801pt" strokecolor="#231F20">
                <v:path arrowok="t"/>
              </v:shape>
            </v:group>
            <v:group style="position:absolute;left:4243;top:1905;width:52;height:87" coordorigin="4243,1905" coordsize="52,87">
              <v:shape style="position:absolute;left:4243;top:1905;width:52;height:87" coordorigin="4243,1905" coordsize="52,87" path="m4294,1982l4244,1982,4244,1992,4294,1992,4294,1982xe" filled="t" fillcolor="#231F20" stroked="f">
                <v:path arrowok="t"/>
                <v:fill type="solid"/>
              </v:shape>
              <v:shape style="position:absolute;left:4243;top:1905;width:52;height:87" coordorigin="4243,1905" coordsize="52,87" path="m4275,1916l4263,1916,4263,1982,4275,1982,4275,1916xe" filled="t" fillcolor="#231F20" stroked="f">
                <v:path arrowok="t"/>
                <v:fill type="solid"/>
              </v:shape>
              <v:shape style="position:absolute;left:4243;top:1905;width:52;height:87" coordorigin="4243,1905" coordsize="52,87" path="m4275,1905l4263,1905,4243,1909,4243,1920,4263,1916,4275,1916,4275,1905xe" filled="t" fillcolor="#231F20" stroked="f">
                <v:path arrowok="t"/>
                <v:fill type="solid"/>
              </v:shape>
            </v:group>
            <v:group style="position:absolute;left:4314;top:1905;width:56;height:88" coordorigin="4314,1905" coordsize="56,88">
              <v:shape style="position:absolute;left:4314;top:1905;width:56;height:88" coordorigin="4314,1905" coordsize="56,88" path="m4314,1978l4314,1990,4318,1991,4322,1992,4326,1993,4330,1993,4334,1993,4348,1993,4356,1991,4364,1984,4333,1984,4329,1983,4321,1981,4318,1980,4314,1978xe" filled="t" fillcolor="#231F20" stroked="f">
                <v:path arrowok="t"/>
                <v:fill type="solid"/>
              </v:shape>
              <v:shape style="position:absolute;left:4314;top:1905;width:56;height:88" coordorigin="4314,1905" coordsize="56,88" path="m4364,1944l4344,1944,4349,1946,4353,1950,4357,1953,4359,1958,4359,1970,4357,1975,4353,1978,4349,1982,4344,1984,4364,1984,4368,1981,4370,1974,4370,1955,4368,1948,4364,1944xe" filled="t" fillcolor="#231F20" stroked="f">
                <v:path arrowok="t"/>
                <v:fill type="solid"/>
              </v:shape>
              <v:shape style="position:absolute;left:4314;top:1905;width:56;height:88" coordorigin="4314,1905" coordsize="56,88" path="m4364,1905l4318,1905,4318,1949,4321,1947,4324,1946,4331,1945,4334,1944,4364,1944,4362,1943,4356,1937,4354,1936,4329,1936,4329,1915,4364,1915,4364,1905xe" filled="t" fillcolor="#231F20" stroked="f">
                <v:path arrowok="t"/>
                <v:fill type="solid"/>
              </v:shape>
              <v:shape style="position:absolute;left:4314;top:1905;width:56;height:88" coordorigin="4314,1905" coordsize="56,88" path="m4349,1935l4337,1935,4336,1935,4334,1935,4332,1935,4330,1936,4329,1936,4354,1936,4349,1935xe" filled="t" fillcolor="#231F20" stroked="f">
                <v:path arrowok="t"/>
                <v:fill type="solid"/>
              </v:shape>
            </v:group>
            <v:group style="position:absolute;left:5168;top:1822;width:2;height:40" coordorigin="5168,1822" coordsize="2,40">
              <v:shape style="position:absolute;left:5168;top:1822;width:2;height:40" coordorigin="5168,1822" coordsize="0,40" path="m5168,1862l5168,1822e" filled="t" fillcolor="#231F20" stroked="f">
                <v:path arrowok="t"/>
                <v:fill type="solid"/>
              </v:shape>
            </v:group>
            <v:group style="position:absolute;left:5168;top:1822;width:2;height:40" coordorigin="5168,1822" coordsize="2,40">
              <v:shape style="position:absolute;left:5168;top:1822;width:2;height:40" coordorigin="5168,1822" coordsize="0,40" path="m5168,1822l5168,1862e" filled="f" stroked="t" strokeweight=".247801pt" strokecolor="#231F20">
                <v:path arrowok="t"/>
              </v:shape>
            </v:group>
            <v:group style="position:absolute;left:5168;top:1267;width:2;height:40" coordorigin="5168,1267" coordsize="2,40">
              <v:shape style="position:absolute;left:5168;top:1267;width:2;height:40" coordorigin="5168,1267" coordsize="0,40" path="m5168,1267l5168,1306e" filled="t" fillcolor="#231F20" stroked="f">
                <v:path arrowok="t"/>
                <v:fill type="solid"/>
              </v:shape>
            </v:group>
            <v:group style="position:absolute;left:5168;top:1267;width:2;height:40" coordorigin="5168,1267" coordsize="2,40">
              <v:shape style="position:absolute;left:5168;top:1267;width:2;height:40" coordorigin="5168,1267" coordsize="0,40" path="m5168,1267l5168,1306e" filled="f" stroked="t" strokeweight=".247801pt" strokecolor="#231F20">
                <v:path arrowok="t"/>
              </v:shape>
            </v:group>
            <v:group style="position:absolute;left:5110;top:1904;width:55;height:88" coordorigin="5110,1904" coordsize="55,88">
              <v:shape style="position:absolute;left:5110;top:1904;width:55;height:88" coordorigin="5110,1904" coordsize="55,88" path="m5160,1914l5140,1914,5144,1915,5151,1921,5152,1925,5152,1932,5152,1935,5150,1938,5149,1941,5146,1944,5142,1948,5140,1951,5110,1982,5110,1992,5165,1992,5165,1982,5124,1982,5154,1951,5155,1950,5159,1946,5161,1942,5162,1939,5163,1935,5164,1932,5164,1921,5161,1915,5160,1914xe" filled="t" fillcolor="#231F20" stroked="f">
                <v:path arrowok="t"/>
                <v:fill type="solid"/>
              </v:shape>
              <v:shape style="position:absolute;left:5110;top:1904;width:55;height:88" coordorigin="5110,1904" coordsize="55,88" path="m5144,1904l5131,1904,5127,1904,5119,1906,5115,1907,5110,1909,5110,1921,5115,1919,5119,1917,5123,1915,5127,1914,5131,1914,5160,1914,5151,1906,5144,1904xe" filled="t" fillcolor="#231F20" stroked="f">
                <v:path arrowok="t"/>
                <v:fill type="solid"/>
              </v:shape>
            </v:group>
            <v:group style="position:absolute;left:5184;top:1904;width:60;height:90" coordorigin="5184,1904" coordsize="60,90">
              <v:shape style="position:absolute;left:5184;top:1904;width:60;height:90" coordorigin="5184,1904" coordsize="60,90" path="m5224,1904l5205,1904,5197,1908,5192,1915,5187,1923,5184,1934,5184,1963,5187,1974,5197,1990,5205,1993,5224,1993,5231,1990,5235,1984,5208,1984,5204,1981,5198,1969,5196,1961,5196,1937,5198,1928,5204,1916,5208,1913,5235,1913,5231,1908,5224,1904xe" filled="t" fillcolor="#231F20" stroked="f">
                <v:path arrowok="t"/>
                <v:fill type="solid"/>
              </v:shape>
              <v:shape style="position:absolute;left:5184;top:1904;width:60;height:90" coordorigin="5184,1904" coordsize="60,90" path="m5235,1913l5220,1913,5225,1916,5228,1922,5231,1928,5233,1937,5233,1961,5231,1969,5228,1975,5225,1981,5220,1984,5235,1984,5237,1982,5242,1974,5244,1963,5244,1934,5242,1923,5237,1915,5235,1913xe" filled="t" fillcolor="#231F20" stroked="f">
                <v:path arrowok="t"/>
                <v:fill type="solid"/>
              </v:shape>
            </v:group>
            <v:group style="position:absolute;left:6043;top:1822;width:2;height:40" coordorigin="6043,1822" coordsize="2,40">
              <v:shape style="position:absolute;left:6043;top:1822;width:2;height:40" coordorigin="6043,1822" coordsize="0,40" path="m6043,1862l6043,1822e" filled="t" fillcolor="#231F20" stroked="f">
                <v:path arrowok="t"/>
                <v:fill type="solid"/>
              </v:shape>
            </v:group>
            <v:group style="position:absolute;left:6043;top:1822;width:2;height:40" coordorigin="6043,1822" coordsize="2,40">
              <v:shape style="position:absolute;left:6043;top:1822;width:2;height:40" coordorigin="6043,1822" coordsize="0,40" path="m6043,1822l6043,1862e" filled="f" stroked="t" strokeweight=".247801pt" strokecolor="#231F20">
                <v:path arrowok="t"/>
              </v:shape>
            </v:group>
            <v:group style="position:absolute;left:6043;top:1267;width:2;height:40" coordorigin="6043,1267" coordsize="2,40">
              <v:shape style="position:absolute;left:6043;top:1267;width:2;height:40" coordorigin="6043,1267" coordsize="0,40" path="m6043,1267l6043,1306e" filled="t" fillcolor="#231F20" stroked="f">
                <v:path arrowok="t"/>
                <v:fill type="solid"/>
              </v:shape>
            </v:group>
            <v:group style="position:absolute;left:6043;top:1267;width:2;height:40" coordorigin="6043,1267" coordsize="2,40">
              <v:shape style="position:absolute;left:6043;top:1267;width:2;height:40" coordorigin="6043,1267" coordsize="0,40" path="m6043,1267l6043,1306e" filled="f" stroked="t" strokeweight=".247801pt" strokecolor="#231F20">
                <v:path arrowok="t"/>
              </v:shape>
            </v:group>
            <v:group style="position:absolute;left:5986;top:1904;width:55;height:88" coordorigin="5986,1904" coordsize="55,88">
              <v:shape style="position:absolute;left:5986;top:1904;width:55;height:88" coordorigin="5986,1904" coordsize="55,88" path="m6036,1914l6016,1914,6020,1915,6027,1921,6028,1925,6028,1932,6028,1935,6026,1938,6025,1941,6022,1944,6018,1948,6016,1951,5986,1982,5986,1992,6041,1992,6041,1982,6000,1982,6030,1951,6031,1950,6035,1946,6037,1942,6038,1939,6040,1935,6040,1932,6040,1921,6037,1915,6036,1914xe" filled="t" fillcolor="#231F20" stroked="f">
                <v:path arrowok="t"/>
                <v:fill type="solid"/>
              </v:shape>
              <v:shape style="position:absolute;left:5986;top:1904;width:55;height:88" coordorigin="5986,1904" coordsize="55,88" path="m6020,1904l6007,1904,6003,1904,5995,1906,5991,1907,5986,1909,5986,1921,5991,1919,5995,1917,5999,1915,6003,1914,6007,1914,6036,1914,6027,1906,6020,1904xe" filled="t" fillcolor="#231F20" stroked="f">
                <v:path arrowok="t"/>
                <v:fill type="solid"/>
              </v:shape>
            </v:group>
            <v:group style="position:absolute;left:6062;top:1905;width:56;height:88" coordorigin="6062,1905" coordsize="56,88">
              <v:shape style="position:absolute;left:6062;top:1905;width:56;height:88" coordorigin="6062,1905" coordsize="56,88" path="m6062,1978l6062,1990,6066,1991,6070,1992,6073,1993,6077,1993,6081,1993,6095,1993,6103,1991,6112,1984,6080,1984,6076,1983,6069,1981,6065,1980,6062,1978xe" filled="t" fillcolor="#231F20" stroked="f">
                <v:path arrowok="t"/>
                <v:fill type="solid"/>
              </v:shape>
              <v:shape style="position:absolute;left:6062;top:1905;width:56;height:88" coordorigin="6062,1905" coordsize="56,88" path="m6111,1944l6091,1944,6096,1946,6100,1950,6104,1953,6106,1958,6106,1970,6104,1975,6100,1978,6096,1982,6091,1984,6112,1984,6115,1981,6118,1974,6118,1955,6115,1948,6111,1944xe" filled="t" fillcolor="#231F20" stroked="f">
                <v:path arrowok="t"/>
                <v:fill type="solid"/>
              </v:shape>
              <v:shape style="position:absolute;left:6062;top:1905;width:56;height:88" coordorigin="6062,1905" coordsize="56,88" path="m6111,1905l6065,1905,6065,1949,6069,1947,6072,1946,6078,1945,6081,1944,6111,1944,6109,1943,6104,1937,6101,1936,6076,1936,6076,1915,6111,1915,6111,1905xe" filled="t" fillcolor="#231F20" stroked="f">
                <v:path arrowok="t"/>
                <v:fill type="solid"/>
              </v:shape>
              <v:shape style="position:absolute;left:6062;top:1905;width:56;height:88" coordorigin="6062,1905" coordsize="56,88" path="m6096,1935l6085,1935,6081,1935,6080,1935,6078,1936,6076,1936,6101,1936,6096,1935xe" filled="t" fillcolor="#231F20" stroked="f">
                <v:path arrowok="t"/>
                <v:fill type="solid"/>
              </v:shape>
            </v:group>
            <v:group style="position:absolute;left:6918;top:1822;width:2;height:40" coordorigin="6918,1822" coordsize="2,40">
              <v:shape style="position:absolute;left:6918;top:1822;width:2;height:40" coordorigin="6918,1822" coordsize="0,40" path="m6918,1862l6918,1822e" filled="t" fillcolor="#231F20" stroked="f">
                <v:path arrowok="t"/>
                <v:fill type="solid"/>
              </v:shape>
            </v:group>
            <v:group style="position:absolute;left:6918;top:1822;width:2;height:40" coordorigin="6918,1822" coordsize="2,40">
              <v:shape style="position:absolute;left:6918;top:1822;width:2;height:40" coordorigin="6918,1822" coordsize="0,40" path="m6918,1822l6918,1862e" filled="f" stroked="t" strokeweight=".247801pt" strokecolor="#231F20">
                <v:path arrowok="t"/>
              </v:shape>
            </v:group>
            <v:group style="position:absolute;left:6918;top:1267;width:2;height:40" coordorigin="6918,1267" coordsize="2,40">
              <v:shape style="position:absolute;left:6918;top:1267;width:2;height:40" coordorigin="6918,1267" coordsize="0,40" path="m6918,1267l6918,1306e" filled="t" fillcolor="#231F20" stroked="f">
                <v:path arrowok="t"/>
                <v:fill type="solid"/>
              </v:shape>
            </v:group>
            <v:group style="position:absolute;left:6918;top:1267;width:2;height:40" coordorigin="6918,1267" coordsize="2,40">
              <v:shape style="position:absolute;left:6918;top:1267;width:2;height:40" coordorigin="6918,1267" coordsize="0,40" path="m6918,1267l6918,1306e" filled="f" stroked="t" strokeweight=".247801pt" strokecolor="#231F20">
                <v:path arrowok="t"/>
              </v:shape>
            </v:group>
            <v:group style="position:absolute;left:6860;top:1904;width:57;height:90" coordorigin="6860,1904" coordsize="57,90">
              <v:shape style="position:absolute;left:6860;top:1904;width:57;height:90" coordorigin="6860,1904" coordsize="57,90" path="m6860,1978l6860,1989,6864,1991,6868,1992,6872,1992,6875,1993,6879,1993,6894,1993,6902,1991,6908,1987,6912,1984,6878,1984,6874,1983,6867,1981,6863,1980,6860,1978xe" filled="t" fillcolor="#231F20" stroked="f">
                <v:path arrowok="t"/>
                <v:fill type="solid"/>
              </v:shape>
              <v:shape style="position:absolute;left:6860;top:1904;width:57;height:90" coordorigin="6860,1904" coordsize="57,90" path="m6912,1914l6891,1914,6895,1915,6898,1917,6902,1919,6903,1923,6903,1932,6902,1935,6899,1937,6895,1940,6891,1941,6875,1941,6875,1950,6891,1950,6896,1952,6900,1955,6903,1958,6905,1962,6905,1972,6903,1977,6896,1982,6890,1984,6912,1984,6914,1982,6917,1975,6917,1961,6915,1956,6909,1949,6905,1946,6899,1945,6904,1944,6908,1942,6913,1935,6915,1931,6915,1919,6912,1914,6912,1914xe" filled="t" fillcolor="#231F20" stroked="f">
                <v:path arrowok="t"/>
                <v:fill type="solid"/>
              </v:shape>
              <v:shape style="position:absolute;left:6860;top:1904;width:57;height:90" coordorigin="6860,1904" coordsize="57,90" path="m6895,1904l6882,1904,6879,1904,6871,1905,6867,1906,6862,1907,6862,1918,6867,1916,6871,1915,6878,1914,6882,1914,6912,1914,6902,1906,6895,1904xe" filled="t" fillcolor="#231F20" stroked="f">
                <v:path arrowok="t"/>
                <v:fill type="solid"/>
              </v:shape>
            </v:group>
            <v:group style="position:absolute;left:6934;top:1904;width:60;height:90" coordorigin="6934,1904" coordsize="60,90">
              <v:shape style="position:absolute;left:6934;top:1904;width:60;height:90" coordorigin="6934,1904" coordsize="60,90" path="m6974,1904l6954,1904,6947,1908,6942,1915,6937,1923,6934,1934,6934,1963,6937,1974,6947,1990,6954,1993,6974,1993,6981,1990,6985,1984,6958,1984,6954,1981,6947,1969,6946,1961,6946,1937,6947,1928,6954,1916,6958,1913,6985,1913,6981,1908,6974,1904xe" filled="t" fillcolor="#231F20" stroked="f">
                <v:path arrowok="t"/>
                <v:fill type="solid"/>
              </v:shape>
              <v:shape style="position:absolute;left:6934;top:1904;width:60;height:90" coordorigin="6934,1904" coordsize="60,90" path="m6985,1913l6970,1913,6975,1916,6978,1922,6981,1928,6982,1937,6982,1961,6981,1969,6978,1975,6975,1981,6970,1984,6985,1984,6986,1982,6992,1974,6994,1963,6994,1934,6992,1923,6986,1915,6985,1913xe" filled="t" fillcolor="#231F20" stroked="f">
                <v:path arrowok="t"/>
                <v:fill type="solid"/>
              </v:shape>
            </v:group>
            <v:group style="position:absolute;left:7793;top:1822;width:2;height:40" coordorigin="7793,1822" coordsize="2,40">
              <v:shape style="position:absolute;left:7793;top:1822;width:2;height:40" coordorigin="7793,1822" coordsize="0,40" path="m7793,1862l7793,1822e" filled="t" fillcolor="#231F20" stroked="f">
                <v:path arrowok="t"/>
                <v:fill type="solid"/>
              </v:shape>
            </v:group>
            <v:group style="position:absolute;left:7793;top:1822;width:2;height:40" coordorigin="7793,1822" coordsize="2,40">
              <v:shape style="position:absolute;left:7793;top:1822;width:2;height:40" coordorigin="7793,1822" coordsize="0,40" path="m7793,1822l7793,1862e" filled="f" stroked="t" strokeweight=".247801pt" strokecolor="#231F20">
                <v:path arrowok="t"/>
              </v:shape>
            </v:group>
            <v:group style="position:absolute;left:7793;top:1267;width:2;height:40" coordorigin="7793,1267" coordsize="2,40">
              <v:shape style="position:absolute;left:7793;top:1267;width:2;height:40" coordorigin="7793,1267" coordsize="0,40" path="m7793,1267l7793,1306e" filled="t" fillcolor="#231F20" stroked="f">
                <v:path arrowok="t"/>
                <v:fill type="solid"/>
              </v:shape>
            </v:group>
            <v:group style="position:absolute;left:7793;top:1267;width:2;height:40" coordorigin="7793,1267" coordsize="2,40">
              <v:shape style="position:absolute;left:7793;top:1267;width:2;height:40" coordorigin="7793,1267" coordsize="0,40" path="m7793,1267l7793,1306e" filled="f" stroked="t" strokeweight=".247801pt" strokecolor="#231F20">
                <v:path arrowok="t"/>
              </v:shape>
            </v:group>
            <v:group style="position:absolute;left:7736;top:1904;width:57;height:90" coordorigin="7736,1904" coordsize="57,90">
              <v:shape style="position:absolute;left:7736;top:1904;width:57;height:90" coordorigin="7736,1904" coordsize="57,90" path="m7736,1978l7736,1989,7740,1991,7744,1992,7748,1992,7752,1993,7755,1993,7770,1993,7778,1991,7784,1987,7788,1984,7754,1984,7750,1983,7743,1981,7739,1980,7736,1978xe" filled="t" fillcolor="#231F20" stroked="f">
                <v:path arrowok="t"/>
                <v:fill type="solid"/>
              </v:shape>
              <v:shape style="position:absolute;left:7736;top:1904;width:57;height:90" coordorigin="7736,1904" coordsize="57,90" path="m7788,1914l7767,1914,7771,1915,7774,1917,7778,1919,7779,1923,7779,1932,7778,1935,7775,1937,7771,1940,7767,1941,7751,1941,7751,1950,7767,1950,7772,1952,7779,1958,7781,1962,7781,1972,7779,1977,7772,1982,7766,1984,7788,1984,7790,1982,7793,1975,7793,1961,7791,1956,7785,1949,7781,1946,7775,1945,7780,1944,7784,1942,7787,1938,7789,1935,7791,1931,7791,1919,7788,1914,7788,1914xe" filled="t" fillcolor="#231F20" stroked="f">
                <v:path arrowok="t"/>
                <v:fill type="solid"/>
              </v:shape>
              <v:shape style="position:absolute;left:7736;top:1904;width:57;height:90" coordorigin="7736,1904" coordsize="57,90" path="m7771,1904l7758,1904,7755,1904,7747,1905,7743,1906,7738,1907,7738,1918,7743,1916,7747,1915,7754,1914,7758,1914,7788,1914,7783,1910,7778,1906,7771,1904xe" filled="t" fillcolor="#231F20" stroked="f">
                <v:path arrowok="t"/>
                <v:fill type="solid"/>
              </v:shape>
            </v:group>
            <v:group style="position:absolute;left:7812;top:1905;width:56;height:88" coordorigin="7812,1905" coordsize="56,88">
              <v:shape style="position:absolute;left:7812;top:1905;width:56;height:88" coordorigin="7812,1905" coordsize="56,88" path="m7812,1978l7812,1990,7816,1991,7819,1992,7823,1993,7827,1993,7831,1993,7845,1993,7853,1991,7861,1984,7830,1984,7826,1983,7819,1981,7815,1980,7812,1978xe" filled="t" fillcolor="#231F20" stroked="f">
                <v:path arrowok="t"/>
                <v:fill type="solid"/>
              </v:shape>
              <v:shape style="position:absolute;left:7812;top:1905;width:56;height:88" coordorigin="7812,1905" coordsize="56,88" path="m7861,1944l7841,1944,7846,1946,7850,1950,7854,1953,7856,1958,7856,1970,7854,1975,7850,1978,7846,1982,7841,1984,7861,1984,7865,1981,7868,1974,7868,1955,7865,1948,7861,1944xe" filled="t" fillcolor="#231F20" stroked="f">
                <v:path arrowok="t"/>
                <v:fill type="solid"/>
              </v:shape>
              <v:shape style="position:absolute;left:7812;top:1905;width:56;height:88" coordorigin="7812,1905" coordsize="56,88" path="m7861,1905l7815,1905,7815,1949,7818,1947,7822,1946,7828,1945,7831,1944,7861,1944,7859,1943,7853,1937,7851,1936,7826,1936,7826,1915,7861,1915,7861,1905xe" filled="t" fillcolor="#231F20" stroked="f">
                <v:path arrowok="t"/>
                <v:fill type="solid"/>
              </v:shape>
              <v:shape style="position:absolute;left:7812;top:1905;width:56;height:88" coordorigin="7812,1905" coordsize="56,88" path="m7846,1935l7835,1935,7833,1935,7831,1935,7829,1935,7828,1936,7826,1936,7851,1936,7846,1935xe" filled="t" fillcolor="#231F20" stroked="f">
                <v:path arrowok="t"/>
                <v:fill type="solid"/>
              </v:shape>
            </v:group>
            <v:group style="position:absolute;left:8668;top:1822;width:2;height:40" coordorigin="8668,1822" coordsize="2,40">
              <v:shape style="position:absolute;left:8668;top:1822;width:2;height:40" coordorigin="8668,1822" coordsize="0,40" path="m8668,1862l8668,1822e" filled="t" fillcolor="#231F20" stroked="f">
                <v:path arrowok="t"/>
                <v:fill type="solid"/>
              </v:shape>
            </v:group>
            <v:group style="position:absolute;left:8668;top:1822;width:2;height:40" coordorigin="8668,1822" coordsize="2,40">
              <v:shape style="position:absolute;left:8668;top:1822;width:2;height:40" coordorigin="8668,1822" coordsize="0,40" path="m8668,1822l8668,1862e" filled="f" stroked="t" strokeweight=".247801pt" strokecolor="#231F20">
                <v:path arrowok="t"/>
              </v:shape>
            </v:group>
            <v:group style="position:absolute;left:8668;top:1267;width:2;height:40" coordorigin="8668,1267" coordsize="2,40">
              <v:shape style="position:absolute;left:8668;top:1267;width:2;height:40" coordorigin="8668,1267" coordsize="0,40" path="m8668,1267l8668,1306e" filled="t" fillcolor="#231F20" stroked="f">
                <v:path arrowok="t"/>
                <v:fill type="solid"/>
              </v:shape>
            </v:group>
            <v:group style="position:absolute;left:8668;top:1267;width:2;height:40" coordorigin="8668,1267" coordsize="2,40">
              <v:shape style="position:absolute;left:8668;top:1267;width:2;height:40" coordorigin="8668,1267" coordsize="0,40" path="m8668,1267l8668,1306e" filled="f" stroked="t" strokeweight=".247801pt" strokecolor="#231F20">
                <v:path arrowok="t"/>
              </v:shape>
            </v:group>
            <v:group style="position:absolute;left:8605;top:1905;width:51;height:87" coordorigin="8605,1905" coordsize="51,87">
              <v:shape style="position:absolute;left:8605;top:1905;width:51;height:87" coordorigin="8605,1905" coordsize="51,87" path="m8655,1971l8644,1971,8644,1992,8655,1992,8655,1971xe" filled="t" fillcolor="#231F20" stroked="f">
                <v:path arrowok="t"/>
                <v:fill type="solid"/>
              </v:shape>
              <v:shape style="position:absolute;left:8605;top:1905;width:51;height:87" coordorigin="8605,1905" coordsize="51,87" path="m8655,1905l8641,1905,8605,1960,8605,1971,8668,1971,8668,1962,8614,1962,8644,1915,8655,1915,8655,1905xe" filled="t" fillcolor="#231F20" stroked="f">
                <v:path arrowok="t"/>
                <v:fill type="solid"/>
              </v:shape>
              <v:shape style="position:absolute;left:8605;top:1905;width:51;height:87" coordorigin="8605,1905" coordsize="51,87" path="m8655,1915l8644,1915,8644,1962,8655,1962,8655,1915xe" filled="t" fillcolor="#231F20" stroked="f">
                <v:path arrowok="t"/>
                <v:fill type="solid"/>
              </v:shape>
            </v:group>
            <v:group style="position:absolute;left:8682;top:1904;width:60;height:90" coordorigin="8682,1904" coordsize="60,90">
              <v:shape style="position:absolute;left:8682;top:1904;width:60;height:90" coordorigin="8682,1904" coordsize="60,90" path="m8722,1904l8702,1904,8695,1908,8690,1915,8685,1923,8682,1934,8682,1963,8685,1974,8695,1990,8702,1993,8722,1993,8729,1990,8733,1984,8706,1984,8702,1981,8699,1975,8695,1969,8694,1961,8694,1937,8695,1928,8699,1922,8702,1916,8706,1913,8733,1913,8729,1908,8722,1904xe" filled="t" fillcolor="#231F20" stroked="f">
                <v:path arrowok="t"/>
                <v:fill type="solid"/>
              </v:shape>
              <v:shape style="position:absolute;left:8682;top:1904;width:60;height:90" coordorigin="8682,1904" coordsize="60,90" path="m8733,1913l8718,1913,8723,1916,8726,1922,8729,1928,8730,1937,8730,1961,8729,1969,8726,1975,8723,1981,8718,1984,8733,1984,8734,1982,8740,1974,8742,1963,8742,1934,8740,1923,8734,1915,8733,1913xe" filled="t" fillcolor="#231F20" stroked="f">
                <v:path arrowok="t"/>
                <v:fill type="solid"/>
              </v:shape>
            </v:group>
            <v:group style="position:absolute;left:9542;top:1822;width:2;height:40" coordorigin="9542,1822" coordsize="2,40">
              <v:shape style="position:absolute;left:9542;top:1822;width:2;height:40" coordorigin="9542,1822" coordsize="0,40" path="m9542,1862l9542,1822e" filled="t" fillcolor="#231F20" stroked="f">
                <v:path arrowok="t"/>
                <v:fill type="solid"/>
              </v:shape>
            </v:group>
            <v:group style="position:absolute;left:9542;top:1822;width:2;height:40" coordorigin="9542,1822" coordsize="2,40">
              <v:shape style="position:absolute;left:9542;top:1822;width:2;height:40" coordorigin="9542,1822" coordsize="0,40" path="m9542,1822l9542,1862e" filled="f" stroked="t" strokeweight=".247801pt" strokecolor="#231F20">
                <v:path arrowok="t"/>
              </v:shape>
            </v:group>
            <v:group style="position:absolute;left:9542;top:1267;width:2;height:40" coordorigin="9542,1267" coordsize="2,40">
              <v:shape style="position:absolute;left:9542;top:1267;width:2;height:40" coordorigin="9542,1267" coordsize="0,40" path="m9542,1267l9542,1306e" filled="t" fillcolor="#231F20" stroked="f">
                <v:path arrowok="t"/>
                <v:fill type="solid"/>
              </v:shape>
            </v:group>
            <v:group style="position:absolute;left:9542;top:1267;width:2;height:40" coordorigin="9542,1267" coordsize="2,40">
              <v:shape style="position:absolute;left:9542;top:1267;width:2;height:40" coordorigin="9542,1267" coordsize="0,40" path="m9542,1267l9542,1306e" filled="f" stroked="t" strokeweight=".247801pt" strokecolor="#231F20">
                <v:path arrowok="t"/>
              </v:shape>
            </v:group>
            <v:group style="position:absolute;left:9481;top:1905;width:51;height:87" coordorigin="9481,1905" coordsize="51,87">
              <v:shape style="position:absolute;left:9481;top:1905;width:51;height:87" coordorigin="9481,1905" coordsize="51,87" path="m9531,1971l9520,1971,9520,1992,9531,1992,9531,1971xe" filled="t" fillcolor="#231F20" stroked="f">
                <v:path arrowok="t"/>
                <v:fill type="solid"/>
              </v:shape>
              <v:shape style="position:absolute;left:9481;top:1905;width:51;height:87" coordorigin="9481,1905" coordsize="51,87" path="m9531,1905l9517,1905,9481,1960,9481,1971,9544,1971,9544,1962,9490,1962,9520,1915,9531,1915,9531,1905xe" filled="t" fillcolor="#231F20" stroked="f">
                <v:path arrowok="t"/>
                <v:fill type="solid"/>
              </v:shape>
              <v:shape style="position:absolute;left:9481;top:1905;width:51;height:87" coordorigin="9481,1905" coordsize="51,87" path="m9531,1915l9520,1915,9520,1962,9531,1962,9531,1915xe" filled="t" fillcolor="#231F20" stroked="f">
                <v:path arrowok="t"/>
                <v:fill type="solid"/>
              </v:shape>
            </v:group>
            <v:group style="position:absolute;left:9560;top:1905;width:56;height:88" coordorigin="9560,1905" coordsize="56,88">
              <v:shape style="position:absolute;left:9560;top:1905;width:56;height:88" coordorigin="9560,1905" coordsize="56,88" path="m9560,1978l9560,1990,9564,1991,9567,1992,9571,1993,9575,1993,9579,1993,9593,1993,9601,1991,9609,1984,9578,1984,9574,1983,9567,1981,9563,1980,9560,1978xe" filled="t" fillcolor="#231F20" stroked="f">
                <v:path arrowok="t"/>
                <v:fill type="solid"/>
              </v:shape>
              <v:shape style="position:absolute;left:9560;top:1905;width:56;height:88" coordorigin="9560,1905" coordsize="56,88" path="m9609,1944l9589,1944,9594,1946,9598,1950,9602,1953,9604,1958,9604,1970,9602,1975,9598,1978,9594,1982,9589,1984,9609,1984,9613,1981,9616,1974,9616,1955,9613,1948,9609,1944xe" filled="t" fillcolor="#231F20" stroked="f">
                <v:path arrowok="t"/>
                <v:fill type="solid"/>
              </v:shape>
              <v:shape style="position:absolute;left:9560;top:1905;width:56;height:88" coordorigin="9560,1905" coordsize="56,88" path="m9609,1905l9563,1905,9563,1949,9566,1947,9570,1946,9576,1945,9579,1944,9609,1944,9607,1943,9601,1937,9599,1936,9574,1936,9574,1915,9609,1915,9609,1905xe" filled="t" fillcolor="#231F20" stroked="f">
                <v:path arrowok="t"/>
                <v:fill type="solid"/>
              </v:shape>
              <v:shape style="position:absolute;left:9560;top:1905;width:56;height:88" coordorigin="9560,1905" coordsize="56,88" path="m9594,1935l9582,1935,9579,1935,9577,1935,9576,1936,9574,1936,9599,1936,9594,1935xe" filled="t" fillcolor="#231F20" stroked="f">
                <v:path arrowok="t"/>
                <v:fill type="solid"/>
              </v:shape>
            </v:group>
            <v:group style="position:absolute;left:10417;top:1822;width:2;height:40" coordorigin="10417,1822" coordsize="2,40">
              <v:shape style="position:absolute;left:10417;top:1822;width:2;height:40" coordorigin="10417,1822" coordsize="0,40" path="m10417,1862l10417,1822e" filled="t" fillcolor="#231F20" stroked="f">
                <v:path arrowok="t"/>
                <v:fill type="solid"/>
              </v:shape>
            </v:group>
            <v:group style="position:absolute;left:10417;top:1822;width:2;height:40" coordorigin="10417,1822" coordsize="2,40">
              <v:shape style="position:absolute;left:10417;top:1822;width:2;height:40" coordorigin="10417,1822" coordsize="0,40" path="m10417,1822l10417,1862e" filled="f" stroked="t" strokeweight=".247801pt" strokecolor="#231F20">
                <v:path arrowok="t"/>
              </v:shape>
            </v:group>
            <v:group style="position:absolute;left:10417;top:1267;width:2;height:40" coordorigin="10417,1267" coordsize="2,40">
              <v:shape style="position:absolute;left:10417;top:1267;width:2;height:40" coordorigin="10417,1267" coordsize="0,40" path="m10417,1267l10417,1306e" filled="t" fillcolor="#231F20" stroked="f">
                <v:path arrowok="t"/>
                <v:fill type="solid"/>
              </v:shape>
            </v:group>
            <v:group style="position:absolute;left:10417;top:1267;width:2;height:40" coordorigin="10417,1267" coordsize="2,40">
              <v:shape style="position:absolute;left:10417;top:1267;width:2;height:40" coordorigin="10417,1267" coordsize="0,40" path="m10417,1267l10417,1306e" filled="f" stroked="t" strokeweight=".247801pt" strokecolor="#231F20">
                <v:path arrowok="t"/>
              </v:shape>
            </v:group>
            <v:group style="position:absolute;left:10359;top:1905;width:56;height:88" coordorigin="10359,1905" coordsize="56,88">
              <v:shape style="position:absolute;left:10359;top:1905;width:56;height:88" coordorigin="10359,1905" coordsize="56,88" path="m10359,1978l10359,1990,10363,1991,10367,1992,10371,1993,10375,1993,10378,1993,10392,1993,10401,1991,10409,1984,10377,1984,10374,1983,10366,1981,10363,1980,10359,1978xe" filled="t" fillcolor="#231F20" stroked="f">
                <v:path arrowok="t"/>
                <v:fill type="solid"/>
              </v:shape>
              <v:shape style="position:absolute;left:10359;top:1905;width:56;height:88" coordorigin="10359,1905" coordsize="56,88" path="m10409,1944l10388,1944,10394,1946,10398,1950,10401,1953,10403,1958,10403,1970,10401,1975,10398,1978,10394,1982,10388,1984,10409,1984,10412,1981,10415,1974,10415,1955,10412,1948,10409,1944xe" filled="t" fillcolor="#231F20" stroked="f">
                <v:path arrowok="t"/>
                <v:fill type="solid"/>
              </v:shape>
              <v:shape style="position:absolute;left:10359;top:1905;width:56;height:88" coordorigin="10359,1905" coordsize="56,88" path="m10409,1905l10363,1905,10363,1949,10366,1947,10369,1946,10375,1945,10379,1944,10409,1944,10407,1943,10401,1937,10398,1936,10373,1936,10373,1915,10409,1915,10409,1905xe" filled="t" fillcolor="#231F20" stroked="f">
                <v:path arrowok="t"/>
                <v:fill type="solid"/>
              </v:shape>
              <v:shape style="position:absolute;left:10359;top:1905;width:56;height:88" coordorigin="10359,1905" coordsize="56,88" path="m10393,1935l10382,1935,10380,1935,10379,1935,10377,1935,10375,1936,10373,1936,10398,1936,10393,1935xe" filled="t" fillcolor="#231F20" stroked="f">
                <v:path arrowok="t"/>
                <v:fill type="solid"/>
              </v:shape>
            </v:group>
            <v:group style="position:absolute;left:10433;top:1904;width:60;height:90" coordorigin="10433,1904" coordsize="60,90">
              <v:shape style="position:absolute;left:10433;top:1904;width:60;height:90" coordorigin="10433,1904" coordsize="60,90" path="m10473,1904l10454,1904,10446,1908,10441,1915,10436,1923,10433,1934,10433,1963,10436,1974,10446,1990,10454,1993,10473,1993,10480,1990,10484,1984,10457,1984,10453,1981,10447,1969,10445,1961,10445,1937,10447,1928,10453,1916,10457,1913,10484,1913,10480,1908,10473,1904xe" filled="t" fillcolor="#231F20" stroked="f">
                <v:path arrowok="t"/>
                <v:fill type="solid"/>
              </v:shape>
              <v:shape style="position:absolute;left:10433;top:1904;width:60;height:90" coordorigin="10433,1904" coordsize="60,90" path="m10484,1913l10469,1913,10474,1916,10477,1922,10480,1928,10482,1937,10482,1961,10480,1969,10477,1975,10474,1981,10469,1984,10484,1984,10486,1982,10491,1974,10493,1963,10493,1934,10491,1923,10486,1915,10484,1913xe" filled="t" fillcolor="#231F20" stroked="f">
                <v:path arrowok="t"/>
                <v:fill type="solid"/>
              </v:shape>
            </v:group>
            <v:group style="position:absolute;left:11292;top:1822;width:2;height:40" coordorigin="11292,1822" coordsize="2,40">
              <v:shape style="position:absolute;left:11292;top:1822;width:2;height:40" coordorigin="11292,1822" coordsize="0,40" path="m11292,1862l11292,1822e" filled="t" fillcolor="#231F20" stroked="f">
                <v:path arrowok="t"/>
                <v:fill type="solid"/>
              </v:shape>
            </v:group>
            <v:group style="position:absolute;left:11292;top:1822;width:2;height:40" coordorigin="11292,1822" coordsize="2,40">
              <v:shape style="position:absolute;left:11292;top:1822;width:2;height:40" coordorigin="11292,1822" coordsize="0,40" path="m11292,1822l11292,1862e" filled="f" stroked="t" strokeweight=".247801pt" strokecolor="#231F20">
                <v:path arrowok="t"/>
              </v:shape>
            </v:group>
            <v:group style="position:absolute;left:11292;top:1267;width:2;height:40" coordorigin="11292,1267" coordsize="2,40">
              <v:shape style="position:absolute;left:11292;top:1267;width:2;height:40" coordorigin="11292,1267" coordsize="0,40" path="m11292,1267l11292,1306e" filled="t" fillcolor="#231F20" stroked="f">
                <v:path arrowok="t"/>
                <v:fill type="solid"/>
              </v:shape>
            </v:group>
            <v:group style="position:absolute;left:11292;top:1267;width:2;height:40" coordorigin="11292,1267" coordsize="2,40">
              <v:shape style="position:absolute;left:11292;top:1267;width:2;height:40" coordorigin="11292,1267" coordsize="0,40" path="m11292,1267l11292,1306e" filled="f" stroked="t" strokeweight=".247801pt" strokecolor="#231F20">
                <v:path arrowok="t"/>
              </v:shape>
            </v:group>
            <v:group style="position:absolute;left:11235;top:1905;width:56;height:88" coordorigin="11235,1905" coordsize="56,88">
              <v:shape style="position:absolute;left:11235;top:1905;width:56;height:88" coordorigin="11235,1905" coordsize="56,88" path="m11235,1978l11235,1990,11239,1991,11243,1992,11247,1993,11251,1993,11254,1993,11268,1993,11277,1991,11285,1984,11254,1984,11250,1983,11242,1981,11239,1980,11235,1978xe" filled="t" fillcolor="#231F20" stroked="f">
                <v:path arrowok="t"/>
                <v:fill type="solid"/>
              </v:shape>
              <v:shape style="position:absolute;left:11235;top:1905;width:56;height:88" coordorigin="11235,1905" coordsize="56,88" path="m11285,1944l11264,1944,11270,1946,11274,1950,11277,1953,11279,1958,11279,1970,11277,1975,11274,1978,11270,1982,11264,1984,11285,1984,11288,1981,11291,1974,11291,1955,11288,1948,11285,1944xe" filled="t" fillcolor="#231F20" stroked="f">
                <v:path arrowok="t"/>
                <v:fill type="solid"/>
              </v:shape>
              <v:shape style="position:absolute;left:11235;top:1905;width:56;height:88" coordorigin="11235,1905" coordsize="56,88" path="m11285,1905l11239,1905,11239,1949,11242,1947,11245,1946,11251,1945,11255,1944,11285,1944,11277,1937,11274,1936,11249,1936,11249,1915,11285,1915,11285,1905xe" filled="t" fillcolor="#231F20" stroked="f">
                <v:path arrowok="t"/>
                <v:fill type="solid"/>
              </v:shape>
              <v:shape style="position:absolute;left:11235;top:1905;width:56;height:88" coordorigin="11235,1905" coordsize="56,88" path="m11269,1935l11258,1935,11255,1935,11253,1935,11251,1936,11249,1936,11274,1936,11269,1935xe" filled="t" fillcolor="#231F20" stroked="f">
                <v:path arrowok="t"/>
                <v:fill type="solid"/>
              </v:shape>
            </v:group>
            <v:group style="position:absolute;left:11311;top:1905;width:56;height:88" coordorigin="11311,1905" coordsize="56,88">
              <v:shape style="position:absolute;left:11311;top:1905;width:56;height:88" coordorigin="11311,1905" coordsize="56,88" path="m11311,1978l11311,1990,11315,1991,11319,1992,11322,1993,11326,1993,11330,1993,11344,1993,11352,1991,11361,1984,11329,1984,11325,1983,11318,1981,11314,1980,11311,1978xe" filled="t" fillcolor="#231F20" stroked="f">
                <v:path arrowok="t"/>
                <v:fill type="solid"/>
              </v:shape>
              <v:shape style="position:absolute;left:11311;top:1905;width:56;height:88" coordorigin="11311,1905" coordsize="56,88" path="m11360,1944l11340,1944,11345,1946,11353,1953,11355,1958,11355,1970,11353,1975,11345,1982,11340,1984,11361,1984,11364,1981,11367,1974,11367,1955,11364,1948,11360,1944xe" filled="t" fillcolor="#231F20" stroked="f">
                <v:path arrowok="t"/>
                <v:fill type="solid"/>
              </v:shape>
              <v:shape style="position:absolute;left:11311;top:1905;width:56;height:88" coordorigin="11311,1905" coordsize="56,88" path="m11360,1905l11314,1905,11314,1949,11318,1947,11321,1946,11327,1945,11330,1944,11360,1944,11353,1937,11350,1936,11325,1936,11325,1915,11360,1915,11360,1905xe" filled="t" fillcolor="#231F20" stroked="f">
                <v:path arrowok="t"/>
                <v:fill type="solid"/>
              </v:shape>
              <v:shape style="position:absolute;left:11311;top:1905;width:56;height:88" coordorigin="11311,1905" coordsize="56,88" path="m11345,1935l11334,1935,11330,1935,11329,1935,11327,1936,11325,1936,11350,1936,11345,1935xe" filled="t" fillcolor="#231F20" stroked="f">
                <v:path arrowok="t"/>
                <v:fill type="solid"/>
              </v:shape>
            </v:group>
            <v:group style="position:absolute;left:11427;top:1862;width:40;height:2" coordorigin="11427,1862" coordsize="40,2">
              <v:shape style="position:absolute;left:11427;top:1862;width:40;height:2" coordorigin="11427,1862" coordsize="40,0" path="m11467,1862l11427,1862e" filled="t" fillcolor="#231F20" stroked="f">
                <v:path arrowok="t"/>
                <v:fill type="solid"/>
              </v:shape>
            </v:group>
            <v:group style="position:absolute;left:11427;top:1743;width:40;height:2" coordorigin="11427,1743" coordsize="40,2">
              <v:shape style="position:absolute;left:11427;top:1743;width:40;height:2" coordorigin="11427,1743" coordsize="40,0" path="m11467,1743l11427,1743e" filled="t" fillcolor="#231F20" stroked="f">
                <v:path arrowok="t"/>
                <v:fill type="solid"/>
              </v:shape>
            </v:group>
            <v:group style="position:absolute;left:11427;top:1743;width:40;height:2" coordorigin="11427,1743" coordsize="40,2">
              <v:shape style="position:absolute;left:11427;top:1743;width:40;height:2" coordorigin="11427,1743" coordsize="40,0" path="m11427,1743l11467,1743e" filled="f" stroked="t" strokeweight=".247801pt" strokecolor="#231F20">
                <v:path arrowok="t"/>
              </v:shape>
            </v:group>
            <v:group style="position:absolute;left:11427;top:1624;width:40;height:2" coordorigin="11427,1624" coordsize="40,2">
              <v:shape style="position:absolute;left:11427;top:1624;width:40;height:2" coordorigin="11427,1624" coordsize="40,0" path="m11467,1624l11427,1624e" filled="t" fillcolor="#231F20" stroked="f">
                <v:path arrowok="t"/>
                <v:fill type="solid"/>
              </v:shape>
            </v:group>
            <v:group style="position:absolute;left:11427;top:1624;width:40;height:2" coordorigin="11427,1624" coordsize="40,2">
              <v:shape style="position:absolute;left:11427;top:1624;width:40;height:2" coordorigin="11427,1624" coordsize="40,0" path="m11427,1624l11467,1624e" filled="f" stroked="t" strokeweight=".247801pt" strokecolor="#231F20">
                <v:path arrowok="t"/>
              </v:shape>
            </v:group>
            <v:group style="position:absolute;left:11427;top:1505;width:40;height:2" coordorigin="11427,1505" coordsize="40,2">
              <v:shape style="position:absolute;left:11427;top:1505;width:40;height:2" coordorigin="11427,1505" coordsize="40,0" path="m11467,1505l11427,1505e" filled="t" fillcolor="#231F20" stroked="f">
                <v:path arrowok="t"/>
                <v:fill type="solid"/>
              </v:shape>
            </v:group>
            <v:group style="position:absolute;left:11427;top:1505;width:40;height:2" coordorigin="11427,1505" coordsize="40,2">
              <v:shape style="position:absolute;left:11427;top:1505;width:40;height:2" coordorigin="11427,1505" coordsize="40,0" path="m11427,1505l11467,1505e" filled="f" stroked="t" strokeweight=".247801pt" strokecolor="#231F20">
                <v:path arrowok="t"/>
              </v:shape>
            </v:group>
            <v:group style="position:absolute;left:11427;top:1386;width:40;height:2" coordorigin="11427,1386" coordsize="40,2">
              <v:shape style="position:absolute;left:11427;top:1386;width:40;height:2" coordorigin="11427,1386" coordsize="40,0" path="m11467,1386l11427,1386e" filled="t" fillcolor="#231F20" stroked="f">
                <v:path arrowok="t"/>
                <v:fill type="solid"/>
              </v:shape>
            </v:group>
            <v:group style="position:absolute;left:11427;top:1386;width:40;height:2" coordorigin="11427,1386" coordsize="40,2">
              <v:shape style="position:absolute;left:11427;top:1386;width:40;height:2" coordorigin="11427,1386" coordsize="40,0" path="m11427,1386l11467,1386e" filled="f" stroked="t" strokeweight=".247801pt" strokecolor="#231F20">
                <v:path arrowok="t"/>
              </v:shape>
            </v:group>
            <v:group style="position:absolute;left:11427;top:1267;width:40;height:2" coordorigin="11427,1267" coordsize="40,2">
              <v:shape style="position:absolute;left:11427;top:1267;width:40;height:2" coordorigin="11427,1267" coordsize="40,0" path="m11467,1267l11427,1267e" filled="t" fillcolor="#231F20" stroked="f">
                <v:path arrowok="t"/>
                <v:fill type="solid"/>
              </v:shape>
            </v:group>
            <v:group style="position:absolute;left:1844;top:1713;width:9448;height:149" coordorigin="1844,1713" coordsize="9448,149">
              <v:shape style="position:absolute;left:1844;top:1713;width:9448;height:149" coordorigin="1844,1713" coordsize="9448,149" path="m1844,1844l2019,1802,2194,1844,2369,1862,2544,1844,2719,1838,2894,1802,3069,1826,3244,1862,3419,1850,3594,1796,3769,1808,3944,1856,4119,1713,4294,1856,4469,1850,4643,1844,4818,1838,4993,1802,5168,1850,5343,1790,5518,1850,5693,1820,5868,1808,6043,1826,6218,1802,6393,1755,6568,1790,6743,1802,6918,1814,7093,1814,7268,1826,7443,1767,7618,1761,7793,1814,7968,1844,8143,1790,8318,1749,8493,1814,8668,1820,8843,1802,9017,1856,9192,1796,9367,1778,9542,1778,9717,1808,9892,1808,10067,1820,10242,1755,10417,1790,10592,1844,10767,1814,10942,1814,11117,1761,11292,1856e" filled="f" stroked="t" strokeweight=".495602pt" strokecolor="#231F20">
                <v:path arrowok="t"/>
                <v:stroke dashstyle="longDash"/>
              </v:shape>
            </v:group>
            <v:group style="position:absolute;left:1844;top:1814;width:30;height:48" coordorigin="1844,1814" coordsize="30,48">
              <v:shape style="position:absolute;left:1844;top:1814;width:30;height:48" coordorigin="1844,1814" coordsize="30,48" path="m1874,1862l1874,1814,1844,1814e" filled="f" stroked="t" strokeweight=".247801pt" strokecolor="#231F20">
                <v:path arrowok="t"/>
              </v:shape>
            </v:group>
            <v:group style="position:absolute;left:1989;top:1773;width:59;height:59" coordorigin="1989,1773" coordsize="59,59">
              <v:shape style="position:absolute;left:1989;top:1773;width:59;height:59" coordorigin="1989,1773" coordsize="59,59" path="m1987,1802l2051,1802e" filled="f" stroked="t" strokeweight="3.321237pt" strokecolor="#231F20">
                <v:path arrowok="t"/>
              </v:shape>
            </v:group>
            <v:group style="position:absolute;left:2164;top:1814;width:59;height:48" coordorigin="2164,1814" coordsize="59,48">
              <v:shape style="position:absolute;left:2164;top:1814;width:59;height:48" coordorigin="2164,1814" coordsize="59,48" path="m2224,1862l2224,1814,2164,1814,2164,1862e" filled="f" stroked="t" strokeweight=".247801pt" strokecolor="#231F20">
                <v:path arrowok="t"/>
              </v:shape>
            </v:group>
            <v:group style="position:absolute;left:2339;top:1832;width:59;height:30" coordorigin="2339,1832" coordsize="59,30">
              <v:shape style="position:absolute;left:2339;top:1832;width:59;height:30" coordorigin="2339,1832" coordsize="59,30" path="m2399,1862l2399,1832,2339,1832,2339,1862e" filled="f" stroked="t" strokeweight=".247801pt" strokecolor="#231F20">
                <v:path arrowok="t"/>
              </v:shape>
            </v:group>
            <v:group style="position:absolute;left:2514;top:1814;width:59;height:48" coordorigin="2514,1814" coordsize="59,48">
              <v:shape style="position:absolute;left:2514;top:1814;width:59;height:48" coordorigin="2514,1814" coordsize="59,48" path="m2574,1862l2574,1814,2514,1814,2514,1862e" filled="f" stroked="t" strokeweight=".247801pt" strokecolor="#231F20">
                <v:path arrowok="t"/>
              </v:shape>
            </v:group>
            <v:group style="position:absolute;left:2689;top:1808;width:59;height:54" coordorigin="2689,1808" coordsize="59,54">
              <v:shape style="position:absolute;left:2689;top:1808;width:59;height:54" coordorigin="2689,1808" coordsize="59,54" path="m2749,1862l2749,1808,2689,1808,2689,1862e" filled="f" stroked="t" strokeweight=".247801pt" strokecolor="#231F20">
                <v:path arrowok="t"/>
              </v:shape>
            </v:group>
            <v:group style="position:absolute;left:2864;top:1773;width:59;height:59" coordorigin="2864,1773" coordsize="59,59">
              <v:shape style="position:absolute;left:2864;top:1773;width:59;height:59" coordorigin="2864,1773" coordsize="59,59" path="m2862,1802l2926,1802e" filled="f" stroked="t" strokeweight="3.321237pt" strokecolor="#231F20">
                <v:path arrowok="t"/>
              </v:shape>
            </v:group>
            <v:group style="position:absolute;left:3039;top:1796;width:59;height:59" coordorigin="3039,1796" coordsize="59,59">
              <v:shape style="position:absolute;left:3039;top:1796;width:59;height:59" coordorigin="3039,1796" coordsize="59,59" path="m3037,1826l3101,1826e" filled="f" stroked="t" strokeweight="3.321237pt" strokecolor="#231F20">
                <v:path arrowok="t"/>
              </v:shape>
            </v:group>
            <v:group style="position:absolute;left:3214;top:1832;width:59;height:30" coordorigin="3214,1832" coordsize="59,30">
              <v:shape style="position:absolute;left:3214;top:1832;width:59;height:30" coordorigin="3214,1832" coordsize="59,30" path="m3274,1862l3274,1832,3214,1832,3214,1862e" filled="f" stroked="t" strokeweight=".247801pt" strokecolor="#231F20">
                <v:path arrowok="t"/>
              </v:shape>
            </v:group>
            <v:group style="position:absolute;left:3389;top:1820;width:59;height:42" coordorigin="3389,1820" coordsize="59,42">
              <v:shape style="position:absolute;left:3389;top:1820;width:59;height:42" coordorigin="3389,1820" coordsize="59,42" path="m3449,1862l3449,1820,3389,1820,3389,1862e" filled="f" stroked="t" strokeweight=".247801pt" strokecolor="#231F20">
                <v:path arrowok="t"/>
              </v:shape>
            </v:group>
            <v:group style="position:absolute;left:3564;top:1767;width:59;height:59" coordorigin="3564,1767" coordsize="59,59">
              <v:shape style="position:absolute;left:3564;top:1767;width:59;height:59" coordorigin="3564,1767" coordsize="59,59" path="m3562,1796l3626,1796e" filled="f" stroked="t" strokeweight="3.321237pt" strokecolor="#231F20">
                <v:path arrowok="t"/>
              </v:shape>
            </v:group>
            <v:group style="position:absolute;left:3739;top:1779;width:59;height:59" coordorigin="3739,1779" coordsize="59,59">
              <v:shape style="position:absolute;left:3739;top:1779;width:59;height:59" coordorigin="3739,1779" coordsize="59,59" path="m3736,1808l3801,1808e" filled="f" stroked="t" strokeweight="3.321681pt" strokecolor="#231F20">
                <v:path arrowok="t"/>
              </v:shape>
            </v:group>
            <v:group style="position:absolute;left:3914;top:1826;width:59;height:36" coordorigin="3914,1826" coordsize="59,36">
              <v:shape style="position:absolute;left:3914;top:1826;width:59;height:36" coordorigin="3914,1826" coordsize="59,36" path="m3973,1862l3973,1826,3914,1826,3914,1862e" filled="f" stroked="t" strokeweight=".247801pt" strokecolor="#231F20">
                <v:path arrowok="t"/>
              </v:shape>
            </v:group>
            <v:group style="position:absolute;left:4089;top:1683;width:59;height:59" coordorigin="4089,1683" coordsize="59,59">
              <v:shape style="position:absolute;left:4089;top:1683;width:59;height:59" coordorigin="4089,1683" coordsize="59,59" path="m4086,1713l4151,1713e" filled="f" stroked="t" strokeweight="3.321681pt" strokecolor="#231F20">
                <v:path arrowok="t"/>
              </v:shape>
            </v:group>
            <v:group style="position:absolute;left:4264;top:1826;width:59;height:36" coordorigin="4264,1826" coordsize="59,36">
              <v:shape style="position:absolute;left:4264;top:1826;width:59;height:36" coordorigin="4264,1826" coordsize="59,36" path="m4323,1862l4323,1826,4264,1826,4264,1862e" filled="f" stroked="t" strokeweight=".247801pt" strokecolor="#231F20">
                <v:path arrowok="t"/>
              </v:shape>
            </v:group>
            <v:group style="position:absolute;left:4439;top:1820;width:59;height:42" coordorigin="4439,1820" coordsize="59,42">
              <v:shape style="position:absolute;left:4439;top:1820;width:59;height:42" coordorigin="4439,1820" coordsize="59,42" path="m4498,1862l4498,1820,4439,1820,4439,1862e" filled="f" stroked="t" strokeweight=".247801pt" strokecolor="#231F20">
                <v:path arrowok="t"/>
              </v:shape>
            </v:group>
            <v:group style="position:absolute;left:4614;top:1814;width:59;height:48" coordorigin="4614,1814" coordsize="59,48">
              <v:shape style="position:absolute;left:4614;top:1814;width:59;height:48" coordorigin="4614,1814" coordsize="59,48" path="m4673,1862l4673,1814,4614,1814,4614,1862e" filled="f" stroked="t" strokeweight=".247801pt" strokecolor="#231F20">
                <v:path arrowok="t"/>
              </v:shape>
            </v:group>
            <v:group style="position:absolute;left:4789;top:1808;width:59;height:54" coordorigin="4789,1808" coordsize="59,54">
              <v:shape style="position:absolute;left:4789;top:1808;width:59;height:54" coordorigin="4789,1808" coordsize="59,54" path="m4848,1862l4848,1808,4789,1808,4789,1862e" filled="f" stroked="t" strokeweight=".247801pt" strokecolor="#231F20">
                <v:path arrowok="t"/>
              </v:shape>
            </v:group>
            <v:group style="position:absolute;left:4964;top:1773;width:59;height:59" coordorigin="4964,1773" coordsize="59,59">
              <v:shape style="position:absolute;left:4964;top:1773;width:59;height:59" coordorigin="4964,1773" coordsize="59,59" path="m4961,1802l5026,1802e" filled="f" stroked="t" strokeweight="3.321237pt" strokecolor="#231F20">
                <v:path arrowok="t"/>
              </v:shape>
            </v:group>
            <v:group style="position:absolute;left:5139;top:1820;width:59;height:42" coordorigin="5139,1820" coordsize="59,42">
              <v:shape style="position:absolute;left:5139;top:1820;width:59;height:42" coordorigin="5139,1820" coordsize="59,42" path="m5198,1862l5198,1820,5139,1820,5139,1862e" filled="f" stroked="t" strokeweight=".247801pt" strokecolor="#231F20">
                <v:path arrowok="t"/>
              </v:shape>
            </v:group>
            <v:group style="position:absolute;left:5314;top:1761;width:59;height:59" coordorigin="5314,1761" coordsize="59,59">
              <v:shape style="position:absolute;left:5314;top:1761;width:59;height:59" coordorigin="5314,1761" coordsize="59,59" path="m5311,1790l5376,1790e" filled="f" stroked="t" strokeweight="3.321681pt" strokecolor="#231F20">
                <v:path arrowok="t"/>
              </v:shape>
            </v:group>
            <v:group style="position:absolute;left:5489;top:1820;width:59;height:42" coordorigin="5489,1820" coordsize="59,42">
              <v:shape style="position:absolute;left:5489;top:1820;width:59;height:42" coordorigin="5489,1820" coordsize="59,42" path="m5548,1862l5548,1820,5489,1820,5489,1862e" filled="f" stroked="t" strokeweight=".247801pt" strokecolor="#231F20">
                <v:path arrowok="t"/>
              </v:shape>
            </v:group>
            <v:group style="position:absolute;left:5664;top:1790;width:59;height:59" coordorigin="5664,1790" coordsize="59,59">
              <v:shape style="position:absolute;left:5664;top:1790;width:59;height:59" coordorigin="5664,1790" coordsize="59,59" path="m5661,1820l5725,1820e" filled="f" stroked="t" strokeweight="3.321237pt" strokecolor="#231F20">
                <v:path arrowok="t"/>
              </v:shape>
            </v:group>
            <v:group style="position:absolute;left:5838;top:1779;width:59;height:59" coordorigin="5838,1779" coordsize="59,59">
              <v:shape style="position:absolute;left:5838;top:1779;width:59;height:59" coordorigin="5838,1779" coordsize="59,59" path="m5836,1808l5900,1808e" filled="f" stroked="t" strokeweight="3.321681pt" strokecolor="#231F20">
                <v:path arrowok="t"/>
              </v:shape>
            </v:group>
            <v:group style="position:absolute;left:6013;top:1796;width:59;height:59" coordorigin="6013,1796" coordsize="59,59">
              <v:shape style="position:absolute;left:6013;top:1796;width:59;height:59" coordorigin="6013,1796" coordsize="59,59" path="m6011,1826l6075,1826e" filled="f" stroked="t" strokeweight="3.321237pt" strokecolor="#231F20">
                <v:path arrowok="t"/>
              </v:shape>
            </v:group>
            <v:group style="position:absolute;left:6188;top:1773;width:59;height:59" coordorigin="6188,1773" coordsize="59,59">
              <v:shape style="position:absolute;left:6188;top:1773;width:59;height:59" coordorigin="6188,1773" coordsize="59,59" path="m6186,1802l6250,1802e" filled="f" stroked="t" strokeweight="3.321237pt" strokecolor="#231F20">
                <v:path arrowok="t"/>
              </v:shape>
            </v:group>
            <v:group style="position:absolute;left:6363;top:1725;width:59;height:59" coordorigin="6363,1725" coordsize="59,59">
              <v:shape style="position:absolute;left:6363;top:1725;width:59;height:59" coordorigin="6363,1725" coordsize="59,59" path="m6361,1755l6425,1755e" filled="f" stroked="t" strokeweight="3.321681pt" strokecolor="#231F20">
                <v:path arrowok="t"/>
              </v:shape>
            </v:group>
            <v:group style="position:absolute;left:6538;top:1761;width:59;height:59" coordorigin="6538,1761" coordsize="59,59">
              <v:shape style="position:absolute;left:6538;top:1761;width:59;height:59" coordorigin="6538,1761" coordsize="59,59" path="m6536,1790l6600,1790e" filled="f" stroked="t" strokeweight="3.321681pt" strokecolor="#231F20">
                <v:path arrowok="t"/>
              </v:shape>
            </v:group>
            <v:group style="position:absolute;left:6713;top:1773;width:59;height:59" coordorigin="6713,1773" coordsize="59,59">
              <v:shape style="position:absolute;left:6713;top:1773;width:59;height:59" coordorigin="6713,1773" coordsize="59,59" path="m6711,1802l6775,1802e" filled="f" stroked="t" strokeweight="3.321237pt" strokecolor="#231F20">
                <v:path arrowok="t"/>
              </v:shape>
            </v:group>
            <v:group style="position:absolute;left:6888;top:1784;width:59;height:59" coordorigin="6888,1784" coordsize="59,59">
              <v:shape style="position:absolute;left:6888;top:1784;width:59;height:59" coordorigin="6888,1784" coordsize="59,59" path="m6886,1814l6950,1814e" filled="f" stroked="t" strokeweight="3.321681pt" strokecolor="#231F20">
                <v:path arrowok="t"/>
              </v:shape>
            </v:group>
            <v:group style="position:absolute;left:7063;top:1784;width:59;height:59" coordorigin="7063,1784" coordsize="59,59">
              <v:shape style="position:absolute;left:7063;top:1784;width:59;height:59" coordorigin="7063,1784" coordsize="59,59" path="m7061,1814l7125,1814e" filled="f" stroked="t" strokeweight="3.321681pt" strokecolor="#231F20">
                <v:path arrowok="t"/>
              </v:shape>
            </v:group>
            <v:group style="position:absolute;left:7238;top:1796;width:59;height:59" coordorigin="7238,1796" coordsize="59,59">
              <v:shape style="position:absolute;left:7238;top:1796;width:59;height:59" coordorigin="7238,1796" coordsize="59,59" path="m7236,1826l7300,1826e" filled="f" stroked="t" strokeweight="3.321237pt" strokecolor="#231F20">
                <v:path arrowok="t"/>
              </v:shape>
            </v:group>
            <v:group style="position:absolute;left:7413;top:1737;width:59;height:59" coordorigin="7413,1737" coordsize="59,59">
              <v:shape style="position:absolute;left:7413;top:1737;width:59;height:59" coordorigin="7413,1737" coordsize="59,59" path="m7411,1767l7475,1767e" filled="f" stroked="t" strokeweight="3.321237pt" strokecolor="#231F20">
                <v:path arrowok="t"/>
              </v:shape>
            </v:group>
            <v:group style="position:absolute;left:7588;top:1731;width:59;height:59" coordorigin="7588,1731" coordsize="59,59">
              <v:shape style="position:absolute;left:7588;top:1731;width:59;height:59" coordorigin="7588,1731" coordsize="59,59" path="m7586,1761l7650,1761e" filled="f" stroked="t" strokeweight="3.321237pt" strokecolor="#231F20">
                <v:path arrowok="t"/>
              </v:shape>
            </v:group>
            <v:group style="position:absolute;left:7763;top:1784;width:59;height:59" coordorigin="7763,1784" coordsize="59,59">
              <v:shape style="position:absolute;left:7763;top:1784;width:59;height:59" coordorigin="7763,1784" coordsize="59,59" path="m7761,1814l7825,1814e" filled="f" stroked="t" strokeweight="3.321681pt" strokecolor="#231F20">
                <v:path arrowok="t"/>
              </v:shape>
            </v:group>
            <v:group style="position:absolute;left:7938;top:1814;width:59;height:48" coordorigin="7938,1814" coordsize="59,48">
              <v:shape style="position:absolute;left:7938;top:1814;width:59;height:48" coordorigin="7938,1814" coordsize="59,48" path="m7997,1862l7997,1814,7938,1814,7938,1862e" filled="f" stroked="t" strokeweight=".247801pt" strokecolor="#231F20">
                <v:path arrowok="t"/>
              </v:shape>
            </v:group>
            <v:group style="position:absolute;left:8113;top:1761;width:59;height:59" coordorigin="8113,1761" coordsize="59,59">
              <v:shape style="position:absolute;left:8113;top:1761;width:59;height:59" coordorigin="8113,1761" coordsize="59,59" path="m8110,1790l8175,1790e" filled="f" stroked="t" strokeweight="3.321681pt" strokecolor="#231F20">
                <v:path arrowok="t"/>
              </v:shape>
            </v:group>
            <v:group style="position:absolute;left:8288;top:1719;width:59;height:59" coordorigin="8288,1719" coordsize="59,59">
              <v:shape style="position:absolute;left:8288;top:1719;width:59;height:59" coordorigin="8288,1719" coordsize="59,59" path="m8285,1749l8350,1749e" filled="f" stroked="t" strokeweight="3.321237pt" strokecolor="#231F20">
                <v:path arrowok="t"/>
              </v:shape>
            </v:group>
            <v:group style="position:absolute;left:8463;top:1784;width:59;height:59" coordorigin="8463,1784" coordsize="59,59">
              <v:shape style="position:absolute;left:8463;top:1784;width:59;height:59" coordorigin="8463,1784" coordsize="59,59" path="m8460,1814l8525,1814e" filled="f" stroked="t" strokeweight="3.321681pt" strokecolor="#231F20">
                <v:path arrowok="t"/>
              </v:shape>
            </v:group>
            <v:group style="position:absolute;left:8638;top:1790;width:59;height:59" coordorigin="8638,1790" coordsize="59,59">
              <v:shape style="position:absolute;left:8638;top:1790;width:59;height:59" coordorigin="8638,1790" coordsize="59,59" path="m8635,1820l8700,1820e" filled="f" stroked="t" strokeweight="3.321237pt" strokecolor="#231F20">
                <v:path arrowok="t"/>
              </v:shape>
            </v:group>
            <v:group style="position:absolute;left:8813;top:1773;width:59;height:59" coordorigin="8813,1773" coordsize="59,59">
              <v:shape style="position:absolute;left:8813;top:1773;width:59;height:59" coordorigin="8813,1773" coordsize="59,59" path="m8810,1802l8875,1802e" filled="f" stroked="t" strokeweight="3.321237pt" strokecolor="#231F20">
                <v:path arrowok="t"/>
              </v:shape>
            </v:group>
            <v:group style="position:absolute;left:8988;top:1826;width:59;height:36" coordorigin="8988,1826" coordsize="59,36">
              <v:shape style="position:absolute;left:8988;top:1826;width:59;height:36" coordorigin="8988,1826" coordsize="59,36" path="m9047,1862l9047,1826,8988,1826,8988,1862e" filled="f" stroked="t" strokeweight=".247801pt" strokecolor="#231F20">
                <v:path arrowok="t"/>
              </v:shape>
            </v:group>
            <v:group style="position:absolute;left:9163;top:1767;width:59;height:59" coordorigin="9163,1767" coordsize="59,59">
              <v:shape style="position:absolute;left:9163;top:1767;width:59;height:59" coordorigin="9163,1767" coordsize="59,59" path="m9160,1796l9225,1796e" filled="f" stroked="t" strokeweight="3.321237pt" strokecolor="#231F20">
                <v:path arrowok="t"/>
              </v:shape>
            </v:group>
            <v:group style="position:absolute;left:9338;top:1749;width:59;height:59" coordorigin="9338,1749" coordsize="59,59">
              <v:shape style="position:absolute;left:9338;top:1749;width:59;height:59" coordorigin="9338,1749" coordsize="59,59" path="m9335,1779l9400,1779e" filled="f" stroked="t" strokeweight="3.321237pt" strokecolor="#231F20">
                <v:path arrowok="t"/>
              </v:shape>
            </v:group>
            <v:group style="position:absolute;left:9513;top:1749;width:59;height:59" coordorigin="9513,1749" coordsize="59,59">
              <v:shape style="position:absolute;left:9513;top:1749;width:59;height:59" coordorigin="9513,1749" coordsize="59,59" path="m9510,1779l9575,1779e" filled="f" stroked="t" strokeweight="3.321237pt" strokecolor="#231F20">
                <v:path arrowok="t"/>
              </v:shape>
            </v:group>
            <v:group style="position:absolute;left:9688;top:1779;width:59;height:59" coordorigin="9688,1779" coordsize="59,59">
              <v:shape style="position:absolute;left:9688;top:1779;width:59;height:59" coordorigin="9688,1779" coordsize="59,59" path="m9685,1808l9750,1808e" filled="f" stroked="t" strokeweight="3.321681pt" strokecolor="#231F20">
                <v:path arrowok="t"/>
              </v:shape>
            </v:group>
            <v:group style="position:absolute;left:9863;top:1779;width:59;height:59" coordorigin="9863,1779" coordsize="59,59">
              <v:shape style="position:absolute;left:9863;top:1779;width:59;height:59" coordorigin="9863,1779" coordsize="59,59" path="m9860,1808l9924,1808e" filled="f" stroked="t" strokeweight="3.321681pt" strokecolor="#231F20">
                <v:path arrowok="t"/>
              </v:shape>
            </v:group>
            <v:group style="position:absolute;left:10037;top:1790;width:59;height:59" coordorigin="10037,1790" coordsize="59,59">
              <v:shape style="position:absolute;left:10037;top:1790;width:59;height:59" coordorigin="10037,1790" coordsize="59,59" path="m10035,1820l10099,1820e" filled="f" stroked="t" strokeweight="3.321237pt" strokecolor="#231F20">
                <v:path arrowok="t"/>
              </v:shape>
            </v:group>
            <v:group style="position:absolute;left:10212;top:1725;width:59;height:59" coordorigin="10212,1725" coordsize="59,59">
              <v:shape style="position:absolute;left:10212;top:1725;width:59;height:59" coordorigin="10212,1725" coordsize="59,59" path="m10210,1755l10274,1755e" filled="f" stroked="t" strokeweight="3.321681pt" strokecolor="#231F20">
                <v:path arrowok="t"/>
              </v:shape>
            </v:group>
            <v:group style="position:absolute;left:10387;top:1761;width:59;height:59" coordorigin="10387,1761" coordsize="59,59">
              <v:shape style="position:absolute;left:10387;top:1761;width:59;height:59" coordorigin="10387,1761" coordsize="59,59" path="m10385,1790l10449,1790e" filled="f" stroked="t" strokeweight="3.321681pt" strokecolor="#231F20">
                <v:path arrowok="t"/>
              </v:shape>
            </v:group>
            <v:group style="position:absolute;left:10562;top:1814;width:59;height:48" coordorigin="10562,1814" coordsize="59,48">
              <v:shape style="position:absolute;left:10562;top:1814;width:59;height:48" coordorigin="10562,1814" coordsize="59,48" path="m10622,1862l10622,1814,10562,1814,10562,1862e" filled="f" stroked="t" strokeweight=".247801pt" strokecolor="#231F20">
                <v:path arrowok="t"/>
              </v:shape>
            </v:group>
            <v:group style="position:absolute;left:10737;top:1784;width:59;height:59" coordorigin="10737,1784" coordsize="59,59">
              <v:shape style="position:absolute;left:10737;top:1784;width:59;height:59" coordorigin="10737,1784" coordsize="59,59" path="m10735,1814l10799,1814e" filled="f" stroked="t" strokeweight="3.321681pt" strokecolor="#231F20">
                <v:path arrowok="t"/>
              </v:shape>
            </v:group>
            <v:group style="position:absolute;left:10912;top:1784;width:59;height:59" coordorigin="10912,1784" coordsize="59,59">
              <v:shape style="position:absolute;left:10912;top:1784;width:59;height:59" coordorigin="10912,1784" coordsize="59,59" path="m10910,1814l10974,1814e" filled="f" stroked="t" strokeweight="3.321681pt" strokecolor="#231F20">
                <v:path arrowok="t"/>
              </v:shape>
            </v:group>
            <v:group style="position:absolute;left:11087;top:1731;width:59;height:59" coordorigin="11087,1731" coordsize="59,59">
              <v:shape style="position:absolute;left:11087;top:1731;width:59;height:59" coordorigin="11087,1731" coordsize="59,59" path="m11085,1761l11149,1761e" filled="f" stroked="t" strokeweight="3.321237pt" strokecolor="#231F20">
                <v:path arrowok="t"/>
              </v:shape>
            </v:group>
            <v:group style="position:absolute;left:11262;top:1826;width:59;height:36" coordorigin="11262,1826" coordsize="59,36">
              <v:shape style="position:absolute;left:11262;top:1826;width:59;height:36" coordorigin="11262,1826" coordsize="59,36" path="m11322,1862l11322,1826,11262,1826,11262,1862e" filled="f" stroked="t" strokeweight=".247801pt" strokecolor="#231F20">
                <v:path arrowok="t"/>
              </v:shape>
            </v:group>
            <v:group style="position:absolute;left:1844;top:1790;width:9448;height:71" coordorigin="1844,1790" coordsize="9448,71">
              <v:shape style="position:absolute;left:1844;top:1790;width:9448;height:71" coordorigin="1844,1790" coordsize="9448,71" path="m1844,1826l2019,1844,2194,1856,2369,1862,2544,1844,2719,1850,2894,1862,3069,1856,3244,1862,3419,1856,3594,1844,3769,1862,3944,1862,4119,1790,4294,1856,4643,1856,4818,1862,4993,1844,5168,1856,5343,1862,5518,1862,5693,1844,5868,1850,6043,1862,6218,1844,6393,1862,6568,1856,6743,1862,6918,1856,7268,1856,7443,1850,7618,1826,7793,1850,7968,1856,8143,1838,8318,1862,8668,1862,8843,1838,9017,1862,9192,1850,9367,1856,9542,1850,9717,1856,9892,1844,10067,1862,10242,1844,10417,1850,10592,1856,10767,1862,10942,1862,11117,1856,11292,1862e" filled="f" stroked="t" strokeweight=".495602pt" strokecolor="#231F20">
                <v:path arrowok="t"/>
                <v:stroke dashstyle="longDash"/>
              </v:shape>
            </v:group>
            <v:group style="position:absolute;left:1844;top:1796;width:30;height:30" coordorigin="1844,1796" coordsize="30,30">
              <v:shape style="position:absolute;left:1844;top:1796;width:30;height:30" coordorigin="1844,1796" coordsize="30,30" path="m1844,1826l1874,1796e" filled="f" stroked="t" strokeweight=".247801pt" strokecolor="#231F20">
                <v:path arrowok="t"/>
              </v:shape>
            </v:group>
            <v:group style="position:absolute;left:1844;top:1826;width:30;height:30" coordorigin="1844,1826" coordsize="30,30">
              <v:shape style="position:absolute;left:1844;top:1826;width:30;height:30" coordorigin="1844,1826" coordsize="30,30" path="m1844,1826l1874,1856e" filled="f" stroked="t" strokeweight=".247801pt" strokecolor="#231F20">
                <v:path arrowok="t"/>
              </v:shape>
            </v:group>
            <v:group style="position:absolute;left:2001;top:1814;width:48;height:48" coordorigin="2001,1814" coordsize="48,48">
              <v:shape style="position:absolute;left:2001;top:1814;width:48;height:48" coordorigin="2001,1814" coordsize="48,48" path="m2001,1862l2049,1814e" filled="f" stroked="t" strokeweight=".247801pt" strokecolor="#231F20">
                <v:path arrowok="t"/>
              </v:shape>
            </v:group>
            <v:group style="position:absolute;left:1989;top:1814;width:48;height:48" coordorigin="1989,1814" coordsize="48,48">
              <v:shape style="position:absolute;left:1989;top:1814;width:48;height:48" coordorigin="1989,1814" coordsize="48,48" path="m1989,1814l2037,1862e" filled="f" stroked="t" strokeweight=".247801pt" strokecolor="#231F20">
                <v:path arrowok="t"/>
              </v:shape>
            </v:group>
            <v:group style="position:absolute;left:2188;top:1826;width:36;height:36" coordorigin="2188,1826" coordsize="36,36">
              <v:shape style="position:absolute;left:2188;top:1826;width:36;height:36" coordorigin="2188,1826" coordsize="36,36" path="m2188,1862l2224,1826e" filled="f" stroked="t" strokeweight=".247801pt" strokecolor="#231F20">
                <v:path arrowok="t"/>
              </v:shape>
            </v:group>
            <v:group style="position:absolute;left:2164;top:1826;width:36;height:36" coordorigin="2164,1826" coordsize="36,36">
              <v:shape style="position:absolute;left:2164;top:1826;width:36;height:36" coordorigin="2164,1826" coordsize="36,36" path="m2164,1826l2200,1862e" filled="f" stroked="t" strokeweight=".247801pt" strokecolor="#231F20">
                <v:path arrowok="t"/>
              </v:shape>
            </v:group>
            <v:group style="position:absolute;left:2369;top:1832;width:30;height:30" coordorigin="2369,1832" coordsize="30,30">
              <v:shape style="position:absolute;left:2369;top:1832;width:30;height:30" coordorigin="2369,1832" coordsize="30,30" path="m2369,1862l2399,1832e" filled="f" stroked="t" strokeweight=".247801pt" strokecolor="#231F20">
                <v:path arrowok="t"/>
              </v:shape>
            </v:group>
            <v:group style="position:absolute;left:2339;top:1832;width:30;height:30" coordorigin="2339,1832" coordsize="30,30">
              <v:shape style="position:absolute;left:2339;top:1832;width:30;height:30" coordorigin="2339,1832" coordsize="30,30" path="m2339,1832l2369,1862e" filled="f" stroked="t" strokeweight=".247801pt" strokecolor="#231F20">
                <v:path arrowok="t"/>
              </v:shape>
            </v:group>
            <v:group style="position:absolute;left:2526;top:1814;width:48;height:48" coordorigin="2526,1814" coordsize="48,48">
              <v:shape style="position:absolute;left:2526;top:1814;width:48;height:48" coordorigin="2526,1814" coordsize="48,48" path="m2526,1862l2574,1814e" filled="f" stroked="t" strokeweight=".247801pt" strokecolor="#231F20">
                <v:path arrowok="t"/>
              </v:shape>
            </v:group>
            <v:group style="position:absolute;left:2514;top:1814;width:48;height:48" coordorigin="2514,1814" coordsize="48,48">
              <v:shape style="position:absolute;left:2514;top:1814;width:48;height:48" coordorigin="2514,1814" coordsize="48,48" path="m2514,1814l2562,1862e" filled="f" stroked="t" strokeweight=".247801pt" strokecolor="#231F20">
                <v:path arrowok="t"/>
              </v:shape>
            </v:group>
            <v:group style="position:absolute;left:2707;top:1820;width:42;height:42" coordorigin="2707,1820" coordsize="42,42">
              <v:shape style="position:absolute;left:2707;top:1820;width:42;height:42" coordorigin="2707,1820" coordsize="42,42" path="m2707,1862l2749,1820e" filled="f" stroked="t" strokeweight=".247801pt" strokecolor="#231F20">
                <v:path arrowok="t"/>
              </v:shape>
            </v:group>
            <v:group style="position:absolute;left:2689;top:1820;width:42;height:42" coordorigin="2689,1820" coordsize="42,42">
              <v:shape style="position:absolute;left:2689;top:1820;width:42;height:42" coordorigin="2689,1820" coordsize="42,42" path="m2689,1820l2731,1862e" filled="f" stroked="t" strokeweight=".247801pt" strokecolor="#231F20">
                <v:path arrowok="t"/>
              </v:shape>
            </v:group>
            <v:group style="position:absolute;left:2894;top:1832;width:30;height:30" coordorigin="2894,1832" coordsize="30,30">
              <v:shape style="position:absolute;left:2894;top:1832;width:30;height:30" coordorigin="2894,1832" coordsize="30,30" path="m2894,1862l2924,1832e" filled="f" stroked="t" strokeweight=".247801pt" strokecolor="#231F20">
                <v:path arrowok="t"/>
              </v:shape>
            </v:group>
            <v:group style="position:absolute;left:2864;top:1832;width:30;height:30" coordorigin="2864,1832" coordsize="30,30">
              <v:shape style="position:absolute;left:2864;top:1832;width:30;height:30" coordorigin="2864,1832" coordsize="30,30" path="m2864,1832l2894,1862e" filled="f" stroked="t" strokeweight=".247801pt" strokecolor="#231F20">
                <v:path arrowok="t"/>
              </v:shape>
            </v:group>
            <v:group style="position:absolute;left:3063;top:1826;width:36;height:36" coordorigin="3063,1826" coordsize="36,36">
              <v:shape style="position:absolute;left:3063;top:1826;width:36;height:36" coordorigin="3063,1826" coordsize="36,36" path="m3063,1862l3099,1826e" filled="f" stroked="t" strokeweight=".247801pt" strokecolor="#231F20">
                <v:path arrowok="t"/>
              </v:shape>
            </v:group>
            <v:group style="position:absolute;left:3039;top:1826;width:36;height:36" coordorigin="3039,1826" coordsize="36,36">
              <v:shape style="position:absolute;left:3039;top:1826;width:36;height:36" coordorigin="3039,1826" coordsize="36,36" path="m3039,1826l3075,1862e" filled="f" stroked="t" strokeweight=".247801pt" strokecolor="#231F20">
                <v:path arrowok="t"/>
              </v:shape>
            </v:group>
            <v:group style="position:absolute;left:3244;top:1832;width:30;height:30" coordorigin="3244,1832" coordsize="30,30">
              <v:shape style="position:absolute;left:3244;top:1832;width:30;height:30" coordorigin="3244,1832" coordsize="30,30" path="m3244,1862l3274,1832e" filled="f" stroked="t" strokeweight=".247801pt" strokecolor="#231F20">
                <v:path arrowok="t"/>
              </v:shape>
            </v:group>
            <v:group style="position:absolute;left:3214;top:1832;width:30;height:30" coordorigin="3214,1832" coordsize="30,30">
              <v:shape style="position:absolute;left:3214;top:1832;width:30;height:30" coordorigin="3214,1832" coordsize="30,30" path="m3214,1832l3244,1862e" filled="f" stroked="t" strokeweight=".247801pt" strokecolor="#231F20">
                <v:path arrowok="t"/>
              </v:shape>
            </v:group>
            <v:group style="position:absolute;left:3413;top:1826;width:36;height:36" coordorigin="3413,1826" coordsize="36,36">
              <v:shape style="position:absolute;left:3413;top:1826;width:36;height:36" coordorigin="3413,1826" coordsize="36,36" path="m3413,1862l3449,1826e" filled="f" stroked="t" strokeweight=".247801pt" strokecolor="#231F20">
                <v:path arrowok="t"/>
              </v:shape>
            </v:group>
            <v:group style="position:absolute;left:3389;top:1826;width:36;height:36" coordorigin="3389,1826" coordsize="36,36">
              <v:shape style="position:absolute;left:3389;top:1826;width:36;height:36" coordorigin="3389,1826" coordsize="36,36" path="m3389,1826l3425,1862e" filled="f" stroked="t" strokeweight=".247801pt" strokecolor="#231F20">
                <v:path arrowok="t"/>
              </v:shape>
            </v:group>
            <v:group style="position:absolute;left:3576;top:1814;width:48;height:48" coordorigin="3576,1814" coordsize="48,48">
              <v:shape style="position:absolute;left:3576;top:1814;width:48;height:48" coordorigin="3576,1814" coordsize="48,48" path="m3576,1862l3623,1814e" filled="f" stroked="t" strokeweight=".247801pt" strokecolor="#231F20">
                <v:path arrowok="t"/>
              </v:shape>
            </v:group>
            <v:group style="position:absolute;left:3564;top:1814;width:48;height:48" coordorigin="3564,1814" coordsize="48,48">
              <v:shape style="position:absolute;left:3564;top:1814;width:48;height:48" coordorigin="3564,1814" coordsize="48,48" path="m3564,1814l3612,1862e" filled="f" stroked="t" strokeweight=".247801pt" strokecolor="#231F20">
                <v:path arrowok="t"/>
              </v:shape>
            </v:group>
            <v:group style="position:absolute;left:3769;top:1832;width:30;height:30" coordorigin="3769,1832" coordsize="30,30">
              <v:shape style="position:absolute;left:3769;top:1832;width:30;height:30" coordorigin="3769,1832" coordsize="30,30" path="m3769,1862l3798,1832e" filled="f" stroked="t" strokeweight=".247801pt" strokecolor="#231F20">
                <v:path arrowok="t"/>
              </v:shape>
            </v:group>
            <v:group style="position:absolute;left:3739;top:1832;width:30;height:30" coordorigin="3739,1832" coordsize="30,30">
              <v:shape style="position:absolute;left:3739;top:1832;width:30;height:30" coordorigin="3739,1832" coordsize="30,30" path="m3739,1832l3769,1862e" filled="f" stroked="t" strokeweight=".247801pt" strokecolor="#231F20">
                <v:path arrowok="t"/>
              </v:shape>
            </v:group>
            <v:group style="position:absolute;left:3944;top:1832;width:30;height:30" coordorigin="3944,1832" coordsize="30,30">
              <v:shape style="position:absolute;left:3944;top:1832;width:30;height:30" coordorigin="3944,1832" coordsize="30,30" path="m3944,1862l3973,1832e" filled="f" stroked="t" strokeweight=".247801pt" strokecolor="#231F20">
                <v:path arrowok="t"/>
              </v:shape>
            </v:group>
            <v:group style="position:absolute;left:3914;top:1832;width:30;height:30" coordorigin="3914,1832" coordsize="30,30">
              <v:shape style="position:absolute;left:3914;top:1832;width:30;height:30" coordorigin="3914,1832" coordsize="30,30" path="m3914,1832l3944,1862e" filled="f" stroked="t" strokeweight=".247801pt" strokecolor="#231F20">
                <v:path arrowok="t"/>
              </v:shape>
            </v:group>
            <v:group style="position:absolute;left:4089;top:1761;width:59;height:59" coordorigin="4089,1761" coordsize="59,59">
              <v:shape style="position:absolute;left:4089;top:1761;width:59;height:59" coordorigin="4089,1761" coordsize="59,59" path="m4089,1820l4148,1761e" filled="f" stroked="t" strokeweight=".247801pt" strokecolor="#231F20">
                <v:path arrowok="t"/>
              </v:shape>
            </v:group>
            <v:group style="position:absolute;left:4089;top:1761;width:59;height:59" coordorigin="4089,1761" coordsize="59,59">
              <v:shape style="position:absolute;left:4089;top:1761;width:59;height:59" coordorigin="4089,1761" coordsize="59,59" path="m4089,1761l4148,1820e" filled="f" stroked="t" strokeweight=".247801pt" strokecolor="#231F20">
                <v:path arrowok="t"/>
              </v:shape>
            </v:group>
            <v:group style="position:absolute;left:4288;top:1826;width:36;height:36" coordorigin="4288,1826" coordsize="36,36">
              <v:shape style="position:absolute;left:4288;top:1826;width:36;height:36" coordorigin="4288,1826" coordsize="36,36" path="m4288,1862l4323,1826e" filled="f" stroked="t" strokeweight=".247801pt" strokecolor="#231F20">
                <v:path arrowok="t"/>
              </v:shape>
            </v:group>
            <v:group style="position:absolute;left:4264;top:1826;width:36;height:36" coordorigin="4264,1826" coordsize="36,36">
              <v:shape style="position:absolute;left:4264;top:1826;width:36;height:36" coordorigin="4264,1826" coordsize="36,36" path="m4264,1826l4300,1862e" filled="f" stroked="t" strokeweight=".247801pt" strokecolor="#231F20">
                <v:path arrowok="t"/>
              </v:shape>
            </v:group>
            <v:group style="position:absolute;left:4463;top:1826;width:36;height:36" coordorigin="4463,1826" coordsize="36,36">
              <v:shape style="position:absolute;left:4463;top:1826;width:36;height:36" coordorigin="4463,1826" coordsize="36,36" path="m4463,1862l4498,1826e" filled="f" stroked="t" strokeweight=".247801pt" strokecolor="#231F20">
                <v:path arrowok="t"/>
              </v:shape>
            </v:group>
            <v:group style="position:absolute;left:4439;top:1826;width:36;height:36" coordorigin="4439,1826" coordsize="36,36">
              <v:shape style="position:absolute;left:4439;top:1826;width:36;height:36" coordorigin="4439,1826" coordsize="36,36" path="m4439,1826l4474,1862e" filled="f" stroked="t" strokeweight=".247801pt" strokecolor="#231F20">
                <v:path arrowok="t"/>
              </v:shape>
            </v:group>
            <v:group style="position:absolute;left:4638;top:1826;width:36;height:36" coordorigin="4638,1826" coordsize="36,36">
              <v:shape style="position:absolute;left:4638;top:1826;width:36;height:36" coordorigin="4638,1826" coordsize="36,36" path="m4638,1862l4673,1826e" filled="f" stroked="t" strokeweight=".247801pt" strokecolor="#231F20">
                <v:path arrowok="t"/>
              </v:shape>
            </v:group>
            <v:group style="position:absolute;left:4614;top:1826;width:36;height:36" coordorigin="4614,1826" coordsize="36,36">
              <v:shape style="position:absolute;left:4614;top:1826;width:36;height:36" coordorigin="4614,1826" coordsize="36,36" path="m4614,1826l4649,1862e" filled="f" stroked="t" strokeweight=".247801pt" strokecolor="#231F20">
                <v:path arrowok="t"/>
              </v:shape>
            </v:group>
            <v:group style="position:absolute;left:4818;top:1832;width:30;height:30" coordorigin="4818,1832" coordsize="30,30">
              <v:shape style="position:absolute;left:4818;top:1832;width:30;height:30" coordorigin="4818,1832" coordsize="30,30" path="m4818,1862l4848,1832e" filled="f" stroked="t" strokeweight=".247801pt" strokecolor="#231F20">
                <v:path arrowok="t"/>
              </v:shape>
            </v:group>
            <v:group style="position:absolute;left:4789;top:1832;width:30;height:30" coordorigin="4789,1832" coordsize="30,30">
              <v:shape style="position:absolute;left:4789;top:1832;width:30;height:30" coordorigin="4789,1832" coordsize="30,30" path="m4789,1832l4818,1862e" filled="f" stroked="t" strokeweight=".247801pt" strokecolor="#231F20">
                <v:path arrowok="t"/>
              </v:shape>
            </v:group>
            <v:group style="position:absolute;left:4976;top:1814;width:48;height:48" coordorigin="4976,1814" coordsize="48,48">
              <v:shape style="position:absolute;left:4976;top:1814;width:48;height:48" coordorigin="4976,1814" coordsize="48,48" path="m4976,1862l5023,1814e" filled="f" stroked="t" strokeweight=".247801pt" strokecolor="#231F20">
                <v:path arrowok="t"/>
              </v:shape>
            </v:group>
            <v:group style="position:absolute;left:4964;top:1814;width:48;height:48" coordorigin="4964,1814" coordsize="48,48">
              <v:shape style="position:absolute;left:4964;top:1814;width:48;height:48" coordorigin="4964,1814" coordsize="48,48" path="m4964,1814l5011,1862e" filled="f" stroked="t" strokeweight=".247801pt" strokecolor="#231F20">
                <v:path arrowok="t"/>
              </v:shape>
            </v:group>
            <v:group style="position:absolute;left:5162;top:1826;width:36;height:36" coordorigin="5162,1826" coordsize="36,36">
              <v:shape style="position:absolute;left:5162;top:1826;width:36;height:36" coordorigin="5162,1826" coordsize="36,36" path="m5162,1862l5198,1826e" filled="f" stroked="t" strokeweight=".247801pt" strokecolor="#231F20">
                <v:path arrowok="t"/>
              </v:shape>
            </v:group>
            <v:group style="position:absolute;left:5139;top:1826;width:36;height:36" coordorigin="5139,1826" coordsize="36,36">
              <v:shape style="position:absolute;left:5139;top:1826;width:36;height:36" coordorigin="5139,1826" coordsize="36,36" path="m5139,1826l5174,1862e" filled="f" stroked="t" strokeweight=".247801pt" strokecolor="#231F20">
                <v:path arrowok="t"/>
              </v:shape>
            </v:group>
            <v:group style="position:absolute;left:5343;top:1832;width:30;height:30" coordorigin="5343,1832" coordsize="30,30">
              <v:shape style="position:absolute;left:5343;top:1832;width:30;height:30" coordorigin="5343,1832" coordsize="30,30" path="m5343,1862l5373,1832e" filled="f" stroked="t" strokeweight=".247801pt" strokecolor="#231F20">
                <v:path arrowok="t"/>
              </v:shape>
            </v:group>
            <v:group style="position:absolute;left:5314;top:1832;width:30;height:30" coordorigin="5314,1832" coordsize="30,30">
              <v:shape style="position:absolute;left:5314;top:1832;width:30;height:30" coordorigin="5314,1832" coordsize="30,30" path="m5314,1832l5343,1862e" filled="f" stroked="t" strokeweight=".247801pt" strokecolor="#231F20">
                <v:path arrowok="t"/>
              </v:shape>
            </v:group>
            <v:group style="position:absolute;left:5518;top:1832;width:30;height:30" coordorigin="5518,1832" coordsize="30,30">
              <v:shape style="position:absolute;left:5518;top:1832;width:30;height:30" coordorigin="5518,1832" coordsize="30,30" path="m5518,1862l5548,1832e" filled="f" stroked="t" strokeweight=".247801pt" strokecolor="#231F20">
                <v:path arrowok="t"/>
              </v:shape>
            </v:group>
            <v:group style="position:absolute;left:5489;top:1832;width:30;height:30" coordorigin="5489,1832" coordsize="30,30">
              <v:shape style="position:absolute;left:5489;top:1832;width:30;height:30" coordorigin="5489,1832" coordsize="30,30" path="m5489,1832l5518,1862e" filled="f" stroked="t" strokeweight=".247801pt" strokecolor="#231F20">
                <v:path arrowok="t"/>
              </v:shape>
            </v:group>
            <v:group style="position:absolute;left:5675;top:1814;width:48;height:48" coordorigin="5675,1814" coordsize="48,48">
              <v:shape style="position:absolute;left:5675;top:1814;width:48;height:48" coordorigin="5675,1814" coordsize="48,48" path="m5675,1862l5723,1814e" filled="f" stroked="t" strokeweight=".247801pt" strokecolor="#231F20">
                <v:path arrowok="t"/>
              </v:shape>
            </v:group>
            <v:group style="position:absolute;left:5664;top:1814;width:48;height:48" coordorigin="5664,1814" coordsize="48,48">
              <v:shape style="position:absolute;left:5664;top:1814;width:48;height:48" coordorigin="5664,1814" coordsize="48,48" path="m5664,1814l5711,1862e" filled="f" stroked="t" strokeweight=".247801pt" strokecolor="#231F20">
                <v:path arrowok="t"/>
              </v:shape>
            </v:group>
            <v:group style="position:absolute;left:5856;top:1820;width:42;height:42" coordorigin="5856,1820" coordsize="42,42">
              <v:shape style="position:absolute;left:5856;top:1820;width:42;height:42" coordorigin="5856,1820" coordsize="42,42" path="m5856,1862l5898,1820e" filled="f" stroked="t" strokeweight=".247801pt" strokecolor="#231F20">
                <v:path arrowok="t"/>
              </v:shape>
            </v:group>
            <v:group style="position:absolute;left:5838;top:1820;width:42;height:42" coordorigin="5838,1820" coordsize="42,42">
              <v:shape style="position:absolute;left:5838;top:1820;width:42;height:42" coordorigin="5838,1820" coordsize="42,42" path="m5838,1820l5880,1862e" filled="f" stroked="t" strokeweight=".247801pt" strokecolor="#231F20">
                <v:path arrowok="t"/>
              </v:shape>
            </v:group>
            <v:group style="position:absolute;left:6043;top:1832;width:30;height:30" coordorigin="6043,1832" coordsize="30,30">
              <v:shape style="position:absolute;left:6043;top:1832;width:30;height:30" coordorigin="6043,1832" coordsize="30,30" path="m6043,1862l6073,1832e" filled="f" stroked="t" strokeweight=".247801pt" strokecolor="#231F20">
                <v:path arrowok="t"/>
              </v:shape>
            </v:group>
            <v:group style="position:absolute;left:6013;top:1832;width:30;height:30" coordorigin="6013,1832" coordsize="30,30">
              <v:shape style="position:absolute;left:6013;top:1832;width:30;height:30" coordorigin="6013,1832" coordsize="30,30" path="m6013,1832l6043,1862e" filled="f" stroked="t" strokeweight=".247801pt" strokecolor="#231F20">
                <v:path arrowok="t"/>
              </v:shape>
            </v:group>
            <v:group style="position:absolute;left:6200;top:1814;width:48;height:48" coordorigin="6200,1814" coordsize="48,48">
              <v:shape style="position:absolute;left:6200;top:1814;width:48;height:48" coordorigin="6200,1814" coordsize="48,48" path="m6200,1862l6248,1814e" filled="f" stroked="t" strokeweight=".247801pt" strokecolor="#231F20">
                <v:path arrowok="t"/>
              </v:shape>
            </v:group>
            <v:group style="position:absolute;left:6188;top:1814;width:48;height:48" coordorigin="6188,1814" coordsize="48,48">
              <v:shape style="position:absolute;left:6188;top:1814;width:48;height:48" coordorigin="6188,1814" coordsize="48,48" path="m6188,1814l6236,1862e" filled="f" stroked="t" strokeweight=".247801pt" strokecolor="#231F20">
                <v:path arrowok="t"/>
              </v:shape>
            </v:group>
            <v:group style="position:absolute;left:6393;top:1832;width:30;height:30" coordorigin="6393,1832" coordsize="30,30">
              <v:shape style="position:absolute;left:6393;top:1832;width:30;height:30" coordorigin="6393,1832" coordsize="30,30" path="m6393,1862l6423,1832e" filled="f" stroked="t" strokeweight=".247801pt" strokecolor="#231F20">
                <v:path arrowok="t"/>
              </v:shape>
            </v:group>
            <v:group style="position:absolute;left:6363;top:1832;width:30;height:30" coordorigin="6363,1832" coordsize="30,30">
              <v:shape style="position:absolute;left:6363;top:1832;width:30;height:30" coordorigin="6363,1832" coordsize="30,30" path="m6363,1832l6393,1862e" filled="f" stroked="t" strokeweight=".247801pt" strokecolor="#231F20">
                <v:path arrowok="t"/>
              </v:shape>
            </v:group>
            <v:group style="position:absolute;left:6562;top:1826;width:36;height:36" coordorigin="6562,1826" coordsize="36,36">
              <v:shape style="position:absolute;left:6562;top:1826;width:36;height:36" coordorigin="6562,1826" coordsize="36,36" path="m6562,1862l6598,1826e" filled="f" stroked="t" strokeweight=".247801pt" strokecolor="#231F20">
                <v:path arrowok="t"/>
              </v:shape>
            </v:group>
            <v:group style="position:absolute;left:6538;top:1826;width:36;height:36" coordorigin="6538,1826" coordsize="36,36">
              <v:shape style="position:absolute;left:6538;top:1826;width:36;height:36" coordorigin="6538,1826" coordsize="36,36" path="m6538,1826l6574,1862e" filled="f" stroked="t" strokeweight=".247801pt" strokecolor="#231F20">
                <v:path arrowok="t"/>
              </v:shape>
            </v:group>
            <v:group style="position:absolute;left:6743;top:1832;width:30;height:30" coordorigin="6743,1832" coordsize="30,30">
              <v:shape style="position:absolute;left:6743;top:1832;width:30;height:30" coordorigin="6743,1832" coordsize="30,30" path="m6743,1862l6773,1832e" filled="f" stroked="t" strokeweight=".247801pt" strokecolor="#231F20">
                <v:path arrowok="t"/>
              </v:shape>
            </v:group>
            <v:group style="position:absolute;left:6713;top:1832;width:30;height:30" coordorigin="6713,1832" coordsize="30,30">
              <v:shape style="position:absolute;left:6713;top:1832;width:30;height:30" coordorigin="6713,1832" coordsize="30,30" path="m6713,1832l6743,1862e" filled="f" stroked="t" strokeweight=".247801pt" strokecolor="#231F20">
                <v:path arrowok="t"/>
              </v:shape>
            </v:group>
            <v:group style="position:absolute;left:6912;top:1826;width:36;height:36" coordorigin="6912,1826" coordsize="36,36">
              <v:shape style="position:absolute;left:6912;top:1826;width:36;height:36" coordorigin="6912,1826" coordsize="36,36" path="m6912,1862l6948,1826e" filled="f" stroked="t" strokeweight=".247801pt" strokecolor="#231F20">
                <v:path arrowok="t"/>
              </v:shape>
            </v:group>
            <v:group style="position:absolute;left:6888;top:1826;width:36;height:36" coordorigin="6888,1826" coordsize="36,36">
              <v:shape style="position:absolute;left:6888;top:1826;width:36;height:36" coordorigin="6888,1826" coordsize="36,36" path="m6888,1826l6924,1862e" filled="f" stroked="t" strokeweight=".247801pt" strokecolor="#231F20">
                <v:path arrowok="t"/>
              </v:shape>
            </v:group>
            <v:group style="position:absolute;left:7087;top:1826;width:36;height:36" coordorigin="7087,1826" coordsize="36,36">
              <v:shape style="position:absolute;left:7087;top:1826;width:36;height:36" coordorigin="7087,1826" coordsize="36,36" path="m7087,1862l7123,1826e" filled="f" stroked="t" strokeweight=".247801pt" strokecolor="#231F20">
                <v:path arrowok="t"/>
              </v:shape>
            </v:group>
            <v:group style="position:absolute;left:7063;top:1826;width:36;height:36" coordorigin="7063,1826" coordsize="36,36">
              <v:shape style="position:absolute;left:7063;top:1826;width:36;height:36" coordorigin="7063,1826" coordsize="36,36" path="m7063,1826l7099,1862e" filled="f" stroked="t" strokeweight=".247801pt" strokecolor="#231F20">
                <v:path arrowok="t"/>
              </v:shape>
            </v:group>
            <v:group style="position:absolute;left:7262;top:1826;width:36;height:36" coordorigin="7262,1826" coordsize="36,36">
              <v:shape style="position:absolute;left:7262;top:1826;width:36;height:36" coordorigin="7262,1826" coordsize="36,36" path="m7262,1862l7298,1826e" filled="f" stroked="t" strokeweight=".247801pt" strokecolor="#231F20">
                <v:path arrowok="t"/>
              </v:shape>
            </v:group>
            <v:group style="position:absolute;left:7238;top:1826;width:36;height:36" coordorigin="7238,1826" coordsize="36,36">
              <v:shape style="position:absolute;left:7238;top:1826;width:36;height:36" coordorigin="7238,1826" coordsize="36,36" path="m7238,1826l7274,1862e" filled="f" stroked="t" strokeweight=".247801pt" strokecolor="#231F20">
                <v:path arrowok="t"/>
              </v:shape>
            </v:group>
            <v:group style="position:absolute;left:7431;top:1820;width:42;height:42" coordorigin="7431,1820" coordsize="42,42">
              <v:shape style="position:absolute;left:7431;top:1820;width:42;height:42" coordorigin="7431,1820" coordsize="42,42" path="m7431,1862l7473,1820e" filled="f" stroked="t" strokeweight=".247801pt" strokecolor="#231F20">
                <v:path arrowok="t"/>
              </v:shape>
            </v:group>
            <v:group style="position:absolute;left:7413;top:1820;width:42;height:42" coordorigin="7413,1820" coordsize="42,42">
              <v:shape style="position:absolute;left:7413;top:1820;width:42;height:42" coordorigin="7413,1820" coordsize="42,42" path="m7413,1820l7455,1862e" filled="f" stroked="t" strokeweight=".247801pt" strokecolor="#231F20">
                <v:path arrowok="t"/>
              </v:shape>
            </v:group>
            <v:group style="position:absolute;left:7588;top:1796;width:59;height:59" coordorigin="7588,1796" coordsize="59,59">
              <v:shape style="position:absolute;left:7588;top:1796;width:59;height:59" coordorigin="7588,1796" coordsize="59,59" path="m7588,1856l7648,1796e" filled="f" stroked="t" strokeweight=".247801pt" strokecolor="#231F20">
                <v:path arrowok="t"/>
              </v:shape>
            </v:group>
            <v:group style="position:absolute;left:7588;top:1796;width:59;height:59" coordorigin="7588,1796" coordsize="59,59">
              <v:shape style="position:absolute;left:7588;top:1796;width:59;height:59" coordorigin="7588,1796" coordsize="59,59" path="m7588,1796l7648,1856e" filled="f" stroked="t" strokeweight=".247801pt" strokecolor="#231F20">
                <v:path arrowok="t"/>
              </v:shape>
            </v:group>
            <v:group style="position:absolute;left:7781;top:1820;width:42;height:42" coordorigin="7781,1820" coordsize="42,42">
              <v:shape style="position:absolute;left:7781;top:1820;width:42;height:42" coordorigin="7781,1820" coordsize="42,42" path="m7781,1862l7822,1820e" filled="f" stroked="t" strokeweight=".247801pt" strokecolor="#231F20">
                <v:path arrowok="t"/>
              </v:shape>
            </v:group>
            <v:group style="position:absolute;left:7763;top:1820;width:42;height:42" coordorigin="7763,1820" coordsize="42,42">
              <v:shape style="position:absolute;left:7763;top:1820;width:42;height:42" coordorigin="7763,1820" coordsize="42,42" path="m7763,1820l7805,1862e" filled="f" stroked="t" strokeweight=".247801pt" strokecolor="#231F20">
                <v:path arrowok="t"/>
              </v:shape>
            </v:group>
            <v:group style="position:absolute;left:7962;top:1826;width:36;height:36" coordorigin="7962,1826" coordsize="36,36">
              <v:shape style="position:absolute;left:7962;top:1826;width:36;height:36" coordorigin="7962,1826" coordsize="36,36" path="m7962,1862l7997,1826e" filled="f" stroked="t" strokeweight=".247801pt" strokecolor="#231F20">
                <v:path arrowok="t"/>
              </v:shape>
            </v:group>
            <v:group style="position:absolute;left:7938;top:1826;width:36;height:36" coordorigin="7938,1826" coordsize="36,36">
              <v:shape style="position:absolute;left:7938;top:1826;width:36;height:36" coordorigin="7938,1826" coordsize="36,36" path="m7938,1826l7974,1862e" filled="f" stroked="t" strokeweight=".247801pt" strokecolor="#231F20">
                <v:path arrowok="t"/>
              </v:shape>
            </v:group>
            <v:group style="position:absolute;left:8119;top:1808;width:54;height:54" coordorigin="8119,1808" coordsize="54,54">
              <v:shape style="position:absolute;left:8119;top:1808;width:54;height:54" coordorigin="8119,1808" coordsize="54,54" path="m8119,1862l8172,1808e" filled="f" stroked="t" strokeweight=".247801pt" strokecolor="#231F20">
                <v:path arrowok="t"/>
              </v:shape>
            </v:group>
            <v:group style="position:absolute;left:8113;top:1808;width:54;height:54" coordorigin="8113,1808" coordsize="54,54">
              <v:shape style="position:absolute;left:8113;top:1808;width:54;height:54" coordorigin="8113,1808" coordsize="54,54" path="m8113,1808l8166,1862e" filled="f" stroked="t" strokeweight=".247801pt" strokecolor="#231F20">
                <v:path arrowok="t"/>
              </v:shape>
            </v:group>
            <v:group style="position:absolute;left:8318;top:1832;width:30;height:30" coordorigin="8318,1832" coordsize="30,30">
              <v:shape style="position:absolute;left:8318;top:1832;width:30;height:30" coordorigin="8318,1832" coordsize="30,30" path="m8318,1862l8347,1832e" filled="f" stroked="t" strokeweight=".247801pt" strokecolor="#231F20">
                <v:path arrowok="t"/>
              </v:shape>
            </v:group>
            <v:group style="position:absolute;left:8288;top:1832;width:30;height:30" coordorigin="8288,1832" coordsize="30,30">
              <v:shape style="position:absolute;left:8288;top:1832;width:30;height:30" coordorigin="8288,1832" coordsize="30,30" path="m8288,1832l8318,1862e" filled="f" stroked="t" strokeweight=".247801pt" strokecolor="#231F20">
                <v:path arrowok="t"/>
              </v:shape>
            </v:group>
            <v:group style="position:absolute;left:8493;top:1832;width:30;height:30" coordorigin="8493,1832" coordsize="30,30">
              <v:shape style="position:absolute;left:8493;top:1832;width:30;height:30" coordorigin="8493,1832" coordsize="30,30" path="m8493,1862l8522,1832e" filled="f" stroked="t" strokeweight=".247801pt" strokecolor="#231F20">
                <v:path arrowok="t"/>
              </v:shape>
            </v:group>
            <v:group style="position:absolute;left:8463;top:1832;width:30;height:30" coordorigin="8463,1832" coordsize="30,30">
              <v:shape style="position:absolute;left:8463;top:1832;width:30;height:30" coordorigin="8463,1832" coordsize="30,30" path="m8463,1832l8493,1862e" filled="f" stroked="t" strokeweight=".247801pt" strokecolor="#231F20">
                <v:path arrowok="t"/>
              </v:shape>
            </v:group>
            <v:group style="position:absolute;left:8668;top:1832;width:30;height:30" coordorigin="8668,1832" coordsize="30,30">
              <v:shape style="position:absolute;left:8668;top:1832;width:30;height:30" coordorigin="8668,1832" coordsize="30,30" path="m8668,1862l8697,1832e" filled="f" stroked="t" strokeweight=".247801pt" strokecolor="#231F20">
                <v:path arrowok="t"/>
              </v:shape>
            </v:group>
            <v:group style="position:absolute;left:8638;top:1832;width:30;height:30" coordorigin="8638,1832" coordsize="30,30">
              <v:shape style="position:absolute;left:8638;top:1832;width:30;height:30" coordorigin="8638,1832" coordsize="30,30" path="m8638,1832l8668,1862e" filled="f" stroked="t" strokeweight=".247801pt" strokecolor="#231F20">
                <v:path arrowok="t"/>
              </v:shape>
            </v:group>
            <v:group style="position:absolute;left:8819;top:1808;width:54;height:54" coordorigin="8819,1808" coordsize="54,54">
              <v:shape style="position:absolute;left:8819;top:1808;width:54;height:54" coordorigin="8819,1808" coordsize="54,54" path="m8819,1862l8872,1808e" filled="f" stroked="t" strokeweight=".247801pt" strokecolor="#231F20">
                <v:path arrowok="t"/>
              </v:shape>
            </v:group>
            <v:group style="position:absolute;left:8813;top:1808;width:54;height:54" coordorigin="8813,1808" coordsize="54,54">
              <v:shape style="position:absolute;left:8813;top:1808;width:54;height:54" coordorigin="8813,1808" coordsize="54,54" path="m8813,1808l8866,1862e" filled="f" stroked="t" strokeweight=".247801pt" strokecolor="#231F20">
                <v:path arrowok="t"/>
              </v:shape>
            </v:group>
            <v:group style="position:absolute;left:9017;top:1832;width:30;height:30" coordorigin="9017,1832" coordsize="30,30">
              <v:shape style="position:absolute;left:9017;top:1832;width:30;height:30" coordorigin="9017,1832" coordsize="30,30" path="m9017,1862l9047,1832e" filled="f" stroked="t" strokeweight=".247801pt" strokecolor="#231F20">
                <v:path arrowok="t"/>
              </v:shape>
            </v:group>
            <v:group style="position:absolute;left:8988;top:1832;width:30;height:30" coordorigin="8988,1832" coordsize="30,30">
              <v:shape style="position:absolute;left:8988;top:1832;width:30;height:30" coordorigin="8988,1832" coordsize="30,30" path="m8988,1832l9017,1862e" filled="f" stroked="t" strokeweight=".247801pt" strokecolor="#231F20">
                <v:path arrowok="t"/>
              </v:shape>
            </v:group>
            <v:group style="position:absolute;left:9181;top:1820;width:42;height:42" coordorigin="9181,1820" coordsize="42,42">
              <v:shape style="position:absolute;left:9181;top:1820;width:42;height:42" coordorigin="9181,1820" coordsize="42,42" path="m9181,1862l9222,1820e" filled="f" stroked="t" strokeweight=".247801pt" strokecolor="#231F20">
                <v:path arrowok="t"/>
              </v:shape>
            </v:group>
            <v:group style="position:absolute;left:9163;top:1820;width:42;height:42" coordorigin="9163,1820" coordsize="42,42">
              <v:shape style="position:absolute;left:9163;top:1820;width:42;height:42" coordorigin="9163,1820" coordsize="42,42" path="m9163,1820l9204,1862e" filled="f" stroked="t" strokeweight=".247801pt" strokecolor="#231F20">
                <v:path arrowok="t"/>
              </v:shape>
            </v:group>
            <v:group style="position:absolute;left:9361;top:1826;width:36;height:36" coordorigin="9361,1826" coordsize="36,36">
              <v:shape style="position:absolute;left:9361;top:1826;width:36;height:36" coordorigin="9361,1826" coordsize="36,36" path="m9361,1862l9397,1826e" filled="f" stroked="t" strokeweight=".247801pt" strokecolor="#231F20">
                <v:path arrowok="t"/>
              </v:shape>
            </v:group>
            <v:group style="position:absolute;left:9338;top:1826;width:36;height:36" coordorigin="9338,1826" coordsize="36,36">
              <v:shape style="position:absolute;left:9338;top:1826;width:36;height:36" coordorigin="9338,1826" coordsize="36,36" path="m9338,1826l9373,1862e" filled="f" stroked="t" strokeweight=".247801pt" strokecolor="#231F20">
                <v:path arrowok="t"/>
              </v:shape>
            </v:group>
            <v:group style="position:absolute;left:9530;top:1820;width:42;height:42" coordorigin="9530,1820" coordsize="42,42">
              <v:shape style="position:absolute;left:9530;top:1820;width:42;height:42" coordorigin="9530,1820" coordsize="42,42" path="m9530,1862l9572,1820e" filled="f" stroked="t" strokeweight=".247801pt" strokecolor="#231F20">
                <v:path arrowok="t"/>
              </v:shape>
            </v:group>
            <v:group style="position:absolute;left:9513;top:1820;width:42;height:42" coordorigin="9513,1820" coordsize="42,42">
              <v:shape style="position:absolute;left:9513;top:1820;width:42;height:42" coordorigin="9513,1820" coordsize="42,42" path="m9513,1820l9554,1862e" filled="f" stroked="t" strokeweight=".247801pt" strokecolor="#231F20">
                <v:path arrowok="t"/>
              </v:shape>
            </v:group>
            <v:group style="position:absolute;left:9711;top:1826;width:36;height:36" coordorigin="9711,1826" coordsize="36,36">
              <v:shape style="position:absolute;left:9711;top:1826;width:36;height:36" coordorigin="9711,1826" coordsize="36,36" path="m9711,1862l9747,1826e" filled="f" stroked="t" strokeweight=".247801pt" strokecolor="#231F20">
                <v:path arrowok="t"/>
              </v:shape>
            </v:group>
            <v:group style="position:absolute;left:9688;top:1826;width:36;height:36" coordorigin="9688,1826" coordsize="36,36">
              <v:shape style="position:absolute;left:9688;top:1826;width:36;height:36" coordorigin="9688,1826" coordsize="36,36" path="m9688,1826l9723,1862e" filled="f" stroked="t" strokeweight=".247801pt" strokecolor="#231F20">
                <v:path arrowok="t"/>
              </v:shape>
            </v:group>
            <v:group style="position:absolute;left:9874;top:1814;width:48;height:48" coordorigin="9874,1814" coordsize="48,48">
              <v:shape style="position:absolute;left:9874;top:1814;width:48;height:48" coordorigin="9874,1814" coordsize="48,48" path="m9874,1862l9922,1814e" filled="f" stroked="t" strokeweight=".247801pt" strokecolor="#231F20">
                <v:path arrowok="t"/>
              </v:shape>
            </v:group>
            <v:group style="position:absolute;left:9863;top:1814;width:48;height:48" coordorigin="9863,1814" coordsize="48,48">
              <v:shape style="position:absolute;left:9863;top:1814;width:48;height:48" coordorigin="9863,1814" coordsize="48,48" path="m9863,1814l9910,1862e" filled="f" stroked="t" strokeweight=".247801pt" strokecolor="#231F20">
                <v:path arrowok="t"/>
              </v:shape>
            </v:group>
            <v:group style="position:absolute;left:10067;top:1832;width:30;height:30" coordorigin="10067,1832" coordsize="30,30">
              <v:shape style="position:absolute;left:10067;top:1832;width:30;height:30" coordorigin="10067,1832" coordsize="30,30" path="m10067,1862l10097,1832e" filled="f" stroked="t" strokeweight=".247801pt" strokecolor="#231F20">
                <v:path arrowok="t"/>
              </v:shape>
            </v:group>
            <v:group style="position:absolute;left:10037;top:1832;width:30;height:30" coordorigin="10037,1832" coordsize="30,30">
              <v:shape style="position:absolute;left:10037;top:1832;width:30;height:30" coordorigin="10037,1832" coordsize="30,30" path="m10037,1832l10067,1862e" filled="f" stroked="t" strokeweight=".247801pt" strokecolor="#231F20">
                <v:path arrowok="t"/>
              </v:shape>
            </v:group>
            <v:group style="position:absolute;left:10224;top:1814;width:48;height:48" coordorigin="10224,1814" coordsize="48,48">
              <v:shape style="position:absolute;left:10224;top:1814;width:48;height:48" coordorigin="10224,1814" coordsize="48,48" path="m10224,1862l10272,1814e" filled="f" stroked="t" strokeweight=".247801pt" strokecolor="#231F20">
                <v:path arrowok="t"/>
              </v:shape>
            </v:group>
            <v:group style="position:absolute;left:10212;top:1814;width:48;height:48" coordorigin="10212,1814" coordsize="48,48">
              <v:shape style="position:absolute;left:10212;top:1814;width:48;height:48" coordorigin="10212,1814" coordsize="48,48" path="m10212,1814l10260,1862e" filled="f" stroked="t" strokeweight=".247801pt" strokecolor="#231F20">
                <v:path arrowok="t"/>
              </v:shape>
            </v:group>
            <v:group style="position:absolute;left:10405;top:1820;width:42;height:42" coordorigin="10405,1820" coordsize="42,42">
              <v:shape style="position:absolute;left:10405;top:1820;width:42;height:42" coordorigin="10405,1820" coordsize="42,42" path="m10405,1862l10447,1820e" filled="f" stroked="t" strokeweight=".247801pt" strokecolor="#231F20">
                <v:path arrowok="t"/>
              </v:shape>
            </v:group>
            <v:group style="position:absolute;left:10387;top:1820;width:42;height:42" coordorigin="10387,1820" coordsize="42,42">
              <v:shape style="position:absolute;left:10387;top:1820;width:42;height:42" coordorigin="10387,1820" coordsize="42,42" path="m10387,1820l10429,1862e" filled="f" stroked="t" strokeweight=".247801pt" strokecolor="#231F20">
                <v:path arrowok="t"/>
              </v:shape>
            </v:group>
            <v:group style="position:absolute;left:10586;top:1826;width:36;height:36" coordorigin="10586,1826" coordsize="36,36">
              <v:shape style="position:absolute;left:10586;top:1826;width:36;height:36" coordorigin="10586,1826" coordsize="36,36" path="m10586,1862l10622,1826e" filled="f" stroked="t" strokeweight=".247801pt" strokecolor="#231F20">
                <v:path arrowok="t"/>
              </v:shape>
            </v:group>
            <v:group style="position:absolute;left:10562;top:1826;width:36;height:36" coordorigin="10562,1826" coordsize="36,36">
              <v:shape style="position:absolute;left:10562;top:1826;width:36;height:36" coordorigin="10562,1826" coordsize="36,36" path="m10562,1826l10598,1862e" filled="f" stroked="t" strokeweight=".247801pt" strokecolor="#231F20">
                <v:path arrowok="t"/>
              </v:shape>
            </v:group>
            <v:group style="position:absolute;left:10767;top:1832;width:30;height:30" coordorigin="10767,1832" coordsize="30,30">
              <v:shape style="position:absolute;left:10767;top:1832;width:30;height:30" coordorigin="10767,1832" coordsize="30,30" path="m10767,1862l10797,1832e" filled="f" stroked="t" strokeweight=".247801pt" strokecolor="#231F20">
                <v:path arrowok="t"/>
              </v:shape>
            </v:group>
            <v:group style="position:absolute;left:10737;top:1832;width:30;height:30" coordorigin="10737,1832" coordsize="30,30">
              <v:shape style="position:absolute;left:10737;top:1832;width:30;height:30" coordorigin="10737,1832" coordsize="30,30" path="m10737,1832l10767,1862e" filled="f" stroked="t" strokeweight=".247801pt" strokecolor="#231F20">
                <v:path arrowok="t"/>
              </v:shape>
            </v:group>
            <v:group style="position:absolute;left:10942;top:1832;width:30;height:30" coordorigin="10942,1832" coordsize="30,30">
              <v:shape style="position:absolute;left:10942;top:1832;width:30;height:30" coordorigin="10942,1832" coordsize="30,30" path="m10942,1862l10972,1832e" filled="f" stroked="t" strokeweight=".247801pt" strokecolor="#231F20">
                <v:path arrowok="t"/>
              </v:shape>
            </v:group>
            <v:group style="position:absolute;left:10912;top:1832;width:30;height:30" coordorigin="10912,1832" coordsize="30,30">
              <v:shape style="position:absolute;left:10912;top:1832;width:30;height:30" coordorigin="10912,1832" coordsize="30,30" path="m10912,1832l10942,1862e" filled="f" stroked="t" strokeweight=".247801pt" strokecolor="#231F20">
                <v:path arrowok="t"/>
              </v:shape>
            </v:group>
            <v:group style="position:absolute;left:11111;top:1826;width:36;height:36" coordorigin="11111,1826" coordsize="36,36">
              <v:shape style="position:absolute;left:11111;top:1826;width:36;height:36" coordorigin="11111,1826" coordsize="36,36" path="m11111,1862l11147,1826e" filled="f" stroked="t" strokeweight=".247801pt" strokecolor="#231F20">
                <v:path arrowok="t"/>
              </v:shape>
            </v:group>
            <v:group style="position:absolute;left:11087;top:1826;width:36;height:36" coordorigin="11087,1826" coordsize="36,36">
              <v:shape style="position:absolute;left:11087;top:1826;width:36;height:36" coordorigin="11087,1826" coordsize="36,36" path="m11087,1826l11123,1862e" filled="f" stroked="t" strokeweight=".247801pt" strokecolor="#231F20">
                <v:path arrowok="t"/>
              </v:shape>
            </v:group>
            <v:group style="position:absolute;left:11292;top:1832;width:30;height:30" coordorigin="11292,1832" coordsize="30,30">
              <v:shape style="position:absolute;left:11292;top:1832;width:30;height:30" coordorigin="11292,1832" coordsize="30,30" path="m11292,1862l11322,1832e" filled="f" stroked="t" strokeweight=".247801pt" strokecolor="#231F20">
                <v:path arrowok="t"/>
              </v:shape>
            </v:group>
            <v:group style="position:absolute;left:11262;top:1832;width:30;height:30" coordorigin="11262,1832" coordsize="30,30">
              <v:shape style="position:absolute;left:11262;top:1832;width:30;height:30" coordorigin="11262,1832" coordsize="30,30" path="m11262,1832l11292,1862e" filled="f" stroked="t" strokeweight=".247801pt" strokecolor="#231F20">
                <v:path arrowok="t"/>
              </v:shape>
            </v:group>
            <v:group style="position:absolute;left:1844;top:1267;width:9448;height:2" coordorigin="1844,1267" coordsize="9448,2">
              <v:shape style="position:absolute;left:1844;top:1267;width:9448;height:2" coordorigin="1844,1267" coordsize="9448,0" path="m1844,1267l11292,1267e" filled="f" stroked="t" strokeweight=".495602pt" strokecolor="#231F20">
                <v:path arrowok="t"/>
                <v:stroke dashstyle="longDash"/>
              </v:shape>
              <v:shape style="position:absolute;left:1635;top:1209;width:251;height:786" type="#_x0000_t75">
                <v:imagedata r:id="rId57" o:title=""/>
              </v:shape>
            </v:group>
            <v:group style="position:absolute;left:1989;top:1267;width:59;height:30" coordorigin="1989,1267" coordsize="59,30">
              <v:shape style="position:absolute;left:1989;top:1267;width:59;height:30" coordorigin="1989,1267" coordsize="59,30" path="m2004,1267l1989,1296,2049,1296,2034,1267e" filled="f" stroked="t" strokeweight=".247801pt" strokecolor="#231F20">
                <v:path arrowok="t"/>
              </v:shape>
            </v:group>
            <v:group style="position:absolute;left:2164;top:1267;width:59;height:30" coordorigin="2164,1267" coordsize="59,30">
              <v:shape style="position:absolute;left:2164;top:1267;width:59;height:30" coordorigin="2164,1267" coordsize="59,30" path="m2179,1267l2164,1296,2224,1296,2209,1267e" filled="f" stroked="t" strokeweight=".247801pt" strokecolor="#231F20">
                <v:path arrowok="t"/>
              </v:shape>
            </v:group>
            <v:group style="position:absolute;left:2339;top:1267;width:59;height:30" coordorigin="2339,1267" coordsize="59,30">
              <v:shape style="position:absolute;left:2339;top:1267;width:59;height:30" coordorigin="2339,1267" coordsize="59,30" path="m2354,1267l2339,1296,2399,1296,2384,1267e" filled="f" stroked="t" strokeweight=".247801pt" strokecolor="#231F20">
                <v:path arrowok="t"/>
              </v:shape>
            </v:group>
            <v:group style="position:absolute;left:2514;top:1267;width:59;height:30" coordorigin="2514,1267" coordsize="59,30">
              <v:shape style="position:absolute;left:2514;top:1267;width:59;height:30" coordorigin="2514,1267" coordsize="59,30" path="m2529,1267l2514,1296,2574,1296,2559,1267e" filled="f" stroked="t" strokeweight=".247801pt" strokecolor="#231F20">
                <v:path arrowok="t"/>
              </v:shape>
            </v:group>
            <v:group style="position:absolute;left:2689;top:1267;width:59;height:30" coordorigin="2689,1267" coordsize="59,30">
              <v:shape style="position:absolute;left:2689;top:1267;width:59;height:30" coordorigin="2689,1267" coordsize="59,30" path="m2704,1267l2689,1296,2749,1296,2734,1267e" filled="f" stroked="t" strokeweight=".247801pt" strokecolor="#231F20">
                <v:path arrowok="t"/>
              </v:shape>
            </v:group>
            <v:group style="position:absolute;left:2864;top:1267;width:59;height:30" coordorigin="2864,1267" coordsize="59,30">
              <v:shape style="position:absolute;left:2864;top:1267;width:59;height:30" coordorigin="2864,1267" coordsize="59,30" path="m2879,1267l2864,1296,2924,1296,2909,1267e" filled="f" stroked="t" strokeweight=".247801pt" strokecolor="#231F20">
                <v:path arrowok="t"/>
              </v:shape>
            </v:group>
            <v:group style="position:absolute;left:3039;top:1267;width:59;height:30" coordorigin="3039,1267" coordsize="59,30">
              <v:shape style="position:absolute;left:3039;top:1267;width:59;height:30" coordorigin="3039,1267" coordsize="59,30" path="m3054,1267l3039,1296,3099,1296,3084,1267e" filled="f" stroked="t" strokeweight=".247801pt" strokecolor="#231F20">
                <v:path arrowok="t"/>
              </v:shape>
            </v:group>
            <v:group style="position:absolute;left:3214;top:1267;width:59;height:30" coordorigin="3214,1267" coordsize="59,30">
              <v:shape style="position:absolute;left:3214;top:1267;width:59;height:30" coordorigin="3214,1267" coordsize="59,30" path="m3229,1267l3214,1296,3274,1296,3259,1267e" filled="f" stroked="t" strokeweight=".247801pt" strokecolor="#231F20">
                <v:path arrowok="t"/>
              </v:shape>
            </v:group>
            <v:group style="position:absolute;left:3389;top:1267;width:59;height:30" coordorigin="3389,1267" coordsize="59,30">
              <v:shape style="position:absolute;left:3389;top:1267;width:59;height:30" coordorigin="3389,1267" coordsize="59,30" path="m3404,1267l3389,1296,3449,1296,3434,1267e" filled="f" stroked="t" strokeweight=".247801pt" strokecolor="#231F20">
                <v:path arrowok="t"/>
              </v:shape>
            </v:group>
            <v:group style="position:absolute;left:3564;top:1267;width:59;height:30" coordorigin="3564,1267" coordsize="59,30">
              <v:shape style="position:absolute;left:3564;top:1267;width:59;height:30" coordorigin="3564,1267" coordsize="59,30" path="m3579,1267l3564,1296,3623,1296,3609,1267e" filled="f" stroked="t" strokeweight=".247801pt" strokecolor="#231F20">
                <v:path arrowok="t"/>
              </v:shape>
            </v:group>
            <v:group style="position:absolute;left:3739;top:1267;width:59;height:30" coordorigin="3739,1267" coordsize="59,30">
              <v:shape style="position:absolute;left:3739;top:1267;width:59;height:30" coordorigin="3739,1267" coordsize="59,30" path="m3754,1267l3739,1296,3798,1296,3784,1267e" filled="f" stroked="t" strokeweight=".247801pt" strokecolor="#231F20">
                <v:path arrowok="t"/>
              </v:shape>
            </v:group>
            <v:group style="position:absolute;left:3914;top:1267;width:59;height:30" coordorigin="3914,1267" coordsize="59,30">
              <v:shape style="position:absolute;left:3914;top:1267;width:59;height:30" coordorigin="3914,1267" coordsize="59,30" path="m3929,1267l3914,1296,3973,1296,3959,1267e" filled="f" stroked="t" strokeweight=".247801pt" strokecolor="#231F20">
                <v:path arrowok="t"/>
              </v:shape>
            </v:group>
            <v:group style="position:absolute;left:4089;top:1267;width:59;height:30" coordorigin="4089,1267" coordsize="59,30">
              <v:shape style="position:absolute;left:4089;top:1267;width:59;height:30" coordorigin="4089,1267" coordsize="59,30" path="m4104,1267l4089,1296,4148,1296,4133,1267e" filled="f" stroked="t" strokeweight=".247801pt" strokecolor="#231F20">
                <v:path arrowok="t"/>
              </v:shape>
            </v:group>
            <v:group style="position:absolute;left:4264;top:1267;width:59;height:30" coordorigin="4264,1267" coordsize="59,30">
              <v:shape style="position:absolute;left:4264;top:1267;width:59;height:30" coordorigin="4264,1267" coordsize="59,30" path="m4279,1267l4264,1296,4323,1296,4308,1267e" filled="f" stroked="t" strokeweight=".247801pt" strokecolor="#231F20">
                <v:path arrowok="t"/>
              </v:shape>
            </v:group>
            <v:group style="position:absolute;left:4439;top:1267;width:59;height:30" coordorigin="4439,1267" coordsize="59,30">
              <v:shape style="position:absolute;left:4439;top:1267;width:59;height:30" coordorigin="4439,1267" coordsize="59,30" path="m4454,1267l4439,1296,4498,1296,4483,1267e" filled="f" stroked="t" strokeweight=".247801pt" strokecolor="#231F20">
                <v:path arrowok="t"/>
              </v:shape>
            </v:group>
            <v:group style="position:absolute;left:4614;top:1267;width:59;height:30" coordorigin="4614,1267" coordsize="59,30">
              <v:shape style="position:absolute;left:4614;top:1267;width:59;height:30" coordorigin="4614,1267" coordsize="59,30" path="m4629,1267l4614,1296,4673,1296,4658,1267e" filled="f" stroked="t" strokeweight=".247801pt" strokecolor="#231F20">
                <v:path arrowok="t"/>
              </v:shape>
            </v:group>
            <v:group style="position:absolute;left:4789;top:1267;width:59;height:30" coordorigin="4789,1267" coordsize="59,30">
              <v:shape style="position:absolute;left:4789;top:1267;width:59;height:30" coordorigin="4789,1267" coordsize="59,30" path="m4804,1267l4789,1296,4848,1296,4833,1267e" filled="f" stroked="t" strokeweight=".247801pt" strokecolor="#231F20">
                <v:path arrowok="t"/>
              </v:shape>
            </v:group>
            <v:group style="position:absolute;left:4964;top:1267;width:59;height:30" coordorigin="4964,1267" coordsize="59,30">
              <v:shape style="position:absolute;left:4964;top:1267;width:59;height:30" coordorigin="4964,1267" coordsize="59,30" path="m4979,1267l4964,1296,5023,1296,5008,1267e" filled="f" stroked="t" strokeweight=".247801pt" strokecolor="#231F20">
                <v:path arrowok="t"/>
              </v:shape>
            </v:group>
            <v:group style="position:absolute;left:5139;top:1267;width:59;height:30" coordorigin="5139,1267" coordsize="59,30">
              <v:shape style="position:absolute;left:5139;top:1267;width:59;height:30" coordorigin="5139,1267" coordsize="59,30" path="m5153,1267l5139,1296,5198,1296,5183,1267e" filled="f" stroked="t" strokeweight=".247801pt" strokecolor="#231F20">
                <v:path arrowok="t"/>
              </v:shape>
            </v:group>
            <v:group style="position:absolute;left:5314;top:1267;width:59;height:30" coordorigin="5314,1267" coordsize="59,30">
              <v:shape style="position:absolute;left:5314;top:1267;width:59;height:30" coordorigin="5314,1267" coordsize="59,30" path="m5328,1267l5314,1296,5373,1296,5358,1267e" filled="f" stroked="t" strokeweight=".247801pt" strokecolor="#231F20">
                <v:path arrowok="t"/>
              </v:shape>
            </v:group>
            <v:group style="position:absolute;left:5489;top:1267;width:59;height:30" coordorigin="5489,1267" coordsize="59,30">
              <v:shape style="position:absolute;left:5489;top:1267;width:59;height:30" coordorigin="5489,1267" coordsize="59,30" path="m5503,1267l5489,1296,5548,1296,5533,1267e" filled="f" stroked="t" strokeweight=".247801pt" strokecolor="#231F20">
                <v:path arrowok="t"/>
              </v:shape>
            </v:group>
            <v:group style="position:absolute;left:5664;top:1267;width:59;height:30" coordorigin="5664,1267" coordsize="59,30">
              <v:shape style="position:absolute;left:5664;top:1267;width:59;height:30" coordorigin="5664,1267" coordsize="59,30" path="m5678,1267l5664,1296,5723,1296,5708,1267e" filled="f" stroked="t" strokeweight=".247801pt" strokecolor="#231F20">
                <v:path arrowok="t"/>
              </v:shape>
            </v:group>
            <v:group style="position:absolute;left:5838;top:1267;width:59;height:30" coordorigin="5838,1267" coordsize="59,30">
              <v:shape style="position:absolute;left:5838;top:1267;width:59;height:30" coordorigin="5838,1267" coordsize="59,30" path="m5853,1267l5838,1296,5898,1296,5883,1267e" filled="f" stroked="t" strokeweight=".247801pt" strokecolor="#231F20">
                <v:path arrowok="t"/>
              </v:shape>
            </v:group>
            <v:group style="position:absolute;left:6013;top:1267;width:59;height:30" coordorigin="6013,1267" coordsize="59,30">
              <v:shape style="position:absolute;left:6013;top:1267;width:59;height:30" coordorigin="6013,1267" coordsize="59,30" path="m6028,1267l6013,1296,6073,1296,6058,1267e" filled="f" stroked="t" strokeweight=".247801pt" strokecolor="#231F20">
                <v:path arrowok="t"/>
              </v:shape>
            </v:group>
            <v:group style="position:absolute;left:6188;top:1267;width:59;height:30" coordorigin="6188,1267" coordsize="59,30">
              <v:shape style="position:absolute;left:6188;top:1267;width:59;height:30" coordorigin="6188,1267" coordsize="59,30" path="m6203,1267l6188,1296,6248,1296,6233,1267e" filled="f" stroked="t" strokeweight=".247801pt" strokecolor="#231F20">
                <v:path arrowok="t"/>
              </v:shape>
            </v:group>
            <v:group style="position:absolute;left:6363;top:1267;width:59;height:30" coordorigin="6363,1267" coordsize="59,30">
              <v:shape style="position:absolute;left:6363;top:1267;width:59;height:30" coordorigin="6363,1267" coordsize="59,30" path="m6378,1267l6363,1296,6423,1296,6408,1267e" filled="f" stroked="t" strokeweight=".247801pt" strokecolor="#231F20">
                <v:path arrowok="t"/>
              </v:shape>
            </v:group>
            <v:group style="position:absolute;left:6538;top:1267;width:59;height:30" coordorigin="6538,1267" coordsize="59,30">
              <v:shape style="position:absolute;left:6538;top:1267;width:59;height:30" coordorigin="6538,1267" coordsize="59,30" path="m6553,1267l6538,1296,6598,1296,6583,1267e" filled="f" stroked="t" strokeweight=".247801pt" strokecolor="#231F20">
                <v:path arrowok="t"/>
              </v:shape>
            </v:group>
            <v:group style="position:absolute;left:6713;top:1267;width:59;height:30" coordorigin="6713,1267" coordsize="59,30">
              <v:shape style="position:absolute;left:6713;top:1267;width:59;height:30" coordorigin="6713,1267" coordsize="59,30" path="m6728,1267l6713,1296,6773,1296,6758,1267e" filled="f" stroked="t" strokeweight=".247801pt" strokecolor="#231F20">
                <v:path arrowok="t"/>
              </v:shape>
            </v:group>
            <v:group style="position:absolute;left:6888;top:1267;width:59;height:30" coordorigin="6888,1267" coordsize="59,30">
              <v:shape style="position:absolute;left:6888;top:1267;width:59;height:30" coordorigin="6888,1267" coordsize="59,30" path="m6903,1267l6888,1296,6948,1296,6933,1267e" filled="f" stroked="t" strokeweight=".247801pt" strokecolor="#231F20">
                <v:path arrowok="t"/>
              </v:shape>
            </v:group>
            <v:group style="position:absolute;left:7063;top:1267;width:59;height:30" coordorigin="7063,1267" coordsize="59,30">
              <v:shape style="position:absolute;left:7063;top:1267;width:59;height:30" coordorigin="7063,1267" coordsize="59,30" path="m7078,1267l7063,1296,7123,1296,7108,1267e" filled="f" stroked="t" strokeweight=".247801pt" strokecolor="#231F20">
                <v:path arrowok="t"/>
              </v:shape>
            </v:group>
            <v:group style="position:absolute;left:7238;top:1267;width:59;height:30" coordorigin="7238,1267" coordsize="59,30">
              <v:shape style="position:absolute;left:7238;top:1267;width:59;height:30" coordorigin="7238,1267" coordsize="59,30" path="m7253,1267l7238,1296,7298,1296,7283,1267e" filled="f" stroked="t" strokeweight=".247801pt" strokecolor="#231F20">
                <v:path arrowok="t"/>
              </v:shape>
            </v:group>
            <v:group style="position:absolute;left:7413;top:1267;width:59;height:30" coordorigin="7413,1267" coordsize="59,30">
              <v:shape style="position:absolute;left:7413;top:1267;width:59;height:30" coordorigin="7413,1267" coordsize="59,30" path="m7428,1267l7413,1296,7473,1296,7458,1267e" filled="f" stroked="t" strokeweight=".247801pt" strokecolor="#231F20">
                <v:path arrowok="t"/>
              </v:shape>
            </v:group>
            <v:group style="position:absolute;left:7588;top:1267;width:59;height:30" coordorigin="7588,1267" coordsize="59,30">
              <v:shape style="position:absolute;left:7588;top:1267;width:59;height:30" coordorigin="7588,1267" coordsize="59,30" path="m7603,1267l7588,1296,7648,1296,7633,1267e" filled="f" stroked="t" strokeweight=".247801pt" strokecolor="#231F20">
                <v:path arrowok="t"/>
              </v:shape>
            </v:group>
            <v:group style="position:absolute;left:7763;top:1267;width:59;height:30" coordorigin="7763,1267" coordsize="59,30">
              <v:shape style="position:absolute;left:7763;top:1267;width:59;height:30" coordorigin="7763,1267" coordsize="59,30" path="m7778,1267l7763,1296,7822,1296,7808,1267e" filled="f" stroked="t" strokeweight=".247801pt" strokecolor="#231F20">
                <v:path arrowok="t"/>
              </v:shape>
            </v:group>
            <v:group style="position:absolute;left:7938;top:1267;width:59;height:30" coordorigin="7938,1267" coordsize="59,30">
              <v:shape style="position:absolute;left:7938;top:1267;width:59;height:30" coordorigin="7938,1267" coordsize="59,30" path="m7953,1267l7938,1296,7997,1296,7983,1267e" filled="f" stroked="t" strokeweight=".247801pt" strokecolor="#231F20">
                <v:path arrowok="t"/>
              </v:shape>
            </v:group>
            <v:group style="position:absolute;left:8113;top:1267;width:59;height:30" coordorigin="8113,1267" coordsize="59,30">
              <v:shape style="position:absolute;left:8113;top:1267;width:59;height:30" coordorigin="8113,1267" coordsize="59,30" path="m8128,1267l8113,1296,8172,1296,8158,1267e" filled="f" stroked="t" strokeweight=".247801pt" strokecolor="#231F20">
                <v:path arrowok="t"/>
              </v:shape>
            </v:group>
            <v:group style="position:absolute;left:8288;top:1267;width:59;height:30" coordorigin="8288,1267" coordsize="59,30">
              <v:shape style="position:absolute;left:8288;top:1267;width:59;height:30" coordorigin="8288,1267" coordsize="59,30" path="m8303,1267l8288,1296,8347,1296,8332,1267e" filled="f" stroked="t" strokeweight=".247801pt" strokecolor="#231F20">
                <v:path arrowok="t"/>
              </v:shape>
            </v:group>
            <v:group style="position:absolute;left:8463;top:1267;width:59;height:30" coordorigin="8463,1267" coordsize="59,30">
              <v:shape style="position:absolute;left:8463;top:1267;width:59;height:30" coordorigin="8463,1267" coordsize="59,30" path="m8478,1267l8463,1296,8522,1296,8507,1267e" filled="f" stroked="t" strokeweight=".247801pt" strokecolor="#231F20">
                <v:path arrowok="t"/>
              </v:shape>
            </v:group>
            <v:group style="position:absolute;left:8638;top:1267;width:59;height:30" coordorigin="8638,1267" coordsize="59,30">
              <v:shape style="position:absolute;left:8638;top:1267;width:59;height:30" coordorigin="8638,1267" coordsize="59,30" path="m8653,1267l8638,1296,8697,1296,8682,1267e" filled="f" stroked="t" strokeweight=".247801pt" strokecolor="#231F20">
                <v:path arrowok="t"/>
              </v:shape>
            </v:group>
            <v:group style="position:absolute;left:8813;top:1267;width:59;height:30" coordorigin="8813,1267" coordsize="59,30">
              <v:shape style="position:absolute;left:8813;top:1267;width:59;height:30" coordorigin="8813,1267" coordsize="59,30" path="m8828,1267l8813,1296,8872,1296,8857,1267e" filled="f" stroked="t" strokeweight=".247801pt" strokecolor="#231F20">
                <v:path arrowok="t"/>
              </v:shape>
            </v:group>
            <v:group style="position:absolute;left:8988;top:1267;width:59;height:30" coordorigin="8988,1267" coordsize="59,30">
              <v:shape style="position:absolute;left:8988;top:1267;width:59;height:30" coordorigin="8988,1267" coordsize="59,30" path="m9003,1267l8988,1296,9047,1296,9032,1267e" filled="f" stroked="t" strokeweight=".247801pt" strokecolor="#231F20">
                <v:path arrowok="t"/>
              </v:shape>
            </v:group>
            <v:group style="position:absolute;left:9163;top:1267;width:59;height:30" coordorigin="9163,1267" coordsize="59,30">
              <v:shape style="position:absolute;left:9163;top:1267;width:59;height:30" coordorigin="9163,1267" coordsize="59,30" path="m9178,1267l9163,1296,9222,1296,9207,1267e" filled="f" stroked="t" strokeweight=".247801pt" strokecolor="#231F20">
                <v:path arrowok="t"/>
              </v:shape>
            </v:group>
            <v:group style="position:absolute;left:9338;top:1267;width:59;height:30" coordorigin="9338,1267" coordsize="59,30">
              <v:shape style="position:absolute;left:9338;top:1267;width:59;height:30" coordorigin="9338,1267" coordsize="59,30" path="m9353,1267l9338,1296,9397,1296,9382,1267e" filled="f" stroked="t" strokeweight=".247801pt" strokecolor="#231F20">
                <v:path arrowok="t"/>
              </v:shape>
            </v:group>
            <v:group style="position:absolute;left:9513;top:1267;width:59;height:30" coordorigin="9513,1267" coordsize="59,30">
              <v:shape style="position:absolute;left:9513;top:1267;width:59;height:30" coordorigin="9513,1267" coordsize="59,30" path="m9527,1267l9513,1296,9572,1296,9557,1267e" filled="f" stroked="t" strokeweight=".247801pt" strokecolor="#231F20">
                <v:path arrowok="t"/>
              </v:shape>
            </v:group>
            <v:group style="position:absolute;left:9688;top:1267;width:59;height:30" coordorigin="9688,1267" coordsize="59,30">
              <v:shape style="position:absolute;left:9688;top:1267;width:59;height:30" coordorigin="9688,1267" coordsize="59,30" path="m9702,1267l9688,1296,9747,1296,9732,1267e" filled="f" stroked="t" strokeweight=".247801pt" strokecolor="#231F20">
                <v:path arrowok="t"/>
              </v:shape>
            </v:group>
            <v:group style="position:absolute;left:9863;top:1267;width:59;height:30" coordorigin="9863,1267" coordsize="59,30">
              <v:shape style="position:absolute;left:9863;top:1267;width:59;height:30" coordorigin="9863,1267" coordsize="59,30" path="m9877,1267l9863,1296,9922,1296,9907,1267e" filled="f" stroked="t" strokeweight=".247801pt" strokecolor="#231F20">
                <v:path arrowok="t"/>
              </v:shape>
            </v:group>
            <v:group style="position:absolute;left:10037;top:1267;width:59;height:30" coordorigin="10037,1267" coordsize="59,30">
              <v:shape style="position:absolute;left:10037;top:1267;width:59;height:30" coordorigin="10037,1267" coordsize="59,30" path="m10052,1267l10037,1296,10097,1296,10082,1267e" filled="f" stroked="t" strokeweight=".247801pt" strokecolor="#231F20">
                <v:path arrowok="t"/>
              </v:shape>
            </v:group>
            <v:group style="position:absolute;left:10212;top:1267;width:59;height:30" coordorigin="10212,1267" coordsize="59,30">
              <v:shape style="position:absolute;left:10212;top:1267;width:59;height:30" coordorigin="10212,1267" coordsize="59,30" path="m10227,1267l10212,1296,10272,1296,10257,1267e" filled="f" stroked="t" strokeweight=".247801pt" strokecolor="#231F20">
                <v:path arrowok="t"/>
              </v:shape>
            </v:group>
            <v:group style="position:absolute;left:10387;top:1267;width:59;height:30" coordorigin="10387,1267" coordsize="59,30">
              <v:shape style="position:absolute;left:10387;top:1267;width:59;height:30" coordorigin="10387,1267" coordsize="59,30" path="m10402,1267l10387,1296,10447,1296,10432,1267e" filled="f" stroked="t" strokeweight=".247801pt" strokecolor="#231F20">
                <v:path arrowok="t"/>
              </v:shape>
            </v:group>
            <v:group style="position:absolute;left:10562;top:1267;width:59;height:30" coordorigin="10562,1267" coordsize="59,30">
              <v:shape style="position:absolute;left:10562;top:1267;width:59;height:30" coordorigin="10562,1267" coordsize="59,30" path="m10577,1267l10562,1296,10622,1296,10607,1267e" filled="f" stroked="t" strokeweight=".247801pt" strokecolor="#231F20">
                <v:path arrowok="t"/>
              </v:shape>
            </v:group>
            <v:group style="position:absolute;left:10737;top:1267;width:59;height:30" coordorigin="10737,1267" coordsize="59,30">
              <v:shape style="position:absolute;left:10737;top:1267;width:59;height:30" coordorigin="10737,1267" coordsize="59,30" path="m10752,1267l10737,1296,10797,1296,10782,1267e" filled="f" stroked="t" strokeweight=".247801pt" strokecolor="#231F20">
                <v:path arrowok="t"/>
              </v:shape>
            </v:group>
            <v:group style="position:absolute;left:10912;top:1267;width:59;height:30" coordorigin="10912,1267" coordsize="59,30">
              <v:shape style="position:absolute;left:10912;top:1267;width:59;height:30" coordorigin="10912,1267" coordsize="59,30" path="m10927,1267l10912,1296,10972,1296,10957,1267e" filled="f" stroked="t" strokeweight=".247801pt" strokecolor="#231F20">
                <v:path arrowok="t"/>
              </v:shape>
            </v:group>
            <v:group style="position:absolute;left:11087;top:1267;width:59;height:30" coordorigin="11087,1267" coordsize="59,30">
              <v:shape style="position:absolute;left:11087;top:1267;width:59;height:30" coordorigin="11087,1267" coordsize="59,30" path="m11102,1267l11087,1296,11147,1296,11132,1267e" filled="f" stroked="t" strokeweight=".247801pt" strokecolor="#231F20">
                <v:path arrowok="t"/>
              </v:shape>
            </v:group>
            <v:group style="position:absolute;left:11262;top:1267;width:59;height:30" coordorigin="11262,1267" coordsize="59,30">
              <v:shape style="position:absolute;left:11262;top:1267;width:59;height:30" coordorigin="11262,1267" coordsize="59,30" path="m11277,1267l11262,1296,11322,1296,11307,1267e" filled="f" stroked="t" strokeweight=".247801pt" strokecolor="#231F20">
                <v:path arrowok="t"/>
              </v:shape>
            </v:group>
            <v:group style="position:absolute;left:2544;top:1822;width:2;height:40" coordorigin="2544,1822" coordsize="2,40">
              <v:shape style="position:absolute;left:2544;top:1822;width:2;height:40" coordorigin="2544,1822" coordsize="0,40" path="m2544,1862l2544,1822e" filled="t" fillcolor="#231F20" stroked="f">
                <v:path arrowok="t"/>
                <v:fill type="solid"/>
              </v:shape>
            </v:group>
            <v:group style="position:absolute;left:2544;top:1267;width:2;height:40" coordorigin="2544,1267" coordsize="2,40">
              <v:shape style="position:absolute;left:2544;top:1267;width:2;height:40" coordorigin="2544,1267" coordsize="0,40" path="m2544,1267l2544,1306e" filled="t" fillcolor="#231F20" stroked="f">
                <v:path arrowok="t"/>
                <v:fill type="solid"/>
              </v:shape>
            </v:group>
            <v:group style="position:absolute;left:2525;top:1905;width:56;height:88" coordorigin="2525,1905" coordsize="56,88">
              <v:shape style="position:absolute;left:2525;top:1905;width:56;height:88" coordorigin="2525,1905" coordsize="56,88" path="m2525,1978l2525,1990,2529,1991,2533,1992,2537,1993,2541,1993,2544,1993,2558,1993,2567,1991,2575,1984,2543,1984,2540,1983,2532,1981,2528,1980,2525,1978xe" filled="t" fillcolor="#231F20" stroked="f">
                <v:path arrowok="t"/>
                <v:fill type="solid"/>
              </v:shape>
              <v:shape style="position:absolute;left:2525;top:1905;width:56;height:88" coordorigin="2525,1905" coordsize="56,88" path="m2575,1944l2554,1944,2560,1946,2564,1950,2567,1953,2569,1958,2569,1970,2567,1975,2564,1978,2560,1982,2554,1984,2575,1984,2578,1981,2581,1974,2581,1955,2578,1948,2575,1944xe" filled="t" fillcolor="#231F20" stroked="f">
                <v:path arrowok="t"/>
                <v:fill type="solid"/>
              </v:shape>
              <v:shape style="position:absolute;left:2525;top:1905;width:56;height:88" coordorigin="2525,1905" coordsize="56,88" path="m2575,1905l2529,1905,2529,1949,2532,1947,2535,1946,2541,1945,2545,1944,2575,1944,2573,1943,2567,1937,2564,1936,2539,1936,2539,1915,2575,1915,2575,1905xe" filled="t" fillcolor="#231F20" stroked="f">
                <v:path arrowok="t"/>
                <v:fill type="solid"/>
              </v:shape>
              <v:shape style="position:absolute;left:2525;top:1905;width:56;height:88" coordorigin="2525,1905" coordsize="56,88" path="m2559,1935l2548,1935,2545,1935,2543,1935,2541,1936,2539,1936,2564,1936,2559,1935xe" filled="t" fillcolor="#231F20" stroked="f">
                <v:path arrowok="t"/>
                <v:fill type="solid"/>
              </v:shape>
            </v:group>
            <v:group style="position:absolute;left:3419;top:1822;width:2;height:40" coordorigin="3419,1822" coordsize="2,40">
              <v:shape style="position:absolute;left:3419;top:1822;width:2;height:40" coordorigin="3419,1822" coordsize="0,40" path="m3419,1862l3419,1822e" filled="t" fillcolor="#231F20" stroked="f">
                <v:path arrowok="t"/>
                <v:fill type="solid"/>
              </v:shape>
            </v:group>
            <v:group style="position:absolute;left:3419;top:1267;width:2;height:40" coordorigin="3419,1267" coordsize="2,40">
              <v:shape style="position:absolute;left:3419;top:1267;width:2;height:40" coordorigin="3419,1267" coordsize="0,40" path="m3419,1267l3419,1306e" filled="t" fillcolor="#231F20" stroked="f">
                <v:path arrowok="t"/>
                <v:fill type="solid"/>
              </v:shape>
            </v:group>
            <v:group style="position:absolute;left:3367;top:1905;width:52;height:87" coordorigin="3367,1905" coordsize="52,87">
              <v:shape style="position:absolute;left:3367;top:1905;width:52;height:87" coordorigin="3367,1905" coordsize="52,87" path="m3418,1982l3368,1982,3368,1992,3418,1992,3418,1982xe" filled="t" fillcolor="#231F20" stroked="f">
                <v:path arrowok="t"/>
                <v:fill type="solid"/>
              </v:shape>
              <v:shape style="position:absolute;left:3367;top:1905;width:52;height:87" coordorigin="3367,1905" coordsize="52,87" path="m3399,1916l3387,1916,3387,1982,3399,1982,3399,1916xe" filled="t" fillcolor="#231F20" stroked="f">
                <v:path arrowok="t"/>
                <v:fill type="solid"/>
              </v:shape>
              <v:shape style="position:absolute;left:3367;top:1905;width:52;height:87" coordorigin="3367,1905" coordsize="52,87" path="m3399,1905l3387,1905,3367,1909,3367,1920,3387,1916,3399,1916,3399,1905xe" filled="t" fillcolor="#231F20" stroked="f">
                <v:path arrowok="t"/>
                <v:fill type="solid"/>
              </v:shape>
            </v:group>
            <v:group style="position:absolute;left:3437;top:1904;width:60;height:90" coordorigin="3437,1904" coordsize="60,90">
              <v:shape style="position:absolute;left:3437;top:1904;width:60;height:90" coordorigin="3437,1904" coordsize="60,90" path="m3477,1904l3457,1904,3450,1908,3445,1915,3439,1923,3437,1934,3437,1963,3439,1974,3450,1990,3457,1993,3477,1993,3484,1990,3488,1984,3461,1984,3456,1981,3453,1975,3450,1969,3449,1961,3449,1937,3450,1928,3456,1916,3461,1913,3488,1913,3484,1908,3477,1904xe" filled="t" fillcolor="#231F20" stroked="f">
                <v:path arrowok="t"/>
                <v:fill type="solid"/>
              </v:shape>
              <v:shape style="position:absolute;left:3437;top:1904;width:60;height:90" coordorigin="3437,1904" coordsize="60,90" path="m3488,1913l3473,1913,3478,1916,3481,1922,3484,1928,3485,1937,3485,1961,3484,1969,3481,1975,3478,1981,3473,1984,3488,1984,3489,1982,3494,1974,3497,1963,3497,1934,3494,1923,3489,1915,3488,1913xe" filled="t" fillcolor="#231F20" stroked="f">
                <v:path arrowok="t"/>
                <v:fill type="solid"/>
              </v:shape>
            </v:group>
            <v:group style="position:absolute;left:4294;top:1822;width:2;height:40" coordorigin="4294,1822" coordsize="2,40">
              <v:shape style="position:absolute;left:4294;top:1822;width:2;height:40" coordorigin="4294,1822" coordsize="0,40" path="m4294,1862l4294,1822e" filled="t" fillcolor="#231F20" stroked="f">
                <v:path arrowok="t"/>
                <v:fill type="solid"/>
              </v:shape>
            </v:group>
            <v:group style="position:absolute;left:4294;top:1267;width:2;height:40" coordorigin="4294,1267" coordsize="2,40">
              <v:shape style="position:absolute;left:4294;top:1267;width:2;height:40" coordorigin="4294,1267" coordsize="0,40" path="m4294,1267l4294,1306e" filled="t" fillcolor="#231F20" stroked="f">
                <v:path arrowok="t"/>
                <v:fill type="solid"/>
              </v:shape>
            </v:group>
            <v:group style="position:absolute;left:4243;top:1905;width:52;height:87" coordorigin="4243,1905" coordsize="52,87">
              <v:shape style="position:absolute;left:4243;top:1905;width:52;height:87" coordorigin="4243,1905" coordsize="52,87" path="m4294,1982l4244,1982,4244,1992,4294,1992,4294,1982xe" filled="t" fillcolor="#231F20" stroked="f">
                <v:path arrowok="t"/>
                <v:fill type="solid"/>
              </v:shape>
              <v:shape style="position:absolute;left:4243;top:1905;width:52;height:87" coordorigin="4243,1905" coordsize="52,87" path="m4275,1916l4263,1916,4263,1982,4275,1982,4275,1916xe" filled="t" fillcolor="#231F20" stroked="f">
                <v:path arrowok="t"/>
                <v:fill type="solid"/>
              </v:shape>
              <v:shape style="position:absolute;left:4243;top:1905;width:52;height:87" coordorigin="4243,1905" coordsize="52,87" path="m4275,1905l4263,1905,4243,1909,4243,1920,4263,1916,4275,1916,4275,1905xe" filled="t" fillcolor="#231F20" stroked="f">
                <v:path arrowok="t"/>
                <v:fill type="solid"/>
              </v:shape>
            </v:group>
            <v:group style="position:absolute;left:4314;top:1905;width:56;height:88" coordorigin="4314,1905" coordsize="56,88">
              <v:shape style="position:absolute;left:4314;top:1905;width:56;height:88" coordorigin="4314,1905" coordsize="56,88" path="m4314,1978l4314,1990,4318,1991,4322,1992,4326,1993,4330,1993,4334,1993,4348,1993,4356,1991,4364,1984,4333,1984,4329,1983,4321,1981,4318,1980,4314,1978xe" filled="t" fillcolor="#231F20" stroked="f">
                <v:path arrowok="t"/>
                <v:fill type="solid"/>
              </v:shape>
              <v:shape style="position:absolute;left:4314;top:1905;width:56;height:88" coordorigin="4314,1905" coordsize="56,88" path="m4364,1944l4344,1944,4349,1946,4353,1950,4357,1953,4359,1958,4359,1970,4357,1975,4353,1978,4349,1982,4344,1984,4364,1984,4368,1981,4370,1974,4370,1955,4368,1948,4364,1944xe" filled="t" fillcolor="#231F20" stroked="f">
                <v:path arrowok="t"/>
                <v:fill type="solid"/>
              </v:shape>
              <v:shape style="position:absolute;left:4314;top:1905;width:56;height:88" coordorigin="4314,1905" coordsize="56,88" path="m4364,1905l4318,1905,4318,1949,4321,1947,4324,1946,4331,1945,4334,1944,4364,1944,4362,1943,4356,1937,4354,1936,4329,1936,4329,1915,4364,1915,4364,1905xe" filled="t" fillcolor="#231F20" stroked="f">
                <v:path arrowok="t"/>
                <v:fill type="solid"/>
              </v:shape>
              <v:shape style="position:absolute;left:4314;top:1905;width:56;height:88" coordorigin="4314,1905" coordsize="56,88" path="m4349,1935l4337,1935,4336,1935,4334,1935,4332,1935,4330,1936,4329,1936,4354,1936,4349,1935xe" filled="t" fillcolor="#231F20" stroked="f">
                <v:path arrowok="t"/>
                <v:fill type="solid"/>
              </v:shape>
            </v:group>
            <v:group style="position:absolute;left:5168;top:1822;width:2;height:40" coordorigin="5168,1822" coordsize="2,40">
              <v:shape style="position:absolute;left:5168;top:1822;width:2;height:40" coordorigin="5168,1822" coordsize="0,40" path="m5168,1862l5168,1822e" filled="t" fillcolor="#231F20" stroked="f">
                <v:path arrowok="t"/>
                <v:fill type="solid"/>
              </v:shape>
            </v:group>
            <v:group style="position:absolute;left:5168;top:1267;width:2;height:40" coordorigin="5168,1267" coordsize="2,40">
              <v:shape style="position:absolute;left:5168;top:1267;width:2;height:40" coordorigin="5168,1267" coordsize="0,40" path="m5168,1267l5168,1306e" filled="t" fillcolor="#231F20" stroked="f">
                <v:path arrowok="t"/>
                <v:fill type="solid"/>
              </v:shape>
            </v:group>
            <v:group style="position:absolute;left:5110;top:1904;width:55;height:88" coordorigin="5110,1904" coordsize="55,88">
              <v:shape style="position:absolute;left:5110;top:1904;width:55;height:88" coordorigin="5110,1904" coordsize="55,88" path="m5160,1914l5140,1914,5144,1915,5151,1921,5152,1925,5152,1932,5152,1935,5150,1938,5149,1941,5146,1944,5142,1948,5140,1951,5110,1982,5110,1992,5165,1992,5165,1982,5124,1982,5154,1951,5155,1950,5159,1946,5161,1942,5162,1939,5163,1935,5164,1932,5164,1921,5161,1915,5160,1914xe" filled="t" fillcolor="#231F20" stroked="f">
                <v:path arrowok="t"/>
                <v:fill type="solid"/>
              </v:shape>
              <v:shape style="position:absolute;left:5110;top:1904;width:55;height:88" coordorigin="5110,1904" coordsize="55,88" path="m5144,1904l5131,1904,5127,1904,5119,1906,5115,1907,5110,1909,5110,1921,5115,1919,5119,1917,5123,1915,5127,1914,5131,1914,5160,1914,5151,1906,5144,1904xe" filled="t" fillcolor="#231F20" stroked="f">
                <v:path arrowok="t"/>
                <v:fill type="solid"/>
              </v:shape>
            </v:group>
            <v:group style="position:absolute;left:5184;top:1904;width:60;height:90" coordorigin="5184,1904" coordsize="60,90">
              <v:shape style="position:absolute;left:5184;top:1904;width:60;height:90" coordorigin="5184,1904" coordsize="60,90" path="m5224,1904l5205,1904,5197,1908,5192,1915,5187,1923,5184,1934,5184,1963,5187,1974,5197,1990,5205,1993,5224,1993,5231,1990,5235,1984,5208,1984,5204,1981,5198,1969,5196,1961,5196,1937,5198,1928,5204,1916,5208,1913,5235,1913,5231,1908,5224,1904xe" filled="t" fillcolor="#231F20" stroked="f">
                <v:path arrowok="t"/>
                <v:fill type="solid"/>
              </v:shape>
              <v:shape style="position:absolute;left:5184;top:1904;width:60;height:90" coordorigin="5184,1904" coordsize="60,90" path="m5235,1913l5220,1913,5225,1916,5228,1922,5231,1928,5233,1937,5233,1961,5231,1969,5228,1975,5225,1981,5220,1984,5235,1984,5237,1982,5242,1974,5244,1963,5244,1934,5242,1923,5237,1915,5235,1913xe" filled="t" fillcolor="#231F20" stroked="f">
                <v:path arrowok="t"/>
                <v:fill type="solid"/>
              </v:shape>
            </v:group>
            <v:group style="position:absolute;left:6043;top:1822;width:2;height:40" coordorigin="6043,1822" coordsize="2,40">
              <v:shape style="position:absolute;left:6043;top:1822;width:2;height:40" coordorigin="6043,1822" coordsize="0,40" path="m6043,1862l6043,1822e" filled="t" fillcolor="#231F20" stroked="f">
                <v:path arrowok="t"/>
                <v:fill type="solid"/>
              </v:shape>
            </v:group>
            <v:group style="position:absolute;left:6043;top:1267;width:2;height:40" coordorigin="6043,1267" coordsize="2,40">
              <v:shape style="position:absolute;left:6043;top:1267;width:2;height:40" coordorigin="6043,1267" coordsize="0,40" path="m6043,1267l6043,1306e" filled="t" fillcolor="#231F20" stroked="f">
                <v:path arrowok="t"/>
                <v:fill type="solid"/>
              </v:shape>
            </v:group>
            <v:group style="position:absolute;left:5986;top:1904;width:55;height:88" coordorigin="5986,1904" coordsize="55,88">
              <v:shape style="position:absolute;left:5986;top:1904;width:55;height:88" coordorigin="5986,1904" coordsize="55,88" path="m6036,1914l6016,1914,6020,1915,6027,1921,6028,1925,6028,1932,6028,1935,6026,1938,6025,1941,6022,1944,6018,1948,6016,1951,5986,1982,5986,1992,6041,1992,6041,1982,6000,1982,6030,1951,6031,1950,6035,1946,6037,1942,6038,1939,6040,1935,6040,1932,6040,1921,6037,1915,6036,1914xe" filled="t" fillcolor="#231F20" stroked="f">
                <v:path arrowok="t"/>
                <v:fill type="solid"/>
              </v:shape>
              <v:shape style="position:absolute;left:5986;top:1904;width:55;height:88" coordorigin="5986,1904" coordsize="55,88" path="m6020,1904l6007,1904,6003,1904,5995,1906,5991,1907,5986,1909,5986,1921,5991,1919,5995,1917,5999,1915,6003,1914,6007,1914,6036,1914,6027,1906,6020,1904xe" filled="t" fillcolor="#231F20" stroked="f">
                <v:path arrowok="t"/>
                <v:fill type="solid"/>
              </v:shape>
            </v:group>
            <v:group style="position:absolute;left:6062;top:1905;width:56;height:88" coordorigin="6062,1905" coordsize="56,88">
              <v:shape style="position:absolute;left:6062;top:1905;width:56;height:88" coordorigin="6062,1905" coordsize="56,88" path="m6062,1978l6062,1990,6066,1991,6070,1992,6073,1993,6077,1993,6081,1993,6095,1993,6103,1991,6112,1984,6080,1984,6076,1983,6069,1981,6065,1980,6062,1978xe" filled="t" fillcolor="#231F20" stroked="f">
                <v:path arrowok="t"/>
                <v:fill type="solid"/>
              </v:shape>
              <v:shape style="position:absolute;left:6062;top:1905;width:56;height:88" coordorigin="6062,1905" coordsize="56,88" path="m6111,1944l6091,1944,6096,1946,6100,1950,6104,1953,6106,1958,6106,1970,6104,1975,6100,1978,6096,1982,6091,1984,6112,1984,6115,1981,6118,1974,6118,1955,6115,1948,6111,1944xe" filled="t" fillcolor="#231F20" stroked="f">
                <v:path arrowok="t"/>
                <v:fill type="solid"/>
              </v:shape>
              <v:shape style="position:absolute;left:6062;top:1905;width:56;height:88" coordorigin="6062,1905" coordsize="56,88" path="m6111,1905l6065,1905,6065,1949,6069,1947,6072,1946,6078,1945,6081,1944,6111,1944,6109,1943,6104,1937,6101,1936,6076,1936,6076,1915,6111,1915,6111,1905xe" filled="t" fillcolor="#231F20" stroked="f">
                <v:path arrowok="t"/>
                <v:fill type="solid"/>
              </v:shape>
              <v:shape style="position:absolute;left:6062;top:1905;width:56;height:88" coordorigin="6062,1905" coordsize="56,88" path="m6096,1935l6085,1935,6081,1935,6080,1935,6078,1936,6076,1936,6101,1936,6096,1935xe" filled="t" fillcolor="#231F20" stroked="f">
                <v:path arrowok="t"/>
                <v:fill type="solid"/>
              </v:shape>
            </v:group>
            <v:group style="position:absolute;left:6918;top:1822;width:2;height:40" coordorigin="6918,1822" coordsize="2,40">
              <v:shape style="position:absolute;left:6918;top:1822;width:2;height:40" coordorigin="6918,1822" coordsize="0,40" path="m6918,1862l6918,1822e" filled="t" fillcolor="#231F20" stroked="f">
                <v:path arrowok="t"/>
                <v:fill type="solid"/>
              </v:shape>
            </v:group>
            <v:group style="position:absolute;left:6918;top:1267;width:2;height:40" coordorigin="6918,1267" coordsize="2,40">
              <v:shape style="position:absolute;left:6918;top:1267;width:2;height:40" coordorigin="6918,1267" coordsize="0,40" path="m6918,1267l6918,1306e" filled="t" fillcolor="#231F20" stroked="f">
                <v:path arrowok="t"/>
                <v:fill type="solid"/>
              </v:shape>
            </v:group>
            <v:group style="position:absolute;left:6860;top:1904;width:57;height:90" coordorigin="6860,1904" coordsize="57,90">
              <v:shape style="position:absolute;left:6860;top:1904;width:57;height:90" coordorigin="6860,1904" coordsize="57,90" path="m6860,1978l6860,1989,6864,1991,6868,1992,6872,1992,6875,1993,6879,1993,6894,1993,6902,1991,6908,1987,6912,1984,6878,1984,6874,1983,6867,1981,6863,1980,6860,1978xe" filled="t" fillcolor="#231F20" stroked="f">
                <v:path arrowok="t"/>
                <v:fill type="solid"/>
              </v:shape>
              <v:shape style="position:absolute;left:6860;top:1904;width:57;height:90" coordorigin="6860,1904" coordsize="57,90" path="m6912,1914l6891,1914,6895,1915,6898,1917,6902,1919,6903,1923,6903,1932,6902,1935,6899,1937,6895,1940,6891,1941,6875,1941,6875,1950,6891,1950,6896,1952,6900,1955,6903,1958,6905,1962,6905,1972,6903,1977,6896,1982,6890,1984,6912,1984,6914,1982,6917,1975,6917,1961,6915,1956,6909,1949,6905,1946,6899,1945,6904,1944,6908,1942,6913,1935,6915,1931,6915,1919,6912,1914,6912,1914xe" filled="t" fillcolor="#231F20" stroked="f">
                <v:path arrowok="t"/>
                <v:fill type="solid"/>
              </v:shape>
              <v:shape style="position:absolute;left:6860;top:1904;width:57;height:90" coordorigin="6860,1904" coordsize="57,90" path="m6895,1904l6882,1904,6879,1904,6871,1905,6867,1906,6862,1907,6862,1918,6867,1916,6871,1915,6878,1914,6882,1914,6912,1914,6902,1906,6895,1904xe" filled="t" fillcolor="#231F20" stroked="f">
                <v:path arrowok="t"/>
                <v:fill type="solid"/>
              </v:shape>
            </v:group>
            <v:group style="position:absolute;left:6934;top:1904;width:60;height:90" coordorigin="6934,1904" coordsize="60,90">
              <v:shape style="position:absolute;left:6934;top:1904;width:60;height:90" coordorigin="6934,1904" coordsize="60,90" path="m6974,1904l6954,1904,6947,1908,6942,1915,6937,1923,6934,1934,6934,1963,6937,1974,6947,1990,6954,1993,6974,1993,6981,1990,6985,1984,6958,1984,6954,1981,6947,1969,6946,1961,6946,1937,6947,1928,6954,1916,6958,1913,6985,1913,6981,1908,6974,1904xe" filled="t" fillcolor="#231F20" stroked="f">
                <v:path arrowok="t"/>
                <v:fill type="solid"/>
              </v:shape>
              <v:shape style="position:absolute;left:6934;top:1904;width:60;height:90" coordorigin="6934,1904" coordsize="60,90" path="m6985,1913l6970,1913,6975,1916,6978,1922,6981,1928,6982,1937,6982,1961,6981,1969,6978,1975,6975,1981,6970,1984,6985,1984,6986,1982,6992,1974,6994,1963,6994,1934,6992,1923,6986,1915,6985,1913xe" filled="t" fillcolor="#231F20" stroked="f">
                <v:path arrowok="t"/>
                <v:fill type="solid"/>
              </v:shape>
            </v:group>
            <v:group style="position:absolute;left:7793;top:1822;width:2;height:40" coordorigin="7793,1822" coordsize="2,40">
              <v:shape style="position:absolute;left:7793;top:1822;width:2;height:40" coordorigin="7793,1822" coordsize="0,40" path="m7793,1862l7793,1822e" filled="t" fillcolor="#231F20" stroked="f">
                <v:path arrowok="t"/>
                <v:fill type="solid"/>
              </v:shape>
            </v:group>
            <v:group style="position:absolute;left:7793;top:1267;width:2;height:40" coordorigin="7793,1267" coordsize="2,40">
              <v:shape style="position:absolute;left:7793;top:1267;width:2;height:40" coordorigin="7793,1267" coordsize="0,40" path="m7793,1267l7793,1306e" filled="t" fillcolor="#231F20" stroked="f">
                <v:path arrowok="t"/>
                <v:fill type="solid"/>
              </v:shape>
            </v:group>
            <v:group style="position:absolute;left:7736;top:1904;width:57;height:90" coordorigin="7736,1904" coordsize="57,90">
              <v:shape style="position:absolute;left:7736;top:1904;width:57;height:90" coordorigin="7736,1904" coordsize="57,90" path="m7736,1978l7736,1989,7740,1991,7744,1992,7748,1992,7752,1993,7755,1993,7770,1993,7778,1991,7784,1987,7788,1984,7754,1984,7750,1983,7743,1981,7739,1980,7736,1978xe" filled="t" fillcolor="#231F20" stroked="f">
                <v:path arrowok="t"/>
                <v:fill type="solid"/>
              </v:shape>
              <v:shape style="position:absolute;left:7736;top:1904;width:57;height:90" coordorigin="7736,1904" coordsize="57,90" path="m7788,1914l7767,1914,7771,1915,7774,1917,7778,1919,7779,1923,7779,1932,7778,1935,7775,1937,7771,1940,7767,1941,7751,1941,7751,1950,7767,1950,7772,1952,7779,1958,7781,1962,7781,1972,7779,1977,7772,1982,7766,1984,7788,1984,7790,1982,7793,1975,7793,1961,7791,1956,7785,1949,7781,1946,7775,1945,7780,1944,7784,1942,7787,1938,7789,1935,7791,1931,7791,1919,7788,1914,7788,1914xe" filled="t" fillcolor="#231F20" stroked="f">
                <v:path arrowok="t"/>
                <v:fill type="solid"/>
              </v:shape>
              <v:shape style="position:absolute;left:7736;top:1904;width:57;height:90" coordorigin="7736,1904" coordsize="57,90" path="m7771,1904l7758,1904,7755,1904,7747,1905,7743,1906,7738,1907,7738,1918,7743,1916,7747,1915,7754,1914,7758,1914,7788,1914,7783,1910,7778,1906,7771,1904xe" filled="t" fillcolor="#231F20" stroked="f">
                <v:path arrowok="t"/>
                <v:fill type="solid"/>
              </v:shape>
            </v:group>
            <v:group style="position:absolute;left:7812;top:1905;width:56;height:88" coordorigin="7812,1905" coordsize="56,88">
              <v:shape style="position:absolute;left:7812;top:1905;width:56;height:88" coordorigin="7812,1905" coordsize="56,88" path="m7812,1978l7812,1990,7816,1991,7819,1992,7823,1993,7827,1993,7831,1993,7845,1993,7853,1991,7861,1984,7830,1984,7826,1983,7819,1981,7815,1980,7812,1978xe" filled="t" fillcolor="#231F20" stroked="f">
                <v:path arrowok="t"/>
                <v:fill type="solid"/>
              </v:shape>
              <v:shape style="position:absolute;left:7812;top:1905;width:56;height:88" coordorigin="7812,1905" coordsize="56,88" path="m7861,1944l7841,1944,7846,1946,7850,1950,7854,1953,7856,1958,7856,1970,7854,1975,7850,1978,7846,1982,7841,1984,7861,1984,7865,1981,7868,1974,7868,1955,7865,1948,7861,1944xe" filled="t" fillcolor="#231F20" stroked="f">
                <v:path arrowok="t"/>
                <v:fill type="solid"/>
              </v:shape>
              <v:shape style="position:absolute;left:7812;top:1905;width:56;height:88" coordorigin="7812,1905" coordsize="56,88" path="m7861,1905l7815,1905,7815,1949,7818,1947,7822,1946,7828,1945,7831,1944,7861,1944,7859,1943,7853,1937,7851,1936,7826,1936,7826,1915,7861,1915,7861,1905xe" filled="t" fillcolor="#231F20" stroked="f">
                <v:path arrowok="t"/>
                <v:fill type="solid"/>
              </v:shape>
              <v:shape style="position:absolute;left:7812;top:1905;width:56;height:88" coordorigin="7812,1905" coordsize="56,88" path="m7846,1935l7835,1935,7833,1935,7831,1935,7829,1935,7828,1936,7826,1936,7851,1936,7846,1935xe" filled="t" fillcolor="#231F20" stroked="f">
                <v:path arrowok="t"/>
                <v:fill type="solid"/>
              </v:shape>
            </v:group>
            <v:group style="position:absolute;left:8668;top:1822;width:2;height:40" coordorigin="8668,1822" coordsize="2,40">
              <v:shape style="position:absolute;left:8668;top:1822;width:2;height:40" coordorigin="8668,1822" coordsize="0,40" path="m8668,1862l8668,1822e" filled="t" fillcolor="#231F20" stroked="f">
                <v:path arrowok="t"/>
                <v:fill type="solid"/>
              </v:shape>
            </v:group>
            <v:group style="position:absolute;left:8668;top:1267;width:2;height:40" coordorigin="8668,1267" coordsize="2,40">
              <v:shape style="position:absolute;left:8668;top:1267;width:2;height:40" coordorigin="8668,1267" coordsize="0,40" path="m8668,1267l8668,1306e" filled="t" fillcolor="#231F20" stroked="f">
                <v:path arrowok="t"/>
                <v:fill type="solid"/>
              </v:shape>
            </v:group>
            <v:group style="position:absolute;left:8605;top:1905;width:51;height:87" coordorigin="8605,1905" coordsize="51,87">
              <v:shape style="position:absolute;left:8605;top:1905;width:51;height:87" coordorigin="8605,1905" coordsize="51,87" path="m8655,1971l8644,1971,8644,1992,8655,1992,8655,1971xe" filled="t" fillcolor="#231F20" stroked="f">
                <v:path arrowok="t"/>
                <v:fill type="solid"/>
              </v:shape>
              <v:shape style="position:absolute;left:8605;top:1905;width:51;height:87" coordorigin="8605,1905" coordsize="51,87" path="m8655,1905l8641,1905,8605,1960,8605,1971,8668,1971,8668,1962,8614,1962,8644,1915,8655,1915,8655,1905xe" filled="t" fillcolor="#231F20" stroked="f">
                <v:path arrowok="t"/>
                <v:fill type="solid"/>
              </v:shape>
              <v:shape style="position:absolute;left:8605;top:1905;width:51;height:87" coordorigin="8605,1905" coordsize="51,87" path="m8655,1915l8644,1915,8644,1962,8655,1962,8655,1915xe" filled="t" fillcolor="#231F20" stroked="f">
                <v:path arrowok="t"/>
                <v:fill type="solid"/>
              </v:shape>
            </v:group>
            <v:group style="position:absolute;left:8682;top:1904;width:60;height:90" coordorigin="8682,1904" coordsize="60,90">
              <v:shape style="position:absolute;left:8682;top:1904;width:60;height:90" coordorigin="8682,1904" coordsize="60,90" path="m8722,1904l8702,1904,8695,1908,8690,1915,8685,1923,8682,1934,8682,1963,8685,1974,8695,1990,8702,1993,8722,1993,8729,1990,8733,1984,8706,1984,8702,1981,8699,1975,8695,1969,8694,1961,8694,1937,8695,1928,8699,1922,8702,1916,8706,1913,8733,1913,8729,1908,8722,1904xe" filled="t" fillcolor="#231F20" stroked="f">
                <v:path arrowok="t"/>
                <v:fill type="solid"/>
              </v:shape>
              <v:shape style="position:absolute;left:8682;top:1904;width:60;height:90" coordorigin="8682,1904" coordsize="60,90" path="m8733,1913l8718,1913,8723,1916,8726,1922,8729,1928,8730,1937,8730,1961,8729,1969,8726,1975,8723,1981,8718,1984,8733,1984,8734,1982,8740,1974,8742,1963,8742,1934,8740,1923,8734,1915,8733,1913xe" filled="t" fillcolor="#231F20" stroked="f">
                <v:path arrowok="t"/>
                <v:fill type="solid"/>
              </v:shape>
            </v:group>
            <v:group style="position:absolute;left:9542;top:1822;width:2;height:40" coordorigin="9542,1822" coordsize="2,40">
              <v:shape style="position:absolute;left:9542;top:1822;width:2;height:40" coordorigin="9542,1822" coordsize="0,40" path="m9542,1862l9542,1822e" filled="t" fillcolor="#231F20" stroked="f">
                <v:path arrowok="t"/>
                <v:fill type="solid"/>
              </v:shape>
            </v:group>
            <v:group style="position:absolute;left:9542;top:1267;width:2;height:40" coordorigin="9542,1267" coordsize="2,40">
              <v:shape style="position:absolute;left:9542;top:1267;width:2;height:40" coordorigin="9542,1267" coordsize="0,40" path="m9542,1267l9542,1306e" filled="t" fillcolor="#231F20" stroked="f">
                <v:path arrowok="t"/>
                <v:fill type="solid"/>
              </v:shape>
            </v:group>
            <v:group style="position:absolute;left:9481;top:1905;width:51;height:87" coordorigin="9481,1905" coordsize="51,87">
              <v:shape style="position:absolute;left:9481;top:1905;width:51;height:87" coordorigin="9481,1905" coordsize="51,87" path="m9531,1971l9520,1971,9520,1992,9531,1992,9531,1971xe" filled="t" fillcolor="#231F20" stroked="f">
                <v:path arrowok="t"/>
                <v:fill type="solid"/>
              </v:shape>
              <v:shape style="position:absolute;left:9481;top:1905;width:51;height:87" coordorigin="9481,1905" coordsize="51,87" path="m9531,1905l9517,1905,9481,1960,9481,1971,9544,1971,9544,1962,9490,1962,9520,1915,9531,1915,9531,1905xe" filled="t" fillcolor="#231F20" stroked="f">
                <v:path arrowok="t"/>
                <v:fill type="solid"/>
              </v:shape>
              <v:shape style="position:absolute;left:9481;top:1905;width:51;height:87" coordorigin="9481,1905" coordsize="51,87" path="m9531,1915l9520,1915,9520,1962,9531,1962,9531,1915xe" filled="t" fillcolor="#231F20" stroked="f">
                <v:path arrowok="t"/>
                <v:fill type="solid"/>
              </v:shape>
            </v:group>
            <v:group style="position:absolute;left:9560;top:1905;width:56;height:88" coordorigin="9560,1905" coordsize="56,88">
              <v:shape style="position:absolute;left:9560;top:1905;width:56;height:88" coordorigin="9560,1905" coordsize="56,88" path="m9560,1978l9560,1990,9564,1991,9567,1992,9571,1993,9575,1993,9579,1993,9593,1993,9601,1991,9609,1984,9578,1984,9574,1983,9567,1981,9563,1980,9560,1978xe" filled="t" fillcolor="#231F20" stroked="f">
                <v:path arrowok="t"/>
                <v:fill type="solid"/>
              </v:shape>
              <v:shape style="position:absolute;left:9560;top:1905;width:56;height:88" coordorigin="9560,1905" coordsize="56,88" path="m9609,1944l9589,1944,9594,1946,9598,1950,9602,1953,9604,1958,9604,1970,9602,1975,9598,1978,9594,1982,9589,1984,9609,1984,9613,1981,9616,1974,9616,1955,9613,1948,9609,1944xe" filled="t" fillcolor="#231F20" stroked="f">
                <v:path arrowok="t"/>
                <v:fill type="solid"/>
              </v:shape>
              <v:shape style="position:absolute;left:9560;top:1905;width:56;height:88" coordorigin="9560,1905" coordsize="56,88" path="m9609,1905l9563,1905,9563,1949,9566,1947,9570,1946,9576,1945,9579,1944,9609,1944,9607,1943,9601,1937,9599,1936,9574,1936,9574,1915,9609,1915,9609,1905xe" filled="t" fillcolor="#231F20" stroked="f">
                <v:path arrowok="t"/>
                <v:fill type="solid"/>
              </v:shape>
              <v:shape style="position:absolute;left:9560;top:1905;width:56;height:88" coordorigin="9560,1905" coordsize="56,88" path="m9594,1935l9582,1935,9579,1935,9577,1935,9576,1936,9574,1936,9599,1936,9594,1935xe" filled="t" fillcolor="#231F20" stroked="f">
                <v:path arrowok="t"/>
                <v:fill type="solid"/>
              </v:shape>
            </v:group>
            <v:group style="position:absolute;left:10417;top:1822;width:2;height:40" coordorigin="10417,1822" coordsize="2,40">
              <v:shape style="position:absolute;left:10417;top:1822;width:2;height:40" coordorigin="10417,1822" coordsize="0,40" path="m10417,1862l10417,1822e" filled="t" fillcolor="#231F20" stroked="f">
                <v:path arrowok="t"/>
                <v:fill type="solid"/>
              </v:shape>
            </v:group>
            <v:group style="position:absolute;left:10417;top:1267;width:2;height:40" coordorigin="10417,1267" coordsize="2,40">
              <v:shape style="position:absolute;left:10417;top:1267;width:2;height:40" coordorigin="10417,1267" coordsize="0,40" path="m10417,1267l10417,1306e" filled="t" fillcolor="#231F20" stroked="f">
                <v:path arrowok="t"/>
                <v:fill type="solid"/>
              </v:shape>
            </v:group>
            <v:group style="position:absolute;left:10359;top:1905;width:56;height:88" coordorigin="10359,1905" coordsize="56,88">
              <v:shape style="position:absolute;left:10359;top:1905;width:56;height:88" coordorigin="10359,1905" coordsize="56,88" path="m10359,1978l10359,1990,10363,1991,10367,1992,10371,1993,10375,1993,10378,1993,10392,1993,10401,1991,10409,1984,10377,1984,10374,1983,10366,1981,10363,1980,10359,1978xe" filled="t" fillcolor="#231F20" stroked="f">
                <v:path arrowok="t"/>
                <v:fill type="solid"/>
              </v:shape>
              <v:shape style="position:absolute;left:10359;top:1905;width:56;height:88" coordorigin="10359,1905" coordsize="56,88" path="m10409,1944l10388,1944,10394,1946,10398,1950,10401,1953,10403,1958,10403,1970,10401,1975,10398,1978,10394,1982,10388,1984,10409,1984,10412,1981,10415,1974,10415,1955,10412,1948,10409,1944xe" filled="t" fillcolor="#231F20" stroked="f">
                <v:path arrowok="t"/>
                <v:fill type="solid"/>
              </v:shape>
              <v:shape style="position:absolute;left:10359;top:1905;width:56;height:88" coordorigin="10359,1905" coordsize="56,88" path="m10409,1905l10363,1905,10363,1949,10366,1947,10369,1946,10375,1945,10379,1944,10409,1944,10407,1943,10401,1937,10398,1936,10373,1936,10373,1915,10409,1915,10409,1905xe" filled="t" fillcolor="#231F20" stroked="f">
                <v:path arrowok="t"/>
                <v:fill type="solid"/>
              </v:shape>
              <v:shape style="position:absolute;left:10359;top:1905;width:56;height:88" coordorigin="10359,1905" coordsize="56,88" path="m10393,1935l10382,1935,10380,1935,10379,1935,10377,1935,10375,1936,10373,1936,10398,1936,10393,1935xe" filled="t" fillcolor="#231F20" stroked="f">
                <v:path arrowok="t"/>
                <v:fill type="solid"/>
              </v:shape>
            </v:group>
            <v:group style="position:absolute;left:10433;top:1904;width:60;height:90" coordorigin="10433,1904" coordsize="60,90">
              <v:shape style="position:absolute;left:10433;top:1904;width:60;height:90" coordorigin="10433,1904" coordsize="60,90" path="m10473,1904l10454,1904,10446,1908,10441,1915,10436,1923,10433,1934,10433,1963,10436,1974,10446,1990,10454,1993,10473,1993,10480,1990,10484,1984,10457,1984,10453,1981,10447,1969,10445,1961,10445,1937,10447,1928,10453,1916,10457,1913,10484,1913,10480,1908,10473,1904xe" filled="t" fillcolor="#231F20" stroked="f">
                <v:path arrowok="t"/>
                <v:fill type="solid"/>
              </v:shape>
              <v:shape style="position:absolute;left:10433;top:1904;width:60;height:90" coordorigin="10433,1904" coordsize="60,90" path="m10484,1913l10469,1913,10474,1916,10477,1922,10480,1928,10482,1937,10482,1961,10480,1969,10477,1975,10474,1981,10469,1984,10484,1984,10486,1982,10491,1974,10493,1963,10493,1934,10491,1923,10486,1915,10484,1913xe" filled="t" fillcolor="#231F20" stroked="f">
                <v:path arrowok="t"/>
                <v:fill type="solid"/>
              </v:shape>
            </v:group>
            <v:group style="position:absolute;left:11292;top:1822;width:2;height:40" coordorigin="11292,1822" coordsize="2,40">
              <v:shape style="position:absolute;left:11292;top:1822;width:2;height:40" coordorigin="11292,1822" coordsize="0,40" path="m11292,1862l11292,1822e" filled="t" fillcolor="#231F20" stroked="f">
                <v:path arrowok="t"/>
                <v:fill type="solid"/>
              </v:shape>
            </v:group>
            <v:group style="position:absolute;left:11292;top:1267;width:2;height:40" coordorigin="11292,1267" coordsize="2,40">
              <v:shape style="position:absolute;left:11292;top:1267;width:2;height:40" coordorigin="11292,1267" coordsize="0,40" path="m11292,1267l11292,1306e" filled="t" fillcolor="#231F20" stroked="f">
                <v:path arrowok="t"/>
                <v:fill type="solid"/>
              </v:shape>
            </v:group>
            <v:group style="position:absolute;left:11235;top:1905;width:56;height:88" coordorigin="11235,1905" coordsize="56,88">
              <v:shape style="position:absolute;left:11235;top:1905;width:56;height:88" coordorigin="11235,1905" coordsize="56,88" path="m11235,1978l11235,1990,11239,1991,11243,1992,11247,1993,11251,1993,11254,1993,11268,1993,11277,1991,11285,1984,11254,1984,11250,1983,11242,1981,11239,1980,11235,1978xe" filled="t" fillcolor="#231F20" stroked="f">
                <v:path arrowok="t"/>
                <v:fill type="solid"/>
              </v:shape>
              <v:shape style="position:absolute;left:11235;top:1905;width:56;height:88" coordorigin="11235,1905" coordsize="56,88" path="m11285,1944l11264,1944,11270,1946,11274,1950,11277,1953,11279,1958,11279,1970,11277,1975,11274,1978,11270,1982,11264,1984,11285,1984,11288,1981,11291,1974,11291,1955,11288,1948,11285,1944xe" filled="t" fillcolor="#231F20" stroked="f">
                <v:path arrowok="t"/>
                <v:fill type="solid"/>
              </v:shape>
              <v:shape style="position:absolute;left:11235;top:1905;width:56;height:88" coordorigin="11235,1905" coordsize="56,88" path="m11285,1905l11239,1905,11239,1949,11242,1947,11245,1946,11251,1945,11255,1944,11285,1944,11277,1937,11274,1936,11249,1936,11249,1915,11285,1915,11285,1905xe" filled="t" fillcolor="#231F20" stroked="f">
                <v:path arrowok="t"/>
                <v:fill type="solid"/>
              </v:shape>
              <v:shape style="position:absolute;left:11235;top:1905;width:56;height:88" coordorigin="11235,1905" coordsize="56,88" path="m11269,1935l11258,1935,11255,1935,11253,1935,11251,1936,11249,1936,11274,1936,11269,1935xe" filled="t" fillcolor="#231F20" stroked="f">
                <v:path arrowok="t"/>
                <v:fill type="solid"/>
              </v:shape>
            </v:group>
            <v:group style="position:absolute;left:11311;top:1905;width:56;height:88" coordorigin="11311,1905" coordsize="56,88">
              <v:shape style="position:absolute;left:11311;top:1905;width:56;height:88" coordorigin="11311,1905" coordsize="56,88" path="m11311,1978l11311,1990,11315,1991,11319,1992,11322,1993,11326,1993,11330,1993,11344,1993,11352,1991,11361,1984,11329,1984,11325,1983,11318,1981,11314,1980,11311,1978xe" filled="t" fillcolor="#231F20" stroked="f">
                <v:path arrowok="t"/>
                <v:fill type="solid"/>
              </v:shape>
              <v:shape style="position:absolute;left:11311;top:1905;width:56;height:88" coordorigin="11311,1905" coordsize="56,88" path="m11360,1944l11340,1944,11345,1946,11353,1953,11355,1958,11355,1970,11353,1975,11345,1982,11340,1984,11361,1984,11364,1981,11367,1974,11367,1955,11364,1948,11360,1944xe" filled="t" fillcolor="#231F20" stroked="f">
                <v:path arrowok="t"/>
                <v:fill type="solid"/>
              </v:shape>
              <v:shape style="position:absolute;left:11311;top:1905;width:56;height:88" coordorigin="11311,1905" coordsize="56,88" path="m11360,1905l11314,1905,11314,1949,11318,1947,11321,1946,11327,1945,11330,1944,11360,1944,11353,1937,11350,1936,11325,1936,11325,1915,11360,1915,11360,1905xe" filled="t" fillcolor="#231F20" stroked="f">
                <v:path arrowok="t"/>
                <v:fill type="solid"/>
              </v:shape>
              <v:shape style="position:absolute;left:11311;top:1905;width:56;height:88" coordorigin="11311,1905" coordsize="56,88" path="m11345,1935l11334,1935,11330,1935,11329,1935,11327,1936,11325,1936,11350,1936,11345,1935xe" filled="t" fillcolor="#231F20" stroked="f">
                <v:path arrowok="t"/>
                <v:fill type="solid"/>
              </v:shape>
            </v:group>
            <v:group style="position:absolute;left:11427;top:1862;width:40;height:2" coordorigin="11427,1862" coordsize="40,2">
              <v:shape style="position:absolute;left:11427;top:1862;width:40;height:2" coordorigin="11427,1862" coordsize="40,0" path="m11467,1862l11427,1862e" filled="t" fillcolor="#231F20" stroked="f">
                <v:path arrowok="t"/>
                <v:fill type="solid"/>
              </v:shape>
            </v:group>
            <v:group style="position:absolute;left:11427;top:1743;width:40;height:2" coordorigin="11427,1743" coordsize="40,2">
              <v:shape style="position:absolute;left:11427;top:1743;width:40;height:2" coordorigin="11427,1743" coordsize="40,0" path="m11467,1743l11427,1743e" filled="t" fillcolor="#231F20" stroked="f">
                <v:path arrowok="t"/>
                <v:fill type="solid"/>
              </v:shape>
            </v:group>
            <v:group style="position:absolute;left:11427;top:1624;width:40;height:2" coordorigin="11427,1624" coordsize="40,2">
              <v:shape style="position:absolute;left:11427;top:1624;width:40;height:2" coordorigin="11427,1624" coordsize="40,0" path="m11467,1624l11427,1624e" filled="t" fillcolor="#231F20" stroked="f">
                <v:path arrowok="t"/>
                <v:fill type="solid"/>
              </v:shape>
            </v:group>
            <v:group style="position:absolute;left:11427;top:1505;width:40;height:2" coordorigin="11427,1505" coordsize="40,2">
              <v:shape style="position:absolute;left:11427;top:1505;width:40;height:2" coordorigin="11427,1505" coordsize="40,0" path="m11467,1505l11427,1505e" filled="t" fillcolor="#231F20" stroked="f">
                <v:path arrowok="t"/>
                <v:fill type="solid"/>
              </v:shape>
            </v:group>
            <v:group style="position:absolute;left:11427;top:1386;width:40;height:2" coordorigin="11427,1386" coordsize="40,2">
              <v:shape style="position:absolute;left:11427;top:1386;width:40;height:2" coordorigin="11427,1386" coordsize="40,0" path="m11467,1386l11427,1386e" filled="t" fillcolor="#231F20" stroked="f">
                <v:path arrowok="t"/>
                <v:fill type="solid"/>
              </v:shape>
            </v:group>
            <v:group style="position:absolute;left:11427;top:1267;width:40;height:2" coordorigin="11427,1267" coordsize="40,2">
              <v:shape style="position:absolute;left:11427;top:1267;width:40;height:2" coordorigin="11427,1267" coordsize="40,0" path="m11467,1267l11427,1267e" filled="t" fillcolor="#231F20" stroked="f">
                <v:path arrowok="t"/>
                <v:fill type="solid"/>
              </v:shape>
            </v:group>
            <v:group style="position:absolute;left:1029;top:1061;width:6509;height:175" coordorigin="1029,1061" coordsize="6509,175">
              <v:shape style="position:absolute;left:1029;top:1061;width:6509;height:175" coordorigin="1029,1061" coordsize="6509,175" path="m1029,1236l7538,1236,7538,1061,1029,1061,1029,1236xe" filled="t" fillcolor="#FFFFFF" stroked="f">
                <v:path arrowok="t"/>
                <v:fill type="solid"/>
              </v:shape>
            </v:group>
            <v:group style="position:absolute;left:1029;top:1061;width:6509;height:175" coordorigin="1029,1061" coordsize="6509,175">
              <v:shape style="position:absolute;left:1029;top:1061;width:6509;height:175" coordorigin="1029,1061" coordsize="6509,175" path="m1029,1236l7538,1236,7538,1061,1029,1061,1029,1236xe" filled="f" stroked="t" strokeweight=".495602pt" strokecolor="#231F20">
                <v:path arrowok="t"/>
              </v:shape>
            </v:group>
            <v:group style="position:absolute;left:1098;top:1141;width:139;height:2" coordorigin="1098,1141" coordsize="139,2">
              <v:shape style="position:absolute;left:1098;top:1141;width:139;height:2" coordorigin="1098,1141" coordsize="139,0" path="m1098,1141l1237,1141e" filled="f" stroked="t" strokeweight=".495602pt" strokecolor="#231F20">
                <v:path arrowok="t"/>
              </v:shape>
            </v:group>
            <v:group style="position:absolute;left:1068;top:1111;width:59;height:59" coordorigin="1068,1111" coordsize="59,59">
              <v:shape style="position:absolute;left:1068;top:1111;width:59;height:59" coordorigin="1068,1111" coordsize="59,59" path="m1098,1171l1106,1171,1114,1168,1119,1162,1125,1157,1128,1149,1128,1141,1128,1133,1125,1126,1119,1120,1114,1115,1106,1111,1098,1111,1090,1111,1083,1115,1077,1120,1072,1126,1068,1133,1068,1141,1068,1149,1072,1157,1077,1162,1083,1168,1090,1171,1098,1171xe" filled="f" stroked="t" strokeweight=".247801pt" strokecolor="#231F20">
                <v:path arrowok="t"/>
              </v:shape>
            </v:group>
            <v:group style="position:absolute;left:1207;top:1111;width:59;height:59" coordorigin="1207,1111" coordsize="59,59">
              <v:shape style="position:absolute;left:1207;top:1111;width:59;height:59" coordorigin="1207,1111" coordsize="59,59" path="m1237,1171l1245,1171,1252,1168,1258,1162,1264,1157,1267,1149,1267,1141,1267,1133,1264,1126,1258,1120,1252,1115,1245,1111,1237,1111,1229,1111,1221,1115,1216,1120,1210,1126,1207,1133,1207,1141,1207,1149,1210,1157,1216,1162,1221,1168,1229,1171,1237,1171xe" filled="f" stroked="t" strokeweight=".247801pt" strokecolor="#231F20">
                <v:path arrowok="t"/>
              </v:shape>
            </v:group>
            <v:group style="position:absolute;left:1355;top:1101;width:48;height:77" coordorigin="1355,1101" coordsize="48,77">
              <v:shape style="position:absolute;left:1355;top:1101;width:48;height:77" coordorigin="1355,1101" coordsize="48,77" path="m1370,1168l1364,1168,1366,1171,1368,1173,1374,1176,1377,1177,1388,1177,1393,1175,1397,1170,1374,1170,1371,1168,1370,1168xe" filled="t" fillcolor="#231F20" stroked="f">
                <v:path arrowok="t"/>
                <v:fill type="solid"/>
              </v:shape>
              <v:shape style="position:absolute;left:1355;top:1101;width:48;height:77" coordorigin="1355,1101" coordsize="48,77" path="m1364,1101l1355,1101,1355,1176,1364,1176,1364,1168,1370,1168,1368,1164,1365,1161,1364,1155,1364,1142,1365,1137,1368,1133,1370,1130,1364,1130,1364,1101xe" filled="t" fillcolor="#231F20" stroked="f">
                <v:path arrowok="t"/>
                <v:fill type="solid"/>
              </v:shape>
              <v:shape style="position:absolute;left:1355;top:1101;width:48;height:77" coordorigin="1355,1101" coordsize="48,77" path="m1397,1128l1384,1128,1387,1130,1390,1133,1393,1137,1394,1142,1394,1155,1393,1161,1390,1164,1387,1168,1384,1170,1397,1170,1397,1169,1401,1164,1403,1157,1403,1140,1401,1133,1397,1128,1397,1128xe" filled="t" fillcolor="#231F20" stroked="f">
                <v:path arrowok="t"/>
                <v:fill type="solid"/>
              </v:shape>
              <v:shape style="position:absolute;left:1355;top:1101;width:48;height:77" coordorigin="1355,1101" coordsize="48,77" path="m1388,1120l1377,1120,1374,1121,1368,1124,1366,1127,1364,1130,1370,1130,1371,1130,1374,1128,1397,1128,1393,1123,1388,1120xe" filled="t" fillcolor="#231F20" stroked="f">
                <v:path arrowok="t"/>
                <v:fill type="solid"/>
              </v:shape>
            </v:group>
            <v:group style="position:absolute;left:1414;top:1120;width:50;height:57" coordorigin="1414,1120" coordsize="50,57">
              <v:shape style="position:absolute;left:1414;top:1120;width:50;height:57" coordorigin="1414,1120" coordsize="50,57" path="m1447,1120l1431,1120,1425,1123,1421,1128,1417,1133,1414,1140,1414,1158,1417,1165,1421,1170,1425,1175,1431,1177,1447,1177,1453,1175,1457,1170,1434,1170,1431,1168,1425,1160,1424,1155,1424,1142,1425,1137,1431,1130,1434,1128,1457,1128,1453,1123,1447,1120xe" filled="t" fillcolor="#231F20" stroked="f">
                <v:path arrowok="t"/>
                <v:fill type="solid"/>
              </v:shape>
              <v:shape style="position:absolute;left:1414;top:1120;width:50;height:57" coordorigin="1414,1120" coordsize="50,57" path="m1457,1128l1444,1128,1448,1130,1453,1137,1455,1142,1455,1155,1453,1160,1451,1164,1448,1168,1444,1170,1457,1170,1462,1165,1464,1158,1464,1140,1462,1133,1457,1128xe" filled="t" fillcolor="#231F20" stroked="f">
                <v:path arrowok="t"/>
                <v:fill type="solid"/>
              </v:shape>
            </v:group>
            <v:group style="position:absolute;left:1472;top:1106;width:34;height:70" coordorigin="1472,1106" coordsize="34,70">
              <v:shape style="position:absolute;left:1472;top:1106;width:34;height:70" coordorigin="1472,1106" coordsize="34,70" path="m1488,1129l1479,1129,1479,1165,1480,1169,1485,1175,1490,1176,1506,1176,1506,1168,1493,1168,1491,1168,1489,1167,1488,1165,1488,1162,1488,1129xe" filled="t" fillcolor="#231F20" stroked="f">
                <v:path arrowok="t"/>
                <v:fill type="solid"/>
              </v:shape>
              <v:shape style="position:absolute;left:1472;top:1106;width:34;height:70" coordorigin="1472,1106" coordsize="34,70" path="m1506,1122l1472,1122,1472,1129,1506,1129,1506,1122xe" filled="t" fillcolor="#231F20" stroked="f">
                <v:path arrowok="t"/>
                <v:fill type="solid"/>
              </v:shape>
              <v:shape style="position:absolute;left:1472;top:1106;width:34;height:70" coordorigin="1472,1106" coordsize="34,70" path="m1488,1106l1479,1106,1479,1122,1488,1122,1488,1106xe" filled="t" fillcolor="#231F20" stroked="f">
                <v:path arrowok="t"/>
                <v:fill type="solid"/>
              </v:shape>
            </v:group>
            <v:group style="position:absolute;left:1511;top:1106;width:34;height:70" coordorigin="1511,1106" coordsize="34,70">
              <v:shape style="position:absolute;left:1511;top:1106;width:34;height:70" coordorigin="1511,1106" coordsize="34,70" path="m1527,1129l1518,1129,1518,1165,1519,1169,1524,1175,1529,1176,1545,1176,1545,1168,1532,1168,1530,1168,1528,1167,1527,1165,1527,1162,1527,1129xe" filled="t" fillcolor="#231F20" stroked="f">
                <v:path arrowok="t"/>
                <v:fill type="solid"/>
              </v:shape>
              <v:shape style="position:absolute;left:1511;top:1106;width:34;height:70" coordorigin="1511,1106" coordsize="34,70" path="m1545,1122l1511,1122,1511,1129,1545,1129,1545,1122xe" filled="t" fillcolor="#231F20" stroked="f">
                <v:path arrowok="t"/>
                <v:fill type="solid"/>
              </v:shape>
              <v:shape style="position:absolute;left:1511;top:1106;width:34;height:70" coordorigin="1511,1106" coordsize="34,70" path="m1527,1106l1518,1106,1518,1122,1527,1122,1527,1106xe" filled="t" fillcolor="#231F20" stroked="f">
                <v:path arrowok="t"/>
                <v:fill type="solid"/>
              </v:shape>
            </v:group>
            <v:group style="position:absolute;left:1553;top:1120;width:50;height:57" coordorigin="1553,1120" coordsize="50,57">
              <v:shape style="position:absolute;left:1553;top:1120;width:50;height:57" coordorigin="1553,1120" coordsize="50,57" path="m1585,1120l1570,1120,1564,1123,1559,1128,1555,1133,1553,1140,1553,1158,1555,1165,1559,1170,1564,1175,1570,1177,1585,1177,1591,1175,1596,1170,1573,1170,1569,1168,1563,1160,1562,1155,1562,1142,1564,1137,1569,1130,1573,1128,1596,1128,1591,1123,1585,1120xe" filled="t" fillcolor="#231F20" stroked="f">
                <v:path arrowok="t"/>
                <v:fill type="solid"/>
              </v:shape>
              <v:shape style="position:absolute;left:1553;top:1120;width:50;height:57" coordorigin="1553,1120" coordsize="50,57" path="m1596,1128l1582,1128,1586,1130,1589,1134,1592,1137,1593,1142,1593,1155,1592,1160,1586,1168,1582,1170,1596,1170,1600,1165,1602,1158,1602,1140,1600,1133,1596,1128xe" filled="t" fillcolor="#231F20" stroked="f">
                <v:path arrowok="t"/>
                <v:fill type="solid"/>
              </v:shape>
            </v:group>
            <v:group style="position:absolute;left:1617;top:1120;width:79;height:56" coordorigin="1617,1120" coordsize="79,56">
              <v:shape style="position:absolute;left:1617;top:1120;width:79;height:56" coordorigin="1617,1120" coordsize="79,56" path="m1626,1122l1617,1122,1617,1176,1626,1176,1626,1140,1627,1136,1632,1130,1626,1130,1626,1122xe" filled="t" fillcolor="#231F20" stroked="f">
                <v:path arrowok="t"/>
                <v:fill type="solid"/>
              </v:shape>
              <v:shape style="position:absolute;left:1617;top:1120;width:79;height:56" coordorigin="1617,1120" coordsize="79,56" path="m1658,1128l1644,1128,1647,1129,1649,1132,1651,1134,1652,1138,1652,1176,1661,1176,1661,1140,1662,1136,1666,1132,1659,1132,1658,1128,1658,1128xe" filled="t" fillcolor="#231F20" stroked="f">
                <v:path arrowok="t"/>
                <v:fill type="solid"/>
              </v:shape>
              <v:shape style="position:absolute;left:1617;top:1120;width:79;height:56" coordorigin="1617,1120" coordsize="79,56" path="m1693,1128l1680,1128,1682,1129,1684,1132,1686,1134,1687,1138,1687,1176,1696,1176,1696,1136,1694,1130,1693,1128xe" filled="t" fillcolor="#231F20" stroked="f">
                <v:path arrowok="t"/>
                <v:fill type="solid"/>
              </v:shape>
              <v:shape style="position:absolute;left:1617;top:1120;width:79;height:56" coordorigin="1617,1120" coordsize="79,56" path="m1684,1120l1674,1120,1670,1121,1667,1123,1664,1125,1662,1128,1659,1132,1666,1132,1668,1130,1671,1128,1693,1128,1688,1122,1684,1120xe" filled="t" fillcolor="#231F20" stroked="f">
                <v:path arrowok="t"/>
                <v:fill type="solid"/>
              </v:shape>
              <v:shape style="position:absolute;left:1617;top:1120;width:79;height:56" coordorigin="1617,1120" coordsize="79,56" path="m1647,1120l1639,1120,1636,1121,1633,1123,1630,1124,1628,1127,1626,1130,1632,1130,1633,1130,1636,1128,1658,1128,1656,1125,1651,1121,1647,1120xe" filled="t" fillcolor="#231F20" stroked="f">
                <v:path arrowok="t"/>
                <v:fill type="solid"/>
              </v:shape>
            </v:group>
            <v:group style="position:absolute;left:1709;top:1145;width:26;height:8" coordorigin="1709,1145" coordsize="26,8">
              <v:shape style="position:absolute;left:1709;top:1145;width:26;height:8" coordorigin="1709,1145" coordsize="26,8" path="m1709,1149l1735,1149e" filled="f" stroked="t" strokeweight=".496251pt" strokecolor="#231F20">
                <v:path arrowok="t"/>
              </v:shape>
            </v:group>
            <v:group style="position:absolute;left:1749;top:1122;width:45;height:56" coordorigin="1749,1122" coordsize="45,56">
              <v:shape style="position:absolute;left:1749;top:1122;width:45;height:56" coordorigin="1749,1122" coordsize="45,56" path="m1758,1122l1749,1122,1749,1162,1750,1168,1754,1171,1757,1175,1761,1177,1771,1177,1784,1170,1766,1170,1763,1168,1759,1163,1758,1159,1758,1122xe" filled="t" fillcolor="#231F20" stroked="f">
                <v:path arrowok="t"/>
                <v:fill type="solid"/>
              </v:shape>
              <v:shape style="position:absolute;left:1749;top:1122;width:45;height:56" coordorigin="1749,1122" coordsize="45,56" path="m1794,1168l1785,1168,1785,1176,1794,1176,1794,1168xe" filled="t" fillcolor="#231F20" stroked="f">
                <v:path arrowok="t"/>
                <v:fill type="solid"/>
              </v:shape>
              <v:shape style="position:absolute;left:1749;top:1122;width:45;height:56" coordorigin="1749,1122" coordsize="45,56" path="m1794,1122l1785,1122,1785,1158,1784,1162,1778,1168,1774,1170,1784,1170,1785,1168,1794,1168,1794,1122xe" filled="t" fillcolor="#231F20" stroked="f">
                <v:path arrowok="t"/>
                <v:fill type="solid"/>
              </v:shape>
            </v:group>
            <v:group style="position:absolute;left:1812;top:1120;width:48;height:76" coordorigin="1812,1120" coordsize="48,76">
              <v:shape style="position:absolute;left:1812;top:1120;width:48;height:76" coordorigin="1812,1120" coordsize="48,76" path="m1821,1122l1812,1122,1812,1196,1821,1196,1821,1168,1828,1168,1825,1164,1822,1161,1821,1155,1821,1142,1822,1137,1825,1133,1828,1130,1821,1130,1821,1122xe" filled="t" fillcolor="#231F20" stroked="f">
                <v:path arrowok="t"/>
                <v:fill type="solid"/>
              </v:shape>
              <v:shape style="position:absolute;left:1812;top:1120;width:48;height:76" coordorigin="1812,1120" coordsize="48,76" path="m1828,1168l1821,1168,1823,1171,1825,1173,1831,1176,1834,1177,1845,1177,1850,1175,1854,1170,1831,1170,1828,1168,1828,1168xe" filled="t" fillcolor="#231F20" stroked="f">
                <v:path arrowok="t"/>
                <v:fill type="solid"/>
              </v:shape>
              <v:shape style="position:absolute;left:1812;top:1120;width:48;height:76" coordorigin="1812,1120" coordsize="48,76" path="m1854,1128l1841,1128,1845,1130,1847,1133,1850,1137,1851,1142,1851,1155,1850,1161,1847,1164,1845,1168,1841,1170,1854,1170,1854,1169,1858,1164,1861,1157,1861,1140,1858,1133,1854,1128,1854,1128xe" filled="t" fillcolor="#231F20" stroked="f">
                <v:path arrowok="t"/>
                <v:fill type="solid"/>
              </v:shape>
              <v:shape style="position:absolute;left:1812;top:1120;width:48;height:76" coordorigin="1812,1120" coordsize="48,76" path="m1845,1120l1834,1120,1831,1121,1825,1124,1823,1127,1821,1130,1828,1130,1828,1130,1831,1128,1854,1128,1850,1123,1845,1120xe" filled="t" fillcolor="#231F20" stroked="f">
                <v:path arrowok="t"/>
                <v:fill type="solid"/>
              </v:shape>
              <v:shape style="position:absolute;left:2048;top:1062;width:1471;height:153" type="#_x0000_t75">
                <v:imagedata r:id="rId58" o:title=""/>
              </v:shape>
            </v:group>
            <v:group style="position:absolute;left:2832;top:1101;width:9;height:11" coordorigin="2832,1101" coordsize="9,11">
              <v:shape style="position:absolute;left:2832;top:1101;width:9;height:11" coordorigin="2832,1101" coordsize="9,11" path="m2832,1106l2841,1106e" filled="f" stroked="t" strokeweight=".665833pt" strokecolor="#231F20">
                <v:path arrowok="t"/>
              </v:shape>
              <v:shape style="position:absolute;left:3681;top:1078;width:1597;height:126" type="#_x0000_t75">
                <v:imagedata r:id="rId59" o:title=""/>
              </v:shape>
              <v:shape style="position:absolute;left:5472;top:1094;width:2028;height:110" type="#_x0000_t75">
                <v:imagedata r:id="rId60" o:title=""/>
              </v:shape>
            </v:group>
            <v:group style="position:absolute;left:6078;top:1101;width:9;height:11" coordorigin="6078,1101" coordsize="9,11">
              <v:shape style="position:absolute;left:6078;top:1101;width:9;height:11" coordorigin="6078,1101" coordsize="9,11" path="m6078,1106l6087,1106e" filled="f" stroked="t" strokeweight=".665833pt" strokecolor="#231F20">
                <v:path arrowok="t"/>
              </v:shape>
            </v:group>
            <v:group style="position:absolute;left:6326;top:1101;width:9;height:11" coordorigin="6326,1101" coordsize="9,11">
              <v:shape style="position:absolute;left:6326;top:1101;width:9;height:11" coordorigin="6326,1101" coordsize="9,11" path="m6326,1106l6335,1106e" filled="f" stroked="t" strokeweight=".665833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3.441414pt;margin-top:106.567314pt;width:500.152548pt;height:39.367706pt;mso-position-horizontal-relative:page;mso-position-vertical-relative:page;z-index:-10014" coordorigin="1469,2131" coordsize="10003,787">
            <v:group style="position:absolute;left:1844;top:2189;width:9448;height:595" coordorigin="1844,2189" coordsize="9448,595">
              <v:shape style="position:absolute;left:1844;top:2189;width:9448;height:595" coordorigin="1844,2189" coordsize="9448,595" path="m1844,2785l2019,2785,2194,2779,2369,2785,3069,2785,3244,2213,3419,2785,3594,2785,3769,2779,3944,2785,4469,2785,4643,2189,4818,2189,4993,2785,5518,2785,5693,2773,5868,2785,6568,2785,6743,2779,6918,2785,7268,2785,7443,2779,7618,2785,8318,2785,8493,2189,8668,2189,8843,2785,9892,2785,10067,2189,10242,2785,11292,2785e" filled="f" stroked="t" strokeweight=".495602pt" strokecolor="#231F20">
                <v:path arrowok="t"/>
              </v:shape>
            </v:group>
            <v:group style="position:absolute;left:1844;top:2755;width:30;height:30" coordorigin="1844,2755" coordsize="30,30">
              <v:shape style="position:absolute;left:1844;top:2755;width:30;height:30" coordorigin="1844,2755" coordsize="30,30" path="m1874,2785l1874,2777,1871,2769,1865,2764,1860,2758,1852,2755,1844,2755e" filled="f" stroked="t" strokeweight=".247801pt" strokecolor="#231F20">
                <v:path arrowok="t"/>
              </v:shape>
            </v:group>
            <v:group style="position:absolute;left:1989;top:2755;width:59;height:30" coordorigin="1989,2755" coordsize="59,30">
              <v:shape style="position:absolute;left:1989;top:2755;width:59;height:30" coordorigin="1989,2755" coordsize="59,30" path="m2049,2785l2049,2777,2046,2769,2040,2764,2035,2758,2027,2755,2019,2755,2011,2755,2004,2758,1998,2764,1993,2769,1989,2777,1989,2785e" filled="f" stroked="t" strokeweight=".247801pt" strokecolor="#231F20">
                <v:path arrowok="t"/>
              </v:shape>
            </v:group>
            <v:group style="position:absolute;left:2164;top:2749;width:59;height:36" coordorigin="2164,2749" coordsize="59,36">
              <v:shape style="position:absolute;left:2164;top:2749;width:59;height:36" coordorigin="2164,2749" coordsize="59,36" path="m2224,2785l2224,2779,2224,2771,2221,2763,2215,2758,2210,2752,2202,2749,2194,2749,2186,2749,2179,2752,2173,2758,2167,2763,2164,2771,2164,2779,2164,2785e" filled="f" stroked="t" strokeweight=".247801pt" strokecolor="#231F20">
                <v:path arrowok="t"/>
              </v:shape>
            </v:group>
            <v:group style="position:absolute;left:2339;top:2755;width:59;height:30" coordorigin="2339,2755" coordsize="59,30">
              <v:shape style="position:absolute;left:2339;top:2755;width:59;height:30" coordorigin="2339,2755" coordsize="59,30" path="m2399,2785l2399,2777,2396,2769,2390,2764,2384,2758,2377,2755,2369,2755,2361,2755,2354,2758,2348,2764,2342,2769,2339,2777,2339,2785e" filled="f" stroked="t" strokeweight=".247801pt" strokecolor="#231F20">
                <v:path arrowok="t"/>
              </v:shape>
            </v:group>
            <v:group style="position:absolute;left:2514;top:2755;width:59;height:30" coordorigin="2514,2755" coordsize="59,30">
              <v:shape style="position:absolute;left:2514;top:2755;width:59;height:30" coordorigin="2514,2755" coordsize="59,30" path="m2574,2785l2574,2777,2571,2769,2565,2764,2559,2758,2552,2755,2544,2755,2536,2755,2529,2758,2523,2764,2517,2769,2514,2777,2514,2785e" filled="f" stroked="t" strokeweight=".247801pt" strokecolor="#231F20">
                <v:path arrowok="t"/>
              </v:shape>
            </v:group>
            <v:group style="position:absolute;left:2689;top:2755;width:59;height:30" coordorigin="2689,2755" coordsize="59,30">
              <v:shape style="position:absolute;left:2689;top:2755;width:59;height:30" coordorigin="2689,2755" coordsize="59,30" path="m2749,2785l2749,2777,2746,2769,2740,2764,2734,2758,2727,2755,2719,2755,2711,2755,2704,2758,2698,2764,2692,2769,2689,2777,2689,2785e" filled="f" stroked="t" strokeweight=".247801pt" strokecolor="#231F20">
                <v:path arrowok="t"/>
              </v:shape>
            </v:group>
            <v:group style="position:absolute;left:2864;top:2755;width:59;height:30" coordorigin="2864,2755" coordsize="59,30">
              <v:shape style="position:absolute;left:2864;top:2755;width:59;height:30" coordorigin="2864,2755" coordsize="59,30" path="m2924,2785l2924,2777,2921,2769,2915,2764,2909,2758,2902,2755,2894,2755,2886,2755,2878,2758,2873,2764,2867,2769,2864,2777,2864,2785e" filled="f" stroked="t" strokeweight=".247801pt" strokecolor="#231F20">
                <v:path arrowok="t"/>
              </v:shape>
            </v:group>
            <v:group style="position:absolute;left:3039;top:2755;width:59;height:30" coordorigin="3039,2755" coordsize="59,30">
              <v:shape style="position:absolute;left:3039;top:2755;width:59;height:30" coordorigin="3039,2755" coordsize="59,30" path="m3099,2785l3099,2777,3095,2769,3090,2764,3084,2758,3077,2755,3069,2755,3061,2755,3053,2758,3048,2764,3042,2769,3039,2777,3039,2785e" filled="f" stroked="t" strokeweight=".247801pt" strokecolor="#231F20">
                <v:path arrowok="t"/>
              </v:shape>
            </v:group>
            <v:group style="position:absolute;left:3244;top:2189;width:30;height:54" coordorigin="3244,2189" coordsize="30,54">
              <v:shape style="position:absolute;left:3244;top:2189;width:30;height:54" coordorigin="3244,2189" coordsize="30,54" path="m3244,2243l3252,2243,3259,2240,3265,2234,3270,2229,3274,2221,3274,2213,3274,2205,3270,2198,3265,2192,3262,2189e" filled="f" stroked="t" strokeweight=".247801pt" strokecolor="#231F20">
                <v:path arrowok="t"/>
              </v:shape>
            </v:group>
            <v:group style="position:absolute;left:3214;top:2189;width:30;height:54" coordorigin="3214,2189" coordsize="30,54">
              <v:shape style="position:absolute;left:3214;top:2189;width:30;height:54" coordorigin="3214,2189" coordsize="30,54" path="m3226,2189l3223,2192,3217,2198,3214,2205,3214,2213,3214,2221,3217,2229,3223,2234,3228,2240,3236,2243,3244,2243e" filled="f" stroked="t" strokeweight=".247801pt" strokecolor="#231F20">
                <v:path arrowok="t"/>
              </v:shape>
            </v:group>
            <v:group style="position:absolute;left:3389;top:2755;width:59;height:30" coordorigin="3389,2755" coordsize="59,30">
              <v:shape style="position:absolute;left:3389;top:2755;width:59;height:30" coordorigin="3389,2755" coordsize="59,30" path="m3449,2785l3449,2777,3445,2769,3440,2764,3434,2758,3427,2755,3419,2755,3411,2755,3403,2758,3398,2764,3392,2769,3389,2777,3389,2785e" filled="f" stroked="t" strokeweight=".247801pt" strokecolor="#231F20">
                <v:path arrowok="t"/>
              </v:shape>
            </v:group>
            <v:group style="position:absolute;left:3564;top:2755;width:59;height:30" coordorigin="3564,2755" coordsize="59,30">
              <v:shape style="position:absolute;left:3564;top:2755;width:59;height:30" coordorigin="3564,2755" coordsize="59,30" path="m3623,2785l3623,2777,3620,2769,3615,2764,3609,2758,3602,2755,3594,2755,3586,2755,3578,2758,3573,2764,3567,2769,3564,2777,3564,2785e" filled="f" stroked="t" strokeweight=".247801pt" strokecolor="#231F20">
                <v:path arrowok="t"/>
              </v:shape>
            </v:group>
            <v:group style="position:absolute;left:3739;top:2749;width:59;height:36" coordorigin="3739,2749" coordsize="59,36">
              <v:shape style="position:absolute;left:3739;top:2749;width:59;height:36" coordorigin="3739,2749" coordsize="59,36" path="m3798,2785l3798,2779,3798,2771,3795,2763,3790,2758,3784,2752,3777,2749,3769,2749,3761,2749,3753,2752,3748,2758,3742,2763,3739,2771,3739,2779,3739,2785e" filled="f" stroked="t" strokeweight=".247801pt" strokecolor="#231F20">
                <v:path arrowok="t"/>
              </v:shape>
            </v:group>
            <v:group style="position:absolute;left:3914;top:2755;width:59;height:30" coordorigin="3914,2755" coordsize="59,30">
              <v:shape style="position:absolute;left:3914;top:2755;width:59;height:30" coordorigin="3914,2755" coordsize="59,30" path="m3973,2785l3973,2777,3970,2769,3965,2764,3959,2758,3952,2755,3944,2755,3936,2755,3928,2758,3923,2764,3917,2769,3914,2777,3914,2785e" filled="f" stroked="t" strokeweight=".247801pt" strokecolor="#231F20">
                <v:path arrowok="t"/>
              </v:shape>
            </v:group>
            <v:group style="position:absolute;left:4089;top:2755;width:59;height:30" coordorigin="4089,2755" coordsize="59,30">
              <v:shape style="position:absolute;left:4089;top:2755;width:59;height:30" coordorigin="4089,2755" coordsize="59,30" path="m4148,2785l4148,2777,4145,2769,4140,2764,4134,2758,4127,2755,4119,2755,4111,2755,4103,2758,4098,2764,4092,2769,4089,2777,4089,2785e" filled="f" stroked="t" strokeweight=".247801pt" strokecolor="#231F20">
                <v:path arrowok="t"/>
              </v:shape>
            </v:group>
            <v:group style="position:absolute;left:4264;top:2755;width:59;height:30" coordorigin="4264,2755" coordsize="59,30">
              <v:shape style="position:absolute;left:4264;top:2755;width:59;height:30" coordorigin="4264,2755" coordsize="59,30" path="m4323,2785l4323,2777,4320,2769,4315,2764,4309,2758,4301,2755,4294,2755,4286,2755,4278,2758,4273,2764,4267,2769,4264,2777,4264,2785e" filled="f" stroked="t" strokeweight=".247801pt" strokecolor="#231F20">
                <v:path arrowok="t"/>
              </v:shape>
            </v:group>
            <v:group style="position:absolute;left:4439;top:2755;width:59;height:30" coordorigin="4439,2755" coordsize="59,30">
              <v:shape style="position:absolute;left:4439;top:2755;width:59;height:30" coordorigin="4439,2755" coordsize="59,30" path="m4498,2785l4498,2777,4495,2769,4490,2764,4484,2758,4476,2755,4469,2755,4461,2755,4453,2758,4448,2764,4442,2769,4439,2777,4439,2785e" filled="f" stroked="t" strokeweight=".247801pt" strokecolor="#231F20">
                <v:path arrowok="t"/>
              </v:shape>
            </v:group>
            <v:group style="position:absolute;left:4643;top:2189;width:30;height:30" coordorigin="4643,2189" coordsize="30,30">
              <v:shape style="position:absolute;left:4643;top:2189;width:30;height:30" coordorigin="4643,2189" coordsize="30,30" path="m4643,2219l4651,2219,4659,2216,4665,2210,4670,2205,4673,2197,4673,2189e" filled="f" stroked="t" strokeweight=".247801pt" strokecolor="#231F20">
                <v:path arrowok="t"/>
              </v:shape>
            </v:group>
            <v:group style="position:absolute;left:4614;top:2189;width:30;height:30" coordorigin="4614,2189" coordsize="30,30">
              <v:shape style="position:absolute;left:4614;top:2189;width:30;height:30" coordorigin="4614,2189" coordsize="30,30" path="m4614,2189l4614,2197,4617,2205,4622,2210,4628,2216,4636,2219,4643,2219e" filled="f" stroked="t" strokeweight=".247801pt" strokecolor="#231F20">
                <v:path arrowok="t"/>
              </v:shape>
            </v:group>
            <v:group style="position:absolute;left:4818;top:2189;width:30;height:30" coordorigin="4818,2189" coordsize="30,30">
              <v:shape style="position:absolute;left:4818;top:2189;width:30;height:30" coordorigin="4818,2189" coordsize="30,30" path="m4818,2219l4826,2219,4834,2216,4839,2210,4845,2205,4848,2197,4848,2189e" filled="f" stroked="t" strokeweight=".247801pt" strokecolor="#231F20">
                <v:path arrowok="t"/>
              </v:shape>
            </v:group>
            <v:group style="position:absolute;left:4789;top:2189;width:30;height:30" coordorigin="4789,2189" coordsize="30,30">
              <v:shape style="position:absolute;left:4789;top:2189;width:30;height:30" coordorigin="4789,2189" coordsize="30,30" path="m4789,2189l4789,2197,4792,2205,4797,2210,4803,2216,4811,2219,4818,2219e" filled="f" stroked="t" strokeweight=".247801pt" strokecolor="#231F20">
                <v:path arrowok="t"/>
              </v:shape>
            </v:group>
            <v:group style="position:absolute;left:4964;top:2755;width:59;height:30" coordorigin="4964,2755" coordsize="59,30">
              <v:shape style="position:absolute;left:4964;top:2755;width:59;height:30" coordorigin="4964,2755" coordsize="59,30" path="m5023,2785l5023,2777,5020,2769,5014,2764,5009,2758,5001,2755,4993,2755,4986,2755,4978,2758,4972,2764,4967,2769,4964,2777,4964,2785e" filled="f" stroked="t" strokeweight=".247801pt" strokecolor="#231F20">
                <v:path arrowok="t"/>
              </v:shape>
            </v:group>
            <v:group style="position:absolute;left:5139;top:2755;width:59;height:30" coordorigin="5139,2755" coordsize="59,30">
              <v:shape style="position:absolute;left:5139;top:2755;width:59;height:30" coordorigin="5139,2755" coordsize="59,30" path="m5198,2785l5198,2777,5195,2769,5189,2764,5184,2758,5176,2755,5168,2755,5160,2755,5153,2758,5147,2764,5142,2769,5139,2777,5139,2785e" filled="f" stroked="t" strokeweight=".247801pt" strokecolor="#231F20">
                <v:path arrowok="t"/>
              </v:shape>
            </v:group>
            <v:group style="position:absolute;left:5314;top:2755;width:59;height:30" coordorigin="5314,2755" coordsize="59,30">
              <v:shape style="position:absolute;left:5314;top:2755;width:59;height:30" coordorigin="5314,2755" coordsize="59,30" path="m5373,2785l5373,2777,5370,2769,5364,2764,5359,2758,5351,2755,5343,2755,5335,2755,5328,2758,5322,2764,5317,2769,5314,2777,5314,2785e" filled="f" stroked="t" strokeweight=".247801pt" strokecolor="#231F20">
                <v:path arrowok="t"/>
              </v:shape>
            </v:group>
            <v:group style="position:absolute;left:5489;top:2755;width:59;height:30" coordorigin="5489,2755" coordsize="59,30">
              <v:shape style="position:absolute;left:5489;top:2755;width:59;height:30" coordorigin="5489,2755" coordsize="59,30" path="m5548,2785l5548,2777,5545,2769,5539,2764,5534,2758,5526,2755,5518,2755,5510,2755,5503,2758,5497,2764,5492,2769,5489,2777,5489,2785e" filled="f" stroked="t" strokeweight=".247801pt" strokecolor="#231F20">
                <v:path arrowok="t"/>
              </v:shape>
            </v:group>
            <v:group style="position:absolute;left:5664;top:2743;width:59;height:42" coordorigin="5664,2743" coordsize="59,42">
              <v:shape style="position:absolute;left:5664;top:2743;width:59;height:42" coordorigin="5664,2743" coordsize="59,42" path="m5721,2785l5723,2781,5723,2773,5723,2765,5720,2757,5714,2752,5709,2746,5701,2743,5693,2743,5685,2743,5678,2746,5672,2752,5667,2757,5664,2765,5664,2773,5664,2781,5665,2785e" filled="f" stroked="t" strokeweight=".247801pt" strokecolor="#231F20">
                <v:path arrowok="t"/>
              </v:shape>
            </v:group>
            <v:group style="position:absolute;left:5838;top:2755;width:59;height:30" coordorigin="5838,2755" coordsize="59,30">
              <v:shape style="position:absolute;left:5838;top:2755;width:59;height:30" coordorigin="5838,2755" coordsize="59,30" path="m5898,2785l5898,2777,5895,2769,5889,2764,5884,2758,5876,2755,5868,2755,5860,2755,5853,2758,5847,2764,5842,2769,5838,2777,5838,2785e" filled="f" stroked="t" strokeweight=".247801pt" strokecolor="#231F20">
                <v:path arrowok="t"/>
              </v:shape>
            </v:group>
            <v:group style="position:absolute;left:6013;top:2755;width:59;height:30" coordorigin="6013,2755" coordsize="59,30">
              <v:shape style="position:absolute;left:6013;top:2755;width:59;height:30" coordorigin="6013,2755" coordsize="59,30" path="m6073,2785l6073,2777,6070,2769,6064,2764,6059,2758,6051,2755,6043,2755,6035,2755,6028,2758,6022,2764,6017,2769,6013,2777,6013,2785e" filled="f" stroked="t" strokeweight=".247801pt" strokecolor="#231F20">
                <v:path arrowok="t"/>
              </v:shape>
            </v:group>
            <v:group style="position:absolute;left:6188;top:2755;width:59;height:30" coordorigin="6188,2755" coordsize="59,30">
              <v:shape style="position:absolute;left:6188;top:2755;width:59;height:30" coordorigin="6188,2755" coordsize="59,30" path="m6248,2785l6248,2777,6245,2769,6239,2764,6234,2758,6226,2755,6218,2755,6210,2755,6203,2758,6197,2764,6192,2769,6188,2777,6188,2785e" filled="f" stroked="t" strokeweight=".247801pt" strokecolor="#231F20">
                <v:path arrowok="t"/>
              </v:shape>
            </v:group>
            <v:group style="position:absolute;left:6363;top:2755;width:59;height:30" coordorigin="6363,2755" coordsize="59,30">
              <v:shape style="position:absolute;left:6363;top:2755;width:59;height:30" coordorigin="6363,2755" coordsize="59,30" path="m6423,2785l6423,2777,6420,2769,6414,2764,6409,2758,6401,2755,6393,2755,6385,2755,6378,2758,6372,2764,6366,2769,6363,2777,6363,2785e" filled="f" stroked="t" strokeweight=".247801pt" strokecolor="#231F20">
                <v:path arrowok="t"/>
              </v:shape>
            </v:group>
            <v:group style="position:absolute;left:6538;top:2755;width:59;height:30" coordorigin="6538,2755" coordsize="59,30">
              <v:shape style="position:absolute;left:6538;top:2755;width:59;height:30" coordorigin="6538,2755" coordsize="59,30" path="m6598,2785l6598,2777,6595,2769,6589,2764,6583,2758,6576,2755,6568,2755,6560,2755,6553,2758,6547,2764,6541,2769,6538,2777,6538,2785e" filled="f" stroked="t" strokeweight=".247801pt" strokecolor="#231F20">
                <v:path arrowok="t"/>
              </v:shape>
            </v:group>
            <v:group style="position:absolute;left:6713;top:2749;width:59;height:36" coordorigin="6713,2749" coordsize="59,36">
              <v:shape style="position:absolute;left:6713;top:2749;width:59;height:36" coordorigin="6713,2749" coordsize="59,36" path="m6773,2785l6773,2779,6773,2771,6770,2763,6764,2758,6758,2752,6751,2749,6743,2749,6735,2749,6728,2752,6722,2758,6716,2763,6713,2771,6713,2779,6713,2785e" filled="f" stroked="t" strokeweight=".247801pt" strokecolor="#231F20">
                <v:path arrowok="t"/>
              </v:shape>
            </v:group>
            <v:group style="position:absolute;left:6888;top:2755;width:59;height:30" coordorigin="6888,2755" coordsize="59,30">
              <v:shape style="position:absolute;left:6888;top:2755;width:59;height:30" coordorigin="6888,2755" coordsize="59,30" path="m6948,2785l6948,2777,6945,2769,6939,2764,6933,2758,6926,2755,6918,2755,6910,2755,6903,2758,6897,2764,6891,2769,6888,2777,6888,2785e" filled="f" stroked="t" strokeweight=".247801pt" strokecolor="#231F20">
                <v:path arrowok="t"/>
              </v:shape>
            </v:group>
            <v:group style="position:absolute;left:7063;top:2755;width:59;height:30" coordorigin="7063,2755" coordsize="59,30">
              <v:shape style="position:absolute;left:7063;top:2755;width:59;height:30" coordorigin="7063,2755" coordsize="59,30" path="m7123,2785l7123,2777,7120,2769,7114,2764,7108,2758,7101,2755,7093,2755,7085,2755,7077,2758,7072,2764,7066,2769,7063,2777,7063,2785e" filled="f" stroked="t" strokeweight=".247801pt" strokecolor="#231F20">
                <v:path arrowok="t"/>
              </v:shape>
            </v:group>
            <v:group style="position:absolute;left:7238;top:2755;width:59;height:30" coordorigin="7238,2755" coordsize="59,30">
              <v:shape style="position:absolute;left:7238;top:2755;width:59;height:30" coordorigin="7238,2755" coordsize="59,30" path="m7298,2785l7298,2777,7294,2769,7289,2764,7283,2758,7276,2755,7268,2755,7260,2755,7252,2758,7247,2764,7241,2769,7238,2777,7238,2785e" filled="f" stroked="t" strokeweight=".247801pt" strokecolor="#231F20">
                <v:path arrowok="t"/>
              </v:shape>
            </v:group>
            <v:group style="position:absolute;left:7413;top:2749;width:59;height:36" coordorigin="7413,2749" coordsize="59,36">
              <v:shape style="position:absolute;left:7413;top:2749;width:59;height:36" coordorigin="7413,2749" coordsize="59,36" path="m7473,2785l7473,2779,7473,2771,7469,2763,7464,2758,7458,2752,7451,2749,7443,2749,7435,2749,7427,2752,7422,2758,7416,2763,7413,2771,7413,2779,7413,2785e" filled="f" stroked="t" strokeweight=".247801pt" strokecolor="#231F20">
                <v:path arrowok="t"/>
              </v:shape>
            </v:group>
            <v:group style="position:absolute;left:7588;top:2755;width:59;height:30" coordorigin="7588,2755" coordsize="59,30">
              <v:shape style="position:absolute;left:7588;top:2755;width:59;height:30" coordorigin="7588,2755" coordsize="59,30" path="m7648,2785l7648,2777,7644,2769,7639,2764,7633,2758,7626,2755,7618,2755,7610,2755,7602,2758,7597,2764,7591,2769,7588,2777,7588,2785e" filled="f" stroked="t" strokeweight=".247801pt" strokecolor="#231F20">
                <v:path arrowok="t"/>
              </v:shape>
            </v:group>
            <v:group style="position:absolute;left:7763;top:2755;width:59;height:30" coordorigin="7763,2755" coordsize="59,30">
              <v:shape style="position:absolute;left:7763;top:2755;width:59;height:30" coordorigin="7763,2755" coordsize="59,30" path="m7822,2785l7822,2777,7819,2769,7814,2764,7808,2758,7801,2755,7793,2755,7785,2755,7777,2758,7772,2764,7766,2769,7763,2777,7763,2785e" filled="f" stroked="t" strokeweight=".247801pt" strokecolor="#231F20">
                <v:path arrowok="t"/>
              </v:shape>
            </v:group>
            <v:group style="position:absolute;left:7938;top:2755;width:59;height:30" coordorigin="7938,2755" coordsize="59,30">
              <v:shape style="position:absolute;left:7938;top:2755;width:59;height:30" coordorigin="7938,2755" coordsize="59,30" path="m7997,2785l7997,2777,7994,2769,7989,2764,7983,2758,7976,2755,7968,2755,7960,2755,7952,2758,7947,2764,7941,2769,7938,2777,7938,2785e" filled="f" stroked="t" strokeweight=".247801pt" strokecolor="#231F20">
                <v:path arrowok="t"/>
              </v:shape>
            </v:group>
            <v:group style="position:absolute;left:8113;top:2755;width:59;height:30" coordorigin="8113,2755" coordsize="59,30">
              <v:shape style="position:absolute;left:8113;top:2755;width:59;height:30" coordorigin="8113,2755" coordsize="59,30" path="m8172,2785l8172,2777,8169,2769,8164,2764,8158,2758,8151,2755,8143,2755,8135,2755,8127,2758,8122,2764,8116,2769,8113,2777,8113,2785e" filled="f" stroked="t" strokeweight=".247801pt" strokecolor="#231F20">
                <v:path arrowok="t"/>
              </v:shape>
            </v:group>
            <v:group style="position:absolute;left:8288;top:2755;width:59;height:30" coordorigin="8288,2755" coordsize="59,30">
              <v:shape style="position:absolute;left:8288;top:2755;width:59;height:30" coordorigin="8288,2755" coordsize="59,30" path="m8347,2785l8347,2777,8344,2769,8339,2764,8333,2758,8326,2755,8318,2755,8310,2755,8302,2758,8297,2764,8291,2769,8288,2777,8288,2785e" filled="f" stroked="t" strokeweight=".247801pt" strokecolor="#231F20">
                <v:path arrowok="t"/>
              </v:shape>
            </v:group>
            <v:group style="position:absolute;left:8493;top:2189;width:30;height:30" coordorigin="8493,2189" coordsize="30,30">
              <v:shape style="position:absolute;left:8493;top:2189;width:30;height:30" coordorigin="8493,2189" coordsize="30,30" path="m8493,2219l8500,2219,8508,2216,8514,2210,8519,2205,8522,2197,8522,2189e" filled="f" stroked="t" strokeweight=".247801pt" strokecolor="#231F20">
                <v:path arrowok="t"/>
              </v:shape>
            </v:group>
            <v:group style="position:absolute;left:8463;top:2189;width:30;height:30" coordorigin="8463,2189" coordsize="30,30">
              <v:shape style="position:absolute;left:8463;top:2189;width:30;height:30" coordorigin="8463,2189" coordsize="30,30" path="m8463,2189l8463,2197,8466,2205,8472,2210,8477,2216,8485,2219,8493,2219e" filled="f" stroked="t" strokeweight=".247801pt" strokecolor="#231F20">
                <v:path arrowok="t"/>
              </v:shape>
            </v:group>
            <v:group style="position:absolute;left:8668;top:2189;width:30;height:30" coordorigin="8668,2189" coordsize="30,30">
              <v:shape style="position:absolute;left:8668;top:2189;width:30;height:30" coordorigin="8668,2189" coordsize="30,30" path="m8668,2219l8675,2219,8683,2216,8689,2210,8694,2205,8697,2197,8697,2189e" filled="f" stroked="t" strokeweight=".247801pt" strokecolor="#231F20">
                <v:path arrowok="t"/>
              </v:shape>
            </v:group>
            <v:group style="position:absolute;left:8638;top:2189;width:30;height:30" coordorigin="8638,2189" coordsize="30,30">
              <v:shape style="position:absolute;left:8638;top:2189;width:30;height:30" coordorigin="8638,2189" coordsize="30,30" path="m8638,2189l8638,2197,8641,2205,8647,2210,8652,2216,8660,2219,8668,2219e" filled="f" stroked="t" strokeweight=".247801pt" strokecolor="#231F20">
                <v:path arrowok="t"/>
              </v:shape>
            </v:group>
            <v:group style="position:absolute;left:8813;top:2755;width:59;height:30" coordorigin="8813,2755" coordsize="59,30">
              <v:shape style="position:absolute;left:8813;top:2755;width:59;height:30" coordorigin="8813,2755" coordsize="59,30" path="m8872,2785l8872,2777,8869,2769,8864,2764,8858,2758,8850,2755,8843,2755,8835,2755,8827,2758,8821,2764,8816,2769,8813,2777,8813,2785e" filled="f" stroked="t" strokeweight=".247801pt" strokecolor="#231F20">
                <v:path arrowok="t"/>
              </v:shape>
            </v:group>
            <v:group style="position:absolute;left:8988;top:2755;width:59;height:30" coordorigin="8988,2755" coordsize="59,30">
              <v:shape style="position:absolute;left:8988;top:2755;width:59;height:30" coordorigin="8988,2755" coordsize="59,30" path="m9047,2785l9047,2777,9044,2769,9038,2764,9033,2758,9025,2755,9017,2755,9010,2755,9002,2758,8996,2764,8991,2769,8988,2777,8988,2785e" filled="f" stroked="t" strokeweight=".247801pt" strokecolor="#231F20">
                <v:path arrowok="t"/>
              </v:shape>
            </v:group>
            <v:group style="position:absolute;left:9163;top:2755;width:59;height:30" coordorigin="9163,2755" coordsize="59,30">
              <v:shape style="position:absolute;left:9163;top:2755;width:59;height:30" coordorigin="9163,2755" coordsize="59,30" path="m9222,2785l9222,2777,9219,2769,9213,2764,9208,2758,9200,2755,9192,2755,9185,2755,9177,2758,9171,2764,9166,2769,9163,2777,9163,2785e" filled="f" stroked="t" strokeweight=".247801pt" strokecolor="#231F20">
                <v:path arrowok="t"/>
              </v:shape>
            </v:group>
            <v:group style="position:absolute;left:9338;top:2755;width:59;height:30" coordorigin="9338,2755" coordsize="59,30">
              <v:shape style="position:absolute;left:9338;top:2755;width:59;height:30" coordorigin="9338,2755" coordsize="59,30" path="m9397,2785l9397,2777,9394,2769,9388,2764,9383,2758,9375,2755,9367,2755,9359,2755,9352,2758,9346,2764,9341,2769,9338,2777,9338,2785e" filled="f" stroked="t" strokeweight=".247801pt" strokecolor="#231F20">
                <v:path arrowok="t"/>
              </v:shape>
            </v:group>
            <v:group style="position:absolute;left:9513;top:2755;width:59;height:30" coordorigin="9513,2755" coordsize="59,30">
              <v:shape style="position:absolute;left:9513;top:2755;width:59;height:30" coordorigin="9513,2755" coordsize="59,30" path="m9572,2785l9572,2777,9569,2769,9563,2764,9558,2758,9550,2755,9542,2755,9534,2755,9527,2758,9521,2764,9516,2769,9513,2777,9513,2785e" filled="f" stroked="t" strokeweight=".247801pt" strokecolor="#231F20">
                <v:path arrowok="t"/>
              </v:shape>
            </v:group>
            <v:group style="position:absolute;left:9688;top:2755;width:59;height:30" coordorigin="9688,2755" coordsize="59,30">
              <v:shape style="position:absolute;left:9688;top:2755;width:59;height:30" coordorigin="9688,2755" coordsize="59,30" path="m9747,2785l9747,2777,9744,2769,9738,2764,9733,2758,9725,2755,9717,2755,9709,2755,9702,2758,9696,2764,9691,2769,9688,2777,9688,2785e" filled="f" stroked="t" strokeweight=".247801pt" strokecolor="#231F20">
                <v:path arrowok="t"/>
              </v:shape>
            </v:group>
            <v:group style="position:absolute;left:9863;top:2755;width:59;height:30" coordorigin="9863,2755" coordsize="59,30">
              <v:shape style="position:absolute;left:9863;top:2755;width:59;height:30" coordorigin="9863,2755" coordsize="59,30" path="m9922,2785l9922,2777,9919,2769,9913,2764,9908,2758,9900,2755,9892,2755,9884,2755,9877,2758,9871,2764,9866,2769,9863,2777,9863,2785e" filled="f" stroked="t" strokeweight=".247801pt" strokecolor="#231F20">
                <v:path arrowok="t"/>
              </v:shape>
            </v:group>
            <v:group style="position:absolute;left:10067;top:2189;width:30;height:30" coordorigin="10067,2189" coordsize="30,30">
              <v:shape style="position:absolute;left:10067;top:2189;width:30;height:30" coordorigin="10067,2189" coordsize="30,30" path="m10067,2219l10075,2219,10083,2216,10088,2210,10094,2205,10097,2197,10097,2189e" filled="f" stroked="t" strokeweight=".247801pt" strokecolor="#231F20">
                <v:path arrowok="t"/>
              </v:shape>
            </v:group>
            <v:group style="position:absolute;left:10037;top:2189;width:30;height:30" coordorigin="10037,2189" coordsize="30,30">
              <v:shape style="position:absolute;left:10037;top:2189;width:30;height:30" coordorigin="10037,2189" coordsize="30,30" path="m10037,2189l10037,2197,10041,2205,10046,2210,10052,2216,10059,2219,10067,2219e" filled="f" stroked="t" strokeweight=".247801pt" strokecolor="#231F20">
                <v:path arrowok="t"/>
              </v:shape>
            </v:group>
            <v:group style="position:absolute;left:10212;top:2755;width:59;height:30" coordorigin="10212,2755" coordsize="59,30">
              <v:shape style="position:absolute;left:10212;top:2755;width:59;height:30" coordorigin="10212,2755" coordsize="59,30" path="m10272,2785l10272,2777,10269,2769,10263,2764,10258,2758,10250,2755,10242,2755,10234,2755,10227,2758,10221,2764,10216,2769,10212,2777,10212,2785e" filled="f" stroked="t" strokeweight=".247801pt" strokecolor="#231F20">
                <v:path arrowok="t"/>
              </v:shape>
            </v:group>
            <v:group style="position:absolute;left:10387;top:2755;width:59;height:30" coordorigin="10387,2755" coordsize="59,30">
              <v:shape style="position:absolute;left:10387;top:2755;width:59;height:30" coordorigin="10387,2755" coordsize="59,30" path="m10447,2785l10447,2777,10444,2769,10438,2764,10433,2758,10425,2755,10417,2755,10409,2755,10402,2758,10396,2764,10391,2769,10387,2777,10387,2785e" filled="f" stroked="t" strokeweight=".247801pt" strokecolor="#231F20">
                <v:path arrowok="t"/>
              </v:shape>
            </v:group>
            <v:group style="position:absolute;left:10562;top:2755;width:59;height:30" coordorigin="10562,2755" coordsize="59,30">
              <v:shape style="position:absolute;left:10562;top:2755;width:59;height:30" coordorigin="10562,2755" coordsize="59,30" path="m10622,2785l10622,2777,10619,2769,10613,2764,10608,2758,10600,2755,10592,2755,10584,2755,10577,2758,10571,2764,10565,2769,10562,2777,10562,2785e" filled="f" stroked="t" strokeweight=".247801pt" strokecolor="#231F20">
                <v:path arrowok="t"/>
              </v:shape>
            </v:group>
            <v:group style="position:absolute;left:10737;top:2755;width:59;height:30" coordorigin="10737,2755" coordsize="59,30">
              <v:shape style="position:absolute;left:10737;top:2755;width:59;height:30" coordorigin="10737,2755" coordsize="59,30" path="m10797,2785l10797,2777,10794,2769,10788,2764,10782,2758,10775,2755,10767,2755,10759,2755,10752,2758,10746,2764,10740,2769,10737,2777,10737,2785e" filled="f" stroked="t" strokeweight=".247801pt" strokecolor="#231F20">
                <v:path arrowok="t"/>
              </v:shape>
            </v:group>
            <v:group style="position:absolute;left:10912;top:2755;width:59;height:30" coordorigin="10912,2755" coordsize="59,30">
              <v:shape style="position:absolute;left:10912;top:2755;width:59;height:30" coordorigin="10912,2755" coordsize="59,30" path="m10972,2785l10972,2777,10969,2769,10963,2764,10957,2758,10950,2755,10942,2755,10934,2755,10927,2758,10921,2764,10915,2769,10912,2777,10912,2785e" filled="f" stroked="t" strokeweight=".247801pt" strokecolor="#231F20">
                <v:path arrowok="t"/>
              </v:shape>
            </v:group>
            <v:group style="position:absolute;left:11087;top:2755;width:59;height:30" coordorigin="11087,2755" coordsize="59,30">
              <v:shape style="position:absolute;left:11087;top:2755;width:59;height:30" coordorigin="11087,2755" coordsize="59,30" path="m11147,2785l11147,2777,11144,2769,11138,2764,11132,2758,11125,2755,11117,2755,11109,2755,11101,2758,11096,2764,11090,2769,11087,2777,11087,2785e" filled="f" stroked="t" strokeweight=".247801pt" strokecolor="#231F20">
                <v:path arrowok="t"/>
              </v:shape>
            </v:group>
            <v:group style="position:absolute;left:11262;top:2755;width:59;height:30" coordorigin="11262,2755" coordsize="59,30">
              <v:shape style="position:absolute;left:11262;top:2755;width:59;height:30" coordorigin="11262,2755" coordsize="59,30" path="m11322,2785l11322,2777,11319,2769,11313,2764,11307,2758,11300,2755,11292,2755,11284,2755,11276,2758,11271,2764,11265,2769,11262,2777,11262,2785e" filled="f" stroked="t" strokeweight=".247801pt" strokecolor="#231F20">
                <v:path arrowok="t"/>
              </v:shape>
            </v:group>
            <v:group style="position:absolute;left:11467;top:2189;width:2;height:595" coordorigin="11467,2189" coordsize="2,595">
              <v:shape style="position:absolute;left:11467;top:2189;width:2;height:595" coordorigin="11467,2189" coordsize="0,595" path="m11467,2785l11467,2189e" filled="f" stroked="t" strokeweight=".495602pt" strokecolor="#231F20">
                <v:path arrowok="t"/>
              </v:shape>
            </v:group>
            <v:group style="position:absolute;left:1844;top:2189;width:9623;height:2" coordorigin="1844,2189" coordsize="9623,2">
              <v:shape style="position:absolute;left:1844;top:2189;width:9623;height:2" coordorigin="1844,2189" coordsize="9623,0" path="m1844,2189l11467,2189e" filled="f" stroked="t" strokeweight=".495602pt" strokecolor="#231F20">
                <v:path arrowok="t"/>
              </v:shape>
            </v:group>
            <v:group style="position:absolute;left:1844;top:2189;width:2;height:595" coordorigin="1844,2189" coordsize="2,595">
              <v:shape style="position:absolute;left:1844;top:2189;width:2;height:595" coordorigin="1844,2189" coordsize="0,595" path="m1844,2189l1844,2785e" filled="f" stroked="t" strokeweight=".495602pt" strokecolor="#231F20">
                <v:path arrowok="t"/>
              </v:shape>
            </v:group>
            <v:group style="position:absolute;left:1844;top:2785;width:9623;height:2" coordorigin="1844,2785" coordsize="9623,2">
              <v:shape style="position:absolute;left:1844;top:2785;width:9623;height:2" coordorigin="1844,2785" coordsize="9623,0" path="m1844,2785l11467,2785e" filled="f" stroked="t" strokeweight=".495602pt" strokecolor="#231F20">
                <v:path arrowok="t"/>
              </v:shape>
              <v:shape style="position:absolute;left:1469;top:2131;width:417;height:786" type="#_x0000_t75">
                <v:imagedata r:id="rId61" o:title=""/>
              </v:shape>
            </v:group>
            <v:group style="position:absolute;left:2544;top:2745;width:2;height:40" coordorigin="2544,2745" coordsize="2,40">
              <v:shape style="position:absolute;left:2544;top:2745;width:2;height:40" coordorigin="2544,2745" coordsize="0,40" path="m2544,2785l2544,2745e" filled="t" fillcolor="#231F20" stroked="f">
                <v:path arrowok="t"/>
                <v:fill type="solid"/>
              </v:shape>
            </v:group>
            <v:group style="position:absolute;left:2544;top:2745;width:2;height:40" coordorigin="2544,2745" coordsize="2,40">
              <v:shape style="position:absolute;left:2544;top:2745;width:2;height:40" coordorigin="2544,2745" coordsize="0,40" path="m2544,2745l2544,2785e" filled="f" stroked="t" strokeweight=".247801pt" strokecolor="#231F20">
                <v:path arrowok="t"/>
              </v:shape>
            </v:group>
            <v:group style="position:absolute;left:2544;top:2189;width:2;height:40" coordorigin="2544,2189" coordsize="2,40">
              <v:shape style="position:absolute;left:2544;top:2189;width:2;height:40" coordorigin="2544,2189" coordsize="0,40" path="m2544,2189l2544,2229e" filled="t" fillcolor="#231F20" stroked="f">
                <v:path arrowok="t"/>
                <v:fill type="solid"/>
              </v:shape>
            </v:group>
            <v:group style="position:absolute;left:2544;top:2189;width:2;height:40" coordorigin="2544,2189" coordsize="2,40">
              <v:shape style="position:absolute;left:2544;top:2189;width:2;height:40" coordorigin="2544,2189" coordsize="0,40" path="m2544,2189l2544,2229e" filled="f" stroked="t" strokeweight=".247801pt" strokecolor="#231F20">
                <v:path arrowok="t"/>
              </v:shape>
            </v:group>
            <v:group style="position:absolute;left:2525;top:2828;width:56;height:88" coordorigin="2525,2828" coordsize="56,88">
              <v:shape style="position:absolute;left:2525;top:2828;width:56;height:88" coordorigin="2525,2828" coordsize="56,88" path="m2525,2901l2525,2913,2529,2914,2533,2915,2537,2915,2541,2916,2544,2916,2558,2916,2567,2914,2575,2906,2543,2906,2540,2906,2532,2904,2528,2903,2525,2901xe" filled="t" fillcolor="#231F20" stroked="f">
                <v:path arrowok="t"/>
                <v:fill type="solid"/>
              </v:shape>
              <v:shape style="position:absolute;left:2525;top:2828;width:56;height:88" coordorigin="2525,2828" coordsize="56,88" path="m2575,2867l2554,2867,2560,2869,2564,2873,2567,2876,2569,2881,2569,2893,2567,2898,2564,2901,2560,2905,2554,2906,2575,2906,2578,2903,2581,2896,2581,2878,2578,2871,2575,2867xe" filled="t" fillcolor="#231F20" stroked="f">
                <v:path arrowok="t"/>
                <v:fill type="solid"/>
              </v:shape>
              <v:shape style="position:absolute;left:2525;top:2828;width:56;height:88" coordorigin="2525,2828" coordsize="56,88" path="m2575,2828l2529,2828,2529,2872,2532,2870,2535,2869,2541,2868,2545,2867,2575,2867,2573,2865,2567,2860,2564,2859,2539,2859,2539,2838,2575,2838,2575,2828xe" filled="t" fillcolor="#231F20" stroked="f">
                <v:path arrowok="t"/>
                <v:fill type="solid"/>
              </v:shape>
              <v:shape style="position:absolute;left:2525;top:2828;width:56;height:88" coordorigin="2525,2828" coordsize="56,88" path="m2559,2857l2548,2857,2546,2858,2545,2858,2543,2858,2541,2859,2539,2859,2564,2859,2559,2857xe" filled="t" fillcolor="#231F20" stroked="f">
                <v:path arrowok="t"/>
                <v:fill type="solid"/>
              </v:shape>
            </v:group>
            <v:group style="position:absolute;left:3419;top:2745;width:2;height:40" coordorigin="3419,2745" coordsize="2,40">
              <v:shape style="position:absolute;left:3419;top:2745;width:2;height:40" coordorigin="3419,2745" coordsize="0,40" path="m3419,2785l3419,2745e" filled="t" fillcolor="#231F20" stroked="f">
                <v:path arrowok="t"/>
                <v:fill type="solid"/>
              </v:shape>
            </v:group>
            <v:group style="position:absolute;left:3419;top:2745;width:2;height:40" coordorigin="3419,2745" coordsize="2,40">
              <v:shape style="position:absolute;left:3419;top:2745;width:2;height:40" coordorigin="3419,2745" coordsize="0,40" path="m3419,2745l3419,2785e" filled="f" stroked="t" strokeweight=".247801pt" strokecolor="#231F20">
                <v:path arrowok="t"/>
              </v:shape>
            </v:group>
            <v:group style="position:absolute;left:3419;top:2189;width:2;height:40" coordorigin="3419,2189" coordsize="2,40">
              <v:shape style="position:absolute;left:3419;top:2189;width:2;height:40" coordorigin="3419,2189" coordsize="0,40" path="m3419,2189l3419,2229e" filled="t" fillcolor="#231F20" stroked="f">
                <v:path arrowok="t"/>
                <v:fill type="solid"/>
              </v:shape>
            </v:group>
            <v:group style="position:absolute;left:3419;top:2189;width:2;height:40" coordorigin="3419,2189" coordsize="2,40">
              <v:shape style="position:absolute;left:3419;top:2189;width:2;height:40" coordorigin="3419,2189" coordsize="0,40" path="m3419,2189l3419,2229e" filled="f" stroked="t" strokeweight=".247801pt" strokecolor="#231F20">
                <v:path arrowok="t"/>
              </v:shape>
            </v:group>
            <v:group style="position:absolute;left:3367;top:2828;width:52;height:87" coordorigin="3367,2828" coordsize="52,87">
              <v:shape style="position:absolute;left:3367;top:2828;width:52;height:87" coordorigin="3367,2828" coordsize="52,87" path="m3418,2905l3368,2905,3368,2915,3418,2915,3418,2905xe" filled="t" fillcolor="#231F20" stroked="f">
                <v:path arrowok="t"/>
                <v:fill type="solid"/>
              </v:shape>
              <v:shape style="position:absolute;left:3367;top:2828;width:52;height:87" coordorigin="3367,2828" coordsize="52,87" path="m3399,2839l3387,2839,3387,2905,3399,2905,3399,2839xe" filled="t" fillcolor="#231F20" stroked="f">
                <v:path arrowok="t"/>
                <v:fill type="solid"/>
              </v:shape>
              <v:shape style="position:absolute;left:3367;top:2828;width:52;height:87" coordorigin="3367,2828" coordsize="52,87" path="m3399,2828l3387,2828,3367,2832,3367,2843,3387,2839,3399,2839,3399,2828xe" filled="t" fillcolor="#231F20" stroked="f">
                <v:path arrowok="t"/>
                <v:fill type="solid"/>
              </v:shape>
            </v:group>
            <v:group style="position:absolute;left:3437;top:2826;width:60;height:90" coordorigin="3437,2826" coordsize="60,90">
              <v:shape style="position:absolute;left:3437;top:2826;width:60;height:90" coordorigin="3437,2826" coordsize="60,90" path="m3477,2826l3457,2826,3450,2830,3445,2838,3439,2846,3437,2857,3437,2886,3439,2897,3450,2912,3457,2916,3477,2916,3484,2912,3488,2907,3461,2907,3456,2904,3453,2898,3450,2892,3449,2883,3449,2859,3450,2851,3453,2845,3456,2839,3461,2836,3488,2836,3484,2830,3477,2826xe" filled="t" fillcolor="#231F20" stroked="f">
                <v:path arrowok="t"/>
                <v:fill type="solid"/>
              </v:shape>
              <v:shape style="position:absolute;left:3437;top:2826;width:60;height:90" coordorigin="3437,2826" coordsize="60,90" path="m3488,2836l3473,2836,3478,2839,3481,2845,3484,2851,3485,2859,3485,2883,3484,2892,3481,2898,3478,2904,3473,2907,3488,2907,3489,2905,3494,2897,3497,2886,3497,2857,3494,2846,3489,2838,3488,2836xe" filled="t" fillcolor="#231F20" stroked="f">
                <v:path arrowok="t"/>
                <v:fill type="solid"/>
              </v:shape>
            </v:group>
            <v:group style="position:absolute;left:4294;top:2745;width:2;height:40" coordorigin="4294,2745" coordsize="2,40">
              <v:shape style="position:absolute;left:4294;top:2745;width:2;height:40" coordorigin="4294,2745" coordsize="0,40" path="m4294,2785l4294,2745e" filled="t" fillcolor="#231F20" stroked="f">
                <v:path arrowok="t"/>
                <v:fill type="solid"/>
              </v:shape>
            </v:group>
            <v:group style="position:absolute;left:4294;top:2745;width:2;height:40" coordorigin="4294,2745" coordsize="2,40">
              <v:shape style="position:absolute;left:4294;top:2745;width:2;height:40" coordorigin="4294,2745" coordsize="0,40" path="m4294,2745l4294,2785e" filled="f" stroked="t" strokeweight=".247801pt" strokecolor="#231F20">
                <v:path arrowok="t"/>
              </v:shape>
            </v:group>
            <v:group style="position:absolute;left:4294;top:2189;width:2;height:40" coordorigin="4294,2189" coordsize="2,40">
              <v:shape style="position:absolute;left:4294;top:2189;width:2;height:40" coordorigin="4294,2189" coordsize="0,40" path="m4294,2189l4294,2229e" filled="t" fillcolor="#231F20" stroked="f">
                <v:path arrowok="t"/>
                <v:fill type="solid"/>
              </v:shape>
            </v:group>
            <v:group style="position:absolute;left:4294;top:2189;width:2;height:40" coordorigin="4294,2189" coordsize="2,40">
              <v:shape style="position:absolute;left:4294;top:2189;width:2;height:40" coordorigin="4294,2189" coordsize="0,40" path="m4294,2189l4294,2229e" filled="f" stroked="t" strokeweight=".247801pt" strokecolor="#231F20">
                <v:path arrowok="t"/>
              </v:shape>
            </v:group>
            <v:group style="position:absolute;left:4243;top:2828;width:52;height:87" coordorigin="4243,2828" coordsize="52,87">
              <v:shape style="position:absolute;left:4243;top:2828;width:52;height:87" coordorigin="4243,2828" coordsize="52,87" path="m4294,2905l4244,2905,4244,2915,4294,2915,4294,2905xe" filled="t" fillcolor="#231F20" stroked="f">
                <v:path arrowok="t"/>
                <v:fill type="solid"/>
              </v:shape>
              <v:shape style="position:absolute;left:4243;top:2828;width:52;height:87" coordorigin="4243,2828" coordsize="52,87" path="m4275,2839l4263,2839,4263,2905,4275,2905,4275,2839xe" filled="t" fillcolor="#231F20" stroked="f">
                <v:path arrowok="t"/>
                <v:fill type="solid"/>
              </v:shape>
              <v:shape style="position:absolute;left:4243;top:2828;width:52;height:87" coordorigin="4243,2828" coordsize="52,87" path="m4275,2828l4263,2828,4243,2832,4243,2843,4263,2839,4275,2839,4275,2828xe" filled="t" fillcolor="#231F20" stroked="f">
                <v:path arrowok="t"/>
                <v:fill type="solid"/>
              </v:shape>
            </v:group>
            <v:group style="position:absolute;left:4314;top:2828;width:56;height:88" coordorigin="4314,2828" coordsize="56,88">
              <v:shape style="position:absolute;left:4314;top:2828;width:56;height:88" coordorigin="4314,2828" coordsize="56,88" path="m4314,2901l4314,2913,4318,2914,4322,2915,4326,2915,4330,2916,4334,2916,4348,2916,4356,2914,4362,2909,4364,2906,4333,2906,4329,2906,4321,2904,4318,2903,4314,2901xe" filled="t" fillcolor="#231F20" stroked="f">
                <v:path arrowok="t"/>
                <v:fill type="solid"/>
              </v:shape>
              <v:shape style="position:absolute;left:4314;top:2828;width:56;height:88" coordorigin="4314,2828" coordsize="56,88" path="m4364,2867l4344,2867,4349,2869,4353,2873,4357,2876,4359,2881,4359,2893,4357,2898,4353,2901,4349,2905,4344,2906,4364,2906,4368,2903,4370,2896,4370,2878,4368,2871,4364,2867xe" filled="t" fillcolor="#231F20" stroked="f">
                <v:path arrowok="t"/>
                <v:fill type="solid"/>
              </v:shape>
              <v:shape style="position:absolute;left:4314;top:2828;width:56;height:88" coordorigin="4314,2828" coordsize="56,88" path="m4364,2828l4318,2828,4318,2872,4321,2870,4324,2869,4331,2868,4334,2867,4364,2867,4362,2865,4356,2860,4354,2859,4329,2859,4329,2838,4364,2838,4364,2828xe" filled="t" fillcolor="#231F20" stroked="f">
                <v:path arrowok="t"/>
                <v:fill type="solid"/>
              </v:shape>
              <v:shape style="position:absolute;left:4314;top:2828;width:56;height:88" coordorigin="4314,2828" coordsize="56,88" path="m4349,2857l4337,2857,4336,2858,4334,2858,4332,2858,4330,2859,4329,2859,4354,2859,4349,2857xe" filled="t" fillcolor="#231F20" stroked="f">
                <v:path arrowok="t"/>
                <v:fill type="solid"/>
              </v:shape>
            </v:group>
            <v:group style="position:absolute;left:5168;top:2745;width:2;height:40" coordorigin="5168,2745" coordsize="2,40">
              <v:shape style="position:absolute;left:5168;top:2745;width:2;height:40" coordorigin="5168,2745" coordsize="0,40" path="m5168,2785l5168,2745e" filled="t" fillcolor="#231F20" stroked="f">
                <v:path arrowok="t"/>
                <v:fill type="solid"/>
              </v:shape>
            </v:group>
            <v:group style="position:absolute;left:5168;top:2745;width:2;height:40" coordorigin="5168,2745" coordsize="2,40">
              <v:shape style="position:absolute;left:5168;top:2745;width:2;height:40" coordorigin="5168,2745" coordsize="0,40" path="m5168,2745l5168,2785e" filled="f" stroked="t" strokeweight=".247801pt" strokecolor="#231F20">
                <v:path arrowok="t"/>
              </v:shape>
            </v:group>
            <v:group style="position:absolute;left:5168;top:2189;width:2;height:40" coordorigin="5168,2189" coordsize="2,40">
              <v:shape style="position:absolute;left:5168;top:2189;width:2;height:40" coordorigin="5168,2189" coordsize="0,40" path="m5168,2189l5168,2229e" filled="t" fillcolor="#231F20" stroked="f">
                <v:path arrowok="t"/>
                <v:fill type="solid"/>
              </v:shape>
            </v:group>
            <v:group style="position:absolute;left:5168;top:2189;width:2;height:40" coordorigin="5168,2189" coordsize="2,40">
              <v:shape style="position:absolute;left:5168;top:2189;width:2;height:40" coordorigin="5168,2189" coordsize="0,40" path="m5168,2189l5168,2229e" filled="f" stroked="t" strokeweight=".247801pt" strokecolor="#231F20">
                <v:path arrowok="t"/>
              </v:shape>
            </v:group>
            <v:group style="position:absolute;left:5110;top:2826;width:55;height:88" coordorigin="5110,2826" coordsize="55,88">
              <v:shape style="position:absolute;left:5110;top:2826;width:55;height:88" coordorigin="5110,2826" coordsize="55,88" path="m5160,2836l5140,2836,5144,2838,5151,2844,5152,2847,5152,2855,5152,2858,5150,2861,5149,2864,5146,2867,5142,2871,5140,2874,5135,2879,5110,2905,5110,2915,5165,2915,5165,2905,5124,2905,5133,2895,5140,2888,5151,2877,5154,2874,5155,2873,5159,2868,5161,2864,5162,2861,5163,2858,5164,2855,5164,2844,5161,2838,5160,2836xe" filled="t" fillcolor="#231F20" stroked="f">
                <v:path arrowok="t"/>
                <v:fill type="solid"/>
              </v:shape>
              <v:shape style="position:absolute;left:5110;top:2826;width:55;height:88" coordorigin="5110,2826" coordsize="55,88" path="m5144,2826l5131,2826,5127,2827,5119,2829,5115,2830,5110,2832,5110,2844,5115,2841,5119,2840,5123,2838,5127,2837,5131,2836,5160,2836,5151,2829,5144,2826xe" filled="t" fillcolor="#231F20" stroked="f">
                <v:path arrowok="t"/>
                <v:fill type="solid"/>
              </v:shape>
            </v:group>
            <v:group style="position:absolute;left:5184;top:2826;width:60;height:90" coordorigin="5184,2826" coordsize="60,90">
              <v:shape style="position:absolute;left:5184;top:2826;width:60;height:90" coordorigin="5184,2826" coordsize="60,90" path="m5224,2826l5205,2826,5197,2830,5192,2838,5187,2846,5184,2857,5184,2886,5187,2897,5197,2912,5205,2916,5224,2916,5231,2912,5235,2907,5208,2907,5204,2904,5198,2892,5196,2883,5196,2859,5198,2851,5204,2839,5208,2836,5235,2836,5231,2830,5224,2826xe" filled="t" fillcolor="#231F20" stroked="f">
                <v:path arrowok="t"/>
                <v:fill type="solid"/>
              </v:shape>
              <v:shape style="position:absolute;left:5184;top:2826;width:60;height:90" coordorigin="5184,2826" coordsize="60,90" path="m5235,2836l5220,2836,5225,2839,5228,2845,5231,2851,5233,2859,5233,2883,5231,2892,5228,2898,5225,2904,5220,2907,5235,2907,5237,2905,5242,2897,5244,2886,5244,2857,5242,2846,5237,2838,5235,2836xe" filled="t" fillcolor="#231F20" stroked="f">
                <v:path arrowok="t"/>
                <v:fill type="solid"/>
              </v:shape>
            </v:group>
            <v:group style="position:absolute;left:6043;top:2745;width:2;height:40" coordorigin="6043,2745" coordsize="2,40">
              <v:shape style="position:absolute;left:6043;top:2745;width:2;height:40" coordorigin="6043,2745" coordsize="0,40" path="m6043,2785l6043,2745e" filled="t" fillcolor="#231F20" stroked="f">
                <v:path arrowok="t"/>
                <v:fill type="solid"/>
              </v:shape>
            </v:group>
            <v:group style="position:absolute;left:6043;top:2745;width:2;height:40" coordorigin="6043,2745" coordsize="2,40">
              <v:shape style="position:absolute;left:6043;top:2745;width:2;height:40" coordorigin="6043,2745" coordsize="0,40" path="m6043,2745l6043,2785e" filled="f" stroked="t" strokeweight=".247801pt" strokecolor="#231F20">
                <v:path arrowok="t"/>
              </v:shape>
            </v:group>
            <v:group style="position:absolute;left:6043;top:2189;width:2;height:40" coordorigin="6043,2189" coordsize="2,40">
              <v:shape style="position:absolute;left:6043;top:2189;width:2;height:40" coordorigin="6043,2189" coordsize="0,40" path="m6043,2189l6043,2229e" filled="t" fillcolor="#231F20" stroked="f">
                <v:path arrowok="t"/>
                <v:fill type="solid"/>
              </v:shape>
            </v:group>
            <v:group style="position:absolute;left:6043;top:2189;width:2;height:40" coordorigin="6043,2189" coordsize="2,40">
              <v:shape style="position:absolute;left:6043;top:2189;width:2;height:40" coordorigin="6043,2189" coordsize="0,40" path="m6043,2189l6043,2229e" filled="f" stroked="t" strokeweight=".247801pt" strokecolor="#231F20">
                <v:path arrowok="t"/>
              </v:shape>
            </v:group>
            <v:group style="position:absolute;left:5986;top:2826;width:55;height:88" coordorigin="5986,2826" coordsize="55,88">
              <v:shape style="position:absolute;left:5986;top:2826;width:55;height:88" coordorigin="5986,2826" coordsize="55,88" path="m6036,2836l6016,2836,6020,2838,6027,2844,6028,2847,6028,2855,6028,2858,6026,2861,6025,2864,6022,2867,6018,2871,6016,2874,6011,2879,5986,2905,5986,2915,6041,2915,6041,2905,6000,2905,6009,2895,6016,2888,6027,2877,6030,2874,6031,2873,6035,2868,6037,2864,6038,2861,6040,2858,6040,2855,6040,2844,6037,2838,6036,2836xe" filled="t" fillcolor="#231F20" stroked="f">
                <v:path arrowok="t"/>
                <v:fill type="solid"/>
              </v:shape>
              <v:shape style="position:absolute;left:5986;top:2826;width:55;height:88" coordorigin="5986,2826" coordsize="55,88" path="m6020,2826l6007,2826,6003,2827,5995,2829,5991,2830,5986,2832,5986,2844,5991,2841,5995,2840,5999,2838,6003,2837,6007,2836,6036,2836,6027,2829,6020,2826xe" filled="t" fillcolor="#231F20" stroked="f">
                <v:path arrowok="t"/>
                <v:fill type="solid"/>
              </v:shape>
            </v:group>
            <v:group style="position:absolute;left:6062;top:2828;width:56;height:88" coordorigin="6062,2828" coordsize="56,88">
              <v:shape style="position:absolute;left:6062;top:2828;width:56;height:88" coordorigin="6062,2828" coordsize="56,88" path="m6062,2901l6062,2913,6066,2914,6070,2915,6073,2915,6077,2916,6081,2916,6095,2916,6103,2914,6112,2906,6080,2906,6076,2906,6069,2904,6065,2903,6062,2901xe" filled="t" fillcolor="#231F20" stroked="f">
                <v:path arrowok="t"/>
                <v:fill type="solid"/>
              </v:shape>
              <v:shape style="position:absolute;left:6062;top:2828;width:56;height:88" coordorigin="6062,2828" coordsize="56,88" path="m6111,2867l6091,2867,6096,2869,6100,2873,6104,2876,6106,2881,6106,2893,6104,2898,6100,2901,6096,2905,6091,2906,6112,2906,6115,2903,6118,2896,6118,2878,6115,2871,6111,2867xe" filled="t" fillcolor="#231F20" stroked="f">
                <v:path arrowok="t"/>
                <v:fill type="solid"/>
              </v:shape>
              <v:shape style="position:absolute;left:6062;top:2828;width:56;height:88" coordorigin="6062,2828" coordsize="56,88" path="m6111,2828l6065,2828,6065,2872,6069,2870,6072,2869,6078,2868,6081,2867,6111,2867,6109,2865,6104,2860,6101,2859,6076,2859,6076,2838,6111,2838,6111,2828xe" filled="t" fillcolor="#231F20" stroked="f">
                <v:path arrowok="t"/>
                <v:fill type="solid"/>
              </v:shape>
              <v:shape style="position:absolute;left:6062;top:2828;width:56;height:88" coordorigin="6062,2828" coordsize="56,88" path="m6096,2857l6085,2857,6083,2858,6081,2858,6080,2858,6078,2859,6076,2859,6101,2859,6096,2857xe" filled="t" fillcolor="#231F20" stroked="f">
                <v:path arrowok="t"/>
                <v:fill type="solid"/>
              </v:shape>
            </v:group>
            <v:group style="position:absolute;left:6918;top:2745;width:2;height:40" coordorigin="6918,2745" coordsize="2,40">
              <v:shape style="position:absolute;left:6918;top:2745;width:2;height:40" coordorigin="6918,2745" coordsize="0,40" path="m6918,2785l6918,2745e" filled="t" fillcolor="#231F20" stroked="f">
                <v:path arrowok="t"/>
                <v:fill type="solid"/>
              </v:shape>
            </v:group>
            <v:group style="position:absolute;left:6918;top:2745;width:2;height:40" coordorigin="6918,2745" coordsize="2,40">
              <v:shape style="position:absolute;left:6918;top:2745;width:2;height:40" coordorigin="6918,2745" coordsize="0,40" path="m6918,2745l6918,2785e" filled="f" stroked="t" strokeweight=".247801pt" strokecolor="#231F20">
                <v:path arrowok="t"/>
              </v:shape>
            </v:group>
            <v:group style="position:absolute;left:6918;top:2189;width:2;height:40" coordorigin="6918,2189" coordsize="2,40">
              <v:shape style="position:absolute;left:6918;top:2189;width:2;height:40" coordorigin="6918,2189" coordsize="0,40" path="m6918,2189l6918,2229e" filled="t" fillcolor="#231F20" stroked="f">
                <v:path arrowok="t"/>
                <v:fill type="solid"/>
              </v:shape>
            </v:group>
            <v:group style="position:absolute;left:6918;top:2189;width:2;height:40" coordorigin="6918,2189" coordsize="2,40">
              <v:shape style="position:absolute;left:6918;top:2189;width:2;height:40" coordorigin="6918,2189" coordsize="0,40" path="m6918,2189l6918,2229e" filled="f" stroked="t" strokeweight=".247801pt" strokecolor="#231F20">
                <v:path arrowok="t"/>
              </v:shape>
            </v:group>
            <v:group style="position:absolute;left:6860;top:2826;width:57;height:90" coordorigin="6860,2826" coordsize="57,90">
              <v:shape style="position:absolute;left:6860;top:2826;width:57;height:90" coordorigin="6860,2826" coordsize="57,90" path="m6860,2901l6860,2912,6864,2913,6868,2915,6872,2915,6875,2916,6879,2916,6894,2916,6902,2914,6908,2909,6912,2906,6878,2906,6874,2906,6867,2904,6863,2903,6860,2901xe" filled="t" fillcolor="#231F20" stroked="f">
                <v:path arrowok="t"/>
                <v:fill type="solid"/>
              </v:shape>
              <v:shape style="position:absolute;left:6860;top:2826;width:57;height:90" coordorigin="6860,2826" coordsize="57,90" path="m6912,2836l6891,2836,6895,2837,6898,2840,6902,2842,6903,2846,6903,2854,6902,2858,6899,2860,6895,2862,6891,2864,6875,2864,6875,2873,6891,2873,6896,2875,6903,2880,6905,2884,6905,2895,6903,2899,6896,2905,6890,2906,6912,2906,6914,2905,6917,2898,6917,2884,6915,2879,6909,2872,6905,2869,6899,2868,6904,2867,6908,2864,6913,2858,6915,2854,6915,2842,6912,2837,6912,2836xe" filled="t" fillcolor="#231F20" stroked="f">
                <v:path arrowok="t"/>
                <v:fill type="solid"/>
              </v:shape>
              <v:shape style="position:absolute;left:6860;top:2826;width:57;height:90" coordorigin="6860,2826" coordsize="57,90" path="m6895,2826l6882,2826,6879,2827,6871,2828,6867,2829,6862,2830,6862,2841,6867,2839,6871,2838,6878,2837,6882,2836,6912,2836,6902,2828,6895,2826xe" filled="t" fillcolor="#231F20" stroked="f">
                <v:path arrowok="t"/>
                <v:fill type="solid"/>
              </v:shape>
            </v:group>
            <v:group style="position:absolute;left:6934;top:2826;width:60;height:90" coordorigin="6934,2826" coordsize="60,90">
              <v:shape style="position:absolute;left:6934;top:2826;width:60;height:90" coordorigin="6934,2826" coordsize="60,90" path="m6974,2826l6954,2826,6947,2830,6942,2838,6937,2846,6934,2857,6934,2886,6937,2897,6947,2912,6954,2916,6974,2916,6981,2912,6985,2907,6958,2907,6954,2904,6947,2892,6946,2883,6946,2859,6947,2851,6954,2839,6958,2836,6985,2836,6981,2830,6974,2826xe" filled="t" fillcolor="#231F20" stroked="f">
                <v:path arrowok="t"/>
                <v:fill type="solid"/>
              </v:shape>
              <v:shape style="position:absolute;left:6934;top:2826;width:60;height:90" coordorigin="6934,2826" coordsize="60,90" path="m6985,2836l6970,2836,6975,2839,6978,2845,6981,2851,6982,2859,6982,2883,6981,2892,6978,2898,6975,2904,6970,2907,6985,2907,6986,2905,6992,2897,6994,2886,6994,2857,6992,2846,6986,2838,6985,2836xe" filled="t" fillcolor="#231F20" stroked="f">
                <v:path arrowok="t"/>
                <v:fill type="solid"/>
              </v:shape>
            </v:group>
            <v:group style="position:absolute;left:7793;top:2745;width:2;height:40" coordorigin="7793,2745" coordsize="2,40">
              <v:shape style="position:absolute;left:7793;top:2745;width:2;height:40" coordorigin="7793,2745" coordsize="0,40" path="m7793,2785l7793,2745e" filled="t" fillcolor="#231F20" stroked="f">
                <v:path arrowok="t"/>
                <v:fill type="solid"/>
              </v:shape>
            </v:group>
            <v:group style="position:absolute;left:7793;top:2745;width:2;height:40" coordorigin="7793,2745" coordsize="2,40">
              <v:shape style="position:absolute;left:7793;top:2745;width:2;height:40" coordorigin="7793,2745" coordsize="0,40" path="m7793,2745l7793,2785e" filled="f" stroked="t" strokeweight=".247801pt" strokecolor="#231F20">
                <v:path arrowok="t"/>
              </v:shape>
            </v:group>
            <v:group style="position:absolute;left:7793;top:2189;width:2;height:40" coordorigin="7793,2189" coordsize="2,40">
              <v:shape style="position:absolute;left:7793;top:2189;width:2;height:40" coordorigin="7793,2189" coordsize="0,40" path="m7793,2189l7793,2229e" filled="t" fillcolor="#231F20" stroked="f">
                <v:path arrowok="t"/>
                <v:fill type="solid"/>
              </v:shape>
            </v:group>
            <v:group style="position:absolute;left:7793;top:2189;width:2;height:40" coordorigin="7793,2189" coordsize="2,40">
              <v:shape style="position:absolute;left:7793;top:2189;width:2;height:40" coordorigin="7793,2189" coordsize="0,40" path="m7793,2189l7793,2229e" filled="f" stroked="t" strokeweight=".247801pt" strokecolor="#231F20">
                <v:path arrowok="t"/>
              </v:shape>
            </v:group>
            <v:group style="position:absolute;left:7736;top:2826;width:57;height:90" coordorigin="7736,2826" coordsize="57,90">
              <v:shape style="position:absolute;left:7736;top:2826;width:57;height:90" coordorigin="7736,2826" coordsize="57,90" path="m7736,2901l7736,2912,7740,2913,7744,2915,7748,2915,7752,2916,7755,2916,7770,2916,7778,2914,7784,2909,7788,2906,7754,2906,7750,2906,7743,2904,7739,2903,7736,2901xe" filled="t" fillcolor="#231F20" stroked="f">
                <v:path arrowok="t"/>
                <v:fill type="solid"/>
              </v:shape>
              <v:shape style="position:absolute;left:7736;top:2826;width:57;height:90" coordorigin="7736,2826" coordsize="57,90" path="m7788,2836l7767,2836,7771,2837,7774,2840,7778,2842,7779,2846,7779,2854,7778,2858,7775,2860,7771,2862,7767,2864,7751,2864,7751,2873,7767,2873,7772,2875,7779,2880,7781,2884,7781,2895,7779,2899,7772,2905,7766,2906,7788,2906,7790,2905,7793,2898,7793,2884,7791,2879,7785,2872,7781,2869,7775,2868,7780,2867,7784,2864,7787,2861,7789,2858,7791,2854,7791,2842,7788,2837,7788,2836xe" filled="t" fillcolor="#231F20" stroked="f">
                <v:path arrowok="t"/>
                <v:fill type="solid"/>
              </v:shape>
              <v:shape style="position:absolute;left:7736;top:2826;width:57;height:90" coordorigin="7736,2826" coordsize="57,90" path="m7771,2826l7758,2826,7755,2827,7747,2828,7743,2829,7738,2830,7738,2841,7743,2839,7747,2838,7754,2837,7758,2836,7788,2836,7778,2828,7771,2826xe" filled="t" fillcolor="#231F20" stroked="f">
                <v:path arrowok="t"/>
                <v:fill type="solid"/>
              </v:shape>
            </v:group>
            <v:group style="position:absolute;left:7812;top:2828;width:56;height:88" coordorigin="7812,2828" coordsize="56,88">
              <v:shape style="position:absolute;left:7812;top:2828;width:56;height:88" coordorigin="7812,2828" coordsize="56,88" path="m7812,2901l7812,2913,7816,2914,7819,2915,7823,2915,7827,2916,7831,2916,7845,2916,7853,2914,7861,2906,7830,2906,7826,2906,7819,2904,7815,2903,7812,2901xe" filled="t" fillcolor="#231F20" stroked="f">
                <v:path arrowok="t"/>
                <v:fill type="solid"/>
              </v:shape>
              <v:shape style="position:absolute;left:7812;top:2828;width:56;height:88" coordorigin="7812,2828" coordsize="56,88" path="m7861,2867l7841,2867,7846,2869,7850,2873,7854,2876,7856,2881,7856,2893,7854,2898,7850,2901,7846,2905,7841,2906,7861,2906,7865,2903,7868,2896,7868,2878,7865,2871,7861,2867xe" filled="t" fillcolor="#231F20" stroked="f">
                <v:path arrowok="t"/>
                <v:fill type="solid"/>
              </v:shape>
              <v:shape style="position:absolute;left:7812;top:2828;width:56;height:88" coordorigin="7812,2828" coordsize="56,88" path="m7861,2828l7815,2828,7815,2872,7818,2870,7822,2869,7828,2868,7831,2867,7861,2867,7859,2865,7853,2860,7851,2859,7826,2859,7826,2838,7861,2838,7861,2828xe" filled="t" fillcolor="#231F20" stroked="f">
                <v:path arrowok="t"/>
                <v:fill type="solid"/>
              </v:shape>
              <v:shape style="position:absolute;left:7812;top:2828;width:56;height:88" coordorigin="7812,2828" coordsize="56,88" path="m7846,2857l7835,2857,7833,2858,7831,2858,7829,2858,7828,2859,7826,2859,7851,2859,7846,2857xe" filled="t" fillcolor="#231F20" stroked="f">
                <v:path arrowok="t"/>
                <v:fill type="solid"/>
              </v:shape>
            </v:group>
            <v:group style="position:absolute;left:8668;top:2745;width:2;height:40" coordorigin="8668,2745" coordsize="2,40">
              <v:shape style="position:absolute;left:8668;top:2745;width:2;height:40" coordorigin="8668,2745" coordsize="0,40" path="m8668,2785l8668,2745e" filled="t" fillcolor="#231F20" stroked="f">
                <v:path arrowok="t"/>
                <v:fill type="solid"/>
              </v:shape>
            </v:group>
            <v:group style="position:absolute;left:8668;top:2745;width:2;height:40" coordorigin="8668,2745" coordsize="2,40">
              <v:shape style="position:absolute;left:8668;top:2745;width:2;height:40" coordorigin="8668,2745" coordsize="0,40" path="m8668,2745l8668,2785e" filled="f" stroked="t" strokeweight=".247801pt" strokecolor="#231F20">
                <v:path arrowok="t"/>
              </v:shape>
            </v:group>
            <v:group style="position:absolute;left:8668;top:2189;width:2;height:40" coordorigin="8668,2189" coordsize="2,40">
              <v:shape style="position:absolute;left:8668;top:2189;width:2;height:40" coordorigin="8668,2189" coordsize="0,40" path="m8668,2189l8668,2229e" filled="t" fillcolor="#231F20" stroked="f">
                <v:path arrowok="t"/>
                <v:fill type="solid"/>
              </v:shape>
            </v:group>
            <v:group style="position:absolute;left:8668;top:2189;width:2;height:40" coordorigin="8668,2189" coordsize="2,40">
              <v:shape style="position:absolute;left:8668;top:2189;width:2;height:40" coordorigin="8668,2189" coordsize="0,40" path="m8668,2189l8668,2229e" filled="f" stroked="t" strokeweight=".247801pt" strokecolor="#231F20">
                <v:path arrowok="t"/>
              </v:shape>
            </v:group>
            <v:group style="position:absolute;left:8605;top:2828;width:51;height:87" coordorigin="8605,2828" coordsize="51,87">
              <v:shape style="position:absolute;left:8605;top:2828;width:51;height:87" coordorigin="8605,2828" coordsize="51,87" path="m8655,2894l8644,2894,8644,2915,8655,2915,8655,2894xe" filled="t" fillcolor="#231F20" stroked="f">
                <v:path arrowok="t"/>
                <v:fill type="solid"/>
              </v:shape>
              <v:shape style="position:absolute;left:8605;top:2828;width:51;height:87" coordorigin="8605,2828" coordsize="51,87" path="m8655,2828l8641,2828,8605,2883,8605,2894,8668,2894,8668,2884,8614,2884,8644,2838,8655,2838,8655,2828xe" filled="t" fillcolor="#231F20" stroked="f">
                <v:path arrowok="t"/>
                <v:fill type="solid"/>
              </v:shape>
              <v:shape style="position:absolute;left:8605;top:2828;width:51;height:87" coordorigin="8605,2828" coordsize="51,87" path="m8655,2838l8644,2838,8644,2884,8655,2884,8655,2838xe" filled="t" fillcolor="#231F20" stroked="f">
                <v:path arrowok="t"/>
                <v:fill type="solid"/>
              </v:shape>
            </v:group>
            <v:group style="position:absolute;left:8682;top:2826;width:60;height:90" coordorigin="8682,2826" coordsize="60,90">
              <v:shape style="position:absolute;left:8682;top:2826;width:60;height:90" coordorigin="8682,2826" coordsize="60,90" path="m8722,2826l8702,2826,8695,2830,8690,2838,8685,2846,8682,2857,8682,2886,8685,2897,8695,2912,8702,2916,8722,2916,8729,2912,8733,2907,8706,2907,8702,2904,8699,2898,8695,2892,8694,2883,8694,2859,8695,2851,8699,2845,8702,2839,8706,2836,8733,2836,8729,2830,8722,2826xe" filled="t" fillcolor="#231F20" stroked="f">
                <v:path arrowok="t"/>
                <v:fill type="solid"/>
              </v:shape>
              <v:shape style="position:absolute;left:8682;top:2826;width:60;height:90" coordorigin="8682,2826" coordsize="60,90" path="m8733,2836l8718,2836,8723,2839,8726,2845,8729,2851,8730,2859,8730,2883,8729,2892,8726,2898,8723,2904,8718,2907,8733,2907,8734,2905,8740,2897,8742,2886,8742,2857,8740,2846,8734,2838,8733,2836xe" filled="t" fillcolor="#231F20" stroked="f">
                <v:path arrowok="t"/>
                <v:fill type="solid"/>
              </v:shape>
            </v:group>
            <v:group style="position:absolute;left:9542;top:2745;width:2;height:40" coordorigin="9542,2745" coordsize="2,40">
              <v:shape style="position:absolute;left:9542;top:2745;width:2;height:40" coordorigin="9542,2745" coordsize="0,40" path="m9542,2785l9542,2745e" filled="t" fillcolor="#231F20" stroked="f">
                <v:path arrowok="t"/>
                <v:fill type="solid"/>
              </v:shape>
            </v:group>
            <v:group style="position:absolute;left:9542;top:2745;width:2;height:40" coordorigin="9542,2745" coordsize="2,40">
              <v:shape style="position:absolute;left:9542;top:2745;width:2;height:40" coordorigin="9542,2745" coordsize="0,40" path="m9542,2745l9542,2785e" filled="f" stroked="t" strokeweight=".247801pt" strokecolor="#231F20">
                <v:path arrowok="t"/>
              </v:shape>
            </v:group>
            <v:group style="position:absolute;left:9542;top:2189;width:2;height:40" coordorigin="9542,2189" coordsize="2,40">
              <v:shape style="position:absolute;left:9542;top:2189;width:2;height:40" coordorigin="9542,2189" coordsize="0,40" path="m9542,2189l9542,2229e" filled="t" fillcolor="#231F20" stroked="f">
                <v:path arrowok="t"/>
                <v:fill type="solid"/>
              </v:shape>
            </v:group>
            <v:group style="position:absolute;left:9542;top:2189;width:2;height:40" coordorigin="9542,2189" coordsize="2,40">
              <v:shape style="position:absolute;left:9542;top:2189;width:2;height:40" coordorigin="9542,2189" coordsize="0,40" path="m9542,2189l9542,2229e" filled="f" stroked="t" strokeweight=".247801pt" strokecolor="#231F20">
                <v:path arrowok="t"/>
              </v:shape>
            </v:group>
            <v:group style="position:absolute;left:9481;top:2828;width:51;height:87" coordorigin="9481,2828" coordsize="51,87">
              <v:shape style="position:absolute;left:9481;top:2828;width:51;height:87" coordorigin="9481,2828" coordsize="51,87" path="m9531,2894l9520,2894,9520,2915,9531,2915,9531,2894xe" filled="t" fillcolor="#231F20" stroked="f">
                <v:path arrowok="t"/>
                <v:fill type="solid"/>
              </v:shape>
              <v:shape style="position:absolute;left:9481;top:2828;width:51;height:87" coordorigin="9481,2828" coordsize="51,87" path="m9531,2828l9517,2828,9481,2883,9481,2894,9544,2894,9544,2884,9490,2884,9520,2838,9531,2838,9531,2828xe" filled="t" fillcolor="#231F20" stroked="f">
                <v:path arrowok="t"/>
                <v:fill type="solid"/>
              </v:shape>
              <v:shape style="position:absolute;left:9481;top:2828;width:51;height:87" coordorigin="9481,2828" coordsize="51,87" path="m9531,2838l9520,2838,9520,2884,9531,2884,9531,2838xe" filled="t" fillcolor="#231F20" stroked="f">
                <v:path arrowok="t"/>
                <v:fill type="solid"/>
              </v:shape>
            </v:group>
            <v:group style="position:absolute;left:9560;top:2828;width:56;height:88" coordorigin="9560,2828" coordsize="56,88">
              <v:shape style="position:absolute;left:9560;top:2828;width:56;height:88" coordorigin="9560,2828" coordsize="56,88" path="m9560,2901l9560,2913,9564,2914,9567,2915,9571,2915,9575,2916,9579,2916,9593,2916,9601,2914,9609,2906,9578,2906,9574,2906,9567,2904,9563,2903,9560,2901xe" filled="t" fillcolor="#231F20" stroked="f">
                <v:path arrowok="t"/>
                <v:fill type="solid"/>
              </v:shape>
              <v:shape style="position:absolute;left:9560;top:2828;width:56;height:88" coordorigin="9560,2828" coordsize="56,88" path="m9609,2867l9589,2867,9594,2869,9598,2873,9602,2876,9604,2881,9604,2893,9602,2898,9598,2901,9594,2905,9589,2906,9609,2906,9613,2903,9616,2896,9616,2878,9613,2871,9609,2867xe" filled="t" fillcolor="#231F20" stroked="f">
                <v:path arrowok="t"/>
                <v:fill type="solid"/>
              </v:shape>
              <v:shape style="position:absolute;left:9560;top:2828;width:56;height:88" coordorigin="9560,2828" coordsize="56,88" path="m9609,2828l9563,2828,9563,2872,9566,2870,9570,2869,9576,2868,9579,2867,9609,2867,9607,2865,9601,2860,9599,2859,9574,2859,9574,2838,9609,2838,9609,2828xe" filled="t" fillcolor="#231F20" stroked="f">
                <v:path arrowok="t"/>
                <v:fill type="solid"/>
              </v:shape>
              <v:shape style="position:absolute;left:9560;top:2828;width:56;height:88" coordorigin="9560,2828" coordsize="56,88" path="m9594,2857l9582,2857,9581,2858,9579,2858,9577,2858,9576,2859,9574,2859,9599,2859,9594,2857xe" filled="t" fillcolor="#231F20" stroked="f">
                <v:path arrowok="t"/>
                <v:fill type="solid"/>
              </v:shape>
            </v:group>
            <v:group style="position:absolute;left:10417;top:2745;width:2;height:40" coordorigin="10417,2745" coordsize="2,40">
              <v:shape style="position:absolute;left:10417;top:2745;width:2;height:40" coordorigin="10417,2745" coordsize="0,40" path="m10417,2785l10417,2745e" filled="t" fillcolor="#231F20" stroked="f">
                <v:path arrowok="t"/>
                <v:fill type="solid"/>
              </v:shape>
            </v:group>
            <v:group style="position:absolute;left:10417;top:2745;width:2;height:40" coordorigin="10417,2745" coordsize="2,40">
              <v:shape style="position:absolute;left:10417;top:2745;width:2;height:40" coordorigin="10417,2745" coordsize="0,40" path="m10417,2745l10417,2785e" filled="f" stroked="t" strokeweight=".247801pt" strokecolor="#231F20">
                <v:path arrowok="t"/>
              </v:shape>
            </v:group>
            <v:group style="position:absolute;left:10417;top:2189;width:2;height:40" coordorigin="10417,2189" coordsize="2,40">
              <v:shape style="position:absolute;left:10417;top:2189;width:2;height:40" coordorigin="10417,2189" coordsize="0,40" path="m10417,2189l10417,2229e" filled="t" fillcolor="#231F20" stroked="f">
                <v:path arrowok="t"/>
                <v:fill type="solid"/>
              </v:shape>
            </v:group>
            <v:group style="position:absolute;left:10417;top:2189;width:2;height:40" coordorigin="10417,2189" coordsize="2,40">
              <v:shape style="position:absolute;left:10417;top:2189;width:2;height:40" coordorigin="10417,2189" coordsize="0,40" path="m10417,2189l10417,2229e" filled="f" stroked="t" strokeweight=".247801pt" strokecolor="#231F20">
                <v:path arrowok="t"/>
              </v:shape>
            </v:group>
            <v:group style="position:absolute;left:10359;top:2828;width:56;height:88" coordorigin="10359,2828" coordsize="56,88">
              <v:shape style="position:absolute;left:10359;top:2828;width:56;height:88" coordorigin="10359,2828" coordsize="56,88" path="m10359,2901l10359,2913,10363,2914,10367,2915,10371,2915,10375,2916,10378,2916,10392,2916,10401,2914,10409,2906,10377,2906,10374,2906,10366,2904,10363,2903,10359,2901xe" filled="t" fillcolor="#231F20" stroked="f">
                <v:path arrowok="t"/>
                <v:fill type="solid"/>
              </v:shape>
              <v:shape style="position:absolute;left:10359;top:2828;width:56;height:88" coordorigin="10359,2828" coordsize="56,88" path="m10409,2867l10388,2867,10394,2869,10398,2873,10401,2876,10403,2881,10403,2893,10401,2898,10398,2901,10394,2905,10388,2906,10409,2906,10412,2903,10415,2896,10415,2878,10412,2871,10409,2867xe" filled="t" fillcolor="#231F20" stroked="f">
                <v:path arrowok="t"/>
                <v:fill type="solid"/>
              </v:shape>
              <v:shape style="position:absolute;left:10359;top:2828;width:56;height:88" coordorigin="10359,2828" coordsize="56,88" path="m10409,2828l10363,2828,10363,2872,10366,2870,10369,2869,10375,2868,10379,2867,10409,2867,10407,2865,10401,2860,10398,2859,10373,2859,10373,2838,10409,2838,10409,2828xe" filled="t" fillcolor="#231F20" stroked="f">
                <v:path arrowok="t"/>
                <v:fill type="solid"/>
              </v:shape>
              <v:shape style="position:absolute;left:10359;top:2828;width:56;height:88" coordorigin="10359,2828" coordsize="56,88" path="m10393,2857l10382,2857,10380,2858,10379,2858,10377,2858,10375,2859,10373,2859,10398,2859,10393,2857xe" filled="t" fillcolor="#231F20" stroked="f">
                <v:path arrowok="t"/>
                <v:fill type="solid"/>
              </v:shape>
            </v:group>
            <v:group style="position:absolute;left:10433;top:2826;width:60;height:90" coordorigin="10433,2826" coordsize="60,90">
              <v:shape style="position:absolute;left:10433;top:2826;width:60;height:90" coordorigin="10433,2826" coordsize="60,90" path="m10473,2826l10454,2826,10446,2830,10441,2838,10436,2846,10433,2857,10433,2886,10436,2897,10446,2912,10454,2916,10473,2916,10480,2912,10484,2907,10457,2907,10453,2904,10447,2892,10445,2883,10445,2859,10447,2851,10453,2839,10457,2836,10484,2836,10480,2830,10473,2826xe" filled="t" fillcolor="#231F20" stroked="f">
                <v:path arrowok="t"/>
                <v:fill type="solid"/>
              </v:shape>
              <v:shape style="position:absolute;left:10433;top:2826;width:60;height:90" coordorigin="10433,2826" coordsize="60,90" path="m10484,2836l10469,2836,10474,2839,10477,2845,10480,2851,10482,2859,10482,2883,10480,2892,10477,2898,10474,2904,10469,2907,10484,2907,10486,2905,10491,2897,10493,2886,10493,2857,10491,2846,10486,2838,10484,2836xe" filled="t" fillcolor="#231F20" stroked="f">
                <v:path arrowok="t"/>
                <v:fill type="solid"/>
              </v:shape>
            </v:group>
            <v:group style="position:absolute;left:11292;top:2745;width:2;height:40" coordorigin="11292,2745" coordsize="2,40">
              <v:shape style="position:absolute;left:11292;top:2745;width:2;height:40" coordorigin="11292,2745" coordsize="0,40" path="m11292,2785l11292,2745e" filled="t" fillcolor="#231F20" stroked="f">
                <v:path arrowok="t"/>
                <v:fill type="solid"/>
              </v:shape>
            </v:group>
            <v:group style="position:absolute;left:11292;top:2745;width:2;height:40" coordorigin="11292,2745" coordsize="2,40">
              <v:shape style="position:absolute;left:11292;top:2745;width:2;height:40" coordorigin="11292,2745" coordsize="0,40" path="m11292,2745l11292,2785e" filled="f" stroked="t" strokeweight=".247801pt" strokecolor="#231F20">
                <v:path arrowok="t"/>
              </v:shape>
            </v:group>
            <v:group style="position:absolute;left:11292;top:2189;width:2;height:40" coordorigin="11292,2189" coordsize="2,40">
              <v:shape style="position:absolute;left:11292;top:2189;width:2;height:40" coordorigin="11292,2189" coordsize="0,40" path="m11292,2189l11292,2229e" filled="t" fillcolor="#231F20" stroked="f">
                <v:path arrowok="t"/>
                <v:fill type="solid"/>
              </v:shape>
            </v:group>
            <v:group style="position:absolute;left:11292;top:2189;width:2;height:40" coordorigin="11292,2189" coordsize="2,40">
              <v:shape style="position:absolute;left:11292;top:2189;width:2;height:40" coordorigin="11292,2189" coordsize="0,40" path="m11292,2189l11292,2229e" filled="f" stroked="t" strokeweight=".247801pt" strokecolor="#231F20">
                <v:path arrowok="t"/>
              </v:shape>
            </v:group>
            <v:group style="position:absolute;left:11235;top:2828;width:56;height:88" coordorigin="11235,2828" coordsize="56,88">
              <v:shape style="position:absolute;left:11235;top:2828;width:56;height:88" coordorigin="11235,2828" coordsize="56,88" path="m11235,2901l11235,2913,11239,2914,11243,2915,11247,2915,11251,2916,11254,2916,11268,2916,11277,2914,11285,2906,11254,2906,11250,2906,11242,2904,11239,2903,11235,2901xe" filled="t" fillcolor="#231F20" stroked="f">
                <v:path arrowok="t"/>
                <v:fill type="solid"/>
              </v:shape>
              <v:shape style="position:absolute;left:11235;top:2828;width:56;height:88" coordorigin="11235,2828" coordsize="56,88" path="m11285,2867l11264,2867,11270,2869,11274,2873,11277,2876,11279,2881,11279,2893,11277,2898,11274,2901,11270,2905,11264,2906,11285,2906,11288,2903,11291,2896,11291,2878,11288,2871,11285,2867xe" filled="t" fillcolor="#231F20" stroked="f">
                <v:path arrowok="t"/>
                <v:fill type="solid"/>
              </v:shape>
              <v:shape style="position:absolute;left:11235;top:2828;width:56;height:88" coordorigin="11235,2828" coordsize="56,88" path="m11285,2828l11239,2828,11239,2872,11242,2870,11245,2869,11251,2868,11255,2867,11285,2867,11277,2860,11274,2859,11249,2859,11249,2838,11285,2838,11285,2828xe" filled="t" fillcolor="#231F20" stroked="f">
                <v:path arrowok="t"/>
                <v:fill type="solid"/>
              </v:shape>
              <v:shape style="position:absolute;left:11235;top:2828;width:56;height:88" coordorigin="11235,2828" coordsize="56,88" path="m11269,2857l11258,2857,11256,2858,11255,2858,11253,2858,11251,2859,11249,2859,11274,2859,11269,2857xe" filled="t" fillcolor="#231F20" stroked="f">
                <v:path arrowok="t"/>
                <v:fill type="solid"/>
              </v:shape>
            </v:group>
            <v:group style="position:absolute;left:11311;top:2828;width:56;height:88" coordorigin="11311,2828" coordsize="56,88">
              <v:shape style="position:absolute;left:11311;top:2828;width:56;height:88" coordorigin="11311,2828" coordsize="56,88" path="m11311,2901l11311,2913,11315,2914,11319,2915,11322,2915,11326,2916,11330,2916,11344,2916,11352,2914,11361,2906,11329,2906,11325,2906,11322,2905,11318,2904,11314,2903,11311,2901xe" filled="t" fillcolor="#231F20" stroked="f">
                <v:path arrowok="t"/>
                <v:fill type="solid"/>
              </v:shape>
              <v:shape style="position:absolute;left:11311;top:2828;width:56;height:88" coordorigin="11311,2828" coordsize="56,88" path="m11360,2867l11340,2867,11345,2869,11349,2873,11353,2876,11355,2881,11355,2893,11353,2898,11345,2905,11340,2906,11361,2906,11364,2903,11367,2896,11367,2878,11364,2871,11360,2867xe" filled="t" fillcolor="#231F20" stroked="f">
                <v:path arrowok="t"/>
                <v:fill type="solid"/>
              </v:shape>
              <v:shape style="position:absolute;left:11311;top:2828;width:56;height:88" coordorigin="11311,2828" coordsize="56,88" path="m11360,2828l11314,2828,11314,2872,11318,2870,11321,2869,11324,2868,11327,2868,11330,2867,11360,2867,11353,2860,11350,2859,11325,2859,11325,2838,11360,2838,11360,2828xe" filled="t" fillcolor="#231F20" stroked="f">
                <v:path arrowok="t"/>
                <v:fill type="solid"/>
              </v:shape>
              <v:shape style="position:absolute;left:11311;top:2828;width:56;height:88" coordorigin="11311,2828" coordsize="56,88" path="m11345,2857l11334,2857,11332,2858,11329,2858,11327,2859,11325,2859,11350,2859,11345,2857xe" filled="t" fillcolor="#231F20" stroked="f">
                <v:path arrowok="t"/>
                <v:fill type="solid"/>
              </v:shape>
            </v:group>
            <v:group style="position:absolute;left:11427;top:2785;width:40;height:2" coordorigin="11427,2785" coordsize="40,2">
              <v:shape style="position:absolute;left:11427;top:2785;width:40;height:2" coordorigin="11427,2785" coordsize="40,0" path="m11467,2785l11427,2785e" filled="t" fillcolor="#231F20" stroked="f">
                <v:path arrowok="t"/>
                <v:fill type="solid"/>
              </v:shape>
            </v:group>
            <v:group style="position:absolute;left:11427;top:2666;width:40;height:2" coordorigin="11427,2666" coordsize="40,2">
              <v:shape style="position:absolute;left:11427;top:2666;width:40;height:2" coordorigin="11427,2666" coordsize="40,0" path="m11467,2666l11427,2666e" filled="t" fillcolor="#231F20" stroked="f">
                <v:path arrowok="t"/>
                <v:fill type="solid"/>
              </v:shape>
            </v:group>
            <v:group style="position:absolute;left:11427;top:2666;width:40;height:2" coordorigin="11427,2666" coordsize="40,2">
              <v:shape style="position:absolute;left:11427;top:2666;width:40;height:2" coordorigin="11427,2666" coordsize="40,0" path="m11427,2666l11467,2666e" filled="f" stroked="t" strokeweight=".247801pt" strokecolor="#231F20">
                <v:path arrowok="t"/>
              </v:shape>
            </v:group>
            <v:group style="position:absolute;left:11427;top:2546;width:40;height:2" coordorigin="11427,2546" coordsize="40,2">
              <v:shape style="position:absolute;left:11427;top:2546;width:40;height:2" coordorigin="11427,2546" coordsize="40,0" path="m11467,2546l11427,2546e" filled="t" fillcolor="#231F20" stroked="f">
                <v:path arrowok="t"/>
                <v:fill type="solid"/>
              </v:shape>
            </v:group>
            <v:group style="position:absolute;left:11427;top:2546;width:40;height:2" coordorigin="11427,2546" coordsize="40,2">
              <v:shape style="position:absolute;left:11427;top:2546;width:40;height:2" coordorigin="11427,2546" coordsize="40,0" path="m11427,2546l11467,2546e" filled="f" stroked="t" strokeweight=".247801pt" strokecolor="#231F20">
                <v:path arrowok="t"/>
              </v:shape>
            </v:group>
            <v:group style="position:absolute;left:11427;top:2427;width:40;height:2" coordorigin="11427,2427" coordsize="40,2">
              <v:shape style="position:absolute;left:11427;top:2427;width:40;height:2" coordorigin="11427,2427" coordsize="40,0" path="m11467,2427l11427,2427e" filled="t" fillcolor="#231F20" stroked="f">
                <v:path arrowok="t"/>
                <v:fill type="solid"/>
              </v:shape>
            </v:group>
            <v:group style="position:absolute;left:11427;top:2427;width:40;height:2" coordorigin="11427,2427" coordsize="40,2">
              <v:shape style="position:absolute;left:11427;top:2427;width:40;height:2" coordorigin="11427,2427" coordsize="40,0" path="m11427,2427l11467,2427e" filled="f" stroked="t" strokeweight=".247801pt" strokecolor="#231F20">
                <v:path arrowok="t"/>
              </v:shape>
            </v:group>
            <v:group style="position:absolute;left:11427;top:2308;width:40;height:2" coordorigin="11427,2308" coordsize="40,2">
              <v:shape style="position:absolute;left:11427;top:2308;width:40;height:2" coordorigin="11427,2308" coordsize="40,0" path="m11467,2308l11427,2308e" filled="t" fillcolor="#231F20" stroked="f">
                <v:path arrowok="t"/>
                <v:fill type="solid"/>
              </v:shape>
            </v:group>
            <v:group style="position:absolute;left:11427;top:2308;width:40;height:2" coordorigin="11427,2308" coordsize="40,2">
              <v:shape style="position:absolute;left:11427;top:2308;width:40;height:2" coordorigin="11427,2308" coordsize="40,0" path="m11427,2308l11467,2308e" filled="f" stroked="t" strokeweight=".247801pt" strokecolor="#231F20">
                <v:path arrowok="t"/>
              </v:shape>
            </v:group>
            <v:group style="position:absolute;left:11427;top:2189;width:40;height:2" coordorigin="11427,2189" coordsize="40,2">
              <v:shape style="position:absolute;left:11427;top:2189;width:40;height:2" coordorigin="11427,2189" coordsize="40,0" path="m11467,2189l11427,2189e" filled="t" fillcolor="#231F20" stroked="f">
                <v:path arrowok="t"/>
                <v:fill type="solid"/>
              </v:shape>
            </v:group>
            <v:group style="position:absolute;left:1844;top:2189;width:9448;height:595" coordorigin="1844,2189" coordsize="9448,595">
              <v:shape style="position:absolute;left:1844;top:2189;width:9448;height:595" coordorigin="1844,2189" coordsize="9448,595" path="m1844,2785l2019,2743,2194,2785,2369,2785,2544,2773,2719,2731,2894,2743,3069,2713,3244,2785,3419,2189,3594,2779,3769,2749,3944,2767,4119,2785,4294,2779,4469,2767,4643,2785,4818,2785,4993,2779,5168,2779,5343,2725,5518,2749,5693,2767,5868,2713,6043,2189,6218,2731,6393,2660,6568,2725,6743,2660,6918,2707,7093,2725,7268,2707,7443,2701,7618,2719,7793,2749,7968,2713,8143,2731,8318,2725,8493,2785,8668,2785,8843,2707,9017,2725,9192,2755,9367,2725,9542,2713,9717,2725,9892,2713,10067,2785,10242,2707,10417,2755,10592,2761,10767,2779,10942,2189,11117,2671,11292,2773e" filled="f" stroked="t" strokeweight=".495602pt" strokecolor="#231F20">
                <v:path arrowok="t"/>
                <v:stroke dashstyle="longDash"/>
              </v:shape>
            </v:group>
            <v:group style="position:absolute;left:1844;top:2755;width:30;height:30" coordorigin="1844,2755" coordsize="30,30">
              <v:shape style="position:absolute;left:1844;top:2755;width:30;height:30" coordorigin="1844,2755" coordsize="30,30" path="m1874,2785l1874,2755,1844,2755e" filled="f" stroked="t" strokeweight=".247801pt" strokecolor="#231F20">
                <v:path arrowok="t"/>
              </v:shape>
            </v:group>
            <v:group style="position:absolute;left:1989;top:2713;width:59;height:59" coordorigin="1989,2713" coordsize="59,59">
              <v:shape style="position:absolute;left:1989;top:2713;width:59;height:59" coordorigin="1989,2713" coordsize="59,59" path="m1987,2743l2051,2743e" filled="f" stroked="t" strokeweight="3.321237pt" strokecolor="#231F20">
                <v:path arrowok="t"/>
              </v:shape>
            </v:group>
            <v:group style="position:absolute;left:2164;top:2755;width:59;height:30" coordorigin="2164,2755" coordsize="59,30">
              <v:shape style="position:absolute;left:2164;top:2755;width:59;height:30" coordorigin="2164,2755" coordsize="59,30" path="m2224,2785l2224,2755,2164,2755,2164,2785e" filled="f" stroked="t" strokeweight=".247801pt" strokecolor="#231F20">
                <v:path arrowok="t"/>
              </v:shape>
            </v:group>
            <v:group style="position:absolute;left:2339;top:2755;width:59;height:30" coordorigin="2339,2755" coordsize="59,30">
              <v:shape style="position:absolute;left:2339;top:2755;width:59;height:30" coordorigin="2339,2755" coordsize="59,30" path="m2399,2785l2399,2755,2339,2755,2339,2785e" filled="f" stroked="t" strokeweight=".247801pt" strokecolor="#231F20">
                <v:path arrowok="t"/>
              </v:shape>
            </v:group>
            <v:group style="position:absolute;left:2514;top:2743;width:59;height:42" coordorigin="2514,2743" coordsize="59,42">
              <v:shape style="position:absolute;left:2514;top:2743;width:59;height:42" coordorigin="2514,2743" coordsize="59,42" path="m2574,2785l2574,2743,2514,2743,2514,2785e" filled="f" stroked="t" strokeweight=".247801pt" strokecolor="#231F20">
                <v:path arrowok="t"/>
              </v:shape>
            </v:group>
            <v:group style="position:absolute;left:2689;top:2701;width:59;height:59" coordorigin="2689,2701" coordsize="59,59">
              <v:shape style="position:absolute;left:2689;top:2701;width:59;height:59" coordorigin="2689,2701" coordsize="59,59" path="m2687,2731l2751,2731e" filled="f" stroked="t" strokeweight="3.321681pt" strokecolor="#231F20">
                <v:path arrowok="t"/>
              </v:shape>
            </v:group>
            <v:group style="position:absolute;left:2864;top:2713;width:59;height:59" coordorigin="2864,2713" coordsize="59,59">
              <v:shape style="position:absolute;left:2864;top:2713;width:59;height:59" coordorigin="2864,2713" coordsize="59,59" path="m2862,2743l2926,2743e" filled="f" stroked="t" strokeweight="3.321237pt" strokecolor="#231F20">
                <v:path arrowok="t"/>
              </v:shape>
            </v:group>
            <v:group style="position:absolute;left:3039;top:2683;width:59;height:59" coordorigin="3039,2683" coordsize="59,59">
              <v:shape style="position:absolute;left:3039;top:2683;width:59;height:59" coordorigin="3039,2683" coordsize="59,59" path="m3037,2713l3101,2713e" filled="f" stroked="t" strokeweight="3.321681pt" strokecolor="#231F20">
                <v:path arrowok="t"/>
              </v:shape>
            </v:group>
            <v:group style="position:absolute;left:3214;top:2755;width:59;height:30" coordorigin="3214,2755" coordsize="59,30">
              <v:shape style="position:absolute;left:3214;top:2755;width:59;height:30" coordorigin="3214,2755" coordsize="59,30" path="m3274,2785l3274,2755,3214,2755,3214,2785e" filled="f" stroked="t" strokeweight=".247801pt" strokecolor="#231F20">
                <v:path arrowok="t"/>
              </v:shape>
            </v:group>
            <v:group style="position:absolute;left:3389;top:2189;width:59;height:30" coordorigin="3389,2189" coordsize="59,30">
              <v:shape style="position:absolute;left:3389;top:2189;width:59;height:30" coordorigin="3389,2189" coordsize="59,30" path="m3389,2219l3449,2219,3449,2189e" filled="f" stroked="t" strokeweight=".247801pt" strokecolor="#231F20">
                <v:path arrowok="t"/>
              </v:shape>
            </v:group>
            <v:group style="position:absolute;left:3389;top:2189;width:2;height:30" coordorigin="3389,2189" coordsize="2,30">
              <v:shape style="position:absolute;left:3389;top:2189;width:2;height:30" coordorigin="3389,2189" coordsize="0,30" path="m3389,2189l3389,2219e" filled="f" stroked="t" strokeweight=".247801pt" strokecolor="#231F20">
                <v:path arrowok="t"/>
              </v:shape>
            </v:group>
            <v:group style="position:absolute;left:3564;top:2749;width:59;height:36" coordorigin="3564,2749" coordsize="59,36">
              <v:shape style="position:absolute;left:3564;top:2749;width:59;height:36" coordorigin="3564,2749" coordsize="59,36" path="m3623,2785l3623,2749,3564,2749,3564,2785e" filled="f" stroked="t" strokeweight=".247801pt" strokecolor="#231F20">
                <v:path arrowok="t"/>
              </v:shape>
            </v:group>
            <v:group style="position:absolute;left:3739;top:2719;width:59;height:59" coordorigin="3739,2719" coordsize="59,59">
              <v:shape style="position:absolute;left:3739;top:2719;width:59;height:59" coordorigin="3739,2719" coordsize="59,59" path="m3736,2749l3801,2749e" filled="f" stroked="t" strokeweight="3.321681pt" strokecolor="#231F20">
                <v:path arrowok="t"/>
              </v:shape>
            </v:group>
            <v:group style="position:absolute;left:3914;top:2737;width:59;height:48" coordorigin="3914,2737" coordsize="59,48">
              <v:shape style="position:absolute;left:3914;top:2737;width:59;height:48" coordorigin="3914,2737" coordsize="59,48" path="m3973,2785l3973,2737,3914,2737,3914,2785e" filled="f" stroked="t" strokeweight=".247801pt" strokecolor="#231F20">
                <v:path arrowok="t"/>
              </v:shape>
            </v:group>
            <v:group style="position:absolute;left:4089;top:2755;width:59;height:30" coordorigin="4089,2755" coordsize="59,30">
              <v:shape style="position:absolute;left:4089;top:2755;width:59;height:30" coordorigin="4089,2755" coordsize="59,30" path="m4148,2785l4148,2755,4089,2755,4089,2785e" filled="f" stroked="t" strokeweight=".247801pt" strokecolor="#231F20">
                <v:path arrowok="t"/>
              </v:shape>
            </v:group>
            <v:group style="position:absolute;left:4264;top:2749;width:59;height:36" coordorigin="4264,2749" coordsize="59,36">
              <v:shape style="position:absolute;left:4264;top:2749;width:59;height:36" coordorigin="4264,2749" coordsize="59,36" path="m4323,2785l4323,2749,4264,2749,4264,2785e" filled="f" stroked="t" strokeweight=".247801pt" strokecolor="#231F20">
                <v:path arrowok="t"/>
              </v:shape>
            </v:group>
            <v:group style="position:absolute;left:4439;top:2737;width:59;height:48" coordorigin="4439,2737" coordsize="59,48">
              <v:shape style="position:absolute;left:4439;top:2737;width:59;height:48" coordorigin="4439,2737" coordsize="59,48" path="m4498,2785l4498,2737,4439,2737,4439,2785e" filled="f" stroked="t" strokeweight=".247801pt" strokecolor="#231F20">
                <v:path arrowok="t"/>
              </v:shape>
            </v:group>
            <v:group style="position:absolute;left:4614;top:2755;width:59;height:30" coordorigin="4614,2755" coordsize="59,30">
              <v:shape style="position:absolute;left:4614;top:2755;width:59;height:30" coordorigin="4614,2755" coordsize="59,30" path="m4673,2785l4673,2755,4614,2755,4614,2785e" filled="f" stroked="t" strokeweight=".247801pt" strokecolor="#231F20">
                <v:path arrowok="t"/>
              </v:shape>
            </v:group>
            <v:group style="position:absolute;left:4789;top:2755;width:59;height:30" coordorigin="4789,2755" coordsize="59,30">
              <v:shape style="position:absolute;left:4789;top:2755;width:59;height:30" coordorigin="4789,2755" coordsize="59,30" path="m4848,2785l4848,2755,4789,2755,4789,2785e" filled="f" stroked="t" strokeweight=".247801pt" strokecolor="#231F20">
                <v:path arrowok="t"/>
              </v:shape>
            </v:group>
            <v:group style="position:absolute;left:4964;top:2749;width:59;height:36" coordorigin="4964,2749" coordsize="59,36">
              <v:shape style="position:absolute;left:4964;top:2749;width:59;height:36" coordorigin="4964,2749" coordsize="59,36" path="m5023,2785l5023,2749,4964,2749,4964,2785e" filled="f" stroked="t" strokeweight=".247801pt" strokecolor="#231F20">
                <v:path arrowok="t"/>
              </v:shape>
            </v:group>
            <v:group style="position:absolute;left:5139;top:2749;width:59;height:36" coordorigin="5139,2749" coordsize="59,36">
              <v:shape style="position:absolute;left:5139;top:2749;width:59;height:36" coordorigin="5139,2749" coordsize="59,36" path="m5198,2785l5198,2749,5139,2749,5139,2785e" filled="f" stroked="t" strokeweight=".247801pt" strokecolor="#231F20">
                <v:path arrowok="t"/>
              </v:shape>
            </v:group>
            <v:group style="position:absolute;left:5314;top:2695;width:59;height:59" coordorigin="5314,2695" coordsize="59,59">
              <v:shape style="position:absolute;left:5314;top:2695;width:59;height:59" coordorigin="5314,2695" coordsize="59,59" path="m5311,2725l5376,2725e" filled="f" stroked="t" strokeweight="3.321237pt" strokecolor="#231F20">
                <v:path arrowok="t"/>
              </v:shape>
            </v:group>
            <v:group style="position:absolute;left:5489;top:2719;width:59;height:59" coordorigin="5489,2719" coordsize="59,59">
              <v:shape style="position:absolute;left:5489;top:2719;width:59;height:59" coordorigin="5489,2719" coordsize="59,59" path="m5486,2749l5551,2749e" filled="f" stroked="t" strokeweight="3.321681pt" strokecolor="#231F20">
                <v:path arrowok="t"/>
              </v:shape>
            </v:group>
            <v:group style="position:absolute;left:5664;top:2737;width:59;height:48" coordorigin="5664,2737" coordsize="59,48">
              <v:shape style="position:absolute;left:5664;top:2737;width:59;height:48" coordorigin="5664,2737" coordsize="59,48" path="m5723,2785l5723,2737,5664,2737,5664,2785e" filled="f" stroked="t" strokeweight=".247801pt" strokecolor="#231F20">
                <v:path arrowok="t"/>
              </v:shape>
            </v:group>
            <v:group style="position:absolute;left:5838;top:2683;width:59;height:59" coordorigin="5838,2683" coordsize="59,59">
              <v:shape style="position:absolute;left:5838;top:2683;width:59;height:59" coordorigin="5838,2683" coordsize="59,59" path="m5836,2713l5900,2713e" filled="f" stroked="t" strokeweight="3.321681pt" strokecolor="#231F20">
                <v:path arrowok="t"/>
              </v:shape>
            </v:group>
            <v:group style="position:absolute;left:6013;top:2189;width:59;height:30" coordorigin="6013,2189" coordsize="59,30">
              <v:shape style="position:absolute;left:6013;top:2189;width:59;height:30" coordorigin="6013,2189" coordsize="59,30" path="m6013,2219l6073,2219,6073,2189e" filled="f" stroked="t" strokeweight=".247801pt" strokecolor="#231F20">
                <v:path arrowok="t"/>
              </v:shape>
            </v:group>
            <v:group style="position:absolute;left:6013;top:2189;width:2;height:30" coordorigin="6013,2189" coordsize="2,30">
              <v:shape style="position:absolute;left:6013;top:2189;width:2;height:30" coordorigin="6013,2189" coordsize="0,30" path="m6013,2189l6013,2219e" filled="f" stroked="t" strokeweight=".247801pt" strokecolor="#231F20">
                <v:path arrowok="t"/>
              </v:shape>
            </v:group>
            <v:group style="position:absolute;left:6188;top:2701;width:59;height:59" coordorigin="6188,2701" coordsize="59,59">
              <v:shape style="position:absolute;left:6188;top:2701;width:59;height:59" coordorigin="6188,2701" coordsize="59,59" path="m6186,2731l6250,2731e" filled="f" stroked="t" strokeweight="3.321681pt" strokecolor="#231F20">
                <v:path arrowok="t"/>
              </v:shape>
            </v:group>
            <v:group style="position:absolute;left:6363;top:2630;width:59;height:59" coordorigin="6363,2630" coordsize="59,59">
              <v:shape style="position:absolute;left:6363;top:2630;width:59;height:59" coordorigin="6363,2630" coordsize="59,59" path="m6361,2660l6425,2660e" filled="f" stroked="t" strokeweight="3.321237pt" strokecolor="#231F20">
                <v:path arrowok="t"/>
              </v:shape>
            </v:group>
            <v:group style="position:absolute;left:6538;top:2695;width:59;height:59" coordorigin="6538,2695" coordsize="59,59">
              <v:shape style="position:absolute;left:6538;top:2695;width:59;height:59" coordorigin="6538,2695" coordsize="59,59" path="m6536,2725l6600,2725e" filled="f" stroked="t" strokeweight="3.321237pt" strokecolor="#231F20">
                <v:path arrowok="t"/>
              </v:shape>
            </v:group>
            <v:group style="position:absolute;left:6713;top:2630;width:59;height:59" coordorigin="6713,2630" coordsize="59,59">
              <v:shape style="position:absolute;left:6713;top:2630;width:59;height:59" coordorigin="6713,2630" coordsize="59,59" path="m6711,2660l6775,2660e" filled="f" stroked="t" strokeweight="3.321237pt" strokecolor="#231F20">
                <v:path arrowok="t"/>
              </v:shape>
            </v:group>
            <v:group style="position:absolute;left:6888;top:2677;width:59;height:59" coordorigin="6888,2677" coordsize="59,59">
              <v:shape style="position:absolute;left:6888;top:2677;width:59;height:59" coordorigin="6888,2677" coordsize="59,59" path="m6886,2707l6950,2707e" filled="f" stroked="t" strokeweight="3.321681pt" strokecolor="#231F20">
                <v:path arrowok="t"/>
              </v:shape>
            </v:group>
            <v:group style="position:absolute;left:7063;top:2695;width:59;height:59" coordorigin="7063,2695" coordsize="59,59">
              <v:shape style="position:absolute;left:7063;top:2695;width:59;height:59" coordorigin="7063,2695" coordsize="59,59" path="m7061,2725l7125,2725e" filled="f" stroked="t" strokeweight="3.321237pt" strokecolor="#231F20">
                <v:path arrowok="t"/>
              </v:shape>
            </v:group>
            <v:group style="position:absolute;left:7238;top:2677;width:59;height:59" coordorigin="7238,2677" coordsize="59,59">
              <v:shape style="position:absolute;left:7238;top:2677;width:59;height:59" coordorigin="7238,2677" coordsize="59,59" path="m7236,2707l7300,2707e" filled="f" stroked="t" strokeweight="3.321681pt" strokecolor="#231F20">
                <v:path arrowok="t"/>
              </v:shape>
            </v:group>
            <v:group style="position:absolute;left:7413;top:2671;width:59;height:59" coordorigin="7413,2671" coordsize="59,59">
              <v:shape style="position:absolute;left:7413;top:2671;width:59;height:59" coordorigin="7413,2671" coordsize="59,59" path="m7411,2701l7475,2701e" filled="f" stroked="t" strokeweight="3.321237pt" strokecolor="#231F20">
                <v:path arrowok="t"/>
              </v:shape>
            </v:group>
            <v:group style="position:absolute;left:7588;top:2689;width:59;height:59" coordorigin="7588,2689" coordsize="59,59">
              <v:shape style="position:absolute;left:7588;top:2689;width:59;height:59" coordorigin="7588,2689" coordsize="59,59" path="m7586,2719l7650,2719e" filled="f" stroked="t" strokeweight="3.321237pt" strokecolor="#231F20">
                <v:path arrowok="t"/>
              </v:shape>
            </v:group>
            <v:group style="position:absolute;left:7763;top:2719;width:59;height:59" coordorigin="7763,2719" coordsize="59,59">
              <v:shape style="position:absolute;left:7763;top:2719;width:59;height:59" coordorigin="7763,2719" coordsize="59,59" path="m7761,2749l7825,2749e" filled="f" stroked="t" strokeweight="3.321681pt" strokecolor="#231F20">
                <v:path arrowok="t"/>
              </v:shape>
            </v:group>
            <v:group style="position:absolute;left:7938;top:2683;width:59;height:59" coordorigin="7938,2683" coordsize="59,59">
              <v:shape style="position:absolute;left:7938;top:2683;width:59;height:59" coordorigin="7938,2683" coordsize="59,59" path="m7935,2713l8000,2713e" filled="f" stroked="t" strokeweight="3.321681pt" strokecolor="#231F20">
                <v:path arrowok="t"/>
              </v:shape>
            </v:group>
            <v:group style="position:absolute;left:8113;top:2701;width:59;height:59" coordorigin="8113,2701" coordsize="59,59">
              <v:shape style="position:absolute;left:8113;top:2701;width:59;height:59" coordorigin="8113,2701" coordsize="59,59" path="m8110,2731l8175,2731e" filled="f" stroked="t" strokeweight="3.321681pt" strokecolor="#231F20">
                <v:path arrowok="t"/>
              </v:shape>
            </v:group>
            <v:group style="position:absolute;left:8288;top:2695;width:59;height:59" coordorigin="8288,2695" coordsize="59,59">
              <v:shape style="position:absolute;left:8288;top:2695;width:59;height:59" coordorigin="8288,2695" coordsize="59,59" path="m8285,2725l8350,2725e" filled="f" stroked="t" strokeweight="3.321237pt" strokecolor="#231F20">
                <v:path arrowok="t"/>
              </v:shape>
            </v:group>
            <v:group style="position:absolute;left:8463;top:2755;width:59;height:30" coordorigin="8463,2755" coordsize="59,30">
              <v:shape style="position:absolute;left:8463;top:2755;width:59;height:30" coordorigin="8463,2755" coordsize="59,30" path="m8522,2785l8522,2755,8463,2755,8463,2785e" filled="f" stroked="t" strokeweight=".247801pt" strokecolor="#231F20">
                <v:path arrowok="t"/>
              </v:shape>
            </v:group>
            <v:group style="position:absolute;left:8638;top:2755;width:59;height:30" coordorigin="8638,2755" coordsize="59,30">
              <v:shape style="position:absolute;left:8638;top:2755;width:59;height:30" coordorigin="8638,2755" coordsize="59,30" path="m8697,2785l8697,2755,8638,2755,8638,2785e" filled="f" stroked="t" strokeweight=".247801pt" strokecolor="#231F20">
                <v:path arrowok="t"/>
              </v:shape>
            </v:group>
            <v:group style="position:absolute;left:8813;top:2677;width:59;height:59" coordorigin="8813,2677" coordsize="59,59">
              <v:shape style="position:absolute;left:8813;top:2677;width:59;height:59" coordorigin="8813,2677" coordsize="59,59" path="m8810,2707l8875,2707e" filled="f" stroked="t" strokeweight="3.321681pt" strokecolor="#231F20">
                <v:path arrowok="t"/>
              </v:shape>
            </v:group>
            <v:group style="position:absolute;left:8988;top:2695;width:59;height:59" coordorigin="8988,2695" coordsize="59,59">
              <v:shape style="position:absolute;left:8988;top:2695;width:59;height:59" coordorigin="8988,2695" coordsize="59,59" path="m8985,2725l9050,2725e" filled="f" stroked="t" strokeweight="3.321237pt" strokecolor="#231F20">
                <v:path arrowok="t"/>
              </v:shape>
            </v:group>
            <v:group style="position:absolute;left:9163;top:2725;width:59;height:59" coordorigin="9163,2725" coordsize="59,59">
              <v:shape style="position:absolute;left:9163;top:2725;width:59;height:59" coordorigin="9163,2725" coordsize="59,59" path="m9160,2755l9225,2755e" filled="f" stroked="t" strokeweight="3.321237pt" strokecolor="#231F20">
                <v:path arrowok="t"/>
              </v:shape>
            </v:group>
            <v:group style="position:absolute;left:9338;top:2695;width:59;height:59" coordorigin="9338,2695" coordsize="59,59">
              <v:shape style="position:absolute;left:9338;top:2695;width:59;height:59" coordorigin="9338,2695" coordsize="59,59" path="m9335,2725l9400,2725e" filled="f" stroked="t" strokeweight="3.321237pt" strokecolor="#231F20">
                <v:path arrowok="t"/>
              </v:shape>
            </v:group>
            <v:group style="position:absolute;left:9513;top:2683;width:59;height:59" coordorigin="9513,2683" coordsize="59,59">
              <v:shape style="position:absolute;left:9513;top:2683;width:59;height:59" coordorigin="9513,2683" coordsize="59,59" path="m9510,2713l9575,2713e" filled="f" stroked="t" strokeweight="3.321681pt" strokecolor="#231F20">
                <v:path arrowok="t"/>
              </v:shape>
            </v:group>
            <v:group style="position:absolute;left:9688;top:2695;width:59;height:59" coordorigin="9688,2695" coordsize="59,59">
              <v:shape style="position:absolute;left:9688;top:2695;width:59;height:59" coordorigin="9688,2695" coordsize="59,59" path="m9685,2725l9749,2725e" filled="f" stroked="t" strokeweight="3.321237pt" strokecolor="#231F20">
                <v:path arrowok="t"/>
              </v:shape>
            </v:group>
            <v:group style="position:absolute;left:9863;top:2683;width:59;height:59" coordorigin="9863,2683" coordsize="59,59">
              <v:shape style="position:absolute;left:9863;top:2683;width:59;height:59" coordorigin="9863,2683" coordsize="59,59" path="m9860,2713l9924,2713e" filled="f" stroked="t" strokeweight="3.321681pt" strokecolor="#231F20">
                <v:path arrowok="t"/>
              </v:shape>
            </v:group>
            <v:group style="position:absolute;left:10037;top:2755;width:59;height:30" coordorigin="10037,2755" coordsize="59,30">
              <v:shape style="position:absolute;left:10037;top:2755;width:59;height:30" coordorigin="10037,2755" coordsize="59,30" path="m10097,2785l10097,2755,10037,2755,10037,2785e" filled="f" stroked="t" strokeweight=".247801pt" strokecolor="#231F20">
                <v:path arrowok="t"/>
              </v:shape>
            </v:group>
            <v:group style="position:absolute;left:10212;top:2677;width:59;height:59" coordorigin="10212,2677" coordsize="59,59">
              <v:shape style="position:absolute;left:10212;top:2677;width:59;height:59" coordorigin="10212,2677" coordsize="59,59" path="m10210,2707l10274,2707e" filled="f" stroked="t" strokeweight="3.321681pt" strokecolor="#231F20">
                <v:path arrowok="t"/>
              </v:shape>
            </v:group>
            <v:group style="position:absolute;left:10387;top:2725;width:59;height:59" coordorigin="10387,2725" coordsize="59,59">
              <v:shape style="position:absolute;left:10387;top:2725;width:59;height:59" coordorigin="10387,2725" coordsize="59,59" path="m10385,2755l10449,2755e" filled="f" stroked="t" strokeweight="3.321237pt" strokecolor="#231F20">
                <v:path arrowok="t"/>
              </v:shape>
            </v:group>
            <v:group style="position:absolute;left:10562;top:2731;width:59;height:54" coordorigin="10562,2731" coordsize="59,54">
              <v:shape style="position:absolute;left:10562;top:2731;width:59;height:54" coordorigin="10562,2731" coordsize="59,54" path="m10622,2785l10622,2731,10562,2731,10562,2785e" filled="f" stroked="t" strokeweight=".247801pt" strokecolor="#231F20">
                <v:path arrowok="t"/>
              </v:shape>
            </v:group>
            <v:group style="position:absolute;left:10737;top:2749;width:59;height:36" coordorigin="10737,2749" coordsize="59,36">
              <v:shape style="position:absolute;left:10737;top:2749;width:59;height:36" coordorigin="10737,2749" coordsize="59,36" path="m10797,2785l10797,2749,10737,2749,10737,2785e" filled="f" stroked="t" strokeweight=".247801pt" strokecolor="#231F20">
                <v:path arrowok="t"/>
              </v:shape>
            </v:group>
            <v:group style="position:absolute;left:10912;top:2189;width:59;height:30" coordorigin="10912,2189" coordsize="59,30">
              <v:shape style="position:absolute;left:10912;top:2189;width:59;height:30" coordorigin="10912,2189" coordsize="59,30" path="m10912,2219l10972,2219,10972,2189e" filled="f" stroked="t" strokeweight=".247801pt" strokecolor="#231F20">
                <v:path arrowok="t"/>
              </v:shape>
            </v:group>
            <v:group style="position:absolute;left:10912;top:2189;width:2;height:30" coordorigin="10912,2189" coordsize="2,30">
              <v:shape style="position:absolute;left:10912;top:2189;width:2;height:30" coordorigin="10912,2189" coordsize="0,30" path="m10912,2189l10912,2219e" filled="f" stroked="t" strokeweight=".247801pt" strokecolor="#231F20">
                <v:path arrowok="t"/>
              </v:shape>
            </v:group>
            <v:group style="position:absolute;left:11087;top:2642;width:59;height:59" coordorigin="11087,2642" coordsize="59,59">
              <v:shape style="position:absolute;left:11087;top:2642;width:59;height:59" coordorigin="11087,2642" coordsize="59,59" path="m11085,2671l11149,2671e" filled="f" stroked="t" strokeweight="3.321681pt" strokecolor="#231F20">
                <v:path arrowok="t"/>
              </v:shape>
            </v:group>
            <v:group style="position:absolute;left:11262;top:2743;width:59;height:42" coordorigin="11262,2743" coordsize="59,42">
              <v:shape style="position:absolute;left:11262;top:2743;width:59;height:42" coordorigin="11262,2743" coordsize="59,42" path="m11322,2785l11322,2743,11262,2743,11262,2785e" filled="f" stroked="t" strokeweight=".247801pt" strokecolor="#231F20">
                <v:path arrowok="t"/>
              </v:shape>
            </v:group>
            <v:group style="position:absolute;left:1844;top:2189;width:9448;height:595" coordorigin="1844,2189" coordsize="9448,595">
              <v:shape style="position:absolute;left:1844;top:2189;width:9448;height:595" coordorigin="1844,2189" coordsize="9448,595" path="m1844,2785l2019,2761,2194,2773,2369,2785,2544,2785,2719,2779,2894,2785,3069,2785,3244,2189,3419,2713,3594,2779,3769,2785,4469,2785,4643,2421,4818,2636,4993,2785,6218,2785,6393,2779,6568,2785,8143,2785,8318,2779,8493,2189,8668,2255,8843,2785,9892,2785,10067,2273,10242,2785,10417,2785,10592,2779,10767,2785,11292,2785e" filled="f" stroked="t" strokeweight=".495602pt" strokecolor="#231F20">
                <v:path arrowok="t"/>
                <v:stroke dashstyle="longDash"/>
              </v:shape>
            </v:group>
            <v:group style="position:absolute;left:1844;top:2755;width:30;height:30" coordorigin="1844,2755" coordsize="30,30">
              <v:shape style="position:absolute;left:1844;top:2755;width:30;height:30" coordorigin="1844,2755" coordsize="30,30" path="m1844,2785l1874,2755e" filled="f" stroked="t" strokeweight=".247801pt" strokecolor="#231F20">
                <v:path arrowok="t"/>
              </v:shape>
            </v:group>
            <v:group style="position:absolute;left:1995;top:2731;width:54;height:54" coordorigin="1995,2731" coordsize="54,54">
              <v:shape style="position:absolute;left:1995;top:2731;width:54;height:54" coordorigin="1995,2731" coordsize="54,54" path="m1995,2785l2049,2731e" filled="f" stroked="t" strokeweight=".247801pt" strokecolor="#231F20">
                <v:path arrowok="t"/>
              </v:shape>
            </v:group>
            <v:group style="position:absolute;left:1989;top:2731;width:54;height:54" coordorigin="1989,2731" coordsize="54,54">
              <v:shape style="position:absolute;left:1989;top:2731;width:54;height:54" coordorigin="1989,2731" coordsize="54,54" path="m1989,2731l2043,2785e" filled="f" stroked="t" strokeweight=".247801pt" strokecolor="#231F20">
                <v:path arrowok="t"/>
              </v:shape>
            </v:group>
            <v:group style="position:absolute;left:2182;top:2743;width:42;height:42" coordorigin="2182,2743" coordsize="42,42">
              <v:shape style="position:absolute;left:2182;top:2743;width:42;height:42" coordorigin="2182,2743" coordsize="42,42" path="m2182,2785l2224,2743e" filled="f" stroked="t" strokeweight=".247801pt" strokecolor="#231F20">
                <v:path arrowok="t"/>
              </v:shape>
            </v:group>
            <v:group style="position:absolute;left:2164;top:2743;width:42;height:42" coordorigin="2164,2743" coordsize="42,42">
              <v:shape style="position:absolute;left:2164;top:2743;width:42;height:42" coordorigin="2164,2743" coordsize="42,42" path="m2164,2743l2206,2785e" filled="f" stroked="t" strokeweight=".247801pt" strokecolor="#231F20">
                <v:path arrowok="t"/>
              </v:shape>
            </v:group>
            <v:group style="position:absolute;left:2369;top:2755;width:30;height:30" coordorigin="2369,2755" coordsize="30,30">
              <v:shape style="position:absolute;left:2369;top:2755;width:30;height:30" coordorigin="2369,2755" coordsize="30,30" path="m2369,2785l2399,2755e" filled="f" stroked="t" strokeweight=".247801pt" strokecolor="#231F20">
                <v:path arrowok="t"/>
              </v:shape>
            </v:group>
            <v:group style="position:absolute;left:2339;top:2755;width:30;height:30" coordorigin="2339,2755" coordsize="30,30">
              <v:shape style="position:absolute;left:2339;top:2755;width:30;height:30" coordorigin="2339,2755" coordsize="30,30" path="m2339,2755l2369,2785e" filled="f" stroked="t" strokeweight=".247801pt" strokecolor="#231F20">
                <v:path arrowok="t"/>
              </v:shape>
            </v:group>
            <v:group style="position:absolute;left:2544;top:2755;width:30;height:30" coordorigin="2544,2755" coordsize="30,30">
              <v:shape style="position:absolute;left:2544;top:2755;width:30;height:30" coordorigin="2544,2755" coordsize="30,30" path="m2544,2785l2574,2755e" filled="f" stroked="t" strokeweight=".247801pt" strokecolor="#231F20">
                <v:path arrowok="t"/>
              </v:shape>
            </v:group>
            <v:group style="position:absolute;left:2514;top:2755;width:30;height:30" coordorigin="2514,2755" coordsize="30,30">
              <v:shape style="position:absolute;left:2514;top:2755;width:30;height:30" coordorigin="2514,2755" coordsize="30,30" path="m2514,2755l2544,2785e" filled="f" stroked="t" strokeweight=".247801pt" strokecolor="#231F20">
                <v:path arrowok="t"/>
              </v:shape>
            </v:group>
            <v:group style="position:absolute;left:2713;top:2749;width:36;height:36" coordorigin="2713,2749" coordsize="36,36">
              <v:shape style="position:absolute;left:2713;top:2749;width:36;height:36" coordorigin="2713,2749" coordsize="36,36" path="m2713,2785l2749,2749e" filled="f" stroked="t" strokeweight=".247801pt" strokecolor="#231F20">
                <v:path arrowok="t"/>
              </v:shape>
            </v:group>
            <v:group style="position:absolute;left:2689;top:2749;width:36;height:36" coordorigin="2689,2749" coordsize="36,36">
              <v:shape style="position:absolute;left:2689;top:2749;width:36;height:36" coordorigin="2689,2749" coordsize="36,36" path="m2689,2749l2725,2785e" filled="f" stroked="t" strokeweight=".247801pt" strokecolor="#231F20">
                <v:path arrowok="t"/>
              </v:shape>
            </v:group>
            <v:group style="position:absolute;left:2894;top:2755;width:30;height:30" coordorigin="2894,2755" coordsize="30,30">
              <v:shape style="position:absolute;left:2894;top:2755;width:30;height:30" coordorigin="2894,2755" coordsize="30,30" path="m2894,2785l2924,2755e" filled="f" stroked="t" strokeweight=".247801pt" strokecolor="#231F20">
                <v:path arrowok="t"/>
              </v:shape>
            </v:group>
            <v:group style="position:absolute;left:2864;top:2755;width:30;height:30" coordorigin="2864,2755" coordsize="30,30">
              <v:shape style="position:absolute;left:2864;top:2755;width:30;height:30" coordorigin="2864,2755" coordsize="30,30" path="m2864,2755l2894,2785e" filled="f" stroked="t" strokeweight=".247801pt" strokecolor="#231F20">
                <v:path arrowok="t"/>
              </v:shape>
            </v:group>
            <v:group style="position:absolute;left:3069;top:2755;width:30;height:30" coordorigin="3069,2755" coordsize="30,30">
              <v:shape style="position:absolute;left:3069;top:2755;width:30;height:30" coordorigin="3069,2755" coordsize="30,30" path="m3069,2785l3099,2755e" filled="f" stroked="t" strokeweight=".247801pt" strokecolor="#231F20">
                <v:path arrowok="t"/>
              </v:shape>
            </v:group>
            <v:group style="position:absolute;left:3039;top:2755;width:30;height:30" coordorigin="3039,2755" coordsize="30,30">
              <v:shape style="position:absolute;left:3039;top:2755;width:30;height:30" coordorigin="3039,2755" coordsize="30,30" path="m3039,2755l3069,2785e" filled="f" stroked="t" strokeweight=".247801pt" strokecolor="#231F20">
                <v:path arrowok="t"/>
              </v:shape>
            </v:group>
            <v:group style="position:absolute;left:3214;top:2189;width:30;height:30" coordorigin="3214,2189" coordsize="30,30">
              <v:shape style="position:absolute;left:3214;top:2189;width:30;height:30" coordorigin="3214,2189" coordsize="30,30" path="m3214,2219l3244,2189e" filled="f" stroked="t" strokeweight=".247801pt" strokecolor="#231F20">
                <v:path arrowok="t"/>
              </v:shape>
            </v:group>
            <v:group style="position:absolute;left:3244;top:2189;width:30;height:30" coordorigin="3244,2189" coordsize="30,30">
              <v:shape style="position:absolute;left:3244;top:2189;width:30;height:30" coordorigin="3244,2189" coordsize="30,30" path="m3244,2189l3274,2219e" filled="f" stroked="t" strokeweight=".247801pt" strokecolor="#231F20">
                <v:path arrowok="t"/>
              </v:shape>
            </v:group>
            <v:group style="position:absolute;left:3389;top:2683;width:59;height:59" coordorigin="3389,2683" coordsize="59,59">
              <v:shape style="position:absolute;left:3389;top:2683;width:59;height:59" coordorigin="3389,2683" coordsize="59,59" path="m3389,2743l3449,2683e" filled="f" stroked="t" strokeweight=".247801pt" strokecolor="#231F20">
                <v:path arrowok="t"/>
              </v:shape>
            </v:group>
            <v:group style="position:absolute;left:3389;top:2683;width:59;height:59" coordorigin="3389,2683" coordsize="59,59">
              <v:shape style="position:absolute;left:3389;top:2683;width:59;height:59" coordorigin="3389,2683" coordsize="59,59" path="m3389,2683l3449,2743e" filled="f" stroked="t" strokeweight=".247801pt" strokecolor="#231F20">
                <v:path arrowok="t"/>
              </v:shape>
            </v:group>
            <v:group style="position:absolute;left:3588;top:2749;width:36;height:36" coordorigin="3588,2749" coordsize="36,36">
              <v:shape style="position:absolute;left:3588;top:2749;width:36;height:36" coordorigin="3588,2749" coordsize="36,36" path="m3588,2785l3623,2749e" filled="f" stroked="t" strokeweight=".247801pt" strokecolor="#231F20">
                <v:path arrowok="t"/>
              </v:shape>
            </v:group>
            <v:group style="position:absolute;left:3564;top:2749;width:36;height:36" coordorigin="3564,2749" coordsize="36,36">
              <v:shape style="position:absolute;left:3564;top:2749;width:36;height:36" coordorigin="3564,2749" coordsize="36,36" path="m3564,2749l3600,2785e" filled="f" stroked="t" strokeweight=".247801pt" strokecolor="#231F20">
                <v:path arrowok="t"/>
              </v:shape>
            </v:group>
            <v:group style="position:absolute;left:3769;top:2755;width:30;height:30" coordorigin="3769,2755" coordsize="30,30">
              <v:shape style="position:absolute;left:3769;top:2755;width:30;height:30" coordorigin="3769,2755" coordsize="30,30" path="m3769,2785l3798,2755e" filled="f" stroked="t" strokeweight=".247801pt" strokecolor="#231F20">
                <v:path arrowok="t"/>
              </v:shape>
            </v:group>
            <v:group style="position:absolute;left:3739;top:2755;width:30;height:30" coordorigin="3739,2755" coordsize="30,30">
              <v:shape style="position:absolute;left:3739;top:2755;width:30;height:30" coordorigin="3739,2755" coordsize="30,30" path="m3739,2755l3769,2785e" filled="f" stroked="t" strokeweight=".247801pt" strokecolor="#231F20">
                <v:path arrowok="t"/>
              </v:shape>
            </v:group>
            <v:group style="position:absolute;left:3944;top:2755;width:30;height:30" coordorigin="3944,2755" coordsize="30,30">
              <v:shape style="position:absolute;left:3944;top:2755;width:30;height:30" coordorigin="3944,2755" coordsize="30,30" path="m3944,2785l3973,2755e" filled="f" stroked="t" strokeweight=".247801pt" strokecolor="#231F20">
                <v:path arrowok="t"/>
              </v:shape>
            </v:group>
            <v:group style="position:absolute;left:3914;top:2755;width:30;height:30" coordorigin="3914,2755" coordsize="30,30">
              <v:shape style="position:absolute;left:3914;top:2755;width:30;height:30" coordorigin="3914,2755" coordsize="30,30" path="m3914,2755l3944,2785e" filled="f" stroked="t" strokeweight=".247801pt" strokecolor="#231F20">
                <v:path arrowok="t"/>
              </v:shape>
            </v:group>
            <v:group style="position:absolute;left:4119;top:2755;width:30;height:30" coordorigin="4119,2755" coordsize="30,30">
              <v:shape style="position:absolute;left:4119;top:2755;width:30;height:30" coordorigin="4119,2755" coordsize="30,30" path="m4119,2785l4148,2755e" filled="f" stroked="t" strokeweight=".247801pt" strokecolor="#231F20">
                <v:path arrowok="t"/>
              </v:shape>
            </v:group>
            <v:group style="position:absolute;left:4089;top:2755;width:30;height:30" coordorigin="4089,2755" coordsize="30,30">
              <v:shape style="position:absolute;left:4089;top:2755;width:30;height:30" coordorigin="4089,2755" coordsize="30,30" path="m4089,2755l4119,2785e" filled="f" stroked="t" strokeweight=".247801pt" strokecolor="#231F20">
                <v:path arrowok="t"/>
              </v:shape>
            </v:group>
            <v:group style="position:absolute;left:4294;top:2755;width:30;height:30" coordorigin="4294,2755" coordsize="30,30">
              <v:shape style="position:absolute;left:4294;top:2755;width:30;height:30" coordorigin="4294,2755" coordsize="30,30" path="m4294,2785l4323,2755e" filled="f" stroked="t" strokeweight=".247801pt" strokecolor="#231F20">
                <v:path arrowok="t"/>
              </v:shape>
            </v:group>
            <v:group style="position:absolute;left:4264;top:2755;width:30;height:30" coordorigin="4264,2755" coordsize="30,30">
              <v:shape style="position:absolute;left:4264;top:2755;width:30;height:30" coordorigin="4264,2755" coordsize="30,30" path="m4264,2755l4294,2785e" filled="f" stroked="t" strokeweight=".247801pt" strokecolor="#231F20">
                <v:path arrowok="t"/>
              </v:shape>
            </v:group>
            <v:group style="position:absolute;left:4469;top:2755;width:30;height:30" coordorigin="4469,2755" coordsize="30,30">
              <v:shape style="position:absolute;left:4469;top:2755;width:30;height:30" coordorigin="4469,2755" coordsize="30,30" path="m4469,2785l4498,2755e" filled="f" stroked="t" strokeweight=".247801pt" strokecolor="#231F20">
                <v:path arrowok="t"/>
              </v:shape>
            </v:group>
            <v:group style="position:absolute;left:4439;top:2755;width:30;height:30" coordorigin="4439,2755" coordsize="30,30">
              <v:shape style="position:absolute;left:4439;top:2755;width:30;height:30" coordorigin="4439,2755" coordsize="30,30" path="m4439,2755l4469,2785e" filled="f" stroked="t" strokeweight=".247801pt" strokecolor="#231F20">
                <v:path arrowok="t"/>
              </v:shape>
            </v:group>
            <v:group style="position:absolute;left:4614;top:2392;width:59;height:59" coordorigin="4614,2392" coordsize="59,59">
              <v:shape style="position:absolute;left:4614;top:2392;width:59;height:59" coordorigin="4614,2392" coordsize="59,59" path="m4614,2451l4673,2392e" filled="f" stroked="t" strokeweight=".247801pt" strokecolor="#231F20">
                <v:path arrowok="t"/>
              </v:shape>
            </v:group>
            <v:group style="position:absolute;left:4614;top:2392;width:59;height:59" coordorigin="4614,2392" coordsize="59,59">
              <v:shape style="position:absolute;left:4614;top:2392;width:59;height:59" coordorigin="4614,2392" coordsize="59,59" path="m4614,2392l4673,2451e" filled="f" stroked="t" strokeweight=".247801pt" strokecolor="#231F20">
                <v:path arrowok="t"/>
              </v:shape>
            </v:group>
            <v:group style="position:absolute;left:4789;top:2606;width:59;height:59" coordorigin="4789,2606" coordsize="59,59">
              <v:shape style="position:absolute;left:4789;top:2606;width:59;height:59" coordorigin="4789,2606" coordsize="59,59" path="m4789,2665l4848,2606e" filled="f" stroked="t" strokeweight=".247801pt" strokecolor="#231F20">
                <v:path arrowok="t"/>
              </v:shape>
            </v:group>
            <v:group style="position:absolute;left:4789;top:2606;width:59;height:59" coordorigin="4789,2606" coordsize="59,59">
              <v:shape style="position:absolute;left:4789;top:2606;width:59;height:59" coordorigin="4789,2606" coordsize="59,59" path="m4789,2606l4848,2665e" filled="f" stroked="t" strokeweight=".247801pt" strokecolor="#231F20">
                <v:path arrowok="t"/>
              </v:shape>
            </v:group>
            <v:group style="position:absolute;left:4993;top:2755;width:30;height:30" coordorigin="4993,2755" coordsize="30,30">
              <v:shape style="position:absolute;left:4993;top:2755;width:30;height:30" coordorigin="4993,2755" coordsize="30,30" path="m4993,2785l5023,2755e" filled="f" stroked="t" strokeweight=".247801pt" strokecolor="#231F20">
                <v:path arrowok="t"/>
              </v:shape>
            </v:group>
            <v:group style="position:absolute;left:4964;top:2755;width:30;height:30" coordorigin="4964,2755" coordsize="30,30">
              <v:shape style="position:absolute;left:4964;top:2755;width:30;height:30" coordorigin="4964,2755" coordsize="30,30" path="m4964,2755l4993,2785e" filled="f" stroked="t" strokeweight=".247801pt" strokecolor="#231F20">
                <v:path arrowok="t"/>
              </v:shape>
            </v:group>
            <v:group style="position:absolute;left:5168;top:2755;width:30;height:30" coordorigin="5168,2755" coordsize="30,30">
              <v:shape style="position:absolute;left:5168;top:2755;width:30;height:30" coordorigin="5168,2755" coordsize="30,30" path="m5168,2785l5198,2755e" filled="f" stroked="t" strokeweight=".247801pt" strokecolor="#231F20">
                <v:path arrowok="t"/>
              </v:shape>
            </v:group>
            <v:group style="position:absolute;left:5139;top:2755;width:30;height:30" coordorigin="5139,2755" coordsize="30,30">
              <v:shape style="position:absolute;left:5139;top:2755;width:30;height:30" coordorigin="5139,2755" coordsize="30,30" path="m5139,2755l5168,2785e" filled="f" stroked="t" strokeweight=".247801pt" strokecolor="#231F20">
                <v:path arrowok="t"/>
              </v:shape>
            </v:group>
            <v:group style="position:absolute;left:5343;top:2755;width:30;height:30" coordorigin="5343,2755" coordsize="30,30">
              <v:shape style="position:absolute;left:5343;top:2755;width:30;height:30" coordorigin="5343,2755" coordsize="30,30" path="m5343,2785l5373,2755e" filled="f" stroked="t" strokeweight=".247801pt" strokecolor="#231F20">
                <v:path arrowok="t"/>
              </v:shape>
            </v:group>
            <v:group style="position:absolute;left:5314;top:2755;width:30;height:30" coordorigin="5314,2755" coordsize="30,30">
              <v:shape style="position:absolute;left:5314;top:2755;width:30;height:30" coordorigin="5314,2755" coordsize="30,30" path="m5314,2755l5343,2785e" filled="f" stroked="t" strokeweight=".247801pt" strokecolor="#231F20">
                <v:path arrowok="t"/>
              </v:shape>
            </v:group>
            <v:group style="position:absolute;left:5518;top:2755;width:30;height:30" coordorigin="5518,2755" coordsize="30,30">
              <v:shape style="position:absolute;left:5518;top:2755;width:30;height:30" coordorigin="5518,2755" coordsize="30,30" path="m5518,2785l5548,2755e" filled="f" stroked="t" strokeweight=".247801pt" strokecolor="#231F20">
                <v:path arrowok="t"/>
              </v:shape>
            </v:group>
            <v:group style="position:absolute;left:5489;top:2755;width:30;height:30" coordorigin="5489,2755" coordsize="30,30">
              <v:shape style="position:absolute;left:5489;top:2755;width:30;height:30" coordorigin="5489,2755" coordsize="30,30" path="m5489,2755l5518,2785e" filled="f" stroked="t" strokeweight=".247801pt" strokecolor="#231F20">
                <v:path arrowok="t"/>
              </v:shape>
            </v:group>
            <v:group style="position:absolute;left:5693;top:2755;width:30;height:30" coordorigin="5693,2755" coordsize="30,30">
              <v:shape style="position:absolute;left:5693;top:2755;width:30;height:30" coordorigin="5693,2755" coordsize="30,30" path="m5693,2785l5723,2755e" filled="f" stroked="t" strokeweight=".247801pt" strokecolor="#231F20">
                <v:path arrowok="t"/>
              </v:shape>
            </v:group>
            <v:group style="position:absolute;left:5664;top:2755;width:30;height:30" coordorigin="5664,2755" coordsize="30,30">
              <v:shape style="position:absolute;left:5664;top:2755;width:30;height:30" coordorigin="5664,2755" coordsize="30,30" path="m5664,2755l5693,2785e" filled="f" stroked="t" strokeweight=".247801pt" strokecolor="#231F20">
                <v:path arrowok="t"/>
              </v:shape>
            </v:group>
            <v:group style="position:absolute;left:5868;top:2755;width:30;height:30" coordorigin="5868,2755" coordsize="30,30">
              <v:shape style="position:absolute;left:5868;top:2755;width:30;height:30" coordorigin="5868,2755" coordsize="30,30" path="m5868,2785l5898,2755e" filled="f" stroked="t" strokeweight=".247801pt" strokecolor="#231F20">
                <v:path arrowok="t"/>
              </v:shape>
            </v:group>
            <v:group style="position:absolute;left:5838;top:2755;width:30;height:30" coordorigin="5838,2755" coordsize="30,30">
              <v:shape style="position:absolute;left:5838;top:2755;width:30;height:30" coordorigin="5838,2755" coordsize="30,30" path="m5838,2755l5868,2785e" filled="f" stroked="t" strokeweight=".247801pt" strokecolor="#231F20">
                <v:path arrowok="t"/>
              </v:shape>
            </v:group>
            <v:group style="position:absolute;left:6043;top:2755;width:30;height:30" coordorigin="6043,2755" coordsize="30,30">
              <v:shape style="position:absolute;left:6043;top:2755;width:30;height:30" coordorigin="6043,2755" coordsize="30,30" path="m6043,2785l6073,2755e" filled="f" stroked="t" strokeweight=".247801pt" strokecolor="#231F20">
                <v:path arrowok="t"/>
              </v:shape>
            </v:group>
            <v:group style="position:absolute;left:6013;top:2755;width:30;height:30" coordorigin="6013,2755" coordsize="30,30">
              <v:shape style="position:absolute;left:6013;top:2755;width:30;height:30" coordorigin="6013,2755" coordsize="30,30" path="m6013,2755l6043,2785e" filled="f" stroked="t" strokeweight=".247801pt" strokecolor="#231F20">
                <v:path arrowok="t"/>
              </v:shape>
            </v:group>
            <v:group style="position:absolute;left:6218;top:2755;width:30;height:30" coordorigin="6218,2755" coordsize="30,30">
              <v:shape style="position:absolute;left:6218;top:2755;width:30;height:30" coordorigin="6218,2755" coordsize="30,30" path="m6218,2785l6248,2755e" filled="f" stroked="t" strokeweight=".247801pt" strokecolor="#231F20">
                <v:path arrowok="t"/>
              </v:shape>
            </v:group>
            <v:group style="position:absolute;left:6188;top:2755;width:30;height:30" coordorigin="6188,2755" coordsize="30,30">
              <v:shape style="position:absolute;left:6188;top:2755;width:30;height:30" coordorigin="6188,2755" coordsize="30,30" path="m6188,2755l6218,2785e" filled="f" stroked="t" strokeweight=".247801pt" strokecolor="#231F20">
                <v:path arrowok="t"/>
              </v:shape>
            </v:group>
            <v:group style="position:absolute;left:6387;top:2749;width:36;height:36" coordorigin="6387,2749" coordsize="36,36">
              <v:shape style="position:absolute;left:6387;top:2749;width:36;height:36" coordorigin="6387,2749" coordsize="36,36" path="m6387,2785l6423,2749e" filled="f" stroked="t" strokeweight=".247801pt" strokecolor="#231F20">
                <v:path arrowok="t"/>
              </v:shape>
            </v:group>
            <v:group style="position:absolute;left:6363;top:2749;width:36;height:36" coordorigin="6363,2749" coordsize="36,36">
              <v:shape style="position:absolute;left:6363;top:2749;width:36;height:36" coordorigin="6363,2749" coordsize="36,36" path="m6363,2749l6399,2785e" filled="f" stroked="t" strokeweight=".247801pt" strokecolor="#231F20">
                <v:path arrowok="t"/>
              </v:shape>
            </v:group>
            <v:group style="position:absolute;left:6568;top:2755;width:30;height:30" coordorigin="6568,2755" coordsize="30,30">
              <v:shape style="position:absolute;left:6568;top:2755;width:30;height:30" coordorigin="6568,2755" coordsize="30,30" path="m6568,2785l6598,2755e" filled="f" stroked="t" strokeweight=".247801pt" strokecolor="#231F20">
                <v:path arrowok="t"/>
              </v:shape>
            </v:group>
            <v:group style="position:absolute;left:6538;top:2755;width:30;height:30" coordorigin="6538,2755" coordsize="30,30">
              <v:shape style="position:absolute;left:6538;top:2755;width:30;height:30" coordorigin="6538,2755" coordsize="30,30" path="m6538,2755l6568,2785e" filled="f" stroked="t" strokeweight=".247801pt" strokecolor="#231F20">
                <v:path arrowok="t"/>
              </v:shape>
            </v:group>
            <v:group style="position:absolute;left:6743;top:2755;width:30;height:30" coordorigin="6743,2755" coordsize="30,30">
              <v:shape style="position:absolute;left:6743;top:2755;width:30;height:30" coordorigin="6743,2755" coordsize="30,30" path="m6743,2785l6773,2755e" filled="f" stroked="t" strokeweight=".247801pt" strokecolor="#231F20">
                <v:path arrowok="t"/>
              </v:shape>
            </v:group>
            <v:group style="position:absolute;left:6713;top:2755;width:30;height:30" coordorigin="6713,2755" coordsize="30,30">
              <v:shape style="position:absolute;left:6713;top:2755;width:30;height:30" coordorigin="6713,2755" coordsize="30,30" path="m6713,2755l6743,2785e" filled="f" stroked="t" strokeweight=".247801pt" strokecolor="#231F20">
                <v:path arrowok="t"/>
              </v:shape>
            </v:group>
            <v:group style="position:absolute;left:6918;top:2755;width:30;height:30" coordorigin="6918,2755" coordsize="30,30">
              <v:shape style="position:absolute;left:6918;top:2755;width:30;height:30" coordorigin="6918,2755" coordsize="30,30" path="m6918,2785l6948,2755e" filled="f" stroked="t" strokeweight=".247801pt" strokecolor="#231F20">
                <v:path arrowok="t"/>
              </v:shape>
            </v:group>
            <v:group style="position:absolute;left:6888;top:2755;width:30;height:30" coordorigin="6888,2755" coordsize="30,30">
              <v:shape style="position:absolute;left:6888;top:2755;width:30;height:30" coordorigin="6888,2755" coordsize="30,30" path="m6888,2755l6918,2785e" filled="f" stroked="t" strokeweight=".247801pt" strokecolor="#231F20">
                <v:path arrowok="t"/>
              </v:shape>
            </v:group>
            <v:group style="position:absolute;left:7093;top:2755;width:30;height:30" coordorigin="7093,2755" coordsize="30,30">
              <v:shape style="position:absolute;left:7093;top:2755;width:30;height:30" coordorigin="7093,2755" coordsize="30,30" path="m7093,2785l7123,2755e" filled="f" stroked="t" strokeweight=".247801pt" strokecolor="#231F20">
                <v:path arrowok="t"/>
              </v:shape>
            </v:group>
            <v:group style="position:absolute;left:7063;top:2755;width:30;height:30" coordorigin="7063,2755" coordsize="30,30">
              <v:shape style="position:absolute;left:7063;top:2755;width:30;height:30" coordorigin="7063,2755" coordsize="30,30" path="m7063,2755l7093,2785e" filled="f" stroked="t" strokeweight=".247801pt" strokecolor="#231F20">
                <v:path arrowok="t"/>
              </v:shape>
            </v:group>
            <v:group style="position:absolute;left:7268;top:2755;width:30;height:30" coordorigin="7268,2755" coordsize="30,30">
              <v:shape style="position:absolute;left:7268;top:2755;width:30;height:30" coordorigin="7268,2755" coordsize="30,30" path="m7268,2785l7298,2755e" filled="f" stroked="t" strokeweight=".247801pt" strokecolor="#231F20">
                <v:path arrowok="t"/>
              </v:shape>
            </v:group>
            <v:group style="position:absolute;left:7238;top:2755;width:30;height:30" coordorigin="7238,2755" coordsize="30,30">
              <v:shape style="position:absolute;left:7238;top:2755;width:30;height:30" coordorigin="7238,2755" coordsize="30,30" path="m7238,2755l7268,2785e" filled="f" stroked="t" strokeweight=".247801pt" strokecolor="#231F20">
                <v:path arrowok="t"/>
              </v:shape>
            </v:group>
            <v:group style="position:absolute;left:7443;top:2755;width:30;height:30" coordorigin="7443,2755" coordsize="30,30">
              <v:shape style="position:absolute;left:7443;top:2755;width:30;height:30" coordorigin="7443,2755" coordsize="30,30" path="m7443,2785l7473,2755e" filled="f" stroked="t" strokeweight=".247801pt" strokecolor="#231F20">
                <v:path arrowok="t"/>
              </v:shape>
            </v:group>
            <v:group style="position:absolute;left:7413;top:2755;width:30;height:30" coordorigin="7413,2755" coordsize="30,30">
              <v:shape style="position:absolute;left:7413;top:2755;width:30;height:30" coordorigin="7413,2755" coordsize="30,30" path="m7413,2755l7443,2785e" filled="f" stroked="t" strokeweight=".247801pt" strokecolor="#231F20">
                <v:path arrowok="t"/>
              </v:shape>
            </v:group>
            <v:group style="position:absolute;left:7618;top:2755;width:30;height:30" coordorigin="7618,2755" coordsize="30,30">
              <v:shape style="position:absolute;left:7618;top:2755;width:30;height:30" coordorigin="7618,2755" coordsize="30,30" path="m7618,2785l7648,2755e" filled="f" stroked="t" strokeweight=".247801pt" strokecolor="#231F20">
                <v:path arrowok="t"/>
              </v:shape>
            </v:group>
            <v:group style="position:absolute;left:7588;top:2755;width:30;height:30" coordorigin="7588,2755" coordsize="30,30">
              <v:shape style="position:absolute;left:7588;top:2755;width:30;height:30" coordorigin="7588,2755" coordsize="30,30" path="m7588,2755l7618,2785e" filled="f" stroked="t" strokeweight=".247801pt" strokecolor="#231F20">
                <v:path arrowok="t"/>
              </v:shape>
            </v:group>
            <v:group style="position:absolute;left:7793;top:2755;width:30;height:30" coordorigin="7793,2755" coordsize="30,30">
              <v:shape style="position:absolute;left:7793;top:2755;width:30;height:30" coordorigin="7793,2755" coordsize="30,30" path="m7793,2785l7822,2755e" filled="f" stroked="t" strokeweight=".247801pt" strokecolor="#231F20">
                <v:path arrowok="t"/>
              </v:shape>
            </v:group>
            <v:group style="position:absolute;left:7763;top:2755;width:30;height:30" coordorigin="7763,2755" coordsize="30,30">
              <v:shape style="position:absolute;left:7763;top:2755;width:30;height:30" coordorigin="7763,2755" coordsize="30,30" path="m7763,2755l7793,2785e" filled="f" stroked="t" strokeweight=".247801pt" strokecolor="#231F20">
                <v:path arrowok="t"/>
              </v:shape>
            </v:group>
            <v:group style="position:absolute;left:7968;top:2755;width:30;height:30" coordorigin="7968,2755" coordsize="30,30">
              <v:shape style="position:absolute;left:7968;top:2755;width:30;height:30" coordorigin="7968,2755" coordsize="30,30" path="m7968,2785l7997,2755e" filled="f" stroked="t" strokeweight=".247801pt" strokecolor="#231F20">
                <v:path arrowok="t"/>
              </v:shape>
            </v:group>
            <v:group style="position:absolute;left:7938;top:2755;width:30;height:30" coordorigin="7938,2755" coordsize="30,30">
              <v:shape style="position:absolute;left:7938;top:2755;width:30;height:30" coordorigin="7938,2755" coordsize="30,30" path="m7938,2755l7968,2785e" filled="f" stroked="t" strokeweight=".247801pt" strokecolor="#231F20">
                <v:path arrowok="t"/>
              </v:shape>
            </v:group>
            <v:group style="position:absolute;left:8143;top:2755;width:30;height:30" coordorigin="8143,2755" coordsize="30,30">
              <v:shape style="position:absolute;left:8143;top:2755;width:30;height:30" coordorigin="8143,2755" coordsize="30,30" path="m8143,2785l8172,2755e" filled="f" stroked="t" strokeweight=".247801pt" strokecolor="#231F20">
                <v:path arrowok="t"/>
              </v:shape>
            </v:group>
            <v:group style="position:absolute;left:8113;top:2755;width:30;height:30" coordorigin="8113,2755" coordsize="30,30">
              <v:shape style="position:absolute;left:8113;top:2755;width:30;height:30" coordorigin="8113,2755" coordsize="30,30" path="m8113,2755l8143,2785e" filled="f" stroked="t" strokeweight=".247801pt" strokecolor="#231F20">
                <v:path arrowok="t"/>
              </v:shape>
            </v:group>
            <v:group style="position:absolute;left:8312;top:2749;width:36;height:36" coordorigin="8312,2749" coordsize="36,36">
              <v:shape style="position:absolute;left:8312;top:2749;width:36;height:36" coordorigin="8312,2749" coordsize="36,36" path="m8312,2785l8347,2749e" filled="f" stroked="t" strokeweight=".247801pt" strokecolor="#231F20">
                <v:path arrowok="t"/>
              </v:shape>
            </v:group>
            <v:group style="position:absolute;left:8288;top:2749;width:36;height:36" coordorigin="8288,2749" coordsize="36,36">
              <v:shape style="position:absolute;left:8288;top:2749;width:36;height:36" coordorigin="8288,2749" coordsize="36,36" path="m8288,2749l8324,2785e" filled="f" stroked="t" strokeweight=".247801pt" strokecolor="#231F20">
                <v:path arrowok="t"/>
              </v:shape>
            </v:group>
            <v:group style="position:absolute;left:8463;top:2189;width:30;height:30" coordorigin="8463,2189" coordsize="30,30">
              <v:shape style="position:absolute;left:8463;top:2189;width:30;height:30" coordorigin="8463,2189" coordsize="30,30" path="m8463,2219l8493,2189e" filled="f" stroked="t" strokeweight=".247801pt" strokecolor="#231F20">
                <v:path arrowok="t"/>
              </v:shape>
            </v:group>
            <v:group style="position:absolute;left:8493;top:2189;width:30;height:30" coordorigin="8493,2189" coordsize="30,30">
              <v:shape style="position:absolute;left:8493;top:2189;width:30;height:30" coordorigin="8493,2189" coordsize="30,30" path="m8493,2189l8522,2219e" filled="f" stroked="t" strokeweight=".247801pt" strokecolor="#231F20">
                <v:path arrowok="t"/>
              </v:shape>
            </v:group>
            <v:group style="position:absolute;left:8638;top:2225;width:59;height:59" coordorigin="8638,2225" coordsize="59,59">
              <v:shape style="position:absolute;left:8638;top:2225;width:59;height:59" coordorigin="8638,2225" coordsize="59,59" path="m8638,2284l8697,2225e" filled="f" stroked="t" strokeweight=".247801pt" strokecolor="#231F20">
                <v:path arrowok="t"/>
              </v:shape>
            </v:group>
            <v:group style="position:absolute;left:8638;top:2225;width:59;height:59" coordorigin="8638,2225" coordsize="59,59">
              <v:shape style="position:absolute;left:8638;top:2225;width:59;height:59" coordorigin="8638,2225" coordsize="59,59" path="m8638,2225l8697,2284e" filled="f" stroked="t" strokeweight=".247801pt" strokecolor="#231F20">
                <v:path arrowok="t"/>
              </v:shape>
            </v:group>
            <v:group style="position:absolute;left:8843;top:2755;width:30;height:30" coordorigin="8843,2755" coordsize="30,30">
              <v:shape style="position:absolute;left:8843;top:2755;width:30;height:30" coordorigin="8843,2755" coordsize="30,30" path="m8843,2785l8872,2755e" filled="f" stroked="t" strokeweight=".247801pt" strokecolor="#231F20">
                <v:path arrowok="t"/>
              </v:shape>
            </v:group>
            <v:group style="position:absolute;left:8813;top:2755;width:30;height:30" coordorigin="8813,2755" coordsize="30,30">
              <v:shape style="position:absolute;left:8813;top:2755;width:30;height:30" coordorigin="8813,2755" coordsize="30,30" path="m8813,2755l8842,2785e" filled="f" stroked="t" strokeweight=".247801pt" strokecolor="#231F20">
                <v:path arrowok="t"/>
              </v:shape>
            </v:group>
            <v:group style="position:absolute;left:9017;top:2755;width:30;height:30" coordorigin="9017,2755" coordsize="30,30">
              <v:shape style="position:absolute;left:9017;top:2755;width:30;height:30" coordorigin="9017,2755" coordsize="30,30" path="m9017,2785l9047,2755e" filled="f" stroked="t" strokeweight=".247801pt" strokecolor="#231F20">
                <v:path arrowok="t"/>
              </v:shape>
            </v:group>
            <v:group style="position:absolute;left:8988;top:2755;width:30;height:30" coordorigin="8988,2755" coordsize="30,30">
              <v:shape style="position:absolute;left:8988;top:2755;width:30;height:30" coordorigin="8988,2755" coordsize="30,30" path="m8988,2755l9017,2785e" filled="f" stroked="t" strokeweight=".247801pt" strokecolor="#231F20">
                <v:path arrowok="t"/>
              </v:shape>
            </v:group>
            <v:group style="position:absolute;left:9192;top:2755;width:30;height:30" coordorigin="9192,2755" coordsize="30,30">
              <v:shape style="position:absolute;left:9192;top:2755;width:30;height:30" coordorigin="9192,2755" coordsize="30,30" path="m9192,2785l9222,2755e" filled="f" stroked="t" strokeweight=".247801pt" strokecolor="#231F20">
                <v:path arrowok="t"/>
              </v:shape>
            </v:group>
            <v:group style="position:absolute;left:9163;top:2755;width:30;height:30" coordorigin="9163,2755" coordsize="30,30">
              <v:shape style="position:absolute;left:9163;top:2755;width:30;height:30" coordorigin="9163,2755" coordsize="30,30" path="m9163,2755l9192,2785e" filled="f" stroked="t" strokeweight=".247801pt" strokecolor="#231F20">
                <v:path arrowok="t"/>
              </v:shape>
            </v:group>
            <v:group style="position:absolute;left:9367;top:2755;width:30;height:30" coordorigin="9367,2755" coordsize="30,30">
              <v:shape style="position:absolute;left:9367;top:2755;width:30;height:30" coordorigin="9367,2755" coordsize="30,30" path="m9367,2785l9397,2755e" filled="f" stroked="t" strokeweight=".247801pt" strokecolor="#231F20">
                <v:path arrowok="t"/>
              </v:shape>
            </v:group>
            <v:group style="position:absolute;left:9338;top:2755;width:30;height:30" coordorigin="9338,2755" coordsize="30,30">
              <v:shape style="position:absolute;left:9338;top:2755;width:30;height:30" coordorigin="9338,2755" coordsize="30,30" path="m9338,2755l9367,2785e" filled="f" stroked="t" strokeweight=".247801pt" strokecolor="#231F20">
                <v:path arrowok="t"/>
              </v:shape>
            </v:group>
            <v:group style="position:absolute;left:9542;top:2755;width:30;height:30" coordorigin="9542,2755" coordsize="30,30">
              <v:shape style="position:absolute;left:9542;top:2755;width:30;height:30" coordorigin="9542,2755" coordsize="30,30" path="m9542,2785l9572,2755e" filled="f" stroked="t" strokeweight=".247801pt" strokecolor="#231F20">
                <v:path arrowok="t"/>
              </v:shape>
            </v:group>
            <v:group style="position:absolute;left:9513;top:2755;width:30;height:30" coordorigin="9513,2755" coordsize="30,30">
              <v:shape style="position:absolute;left:9513;top:2755;width:30;height:30" coordorigin="9513,2755" coordsize="30,30" path="m9513,2755l9542,2785e" filled="f" stroked="t" strokeweight=".247801pt" strokecolor="#231F20">
                <v:path arrowok="t"/>
              </v:shape>
            </v:group>
            <v:group style="position:absolute;left:9717;top:2755;width:30;height:30" coordorigin="9717,2755" coordsize="30,30">
              <v:shape style="position:absolute;left:9717;top:2755;width:30;height:30" coordorigin="9717,2755" coordsize="30,30" path="m9717,2785l9747,2755e" filled="f" stroked="t" strokeweight=".247801pt" strokecolor="#231F20">
                <v:path arrowok="t"/>
              </v:shape>
            </v:group>
            <v:group style="position:absolute;left:9688;top:2755;width:30;height:30" coordorigin="9688,2755" coordsize="30,30">
              <v:shape style="position:absolute;left:9688;top:2755;width:30;height:30" coordorigin="9688,2755" coordsize="30,30" path="m9688,2755l9717,2785e" filled="f" stroked="t" strokeweight=".247801pt" strokecolor="#231F20">
                <v:path arrowok="t"/>
              </v:shape>
            </v:group>
            <v:group style="position:absolute;left:9892;top:2755;width:30;height:30" coordorigin="9892,2755" coordsize="30,30">
              <v:shape style="position:absolute;left:9892;top:2755;width:30;height:30" coordorigin="9892,2755" coordsize="30,30" path="m9892,2785l9922,2755e" filled="f" stroked="t" strokeweight=".247801pt" strokecolor="#231F20">
                <v:path arrowok="t"/>
              </v:shape>
            </v:group>
            <v:group style="position:absolute;left:9863;top:2755;width:30;height:30" coordorigin="9863,2755" coordsize="30,30">
              <v:shape style="position:absolute;left:9863;top:2755;width:30;height:30" coordorigin="9863,2755" coordsize="30,30" path="m9863,2755l9892,2785e" filled="f" stroked="t" strokeweight=".247801pt" strokecolor="#231F20">
                <v:path arrowok="t"/>
              </v:shape>
            </v:group>
            <v:group style="position:absolute;left:10037;top:2243;width:59;height:59" coordorigin="10037,2243" coordsize="59,59">
              <v:shape style="position:absolute;left:10037;top:2243;width:59;height:59" coordorigin="10037,2243" coordsize="59,59" path="m10037,2302l10097,2243e" filled="f" stroked="t" strokeweight=".247801pt" strokecolor="#231F20">
                <v:path arrowok="t"/>
              </v:shape>
            </v:group>
            <v:group style="position:absolute;left:10037;top:2243;width:59;height:59" coordorigin="10037,2243" coordsize="59,59">
              <v:shape style="position:absolute;left:10037;top:2243;width:59;height:59" coordorigin="10037,2243" coordsize="59,59" path="m10037,2243l10097,2302e" filled="f" stroked="t" strokeweight=".247801pt" strokecolor="#231F20">
                <v:path arrowok="t"/>
              </v:shape>
            </v:group>
            <v:group style="position:absolute;left:10242;top:2755;width:30;height:30" coordorigin="10242,2755" coordsize="30,30">
              <v:shape style="position:absolute;left:10242;top:2755;width:30;height:30" coordorigin="10242,2755" coordsize="30,30" path="m10242,2785l10272,2755e" filled="f" stroked="t" strokeweight=".247801pt" strokecolor="#231F20">
                <v:path arrowok="t"/>
              </v:shape>
            </v:group>
            <v:group style="position:absolute;left:10212;top:2755;width:30;height:30" coordorigin="10212,2755" coordsize="30,30">
              <v:shape style="position:absolute;left:10212;top:2755;width:30;height:30" coordorigin="10212,2755" coordsize="30,30" path="m10212,2755l10242,2785e" filled="f" stroked="t" strokeweight=".247801pt" strokecolor="#231F20">
                <v:path arrowok="t"/>
              </v:shape>
            </v:group>
            <v:group style="position:absolute;left:10417;top:2755;width:30;height:30" coordorigin="10417,2755" coordsize="30,30">
              <v:shape style="position:absolute;left:10417;top:2755;width:30;height:30" coordorigin="10417,2755" coordsize="30,30" path="m10417,2785l10447,2755e" filled="f" stroked="t" strokeweight=".247801pt" strokecolor="#231F20">
                <v:path arrowok="t"/>
              </v:shape>
            </v:group>
            <v:group style="position:absolute;left:10387;top:2755;width:30;height:30" coordorigin="10387,2755" coordsize="30,30">
              <v:shape style="position:absolute;left:10387;top:2755;width:30;height:30" coordorigin="10387,2755" coordsize="30,30" path="m10387,2755l10417,2785e" filled="f" stroked="t" strokeweight=".247801pt" strokecolor="#231F20">
                <v:path arrowok="t"/>
              </v:shape>
            </v:group>
            <v:group style="position:absolute;left:10586;top:2749;width:36;height:36" coordorigin="10586,2749" coordsize="36,36">
              <v:shape style="position:absolute;left:10586;top:2749;width:36;height:36" coordorigin="10586,2749" coordsize="36,36" path="m10586,2785l10622,2749e" filled="f" stroked="t" strokeweight=".247801pt" strokecolor="#231F20">
                <v:path arrowok="t"/>
              </v:shape>
            </v:group>
            <v:group style="position:absolute;left:10562;top:2749;width:36;height:36" coordorigin="10562,2749" coordsize="36,36">
              <v:shape style="position:absolute;left:10562;top:2749;width:36;height:36" coordorigin="10562,2749" coordsize="36,36" path="m10562,2749l10598,2785e" filled="f" stroked="t" strokeweight=".247801pt" strokecolor="#231F20">
                <v:path arrowok="t"/>
              </v:shape>
            </v:group>
            <v:group style="position:absolute;left:10767;top:2755;width:30;height:30" coordorigin="10767,2755" coordsize="30,30">
              <v:shape style="position:absolute;left:10767;top:2755;width:30;height:30" coordorigin="10767,2755" coordsize="30,30" path="m10767,2785l10797,2755e" filled="f" stroked="t" strokeweight=".247801pt" strokecolor="#231F20">
                <v:path arrowok="t"/>
              </v:shape>
            </v:group>
            <v:group style="position:absolute;left:10737;top:2755;width:30;height:30" coordorigin="10737,2755" coordsize="30,30">
              <v:shape style="position:absolute;left:10737;top:2755;width:30;height:30" coordorigin="10737,2755" coordsize="30,30" path="m10737,2755l10767,2785e" filled="f" stroked="t" strokeweight=".247801pt" strokecolor="#231F20">
                <v:path arrowok="t"/>
              </v:shape>
            </v:group>
            <v:group style="position:absolute;left:10942;top:2755;width:30;height:30" coordorigin="10942,2755" coordsize="30,30">
              <v:shape style="position:absolute;left:10942;top:2755;width:30;height:30" coordorigin="10942,2755" coordsize="30,30" path="m10942,2785l10972,2755e" filled="f" stroked="t" strokeweight=".247801pt" strokecolor="#231F20">
                <v:path arrowok="t"/>
              </v:shape>
            </v:group>
            <v:group style="position:absolute;left:10912;top:2755;width:30;height:30" coordorigin="10912,2755" coordsize="30,30">
              <v:shape style="position:absolute;left:10912;top:2755;width:30;height:30" coordorigin="10912,2755" coordsize="30,30" path="m10912,2755l10942,2785e" filled="f" stroked="t" strokeweight=".247801pt" strokecolor="#231F20">
                <v:path arrowok="t"/>
              </v:shape>
            </v:group>
            <v:group style="position:absolute;left:11117;top:2755;width:30;height:30" coordorigin="11117,2755" coordsize="30,30">
              <v:shape style="position:absolute;left:11117;top:2755;width:30;height:30" coordorigin="11117,2755" coordsize="30,30" path="m11117,2785l11147,2755e" filled="f" stroked="t" strokeweight=".247801pt" strokecolor="#231F20">
                <v:path arrowok="t"/>
              </v:shape>
            </v:group>
            <v:group style="position:absolute;left:11087;top:2755;width:30;height:30" coordorigin="11087,2755" coordsize="30,30">
              <v:shape style="position:absolute;left:11087;top:2755;width:30;height:30" coordorigin="11087,2755" coordsize="30,30" path="m11087,2755l11117,2785e" filled="f" stroked="t" strokeweight=".247801pt" strokecolor="#231F20">
                <v:path arrowok="t"/>
              </v:shape>
            </v:group>
            <v:group style="position:absolute;left:11292;top:2755;width:30;height:30" coordorigin="11292,2755" coordsize="30,30">
              <v:shape style="position:absolute;left:11292;top:2755;width:30;height:30" coordorigin="11292,2755" coordsize="30,30" path="m11292,2785l11322,2755e" filled="f" stroked="t" strokeweight=".247801pt" strokecolor="#231F20">
                <v:path arrowok="t"/>
              </v:shape>
            </v:group>
            <v:group style="position:absolute;left:11262;top:2755;width:30;height:30" coordorigin="11262,2755" coordsize="30,30">
              <v:shape style="position:absolute;left:11262;top:2755;width:30;height:30" coordorigin="11262,2755" coordsize="30,30" path="m11262,2755l11292,2785e" filled="f" stroked="t" strokeweight=".247801pt" strokecolor="#231F20">
                <v:path arrowok="t"/>
              </v:shape>
            </v:group>
            <v:group style="position:absolute;left:1844;top:2189;width:9448;height:595" coordorigin="1844,2189" coordsize="9448,595">
              <v:shape style="position:absolute;left:1844;top:2189;width:9448;height:595" coordorigin="1844,2189" coordsize="9448,595" path="m1844,2189l2194,2189,2369,2785,2544,2189,3069,2189,3244,2785,3419,2189,3944,2189,4119,2785,4294,2189,4469,2189,4643,2785,4818,2785,4993,2189,8318,2189,8493,2785,8668,2785,8843,2189,9892,2189,10067,2785,10242,2189,11292,2189e" filled="f" stroked="t" strokeweight=".495602pt" strokecolor="#231F20">
                <v:path arrowok="t"/>
                <v:stroke dashstyle="longDash"/>
              </v:shape>
              <v:shape style="position:absolute;left:1635;top:2131;width:251;height:786" type="#_x0000_t75">
                <v:imagedata r:id="rId62" o:title=""/>
              </v:shape>
            </v:group>
            <v:group style="position:absolute;left:1989;top:2189;width:59;height:30" coordorigin="1989,2189" coordsize="59,30">
              <v:shape style="position:absolute;left:1989;top:2189;width:59;height:30" coordorigin="1989,2189" coordsize="59,30" path="m2004,2189l1989,2219,2049,2219,2034,2189e" filled="f" stroked="t" strokeweight=".247801pt" strokecolor="#231F20">
                <v:path arrowok="t"/>
              </v:shape>
            </v:group>
            <v:group style="position:absolute;left:2164;top:2189;width:59;height:30" coordorigin="2164,2189" coordsize="59,30">
              <v:shape style="position:absolute;left:2164;top:2189;width:59;height:30" coordorigin="2164,2189" coordsize="59,30" path="m2179,2189l2164,2219,2224,2219,2209,2189e" filled="f" stroked="t" strokeweight=".247801pt" strokecolor="#231F20">
                <v:path arrowok="t"/>
              </v:shape>
            </v:group>
            <v:group style="position:absolute;left:2354;top:2755;width:15;height:30" coordorigin="2354,2755" coordsize="15,30">
              <v:shape style="position:absolute;left:2354;top:2755;width:15;height:30" coordorigin="2354,2755" coordsize="15,30" path="m2369,2755l2354,2785e" filled="f" stroked="t" strokeweight=".247801pt" strokecolor="#231F20">
                <v:path arrowok="t"/>
              </v:shape>
            </v:group>
            <v:group style="position:absolute;left:2369;top:2755;width:15;height:30" coordorigin="2369,2755" coordsize="15,30">
              <v:shape style="position:absolute;left:2369;top:2755;width:15;height:30" coordorigin="2369,2755" coordsize="15,30" path="m2384,2785l2369,2755e" filled="f" stroked="t" strokeweight=".247801pt" strokecolor="#231F20">
                <v:path arrowok="t"/>
              </v:shape>
            </v:group>
            <v:group style="position:absolute;left:2514;top:2189;width:59;height:30" coordorigin="2514,2189" coordsize="59,30">
              <v:shape style="position:absolute;left:2514;top:2189;width:59;height:30" coordorigin="2514,2189" coordsize="59,30" path="m2529,2189l2514,2219,2574,2219,2559,2189e" filled="f" stroked="t" strokeweight=".247801pt" strokecolor="#231F20">
                <v:path arrowok="t"/>
              </v:shape>
            </v:group>
            <v:group style="position:absolute;left:2689;top:2189;width:59;height:30" coordorigin="2689,2189" coordsize="59,30">
              <v:shape style="position:absolute;left:2689;top:2189;width:59;height:30" coordorigin="2689,2189" coordsize="59,30" path="m2704,2189l2689,2219,2749,2219,2734,2189e" filled="f" stroked="t" strokeweight=".247801pt" strokecolor="#231F20">
                <v:path arrowok="t"/>
              </v:shape>
            </v:group>
            <v:group style="position:absolute;left:2864;top:2189;width:59;height:30" coordorigin="2864,2189" coordsize="59,30">
              <v:shape style="position:absolute;left:2864;top:2189;width:59;height:30" coordorigin="2864,2189" coordsize="59,30" path="m2879,2189l2864,2219,2924,2219,2909,2189e" filled="f" stroked="t" strokeweight=".247801pt" strokecolor="#231F20">
                <v:path arrowok="t"/>
              </v:shape>
            </v:group>
            <v:group style="position:absolute;left:3039;top:2189;width:59;height:30" coordorigin="3039,2189" coordsize="59,30">
              <v:shape style="position:absolute;left:3039;top:2189;width:59;height:30" coordorigin="3039,2189" coordsize="59,30" path="m3054,2189l3039,2219,3099,2219,3084,2189e" filled="f" stroked="t" strokeweight=".247801pt" strokecolor="#231F20">
                <v:path arrowok="t"/>
              </v:shape>
            </v:group>
            <v:group style="position:absolute;left:3229;top:2755;width:15;height:30" coordorigin="3229,2755" coordsize="15,30">
              <v:shape style="position:absolute;left:3229;top:2755;width:15;height:30" coordorigin="3229,2755" coordsize="15,30" path="m3244,2755l3229,2785e" filled="f" stroked="t" strokeweight=".247801pt" strokecolor="#231F20">
                <v:path arrowok="t"/>
              </v:shape>
            </v:group>
            <v:group style="position:absolute;left:3244;top:2755;width:15;height:30" coordorigin="3244,2755" coordsize="15,30">
              <v:shape style="position:absolute;left:3244;top:2755;width:15;height:30" coordorigin="3244,2755" coordsize="15,30" path="m3259,2785l3244,2755e" filled="f" stroked="t" strokeweight=".247801pt" strokecolor="#231F20">
                <v:path arrowok="t"/>
              </v:shape>
            </v:group>
            <v:group style="position:absolute;left:3389;top:2189;width:59;height:30" coordorigin="3389,2189" coordsize="59,30">
              <v:shape style="position:absolute;left:3389;top:2189;width:59;height:30" coordorigin="3389,2189" coordsize="59,30" path="m3404,2189l3389,2219,3449,2219,3434,2189e" filled="f" stroked="t" strokeweight=".247801pt" strokecolor="#231F20">
                <v:path arrowok="t"/>
              </v:shape>
            </v:group>
            <v:group style="position:absolute;left:3564;top:2189;width:59;height:30" coordorigin="3564,2189" coordsize="59,30">
              <v:shape style="position:absolute;left:3564;top:2189;width:59;height:30" coordorigin="3564,2189" coordsize="59,30" path="m3579,2189l3564,2219,3623,2219,3609,2189e" filled="f" stroked="t" strokeweight=".247801pt" strokecolor="#231F20">
                <v:path arrowok="t"/>
              </v:shape>
            </v:group>
            <v:group style="position:absolute;left:3739;top:2189;width:59;height:30" coordorigin="3739,2189" coordsize="59,30">
              <v:shape style="position:absolute;left:3739;top:2189;width:59;height:30" coordorigin="3739,2189" coordsize="59,30" path="m3754,2189l3739,2219,3798,2219,3784,2189e" filled="f" stroked="t" strokeweight=".247801pt" strokecolor="#231F20">
                <v:path arrowok="t"/>
              </v:shape>
            </v:group>
            <v:group style="position:absolute;left:3914;top:2189;width:59;height:30" coordorigin="3914,2189" coordsize="59,30">
              <v:shape style="position:absolute;left:3914;top:2189;width:59;height:30" coordorigin="3914,2189" coordsize="59,30" path="m3929,2189l3914,2219,3973,2219,3959,2189e" filled="f" stroked="t" strokeweight=".247801pt" strokecolor="#231F20">
                <v:path arrowok="t"/>
              </v:shape>
            </v:group>
            <v:group style="position:absolute;left:4104;top:2755;width:15;height:30" coordorigin="4104,2755" coordsize="15,30">
              <v:shape style="position:absolute;left:4104;top:2755;width:15;height:30" coordorigin="4104,2755" coordsize="15,30" path="m4119,2755l4104,2785e" filled="f" stroked="t" strokeweight=".247801pt" strokecolor="#231F20">
                <v:path arrowok="t"/>
              </v:shape>
            </v:group>
            <v:group style="position:absolute;left:4119;top:2755;width:15;height:30" coordorigin="4119,2755" coordsize="15,30">
              <v:shape style="position:absolute;left:4119;top:2755;width:15;height:30" coordorigin="4119,2755" coordsize="15,30" path="m4133,2785l4119,2755e" filled="f" stroked="t" strokeweight=".247801pt" strokecolor="#231F20">
                <v:path arrowok="t"/>
              </v:shape>
            </v:group>
            <v:group style="position:absolute;left:4264;top:2189;width:59;height:30" coordorigin="4264,2189" coordsize="59,30">
              <v:shape style="position:absolute;left:4264;top:2189;width:59;height:30" coordorigin="4264,2189" coordsize="59,30" path="m4279,2189l4264,2219,4323,2219,4308,2189e" filled="f" stroked="t" strokeweight=".247801pt" strokecolor="#231F20">
                <v:path arrowok="t"/>
              </v:shape>
            </v:group>
            <v:group style="position:absolute;left:4439;top:2189;width:59;height:30" coordorigin="4439,2189" coordsize="59,30">
              <v:shape style="position:absolute;left:4439;top:2189;width:59;height:30" coordorigin="4439,2189" coordsize="59,30" path="m4454,2189l4439,2219,4498,2219,4483,2189e" filled="f" stroked="t" strokeweight=".247801pt" strokecolor="#231F20">
                <v:path arrowok="t"/>
              </v:shape>
            </v:group>
            <v:group style="position:absolute;left:4629;top:2755;width:15;height:30" coordorigin="4629,2755" coordsize="15,30">
              <v:shape style="position:absolute;left:4629;top:2755;width:15;height:30" coordorigin="4629,2755" coordsize="15,30" path="m4643,2755l4629,2785e" filled="f" stroked="t" strokeweight=".247801pt" strokecolor="#231F20">
                <v:path arrowok="t"/>
              </v:shape>
            </v:group>
            <v:group style="position:absolute;left:4643;top:2755;width:15;height:30" coordorigin="4643,2755" coordsize="15,30">
              <v:shape style="position:absolute;left:4643;top:2755;width:15;height:30" coordorigin="4643,2755" coordsize="15,30" path="m4658,2785l4643,2755e" filled="f" stroked="t" strokeweight=".247801pt" strokecolor="#231F20">
                <v:path arrowok="t"/>
              </v:shape>
            </v:group>
            <v:group style="position:absolute;left:4804;top:2755;width:15;height:30" coordorigin="4804,2755" coordsize="15,30">
              <v:shape style="position:absolute;left:4804;top:2755;width:15;height:30" coordorigin="4804,2755" coordsize="15,30" path="m4818,2755l4804,2785e" filled="f" stroked="t" strokeweight=".247801pt" strokecolor="#231F20">
                <v:path arrowok="t"/>
              </v:shape>
            </v:group>
            <v:group style="position:absolute;left:4818;top:2755;width:15;height:30" coordorigin="4818,2755" coordsize="15,30">
              <v:shape style="position:absolute;left:4818;top:2755;width:15;height:30" coordorigin="4818,2755" coordsize="15,30" path="m4833,2785l4818,2755e" filled="f" stroked="t" strokeweight=".247801pt" strokecolor="#231F20">
                <v:path arrowok="t"/>
              </v:shape>
            </v:group>
            <v:group style="position:absolute;left:4964;top:2189;width:59;height:30" coordorigin="4964,2189" coordsize="59,30">
              <v:shape style="position:absolute;left:4964;top:2189;width:59;height:30" coordorigin="4964,2189" coordsize="59,30" path="m4979,2189l4964,2219,5023,2219,5008,2189e" filled="f" stroked="t" strokeweight=".247801pt" strokecolor="#231F20">
                <v:path arrowok="t"/>
              </v:shape>
            </v:group>
            <v:group style="position:absolute;left:5139;top:2189;width:59;height:30" coordorigin="5139,2189" coordsize="59,30">
              <v:shape style="position:absolute;left:5139;top:2189;width:59;height:30" coordorigin="5139,2189" coordsize="59,30" path="m5154,2189l5139,2219,5198,2219,5183,2189e" filled="f" stroked="t" strokeweight=".247801pt" strokecolor="#231F20">
                <v:path arrowok="t"/>
              </v:shape>
            </v:group>
            <v:group style="position:absolute;left:5314;top:2189;width:59;height:30" coordorigin="5314,2189" coordsize="59,30">
              <v:shape style="position:absolute;left:5314;top:2189;width:59;height:30" coordorigin="5314,2189" coordsize="59,30" path="m5328,2189l5314,2219,5373,2219,5358,2189e" filled="f" stroked="t" strokeweight=".247801pt" strokecolor="#231F20">
                <v:path arrowok="t"/>
              </v:shape>
            </v:group>
            <v:group style="position:absolute;left:5489;top:2189;width:59;height:30" coordorigin="5489,2189" coordsize="59,30">
              <v:shape style="position:absolute;left:5489;top:2189;width:59;height:30" coordorigin="5489,2189" coordsize="59,30" path="m5503,2189l5489,2219,5548,2219,5533,2189e" filled="f" stroked="t" strokeweight=".247801pt" strokecolor="#231F20">
                <v:path arrowok="t"/>
              </v:shape>
            </v:group>
            <v:group style="position:absolute;left:5664;top:2189;width:59;height:30" coordorigin="5664,2189" coordsize="59,30">
              <v:shape style="position:absolute;left:5664;top:2189;width:59;height:30" coordorigin="5664,2189" coordsize="59,30" path="m5678,2189l5664,2219,5723,2219,5708,2189e" filled="f" stroked="t" strokeweight=".247801pt" strokecolor="#231F20">
                <v:path arrowok="t"/>
              </v:shape>
            </v:group>
            <v:group style="position:absolute;left:5838;top:2189;width:59;height:30" coordorigin="5838,2189" coordsize="59,30">
              <v:shape style="position:absolute;left:5838;top:2189;width:59;height:30" coordorigin="5838,2189" coordsize="59,30" path="m5853,2189l5838,2219,5898,2219,5883,2189e" filled="f" stroked="t" strokeweight=".247801pt" strokecolor="#231F20">
                <v:path arrowok="t"/>
              </v:shape>
            </v:group>
            <v:group style="position:absolute;left:6013;top:2189;width:59;height:30" coordorigin="6013,2189" coordsize="59,30">
              <v:shape style="position:absolute;left:6013;top:2189;width:59;height:30" coordorigin="6013,2189" coordsize="59,30" path="m6028,2189l6013,2219,6073,2219,6058,2189e" filled="f" stroked="t" strokeweight=".247801pt" strokecolor="#231F20">
                <v:path arrowok="t"/>
              </v:shape>
            </v:group>
            <v:group style="position:absolute;left:6188;top:2189;width:59;height:30" coordorigin="6188,2189" coordsize="59,30">
              <v:shape style="position:absolute;left:6188;top:2189;width:59;height:30" coordorigin="6188,2189" coordsize="59,30" path="m6203,2189l6188,2219,6248,2219,6233,2189e" filled="f" stroked="t" strokeweight=".247801pt" strokecolor="#231F20">
                <v:path arrowok="t"/>
              </v:shape>
            </v:group>
            <v:group style="position:absolute;left:6363;top:2189;width:59;height:30" coordorigin="6363,2189" coordsize="59,30">
              <v:shape style="position:absolute;left:6363;top:2189;width:59;height:30" coordorigin="6363,2189" coordsize="59,30" path="m6378,2189l6363,2219,6423,2219,6408,2189e" filled="f" stroked="t" strokeweight=".247801pt" strokecolor="#231F20">
                <v:path arrowok="t"/>
              </v:shape>
            </v:group>
            <v:group style="position:absolute;left:6538;top:2189;width:59;height:30" coordorigin="6538,2189" coordsize="59,30">
              <v:shape style="position:absolute;left:6538;top:2189;width:59;height:30" coordorigin="6538,2189" coordsize="59,30" path="m6553,2189l6538,2219,6598,2219,6583,2189e" filled="f" stroked="t" strokeweight=".247801pt" strokecolor="#231F20">
                <v:path arrowok="t"/>
              </v:shape>
            </v:group>
            <v:group style="position:absolute;left:6713;top:2189;width:59;height:30" coordorigin="6713,2189" coordsize="59,30">
              <v:shape style="position:absolute;left:6713;top:2189;width:59;height:30" coordorigin="6713,2189" coordsize="59,30" path="m6728,2189l6713,2219,6773,2219,6758,2189e" filled="f" stroked="t" strokeweight=".247801pt" strokecolor="#231F20">
                <v:path arrowok="t"/>
              </v:shape>
            </v:group>
            <v:group style="position:absolute;left:6888;top:2189;width:59;height:30" coordorigin="6888,2189" coordsize="59,30">
              <v:shape style="position:absolute;left:6888;top:2189;width:59;height:30" coordorigin="6888,2189" coordsize="59,30" path="m6903,2189l6888,2219,6948,2219,6933,2189e" filled="f" stroked="t" strokeweight=".247801pt" strokecolor="#231F20">
                <v:path arrowok="t"/>
              </v:shape>
            </v:group>
            <v:group style="position:absolute;left:7063;top:2189;width:59;height:30" coordorigin="7063,2189" coordsize="59,30">
              <v:shape style="position:absolute;left:7063;top:2189;width:59;height:30" coordorigin="7063,2189" coordsize="59,30" path="m7078,2189l7063,2219,7123,2219,7108,2189e" filled="f" stroked="t" strokeweight=".247801pt" strokecolor="#231F20">
                <v:path arrowok="t"/>
              </v:shape>
            </v:group>
            <v:group style="position:absolute;left:7238;top:2189;width:59;height:30" coordorigin="7238,2189" coordsize="59,30">
              <v:shape style="position:absolute;left:7238;top:2189;width:59;height:30" coordorigin="7238,2189" coordsize="59,30" path="m7253,2189l7238,2219,7298,2219,7283,2189e" filled="f" stroked="t" strokeweight=".247801pt" strokecolor="#231F20">
                <v:path arrowok="t"/>
              </v:shape>
            </v:group>
            <v:group style="position:absolute;left:7413;top:2189;width:59;height:30" coordorigin="7413,2189" coordsize="59,30">
              <v:shape style="position:absolute;left:7413;top:2189;width:59;height:30" coordorigin="7413,2189" coordsize="59,30" path="m7428,2189l7413,2219,7473,2219,7458,2189e" filled="f" stroked="t" strokeweight=".247801pt" strokecolor="#231F20">
                <v:path arrowok="t"/>
              </v:shape>
            </v:group>
            <v:group style="position:absolute;left:7588;top:2189;width:59;height:30" coordorigin="7588,2189" coordsize="59,30">
              <v:shape style="position:absolute;left:7588;top:2189;width:59;height:30" coordorigin="7588,2189" coordsize="59,30" path="m7603,2189l7588,2219,7648,2219,7633,2189e" filled="f" stroked="t" strokeweight=".247801pt" strokecolor="#231F20">
                <v:path arrowok="t"/>
              </v:shape>
            </v:group>
            <v:group style="position:absolute;left:7763;top:2189;width:59;height:30" coordorigin="7763,2189" coordsize="59,30">
              <v:shape style="position:absolute;left:7763;top:2189;width:59;height:30" coordorigin="7763,2189" coordsize="59,30" path="m7778,2189l7763,2219,7822,2219,7808,2189e" filled="f" stroked="t" strokeweight=".247801pt" strokecolor="#231F20">
                <v:path arrowok="t"/>
              </v:shape>
            </v:group>
            <v:group style="position:absolute;left:7938;top:2189;width:59;height:30" coordorigin="7938,2189" coordsize="59,30">
              <v:shape style="position:absolute;left:7938;top:2189;width:59;height:30" coordorigin="7938,2189" coordsize="59,30" path="m7953,2189l7938,2219,7997,2219,7983,2189e" filled="f" stroked="t" strokeweight=".247801pt" strokecolor="#231F20">
                <v:path arrowok="t"/>
              </v:shape>
            </v:group>
            <v:group style="position:absolute;left:8113;top:2189;width:59;height:30" coordorigin="8113,2189" coordsize="59,30">
              <v:shape style="position:absolute;left:8113;top:2189;width:59;height:30" coordorigin="8113,2189" coordsize="59,30" path="m8128,2189l8113,2219,8172,2219,8158,2189e" filled="f" stroked="t" strokeweight=".247801pt" strokecolor="#231F20">
                <v:path arrowok="t"/>
              </v:shape>
            </v:group>
            <v:group style="position:absolute;left:8288;top:2189;width:59;height:30" coordorigin="8288,2189" coordsize="59,30">
              <v:shape style="position:absolute;left:8288;top:2189;width:59;height:30" coordorigin="8288,2189" coordsize="59,30" path="m8303,2189l8288,2219,8347,2219,8332,2189e" filled="f" stroked="t" strokeweight=".247801pt" strokecolor="#231F20">
                <v:path arrowok="t"/>
              </v:shape>
            </v:group>
            <v:group style="position:absolute;left:8478;top:2755;width:15;height:30" coordorigin="8478,2755" coordsize="15,30">
              <v:shape style="position:absolute;left:8478;top:2755;width:15;height:30" coordorigin="8478,2755" coordsize="15,30" path="m8493,2755l8478,2785e" filled="f" stroked="t" strokeweight=".247801pt" strokecolor="#231F20">
                <v:path arrowok="t"/>
              </v:shape>
            </v:group>
            <v:group style="position:absolute;left:8493;top:2755;width:15;height:30" coordorigin="8493,2755" coordsize="15,30">
              <v:shape style="position:absolute;left:8493;top:2755;width:15;height:30" coordorigin="8493,2755" coordsize="15,30" path="m8507,2785l8493,2755e" filled="f" stroked="t" strokeweight=".247801pt" strokecolor="#231F20">
                <v:path arrowok="t"/>
              </v:shape>
            </v:group>
            <v:group style="position:absolute;left:8653;top:2755;width:15;height:30" coordorigin="8653,2755" coordsize="15,30">
              <v:shape style="position:absolute;left:8653;top:2755;width:15;height:30" coordorigin="8653,2755" coordsize="15,30" path="m8668,2755l8653,2785e" filled="f" stroked="t" strokeweight=".247801pt" strokecolor="#231F20">
                <v:path arrowok="t"/>
              </v:shape>
            </v:group>
            <v:group style="position:absolute;left:8668;top:2755;width:15;height:30" coordorigin="8668,2755" coordsize="15,30">
              <v:shape style="position:absolute;left:8668;top:2755;width:15;height:30" coordorigin="8668,2755" coordsize="15,30" path="m8682,2785l8668,2755e" filled="f" stroked="t" strokeweight=".247801pt" strokecolor="#231F20">
                <v:path arrowok="t"/>
              </v:shape>
            </v:group>
            <v:group style="position:absolute;left:8813;top:2189;width:59;height:30" coordorigin="8813,2189" coordsize="59,30">
              <v:shape style="position:absolute;left:8813;top:2189;width:59;height:30" coordorigin="8813,2189" coordsize="59,30" path="m8828,2189l8813,2219,8872,2219,8857,2189e" filled="f" stroked="t" strokeweight=".247801pt" strokecolor="#231F20">
                <v:path arrowok="t"/>
              </v:shape>
            </v:group>
            <v:group style="position:absolute;left:8988;top:2189;width:59;height:30" coordorigin="8988,2189" coordsize="59,30">
              <v:shape style="position:absolute;left:8988;top:2189;width:59;height:30" coordorigin="8988,2189" coordsize="59,30" path="m9003,2189l8988,2219,9047,2219,9032,2189e" filled="f" stroked="t" strokeweight=".247801pt" strokecolor="#231F20">
                <v:path arrowok="t"/>
              </v:shape>
            </v:group>
            <v:group style="position:absolute;left:9163;top:2189;width:59;height:30" coordorigin="9163,2189" coordsize="59,30">
              <v:shape style="position:absolute;left:9163;top:2189;width:59;height:30" coordorigin="9163,2189" coordsize="59,30" path="m9178,2189l9163,2219,9222,2219,9207,2189e" filled="f" stroked="t" strokeweight=".247801pt" strokecolor="#231F20">
                <v:path arrowok="t"/>
              </v:shape>
            </v:group>
            <v:group style="position:absolute;left:9338;top:2189;width:59;height:30" coordorigin="9338,2189" coordsize="59,30">
              <v:shape style="position:absolute;left:9338;top:2189;width:59;height:30" coordorigin="9338,2189" coordsize="59,30" path="m9353,2189l9338,2219,9397,2219,9382,2189e" filled="f" stroked="t" strokeweight=".247801pt" strokecolor="#231F20">
                <v:path arrowok="t"/>
              </v:shape>
            </v:group>
            <v:group style="position:absolute;left:9513;top:2189;width:59;height:30" coordorigin="9513,2189" coordsize="59,30">
              <v:shape style="position:absolute;left:9513;top:2189;width:59;height:30" coordorigin="9513,2189" coordsize="59,30" path="m9527,2189l9513,2219,9572,2219,9557,2189e" filled="f" stroked="t" strokeweight=".247801pt" strokecolor="#231F20">
                <v:path arrowok="t"/>
              </v:shape>
            </v:group>
            <v:group style="position:absolute;left:9688;top:2189;width:59;height:30" coordorigin="9688,2189" coordsize="59,30">
              <v:shape style="position:absolute;left:9688;top:2189;width:59;height:30" coordorigin="9688,2189" coordsize="59,30" path="m9702,2189l9688,2219,9747,2219,9732,2189e" filled="f" stroked="t" strokeweight=".247801pt" strokecolor="#231F20">
                <v:path arrowok="t"/>
              </v:shape>
            </v:group>
            <v:group style="position:absolute;left:9863;top:2189;width:59;height:30" coordorigin="9863,2189" coordsize="59,30">
              <v:shape style="position:absolute;left:9863;top:2189;width:59;height:30" coordorigin="9863,2189" coordsize="59,30" path="m9877,2189l9863,2219,9922,2219,9907,2189e" filled="f" stroked="t" strokeweight=".247801pt" strokecolor="#231F20">
                <v:path arrowok="t"/>
              </v:shape>
            </v:group>
            <v:group style="position:absolute;left:10052;top:2755;width:15;height:30" coordorigin="10052,2755" coordsize="15,30">
              <v:shape style="position:absolute;left:10052;top:2755;width:15;height:30" coordorigin="10052,2755" coordsize="15,30" path="m10067,2755l10052,2785e" filled="f" stroked="t" strokeweight=".247801pt" strokecolor="#231F20">
                <v:path arrowok="t"/>
              </v:shape>
            </v:group>
            <v:group style="position:absolute;left:10067;top:2755;width:15;height:30" coordorigin="10067,2755" coordsize="15,30">
              <v:shape style="position:absolute;left:10067;top:2755;width:15;height:30" coordorigin="10067,2755" coordsize="15,30" path="m10082,2785l10067,2755e" filled="f" stroked="t" strokeweight=".247801pt" strokecolor="#231F20">
                <v:path arrowok="t"/>
              </v:shape>
            </v:group>
            <v:group style="position:absolute;left:10212;top:2189;width:59;height:30" coordorigin="10212,2189" coordsize="59,30">
              <v:shape style="position:absolute;left:10212;top:2189;width:59;height:30" coordorigin="10212,2189" coordsize="59,30" path="m10227,2189l10212,2219,10272,2219,10257,2189e" filled="f" stroked="t" strokeweight=".247801pt" strokecolor="#231F20">
                <v:path arrowok="t"/>
              </v:shape>
            </v:group>
            <v:group style="position:absolute;left:10387;top:2189;width:59;height:30" coordorigin="10387,2189" coordsize="59,30">
              <v:shape style="position:absolute;left:10387;top:2189;width:59;height:30" coordorigin="10387,2189" coordsize="59,30" path="m10402,2189l10387,2219,10447,2219,10432,2189e" filled="f" stroked="t" strokeweight=".247801pt" strokecolor="#231F20">
                <v:path arrowok="t"/>
              </v:shape>
            </v:group>
            <v:group style="position:absolute;left:10562;top:2189;width:59;height:30" coordorigin="10562,2189" coordsize="59,30">
              <v:shape style="position:absolute;left:10562;top:2189;width:59;height:30" coordorigin="10562,2189" coordsize="59,30" path="m10577,2189l10562,2219,10622,2219,10607,2189e" filled="f" stroked="t" strokeweight=".247801pt" strokecolor="#231F20">
                <v:path arrowok="t"/>
              </v:shape>
            </v:group>
            <v:group style="position:absolute;left:10737;top:2189;width:59;height:30" coordorigin="10737,2189" coordsize="59,30">
              <v:shape style="position:absolute;left:10737;top:2189;width:59;height:30" coordorigin="10737,2189" coordsize="59,30" path="m10752,2189l10737,2219,10797,2219,10782,2189e" filled="f" stroked="t" strokeweight=".247801pt" strokecolor="#231F20">
                <v:path arrowok="t"/>
              </v:shape>
            </v:group>
            <v:group style="position:absolute;left:10912;top:2189;width:59;height:30" coordorigin="10912,2189" coordsize="59,30">
              <v:shape style="position:absolute;left:10912;top:2189;width:59;height:30" coordorigin="10912,2189" coordsize="59,30" path="m10927,2189l10912,2219,10972,2219,10957,2189e" filled="f" stroked="t" strokeweight=".247801pt" strokecolor="#231F20">
                <v:path arrowok="t"/>
              </v:shape>
            </v:group>
            <v:group style="position:absolute;left:11087;top:2189;width:59;height:30" coordorigin="11087,2189" coordsize="59,30">
              <v:shape style="position:absolute;left:11087;top:2189;width:59;height:30" coordorigin="11087,2189" coordsize="59,30" path="m11102,2189l11087,2219,11147,2219,11132,2189e" filled="f" stroked="t" strokeweight=".247801pt" strokecolor="#231F20">
                <v:path arrowok="t"/>
              </v:shape>
            </v:group>
            <v:group style="position:absolute;left:11262;top:2189;width:59;height:30" coordorigin="11262,2189" coordsize="59,30">
              <v:shape style="position:absolute;left:11262;top:2189;width:59;height:30" coordorigin="11262,2189" coordsize="59,30" path="m11277,2189l11262,2219,11322,2219,11307,2189e" filled="f" stroked="t" strokeweight=".247801pt" strokecolor="#231F20">
                <v:path arrowok="t"/>
              </v:shape>
            </v:group>
            <v:group style="position:absolute;left:2544;top:2745;width:2;height:40" coordorigin="2544,2745" coordsize="2,40">
              <v:shape style="position:absolute;left:2544;top:2745;width:2;height:40" coordorigin="2544,2745" coordsize="0,40" path="m2544,2785l2544,2745e" filled="t" fillcolor="#231F20" stroked="f">
                <v:path arrowok="t"/>
                <v:fill type="solid"/>
              </v:shape>
            </v:group>
            <v:group style="position:absolute;left:2544;top:2189;width:2;height:40" coordorigin="2544,2189" coordsize="2,40">
              <v:shape style="position:absolute;left:2544;top:2189;width:2;height:40" coordorigin="2544,2189" coordsize="0,40" path="m2544,2189l2544,2229e" filled="t" fillcolor="#231F20" stroked="f">
                <v:path arrowok="t"/>
                <v:fill type="solid"/>
              </v:shape>
            </v:group>
            <v:group style="position:absolute;left:2525;top:2828;width:56;height:88" coordorigin="2525,2828" coordsize="56,88">
              <v:shape style="position:absolute;left:2525;top:2828;width:56;height:88" coordorigin="2525,2828" coordsize="56,88" path="m2525,2901l2525,2913,2529,2914,2533,2915,2537,2915,2541,2916,2544,2916,2558,2916,2567,2914,2575,2906,2543,2906,2540,2906,2532,2904,2528,2903,2525,2901xe" filled="t" fillcolor="#231F20" stroked="f">
                <v:path arrowok="t"/>
                <v:fill type="solid"/>
              </v:shape>
              <v:shape style="position:absolute;left:2525;top:2828;width:56;height:88" coordorigin="2525,2828" coordsize="56,88" path="m2575,2867l2554,2867,2560,2869,2564,2873,2567,2876,2569,2881,2569,2893,2567,2898,2564,2901,2560,2905,2554,2906,2575,2906,2578,2903,2581,2896,2581,2878,2578,2871,2575,2867xe" filled="t" fillcolor="#231F20" stroked="f">
                <v:path arrowok="t"/>
                <v:fill type="solid"/>
              </v:shape>
              <v:shape style="position:absolute;left:2525;top:2828;width:56;height:88" coordorigin="2525,2828" coordsize="56,88" path="m2575,2828l2529,2828,2529,2872,2532,2870,2535,2869,2541,2868,2545,2867,2575,2867,2573,2865,2567,2860,2564,2859,2539,2859,2539,2838,2575,2838,2575,2828xe" filled="t" fillcolor="#231F20" stroked="f">
                <v:path arrowok="t"/>
                <v:fill type="solid"/>
              </v:shape>
              <v:shape style="position:absolute;left:2525;top:2828;width:56;height:88" coordorigin="2525,2828" coordsize="56,88" path="m2559,2857l2548,2857,2546,2858,2545,2858,2543,2858,2541,2859,2539,2859,2564,2859,2559,2857xe" filled="t" fillcolor="#231F20" stroked="f">
                <v:path arrowok="t"/>
                <v:fill type="solid"/>
              </v:shape>
            </v:group>
            <v:group style="position:absolute;left:3419;top:2745;width:2;height:40" coordorigin="3419,2745" coordsize="2,40">
              <v:shape style="position:absolute;left:3419;top:2745;width:2;height:40" coordorigin="3419,2745" coordsize="0,40" path="m3419,2785l3419,2745e" filled="t" fillcolor="#231F20" stroked="f">
                <v:path arrowok="t"/>
                <v:fill type="solid"/>
              </v:shape>
            </v:group>
            <v:group style="position:absolute;left:3419;top:2189;width:2;height:40" coordorigin="3419,2189" coordsize="2,40">
              <v:shape style="position:absolute;left:3419;top:2189;width:2;height:40" coordorigin="3419,2189" coordsize="0,40" path="m3419,2189l3419,2229e" filled="t" fillcolor="#231F20" stroked="f">
                <v:path arrowok="t"/>
                <v:fill type="solid"/>
              </v:shape>
            </v:group>
            <v:group style="position:absolute;left:3367;top:2828;width:52;height:87" coordorigin="3367,2828" coordsize="52,87">
              <v:shape style="position:absolute;left:3367;top:2828;width:52;height:87" coordorigin="3367,2828" coordsize="52,87" path="m3418,2905l3368,2905,3368,2915,3418,2915,3418,2905xe" filled="t" fillcolor="#231F20" stroked="f">
                <v:path arrowok="t"/>
                <v:fill type="solid"/>
              </v:shape>
              <v:shape style="position:absolute;left:3367;top:2828;width:52;height:87" coordorigin="3367,2828" coordsize="52,87" path="m3399,2839l3387,2839,3387,2905,3399,2905,3399,2839xe" filled="t" fillcolor="#231F20" stroked="f">
                <v:path arrowok="t"/>
                <v:fill type="solid"/>
              </v:shape>
              <v:shape style="position:absolute;left:3367;top:2828;width:52;height:87" coordorigin="3367,2828" coordsize="52,87" path="m3399,2828l3387,2828,3367,2832,3367,2843,3387,2839,3399,2839,3399,2828xe" filled="t" fillcolor="#231F20" stroked="f">
                <v:path arrowok="t"/>
                <v:fill type="solid"/>
              </v:shape>
            </v:group>
            <v:group style="position:absolute;left:3437;top:2826;width:60;height:90" coordorigin="3437,2826" coordsize="60,90">
              <v:shape style="position:absolute;left:3437;top:2826;width:60;height:90" coordorigin="3437,2826" coordsize="60,90" path="m3477,2826l3457,2826,3450,2830,3445,2838,3439,2846,3437,2857,3437,2886,3439,2897,3450,2912,3457,2916,3477,2916,3484,2912,3488,2907,3461,2907,3456,2904,3453,2898,3450,2892,3449,2883,3449,2859,3450,2851,3453,2845,3456,2839,3461,2836,3488,2836,3484,2830,3477,2826xe" filled="t" fillcolor="#231F20" stroked="f">
                <v:path arrowok="t"/>
                <v:fill type="solid"/>
              </v:shape>
              <v:shape style="position:absolute;left:3437;top:2826;width:60;height:90" coordorigin="3437,2826" coordsize="60,90" path="m3488,2836l3473,2836,3478,2839,3481,2845,3484,2851,3485,2859,3485,2883,3484,2892,3481,2898,3478,2904,3473,2907,3488,2907,3489,2905,3494,2897,3497,2886,3497,2857,3494,2846,3489,2838,3488,2836xe" filled="t" fillcolor="#231F20" stroked="f">
                <v:path arrowok="t"/>
                <v:fill type="solid"/>
              </v:shape>
            </v:group>
            <v:group style="position:absolute;left:4294;top:2745;width:2;height:40" coordorigin="4294,2745" coordsize="2,40">
              <v:shape style="position:absolute;left:4294;top:2745;width:2;height:40" coordorigin="4294,2745" coordsize="0,40" path="m4294,2785l4294,2745e" filled="t" fillcolor="#231F20" stroked="f">
                <v:path arrowok="t"/>
                <v:fill type="solid"/>
              </v:shape>
            </v:group>
            <v:group style="position:absolute;left:4294;top:2189;width:2;height:40" coordorigin="4294,2189" coordsize="2,40">
              <v:shape style="position:absolute;left:4294;top:2189;width:2;height:40" coordorigin="4294,2189" coordsize="0,40" path="m4294,2189l4294,2229e" filled="t" fillcolor="#231F20" stroked="f">
                <v:path arrowok="t"/>
                <v:fill type="solid"/>
              </v:shape>
            </v:group>
            <v:group style="position:absolute;left:4243;top:2828;width:52;height:87" coordorigin="4243,2828" coordsize="52,87">
              <v:shape style="position:absolute;left:4243;top:2828;width:52;height:87" coordorigin="4243,2828" coordsize="52,87" path="m4294,2905l4244,2905,4244,2915,4294,2915,4294,2905xe" filled="t" fillcolor="#231F20" stroked="f">
                <v:path arrowok="t"/>
                <v:fill type="solid"/>
              </v:shape>
              <v:shape style="position:absolute;left:4243;top:2828;width:52;height:87" coordorigin="4243,2828" coordsize="52,87" path="m4275,2839l4263,2839,4263,2905,4275,2905,4275,2839xe" filled="t" fillcolor="#231F20" stroked="f">
                <v:path arrowok="t"/>
                <v:fill type="solid"/>
              </v:shape>
              <v:shape style="position:absolute;left:4243;top:2828;width:52;height:87" coordorigin="4243,2828" coordsize="52,87" path="m4275,2828l4263,2828,4243,2832,4243,2843,4263,2839,4275,2839,4275,2828xe" filled="t" fillcolor="#231F20" stroked="f">
                <v:path arrowok="t"/>
                <v:fill type="solid"/>
              </v:shape>
            </v:group>
            <v:group style="position:absolute;left:4314;top:2828;width:56;height:88" coordorigin="4314,2828" coordsize="56,88">
              <v:shape style="position:absolute;left:4314;top:2828;width:56;height:88" coordorigin="4314,2828" coordsize="56,88" path="m4314,2901l4314,2913,4318,2914,4322,2915,4326,2915,4330,2916,4334,2916,4348,2916,4356,2914,4362,2909,4364,2906,4333,2906,4329,2906,4321,2904,4318,2903,4314,2901xe" filled="t" fillcolor="#231F20" stroked="f">
                <v:path arrowok="t"/>
                <v:fill type="solid"/>
              </v:shape>
              <v:shape style="position:absolute;left:4314;top:2828;width:56;height:88" coordorigin="4314,2828" coordsize="56,88" path="m4364,2867l4344,2867,4349,2869,4353,2873,4357,2876,4359,2881,4359,2893,4357,2898,4353,2901,4349,2905,4344,2906,4364,2906,4368,2903,4370,2896,4370,2878,4368,2871,4364,2867xe" filled="t" fillcolor="#231F20" stroked="f">
                <v:path arrowok="t"/>
                <v:fill type="solid"/>
              </v:shape>
              <v:shape style="position:absolute;left:4314;top:2828;width:56;height:88" coordorigin="4314,2828" coordsize="56,88" path="m4364,2828l4318,2828,4318,2872,4321,2870,4324,2869,4331,2868,4334,2867,4364,2867,4362,2865,4356,2860,4354,2859,4329,2859,4329,2838,4364,2838,4364,2828xe" filled="t" fillcolor="#231F20" stroked="f">
                <v:path arrowok="t"/>
                <v:fill type="solid"/>
              </v:shape>
              <v:shape style="position:absolute;left:4314;top:2828;width:56;height:88" coordorigin="4314,2828" coordsize="56,88" path="m4349,2857l4337,2857,4336,2858,4334,2858,4332,2858,4330,2859,4329,2859,4354,2859,4349,2857xe" filled="t" fillcolor="#231F20" stroked="f">
                <v:path arrowok="t"/>
                <v:fill type="solid"/>
              </v:shape>
            </v:group>
            <v:group style="position:absolute;left:5168;top:2745;width:2;height:40" coordorigin="5168,2745" coordsize="2,40">
              <v:shape style="position:absolute;left:5168;top:2745;width:2;height:40" coordorigin="5168,2745" coordsize="0,40" path="m5168,2785l5168,2745e" filled="t" fillcolor="#231F20" stroked="f">
                <v:path arrowok="t"/>
                <v:fill type="solid"/>
              </v:shape>
            </v:group>
            <v:group style="position:absolute;left:5168;top:2189;width:2;height:40" coordorigin="5168,2189" coordsize="2,40">
              <v:shape style="position:absolute;left:5168;top:2189;width:2;height:40" coordorigin="5168,2189" coordsize="0,40" path="m5168,2189l5168,2229e" filled="t" fillcolor="#231F20" stroked="f">
                <v:path arrowok="t"/>
                <v:fill type="solid"/>
              </v:shape>
            </v:group>
            <v:group style="position:absolute;left:5110;top:2826;width:55;height:88" coordorigin="5110,2826" coordsize="55,88">
              <v:shape style="position:absolute;left:5110;top:2826;width:55;height:88" coordorigin="5110,2826" coordsize="55,88" path="m5160,2836l5140,2836,5144,2838,5151,2844,5152,2847,5152,2855,5152,2858,5150,2861,5149,2864,5146,2867,5142,2871,5140,2874,5135,2879,5110,2905,5110,2915,5165,2915,5165,2905,5124,2905,5133,2895,5140,2888,5151,2877,5154,2874,5155,2873,5159,2868,5161,2864,5162,2861,5163,2858,5164,2855,5164,2844,5161,2838,5160,2836xe" filled="t" fillcolor="#231F20" stroked="f">
                <v:path arrowok="t"/>
                <v:fill type="solid"/>
              </v:shape>
              <v:shape style="position:absolute;left:5110;top:2826;width:55;height:88" coordorigin="5110,2826" coordsize="55,88" path="m5144,2826l5131,2826,5127,2827,5119,2829,5115,2830,5110,2832,5110,2844,5115,2841,5119,2840,5123,2838,5127,2837,5131,2836,5160,2836,5151,2829,5144,2826xe" filled="t" fillcolor="#231F20" stroked="f">
                <v:path arrowok="t"/>
                <v:fill type="solid"/>
              </v:shape>
            </v:group>
            <v:group style="position:absolute;left:5184;top:2826;width:60;height:90" coordorigin="5184,2826" coordsize="60,90">
              <v:shape style="position:absolute;left:5184;top:2826;width:60;height:90" coordorigin="5184,2826" coordsize="60,90" path="m5224,2826l5205,2826,5197,2830,5192,2838,5187,2846,5184,2857,5184,2886,5187,2897,5197,2912,5205,2916,5224,2916,5231,2912,5235,2907,5208,2907,5204,2904,5198,2892,5196,2883,5196,2859,5198,2851,5204,2839,5208,2836,5235,2836,5231,2830,5224,2826xe" filled="t" fillcolor="#231F20" stroked="f">
                <v:path arrowok="t"/>
                <v:fill type="solid"/>
              </v:shape>
              <v:shape style="position:absolute;left:5184;top:2826;width:60;height:90" coordorigin="5184,2826" coordsize="60,90" path="m5235,2836l5220,2836,5225,2839,5228,2845,5231,2851,5233,2859,5233,2883,5231,2892,5228,2898,5225,2904,5220,2907,5235,2907,5237,2905,5242,2897,5244,2886,5244,2857,5242,2846,5237,2838,5235,2836xe" filled="t" fillcolor="#231F20" stroked="f">
                <v:path arrowok="t"/>
                <v:fill type="solid"/>
              </v:shape>
            </v:group>
            <v:group style="position:absolute;left:6043;top:2745;width:2;height:40" coordorigin="6043,2745" coordsize="2,40">
              <v:shape style="position:absolute;left:6043;top:2745;width:2;height:40" coordorigin="6043,2745" coordsize="0,40" path="m6043,2785l6043,2745e" filled="t" fillcolor="#231F20" stroked="f">
                <v:path arrowok="t"/>
                <v:fill type="solid"/>
              </v:shape>
            </v:group>
            <v:group style="position:absolute;left:6043;top:2189;width:2;height:40" coordorigin="6043,2189" coordsize="2,40">
              <v:shape style="position:absolute;left:6043;top:2189;width:2;height:40" coordorigin="6043,2189" coordsize="0,40" path="m6043,2189l6043,2229e" filled="t" fillcolor="#231F20" stroked="f">
                <v:path arrowok="t"/>
                <v:fill type="solid"/>
              </v:shape>
            </v:group>
            <v:group style="position:absolute;left:5986;top:2826;width:55;height:88" coordorigin="5986,2826" coordsize="55,88">
              <v:shape style="position:absolute;left:5986;top:2826;width:55;height:88" coordorigin="5986,2826" coordsize="55,88" path="m6036,2836l6016,2836,6020,2838,6027,2844,6028,2847,6028,2855,6028,2858,6026,2861,6025,2864,6022,2867,6018,2871,6016,2874,6011,2879,5986,2905,5986,2915,6041,2915,6041,2905,6000,2905,6009,2895,6016,2888,6027,2877,6030,2874,6031,2873,6035,2868,6037,2864,6038,2861,6040,2858,6040,2855,6040,2844,6037,2838,6036,2836xe" filled="t" fillcolor="#231F20" stroked="f">
                <v:path arrowok="t"/>
                <v:fill type="solid"/>
              </v:shape>
              <v:shape style="position:absolute;left:5986;top:2826;width:55;height:88" coordorigin="5986,2826" coordsize="55,88" path="m6020,2826l6007,2826,6003,2827,5995,2829,5991,2830,5986,2832,5986,2844,5991,2841,5995,2840,5999,2838,6003,2837,6007,2836,6036,2836,6027,2829,6020,2826xe" filled="t" fillcolor="#231F20" stroked="f">
                <v:path arrowok="t"/>
                <v:fill type="solid"/>
              </v:shape>
            </v:group>
            <v:group style="position:absolute;left:6062;top:2828;width:56;height:88" coordorigin="6062,2828" coordsize="56,88">
              <v:shape style="position:absolute;left:6062;top:2828;width:56;height:88" coordorigin="6062,2828" coordsize="56,88" path="m6062,2901l6062,2913,6066,2914,6070,2915,6073,2915,6077,2916,6081,2916,6095,2916,6103,2914,6112,2906,6080,2906,6076,2906,6069,2904,6065,2903,6062,2901xe" filled="t" fillcolor="#231F20" stroked="f">
                <v:path arrowok="t"/>
                <v:fill type="solid"/>
              </v:shape>
              <v:shape style="position:absolute;left:6062;top:2828;width:56;height:88" coordorigin="6062,2828" coordsize="56,88" path="m6111,2867l6091,2867,6096,2869,6100,2873,6104,2876,6106,2881,6106,2893,6104,2898,6100,2901,6096,2905,6091,2906,6112,2906,6115,2903,6118,2896,6118,2878,6115,2871,6111,2867xe" filled="t" fillcolor="#231F20" stroked="f">
                <v:path arrowok="t"/>
                <v:fill type="solid"/>
              </v:shape>
              <v:shape style="position:absolute;left:6062;top:2828;width:56;height:88" coordorigin="6062,2828" coordsize="56,88" path="m6111,2828l6065,2828,6065,2872,6069,2870,6072,2869,6078,2868,6081,2867,6111,2867,6109,2865,6104,2860,6101,2859,6076,2859,6076,2838,6111,2838,6111,2828xe" filled="t" fillcolor="#231F20" stroked="f">
                <v:path arrowok="t"/>
                <v:fill type="solid"/>
              </v:shape>
              <v:shape style="position:absolute;left:6062;top:2828;width:56;height:88" coordorigin="6062,2828" coordsize="56,88" path="m6096,2857l6085,2857,6083,2858,6081,2858,6080,2858,6078,2859,6076,2859,6101,2859,6096,2857xe" filled="t" fillcolor="#231F20" stroked="f">
                <v:path arrowok="t"/>
                <v:fill type="solid"/>
              </v:shape>
            </v:group>
            <v:group style="position:absolute;left:6918;top:2745;width:2;height:40" coordorigin="6918,2745" coordsize="2,40">
              <v:shape style="position:absolute;left:6918;top:2745;width:2;height:40" coordorigin="6918,2745" coordsize="0,40" path="m6918,2785l6918,2745e" filled="t" fillcolor="#231F20" stroked="f">
                <v:path arrowok="t"/>
                <v:fill type="solid"/>
              </v:shape>
            </v:group>
            <v:group style="position:absolute;left:6918;top:2189;width:2;height:40" coordorigin="6918,2189" coordsize="2,40">
              <v:shape style="position:absolute;left:6918;top:2189;width:2;height:40" coordorigin="6918,2189" coordsize="0,40" path="m6918,2189l6918,2229e" filled="t" fillcolor="#231F20" stroked="f">
                <v:path arrowok="t"/>
                <v:fill type="solid"/>
              </v:shape>
            </v:group>
            <v:group style="position:absolute;left:6860;top:2826;width:57;height:90" coordorigin="6860,2826" coordsize="57,90">
              <v:shape style="position:absolute;left:6860;top:2826;width:57;height:90" coordorigin="6860,2826" coordsize="57,90" path="m6860,2901l6860,2912,6864,2913,6868,2915,6872,2915,6875,2916,6879,2916,6894,2916,6902,2914,6908,2909,6912,2906,6878,2906,6874,2906,6867,2904,6863,2903,6860,2901xe" filled="t" fillcolor="#231F20" stroked="f">
                <v:path arrowok="t"/>
                <v:fill type="solid"/>
              </v:shape>
              <v:shape style="position:absolute;left:6860;top:2826;width:57;height:90" coordorigin="6860,2826" coordsize="57,90" path="m6912,2836l6891,2836,6895,2837,6898,2840,6902,2842,6903,2846,6903,2854,6902,2858,6899,2860,6895,2862,6891,2864,6875,2864,6875,2873,6891,2873,6896,2875,6903,2880,6905,2884,6905,2895,6903,2899,6896,2905,6890,2906,6912,2906,6914,2905,6917,2898,6917,2884,6915,2879,6909,2872,6905,2869,6899,2868,6904,2867,6908,2864,6913,2858,6915,2854,6915,2842,6912,2837,6912,2836xe" filled="t" fillcolor="#231F20" stroked="f">
                <v:path arrowok="t"/>
                <v:fill type="solid"/>
              </v:shape>
              <v:shape style="position:absolute;left:6860;top:2826;width:57;height:90" coordorigin="6860,2826" coordsize="57,90" path="m6895,2826l6882,2826,6879,2827,6871,2828,6867,2829,6862,2830,6862,2841,6867,2839,6871,2838,6878,2837,6882,2836,6912,2836,6902,2828,6895,2826xe" filled="t" fillcolor="#231F20" stroked="f">
                <v:path arrowok="t"/>
                <v:fill type="solid"/>
              </v:shape>
            </v:group>
            <v:group style="position:absolute;left:6934;top:2826;width:60;height:90" coordorigin="6934,2826" coordsize="60,90">
              <v:shape style="position:absolute;left:6934;top:2826;width:60;height:90" coordorigin="6934,2826" coordsize="60,90" path="m6974,2826l6954,2826,6947,2830,6942,2838,6937,2846,6934,2857,6934,2886,6937,2897,6947,2912,6954,2916,6974,2916,6981,2912,6985,2907,6958,2907,6954,2904,6947,2892,6946,2883,6946,2859,6947,2851,6954,2839,6958,2836,6985,2836,6981,2830,6974,2826xe" filled="t" fillcolor="#231F20" stroked="f">
                <v:path arrowok="t"/>
                <v:fill type="solid"/>
              </v:shape>
              <v:shape style="position:absolute;left:6934;top:2826;width:60;height:90" coordorigin="6934,2826" coordsize="60,90" path="m6985,2836l6970,2836,6975,2839,6978,2845,6981,2851,6982,2859,6982,2883,6981,2892,6978,2898,6975,2904,6970,2907,6985,2907,6986,2905,6992,2897,6994,2886,6994,2857,6992,2846,6986,2838,6985,2836xe" filled="t" fillcolor="#231F20" stroked="f">
                <v:path arrowok="t"/>
                <v:fill type="solid"/>
              </v:shape>
            </v:group>
            <v:group style="position:absolute;left:7793;top:2745;width:2;height:40" coordorigin="7793,2745" coordsize="2,40">
              <v:shape style="position:absolute;left:7793;top:2745;width:2;height:40" coordorigin="7793,2745" coordsize="0,40" path="m7793,2785l7793,2745e" filled="t" fillcolor="#231F20" stroked="f">
                <v:path arrowok="t"/>
                <v:fill type="solid"/>
              </v:shape>
            </v:group>
            <v:group style="position:absolute;left:7793;top:2189;width:2;height:40" coordorigin="7793,2189" coordsize="2,40">
              <v:shape style="position:absolute;left:7793;top:2189;width:2;height:40" coordorigin="7793,2189" coordsize="0,40" path="m7793,2189l7793,2229e" filled="t" fillcolor="#231F20" stroked="f">
                <v:path arrowok="t"/>
                <v:fill type="solid"/>
              </v:shape>
            </v:group>
            <v:group style="position:absolute;left:7736;top:2826;width:57;height:90" coordorigin="7736,2826" coordsize="57,90">
              <v:shape style="position:absolute;left:7736;top:2826;width:57;height:90" coordorigin="7736,2826" coordsize="57,90" path="m7736,2901l7736,2912,7740,2913,7744,2915,7748,2915,7752,2916,7755,2916,7770,2916,7778,2914,7784,2909,7788,2906,7754,2906,7750,2906,7743,2904,7739,2903,7736,2901xe" filled="t" fillcolor="#231F20" stroked="f">
                <v:path arrowok="t"/>
                <v:fill type="solid"/>
              </v:shape>
              <v:shape style="position:absolute;left:7736;top:2826;width:57;height:90" coordorigin="7736,2826" coordsize="57,90" path="m7788,2836l7767,2836,7771,2837,7774,2840,7778,2842,7779,2846,7779,2854,7778,2858,7775,2860,7771,2862,7767,2864,7751,2864,7751,2873,7767,2873,7772,2875,7779,2880,7781,2884,7781,2895,7779,2899,7772,2905,7766,2906,7788,2906,7790,2905,7793,2898,7793,2884,7791,2879,7785,2872,7781,2869,7775,2868,7780,2867,7784,2864,7787,2861,7789,2858,7791,2854,7791,2842,7788,2837,7788,2836xe" filled="t" fillcolor="#231F20" stroked="f">
                <v:path arrowok="t"/>
                <v:fill type="solid"/>
              </v:shape>
              <v:shape style="position:absolute;left:7736;top:2826;width:57;height:90" coordorigin="7736,2826" coordsize="57,90" path="m7771,2826l7758,2826,7755,2827,7747,2828,7743,2829,7738,2830,7738,2841,7743,2839,7747,2838,7754,2837,7758,2836,7788,2836,7778,2828,7771,2826xe" filled="t" fillcolor="#231F20" stroked="f">
                <v:path arrowok="t"/>
                <v:fill type="solid"/>
              </v:shape>
            </v:group>
            <v:group style="position:absolute;left:7812;top:2828;width:56;height:88" coordorigin="7812,2828" coordsize="56,88">
              <v:shape style="position:absolute;left:7812;top:2828;width:56;height:88" coordorigin="7812,2828" coordsize="56,88" path="m7812,2901l7812,2913,7816,2914,7819,2915,7823,2915,7827,2916,7831,2916,7845,2916,7853,2914,7861,2906,7830,2906,7826,2906,7819,2904,7815,2903,7812,2901xe" filled="t" fillcolor="#231F20" stroked="f">
                <v:path arrowok="t"/>
                <v:fill type="solid"/>
              </v:shape>
              <v:shape style="position:absolute;left:7812;top:2828;width:56;height:88" coordorigin="7812,2828" coordsize="56,88" path="m7861,2867l7841,2867,7846,2869,7850,2873,7854,2876,7856,2881,7856,2893,7854,2898,7850,2901,7846,2905,7841,2906,7861,2906,7865,2903,7868,2896,7868,2878,7865,2871,7861,2867xe" filled="t" fillcolor="#231F20" stroked="f">
                <v:path arrowok="t"/>
                <v:fill type="solid"/>
              </v:shape>
              <v:shape style="position:absolute;left:7812;top:2828;width:56;height:88" coordorigin="7812,2828" coordsize="56,88" path="m7861,2828l7815,2828,7815,2872,7818,2870,7822,2869,7828,2868,7831,2867,7861,2867,7859,2865,7853,2860,7851,2859,7826,2859,7826,2838,7861,2838,7861,2828xe" filled="t" fillcolor="#231F20" stroked="f">
                <v:path arrowok="t"/>
                <v:fill type="solid"/>
              </v:shape>
              <v:shape style="position:absolute;left:7812;top:2828;width:56;height:88" coordorigin="7812,2828" coordsize="56,88" path="m7846,2857l7835,2857,7833,2858,7831,2858,7829,2858,7828,2859,7826,2859,7851,2859,7846,2857xe" filled="t" fillcolor="#231F20" stroked="f">
                <v:path arrowok="t"/>
                <v:fill type="solid"/>
              </v:shape>
            </v:group>
            <v:group style="position:absolute;left:8668;top:2745;width:2;height:40" coordorigin="8668,2745" coordsize="2,40">
              <v:shape style="position:absolute;left:8668;top:2745;width:2;height:40" coordorigin="8668,2745" coordsize="0,40" path="m8668,2785l8668,2745e" filled="t" fillcolor="#231F20" stroked="f">
                <v:path arrowok="t"/>
                <v:fill type="solid"/>
              </v:shape>
            </v:group>
            <v:group style="position:absolute;left:8668;top:2189;width:2;height:40" coordorigin="8668,2189" coordsize="2,40">
              <v:shape style="position:absolute;left:8668;top:2189;width:2;height:40" coordorigin="8668,2189" coordsize="0,40" path="m8668,2189l8668,2229e" filled="t" fillcolor="#231F20" stroked="f">
                <v:path arrowok="t"/>
                <v:fill type="solid"/>
              </v:shape>
            </v:group>
            <v:group style="position:absolute;left:8605;top:2828;width:51;height:87" coordorigin="8605,2828" coordsize="51,87">
              <v:shape style="position:absolute;left:8605;top:2828;width:51;height:87" coordorigin="8605,2828" coordsize="51,87" path="m8655,2894l8644,2894,8644,2915,8655,2915,8655,2894xe" filled="t" fillcolor="#231F20" stroked="f">
                <v:path arrowok="t"/>
                <v:fill type="solid"/>
              </v:shape>
              <v:shape style="position:absolute;left:8605;top:2828;width:51;height:87" coordorigin="8605,2828" coordsize="51,87" path="m8655,2828l8641,2828,8605,2883,8605,2894,8668,2894,8668,2884,8614,2884,8644,2838,8655,2838,8655,2828xe" filled="t" fillcolor="#231F20" stroked="f">
                <v:path arrowok="t"/>
                <v:fill type="solid"/>
              </v:shape>
              <v:shape style="position:absolute;left:8605;top:2828;width:51;height:87" coordorigin="8605,2828" coordsize="51,87" path="m8655,2838l8644,2838,8644,2884,8655,2884,8655,2838xe" filled="t" fillcolor="#231F20" stroked="f">
                <v:path arrowok="t"/>
                <v:fill type="solid"/>
              </v:shape>
            </v:group>
            <v:group style="position:absolute;left:8682;top:2826;width:60;height:90" coordorigin="8682,2826" coordsize="60,90">
              <v:shape style="position:absolute;left:8682;top:2826;width:60;height:90" coordorigin="8682,2826" coordsize="60,90" path="m8722,2826l8702,2826,8695,2830,8690,2838,8685,2846,8682,2857,8682,2886,8685,2897,8695,2912,8702,2916,8722,2916,8729,2912,8733,2907,8706,2907,8702,2904,8699,2898,8695,2892,8694,2883,8694,2859,8695,2851,8699,2845,8702,2839,8706,2836,8733,2836,8729,2830,8722,2826xe" filled="t" fillcolor="#231F20" stroked="f">
                <v:path arrowok="t"/>
                <v:fill type="solid"/>
              </v:shape>
              <v:shape style="position:absolute;left:8682;top:2826;width:60;height:90" coordorigin="8682,2826" coordsize="60,90" path="m8733,2836l8718,2836,8723,2839,8726,2845,8729,2851,8730,2859,8730,2883,8729,2892,8726,2898,8723,2904,8718,2907,8733,2907,8734,2905,8740,2897,8742,2886,8742,2857,8740,2846,8734,2838,8733,2836xe" filled="t" fillcolor="#231F20" stroked="f">
                <v:path arrowok="t"/>
                <v:fill type="solid"/>
              </v:shape>
            </v:group>
            <v:group style="position:absolute;left:9542;top:2745;width:2;height:40" coordorigin="9542,2745" coordsize="2,40">
              <v:shape style="position:absolute;left:9542;top:2745;width:2;height:40" coordorigin="9542,2745" coordsize="0,40" path="m9542,2785l9542,2745e" filled="t" fillcolor="#231F20" stroked="f">
                <v:path arrowok="t"/>
                <v:fill type="solid"/>
              </v:shape>
            </v:group>
            <v:group style="position:absolute;left:9542;top:2189;width:2;height:40" coordorigin="9542,2189" coordsize="2,40">
              <v:shape style="position:absolute;left:9542;top:2189;width:2;height:40" coordorigin="9542,2189" coordsize="0,40" path="m9542,2189l9542,2229e" filled="t" fillcolor="#231F20" stroked="f">
                <v:path arrowok="t"/>
                <v:fill type="solid"/>
              </v:shape>
            </v:group>
            <v:group style="position:absolute;left:9481;top:2828;width:51;height:87" coordorigin="9481,2828" coordsize="51,87">
              <v:shape style="position:absolute;left:9481;top:2828;width:51;height:87" coordorigin="9481,2828" coordsize="51,87" path="m9531,2894l9520,2894,9520,2915,9531,2915,9531,2894xe" filled="t" fillcolor="#231F20" stroked="f">
                <v:path arrowok="t"/>
                <v:fill type="solid"/>
              </v:shape>
              <v:shape style="position:absolute;left:9481;top:2828;width:51;height:87" coordorigin="9481,2828" coordsize="51,87" path="m9531,2828l9517,2828,9481,2883,9481,2894,9544,2894,9544,2884,9490,2884,9520,2838,9531,2838,9531,2828xe" filled="t" fillcolor="#231F20" stroked="f">
                <v:path arrowok="t"/>
                <v:fill type="solid"/>
              </v:shape>
              <v:shape style="position:absolute;left:9481;top:2828;width:51;height:87" coordorigin="9481,2828" coordsize="51,87" path="m9531,2838l9520,2838,9520,2884,9531,2884,9531,2838xe" filled="t" fillcolor="#231F20" stroked="f">
                <v:path arrowok="t"/>
                <v:fill type="solid"/>
              </v:shape>
            </v:group>
            <v:group style="position:absolute;left:9560;top:2828;width:56;height:88" coordorigin="9560,2828" coordsize="56,88">
              <v:shape style="position:absolute;left:9560;top:2828;width:56;height:88" coordorigin="9560,2828" coordsize="56,88" path="m9560,2901l9560,2913,9564,2914,9567,2915,9571,2915,9575,2916,9579,2916,9593,2916,9601,2914,9609,2906,9578,2906,9574,2906,9567,2904,9563,2903,9560,2901xe" filled="t" fillcolor="#231F20" stroked="f">
                <v:path arrowok="t"/>
                <v:fill type="solid"/>
              </v:shape>
              <v:shape style="position:absolute;left:9560;top:2828;width:56;height:88" coordorigin="9560,2828" coordsize="56,88" path="m9609,2867l9589,2867,9594,2869,9598,2873,9602,2876,9604,2881,9604,2893,9602,2898,9598,2901,9594,2905,9589,2906,9609,2906,9613,2903,9616,2896,9616,2878,9613,2871,9609,2867xe" filled="t" fillcolor="#231F20" stroked="f">
                <v:path arrowok="t"/>
                <v:fill type="solid"/>
              </v:shape>
              <v:shape style="position:absolute;left:9560;top:2828;width:56;height:88" coordorigin="9560,2828" coordsize="56,88" path="m9609,2828l9563,2828,9563,2872,9566,2870,9570,2869,9576,2868,9579,2867,9609,2867,9607,2865,9601,2860,9599,2859,9574,2859,9574,2838,9609,2838,9609,2828xe" filled="t" fillcolor="#231F20" stroked="f">
                <v:path arrowok="t"/>
                <v:fill type="solid"/>
              </v:shape>
              <v:shape style="position:absolute;left:9560;top:2828;width:56;height:88" coordorigin="9560,2828" coordsize="56,88" path="m9594,2857l9582,2857,9581,2858,9579,2858,9577,2858,9576,2859,9574,2859,9599,2859,9594,2857xe" filled="t" fillcolor="#231F20" stroked="f">
                <v:path arrowok="t"/>
                <v:fill type="solid"/>
              </v:shape>
            </v:group>
            <v:group style="position:absolute;left:10417;top:2745;width:2;height:40" coordorigin="10417,2745" coordsize="2,40">
              <v:shape style="position:absolute;left:10417;top:2745;width:2;height:40" coordorigin="10417,2745" coordsize="0,40" path="m10417,2785l10417,2745e" filled="t" fillcolor="#231F20" stroked="f">
                <v:path arrowok="t"/>
                <v:fill type="solid"/>
              </v:shape>
            </v:group>
            <v:group style="position:absolute;left:10417;top:2189;width:2;height:40" coordorigin="10417,2189" coordsize="2,40">
              <v:shape style="position:absolute;left:10417;top:2189;width:2;height:40" coordorigin="10417,2189" coordsize="0,40" path="m10417,2189l10417,2229e" filled="t" fillcolor="#231F20" stroked="f">
                <v:path arrowok="t"/>
                <v:fill type="solid"/>
              </v:shape>
            </v:group>
            <v:group style="position:absolute;left:10359;top:2828;width:56;height:88" coordorigin="10359,2828" coordsize="56,88">
              <v:shape style="position:absolute;left:10359;top:2828;width:56;height:88" coordorigin="10359,2828" coordsize="56,88" path="m10359,2901l10359,2913,10363,2914,10367,2915,10371,2915,10375,2916,10378,2916,10392,2916,10401,2914,10409,2906,10377,2906,10374,2906,10366,2904,10363,2903,10359,2901xe" filled="t" fillcolor="#231F20" stroked="f">
                <v:path arrowok="t"/>
                <v:fill type="solid"/>
              </v:shape>
              <v:shape style="position:absolute;left:10359;top:2828;width:56;height:88" coordorigin="10359,2828" coordsize="56,88" path="m10409,2867l10388,2867,10394,2869,10398,2873,10401,2876,10403,2881,10403,2893,10401,2898,10398,2901,10394,2905,10388,2906,10409,2906,10412,2903,10415,2896,10415,2878,10412,2871,10409,2867xe" filled="t" fillcolor="#231F20" stroked="f">
                <v:path arrowok="t"/>
                <v:fill type="solid"/>
              </v:shape>
              <v:shape style="position:absolute;left:10359;top:2828;width:56;height:88" coordorigin="10359,2828" coordsize="56,88" path="m10409,2828l10363,2828,10363,2872,10366,2870,10369,2869,10375,2868,10379,2867,10409,2867,10407,2865,10401,2860,10398,2859,10373,2859,10373,2838,10409,2838,10409,2828xe" filled="t" fillcolor="#231F20" stroked="f">
                <v:path arrowok="t"/>
                <v:fill type="solid"/>
              </v:shape>
              <v:shape style="position:absolute;left:10359;top:2828;width:56;height:88" coordorigin="10359,2828" coordsize="56,88" path="m10393,2857l10382,2857,10380,2858,10379,2858,10377,2858,10375,2859,10373,2859,10398,2859,10393,2857xe" filled="t" fillcolor="#231F20" stroked="f">
                <v:path arrowok="t"/>
                <v:fill type="solid"/>
              </v:shape>
            </v:group>
            <v:group style="position:absolute;left:10433;top:2826;width:60;height:90" coordorigin="10433,2826" coordsize="60,90">
              <v:shape style="position:absolute;left:10433;top:2826;width:60;height:90" coordorigin="10433,2826" coordsize="60,90" path="m10473,2826l10454,2826,10446,2830,10441,2838,10436,2846,10433,2857,10433,2886,10436,2897,10446,2912,10454,2916,10473,2916,10480,2912,10484,2907,10457,2907,10453,2904,10447,2892,10445,2883,10445,2859,10447,2851,10453,2839,10457,2836,10484,2836,10480,2830,10473,2826xe" filled="t" fillcolor="#231F20" stroked="f">
                <v:path arrowok="t"/>
                <v:fill type="solid"/>
              </v:shape>
              <v:shape style="position:absolute;left:10433;top:2826;width:60;height:90" coordorigin="10433,2826" coordsize="60,90" path="m10484,2836l10469,2836,10474,2839,10477,2845,10480,2851,10482,2859,10482,2883,10480,2892,10477,2898,10474,2904,10469,2907,10484,2907,10486,2905,10491,2897,10493,2886,10493,2857,10491,2846,10486,2838,10484,2836xe" filled="t" fillcolor="#231F20" stroked="f">
                <v:path arrowok="t"/>
                <v:fill type="solid"/>
              </v:shape>
            </v:group>
            <v:group style="position:absolute;left:11292;top:2745;width:2;height:40" coordorigin="11292,2745" coordsize="2,40">
              <v:shape style="position:absolute;left:11292;top:2745;width:2;height:40" coordorigin="11292,2745" coordsize="0,40" path="m11292,2785l11292,2745e" filled="t" fillcolor="#231F20" stroked="f">
                <v:path arrowok="t"/>
                <v:fill type="solid"/>
              </v:shape>
            </v:group>
            <v:group style="position:absolute;left:11292;top:2189;width:2;height:40" coordorigin="11292,2189" coordsize="2,40">
              <v:shape style="position:absolute;left:11292;top:2189;width:2;height:40" coordorigin="11292,2189" coordsize="0,40" path="m11292,2189l11292,2229e" filled="t" fillcolor="#231F20" stroked="f">
                <v:path arrowok="t"/>
                <v:fill type="solid"/>
              </v:shape>
            </v:group>
            <v:group style="position:absolute;left:11235;top:2828;width:56;height:88" coordorigin="11235,2828" coordsize="56,88">
              <v:shape style="position:absolute;left:11235;top:2828;width:56;height:88" coordorigin="11235,2828" coordsize="56,88" path="m11235,2901l11235,2913,11239,2914,11243,2915,11247,2915,11251,2916,11254,2916,11268,2916,11277,2914,11285,2906,11254,2906,11250,2906,11242,2904,11239,2903,11235,2901xe" filled="t" fillcolor="#231F20" stroked="f">
                <v:path arrowok="t"/>
                <v:fill type="solid"/>
              </v:shape>
              <v:shape style="position:absolute;left:11235;top:2828;width:56;height:88" coordorigin="11235,2828" coordsize="56,88" path="m11285,2867l11264,2867,11270,2869,11274,2873,11277,2876,11279,2881,11279,2893,11277,2898,11274,2901,11270,2905,11264,2906,11285,2906,11288,2903,11291,2896,11291,2878,11288,2871,11285,2867xe" filled="t" fillcolor="#231F20" stroked="f">
                <v:path arrowok="t"/>
                <v:fill type="solid"/>
              </v:shape>
              <v:shape style="position:absolute;left:11235;top:2828;width:56;height:88" coordorigin="11235,2828" coordsize="56,88" path="m11285,2828l11239,2828,11239,2872,11242,2870,11245,2869,11251,2868,11255,2867,11285,2867,11277,2860,11274,2859,11249,2859,11249,2838,11285,2838,11285,2828xe" filled="t" fillcolor="#231F20" stroked="f">
                <v:path arrowok="t"/>
                <v:fill type="solid"/>
              </v:shape>
              <v:shape style="position:absolute;left:11235;top:2828;width:56;height:88" coordorigin="11235,2828" coordsize="56,88" path="m11269,2857l11258,2857,11256,2858,11255,2858,11253,2858,11251,2859,11249,2859,11274,2859,11269,2857xe" filled="t" fillcolor="#231F20" stroked="f">
                <v:path arrowok="t"/>
                <v:fill type="solid"/>
              </v:shape>
            </v:group>
            <v:group style="position:absolute;left:11311;top:2828;width:56;height:88" coordorigin="11311,2828" coordsize="56,88">
              <v:shape style="position:absolute;left:11311;top:2828;width:56;height:88" coordorigin="11311,2828" coordsize="56,88" path="m11311,2901l11311,2913,11315,2914,11319,2915,11322,2915,11326,2916,11330,2916,11344,2916,11352,2914,11361,2906,11329,2906,11325,2906,11322,2905,11318,2904,11314,2903,11311,2901xe" filled="t" fillcolor="#231F20" stroked="f">
                <v:path arrowok="t"/>
                <v:fill type="solid"/>
              </v:shape>
              <v:shape style="position:absolute;left:11311;top:2828;width:56;height:88" coordorigin="11311,2828" coordsize="56,88" path="m11360,2867l11340,2867,11345,2869,11349,2873,11353,2876,11355,2881,11355,2893,11353,2898,11345,2905,11340,2906,11361,2906,11364,2903,11367,2896,11367,2878,11364,2871,11360,2867xe" filled="t" fillcolor="#231F20" stroked="f">
                <v:path arrowok="t"/>
                <v:fill type="solid"/>
              </v:shape>
              <v:shape style="position:absolute;left:11311;top:2828;width:56;height:88" coordorigin="11311,2828" coordsize="56,88" path="m11360,2828l11314,2828,11314,2872,11318,2870,11321,2869,11324,2868,11327,2868,11330,2867,11360,2867,11353,2860,11350,2859,11325,2859,11325,2838,11360,2838,11360,2828xe" filled="t" fillcolor="#231F20" stroked="f">
                <v:path arrowok="t"/>
                <v:fill type="solid"/>
              </v:shape>
              <v:shape style="position:absolute;left:11311;top:2828;width:56;height:88" coordorigin="11311,2828" coordsize="56,88" path="m11345,2857l11334,2857,11332,2858,11329,2858,11327,2859,11325,2859,11350,2859,11345,2857xe" filled="t" fillcolor="#231F20" stroked="f">
                <v:path arrowok="t"/>
                <v:fill type="solid"/>
              </v:shape>
            </v:group>
            <v:group style="position:absolute;left:11427;top:2785;width:40;height:2" coordorigin="11427,2785" coordsize="40,2">
              <v:shape style="position:absolute;left:11427;top:2785;width:40;height:2" coordorigin="11427,2785" coordsize="40,0" path="m11467,2785l11427,2785e" filled="t" fillcolor="#231F20" stroked="f">
                <v:path arrowok="t"/>
                <v:fill type="solid"/>
              </v:shape>
            </v:group>
            <v:group style="position:absolute;left:11427;top:2666;width:40;height:2" coordorigin="11427,2666" coordsize="40,2">
              <v:shape style="position:absolute;left:11427;top:2666;width:40;height:2" coordorigin="11427,2666" coordsize="40,0" path="m11467,2666l11427,2666e" filled="t" fillcolor="#231F20" stroked="f">
                <v:path arrowok="t"/>
                <v:fill type="solid"/>
              </v:shape>
            </v:group>
            <v:group style="position:absolute;left:11427;top:2546;width:40;height:2" coordorigin="11427,2546" coordsize="40,2">
              <v:shape style="position:absolute;left:11427;top:2546;width:40;height:2" coordorigin="11427,2546" coordsize="40,0" path="m11467,2546l11427,2546e" filled="t" fillcolor="#231F20" stroked="f">
                <v:path arrowok="t"/>
                <v:fill type="solid"/>
              </v:shape>
            </v:group>
            <v:group style="position:absolute;left:11427;top:2427;width:40;height:2" coordorigin="11427,2427" coordsize="40,2">
              <v:shape style="position:absolute;left:11427;top:2427;width:40;height:2" coordorigin="11427,2427" coordsize="40,0" path="m11467,2427l11427,2427e" filled="t" fillcolor="#231F20" stroked="f">
                <v:path arrowok="t"/>
                <v:fill type="solid"/>
              </v:shape>
            </v:group>
            <v:group style="position:absolute;left:11427;top:2308;width:40;height:2" coordorigin="11427,2308" coordsize="40,2">
              <v:shape style="position:absolute;left:11427;top:2308;width:40;height:2" coordorigin="11427,2308" coordsize="40,0" path="m11467,2308l11427,2308e" filled="t" fillcolor="#231F20" stroked="f">
                <v:path arrowok="t"/>
                <v:fill type="solid"/>
              </v:shape>
            </v:group>
            <v:group style="position:absolute;left:11427;top:2189;width:40;height:2" coordorigin="11427,2189" coordsize="40,2">
              <v:shape style="position:absolute;left:11427;top:2189;width:40;height:2" coordorigin="11427,2189" coordsize="40,0" path="m11467,2189l11427,2189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medium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strength,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i.e.,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5,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top-d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bottom-up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performed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neck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neck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Specificall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4-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formed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22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26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21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24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subjects.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hand,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performed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22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21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bottom-up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20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16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Among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xtent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reductions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made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ainst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similar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(around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2%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5%).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xception,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30%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50%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compared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results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matched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well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strength.</w:t>
      </w:r>
      <w:r>
        <w:rPr>
          <w:b w:val="0"/>
          <w:bCs w:val="0"/>
          <w:i w:val="0"/>
          <w:spacing w:val="0"/>
          <w:w w:val="100"/>
        </w:rPr>
      </w:r>
    </w:p>
    <w:p>
      <w:pPr>
        <w:numPr>
          <w:ilvl w:val="1"/>
          <w:numId w:val="7"/>
        </w:numPr>
        <w:tabs>
          <w:tab w:pos="403" w:val="left" w:leader="none"/>
        </w:tabs>
        <w:spacing w:line="249" w:lineRule="auto"/>
        <w:ind w:left="404" w:right="0" w:hanging="28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comparing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approaches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belong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slightly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better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almost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strengths.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Specificall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45,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24,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21,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smaller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strength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/>
        <w:ind w:left="404" w:right="0"/>
        <w:jc w:val="both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6,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21,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7,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1,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bette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reductions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made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1%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6%.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1"/>
          <w:numId w:val="7"/>
        </w:numPr>
        <w:tabs>
          <w:tab w:pos="603" w:val="left" w:leader="none"/>
        </w:tabs>
        <w:spacing w:line="249" w:lineRule="auto" w:before="66"/>
        <w:ind w:left="603" w:right="118" w:hanging="286"/>
        <w:jc w:val="both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comparing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belong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xhibited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55,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44,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21,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proach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smaller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compared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strength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among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46%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71%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compared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18" w:right="119" w:firstLine="19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summar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conclude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Additionall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implementations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fect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results.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slightly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xhibits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51"/>
        <w:ind w:left="118" w:right="119" w:firstLine="199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xpected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gies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both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ups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wns,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considering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west-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generation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priority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(using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specialized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generation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2-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array),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highest-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generation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priorit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reason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slightly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latter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considers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aspects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(un-deterministic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reappearance)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such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cannot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focus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obser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ation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960" w:bottom="280" w:left="1060" w:right="860"/>
          <w:cols w:num="2" w:equalWidth="0">
            <w:col w:w="4941" w:space="120"/>
            <w:col w:w="5259"/>
          </w:cols>
        </w:sectPr>
      </w:pPr>
    </w:p>
    <w:p>
      <w:pPr>
        <w:pStyle w:val="BodyText"/>
        <w:spacing w:line="249" w:lineRule="auto" w:before="71"/>
        <w:ind w:right="0"/>
        <w:jc w:val="both"/>
      </w:pPr>
      <w:r>
        <w:rPr>
          <w:b w:val="0"/>
          <w:bCs w:val="0"/>
          <w:spacing w:val="0"/>
          <w:w w:val="100"/>
        </w:rPr>
        <w:t>performs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better</w:t>
      </w:r>
      <w:r>
        <w:rPr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interesting,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implies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methods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xtracting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important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7"/>
        </w:numPr>
        <w:tabs>
          <w:tab w:pos="390" w:val="left" w:leader="none"/>
        </w:tabs>
        <w:ind w:left="390" w:right="336" w:hanging="27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RQ2.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cost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emental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69"/>
        <w:ind w:right="0" w:firstLine="19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visualized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Fig.5.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anization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Fig.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4.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indicates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consumed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(which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normalized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visualization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purposes).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/>
        <w:ind w:left="318" w:right="0"/>
        <w:jc w:val="left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ations: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7"/>
        </w:numPr>
        <w:tabs>
          <w:tab w:pos="603" w:val="left" w:leader="none"/>
        </w:tabs>
        <w:spacing w:line="249" w:lineRule="auto" w:before="40"/>
        <w:ind w:left="604" w:right="0" w:hanging="286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terms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cost,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formed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top-d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almost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jects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strengths.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46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55,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50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55,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43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46,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19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22,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7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/>
        <w:ind w:left="604" w:right="0"/>
        <w:jc w:val="both"/>
      </w:pP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strengths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2,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3,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4,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5,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6,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Among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reduced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85%,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84%,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59%,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62%,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31%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Besides,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performed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top-d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approach,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i.e.,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49,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53,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43,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18,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7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strengths,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reduction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made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93%,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79%,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54%,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57%,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31%,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compared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27,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40,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30,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13,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reduction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60%,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81%,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57%,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67%,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15%,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dif-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teasing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41,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43,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29,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13,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/>
        <w:ind w:left="604" w:right="0"/>
        <w:jc w:val="both"/>
      </w:pP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79%,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80%,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51%,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56%,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15%,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teasing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strengths.</w:t>
      </w:r>
      <w:r>
        <w:rPr>
          <w:b w:val="0"/>
          <w:bCs w:val="0"/>
          <w:spacing w:val="0"/>
          <w:w w:val="100"/>
        </w:rPr>
      </w:r>
    </w:p>
    <w:p>
      <w:pPr>
        <w:numPr>
          <w:ilvl w:val="1"/>
          <w:numId w:val="7"/>
        </w:numPr>
        <w:tabs>
          <w:tab w:pos="603" w:val="left" w:leader="none"/>
        </w:tabs>
        <w:spacing w:line="249" w:lineRule="auto"/>
        <w:ind w:left="604" w:right="0" w:hanging="28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ith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approaches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belong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xhibited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clear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antage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cost.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Specificall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outperformed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39,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strengths.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Among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up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reductions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89%,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58%,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50%,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64%,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58%,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cost.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numPr>
          <w:ilvl w:val="1"/>
          <w:numId w:val="7"/>
        </w:numPr>
        <w:tabs>
          <w:tab w:pos="603" w:val="left" w:leader="none"/>
        </w:tabs>
        <w:spacing w:line="249" w:lineRule="auto"/>
        <w:ind w:left="604" w:right="0" w:hanging="286"/>
        <w:jc w:val="both"/>
      </w:pP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performed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neck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neck.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50,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23,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</w:r>
      <w:r>
        <w:rPr>
          <w:b w:val="0"/>
          <w:bCs w:val="0"/>
          <w:i w:val="0"/>
          <w:spacing w:val="0"/>
          <w:w w:val="100"/>
        </w:rPr>
        <w:t>12,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4,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</w:r>
      <w:r>
        <w:rPr>
          <w:b w:val="0"/>
          <w:bCs w:val="0"/>
          <w:i w:val="0"/>
          <w:spacing w:val="0"/>
          <w:w w:val="100"/>
        </w:rPr>
        <w:t>bette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23,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consumed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less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Besides,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9,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24,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12,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performed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nearly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equally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well,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percentage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-14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31"/>
        <w:ind w:right="0" w:firstLine="199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summar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conclude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cost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proach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xhibits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remaining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strengths.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71"/>
        <w:ind w:right="118"/>
        <w:jc w:val="both"/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reduction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costs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approaches,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them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/>
        <w:ind w:right="119" w:firstLine="19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generally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less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interesting.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indicates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xtracting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time-consuming.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9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reason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gle</w:t>
      </w:r>
      <w:r>
        <w:rPr>
          <w:rFonts w:ascii="Times New Roman" w:hAnsi="Times New Roman" w:cs="Times New Roman" w:eastAsia="Times New Roman"/>
          <w:b w:val="0"/>
          <w:bCs w:val="0"/>
          <w:i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ficiently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mainly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does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prio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needs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seeding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7"/>
        </w:numPr>
        <w:tabs>
          <w:tab w:pos="401" w:val="left" w:leader="none"/>
        </w:tabs>
        <w:ind w:left="401" w:right="790" w:hanging="283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RQ3.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RFD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emental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72"/>
        <w:ind w:right="118" w:firstLine="19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listed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Fig.6.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figure,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indicates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RFD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(which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normalized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1).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pervious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figure,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better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performed.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318"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7"/>
        </w:numPr>
        <w:tabs>
          <w:tab w:pos="603" w:val="left" w:leader="none"/>
        </w:tabs>
        <w:spacing w:line="249" w:lineRule="auto" w:before="49"/>
        <w:ind w:left="604" w:right="119" w:hanging="286"/>
        <w:jc w:val="both"/>
      </w:pP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best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terms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rate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detection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compared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45,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50,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24,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2,</w:t>
      </w:r>
      <w:r>
        <w:rPr>
          <w:b w:val="0"/>
          <w:bCs w:val="0"/>
          <w:i w:val="0"/>
          <w:spacing w:val="0"/>
          <w:w w:val="100"/>
        </w:rPr>
      </w:r>
    </w:p>
    <w:p>
      <w:pPr>
        <w:ind w:left="604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3,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5,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6,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9" w:lineRule="auto" w:before="9"/>
        <w:ind w:left="604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better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9,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5,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20,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9,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subjects.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outperformed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50,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/>
        <w:ind w:left="604"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performed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1,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5,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obser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bottom-up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mainly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focus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contrary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obser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ations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compared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top-d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55,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46,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22,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strengths,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outperformed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subjects.</w:t>
      </w:r>
      <w:r>
        <w:rPr>
          <w:b w:val="0"/>
          <w:bCs w:val="0"/>
          <w:i w:val="0"/>
          <w:spacing w:val="0"/>
          <w:w w:val="100"/>
        </w:rPr>
      </w:r>
    </w:p>
    <w:p>
      <w:pPr>
        <w:numPr>
          <w:ilvl w:val="1"/>
          <w:numId w:val="7"/>
        </w:numPr>
        <w:tabs>
          <w:tab w:pos="603" w:val="left" w:leader="none"/>
        </w:tabs>
        <w:spacing w:line="249" w:lineRule="auto"/>
        <w:ind w:left="604" w:right="119" w:hanging="28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second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Specif-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icall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outperformed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43,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ferent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strengths,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a-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tive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better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0,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0,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outperformed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41,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42,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41,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outperformed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0,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1"/>
          <w:numId w:val="7"/>
        </w:numPr>
        <w:tabs>
          <w:tab w:pos="603" w:val="left" w:leader="none"/>
        </w:tabs>
        <w:spacing w:line="249" w:lineRule="auto"/>
        <w:ind w:left="604" w:right="119" w:hanging="28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orst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approaches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RFD.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paring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approaches,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920" w:bottom="280" w:left="860" w:right="860"/>
          <w:cols w:num="2" w:equalWidth="0">
            <w:col w:w="5141" w:space="119"/>
            <w:col w:w="5260"/>
          </w:cols>
        </w:sectPr>
      </w:pPr>
    </w:p>
    <w:p>
      <w:pPr>
        <w:spacing w:line="140" w:lineRule="exact" w:before="10"/>
        <w:rPr>
          <w:sz w:val="14"/>
          <w:szCs w:val="14"/>
        </w:rPr>
      </w:pPr>
      <w:r>
        <w:rPr/>
        <w:pict>
          <v:group style="position:absolute;margin-left:51.279877pt;margin-top:81.80574pt;width:526.300733pt;height:47.348556pt;mso-position-horizontal-relative:page;mso-position-vertical-relative:page;z-index:-10010" coordorigin="1026,1636" coordsize="10526,947">
            <v:group style="position:absolute;left:1852;top:1860;width:9518;height:588" coordorigin="1852,1860" coordsize="9518,588">
              <v:shape style="position:absolute;left:1852;top:1860;width:9518;height:588" coordorigin="1852,1860" coordsize="9518,588" path="m1852,1860l2028,2406,2205,2388,2381,2436,2557,2448,2733,2442,2910,2448,3967,2448,4144,2424,4320,2448,5201,2448,5377,2430,5554,2448,5730,2394,5906,2448,11370,2448e" filled="f" stroked="t" strokeweight=".499302pt" strokecolor="#231F20">
                <v:path arrowok="t"/>
              </v:shape>
            </v:group>
            <v:group style="position:absolute;left:1852;top:1848;width:30;height:42" coordorigin="1852,1848" coordsize="30,42">
              <v:shape style="position:absolute;left:1852;top:1848;width:30;height:42" coordorigin="1852,1848" coordsize="30,42" path="m1852,1890l1860,1890,1868,1887,1873,1881,1879,1876,1882,1868,1882,1860,1882,1852,1880,1848e" filled="f" stroked="t" strokeweight=".249651pt" strokecolor="#231F20">
                <v:path arrowok="t"/>
              </v:shape>
            </v:group>
            <v:group style="position:absolute;left:1998;top:2376;width:60;height:60" coordorigin="1998,2376" coordsize="60,60">
              <v:shape style="position:absolute;left:1998;top:2376;width:60;height:60" coordorigin="1998,2376" coordsize="60,60" path="m2028,2436l2036,2436,2044,2433,2050,2427,2055,2422,2058,2414,2058,2406,2058,2398,2055,2390,2050,2385,2044,2379,2036,2376,2028,2376,2020,2376,2013,2379,2007,2385,2002,2390,1998,2398,1998,2406,1998,2414,2002,2422,2007,2427,2013,2433,2020,2436,2028,2436xe" filled="f" stroked="t" strokeweight=".249651pt" strokecolor="#231F20">
                <v:path arrowok="t"/>
              </v:shape>
            </v:group>
            <v:group style="position:absolute;left:2175;top:2358;width:60;height:60" coordorigin="2175,2358" coordsize="60,60">
              <v:shape style="position:absolute;left:2175;top:2358;width:60;height:60" coordorigin="2175,2358" coordsize="60,60" path="m2205,2418l2213,2418,2220,2415,2226,2409,2231,2404,2235,2396,2235,2388,2235,2380,2231,2372,2226,2367,2220,2361,2213,2358,2205,2358,2197,2358,2189,2361,2183,2367,2178,2372,2175,2380,2175,2388,2175,2396,2178,2404,2183,2409,2189,2415,2197,2418,2205,2418xe" filled="f" stroked="t" strokeweight=".249651pt" strokecolor="#231F20">
                <v:path arrowok="t"/>
              </v:shape>
            </v:group>
            <v:group style="position:absolute;left:2351;top:2406;width:60;height:42" coordorigin="2351,2406" coordsize="60,42">
              <v:shape style="position:absolute;left:2351;top:2406;width:60;height:42" coordorigin="2351,2406" coordsize="60,42" path="m2409,2448l2411,2444,2411,2436,2411,2428,2408,2420,2402,2415,2396,2409,2389,2406,2381,2406,2373,2406,2365,2409,2360,2415,2354,2420,2351,2428,2351,2436,2351,2444,2353,2448e" filled="f" stroked="t" strokeweight=".249651pt" strokecolor="#231F20">
                <v:path arrowok="t"/>
              </v:shape>
            </v:group>
            <v:group style="position:absolute;left:2527;top:2418;width:60;height:30" coordorigin="2527,2418" coordsize="60,30">
              <v:shape style="position:absolute;left:2527;top:2418;width:60;height:30" coordorigin="2527,2418" coordsize="60,30" path="m2587,2448l2587,2440,2584,2432,2578,2427,2573,2421,2565,2418,2557,2418,2549,2418,2542,2421,2536,2427,2530,2432,2527,2440,2527,2448e" filled="f" stroked="t" strokeweight=".249651pt" strokecolor="#231F20">
                <v:path arrowok="t"/>
              </v:shape>
            </v:group>
            <v:group style="position:absolute;left:2703;top:2412;width:60;height:36" coordorigin="2703,2412" coordsize="60,36">
              <v:shape style="position:absolute;left:2703;top:2412;width:60;height:36" coordorigin="2703,2412" coordsize="60,36" path="m2763,2448l2763,2442,2763,2434,2760,2426,2755,2421,2749,2415,2741,2412,2733,2412,2725,2412,2718,2415,2712,2421,2707,2426,2703,2434,2703,2442,2703,2448e" filled="f" stroked="t" strokeweight=".249651pt" strokecolor="#231F20">
                <v:path arrowok="t"/>
              </v:shape>
            </v:group>
            <v:group style="position:absolute;left:2880;top:2418;width:60;height:30" coordorigin="2880,2418" coordsize="60,30">
              <v:shape style="position:absolute;left:2880;top:2418;width:60;height:30" coordorigin="2880,2418" coordsize="60,30" path="m2940,2448l2940,2440,2936,2432,2931,2427,2925,2421,2918,2418,2910,2418,2902,2418,2894,2421,2888,2427,2883,2432,2880,2440,2880,2448e" filled="f" stroked="t" strokeweight=".249651pt" strokecolor="#231F20">
                <v:path arrowok="t"/>
              </v:shape>
            </v:group>
            <v:group style="position:absolute;left:3056;top:2418;width:60;height:30" coordorigin="3056,2418" coordsize="60,30">
              <v:shape style="position:absolute;left:3056;top:2418;width:60;height:30" coordorigin="3056,2418" coordsize="60,30" path="m3116,2448l3116,2440,3113,2432,3107,2427,3101,2421,3094,2418,3086,2418,3078,2418,3070,2421,3065,2427,3059,2432,3056,2440,3056,2448e" filled="f" stroked="t" strokeweight=".249651pt" strokecolor="#231F20">
                <v:path arrowok="t"/>
              </v:shape>
            </v:group>
            <v:group style="position:absolute;left:3232;top:2418;width:60;height:30" coordorigin="3232,2418" coordsize="60,30">
              <v:shape style="position:absolute;left:3232;top:2418;width:60;height:30" coordorigin="3232,2418" coordsize="60,30" path="m3292,2448l3292,2440,3289,2432,3283,2427,3278,2421,3270,2418,3262,2418,3254,2418,3247,2421,3241,2427,3235,2432,3232,2440,3232,2448e" filled="f" stroked="t" strokeweight=".249651pt" strokecolor="#231F20">
                <v:path arrowok="t"/>
              </v:shape>
            </v:group>
            <v:group style="position:absolute;left:3409;top:2418;width:60;height:30" coordorigin="3409,2418" coordsize="60,30">
              <v:shape style="position:absolute;left:3409;top:2418;width:60;height:30" coordorigin="3409,2418" coordsize="60,30" path="m3468,2448l3468,2440,3465,2432,3460,2427,3454,2421,3446,2418,3438,2418,3431,2418,3423,2421,3417,2427,3412,2432,3409,2440,3409,2448e" filled="f" stroked="t" strokeweight=".249651pt" strokecolor="#231F20">
                <v:path arrowok="t"/>
              </v:shape>
            </v:group>
            <v:group style="position:absolute;left:3585;top:2418;width:60;height:30" coordorigin="3585,2418" coordsize="60,30">
              <v:shape style="position:absolute;left:3585;top:2418;width:60;height:30" coordorigin="3585,2418" coordsize="60,30" path="m3645,2448l3645,2440,3642,2432,3636,2427,3630,2421,3623,2418,3615,2418,3607,2418,3599,2421,3594,2427,3588,2432,3585,2440,3585,2448e" filled="f" stroked="t" strokeweight=".249651pt" strokecolor="#231F20">
                <v:path arrowok="t"/>
              </v:shape>
            </v:group>
            <v:group style="position:absolute;left:3761;top:2418;width:60;height:30" coordorigin="3761,2418" coordsize="60,30">
              <v:shape style="position:absolute;left:3761;top:2418;width:60;height:30" coordorigin="3761,2418" coordsize="60,30" path="m3821,2448l3821,2440,3818,2432,3812,2427,3807,2421,3799,2418,3791,2418,3783,2418,3775,2421,3770,2427,3764,2432,3761,2440,3761,2448e" filled="f" stroked="t" strokeweight=".249651pt" strokecolor="#231F20">
                <v:path arrowok="t"/>
              </v:shape>
            </v:group>
            <v:group style="position:absolute;left:3937;top:2418;width:60;height:30" coordorigin="3937,2418" coordsize="60,30">
              <v:shape style="position:absolute;left:3937;top:2418;width:60;height:30" coordorigin="3937,2418" coordsize="60,30" path="m3997,2448l3997,2440,3994,2432,3988,2427,3983,2421,3975,2418,3967,2418,3959,2418,3952,2421,3946,2427,3940,2432,3937,2440,3937,2448e" filled="f" stroked="t" strokeweight=".249651pt" strokecolor="#231F20">
                <v:path arrowok="t"/>
              </v:shape>
            </v:group>
            <v:group style="position:absolute;left:4114;top:2394;width:60;height:54" coordorigin="4114,2394" coordsize="60,54">
              <v:shape style="position:absolute;left:4114;top:2394;width:60;height:54" coordorigin="4114,2394" coordsize="60,54" path="m4162,2448l4165,2445,4170,2440,4173,2432,4173,2424,4173,2416,4170,2408,4165,2403,4159,2397,4151,2394,4144,2394,4136,2394,4128,2397,4122,2403,4117,2408,4114,2416,4114,2424,4114,2432,4117,2440,4122,2445,4125,2448e" filled="f" stroked="t" strokeweight=".249651pt" strokecolor="#231F20">
                <v:path arrowok="t"/>
              </v:shape>
            </v:group>
            <v:group style="position:absolute;left:4290;top:2418;width:60;height:30" coordorigin="4290,2418" coordsize="60,30">
              <v:shape style="position:absolute;left:4290;top:2418;width:60;height:30" coordorigin="4290,2418" coordsize="60,30" path="m4350,2448l4350,2440,4347,2432,4341,2427,4335,2421,4328,2418,4320,2418,4312,2418,4304,2421,4299,2427,4293,2432,4290,2440,4290,2448e" filled="f" stroked="t" strokeweight=".249651pt" strokecolor="#231F20">
                <v:path arrowok="t"/>
              </v:shape>
            </v:group>
            <v:group style="position:absolute;left:4466;top:2418;width:60;height:30" coordorigin="4466,2418" coordsize="60,30">
              <v:shape style="position:absolute;left:4466;top:2418;width:60;height:30" coordorigin="4466,2418" coordsize="60,30" path="m4526,2448l4526,2440,4523,2432,4517,2427,4512,2421,4504,2418,4496,2418,4488,2418,4480,2421,4475,2427,4469,2432,4466,2440,4466,2448e" filled="f" stroked="t" strokeweight=".249651pt" strokecolor="#231F20">
                <v:path arrowok="t"/>
              </v:shape>
            </v:group>
            <v:group style="position:absolute;left:4642;top:2418;width:60;height:30" coordorigin="4642,2418" coordsize="60,30">
              <v:shape style="position:absolute;left:4642;top:2418;width:60;height:30" coordorigin="4642,2418" coordsize="60,30" path="m4702,2448l4702,2440,4699,2432,4693,2427,4688,2421,4680,2418,4672,2418,4664,2418,4657,2421,4651,2427,4646,2432,4642,2440,4642,2448e" filled="f" stroked="t" strokeweight=".249651pt" strokecolor="#231F20">
                <v:path arrowok="t"/>
              </v:shape>
            </v:group>
            <v:group style="position:absolute;left:4819;top:2418;width:60;height:30" coordorigin="4819,2418" coordsize="60,30">
              <v:shape style="position:absolute;left:4819;top:2418;width:60;height:30" coordorigin="4819,2418" coordsize="60,30" path="m4879,2448l4879,2440,4875,2432,4870,2427,4864,2421,4857,2418,4849,2418,4841,2418,4833,2421,4827,2427,4822,2432,4819,2440,4819,2448e" filled="f" stroked="t" strokeweight=".249651pt" strokecolor="#231F20">
                <v:path arrowok="t"/>
              </v:shape>
            </v:group>
            <v:group style="position:absolute;left:4995;top:2418;width:60;height:30" coordorigin="4995,2418" coordsize="60,30">
              <v:shape style="position:absolute;left:4995;top:2418;width:60;height:30" coordorigin="4995,2418" coordsize="60,30" path="m5055,2448l5055,2440,5052,2432,5046,2427,5040,2421,5033,2418,5025,2418,5017,2418,5009,2421,5004,2427,4998,2432,4995,2440,4995,2448e" filled="f" stroked="t" strokeweight=".249651pt" strokecolor="#231F20">
                <v:path arrowok="t"/>
              </v:shape>
            </v:group>
            <v:group style="position:absolute;left:5171;top:2418;width:60;height:30" coordorigin="5171,2418" coordsize="60,30">
              <v:shape style="position:absolute;left:5171;top:2418;width:60;height:30" coordorigin="5171,2418" coordsize="60,30" path="m5231,2448l5231,2440,5228,2432,5222,2427,5217,2421,5209,2418,5201,2418,5193,2418,5186,2421,5180,2427,5174,2432,5171,2440,5171,2448e" filled="f" stroked="t" strokeweight=".249651pt" strokecolor="#231F20">
                <v:path arrowok="t"/>
              </v:shape>
            </v:group>
            <v:group style="position:absolute;left:5347;top:2400;width:60;height:48" coordorigin="5347,2400" coordsize="60,48">
              <v:shape style="position:absolute;left:5347;top:2400;width:60;height:48" coordorigin="5347,2400" coordsize="60,48" path="m5402,2448l5404,2446,5407,2438,5407,2430,5407,2422,5404,2414,5399,2409,5393,2403,5385,2400,5377,2400,5369,2400,5362,2403,5356,2409,5351,2414,5347,2422,5347,2430,5347,2438,5351,2446,5353,2448e" filled="f" stroked="t" strokeweight=".249651pt" strokecolor="#231F20">
                <v:path arrowok="t"/>
              </v:shape>
            </v:group>
            <v:group style="position:absolute;left:5524;top:2418;width:60;height:30" coordorigin="5524,2418" coordsize="60,30">
              <v:shape style="position:absolute;left:5524;top:2418;width:60;height:30" coordorigin="5524,2418" coordsize="60,30" path="m5584,2448l5584,2440,5580,2432,5575,2427,5569,2421,5562,2418,5554,2418,5546,2418,5538,2421,5532,2427,5527,2432,5524,2440,5524,2448e" filled="f" stroked="t" strokeweight=".249651pt" strokecolor="#231F20">
                <v:path arrowok="t"/>
              </v:shape>
            </v:group>
            <v:group style="position:absolute;left:5700;top:2364;width:60;height:60" coordorigin="5700,2364" coordsize="60,60">
              <v:shape style="position:absolute;left:5700;top:2364;width:60;height:60" coordorigin="5700,2364" coordsize="60,60" path="m5730,2424l5738,2424,5745,2421,5751,2415,5757,2410,5760,2402,5760,2394,5760,2386,5757,2378,5751,2373,5745,2367,5738,2364,5730,2364,5722,2364,5714,2367,5709,2373,5703,2378,5700,2386,5700,2394,5700,2402,5703,2410,5709,2415,5714,2421,5722,2424,5730,2424xe" filled="f" stroked="t" strokeweight=".249651pt" strokecolor="#231F20">
                <v:path arrowok="t"/>
              </v:shape>
            </v:group>
            <v:group style="position:absolute;left:5876;top:2418;width:60;height:30" coordorigin="5876,2418" coordsize="60,30">
              <v:shape style="position:absolute;left:5876;top:2418;width:60;height:30" coordorigin="5876,2418" coordsize="60,30" path="m5936,2448l5936,2440,5933,2432,5927,2427,5922,2421,5914,2418,5906,2418,5898,2418,5891,2421,5885,2427,5879,2432,5876,2440,5876,2448e" filled="f" stroked="t" strokeweight=".249651pt" strokecolor="#231F20">
                <v:path arrowok="t"/>
              </v:shape>
            </v:group>
            <v:group style="position:absolute;left:6052;top:2418;width:60;height:30" coordorigin="6052,2418" coordsize="60,30">
              <v:shape style="position:absolute;left:6052;top:2418;width:60;height:30" coordorigin="6052,2418" coordsize="60,30" path="m6112,2448l6112,2440,6109,2432,6104,2427,6098,2421,6090,2418,6082,2418,6074,2418,6067,2421,6061,2427,6056,2432,6052,2440,6052,2448e" filled="f" stroked="t" strokeweight=".249651pt" strokecolor="#231F20">
                <v:path arrowok="t"/>
              </v:shape>
            </v:group>
            <v:group style="position:absolute;left:6229;top:2418;width:60;height:30" coordorigin="6229,2418" coordsize="60,30">
              <v:shape style="position:absolute;left:6229;top:2418;width:60;height:30" coordorigin="6229,2418" coordsize="60,30" path="m6289,2448l6289,2440,6286,2432,6280,2427,6274,2421,6267,2418,6259,2418,6251,2418,6243,2421,6238,2427,6232,2432,6229,2440,6229,2448e" filled="f" stroked="t" strokeweight=".249651pt" strokecolor="#231F20">
                <v:path arrowok="t"/>
              </v:shape>
            </v:group>
            <v:group style="position:absolute;left:6405;top:2418;width:60;height:30" coordorigin="6405,2418" coordsize="60,30">
              <v:shape style="position:absolute;left:6405;top:2418;width:60;height:30" coordorigin="6405,2418" coordsize="60,30" path="m6465,2448l6465,2440,6462,2432,6456,2427,6451,2421,6443,2418,6435,2418,6427,2418,6419,2421,6414,2427,6408,2432,6405,2440,6405,2448e" filled="f" stroked="t" strokeweight=".249651pt" strokecolor="#231F20">
                <v:path arrowok="t"/>
              </v:shape>
            </v:group>
            <v:group style="position:absolute;left:6581;top:2418;width:60;height:30" coordorigin="6581,2418" coordsize="60,30">
              <v:shape style="position:absolute;left:6581;top:2418;width:60;height:30" coordorigin="6581,2418" coordsize="60,30" path="m6641,2448l6641,2440,6638,2432,6632,2427,6627,2421,6619,2418,6611,2418,6603,2418,6596,2421,6590,2427,6584,2432,6581,2440,6581,2448e" filled="f" stroked="t" strokeweight=".249651pt" strokecolor="#231F20">
                <v:path arrowok="t"/>
              </v:shape>
            </v:group>
            <v:group style="position:absolute;left:6758;top:2418;width:60;height:30" coordorigin="6758,2418" coordsize="60,30">
              <v:shape style="position:absolute;left:6758;top:2418;width:60;height:30" coordorigin="6758,2418" coordsize="60,30" path="m6817,2448l6817,2440,6814,2432,6809,2427,6803,2421,6795,2418,6787,2418,6780,2418,6772,2421,6766,2427,6761,2432,6758,2440,6758,2448e" filled="f" stroked="t" strokeweight=".249651pt" strokecolor="#231F20">
                <v:path arrowok="t"/>
              </v:shape>
            </v:group>
            <v:group style="position:absolute;left:6934;top:2418;width:60;height:30" coordorigin="6934,2418" coordsize="60,30">
              <v:shape style="position:absolute;left:6934;top:2418;width:60;height:30" coordorigin="6934,2418" coordsize="60,30" path="m6994,2448l6994,2440,6991,2432,6985,2427,6979,2421,6972,2418,6964,2418,6956,2418,6948,2421,6943,2427,6937,2432,6934,2440,6934,2448e" filled="f" stroked="t" strokeweight=".249651pt" strokecolor="#231F20">
                <v:path arrowok="t"/>
              </v:shape>
            </v:group>
            <v:group style="position:absolute;left:7110;top:2418;width:60;height:30" coordorigin="7110,2418" coordsize="60,30">
              <v:shape style="position:absolute;left:7110;top:2418;width:60;height:30" coordorigin="7110,2418" coordsize="60,30" path="m7170,2448l7170,2440,7167,2432,7161,2427,7156,2421,7148,2418,7140,2418,7132,2418,7124,2421,7119,2427,7113,2432,7110,2440,7110,2448e" filled="f" stroked="t" strokeweight=".249651pt" strokecolor="#231F20">
                <v:path arrowok="t"/>
              </v:shape>
            </v:group>
            <v:group style="position:absolute;left:7286;top:2418;width:60;height:30" coordorigin="7286,2418" coordsize="60,30">
              <v:shape style="position:absolute;left:7286;top:2418;width:60;height:30" coordorigin="7286,2418" coordsize="60,30" path="m7346,2448l7346,2440,7343,2432,7337,2427,7332,2421,7324,2418,7316,2418,7308,2418,7301,2421,7295,2427,7289,2432,7286,2440,7286,2448e" filled="f" stroked="t" strokeweight=".249651pt" strokecolor="#231F20">
                <v:path arrowok="t"/>
              </v:shape>
            </v:group>
            <v:group style="position:absolute;left:7463;top:2418;width:60;height:30" coordorigin="7463,2418" coordsize="60,30">
              <v:shape style="position:absolute;left:7463;top:2418;width:60;height:30" coordorigin="7463,2418" coordsize="60,30" path="m7522,2448l7522,2440,7519,2432,7514,2427,7508,2421,7500,2418,7493,2418,7485,2418,7477,2421,7471,2427,7466,2432,7463,2440,7463,2448e" filled="f" stroked="t" strokeweight=".249651pt" strokecolor="#231F20">
                <v:path arrowok="t"/>
              </v:shape>
            </v:group>
            <v:group style="position:absolute;left:7639;top:2418;width:60;height:30" coordorigin="7639,2418" coordsize="60,30">
              <v:shape style="position:absolute;left:7639;top:2418;width:60;height:30" coordorigin="7639,2418" coordsize="60,30" path="m7699,2448l7699,2440,7696,2432,7690,2427,7684,2421,7677,2418,7669,2418,7661,2418,7653,2421,7648,2427,7642,2432,7639,2440,7639,2448e" filled="f" stroked="t" strokeweight=".249651pt" strokecolor="#231F20">
                <v:path arrowok="t"/>
              </v:shape>
            </v:group>
            <v:group style="position:absolute;left:7815;top:2418;width:60;height:30" coordorigin="7815,2418" coordsize="60,30">
              <v:shape style="position:absolute;left:7815;top:2418;width:60;height:30" coordorigin="7815,2418" coordsize="60,30" path="m7875,2448l7875,2440,7872,2432,7866,2427,7861,2421,7853,2418,7845,2418,7837,2418,7829,2421,7824,2427,7818,2432,7815,2440,7815,2448e" filled="f" stroked="t" strokeweight=".249651pt" strokecolor="#231F20">
                <v:path arrowok="t"/>
              </v:shape>
            </v:group>
            <v:group style="position:absolute;left:7991;top:2418;width:60;height:30" coordorigin="7991,2418" coordsize="60,30">
              <v:shape style="position:absolute;left:7991;top:2418;width:60;height:30" coordorigin="7991,2418" coordsize="60,30" path="m8051,2448l8051,2440,8048,2432,8043,2427,8037,2421,8029,2418,8021,2418,8013,2418,8006,2421,8000,2427,7995,2432,7991,2440,7991,2448e" filled="f" stroked="t" strokeweight=".249651pt" strokecolor="#231F20">
                <v:path arrowok="t"/>
              </v:shape>
            </v:group>
            <v:group style="position:absolute;left:8168;top:2418;width:60;height:30" coordorigin="8168,2418" coordsize="60,30">
              <v:shape style="position:absolute;left:8168;top:2418;width:60;height:30" coordorigin="8168,2418" coordsize="60,30" path="m8228,2448l8228,2440,8224,2432,8219,2427,8213,2421,8206,2418,8198,2418,8190,2418,8182,2421,8176,2427,8171,2432,8168,2440,8168,2448e" filled="f" stroked="t" strokeweight=".249651pt" strokecolor="#231F20">
                <v:path arrowok="t"/>
              </v:shape>
            </v:group>
            <v:group style="position:absolute;left:8344;top:2418;width:60;height:30" coordorigin="8344,2418" coordsize="60,30">
              <v:shape style="position:absolute;left:8344;top:2418;width:60;height:30" coordorigin="8344,2418" coordsize="60,30" path="m8404,2448l8404,2440,8401,2432,8395,2427,8389,2421,8382,2418,8374,2418,8366,2418,8358,2421,8353,2427,8347,2432,8344,2440,8344,2448e" filled="f" stroked="t" strokeweight=".249651pt" strokecolor="#231F20">
                <v:path arrowok="t"/>
              </v:shape>
            </v:group>
            <v:group style="position:absolute;left:8520;top:2418;width:60;height:30" coordorigin="8520,2418" coordsize="60,30">
              <v:shape style="position:absolute;left:8520;top:2418;width:60;height:30" coordorigin="8520,2418" coordsize="60,30" path="m8580,2448l8580,2440,8577,2432,8571,2427,8566,2421,8558,2418,8550,2418,8542,2418,8535,2421,8529,2427,8523,2432,8520,2440,8520,2448e" filled="f" stroked="t" strokeweight=".249651pt" strokecolor="#231F20">
                <v:path arrowok="t"/>
              </v:shape>
            </v:group>
            <v:group style="position:absolute;left:8696;top:2418;width:60;height:30" coordorigin="8696,2418" coordsize="60,30">
              <v:shape style="position:absolute;left:8696;top:2418;width:60;height:30" coordorigin="8696,2418" coordsize="60,30" path="m8756,2448l8756,2440,8753,2432,8748,2427,8742,2421,8734,2418,8726,2418,8718,2418,8711,2421,8705,2427,8700,2432,8696,2440,8696,2448e" filled="f" stroked="t" strokeweight=".249651pt" strokecolor="#231F20">
                <v:path arrowok="t"/>
              </v:shape>
            </v:group>
            <v:group style="position:absolute;left:8873;top:2418;width:60;height:30" coordorigin="8873,2418" coordsize="60,30">
              <v:shape style="position:absolute;left:8873;top:2418;width:60;height:30" coordorigin="8873,2418" coordsize="60,30" path="m8933,2448l8933,2440,8929,2432,8924,2427,8918,2421,8911,2418,8903,2418,8895,2418,8887,2421,8881,2427,8876,2432,8873,2440,8873,2448e" filled="f" stroked="t" strokeweight=".249651pt" strokecolor="#231F20">
                <v:path arrowok="t"/>
              </v:shape>
            </v:group>
            <v:group style="position:absolute;left:9049;top:2418;width:60;height:30" coordorigin="9049,2418" coordsize="60,30">
              <v:shape style="position:absolute;left:9049;top:2418;width:60;height:30" coordorigin="9049,2418" coordsize="60,30" path="m9109,2448l9109,2440,9106,2432,9100,2427,9095,2421,9087,2418,9079,2418,9071,2418,9063,2421,9058,2427,9052,2432,9049,2440,9049,2448e" filled="f" stroked="t" strokeweight=".249651pt" strokecolor="#231F20">
                <v:path arrowok="t"/>
              </v:shape>
            </v:group>
            <v:group style="position:absolute;left:9225;top:2418;width:60;height:30" coordorigin="9225,2418" coordsize="60,30">
              <v:shape style="position:absolute;left:9225;top:2418;width:60;height:30" coordorigin="9225,2418" coordsize="60,30" path="m9285,2448l9285,2440,9282,2432,9276,2427,9271,2421,9263,2418,9255,2418,9247,2418,9240,2421,9234,2427,9228,2432,9225,2440,9225,2448e" filled="f" stroked="t" strokeweight=".249651pt" strokecolor="#231F20">
                <v:path arrowok="t"/>
              </v:shape>
            </v:group>
            <v:group style="position:absolute;left:9401;top:2418;width:60;height:30" coordorigin="9401,2418" coordsize="60,30">
              <v:shape style="position:absolute;left:9401;top:2418;width:60;height:30" coordorigin="9401,2418" coordsize="60,30" path="m9461,2448l9461,2440,9458,2432,9453,2427,9447,2421,9439,2418,9431,2418,9424,2418,9416,2421,9410,2427,9405,2432,9401,2440,9401,2448e" filled="f" stroked="t" strokeweight=".249651pt" strokecolor="#231F20">
                <v:path arrowok="t"/>
              </v:shape>
            </v:group>
            <v:group style="position:absolute;left:9578;top:2418;width:60;height:30" coordorigin="9578,2418" coordsize="60,30">
              <v:shape style="position:absolute;left:9578;top:2418;width:60;height:30" coordorigin="9578,2418" coordsize="60,30" path="m9638,2448l9638,2440,9635,2432,9629,2427,9623,2421,9616,2418,9608,2418,9600,2418,9592,2421,9587,2427,9581,2432,9578,2440,9578,2448e" filled="f" stroked="t" strokeweight=".249651pt" strokecolor="#231F20">
                <v:path arrowok="t"/>
              </v:shape>
            </v:group>
            <v:group style="position:absolute;left:9754;top:2418;width:60;height:30" coordorigin="9754,2418" coordsize="60,30">
              <v:shape style="position:absolute;left:9754;top:2418;width:60;height:30" coordorigin="9754,2418" coordsize="60,30" path="m9814,2448l9814,2440,9811,2432,9805,2427,9800,2421,9792,2418,9784,2418,9776,2418,9768,2421,9763,2427,9757,2432,9754,2440,9754,2448e" filled="f" stroked="t" strokeweight=".249651pt" strokecolor="#231F20">
                <v:path arrowok="t"/>
              </v:shape>
            </v:group>
            <v:group style="position:absolute;left:9930;top:2418;width:60;height:30" coordorigin="9930,2418" coordsize="60,30">
              <v:shape style="position:absolute;left:9930;top:2418;width:60;height:30" coordorigin="9930,2418" coordsize="60,30" path="m9990,2448l9990,2440,9987,2432,9981,2427,9976,2421,9968,2418,9960,2418,9952,2418,9945,2421,9939,2427,9933,2432,9930,2440,9930,2448e" filled="f" stroked="t" strokeweight=".249651pt" strokecolor="#231F20">
                <v:path arrowok="t"/>
              </v:shape>
            </v:group>
            <v:group style="position:absolute;left:10107;top:2418;width:60;height:30" coordorigin="10107,2418" coordsize="60,30">
              <v:shape style="position:absolute;left:10107;top:2418;width:60;height:30" coordorigin="10107,2418" coordsize="60,30" path="m10166,2448l10166,2440,10163,2432,10158,2427,10152,2421,10144,2418,10137,2418,10129,2418,10121,2421,10115,2427,10110,2432,10107,2440,10107,2448e" filled="f" stroked="t" strokeweight=".249651pt" strokecolor="#231F20">
                <v:path arrowok="t"/>
              </v:shape>
            </v:group>
            <v:group style="position:absolute;left:10283;top:2418;width:60;height:30" coordorigin="10283,2418" coordsize="60,30">
              <v:shape style="position:absolute;left:10283;top:2418;width:60;height:30" coordorigin="10283,2418" coordsize="60,30" path="m10343,2448l10343,2440,10340,2432,10334,2427,10328,2421,10321,2418,10313,2418,10305,2418,10297,2421,10292,2427,10286,2432,10283,2440,10283,2448e" filled="f" stroked="t" strokeweight=".249651pt" strokecolor="#231F20">
                <v:path arrowok="t"/>
              </v:shape>
            </v:group>
            <v:group style="position:absolute;left:10459;top:2418;width:60;height:30" coordorigin="10459,2418" coordsize="60,30">
              <v:shape style="position:absolute;left:10459;top:2418;width:60;height:30" coordorigin="10459,2418" coordsize="60,30" path="m10519,2448l10519,2440,10516,2432,10510,2427,10505,2421,10497,2418,10489,2418,10481,2418,10473,2421,10468,2427,10462,2432,10459,2440,10459,2448e" filled="f" stroked="t" strokeweight=".249651pt" strokecolor="#231F20">
                <v:path arrowok="t"/>
              </v:shape>
            </v:group>
            <v:group style="position:absolute;left:10635;top:2418;width:60;height:30" coordorigin="10635,2418" coordsize="60,30">
              <v:shape style="position:absolute;left:10635;top:2418;width:60;height:30" coordorigin="10635,2418" coordsize="60,30" path="m10695,2448l10695,2440,10692,2432,10686,2427,10681,2421,10673,2418,10665,2418,10657,2418,10650,2421,10644,2427,10638,2432,10635,2440,10635,2448e" filled="f" stroked="t" strokeweight=".249651pt" strokecolor="#231F20">
                <v:path arrowok="t"/>
              </v:shape>
            </v:group>
            <v:group style="position:absolute;left:10812;top:2418;width:60;height:30" coordorigin="10812,2418" coordsize="60,30">
              <v:shape style="position:absolute;left:10812;top:2418;width:60;height:30" coordorigin="10812,2418" coordsize="60,30" path="m10872,2448l10872,2440,10868,2432,10863,2427,10857,2421,10850,2418,10842,2418,10834,2418,10826,2421,10820,2427,10815,2432,10812,2440,10812,2448e" filled="f" stroked="t" strokeweight=".249651pt" strokecolor="#231F20">
                <v:path arrowok="t"/>
              </v:shape>
            </v:group>
            <v:group style="position:absolute;left:10988;top:2418;width:60;height:30" coordorigin="10988,2418" coordsize="60,30">
              <v:shape style="position:absolute;left:10988;top:2418;width:60;height:30" coordorigin="10988,2418" coordsize="60,30" path="m11048,2448l11048,2440,11045,2432,11039,2427,11033,2421,11026,2418,11018,2418,11010,2418,11002,2421,10997,2427,10991,2432,10988,2440,10988,2448e" filled="f" stroked="t" strokeweight=".249651pt" strokecolor="#231F20">
                <v:path arrowok="t"/>
              </v:shape>
            </v:group>
            <v:group style="position:absolute;left:11164;top:2418;width:60;height:30" coordorigin="11164,2418" coordsize="60,30">
              <v:shape style="position:absolute;left:11164;top:2418;width:60;height:30" coordorigin="11164,2418" coordsize="60,30" path="m11224,2448l11224,2440,11221,2432,11215,2427,11210,2421,11202,2418,11194,2418,11186,2418,11179,2421,11173,2427,11167,2432,11164,2440,11164,2448e" filled="f" stroked="t" strokeweight=".249651pt" strokecolor="#231F20">
                <v:path arrowok="t"/>
              </v:shape>
            </v:group>
            <v:group style="position:absolute;left:11340;top:2418;width:60;height:30" coordorigin="11340,2418" coordsize="60,30">
              <v:shape style="position:absolute;left:11340;top:2418;width:60;height:30" coordorigin="11340,2418" coordsize="60,30" path="m11400,2448l11400,2440,11397,2432,11392,2427,11386,2421,11378,2418,11370,2418,11362,2418,11355,2421,11349,2427,11344,2432,11340,2440,11340,2448e" filled="f" stroked="t" strokeweight=".249651pt" strokecolor="#231F20">
                <v:path arrowok="t"/>
              </v:shape>
            </v:group>
            <v:group style="position:absolute;left:1852;top:2448;width:9695;height:2" coordorigin="1852,2448" coordsize="9695,2">
              <v:shape style="position:absolute;left:1852;top:2448;width:9695;height:2" coordorigin="1852,2448" coordsize="9695,0" path="m1852,2448l11547,2448e" filled="f" stroked="t" strokeweight=".499302pt" strokecolor="#231F20">
                <v:path arrowok="t"/>
              </v:shape>
            </v:group>
            <v:group style="position:absolute;left:11547;top:1848;width:2;height:600" coordorigin="11547,1848" coordsize="2,600">
              <v:shape style="position:absolute;left:11547;top:1848;width:2;height:600" coordorigin="11547,1848" coordsize="0,600" path="m11547,2448l11547,1848e" filled="f" stroked="t" strokeweight=".499302pt" strokecolor="#231F20">
                <v:path arrowok="t"/>
              </v:shape>
            </v:group>
            <v:group style="position:absolute;left:1852;top:1848;width:2;height:600" coordorigin="1852,1848" coordsize="2,600">
              <v:shape style="position:absolute;left:1852;top:1848;width:2;height:600" coordorigin="1852,1848" coordsize="0,600" path="m1852,1848l1852,2448e" filled="f" stroked="t" strokeweight=".499302pt" strokecolor="#231F20">
                <v:path arrowok="t"/>
              </v:shape>
            </v:group>
            <v:group style="position:absolute;left:1852;top:1848;width:9695;height:2" coordorigin="1852,1848" coordsize="9695,2">
              <v:shape style="position:absolute;left:1852;top:1848;width:9695;height:2" coordorigin="1852,1848" coordsize="9695,0" path="m1852,1848l11547,1848e" filled="f" stroked="t" strokeweight=".499302pt" strokecolor="#231F20">
                <v:path arrowok="t"/>
              </v:shape>
              <v:shape style="position:absolute;left:1474;top:1790;width:421;height:792" type="#_x0000_t75">
                <v:imagedata r:id="rId63" o:title=""/>
              </v:shape>
            </v:group>
            <v:group style="position:absolute;left:2557;top:2408;width:2;height:40" coordorigin="2557,2408" coordsize="2,40">
              <v:shape style="position:absolute;left:2557;top:2408;width:2;height:40" coordorigin="2557,2408" coordsize="0,40" path="m2557,2448l2557,2408e" filled="t" fillcolor="#231F20" stroked="f">
                <v:path arrowok="t"/>
                <v:fill type="solid"/>
              </v:shape>
            </v:group>
            <v:group style="position:absolute;left:2557;top:2408;width:2;height:40" coordorigin="2557,2408" coordsize="2,40">
              <v:shape style="position:absolute;left:2557;top:2408;width:2;height:40" coordorigin="2557,2408" coordsize="0,40" path="m2557,2408l2557,2448e" filled="f" stroked="t" strokeweight=".249651pt" strokecolor="#231F20">
                <v:path arrowok="t"/>
              </v:shape>
            </v:group>
            <v:group style="position:absolute;left:2557;top:1848;width:2;height:40" coordorigin="2557,1848" coordsize="2,40">
              <v:shape style="position:absolute;left:2557;top:1848;width:2;height:40" coordorigin="2557,1848" coordsize="0,40" path="m2557,1848l2557,1888e" filled="t" fillcolor="#231F20" stroked="f">
                <v:path arrowok="t"/>
                <v:fill type="solid"/>
              </v:shape>
            </v:group>
            <v:group style="position:absolute;left:2557;top:1848;width:2;height:40" coordorigin="2557,1848" coordsize="2,40">
              <v:shape style="position:absolute;left:2557;top:1848;width:2;height:40" coordorigin="2557,1848" coordsize="0,40" path="m2557,1848l2557,1888e" filled="f" stroked="t" strokeweight=".249651pt" strokecolor="#231F20">
                <v:path arrowok="t"/>
              </v:shape>
            </v:group>
            <v:group style="position:absolute;left:2538;top:2492;width:57;height:89" coordorigin="2538,2492" coordsize="57,89">
              <v:shape style="position:absolute;left:2538;top:2492;width:57;height:89" coordorigin="2538,2492" coordsize="57,89" path="m2538,2565l2538,2577,2542,2578,2546,2579,2550,2580,2554,2580,2557,2581,2572,2581,2580,2578,2588,2571,2557,2571,2553,2570,2549,2569,2545,2569,2542,2567,2538,2565xe" filled="t" fillcolor="#231F20" stroked="f">
                <v:path arrowok="t"/>
                <v:fill type="solid"/>
              </v:shape>
              <v:shape style="position:absolute;left:2538;top:2492;width:57;height:89" coordorigin="2538,2492" coordsize="57,89" path="m2588,2531l2568,2531,2573,2533,2577,2537,2581,2540,2583,2545,2583,2557,2581,2562,2577,2565,2573,2569,2568,2571,2588,2571,2592,2568,2595,2560,2595,2542,2592,2535,2588,2531xe" filled="t" fillcolor="#231F20" stroked="f">
                <v:path arrowok="t"/>
                <v:fill type="solid"/>
              </v:shape>
              <v:shape style="position:absolute;left:2538;top:2492;width:57;height:89" coordorigin="2538,2492" coordsize="57,89" path="m2588,2492l2542,2492,2542,2536,2545,2534,2548,2533,2554,2532,2558,2531,2588,2531,2586,2529,2580,2524,2578,2523,2553,2523,2553,2502,2588,2502,2588,2492xe" filled="t" fillcolor="#231F20" stroked="f">
                <v:path arrowok="t"/>
                <v:fill type="solid"/>
              </v:shape>
              <v:shape style="position:absolute;left:2538;top:2492;width:57;height:89" coordorigin="2538,2492" coordsize="57,89" path="m2573,2521l2561,2521,2558,2522,2556,2522,2554,2522,2553,2523,2578,2523,2573,2521xe" filled="t" fillcolor="#231F20" stroked="f">
                <v:path arrowok="t"/>
                <v:fill type="solid"/>
              </v:shape>
            </v:group>
            <v:group style="position:absolute;left:3438;top:2408;width:2;height:40" coordorigin="3438,2408" coordsize="2,40">
              <v:shape style="position:absolute;left:3438;top:2408;width:2;height:40" coordorigin="3438,2408" coordsize="0,40" path="m3438,2448l3438,2408e" filled="t" fillcolor="#231F20" stroked="f">
                <v:path arrowok="t"/>
                <v:fill type="solid"/>
              </v:shape>
            </v:group>
            <v:group style="position:absolute;left:3438;top:2408;width:2;height:40" coordorigin="3438,2408" coordsize="2,40">
              <v:shape style="position:absolute;left:3438;top:2408;width:2;height:40" coordorigin="3438,2408" coordsize="0,40" path="m3438,2408l3438,2448e" filled="f" stroked="t" strokeweight=".249651pt" strokecolor="#231F20">
                <v:path arrowok="t"/>
              </v:shape>
            </v:group>
            <v:group style="position:absolute;left:3438;top:1848;width:2;height:40" coordorigin="3438,1848" coordsize="2,40">
              <v:shape style="position:absolute;left:3438;top:1848;width:2;height:40" coordorigin="3438,1848" coordsize="0,40" path="m3438,1848l3438,1888e" filled="t" fillcolor="#231F20" stroked="f">
                <v:path arrowok="t"/>
                <v:fill type="solid"/>
              </v:shape>
            </v:group>
            <v:group style="position:absolute;left:3438;top:1848;width:2;height:40" coordorigin="3438,1848" coordsize="2,40">
              <v:shape style="position:absolute;left:3438;top:1848;width:2;height:40" coordorigin="3438,1848" coordsize="0,40" path="m3438,1848l3438,1888e" filled="f" stroked="t" strokeweight=".249651pt" strokecolor="#231F20">
                <v:path arrowok="t"/>
              </v:shape>
            </v:group>
            <v:group style="position:absolute;left:3386;top:2492;width:52;height:87" coordorigin="3386,2492" coordsize="52,87">
              <v:shape style="position:absolute;left:3386;top:2492;width:52;height:87" coordorigin="3386,2492" coordsize="52,87" path="m3438,2569l3388,2569,3388,2579,3438,2579,3438,2569xe" filled="t" fillcolor="#231F20" stroked="f">
                <v:path arrowok="t"/>
                <v:fill type="solid"/>
              </v:shape>
              <v:shape style="position:absolute;left:3386;top:2492;width:52;height:87" coordorigin="3386,2492" coordsize="52,87" path="m3419,2502l3407,2502,3407,2569,3419,2569,3419,2502xe" filled="t" fillcolor="#231F20" stroked="f">
                <v:path arrowok="t"/>
                <v:fill type="solid"/>
              </v:shape>
              <v:shape style="position:absolute;left:3386;top:2492;width:52;height:87" coordorigin="3386,2492" coordsize="52,87" path="m3419,2492l3407,2492,3386,2496,3386,2507,3407,2502,3419,2502,3419,2492xe" filled="t" fillcolor="#231F20" stroked="f">
                <v:path arrowok="t"/>
                <v:fill type="solid"/>
              </v:shape>
            </v:group>
            <v:group style="position:absolute;left:3457;top:2490;width:60;height:90" coordorigin="3457,2490" coordsize="60,90">
              <v:shape style="position:absolute;left:3457;top:2490;width:60;height:90" coordorigin="3457,2490" coordsize="60,90" path="m3497,2490l3477,2490,3470,2494,3464,2502,3459,2510,3457,2521,3457,2550,3459,2561,3470,2577,3477,2581,3497,2581,3504,2577,3508,2571,3481,2571,3476,2568,3470,2556,3469,2547,3469,2523,3470,2514,3476,2502,3481,2499,3508,2499,3504,2494,3497,2490xe" filled="t" fillcolor="#231F20" stroked="f">
                <v:path arrowok="t"/>
                <v:fill type="solid"/>
              </v:shape>
              <v:shape style="position:absolute;left:3457;top:2490;width:60;height:90" coordorigin="3457,2490" coordsize="60,90" path="m3508,2499l3493,2499,3498,2502,3501,2508,3504,2514,3505,2523,3505,2547,3504,2556,3501,2562,3498,2568,3493,2571,3508,2571,3509,2569,3515,2561,3517,2550,3517,2521,3515,2510,3509,2502,3508,2499xe" filled="t" fillcolor="#231F20" stroked="f">
                <v:path arrowok="t"/>
                <v:fill type="solid"/>
              </v:shape>
            </v:group>
            <v:group style="position:absolute;left:4320;top:2408;width:2;height:40" coordorigin="4320,2408" coordsize="2,40">
              <v:shape style="position:absolute;left:4320;top:2408;width:2;height:40" coordorigin="4320,2408" coordsize="0,40" path="m4320,2448l4320,2408e" filled="t" fillcolor="#231F20" stroked="f">
                <v:path arrowok="t"/>
                <v:fill type="solid"/>
              </v:shape>
            </v:group>
            <v:group style="position:absolute;left:4320;top:2408;width:2;height:40" coordorigin="4320,2408" coordsize="2,40">
              <v:shape style="position:absolute;left:4320;top:2408;width:2;height:40" coordorigin="4320,2408" coordsize="0,40" path="m4320,2408l4320,2448e" filled="f" stroked="t" strokeweight=".249651pt" strokecolor="#231F20">
                <v:path arrowok="t"/>
              </v:shape>
            </v:group>
            <v:group style="position:absolute;left:4320;top:1848;width:2;height:40" coordorigin="4320,1848" coordsize="2,40">
              <v:shape style="position:absolute;left:4320;top:1848;width:2;height:40" coordorigin="4320,1848" coordsize="0,40" path="m4320,1848l4320,1888e" filled="t" fillcolor="#231F20" stroked="f">
                <v:path arrowok="t"/>
                <v:fill type="solid"/>
              </v:shape>
            </v:group>
            <v:group style="position:absolute;left:4320;top:1848;width:2;height:40" coordorigin="4320,1848" coordsize="2,40">
              <v:shape style="position:absolute;left:4320;top:1848;width:2;height:40" coordorigin="4320,1848" coordsize="0,40" path="m4320,1848l4320,1888e" filled="f" stroked="t" strokeweight=".249651pt" strokecolor="#231F20">
                <v:path arrowok="t"/>
              </v:shape>
            </v:group>
            <v:group style="position:absolute;left:4268;top:2492;width:52;height:87" coordorigin="4268,2492" coordsize="52,87">
              <v:shape style="position:absolute;left:4268;top:2492;width:52;height:87" coordorigin="4268,2492" coordsize="52,87" path="m4320,2569l4270,2569,4270,2579,4320,2579,4320,2569xe" filled="t" fillcolor="#231F20" stroked="f">
                <v:path arrowok="t"/>
                <v:fill type="solid"/>
              </v:shape>
              <v:shape style="position:absolute;left:4268;top:2492;width:52;height:87" coordorigin="4268,2492" coordsize="52,87" path="m4301,2502l4289,2502,4289,2569,4301,2569,4301,2502xe" filled="t" fillcolor="#231F20" stroked="f">
                <v:path arrowok="t"/>
                <v:fill type="solid"/>
              </v:shape>
              <v:shape style="position:absolute;left:4268;top:2492;width:52;height:87" coordorigin="4268,2492" coordsize="52,87" path="m4301,2492l4289,2492,4268,2496,4268,2507,4289,2502,4301,2502,4301,2492xe" filled="t" fillcolor="#231F20" stroked="f">
                <v:path arrowok="t"/>
                <v:fill type="solid"/>
              </v:shape>
            </v:group>
            <v:group style="position:absolute;left:4341;top:2492;width:57;height:89" coordorigin="4341,2492" coordsize="57,89">
              <v:shape style="position:absolute;left:4341;top:2492;width:57;height:89" coordorigin="4341,2492" coordsize="57,89" path="m4341,2565l4341,2577,4345,2578,4349,2579,4352,2580,4356,2580,4360,2581,4374,2581,4383,2578,4391,2571,4359,2571,4355,2570,4352,2569,4348,2569,4344,2567,4341,2565xe" filled="t" fillcolor="#231F20" stroked="f">
                <v:path arrowok="t"/>
                <v:fill type="solid"/>
              </v:shape>
              <v:shape style="position:absolute;left:4341;top:2492;width:57;height:89" coordorigin="4341,2492" coordsize="57,89" path="m4391,2531l4370,2531,4376,2533,4380,2537,4383,2540,4385,2545,4385,2557,4383,2562,4380,2565,4376,2569,4370,2571,4391,2571,4394,2568,4397,2560,4397,2542,4394,2535,4391,2531xe" filled="t" fillcolor="#231F20" stroked="f">
                <v:path arrowok="t"/>
                <v:fill type="solid"/>
              </v:shape>
              <v:shape style="position:absolute;left:4341;top:2492;width:57;height:89" coordorigin="4341,2492" coordsize="57,89" path="m4391,2492l4344,2492,4344,2536,4348,2534,4351,2533,4357,2532,4360,2531,4391,2531,4389,2529,4383,2524,4380,2523,4355,2523,4355,2502,4391,2502,4391,2492xe" filled="t" fillcolor="#231F20" stroked="f">
                <v:path arrowok="t"/>
                <v:fill type="solid"/>
              </v:shape>
              <v:shape style="position:absolute;left:4341;top:2492;width:57;height:89" coordorigin="4341,2492" coordsize="57,89" path="m4375,2521l4364,2521,4360,2522,4359,2522,4357,2522,4355,2523,4380,2523,4375,2521xe" filled="t" fillcolor="#231F20" stroked="f">
                <v:path arrowok="t"/>
                <v:fill type="solid"/>
              </v:shape>
            </v:group>
            <v:group style="position:absolute;left:5201;top:2408;width:2;height:40" coordorigin="5201,2408" coordsize="2,40">
              <v:shape style="position:absolute;left:5201;top:2408;width:2;height:40" coordorigin="5201,2408" coordsize="0,40" path="m5201,2448l5201,2408e" filled="t" fillcolor="#231F20" stroked="f">
                <v:path arrowok="t"/>
                <v:fill type="solid"/>
              </v:shape>
            </v:group>
            <v:group style="position:absolute;left:5201;top:2408;width:2;height:40" coordorigin="5201,2408" coordsize="2,40">
              <v:shape style="position:absolute;left:5201;top:2408;width:2;height:40" coordorigin="5201,2408" coordsize="0,40" path="m5201,2408l5201,2448e" filled="f" stroked="t" strokeweight=".249651pt" strokecolor="#231F20">
                <v:path arrowok="t"/>
              </v:shape>
            </v:group>
            <v:group style="position:absolute;left:5201;top:1848;width:2;height:40" coordorigin="5201,1848" coordsize="2,40">
              <v:shape style="position:absolute;left:5201;top:1848;width:2;height:40" coordorigin="5201,1848" coordsize="0,40" path="m5201,1848l5201,1888e" filled="t" fillcolor="#231F20" stroked="f">
                <v:path arrowok="t"/>
                <v:fill type="solid"/>
              </v:shape>
            </v:group>
            <v:group style="position:absolute;left:5201;top:1848;width:2;height:40" coordorigin="5201,1848" coordsize="2,40">
              <v:shape style="position:absolute;left:5201;top:1848;width:2;height:40" coordorigin="5201,1848" coordsize="0,40" path="m5201,1848l5201,1888e" filled="f" stroked="t" strokeweight=".249651pt" strokecolor="#231F20">
                <v:path arrowok="t"/>
              </v:shape>
            </v:group>
            <v:group style="position:absolute;left:5142;top:2490;width:55;height:89" coordorigin="5142,2490" coordsize="55,89">
              <v:shape style="position:absolute;left:5142;top:2490;width:55;height:89" coordorigin="5142,2490" coordsize="55,89" path="m5192,2500l5173,2500,5177,2502,5183,2507,5185,2511,5185,2519,5184,2522,5183,2525,5181,2528,5179,2531,5175,2535,5173,2538,5146,2565,5142,2569,5142,2579,5197,2579,5197,2569,5156,2569,5187,2538,5188,2537,5191,2532,5194,2528,5195,2525,5196,2522,5197,2519,5197,2508,5194,2502,5192,2500xe" filled="t" fillcolor="#231F20" stroked="f">
                <v:path arrowok="t"/>
                <v:fill type="solid"/>
              </v:shape>
              <v:shape style="position:absolute;left:5142;top:2490;width:55;height:89" coordorigin="5142,2490" coordsize="55,89" path="m5176,2490l5164,2490,5160,2491,5152,2493,5147,2494,5142,2496,5142,2508,5147,2505,5152,2503,5156,2502,5160,2501,5164,2500,5192,2500,5183,2492,5176,2490xe" filled="t" fillcolor="#231F20" stroked="f">
                <v:path arrowok="t"/>
                <v:fill type="solid"/>
              </v:shape>
            </v:group>
            <v:group style="position:absolute;left:5217;top:2490;width:60;height:90" coordorigin="5217,2490" coordsize="60,90">
              <v:shape style="position:absolute;left:5217;top:2490;width:60;height:90" coordorigin="5217,2490" coordsize="60,90" path="m5257,2490l5238,2490,5230,2494,5225,2502,5220,2510,5217,2521,5217,2550,5220,2561,5225,2569,5230,2577,5238,2581,5257,2581,5265,2577,5268,2571,5241,2571,5237,2568,5231,2556,5229,2547,5229,2523,5231,2514,5237,2502,5241,2499,5268,2499,5265,2494,5257,2490xe" filled="t" fillcolor="#231F20" stroked="f">
                <v:path arrowok="t"/>
                <v:fill type="solid"/>
              </v:shape>
              <v:shape style="position:absolute;left:5217;top:2490;width:60;height:90" coordorigin="5217,2490" coordsize="60,90" path="m5268,2499l5254,2499,5258,2502,5261,2508,5264,2514,5266,2523,5266,2547,5264,2556,5261,2562,5258,2568,5254,2571,5268,2571,5270,2569,5275,2561,5278,2550,5278,2521,5275,2510,5270,2502,5268,2499xe" filled="t" fillcolor="#231F20" stroked="f">
                <v:path arrowok="t"/>
                <v:fill type="solid"/>
              </v:shape>
            </v:group>
            <v:group style="position:absolute;left:6082;top:2408;width:2;height:40" coordorigin="6082,2408" coordsize="2,40">
              <v:shape style="position:absolute;left:6082;top:2408;width:2;height:40" coordorigin="6082,2408" coordsize="0,40" path="m6082,2448l6082,2408e" filled="t" fillcolor="#231F20" stroked="f">
                <v:path arrowok="t"/>
                <v:fill type="solid"/>
              </v:shape>
            </v:group>
            <v:group style="position:absolute;left:6082;top:2408;width:2;height:40" coordorigin="6082,2408" coordsize="2,40">
              <v:shape style="position:absolute;left:6082;top:2408;width:2;height:40" coordorigin="6082,2408" coordsize="0,40" path="m6082,2408l6082,2448e" filled="f" stroked="t" strokeweight=".249651pt" strokecolor="#231F20">
                <v:path arrowok="t"/>
              </v:shape>
            </v:group>
            <v:group style="position:absolute;left:6082;top:1848;width:2;height:40" coordorigin="6082,1848" coordsize="2,40">
              <v:shape style="position:absolute;left:6082;top:1848;width:2;height:40" coordorigin="6082,1848" coordsize="0,40" path="m6082,1848l6082,1888e" filled="t" fillcolor="#231F20" stroked="f">
                <v:path arrowok="t"/>
                <v:fill type="solid"/>
              </v:shape>
            </v:group>
            <v:group style="position:absolute;left:6082;top:1848;width:2;height:40" coordorigin="6082,1848" coordsize="2,40">
              <v:shape style="position:absolute;left:6082;top:1848;width:2;height:40" coordorigin="6082,1848" coordsize="0,40" path="m6082,1848l6082,1888e" filled="f" stroked="t" strokeweight=".249651pt" strokecolor="#231F20">
                <v:path arrowok="t"/>
              </v:shape>
            </v:group>
            <v:group style="position:absolute;left:6024;top:2490;width:55;height:89" coordorigin="6024,2490" coordsize="55,89">
              <v:shape style="position:absolute;left:6024;top:2490;width:55;height:89" coordorigin="6024,2490" coordsize="55,89" path="m6075,2500l6055,2500,6059,2502,6066,2507,6068,2511,6068,2519,6067,2522,6065,2525,6064,2528,6061,2531,6057,2535,6055,2538,6029,2565,6024,2569,6024,2579,6080,2579,6080,2569,6039,2569,6066,2541,6069,2538,6070,2537,6074,2532,6076,2528,6077,2525,6079,2522,6079,2519,6079,2508,6077,2502,6075,2500xe" filled="t" fillcolor="#231F20" stroked="f">
                <v:path arrowok="t"/>
                <v:fill type="solid"/>
              </v:shape>
              <v:shape style="position:absolute;left:6024;top:2490;width:55;height:89" coordorigin="6024,2490" coordsize="55,89" path="m6059,2490l6046,2490,6042,2491,6034,2493,6030,2494,6025,2496,6025,2508,6030,2505,6034,2503,6038,2502,6042,2501,6046,2500,6075,2500,6066,2492,6059,2490xe" filled="t" fillcolor="#231F20" stroked="f">
                <v:path arrowok="t"/>
                <v:fill type="solid"/>
              </v:shape>
            </v:group>
            <v:group style="position:absolute;left:6101;top:2492;width:57;height:89" coordorigin="6101,2492" coordsize="57,89">
              <v:shape style="position:absolute;left:6101;top:2492;width:57;height:89" coordorigin="6101,2492" coordsize="57,89" path="m6101,2565l6101,2577,6105,2578,6109,2579,6113,2580,6117,2580,6120,2581,6135,2581,6143,2578,6151,2571,6120,2571,6116,2570,6112,2569,6108,2569,6105,2567,6101,2565xe" filled="t" fillcolor="#231F20" stroked="f">
                <v:path arrowok="t"/>
                <v:fill type="solid"/>
              </v:shape>
              <v:shape style="position:absolute;left:6101;top:2492;width:57;height:89" coordorigin="6101,2492" coordsize="57,89" path="m6151,2531l6131,2531,6136,2533,6140,2537,6144,2540,6146,2545,6146,2557,6144,2562,6140,2565,6136,2569,6131,2571,6151,2571,6155,2568,6158,2560,6158,2542,6155,2535,6151,2531xe" filled="t" fillcolor="#231F20" stroked="f">
                <v:path arrowok="t"/>
                <v:fill type="solid"/>
              </v:shape>
              <v:shape style="position:absolute;left:6101;top:2492;width:57;height:89" coordorigin="6101,2492" coordsize="57,89" path="m6151,2492l6105,2492,6105,2536,6108,2534,6111,2533,6118,2532,6121,2531,6151,2531,6149,2529,6143,2524,6141,2523,6116,2523,6116,2502,6151,2502,6151,2492xe" filled="t" fillcolor="#231F20" stroked="f">
                <v:path arrowok="t"/>
                <v:fill type="solid"/>
              </v:shape>
              <v:shape style="position:absolute;left:6101;top:2492;width:57;height:89" coordorigin="6101,2492" coordsize="57,89" path="m6136,2521l6124,2521,6121,2522,6119,2522,6117,2522,6116,2523,6141,2523,6136,2521xe" filled="t" fillcolor="#231F20" stroked="f">
                <v:path arrowok="t"/>
                <v:fill type="solid"/>
              </v:shape>
            </v:group>
            <v:group style="position:absolute;left:6964;top:2408;width:2;height:40" coordorigin="6964,2408" coordsize="2,40">
              <v:shape style="position:absolute;left:6964;top:2408;width:2;height:40" coordorigin="6964,2408" coordsize="0,40" path="m6964,2448l6964,2408e" filled="t" fillcolor="#231F20" stroked="f">
                <v:path arrowok="t"/>
                <v:fill type="solid"/>
              </v:shape>
            </v:group>
            <v:group style="position:absolute;left:6964;top:2408;width:2;height:40" coordorigin="6964,2408" coordsize="2,40">
              <v:shape style="position:absolute;left:6964;top:2408;width:2;height:40" coordorigin="6964,2408" coordsize="0,40" path="m6964,2408l6964,2448e" filled="f" stroked="t" strokeweight=".249651pt" strokecolor="#231F20">
                <v:path arrowok="t"/>
              </v:shape>
            </v:group>
            <v:group style="position:absolute;left:6964;top:1848;width:2;height:40" coordorigin="6964,1848" coordsize="2,40">
              <v:shape style="position:absolute;left:6964;top:1848;width:2;height:40" coordorigin="6964,1848" coordsize="0,40" path="m6964,1848l6964,1888e" filled="t" fillcolor="#231F20" stroked="f">
                <v:path arrowok="t"/>
                <v:fill type="solid"/>
              </v:shape>
            </v:group>
            <v:group style="position:absolute;left:6964;top:1848;width:2;height:40" coordorigin="6964,1848" coordsize="2,40">
              <v:shape style="position:absolute;left:6964;top:1848;width:2;height:40" coordorigin="6964,1848" coordsize="0,40" path="m6964,1848l6964,1888e" filled="f" stroked="t" strokeweight=".249651pt" strokecolor="#231F20">
                <v:path arrowok="t"/>
              </v:shape>
            </v:group>
            <v:group style="position:absolute;left:6905;top:2490;width:58;height:90" coordorigin="6905,2490" coordsize="58,90">
              <v:shape style="position:absolute;left:6905;top:2490;width:58;height:90" coordorigin="6905,2490" coordsize="58,90" path="m6905,2565l6905,2576,6909,2578,6913,2579,6917,2580,6921,2580,6925,2581,6939,2581,6948,2578,6954,2574,6957,2571,6924,2571,6920,2570,6916,2569,6912,2568,6908,2567,6905,2565xe" filled="t" fillcolor="#231F20" stroked="f">
                <v:path arrowok="t"/>
                <v:fill type="solid"/>
              </v:shape>
              <v:shape style="position:absolute;left:6905;top:2490;width:58;height:90" coordorigin="6905,2490" coordsize="58,90" path="m6958,2500l6936,2500,6941,2501,6944,2504,6947,2506,6949,2510,6949,2518,6947,2522,6944,2524,6941,2526,6937,2528,6920,2528,6920,2537,6937,2537,6942,2539,6946,2542,6949,2545,6951,2549,6951,2559,6949,2564,6941,2569,6936,2571,6957,2571,6960,2569,6963,2562,6963,2548,6961,2543,6955,2536,6950,2533,6945,2532,6950,2531,6954,2528,6959,2522,6961,2518,6961,2506,6958,2500,6958,2500xe" filled="t" fillcolor="#231F20" stroked="f">
                <v:path arrowok="t"/>
                <v:fill type="solid"/>
              </v:shape>
              <v:shape style="position:absolute;left:6905;top:2490;width:58;height:90" coordorigin="6905,2490" coordsize="58,90" path="m6940,2490l6928,2490,6924,2490,6916,2492,6912,2493,6908,2494,6908,2504,6912,2503,6916,2502,6924,2500,6927,2500,6958,2500,6947,2492,6940,2490xe" filled="t" fillcolor="#231F20" stroked="f">
                <v:path arrowok="t"/>
                <v:fill type="solid"/>
              </v:shape>
            </v:group>
            <v:group style="position:absolute;left:6980;top:2490;width:60;height:90" coordorigin="6980,2490" coordsize="60,90">
              <v:shape style="position:absolute;left:6980;top:2490;width:60;height:90" coordorigin="6980,2490" coordsize="60,90" path="m7020,2490l7001,2490,6993,2494,6988,2502,6983,2510,6980,2521,6980,2550,6983,2561,6993,2577,7001,2581,7020,2581,7027,2577,7031,2571,7004,2571,7000,2568,6993,2556,6992,2547,6992,2523,6993,2514,7000,2502,7004,2499,7031,2499,7027,2494,7020,2490xe" filled="t" fillcolor="#231F20" stroked="f">
                <v:path arrowok="t"/>
                <v:fill type="solid"/>
              </v:shape>
              <v:shape style="position:absolute;left:6980;top:2490;width:60;height:90" coordorigin="6980,2490" coordsize="60,90" path="m7031,2499l7016,2499,7021,2502,7024,2508,7027,2514,7029,2523,7029,2547,7027,2556,7024,2562,7021,2568,7016,2571,7031,2571,7033,2569,7038,2561,7041,2550,7041,2521,7038,2510,7033,2502,7031,2499xe" filled="t" fillcolor="#231F20" stroked="f">
                <v:path arrowok="t"/>
                <v:fill type="solid"/>
              </v:shape>
            </v:group>
            <v:group style="position:absolute;left:7845;top:2408;width:2;height:40" coordorigin="7845,2408" coordsize="2,40">
              <v:shape style="position:absolute;left:7845;top:2408;width:2;height:40" coordorigin="7845,2408" coordsize="0,40" path="m7845,2448l7845,2408e" filled="t" fillcolor="#231F20" stroked="f">
                <v:path arrowok="t"/>
                <v:fill type="solid"/>
              </v:shape>
            </v:group>
            <v:group style="position:absolute;left:7845;top:2408;width:2;height:40" coordorigin="7845,2408" coordsize="2,40">
              <v:shape style="position:absolute;left:7845;top:2408;width:2;height:40" coordorigin="7845,2408" coordsize="0,40" path="m7845,2408l7845,2448e" filled="f" stroked="t" strokeweight=".249651pt" strokecolor="#231F20">
                <v:path arrowok="t"/>
              </v:shape>
            </v:group>
            <v:group style="position:absolute;left:7845;top:1848;width:2;height:40" coordorigin="7845,1848" coordsize="2,40">
              <v:shape style="position:absolute;left:7845;top:1848;width:2;height:40" coordorigin="7845,1848" coordsize="0,40" path="m7845,1848l7845,1888e" filled="t" fillcolor="#231F20" stroked="f">
                <v:path arrowok="t"/>
                <v:fill type="solid"/>
              </v:shape>
            </v:group>
            <v:group style="position:absolute;left:7845;top:1848;width:2;height:40" coordorigin="7845,1848" coordsize="2,40">
              <v:shape style="position:absolute;left:7845;top:1848;width:2;height:40" coordorigin="7845,1848" coordsize="0,40" path="m7845,1848l7845,1888e" filled="f" stroked="t" strokeweight=".249651pt" strokecolor="#231F20">
                <v:path arrowok="t"/>
              </v:shape>
            </v:group>
            <v:group style="position:absolute;left:7788;top:2490;width:58;height:90" coordorigin="7788,2490" coordsize="58,90">
              <v:shape style="position:absolute;left:7788;top:2490;width:58;height:90" coordorigin="7788,2490" coordsize="58,90" path="m7788,2565l7788,2576,7792,2578,7796,2579,7800,2580,7804,2580,7807,2581,7822,2581,7830,2578,7836,2574,7840,2571,7806,2571,7802,2570,7799,2569,7795,2568,7791,2567,7788,2565xe" filled="t" fillcolor="#231F20" stroked="f">
                <v:path arrowok="t"/>
                <v:fill type="solid"/>
              </v:shape>
              <v:shape style="position:absolute;left:7788;top:2490;width:58;height:90" coordorigin="7788,2490" coordsize="58,90" path="m7840,2500l7819,2500,7823,2501,7827,2504,7830,2506,7831,2510,7831,2518,7830,2522,7827,2524,7824,2526,7819,2528,7803,2528,7803,2537,7819,2537,7824,2539,7832,2545,7833,2549,7833,2559,7831,2564,7824,2569,7818,2571,7840,2571,7842,2569,7845,2562,7845,2548,7844,2543,7837,2536,7833,2533,7827,2532,7832,2531,7836,2528,7842,2522,7843,2518,7843,2506,7841,2500,7840,2500xe" filled="t" fillcolor="#231F20" stroked="f">
                <v:path arrowok="t"/>
                <v:fill type="solid"/>
              </v:shape>
              <v:shape style="position:absolute;left:7788;top:2490;width:58;height:90" coordorigin="7788,2490" coordsize="58,90" path="m7823,2490l7810,2490,7807,2490,7799,2492,7795,2493,7790,2494,7790,2504,7795,2503,7799,2502,7806,2500,7810,2500,7840,2500,7830,2492,7823,2490xe" filled="t" fillcolor="#231F20" stroked="f">
                <v:path arrowok="t"/>
                <v:fill type="solid"/>
              </v:shape>
            </v:group>
            <v:group style="position:absolute;left:7864;top:2492;width:57;height:89" coordorigin="7864,2492" coordsize="57,89">
              <v:shape style="position:absolute;left:7864;top:2492;width:57;height:89" coordorigin="7864,2492" coordsize="57,89" path="m7864,2565l7864,2577,7868,2578,7872,2579,7876,2580,7880,2580,7883,2581,7898,2581,7906,2578,7914,2571,7883,2571,7879,2570,7875,2569,7871,2569,7868,2567,7864,2565xe" filled="t" fillcolor="#231F20" stroked="f">
                <v:path arrowok="t"/>
                <v:fill type="solid"/>
              </v:shape>
              <v:shape style="position:absolute;left:7864;top:2492;width:57;height:89" coordorigin="7864,2492" coordsize="57,89" path="m7914,2531l7894,2531,7899,2533,7903,2537,7907,2540,7909,2545,7909,2557,7907,2562,7903,2565,7899,2569,7894,2571,7914,2571,7918,2568,7921,2560,7921,2542,7918,2535,7914,2531xe" filled="t" fillcolor="#231F20" stroked="f">
                <v:path arrowok="t"/>
                <v:fill type="solid"/>
              </v:shape>
              <v:shape style="position:absolute;left:7864;top:2492;width:57;height:89" coordorigin="7864,2492" coordsize="57,89" path="m7914,2492l7868,2492,7868,2536,7871,2534,7874,2533,7880,2532,7884,2531,7914,2531,7912,2529,7906,2524,7904,2523,7879,2523,7879,2502,7914,2502,7914,2492xe" filled="t" fillcolor="#231F20" stroked="f">
                <v:path arrowok="t"/>
                <v:fill type="solid"/>
              </v:shape>
              <v:shape style="position:absolute;left:7864;top:2492;width:57;height:89" coordorigin="7864,2492" coordsize="57,89" path="m7899,2521l7887,2521,7884,2522,7882,2522,7880,2522,7879,2523,7904,2523,7899,2521xe" filled="t" fillcolor="#231F20" stroked="f">
                <v:path arrowok="t"/>
                <v:fill type="solid"/>
              </v:shape>
            </v:group>
            <v:group style="position:absolute;left:8726;top:2408;width:2;height:40" coordorigin="8726,2408" coordsize="2,40">
              <v:shape style="position:absolute;left:8726;top:2408;width:2;height:40" coordorigin="8726,2408" coordsize="0,40" path="m8726,2448l8726,2408e" filled="t" fillcolor="#231F20" stroked="f">
                <v:path arrowok="t"/>
                <v:fill type="solid"/>
              </v:shape>
            </v:group>
            <v:group style="position:absolute;left:8726;top:2408;width:2;height:40" coordorigin="8726,2408" coordsize="2,40">
              <v:shape style="position:absolute;left:8726;top:2408;width:2;height:40" coordorigin="8726,2408" coordsize="0,40" path="m8726,2408l8726,2448e" filled="f" stroked="t" strokeweight=".249651pt" strokecolor="#231F20">
                <v:path arrowok="t"/>
              </v:shape>
            </v:group>
            <v:group style="position:absolute;left:8726;top:1848;width:2;height:40" coordorigin="8726,1848" coordsize="2,40">
              <v:shape style="position:absolute;left:8726;top:1848;width:2;height:40" coordorigin="8726,1848" coordsize="0,40" path="m8726,1848l8726,1888e" filled="t" fillcolor="#231F20" stroked="f">
                <v:path arrowok="t"/>
                <v:fill type="solid"/>
              </v:shape>
            </v:group>
            <v:group style="position:absolute;left:8726;top:1848;width:2;height:40" coordorigin="8726,1848" coordsize="2,40">
              <v:shape style="position:absolute;left:8726;top:1848;width:2;height:40" coordorigin="8726,1848" coordsize="0,40" path="m8726,1848l8726,1888e" filled="f" stroked="t" strokeweight=".249651pt" strokecolor="#231F20">
                <v:path arrowok="t"/>
              </v:shape>
            </v:group>
            <v:group style="position:absolute;left:8663;top:2492;width:51;height:87" coordorigin="8663,2492" coordsize="51,87">
              <v:shape style="position:absolute;left:8663;top:2492;width:51;height:87" coordorigin="8663,2492" coordsize="51,87" path="m8714,2558l8702,2558,8702,2579,8714,2579,8714,2558xe" filled="t" fillcolor="#231F20" stroked="f">
                <v:path arrowok="t"/>
                <v:fill type="solid"/>
              </v:shape>
              <v:shape style="position:absolute;left:8663;top:2492;width:51;height:87" coordorigin="8663,2492" coordsize="51,87" path="m8714,2492l8699,2492,8663,2547,8663,2558,8727,2558,8727,2549,8672,2549,8702,2502,8714,2502,8714,2492xe" filled="t" fillcolor="#231F20" stroked="f">
                <v:path arrowok="t"/>
                <v:fill type="solid"/>
              </v:shape>
              <v:shape style="position:absolute;left:8663;top:2492;width:51;height:87" coordorigin="8663,2492" coordsize="51,87" path="m8714,2502l8702,2502,8702,2549,8714,2549,8714,2502xe" filled="t" fillcolor="#231F20" stroked="f">
                <v:path arrowok="t"/>
                <v:fill type="solid"/>
              </v:shape>
            </v:group>
            <v:group style="position:absolute;left:8741;top:2490;width:60;height:90" coordorigin="8741,2490" coordsize="60,90">
              <v:shape style="position:absolute;left:8741;top:2490;width:60;height:90" coordorigin="8741,2490" coordsize="60,90" path="m8781,2490l8762,2490,8754,2494,8749,2502,8744,2510,8741,2521,8741,2550,8744,2561,8754,2577,8762,2581,8781,2581,8789,2577,8792,2571,8765,2571,8761,2568,8754,2556,8753,2547,8753,2523,8754,2514,8761,2502,8765,2499,8792,2499,8789,2494,8781,2490xe" filled="t" fillcolor="#231F20" stroked="f">
                <v:path arrowok="t"/>
                <v:fill type="solid"/>
              </v:shape>
              <v:shape style="position:absolute;left:8741;top:2490;width:60;height:90" coordorigin="8741,2490" coordsize="60,90" path="m8792,2499l8777,2499,8782,2502,8785,2508,8788,2514,8790,2523,8790,2547,8788,2556,8785,2562,8782,2568,8777,2571,8792,2571,8794,2569,8799,2561,8802,2550,8802,2521,8799,2510,8794,2502,8792,2499xe" filled="t" fillcolor="#231F20" stroked="f">
                <v:path arrowok="t"/>
                <v:fill type="solid"/>
              </v:shape>
            </v:group>
            <v:group style="position:absolute;left:9608;top:2408;width:2;height:40" coordorigin="9608,2408" coordsize="2,40">
              <v:shape style="position:absolute;left:9608;top:2408;width:2;height:40" coordorigin="9608,2408" coordsize="0,40" path="m9608,2448l9608,2408e" filled="t" fillcolor="#231F20" stroked="f">
                <v:path arrowok="t"/>
                <v:fill type="solid"/>
              </v:shape>
            </v:group>
            <v:group style="position:absolute;left:9608;top:2408;width:2;height:40" coordorigin="9608,2408" coordsize="2,40">
              <v:shape style="position:absolute;left:9608;top:2408;width:2;height:40" coordorigin="9608,2408" coordsize="0,40" path="m9608,2408l9608,2448e" filled="f" stroked="t" strokeweight=".249651pt" strokecolor="#231F20">
                <v:path arrowok="t"/>
              </v:shape>
            </v:group>
            <v:group style="position:absolute;left:9608;top:1848;width:2;height:40" coordorigin="9608,1848" coordsize="2,40">
              <v:shape style="position:absolute;left:9608;top:1848;width:2;height:40" coordorigin="9608,1848" coordsize="0,40" path="m9608,1848l9608,1888e" filled="t" fillcolor="#231F20" stroked="f">
                <v:path arrowok="t"/>
                <v:fill type="solid"/>
              </v:shape>
            </v:group>
            <v:group style="position:absolute;left:9608;top:1848;width:2;height:40" coordorigin="9608,1848" coordsize="2,40">
              <v:shape style="position:absolute;left:9608;top:1848;width:2;height:40" coordorigin="9608,1848" coordsize="0,40" path="m9608,1848l9608,1888e" filled="f" stroked="t" strokeweight=".249651pt" strokecolor="#231F20">
                <v:path arrowok="t"/>
              </v:shape>
            </v:group>
            <v:group style="position:absolute;left:9545;top:2492;width:51;height:87" coordorigin="9545,2492" coordsize="51,87">
              <v:shape style="position:absolute;left:9545;top:2492;width:51;height:87" coordorigin="9545,2492" coordsize="51,87" path="m9597,2558l9585,2558,9585,2579,9597,2579,9597,2558xe" filled="t" fillcolor="#231F20" stroked="f">
                <v:path arrowok="t"/>
                <v:fill type="solid"/>
              </v:shape>
              <v:shape style="position:absolute;left:9545;top:2492;width:51;height:87" coordorigin="9545,2492" coordsize="51,87" path="m9597,2492l9582,2492,9545,2547,9545,2558,9609,2558,9609,2549,9555,2549,9585,2502,9597,2502,9597,2492xe" filled="t" fillcolor="#231F20" stroked="f">
                <v:path arrowok="t"/>
                <v:fill type="solid"/>
              </v:shape>
              <v:shape style="position:absolute;left:9545;top:2492;width:51;height:87" coordorigin="9545,2492" coordsize="51,87" path="m9597,2502l9585,2502,9585,2549,9597,2549,9597,2502xe" filled="t" fillcolor="#231F20" stroked="f">
                <v:path arrowok="t"/>
                <v:fill type="solid"/>
              </v:shape>
            </v:group>
            <v:group style="position:absolute;left:9625;top:2492;width:57;height:89" coordorigin="9625,2492" coordsize="57,89">
              <v:shape style="position:absolute;left:9625;top:2492;width:57;height:89" coordorigin="9625,2492" coordsize="57,89" path="m9625,2565l9625,2577,9629,2578,9633,2579,9637,2580,9641,2580,9644,2581,9659,2581,9667,2578,9675,2571,9644,2571,9640,2570,9636,2569,9632,2569,9629,2567,9625,2565xe" filled="t" fillcolor="#231F20" stroked="f">
                <v:path arrowok="t"/>
                <v:fill type="solid"/>
              </v:shape>
              <v:shape style="position:absolute;left:9625;top:2492;width:57;height:89" coordorigin="9625,2492" coordsize="57,89" path="m9675,2531l9655,2531,9660,2533,9664,2537,9668,2540,9670,2545,9670,2557,9668,2562,9664,2565,9660,2569,9655,2571,9675,2571,9679,2568,9682,2560,9682,2542,9679,2535,9675,2531xe" filled="t" fillcolor="#231F20" stroked="f">
                <v:path arrowok="t"/>
                <v:fill type="solid"/>
              </v:shape>
              <v:shape style="position:absolute;left:9625;top:2492;width:57;height:89" coordorigin="9625,2492" coordsize="57,89" path="m9675,2492l9629,2492,9629,2536,9632,2534,9635,2533,9641,2532,9645,2531,9675,2531,9673,2529,9667,2524,9665,2523,9640,2523,9640,2502,9675,2502,9675,2492xe" filled="t" fillcolor="#231F20" stroked="f">
                <v:path arrowok="t"/>
                <v:fill type="solid"/>
              </v:shape>
              <v:shape style="position:absolute;left:9625;top:2492;width:57;height:89" coordorigin="9625,2492" coordsize="57,89" path="m9660,2521l9648,2521,9645,2522,9643,2522,9641,2522,9640,2523,9665,2523,9660,2521xe" filled="t" fillcolor="#231F20" stroked="f">
                <v:path arrowok="t"/>
                <v:fill type="solid"/>
              </v:shape>
            </v:group>
            <v:group style="position:absolute;left:10489;top:2408;width:2;height:40" coordorigin="10489,2408" coordsize="2,40">
              <v:shape style="position:absolute;left:10489;top:2408;width:2;height:40" coordorigin="10489,2408" coordsize="0,40" path="m10489,2448l10489,2408e" filled="t" fillcolor="#231F20" stroked="f">
                <v:path arrowok="t"/>
                <v:fill type="solid"/>
              </v:shape>
            </v:group>
            <v:group style="position:absolute;left:10489;top:2408;width:2;height:40" coordorigin="10489,2408" coordsize="2,40">
              <v:shape style="position:absolute;left:10489;top:2408;width:2;height:40" coordorigin="10489,2408" coordsize="0,40" path="m10489,2408l10489,2448e" filled="f" stroked="t" strokeweight=".249651pt" strokecolor="#231F20">
                <v:path arrowok="t"/>
              </v:shape>
            </v:group>
            <v:group style="position:absolute;left:10489;top:1848;width:2;height:40" coordorigin="10489,1848" coordsize="2,40">
              <v:shape style="position:absolute;left:10489;top:1848;width:2;height:40" coordorigin="10489,1848" coordsize="0,40" path="m10489,1848l10489,1888e" filled="t" fillcolor="#231F20" stroked="f">
                <v:path arrowok="t"/>
                <v:fill type="solid"/>
              </v:shape>
            </v:group>
            <v:group style="position:absolute;left:10489;top:1848;width:2;height:40" coordorigin="10489,1848" coordsize="2,40">
              <v:shape style="position:absolute;left:10489;top:1848;width:2;height:40" coordorigin="10489,1848" coordsize="0,40" path="m10489,1848l10489,1888e" filled="f" stroked="t" strokeweight=".249651pt" strokecolor="#231F20">
                <v:path arrowok="t"/>
              </v:shape>
            </v:group>
            <v:group style="position:absolute;left:10431;top:2492;width:57;height:89" coordorigin="10431,2492" coordsize="57,89">
              <v:shape style="position:absolute;left:10431;top:2492;width:57;height:89" coordorigin="10431,2492" coordsize="57,89" path="m10431,2565l10431,2577,10435,2578,10438,2579,10442,2580,10446,2580,10450,2581,10464,2581,10472,2578,10481,2571,10449,2571,10445,2570,10441,2569,10438,2569,10434,2567,10431,2565xe" filled="t" fillcolor="#231F20" stroked="f">
                <v:path arrowok="t"/>
                <v:fill type="solid"/>
              </v:shape>
              <v:shape style="position:absolute;left:10431;top:2492;width:57;height:89" coordorigin="10431,2492" coordsize="57,89" path="m10481,2531l10460,2531,10465,2533,10469,2537,10473,2540,10475,2545,10475,2557,10473,2562,10469,2565,10465,2569,10460,2571,10481,2571,10484,2568,10487,2560,10487,2542,10484,2535,10481,2531xe" filled="t" fillcolor="#231F20" stroked="f">
                <v:path arrowok="t"/>
                <v:fill type="solid"/>
              </v:shape>
              <v:shape style="position:absolute;left:10431;top:2492;width:57;height:89" coordorigin="10431,2492" coordsize="57,89" path="m10481,2492l10434,2492,10434,2536,10437,2534,10441,2533,10447,2532,10450,2531,10481,2531,10478,2529,10473,2524,10470,2523,10445,2523,10445,2502,10481,2502,10481,2492xe" filled="t" fillcolor="#231F20" stroked="f">
                <v:path arrowok="t"/>
                <v:fill type="solid"/>
              </v:shape>
              <v:shape style="position:absolute;left:10431;top:2492;width:57;height:89" coordorigin="10431,2492" coordsize="57,89" path="m10465,2521l10454,2521,10450,2522,10449,2522,10447,2522,10445,2523,10470,2523,10465,2521xe" filled="t" fillcolor="#231F20" stroked="f">
                <v:path arrowok="t"/>
                <v:fill type="solid"/>
              </v:shape>
            </v:group>
            <v:group style="position:absolute;left:10505;top:2490;width:60;height:90" coordorigin="10505,2490" coordsize="60,90">
              <v:shape style="position:absolute;left:10505;top:2490;width:60;height:90" coordorigin="10505,2490" coordsize="60,90" path="m10545,2490l10526,2490,10518,2494,10513,2502,10508,2510,10505,2521,10505,2550,10508,2561,10518,2577,10526,2581,10545,2581,10553,2577,10556,2571,10530,2571,10525,2568,10519,2556,10517,2547,10517,2523,10519,2514,10525,2502,10530,2499,10556,2499,10553,2494,10545,2490xe" filled="t" fillcolor="#231F20" stroked="f">
                <v:path arrowok="t"/>
                <v:fill type="solid"/>
              </v:shape>
              <v:shape style="position:absolute;left:10505;top:2490;width:60;height:90" coordorigin="10505,2490" coordsize="60,90" path="m10556,2499l10542,2499,10546,2502,10549,2508,10552,2514,10554,2523,10554,2547,10552,2556,10549,2562,10546,2568,10542,2571,10556,2571,10558,2569,10563,2561,10566,2550,10566,2521,10563,2510,10558,2502,10556,2499xe" filled="t" fillcolor="#231F20" stroked="f">
                <v:path arrowok="t"/>
                <v:fill type="solid"/>
              </v:shape>
            </v:group>
            <v:group style="position:absolute;left:11370;top:2408;width:2;height:40" coordorigin="11370,2408" coordsize="2,40">
              <v:shape style="position:absolute;left:11370;top:2408;width:2;height:40" coordorigin="11370,2408" coordsize="0,40" path="m11370,2448l11370,2408e" filled="t" fillcolor="#231F20" stroked="f">
                <v:path arrowok="t"/>
                <v:fill type="solid"/>
              </v:shape>
            </v:group>
            <v:group style="position:absolute;left:11370;top:2408;width:2;height:40" coordorigin="11370,2408" coordsize="2,40">
              <v:shape style="position:absolute;left:11370;top:2408;width:2;height:40" coordorigin="11370,2408" coordsize="0,40" path="m11370,2408l11370,2448e" filled="f" stroked="t" strokeweight=".249651pt" strokecolor="#231F20">
                <v:path arrowok="t"/>
              </v:shape>
            </v:group>
            <v:group style="position:absolute;left:11370;top:1848;width:2;height:40" coordorigin="11370,1848" coordsize="2,40">
              <v:shape style="position:absolute;left:11370;top:1848;width:2;height:40" coordorigin="11370,1848" coordsize="0,40" path="m11370,1848l11370,1888e" filled="t" fillcolor="#231F20" stroked="f">
                <v:path arrowok="t"/>
                <v:fill type="solid"/>
              </v:shape>
            </v:group>
            <v:group style="position:absolute;left:11370;top:1848;width:2;height:40" coordorigin="11370,1848" coordsize="2,40">
              <v:shape style="position:absolute;left:11370;top:1848;width:2;height:40" coordorigin="11370,1848" coordsize="0,40" path="m11370,1848l11370,1888e" filled="f" stroked="t" strokeweight=".249651pt" strokecolor="#231F20">
                <v:path arrowok="t"/>
              </v:shape>
            </v:group>
            <v:group style="position:absolute;left:11313;top:2492;width:57;height:89" coordorigin="11313,2492" coordsize="57,89">
              <v:shape style="position:absolute;left:11313;top:2492;width:57;height:89" coordorigin="11313,2492" coordsize="57,89" path="m11313,2565l11313,2577,11317,2578,11321,2579,11325,2580,11329,2580,11332,2581,11347,2581,11355,2578,11361,2573,11363,2571,11332,2571,11328,2570,11324,2569,11320,2569,11317,2567,11313,2565xe" filled="t" fillcolor="#231F20" stroked="f">
                <v:path arrowok="t"/>
                <v:fill type="solid"/>
              </v:shape>
              <v:shape style="position:absolute;left:11313;top:2492;width:57;height:89" coordorigin="11313,2492" coordsize="57,89" path="m11363,2531l11343,2531,11348,2533,11352,2537,11356,2540,11358,2545,11358,2557,11356,2562,11352,2565,11348,2569,11343,2571,11363,2571,11367,2568,11370,2560,11370,2542,11367,2535,11363,2531xe" filled="t" fillcolor="#231F20" stroked="f">
                <v:path arrowok="t"/>
                <v:fill type="solid"/>
              </v:shape>
              <v:shape style="position:absolute;left:11313;top:2492;width:57;height:89" coordorigin="11313,2492" coordsize="57,89" path="m11363,2492l11317,2492,11317,2536,11320,2534,11323,2533,11330,2532,11333,2531,11363,2531,11361,2529,11355,2524,11353,2523,11328,2523,11328,2502,11363,2502,11363,2492xe" filled="t" fillcolor="#231F20" stroked="f">
                <v:path arrowok="t"/>
                <v:fill type="solid"/>
              </v:shape>
              <v:shape style="position:absolute;left:11313;top:2492;width:57;height:89" coordorigin="11313,2492" coordsize="57,89" path="m11348,2521l11336,2521,11331,2522,11329,2522,11328,2523,11353,2523,11348,2521xe" filled="t" fillcolor="#231F20" stroked="f">
                <v:path arrowok="t"/>
                <v:fill type="solid"/>
              </v:shape>
            </v:group>
            <v:group style="position:absolute;left:11389;top:2492;width:57;height:89" coordorigin="11389,2492" coordsize="57,89">
              <v:shape style="position:absolute;left:11389;top:2492;width:57;height:89" coordorigin="11389,2492" coordsize="57,89" path="m11389,2565l11389,2577,11393,2578,11397,2579,11401,2580,11405,2580,11409,2581,11423,2581,11431,2578,11437,2573,11439,2571,11408,2571,11404,2570,11400,2569,11396,2569,11393,2567,11389,2565xe" filled="t" fillcolor="#231F20" stroked="f">
                <v:path arrowok="t"/>
                <v:fill type="solid"/>
              </v:shape>
              <v:shape style="position:absolute;left:11389;top:2492;width:57;height:89" coordorigin="11389,2492" coordsize="57,89" path="m11439,2531l11419,2531,11424,2533,11428,2537,11432,2540,11434,2545,11434,2557,11432,2562,11428,2565,11424,2569,11419,2571,11439,2571,11443,2568,11446,2560,11446,2542,11443,2535,11439,2531xe" filled="t" fillcolor="#231F20" stroked="f">
                <v:path arrowok="t"/>
                <v:fill type="solid"/>
              </v:shape>
              <v:shape style="position:absolute;left:11389;top:2492;width:57;height:89" coordorigin="11389,2492" coordsize="57,89" path="m11439,2492l11393,2492,11393,2536,11396,2534,11400,2533,11406,2532,11409,2531,11439,2531,11437,2529,11431,2524,11429,2523,11404,2523,11404,2502,11439,2502,11439,2492xe" filled="t" fillcolor="#231F20" stroked="f">
                <v:path arrowok="t"/>
                <v:fill type="solid"/>
              </v:shape>
              <v:shape style="position:absolute;left:11389;top:2492;width:57;height:89" coordorigin="11389,2492" coordsize="57,89" path="m11424,2521l11413,2521,11409,2522,11407,2522,11406,2522,11404,2523,11429,2523,11424,2521xe" filled="t" fillcolor="#231F20" stroked="f">
                <v:path arrowok="t"/>
                <v:fill type="solid"/>
              </v:shape>
            </v:group>
            <v:group style="position:absolute;left:11507;top:2448;width:40;height:2" coordorigin="11507,2448" coordsize="40,2">
              <v:shape style="position:absolute;left:11507;top:2448;width:40;height:2" coordorigin="11507,2448" coordsize="40,0" path="m11547,2448l11507,2448e" filled="t" fillcolor="#231F20" stroked="f">
                <v:path arrowok="t"/>
                <v:fill type="solid"/>
              </v:shape>
            </v:group>
            <v:group style="position:absolute;left:11507;top:2328;width:40;height:2" coordorigin="11507,2328" coordsize="40,2">
              <v:shape style="position:absolute;left:11507;top:2328;width:40;height:2" coordorigin="11507,2328" coordsize="40,0" path="m11547,2328l11507,2328e" filled="t" fillcolor="#231F20" stroked="f">
                <v:path arrowok="t"/>
                <v:fill type="solid"/>
              </v:shape>
            </v:group>
            <v:group style="position:absolute;left:11507;top:2328;width:40;height:2" coordorigin="11507,2328" coordsize="40,2">
              <v:shape style="position:absolute;left:11507;top:2328;width:40;height:2" coordorigin="11507,2328" coordsize="40,0" path="m11507,2328l11547,2328e" filled="f" stroked="t" strokeweight=".249651pt" strokecolor="#231F20">
                <v:path arrowok="t"/>
              </v:shape>
            </v:group>
            <v:group style="position:absolute;left:11507;top:2208;width:40;height:2" coordorigin="11507,2208" coordsize="40,2">
              <v:shape style="position:absolute;left:11507;top:2208;width:40;height:2" coordorigin="11507,2208" coordsize="40,0" path="m11547,2208l11507,2208e" filled="t" fillcolor="#231F20" stroked="f">
                <v:path arrowok="t"/>
                <v:fill type="solid"/>
              </v:shape>
            </v:group>
            <v:group style="position:absolute;left:11507;top:2208;width:40;height:2" coordorigin="11507,2208" coordsize="40,2">
              <v:shape style="position:absolute;left:11507;top:2208;width:40;height:2" coordorigin="11507,2208" coordsize="40,0" path="m11507,2208l11547,2208e" filled="f" stroked="t" strokeweight=".249651pt" strokecolor="#231F20">
                <v:path arrowok="t"/>
              </v:shape>
            </v:group>
            <v:group style="position:absolute;left:11507;top:2088;width:40;height:2" coordorigin="11507,2088" coordsize="40,2">
              <v:shape style="position:absolute;left:11507;top:2088;width:40;height:2" coordorigin="11507,2088" coordsize="40,0" path="m11547,2088l11507,2088e" filled="t" fillcolor="#231F20" stroked="f">
                <v:path arrowok="t"/>
                <v:fill type="solid"/>
              </v:shape>
            </v:group>
            <v:group style="position:absolute;left:11507;top:2088;width:40;height:2" coordorigin="11507,2088" coordsize="40,2">
              <v:shape style="position:absolute;left:11507;top:2088;width:40;height:2" coordorigin="11507,2088" coordsize="40,0" path="m11507,2088l11547,2088e" filled="f" stroked="t" strokeweight=".249651pt" strokecolor="#231F20">
                <v:path arrowok="t"/>
              </v:shape>
            </v:group>
            <v:group style="position:absolute;left:11507;top:1968;width:40;height:2" coordorigin="11507,1968" coordsize="40,2">
              <v:shape style="position:absolute;left:11507;top:1968;width:40;height:2" coordorigin="11507,1968" coordsize="40,0" path="m11547,1968l11507,1968e" filled="t" fillcolor="#231F20" stroked="f">
                <v:path arrowok="t"/>
                <v:fill type="solid"/>
              </v:shape>
            </v:group>
            <v:group style="position:absolute;left:11507;top:1968;width:40;height:2" coordorigin="11507,1968" coordsize="40,2">
              <v:shape style="position:absolute;left:11507;top:1968;width:40;height:2" coordorigin="11507,1968" coordsize="40,0" path="m11507,1968l11547,1968e" filled="f" stroked="t" strokeweight=".249651pt" strokecolor="#231F20">
                <v:path arrowok="t"/>
              </v:shape>
            </v:group>
            <v:group style="position:absolute;left:11507;top:1848;width:40;height:2" coordorigin="11507,1848" coordsize="40,2">
              <v:shape style="position:absolute;left:11507;top:1848;width:40;height:2" coordorigin="11507,1848" coordsize="40,0" path="m11547,1848l11507,1848e" filled="t" fillcolor="#231F20" stroked="f">
                <v:path arrowok="t"/>
                <v:fill type="solid"/>
              </v:shape>
            </v:group>
            <v:group style="position:absolute;left:1852;top:1848;width:9518;height:600" coordorigin="1852,1848" coordsize="9518,600">
              <v:shape style="position:absolute;left:1852;top:1848;width:9518;height:600" coordorigin="1852,1848" coordsize="9518,600" path="m1852,2448l2733,2448,2910,2334,3086,2376,3262,2448,3438,2418,3615,2394,3791,2364,3967,2448,4320,2448,4496,2442,4672,2382,4849,2412,5025,2448,5201,2442,5377,2358,5554,2442,5730,2448,5906,2232,6082,1866,6259,2346,6435,2442,6611,2244,6787,2322,6964,2352,7140,2388,7316,2364,7493,2022,7669,2202,7845,2376,8021,2400,8198,2232,8374,2154,8550,1848,8726,2130,8903,2286,9079,2430,9255,2424,9431,2280,9608,2298,9784,2310,9960,2298,10137,1914,10313,1908,10489,2232,10665,2406,10842,2322,11018,1848,11194,1848,11370,2442e" filled="f" stroked="t" strokeweight=".499302pt" strokecolor="#231F20">
                <v:path arrowok="t"/>
                <v:stroke dashstyle="longDash"/>
              </v:shape>
            </v:group>
            <v:group style="position:absolute;left:1852;top:2418;width:30;height:30" coordorigin="1852,2418" coordsize="30,30">
              <v:shape style="position:absolute;left:1852;top:2418;width:30;height:30" coordorigin="1852,2418" coordsize="30,30" path="m1882,2448l1882,2418,1852,2418e" filled="f" stroked="t" strokeweight=".249651pt" strokecolor="#231F20">
                <v:path arrowok="t"/>
              </v:shape>
            </v:group>
            <v:group style="position:absolute;left:1998;top:2418;width:60;height:30" coordorigin="1998,2418" coordsize="60,30">
              <v:shape style="position:absolute;left:1998;top:2418;width:60;height:30" coordorigin="1998,2418" coordsize="60,30" path="m2058,2448l2058,2418,1998,2418,1998,2448e" filled="f" stroked="t" strokeweight=".249651pt" strokecolor="#231F20">
                <v:path arrowok="t"/>
              </v:shape>
            </v:group>
            <v:group style="position:absolute;left:2175;top:2418;width:60;height:30" coordorigin="2175,2418" coordsize="60,30">
              <v:shape style="position:absolute;left:2175;top:2418;width:60;height:30" coordorigin="2175,2418" coordsize="60,30" path="m2235,2448l2235,2418,2175,2418,2175,2448e" filled="f" stroked="t" strokeweight=".249651pt" strokecolor="#231F20">
                <v:path arrowok="t"/>
              </v:shape>
            </v:group>
            <v:group style="position:absolute;left:2351;top:2418;width:60;height:30" coordorigin="2351,2418" coordsize="60,30">
              <v:shape style="position:absolute;left:2351;top:2418;width:60;height:30" coordorigin="2351,2418" coordsize="60,30" path="m2411,2448l2411,2418,2351,2418,2351,2448e" filled="f" stroked="t" strokeweight=".249651pt" strokecolor="#231F20">
                <v:path arrowok="t"/>
              </v:shape>
            </v:group>
            <v:group style="position:absolute;left:2527;top:2418;width:60;height:30" coordorigin="2527,2418" coordsize="60,30">
              <v:shape style="position:absolute;left:2527;top:2418;width:60;height:30" coordorigin="2527,2418" coordsize="60,30" path="m2587,2448l2587,2418,2527,2418,2527,2448e" filled="f" stroked="t" strokeweight=".249651pt" strokecolor="#231F20">
                <v:path arrowok="t"/>
              </v:shape>
            </v:group>
            <v:group style="position:absolute;left:2703;top:2418;width:60;height:30" coordorigin="2703,2418" coordsize="60,30">
              <v:shape style="position:absolute;left:2703;top:2418;width:60;height:30" coordorigin="2703,2418" coordsize="60,30" path="m2763,2448l2763,2418,2703,2418,2703,2448e" filled="f" stroked="t" strokeweight=".249651pt" strokecolor="#231F20">
                <v:path arrowok="t"/>
              </v:shape>
            </v:group>
            <v:group style="position:absolute;left:2880;top:2304;width:60;height:60" coordorigin="2880,2304" coordsize="60,60">
              <v:shape style="position:absolute;left:2880;top:2304;width:60;height:60" coordorigin="2880,2304" coordsize="60,60" path="m2877,2334l2942,2334e" filled="f" stroked="t" strokeweight="3.345286pt" strokecolor="#231F20">
                <v:path arrowok="t"/>
              </v:shape>
            </v:group>
            <v:group style="position:absolute;left:3056;top:2346;width:60;height:60" coordorigin="3056,2346" coordsize="60,60">
              <v:shape style="position:absolute;left:3056;top:2346;width:60;height:60" coordorigin="3056,2346" coordsize="60,60" path="m3053,2376l3118,2376e" filled="f" stroked="t" strokeweight="3.345286pt" strokecolor="#231F20">
                <v:path arrowok="t"/>
              </v:shape>
            </v:group>
            <v:group style="position:absolute;left:3232;top:2418;width:60;height:30" coordorigin="3232,2418" coordsize="60,30">
              <v:shape style="position:absolute;left:3232;top:2418;width:60;height:30" coordorigin="3232,2418" coordsize="60,30" path="m3292,2448l3292,2418,3232,2418,3232,2448e" filled="f" stroked="t" strokeweight=".249651pt" strokecolor="#231F20">
                <v:path arrowok="t"/>
              </v:shape>
            </v:group>
            <v:group style="position:absolute;left:3409;top:2388;width:60;height:60" coordorigin="3409,2388" coordsize="60,60">
              <v:shape style="position:absolute;left:3409;top:2388;width:60;height:60" coordorigin="3409,2388" coordsize="60,60" path="m3406,2418l3471,2418e" filled="f" stroked="t" strokeweight="3.345286pt" strokecolor="#231F20">
                <v:path arrowok="t"/>
              </v:shape>
            </v:group>
            <v:group style="position:absolute;left:3585;top:2364;width:60;height:60" coordorigin="3585,2364" coordsize="60,60">
              <v:shape style="position:absolute;left:3585;top:2364;width:60;height:60" coordorigin="3585,2364" coordsize="60,60" path="m3582,2394l3647,2394e" filled="f" stroked="t" strokeweight="3.345286pt" strokecolor="#231F20">
                <v:path arrowok="t"/>
              </v:shape>
            </v:group>
            <v:group style="position:absolute;left:3761;top:2334;width:60;height:60" coordorigin="3761,2334" coordsize="60,60">
              <v:shape style="position:absolute;left:3761;top:2334;width:60;height:60" coordorigin="3761,2334" coordsize="60,60" path="m3759,2364l3823,2364e" filled="f" stroked="t" strokeweight="3.345733pt" strokecolor="#231F20">
                <v:path arrowok="t"/>
              </v:shape>
            </v:group>
            <v:group style="position:absolute;left:3937;top:2418;width:60;height:30" coordorigin="3937,2418" coordsize="60,30">
              <v:shape style="position:absolute;left:3937;top:2418;width:60;height:30" coordorigin="3937,2418" coordsize="60,30" path="m3997,2448l3997,2418,3937,2418,3937,2448e" filled="f" stroked="t" strokeweight=".249651pt" strokecolor="#231F20">
                <v:path arrowok="t"/>
              </v:shape>
            </v:group>
            <v:group style="position:absolute;left:4114;top:2418;width:60;height:30" coordorigin="4114,2418" coordsize="60,30">
              <v:shape style="position:absolute;left:4114;top:2418;width:60;height:30" coordorigin="4114,2418" coordsize="60,30" path="m4173,2448l4173,2418,4114,2418,4114,2448e" filled="f" stroked="t" strokeweight=".249651pt" strokecolor="#231F20">
                <v:path arrowok="t"/>
              </v:shape>
            </v:group>
            <v:group style="position:absolute;left:4290;top:2418;width:60;height:30" coordorigin="4290,2418" coordsize="60,30">
              <v:shape style="position:absolute;left:4290;top:2418;width:60;height:30" coordorigin="4290,2418" coordsize="60,30" path="m4350,2448l4350,2418,4290,2418,4290,2448e" filled="f" stroked="t" strokeweight=".249651pt" strokecolor="#231F20">
                <v:path arrowok="t"/>
              </v:shape>
            </v:group>
            <v:group style="position:absolute;left:4466;top:2412;width:60;height:36" coordorigin="4466,2412" coordsize="60,36">
              <v:shape style="position:absolute;left:4466;top:2412;width:60;height:36" coordorigin="4466,2412" coordsize="60,36" path="m4526,2448l4526,2412,4466,2412,4466,2448e" filled="f" stroked="t" strokeweight=".249651pt" strokecolor="#231F20">
                <v:path arrowok="t"/>
              </v:shape>
            </v:group>
            <v:group style="position:absolute;left:4642;top:2352;width:60;height:60" coordorigin="4642,2352" coordsize="60,60">
              <v:shape style="position:absolute;left:4642;top:2352;width:60;height:60" coordorigin="4642,2352" coordsize="60,60" path="m4640,2382l4705,2382e" filled="f" stroked="t" strokeweight="3.345286pt" strokecolor="#231F20">
                <v:path arrowok="t"/>
              </v:shape>
            </v:group>
            <v:group style="position:absolute;left:4819;top:2382;width:60;height:60" coordorigin="4819,2382" coordsize="60,60">
              <v:shape style="position:absolute;left:4819;top:2382;width:60;height:60" coordorigin="4819,2382" coordsize="60,60" path="m4816,2412l4881,2412e" filled="f" stroked="t" strokeweight="3.345286pt" strokecolor="#231F20">
                <v:path arrowok="t"/>
              </v:shape>
            </v:group>
            <v:group style="position:absolute;left:4995;top:2418;width:60;height:30" coordorigin="4995,2418" coordsize="60,30">
              <v:shape style="position:absolute;left:4995;top:2418;width:60;height:30" coordorigin="4995,2418" coordsize="60,30" path="m5055,2448l5055,2418,4995,2418,4995,2448e" filled="f" stroked="t" strokeweight=".249651pt" strokecolor="#231F20">
                <v:path arrowok="t"/>
              </v:shape>
            </v:group>
            <v:group style="position:absolute;left:5171;top:2412;width:60;height:36" coordorigin="5171,2412" coordsize="60,36">
              <v:shape style="position:absolute;left:5171;top:2412;width:60;height:36" coordorigin="5171,2412" coordsize="60,36" path="m5231,2448l5231,2412,5171,2412,5171,2448e" filled="f" stroked="t" strokeweight=".249651pt" strokecolor="#231F20">
                <v:path arrowok="t"/>
              </v:shape>
            </v:group>
            <v:group style="position:absolute;left:5347;top:2328;width:60;height:60" coordorigin="5347,2328" coordsize="60,60">
              <v:shape style="position:absolute;left:5347;top:2328;width:60;height:60" coordorigin="5347,2328" coordsize="60,60" path="m5345,2358l5410,2358e" filled="f" stroked="t" strokeweight="3.345286pt" strokecolor="#231F20">
                <v:path arrowok="t"/>
              </v:shape>
            </v:group>
            <v:group style="position:absolute;left:5524;top:2412;width:60;height:36" coordorigin="5524,2412" coordsize="60,36">
              <v:shape style="position:absolute;left:5524;top:2412;width:60;height:36" coordorigin="5524,2412" coordsize="60,36" path="m5584,2448l5584,2412,5524,2412,5524,2448e" filled="f" stroked="t" strokeweight=".249651pt" strokecolor="#231F20">
                <v:path arrowok="t"/>
              </v:shape>
            </v:group>
            <v:group style="position:absolute;left:5700;top:2418;width:60;height:30" coordorigin="5700,2418" coordsize="60,30">
              <v:shape style="position:absolute;left:5700;top:2418;width:60;height:30" coordorigin="5700,2418" coordsize="60,30" path="m5760,2448l5760,2418,5700,2418,5700,2448e" filled="f" stroked="t" strokeweight=".249651pt" strokecolor="#231F20">
                <v:path arrowok="t"/>
              </v:shape>
            </v:group>
            <v:group style="position:absolute;left:5876;top:2202;width:60;height:60" coordorigin="5876,2202" coordsize="60,60">
              <v:shape style="position:absolute;left:5876;top:2202;width:60;height:60" coordorigin="5876,2202" coordsize="60,60" path="m5874,2232l5939,2232e" filled="f" stroked="t" strokeweight="3.345733pt" strokecolor="#231F20">
                <v:path arrowok="t"/>
              </v:shape>
            </v:group>
            <v:group style="position:absolute;left:6052;top:1848;width:60;height:48" coordorigin="6052,1848" coordsize="60,48">
              <v:shape style="position:absolute;left:6052;top:1848;width:60;height:48" coordorigin="6052,1848" coordsize="60,48" path="m6052,1896l6112,1896,6112,1848e" filled="f" stroked="t" strokeweight=".249651pt" strokecolor="#231F20">
                <v:path arrowok="t"/>
              </v:shape>
            </v:group>
            <v:group style="position:absolute;left:6052;top:1848;width:2;height:48" coordorigin="6052,1848" coordsize="2,48">
              <v:shape style="position:absolute;left:6052;top:1848;width:2;height:48" coordorigin="6052,1848" coordsize="0,48" path="m6052,1848l6052,1896e" filled="f" stroked="t" strokeweight=".249651pt" strokecolor="#231F20">
                <v:path arrowok="t"/>
              </v:shape>
            </v:group>
            <v:group style="position:absolute;left:6229;top:2316;width:60;height:60" coordorigin="6229,2316" coordsize="60,60">
              <v:shape style="position:absolute;left:6229;top:2316;width:60;height:60" coordorigin="6229,2316" coordsize="60,60" path="m6226,2346l6291,2346e" filled="f" stroked="t" strokeweight="3.345733pt" strokecolor="#231F20">
                <v:path arrowok="t"/>
              </v:shape>
            </v:group>
            <v:group style="position:absolute;left:6405;top:2412;width:60;height:36" coordorigin="6405,2412" coordsize="60,36">
              <v:shape style="position:absolute;left:6405;top:2412;width:60;height:36" coordorigin="6405,2412" coordsize="60,36" path="m6465,2448l6465,2412,6405,2412,6405,2448e" filled="f" stroked="t" strokeweight=".249651pt" strokecolor="#231F20">
                <v:path arrowok="t"/>
              </v:shape>
            </v:group>
            <v:group style="position:absolute;left:6581;top:2214;width:60;height:60" coordorigin="6581,2214" coordsize="60,60">
              <v:shape style="position:absolute;left:6581;top:2214;width:60;height:60" coordorigin="6581,2214" coordsize="60,60" path="m6579,2244l6644,2244e" filled="f" stroked="t" strokeweight="3.345286pt" strokecolor="#231F20">
                <v:path arrowok="t"/>
              </v:shape>
            </v:group>
            <v:group style="position:absolute;left:6758;top:2292;width:60;height:60" coordorigin="6758,2292" coordsize="60,60">
              <v:shape style="position:absolute;left:6758;top:2292;width:60;height:60" coordorigin="6758,2292" coordsize="60,60" path="m6755,2322l6820,2322e" filled="f" stroked="t" strokeweight="3.345286pt" strokecolor="#231F20">
                <v:path arrowok="t"/>
              </v:shape>
            </v:group>
            <v:group style="position:absolute;left:6934;top:2322;width:60;height:60" coordorigin="6934,2322" coordsize="60,60">
              <v:shape style="position:absolute;left:6934;top:2322;width:60;height:60" coordorigin="6934,2322" coordsize="60,60" path="m6931,2352l6996,2352e" filled="f" stroked="t" strokeweight="3.345733pt" strokecolor="#231F20">
                <v:path arrowok="t"/>
              </v:shape>
            </v:group>
            <v:group style="position:absolute;left:7110;top:2358;width:60;height:60" coordorigin="7110,2358" coordsize="60,60">
              <v:shape style="position:absolute;left:7110;top:2358;width:60;height:60" coordorigin="7110,2358" coordsize="60,60" path="m7108,2388l7172,2388e" filled="f" stroked="t" strokeweight="3.345733pt" strokecolor="#231F20">
                <v:path arrowok="t"/>
              </v:shape>
            </v:group>
            <v:group style="position:absolute;left:7286;top:2334;width:60;height:60" coordorigin="7286,2334" coordsize="60,60">
              <v:shape style="position:absolute;left:7286;top:2334;width:60;height:60" coordorigin="7286,2334" coordsize="60,60" path="m7284,2364l7349,2364e" filled="f" stroked="t" strokeweight="3.345286pt" strokecolor="#231F20">
                <v:path arrowok="t"/>
              </v:shape>
            </v:group>
            <v:group style="position:absolute;left:7463;top:1992;width:60;height:60" coordorigin="7463,1992" coordsize="60,60">
              <v:shape style="position:absolute;left:7463;top:1992;width:60;height:60" coordorigin="7463,1992" coordsize="60,60" path="m7460,2022l7525,2022e" filled="f" stroked="t" strokeweight="3.345286pt" strokecolor="#231F20">
                <v:path arrowok="t"/>
              </v:shape>
            </v:group>
            <v:group style="position:absolute;left:7639;top:2172;width:60;height:60" coordorigin="7639,2172" coordsize="60,60">
              <v:shape style="position:absolute;left:7639;top:2172;width:60;height:60" coordorigin="7639,2172" coordsize="60,60" path="m7636,2202l7701,2202e" filled="f" stroked="t" strokeweight="3.345286pt" strokecolor="#231F20">
                <v:path arrowok="t"/>
              </v:shape>
            </v:group>
            <v:group style="position:absolute;left:7815;top:2346;width:60;height:60" coordorigin="7815,2346" coordsize="60,60">
              <v:shape style="position:absolute;left:7815;top:2346;width:60;height:60" coordorigin="7815,2346" coordsize="60,60" path="m7813,2376l7878,2376e" filled="f" stroked="t" strokeweight="3.345286pt" strokecolor="#231F20">
                <v:path arrowok="t"/>
              </v:shape>
            </v:group>
            <v:group style="position:absolute;left:7991;top:2370;width:60;height:60" coordorigin="7991,2370" coordsize="60,60">
              <v:shape style="position:absolute;left:7991;top:2370;width:60;height:60" coordorigin="7991,2370" coordsize="60,60" path="m7989,2400l8054,2400e" filled="f" stroked="t" strokeweight="3.345286pt" strokecolor="#231F20">
                <v:path arrowok="t"/>
              </v:shape>
            </v:group>
            <v:group style="position:absolute;left:8168;top:2202;width:60;height:60" coordorigin="8168,2202" coordsize="60,60">
              <v:shape style="position:absolute;left:8168;top:2202;width:60;height:60" coordorigin="8168,2202" coordsize="60,60" path="m8165,2232l8230,2232e" filled="f" stroked="t" strokeweight="3.345733pt" strokecolor="#231F20">
                <v:path arrowok="t"/>
              </v:shape>
            </v:group>
            <v:group style="position:absolute;left:8344;top:2124;width:60;height:60" coordorigin="8344,2124" coordsize="60,60">
              <v:shape style="position:absolute;left:8344;top:2124;width:60;height:60" coordorigin="8344,2124" coordsize="60,60" path="m8341,2154l8406,2154e" filled="f" stroked="t" strokeweight="3.345733pt" strokecolor="#231F20">
                <v:path arrowok="t"/>
              </v:shape>
            </v:group>
            <v:group style="position:absolute;left:8520;top:1848;width:60;height:30" coordorigin="8520,1848" coordsize="60,30">
              <v:shape style="position:absolute;left:8520;top:1848;width:60;height:30" coordorigin="8520,1848" coordsize="60,30" path="m8520,1878l8580,1878,8580,1848e" filled="f" stroked="t" strokeweight=".249651pt" strokecolor="#231F20">
                <v:path arrowok="t"/>
              </v:shape>
            </v:group>
            <v:group style="position:absolute;left:8520;top:1848;width:2;height:30" coordorigin="8520,1848" coordsize="2,30">
              <v:shape style="position:absolute;left:8520;top:1848;width:2;height:30" coordorigin="8520,1848" coordsize="0,30" path="m8520,1848l8520,1878e" filled="f" stroked="t" strokeweight=".249651pt" strokecolor="#231F20">
                <v:path arrowok="t"/>
              </v:shape>
            </v:group>
            <v:group style="position:absolute;left:8696;top:2100;width:60;height:60" coordorigin="8696,2100" coordsize="60,60">
              <v:shape style="position:absolute;left:8696;top:2100;width:60;height:60" coordorigin="8696,2100" coordsize="60,60" path="m8694,2130l8759,2130e" filled="f" stroked="t" strokeweight="3.345733pt" strokecolor="#231F20">
                <v:path arrowok="t"/>
              </v:shape>
            </v:group>
            <v:group style="position:absolute;left:8873;top:2256;width:60;height:60" coordorigin="8873,2256" coordsize="60,60">
              <v:shape style="position:absolute;left:8873;top:2256;width:60;height:60" coordorigin="8873,2256" coordsize="60,60" path="m8870,2286l8935,2286e" filled="f" stroked="t" strokeweight="3.345733pt" strokecolor="#231F20">
                <v:path arrowok="t"/>
              </v:shape>
            </v:group>
            <v:group style="position:absolute;left:9049;top:2400;width:60;height:48" coordorigin="9049,2400" coordsize="60,48">
              <v:shape style="position:absolute;left:9049;top:2400;width:60;height:48" coordorigin="9049,2400" coordsize="60,48" path="m9109,2448l9109,2400,9049,2400,9049,2448e" filled="f" stroked="t" strokeweight=".249651pt" strokecolor="#231F20">
                <v:path arrowok="t"/>
              </v:shape>
            </v:group>
            <v:group style="position:absolute;left:9225;top:2394;width:60;height:54" coordorigin="9225,2394" coordsize="60,54">
              <v:shape style="position:absolute;left:9225;top:2394;width:60;height:54" coordorigin="9225,2394" coordsize="60,54" path="m9285,2448l9285,2394,9225,2394,9225,2448e" filled="f" stroked="t" strokeweight=".249651pt" strokecolor="#231F20">
                <v:path arrowok="t"/>
              </v:shape>
            </v:group>
            <v:group style="position:absolute;left:9401;top:2250;width:60;height:60" coordorigin="9401,2250" coordsize="60,60">
              <v:shape style="position:absolute;left:9401;top:2250;width:60;height:60" coordorigin="9401,2250" coordsize="60,60" path="m9399,2280l9464,2280e" filled="f" stroked="t" strokeweight="3.345286pt" strokecolor="#231F20">
                <v:path arrowok="t"/>
              </v:shape>
            </v:group>
            <v:group style="position:absolute;left:9578;top:2268;width:60;height:60" coordorigin="9578,2268" coordsize="60,60">
              <v:shape style="position:absolute;left:9578;top:2268;width:60;height:60" coordorigin="9578,2268" coordsize="60,60" path="m9575,2298l9640,2298e" filled="f" stroked="t" strokeweight="3.345286pt" strokecolor="#231F20">
                <v:path arrowok="t"/>
              </v:shape>
            </v:group>
            <v:group style="position:absolute;left:9754;top:2280;width:60;height:60" coordorigin="9754,2280" coordsize="60,60">
              <v:shape style="position:absolute;left:9754;top:2280;width:60;height:60" coordorigin="9754,2280" coordsize="60,60" path="m9752,2310l9816,2310e" filled="f" stroked="t" strokeweight="3.345733pt" strokecolor="#231F20">
                <v:path arrowok="t"/>
              </v:shape>
            </v:group>
            <v:group style="position:absolute;left:9930;top:2268;width:60;height:60" coordorigin="9930,2268" coordsize="60,60">
              <v:shape style="position:absolute;left:9930;top:2268;width:60;height:60" coordorigin="9930,2268" coordsize="60,60" path="m9928,2298l9993,2298e" filled="f" stroked="t" strokeweight="3.345286pt" strokecolor="#231F20">
                <v:path arrowok="t"/>
              </v:shape>
            </v:group>
            <v:group style="position:absolute;left:10107;top:1884;width:60;height:60" coordorigin="10107,1884" coordsize="60,60">
              <v:shape style="position:absolute;left:10107;top:1884;width:60;height:60" coordorigin="10107,1884" coordsize="60,60" path="m10104,1914l10169,1914e" filled="f" stroked="t" strokeweight="3.345733pt" strokecolor="#231F20">
                <v:path arrowok="t"/>
              </v:shape>
            </v:group>
            <v:group style="position:absolute;left:10283;top:1878;width:60;height:60" coordorigin="10283,1878" coordsize="60,60">
              <v:shape style="position:absolute;left:10283;top:1878;width:60;height:60" coordorigin="10283,1878" coordsize="60,60" path="m10280,1908l10345,1908e" filled="f" stroked="t" strokeweight="3.345286pt" strokecolor="#231F20">
                <v:path arrowok="t"/>
              </v:shape>
            </v:group>
            <v:group style="position:absolute;left:10459;top:2202;width:60;height:60" coordorigin="10459,2202" coordsize="60,60">
              <v:shape style="position:absolute;left:10459;top:2202;width:60;height:60" coordorigin="10459,2202" coordsize="60,60" path="m10457,2232l10521,2232e" filled="f" stroked="t" strokeweight="3.345733pt" strokecolor="#231F20">
                <v:path arrowok="t"/>
              </v:shape>
            </v:group>
            <v:group style="position:absolute;left:10635;top:2376;width:60;height:60" coordorigin="10635,2376" coordsize="60,60">
              <v:shape style="position:absolute;left:10635;top:2376;width:60;height:60" coordorigin="10635,2376" coordsize="60,60" path="m10633,2406l10698,2406e" filled="f" stroked="t" strokeweight="3.345733pt" strokecolor="#231F20">
                <v:path arrowok="t"/>
              </v:shape>
            </v:group>
            <v:group style="position:absolute;left:10812;top:2292;width:60;height:60" coordorigin="10812,2292" coordsize="60,60">
              <v:shape style="position:absolute;left:10812;top:2292;width:60;height:60" coordorigin="10812,2292" coordsize="60,60" path="m10809,2322l10874,2322e" filled="f" stroked="t" strokeweight="3.345286pt" strokecolor="#231F20">
                <v:path arrowok="t"/>
              </v:shape>
            </v:group>
            <v:group style="position:absolute;left:10988;top:1848;width:60;height:30" coordorigin="10988,1848" coordsize="60,30">
              <v:shape style="position:absolute;left:10988;top:1848;width:60;height:30" coordorigin="10988,1848" coordsize="60,30" path="m10988,1878l11048,1878,11048,1848e" filled="f" stroked="t" strokeweight=".249651pt" strokecolor="#231F20">
                <v:path arrowok="t"/>
              </v:shape>
            </v:group>
            <v:group style="position:absolute;left:10988;top:1848;width:2;height:30" coordorigin="10988,1848" coordsize="2,30">
              <v:shape style="position:absolute;left:10988;top:1848;width:2;height:30" coordorigin="10988,1848" coordsize="0,30" path="m10988,1848l10988,1878e" filled="f" stroked="t" strokeweight=".249651pt" strokecolor="#231F20">
                <v:path arrowok="t"/>
              </v:shape>
            </v:group>
            <v:group style="position:absolute;left:11164;top:1848;width:60;height:30" coordorigin="11164,1848" coordsize="60,30">
              <v:shape style="position:absolute;left:11164;top:1848;width:60;height:30" coordorigin="11164,1848" coordsize="60,30" path="m11164,1878l11224,1878,11224,1848e" filled="f" stroked="t" strokeweight=".249651pt" strokecolor="#231F20">
                <v:path arrowok="t"/>
              </v:shape>
            </v:group>
            <v:group style="position:absolute;left:11164;top:1848;width:2;height:30" coordorigin="11164,1848" coordsize="2,30">
              <v:shape style="position:absolute;left:11164;top:1848;width:2;height:30" coordorigin="11164,1848" coordsize="0,30" path="m11164,1848l11164,1878e" filled="f" stroked="t" strokeweight=".249651pt" strokecolor="#231F20">
                <v:path arrowok="t"/>
              </v:shape>
            </v:group>
            <v:group style="position:absolute;left:11340;top:2412;width:60;height:36" coordorigin="11340,2412" coordsize="60,36">
              <v:shape style="position:absolute;left:11340;top:2412;width:60;height:36" coordorigin="11340,2412" coordsize="60,36" path="m11400,2448l11400,2412,11340,2412,11340,2448e" filled="f" stroked="t" strokeweight=".249651pt" strokecolor="#231F20">
                <v:path arrowok="t"/>
              </v:shape>
            </v:group>
            <v:group style="position:absolute;left:1852;top:1848;width:9518;height:600" coordorigin="1852,1848" coordsize="9518,600">
              <v:shape style="position:absolute;left:1852;top:1848;width:9518;height:600" coordorigin="1852,1848" coordsize="9518,600" path="m1852,1848l2733,1848,2910,2220,3086,2400,3262,2448,3438,2436,3615,2130,3791,2010,3967,2448,4144,1848,4320,2088,4496,2394,4672,2430,4849,2442,5025,1848,5201,2358,5377,2448,5554,2442,5730,1848,5906,1848,6082,2370,6259,2250,6435,1848,6611,2388,6787,1848,6964,2430,7140,2424,7316,2424,7493,2280,7669,2334,7845,2328,8021,2364,8198,2376,8374,2388,8550,2346,8726,2388,8903,2316,9079,2424,9255,1848,9431,2406,9608,2424,9784,2352,9960,2292,10137,2382,10313,2190,10489,1896,10665,1998,10842,2304,11018,2022,11194,2286,11370,2430e" filled="f" stroked="t" strokeweight=".499302pt" strokecolor="#231F20">
                <v:path arrowok="t"/>
                <v:stroke dashstyle="longDash"/>
              </v:shape>
            </v:group>
            <v:group style="position:absolute;left:1852;top:1848;width:30;height:30" coordorigin="1852,1848" coordsize="30,30">
              <v:shape style="position:absolute;left:1852;top:1848;width:30;height:30" coordorigin="1852,1848" coordsize="30,30" path="m1852,1848l1882,1878e" filled="f" stroked="t" strokeweight=".249651pt" strokecolor="#231F20">
                <v:path arrowok="t"/>
              </v:shape>
            </v:group>
            <v:group style="position:absolute;left:1998;top:1848;width:30;height:30" coordorigin="1998,1848" coordsize="30,30">
              <v:shape style="position:absolute;left:1998;top:1848;width:30;height:30" coordorigin="1998,1848" coordsize="30,30" path="m1998,1878l2028,1848e" filled="f" stroked="t" strokeweight=".249651pt" strokecolor="#231F20">
                <v:path arrowok="t"/>
              </v:shape>
            </v:group>
            <v:group style="position:absolute;left:2028;top:1848;width:30;height:30" coordorigin="2028,1848" coordsize="30,30">
              <v:shape style="position:absolute;left:2028;top:1848;width:30;height:30" coordorigin="2028,1848" coordsize="30,30" path="m2028,1848l2058,1878e" filled="f" stroked="t" strokeweight=".249651pt" strokecolor="#231F20">
                <v:path arrowok="t"/>
              </v:shape>
            </v:group>
            <v:group style="position:absolute;left:2175;top:1848;width:30;height:30" coordorigin="2175,1848" coordsize="30,30">
              <v:shape style="position:absolute;left:2175;top:1848;width:30;height:30" coordorigin="2175,1848" coordsize="30,30" path="m2175,1878l2205,1848e" filled="f" stroked="t" strokeweight=".249651pt" strokecolor="#231F20">
                <v:path arrowok="t"/>
              </v:shape>
            </v:group>
            <v:group style="position:absolute;left:2205;top:1848;width:30;height:30" coordorigin="2205,1848" coordsize="30,30">
              <v:shape style="position:absolute;left:2205;top:1848;width:30;height:30" coordorigin="2205,1848" coordsize="30,30" path="m2205,1848l2235,1878e" filled="f" stroked="t" strokeweight=".249651pt" strokecolor="#231F20">
                <v:path arrowok="t"/>
              </v:shape>
            </v:group>
            <v:group style="position:absolute;left:2351;top:1848;width:30;height:30" coordorigin="2351,1848" coordsize="30,30">
              <v:shape style="position:absolute;left:2351;top:1848;width:30;height:30" coordorigin="2351,1848" coordsize="30,30" path="m2351,1878l2381,1848e" filled="f" stroked="t" strokeweight=".249651pt" strokecolor="#231F20">
                <v:path arrowok="t"/>
              </v:shape>
            </v:group>
            <v:group style="position:absolute;left:2381;top:1848;width:30;height:30" coordorigin="2381,1848" coordsize="30,30">
              <v:shape style="position:absolute;left:2381;top:1848;width:30;height:30" coordorigin="2381,1848" coordsize="30,30" path="m2381,1848l2411,1878e" filled="f" stroked="t" strokeweight=".249651pt" strokecolor="#231F20">
                <v:path arrowok="t"/>
              </v:shape>
            </v:group>
            <v:group style="position:absolute;left:2527;top:1848;width:30;height:30" coordorigin="2527,1848" coordsize="30,30">
              <v:shape style="position:absolute;left:2527;top:1848;width:30;height:30" coordorigin="2527,1848" coordsize="30,30" path="m2527,1878l2557,1848e" filled="f" stroked="t" strokeweight=".249651pt" strokecolor="#231F20">
                <v:path arrowok="t"/>
              </v:shape>
            </v:group>
            <v:group style="position:absolute;left:2557;top:1848;width:30;height:30" coordorigin="2557,1848" coordsize="30,30">
              <v:shape style="position:absolute;left:2557;top:1848;width:30;height:30" coordorigin="2557,1848" coordsize="30,30" path="m2557,1848l2587,1878e" filled="f" stroked="t" strokeweight=".249651pt" strokecolor="#231F20">
                <v:path arrowok="t"/>
              </v:shape>
            </v:group>
            <v:group style="position:absolute;left:2703;top:1848;width:30;height:30" coordorigin="2703,1848" coordsize="30,30">
              <v:shape style="position:absolute;left:2703;top:1848;width:30;height:30" coordorigin="2703,1848" coordsize="30,30" path="m2703,1878l2733,1848e" filled="f" stroked="t" strokeweight=".249651pt" strokecolor="#231F20">
                <v:path arrowok="t"/>
              </v:shape>
            </v:group>
            <v:group style="position:absolute;left:2733;top:1848;width:30;height:30" coordorigin="2733,1848" coordsize="30,30">
              <v:shape style="position:absolute;left:2733;top:1848;width:30;height:30" coordorigin="2733,1848" coordsize="30,30" path="m2733,1848l2763,1878e" filled="f" stroked="t" strokeweight=".249651pt" strokecolor="#231F20">
                <v:path arrowok="t"/>
              </v:shape>
            </v:group>
            <v:group style="position:absolute;left:2880;top:2190;width:60;height:60" coordorigin="2880,2190" coordsize="60,60">
              <v:shape style="position:absolute;left:2880;top:2190;width:60;height:60" coordorigin="2880,2190" coordsize="60,60" path="m2880,2250l2940,2190e" filled="f" stroked="t" strokeweight=".249651pt" strokecolor="#231F20">
                <v:path arrowok="t"/>
              </v:shape>
            </v:group>
            <v:group style="position:absolute;left:2880;top:2190;width:60;height:60" coordorigin="2880,2190" coordsize="60,60">
              <v:shape style="position:absolute;left:2880;top:2190;width:60;height:60" coordorigin="2880,2190" coordsize="60,60" path="m2880,2190l2940,2250e" filled="f" stroked="t" strokeweight=".249651pt" strokecolor="#231F20">
                <v:path arrowok="t"/>
              </v:shape>
            </v:group>
            <v:group style="position:absolute;left:3056;top:2370;width:60;height:60" coordorigin="3056,2370" coordsize="60,60">
              <v:shape style="position:absolute;left:3056;top:2370;width:60;height:60" coordorigin="3056,2370" coordsize="60,60" path="m3056,2430l3116,2370e" filled="f" stroked="t" strokeweight=".249651pt" strokecolor="#231F20">
                <v:path arrowok="t"/>
              </v:shape>
            </v:group>
            <v:group style="position:absolute;left:3056;top:2370;width:60;height:60" coordorigin="3056,2370" coordsize="60,60">
              <v:shape style="position:absolute;left:3056;top:2370;width:60;height:60" coordorigin="3056,2370" coordsize="60,60" path="m3056,2370l3116,2430e" filled="f" stroked="t" strokeweight=".249651pt" strokecolor="#231F20">
                <v:path arrowok="t"/>
              </v:shape>
            </v:group>
            <v:group style="position:absolute;left:3262;top:2418;width:30;height:30" coordorigin="3262,2418" coordsize="30,30">
              <v:shape style="position:absolute;left:3262;top:2418;width:30;height:30" coordorigin="3262,2418" coordsize="30,30" path="m3262,2448l3292,2418e" filled="f" stroked="t" strokeweight=".249651pt" strokecolor="#231F20">
                <v:path arrowok="t"/>
              </v:shape>
            </v:group>
            <v:group style="position:absolute;left:3232;top:2418;width:30;height:30" coordorigin="3232,2418" coordsize="30,30">
              <v:shape style="position:absolute;left:3232;top:2418;width:30;height:30" coordorigin="3232,2418" coordsize="30,30" path="m3232,2418l3262,2448e" filled="f" stroked="t" strokeweight=".249651pt" strokecolor="#231F20">
                <v:path arrowok="t"/>
              </v:shape>
            </v:group>
            <v:group style="position:absolute;left:3426;top:2406;width:42;height:42" coordorigin="3426,2406" coordsize="42,42">
              <v:shape style="position:absolute;left:3426;top:2406;width:42;height:42" coordorigin="3426,2406" coordsize="42,42" path="m3426,2448l3468,2406e" filled="f" stroked="t" strokeweight=".249651pt" strokecolor="#231F20">
                <v:path arrowok="t"/>
              </v:shape>
            </v:group>
            <v:group style="position:absolute;left:3409;top:2406;width:42;height:42" coordorigin="3409,2406" coordsize="42,42">
              <v:shape style="position:absolute;left:3409;top:2406;width:42;height:42" coordorigin="3409,2406" coordsize="42,42" path="m3409,2406l3450,2448e" filled="f" stroked="t" strokeweight=".249651pt" strokecolor="#231F20">
                <v:path arrowok="t"/>
              </v:shape>
            </v:group>
            <v:group style="position:absolute;left:3585;top:2100;width:60;height:60" coordorigin="3585,2100" coordsize="60,60">
              <v:shape style="position:absolute;left:3585;top:2100;width:60;height:60" coordorigin="3585,2100" coordsize="60,60" path="m3585,2160l3645,2100e" filled="f" stroked="t" strokeweight=".249651pt" strokecolor="#231F20">
                <v:path arrowok="t"/>
              </v:shape>
            </v:group>
            <v:group style="position:absolute;left:3585;top:2100;width:60;height:60" coordorigin="3585,2100" coordsize="60,60">
              <v:shape style="position:absolute;left:3585;top:2100;width:60;height:60" coordorigin="3585,2100" coordsize="60,60" path="m3585,2100l3645,2160e" filled="f" stroked="t" strokeweight=".249651pt" strokecolor="#231F20">
                <v:path arrowok="t"/>
              </v:shape>
            </v:group>
            <v:group style="position:absolute;left:3761;top:1980;width:60;height:60" coordorigin="3761,1980" coordsize="60,60">
              <v:shape style="position:absolute;left:3761;top:1980;width:60;height:60" coordorigin="3761,1980" coordsize="60,60" path="m3761,2040l3821,1980e" filled="f" stroked="t" strokeweight=".249651pt" strokecolor="#231F20">
                <v:path arrowok="t"/>
              </v:shape>
            </v:group>
            <v:group style="position:absolute;left:3761;top:1980;width:60;height:60" coordorigin="3761,1980" coordsize="60,60">
              <v:shape style="position:absolute;left:3761;top:1980;width:60;height:60" coordorigin="3761,1980" coordsize="60,60" path="m3761,1980l3821,2040e" filled="f" stroked="t" strokeweight=".249651pt" strokecolor="#231F20">
                <v:path arrowok="t"/>
              </v:shape>
            </v:group>
            <v:group style="position:absolute;left:3967;top:2418;width:30;height:30" coordorigin="3967,2418" coordsize="30,30">
              <v:shape style="position:absolute;left:3967;top:2418;width:30;height:30" coordorigin="3967,2418" coordsize="30,30" path="m3967,2448l3997,2418e" filled="f" stroked="t" strokeweight=".249651pt" strokecolor="#231F20">
                <v:path arrowok="t"/>
              </v:shape>
            </v:group>
            <v:group style="position:absolute;left:3937;top:2418;width:30;height:30" coordorigin="3937,2418" coordsize="30,30">
              <v:shape style="position:absolute;left:3937;top:2418;width:30;height:30" coordorigin="3937,2418" coordsize="30,30" path="m3937,2418l3967,2448e" filled="f" stroked="t" strokeweight=".249651pt" strokecolor="#231F20">
                <v:path arrowok="t"/>
              </v:shape>
            </v:group>
            <v:group style="position:absolute;left:4114;top:1848;width:30;height:30" coordorigin="4114,1848" coordsize="30,30">
              <v:shape style="position:absolute;left:4114;top:1848;width:30;height:30" coordorigin="4114,1848" coordsize="30,30" path="m4114,1878l4144,1848e" filled="f" stroked="t" strokeweight=".249651pt" strokecolor="#231F20">
                <v:path arrowok="t"/>
              </v:shape>
            </v:group>
            <v:group style="position:absolute;left:4144;top:1848;width:30;height:30" coordorigin="4144,1848" coordsize="30,30">
              <v:shape style="position:absolute;left:4144;top:1848;width:30;height:30" coordorigin="4144,1848" coordsize="30,30" path="m4144,1848l4173,1878e" filled="f" stroked="t" strokeweight=".249651pt" strokecolor="#231F20">
                <v:path arrowok="t"/>
              </v:shape>
            </v:group>
            <v:group style="position:absolute;left:4290;top:2058;width:60;height:60" coordorigin="4290,2058" coordsize="60,60">
              <v:shape style="position:absolute;left:4290;top:2058;width:60;height:60" coordorigin="4290,2058" coordsize="60,60" path="m4290,2118l4350,2058e" filled="f" stroked="t" strokeweight=".249651pt" strokecolor="#231F20">
                <v:path arrowok="t"/>
              </v:shape>
            </v:group>
            <v:group style="position:absolute;left:4290;top:2058;width:60;height:60" coordorigin="4290,2058" coordsize="60,60">
              <v:shape style="position:absolute;left:4290;top:2058;width:60;height:60" coordorigin="4290,2058" coordsize="60,60" path="m4290,2058l4350,2118e" filled="f" stroked="t" strokeweight=".249651pt" strokecolor="#231F20">
                <v:path arrowok="t"/>
              </v:shape>
            </v:group>
            <v:group style="position:absolute;left:4466;top:2364;width:60;height:60" coordorigin="4466,2364" coordsize="60,60">
              <v:shape style="position:absolute;left:4466;top:2364;width:60;height:60" coordorigin="4466,2364" coordsize="60,60" path="m4466,2424l4526,2364e" filled="f" stroked="t" strokeweight=".249651pt" strokecolor="#231F20">
                <v:path arrowok="t"/>
              </v:shape>
            </v:group>
            <v:group style="position:absolute;left:4466;top:2364;width:60;height:60" coordorigin="4466,2364" coordsize="60,60">
              <v:shape style="position:absolute;left:4466;top:2364;width:60;height:60" coordorigin="4466,2364" coordsize="60,60" path="m4466,2364l4526,2424e" filled="f" stroked="t" strokeweight=".249651pt" strokecolor="#231F20">
                <v:path arrowok="t"/>
              </v:shape>
            </v:group>
            <v:group style="position:absolute;left:4654;top:2400;width:48;height:48" coordorigin="4654,2400" coordsize="48,48">
              <v:shape style="position:absolute;left:4654;top:2400;width:48;height:48" coordorigin="4654,2400" coordsize="48,48" path="m4654,2448l4702,2400e" filled="f" stroked="t" strokeweight=".249651pt" strokecolor="#231F20">
                <v:path arrowok="t"/>
              </v:shape>
            </v:group>
            <v:group style="position:absolute;left:4642;top:2400;width:48;height:48" coordorigin="4642,2400" coordsize="48,48">
              <v:shape style="position:absolute;left:4642;top:2400;width:48;height:48" coordorigin="4642,2400" coordsize="48,48" path="m4642,2400l4690,2448e" filled="f" stroked="t" strokeweight=".249651pt" strokecolor="#231F20">
                <v:path arrowok="t"/>
              </v:shape>
            </v:group>
            <v:group style="position:absolute;left:4843;top:2412;width:36;height:36" coordorigin="4843,2412" coordsize="36,36">
              <v:shape style="position:absolute;left:4843;top:2412;width:36;height:36" coordorigin="4843,2412" coordsize="36,36" path="m4843,2448l4879,2412e" filled="f" stroked="t" strokeweight=".249651pt" strokecolor="#231F20">
                <v:path arrowok="t"/>
              </v:shape>
            </v:group>
            <v:group style="position:absolute;left:4819;top:2412;width:36;height:36" coordorigin="4819,2412" coordsize="36,36">
              <v:shape style="position:absolute;left:4819;top:2412;width:36;height:36" coordorigin="4819,2412" coordsize="36,36" path="m4819,2412l4855,2448e" filled="f" stroked="t" strokeweight=".249651pt" strokecolor="#231F20">
                <v:path arrowok="t"/>
              </v:shape>
            </v:group>
            <v:group style="position:absolute;left:4995;top:1848;width:30;height:30" coordorigin="4995,1848" coordsize="30,30">
              <v:shape style="position:absolute;left:4995;top:1848;width:30;height:30" coordorigin="4995,1848" coordsize="30,30" path="m4995,1878l5025,1848e" filled="f" stroked="t" strokeweight=".249651pt" strokecolor="#231F20">
                <v:path arrowok="t"/>
              </v:shape>
            </v:group>
            <v:group style="position:absolute;left:5025;top:1848;width:30;height:30" coordorigin="5025,1848" coordsize="30,30">
              <v:shape style="position:absolute;left:5025;top:1848;width:30;height:30" coordorigin="5025,1848" coordsize="30,30" path="m5025,1848l5055,1878e" filled="f" stroked="t" strokeweight=".249651pt" strokecolor="#231F20">
                <v:path arrowok="t"/>
              </v:shape>
            </v:group>
            <v:group style="position:absolute;left:5171;top:2328;width:60;height:60" coordorigin="5171,2328" coordsize="60,60">
              <v:shape style="position:absolute;left:5171;top:2328;width:60;height:60" coordorigin="5171,2328" coordsize="60,60" path="m5171,2388l5231,2328e" filled="f" stroked="t" strokeweight=".249651pt" strokecolor="#231F20">
                <v:path arrowok="t"/>
              </v:shape>
            </v:group>
            <v:group style="position:absolute;left:5171;top:2328;width:60;height:60" coordorigin="5171,2328" coordsize="60,60">
              <v:shape style="position:absolute;left:5171;top:2328;width:60;height:60" coordorigin="5171,2328" coordsize="60,60" path="m5171,2328l5231,2388e" filled="f" stroked="t" strokeweight=".249651pt" strokecolor="#231F20">
                <v:path arrowok="t"/>
              </v:shape>
            </v:group>
            <v:group style="position:absolute;left:5377;top:2418;width:30;height:30" coordorigin="5377,2418" coordsize="30,30">
              <v:shape style="position:absolute;left:5377;top:2418;width:30;height:30" coordorigin="5377,2418" coordsize="30,30" path="m5377,2448l5407,2418e" filled="f" stroked="t" strokeweight=".249651pt" strokecolor="#231F20">
                <v:path arrowok="t"/>
              </v:shape>
            </v:group>
            <v:group style="position:absolute;left:5347;top:2418;width:30;height:30" coordorigin="5347,2418" coordsize="30,30">
              <v:shape style="position:absolute;left:5347;top:2418;width:30;height:30" coordorigin="5347,2418" coordsize="30,30" path="m5347,2418l5377,2448e" filled="f" stroked="t" strokeweight=".249651pt" strokecolor="#231F20">
                <v:path arrowok="t"/>
              </v:shape>
            </v:group>
            <v:group style="position:absolute;left:5548;top:2412;width:36;height:36" coordorigin="5548,2412" coordsize="36,36">
              <v:shape style="position:absolute;left:5548;top:2412;width:36;height:36" coordorigin="5548,2412" coordsize="36,36" path="m5548,2448l5584,2412e" filled="f" stroked="t" strokeweight=".249651pt" strokecolor="#231F20">
                <v:path arrowok="t"/>
              </v:shape>
            </v:group>
            <v:group style="position:absolute;left:5524;top:2412;width:36;height:36" coordorigin="5524,2412" coordsize="36,36">
              <v:shape style="position:absolute;left:5524;top:2412;width:36;height:36" coordorigin="5524,2412" coordsize="36,36" path="m5524,2412l5560,2448e" filled="f" stroked="t" strokeweight=".249651pt" strokecolor="#231F20">
                <v:path arrowok="t"/>
              </v:shape>
            </v:group>
            <v:group style="position:absolute;left:5700;top:1848;width:30;height:30" coordorigin="5700,1848" coordsize="30,30">
              <v:shape style="position:absolute;left:5700;top:1848;width:30;height:30" coordorigin="5700,1848" coordsize="30,30" path="m5700,1878l5730,1848e" filled="f" stroked="t" strokeweight=".249651pt" strokecolor="#231F20">
                <v:path arrowok="t"/>
              </v:shape>
            </v:group>
            <v:group style="position:absolute;left:5730;top:1848;width:30;height:30" coordorigin="5730,1848" coordsize="30,30">
              <v:shape style="position:absolute;left:5730;top:1848;width:30;height:30" coordorigin="5730,1848" coordsize="30,30" path="m5730,1848l5760,1878e" filled="f" stroked="t" strokeweight=".249651pt" strokecolor="#231F20">
                <v:path arrowok="t"/>
              </v:shape>
            </v:group>
            <v:group style="position:absolute;left:5876;top:1848;width:30;height:30" coordorigin="5876,1848" coordsize="30,30">
              <v:shape style="position:absolute;left:5876;top:1848;width:30;height:30" coordorigin="5876,1848" coordsize="30,30" path="m5876,1878l5906,1848e" filled="f" stroked="t" strokeweight=".249651pt" strokecolor="#231F20">
                <v:path arrowok="t"/>
              </v:shape>
            </v:group>
            <v:group style="position:absolute;left:5906;top:1848;width:30;height:30" coordorigin="5906,1848" coordsize="30,30">
              <v:shape style="position:absolute;left:5906;top:1848;width:30;height:30" coordorigin="5906,1848" coordsize="30,30" path="m5906,1848l5936,1878e" filled="f" stroked="t" strokeweight=".249651pt" strokecolor="#231F20">
                <v:path arrowok="t"/>
              </v:shape>
            </v:group>
            <v:group style="position:absolute;left:6052;top:2340;width:60;height:60" coordorigin="6052,2340" coordsize="60,60">
              <v:shape style="position:absolute;left:6052;top:2340;width:60;height:60" coordorigin="6052,2340" coordsize="60,60" path="m6052,2400l6112,2340e" filled="f" stroked="t" strokeweight=".249651pt" strokecolor="#231F20">
                <v:path arrowok="t"/>
              </v:shape>
            </v:group>
            <v:group style="position:absolute;left:6052;top:2340;width:60;height:60" coordorigin="6052,2340" coordsize="60,60">
              <v:shape style="position:absolute;left:6052;top:2340;width:60;height:60" coordorigin="6052,2340" coordsize="60,60" path="m6052,2340l6112,2400e" filled="f" stroked="t" strokeweight=".249651pt" strokecolor="#231F20">
                <v:path arrowok="t"/>
              </v:shape>
            </v:group>
            <v:group style="position:absolute;left:6229;top:2220;width:60;height:60" coordorigin="6229,2220" coordsize="60,60">
              <v:shape style="position:absolute;left:6229;top:2220;width:60;height:60" coordorigin="6229,2220" coordsize="60,60" path="m6229,2280l6289,2220e" filled="f" stroked="t" strokeweight=".249651pt" strokecolor="#231F20">
                <v:path arrowok="t"/>
              </v:shape>
            </v:group>
            <v:group style="position:absolute;left:6229;top:2220;width:60;height:60" coordorigin="6229,2220" coordsize="60,60">
              <v:shape style="position:absolute;left:6229;top:2220;width:60;height:60" coordorigin="6229,2220" coordsize="60,60" path="m6229,2220l6289,2280e" filled="f" stroked="t" strokeweight=".249651pt" strokecolor="#231F20">
                <v:path arrowok="t"/>
              </v:shape>
            </v:group>
            <v:group style="position:absolute;left:6405;top:1848;width:30;height:30" coordorigin="6405,1848" coordsize="30,30">
              <v:shape style="position:absolute;left:6405;top:1848;width:30;height:30" coordorigin="6405,1848" coordsize="30,30" path="m6405,1878l6435,1848e" filled="f" stroked="t" strokeweight=".249651pt" strokecolor="#231F20">
                <v:path arrowok="t"/>
              </v:shape>
            </v:group>
            <v:group style="position:absolute;left:6435;top:1848;width:30;height:30" coordorigin="6435,1848" coordsize="30,30">
              <v:shape style="position:absolute;left:6435;top:1848;width:30;height:30" coordorigin="6435,1848" coordsize="30,30" path="m6435,1848l6465,1878e" filled="f" stroked="t" strokeweight=".249651pt" strokecolor="#231F20">
                <v:path arrowok="t"/>
              </v:shape>
            </v:group>
            <v:group style="position:absolute;left:6581;top:2358;width:60;height:60" coordorigin="6581,2358" coordsize="60,60">
              <v:shape style="position:absolute;left:6581;top:2358;width:60;height:60" coordorigin="6581,2358" coordsize="60,60" path="m6581,2418l6641,2358e" filled="f" stroked="t" strokeweight=".249651pt" strokecolor="#231F20">
                <v:path arrowok="t"/>
              </v:shape>
            </v:group>
            <v:group style="position:absolute;left:6581;top:2358;width:60;height:60" coordorigin="6581,2358" coordsize="60,60">
              <v:shape style="position:absolute;left:6581;top:2358;width:60;height:60" coordorigin="6581,2358" coordsize="60,60" path="m6581,2358l6641,2418e" filled="f" stroked="t" strokeweight=".249651pt" strokecolor="#231F20">
                <v:path arrowok="t"/>
              </v:shape>
            </v:group>
            <v:group style="position:absolute;left:6758;top:1848;width:30;height:30" coordorigin="6758,1848" coordsize="30,30">
              <v:shape style="position:absolute;left:6758;top:1848;width:30;height:30" coordorigin="6758,1848" coordsize="30,30" path="m6758,1878l6787,1848e" filled="f" stroked="t" strokeweight=".249651pt" strokecolor="#231F20">
                <v:path arrowok="t"/>
              </v:shape>
            </v:group>
            <v:group style="position:absolute;left:6787;top:1848;width:30;height:30" coordorigin="6787,1848" coordsize="30,30">
              <v:shape style="position:absolute;left:6787;top:1848;width:30;height:30" coordorigin="6787,1848" coordsize="30,30" path="m6787,1848l6817,1878e" filled="f" stroked="t" strokeweight=".249651pt" strokecolor="#231F20">
                <v:path arrowok="t"/>
              </v:shape>
            </v:group>
            <v:group style="position:absolute;left:6946;top:2400;width:48;height:48" coordorigin="6946,2400" coordsize="48,48">
              <v:shape style="position:absolute;left:6946;top:2400;width:48;height:48" coordorigin="6946,2400" coordsize="48,48" path="m6946,2448l6994,2400e" filled="f" stroked="t" strokeweight=".249651pt" strokecolor="#231F20">
                <v:path arrowok="t"/>
              </v:shape>
            </v:group>
            <v:group style="position:absolute;left:6934;top:2400;width:48;height:48" coordorigin="6934,2400" coordsize="48,48">
              <v:shape style="position:absolute;left:6934;top:2400;width:48;height:48" coordorigin="6934,2400" coordsize="48,48" path="m6934,2400l6982,2448e" filled="f" stroked="t" strokeweight=".249651pt" strokecolor="#231F20">
                <v:path arrowok="t"/>
              </v:shape>
            </v:group>
            <v:group style="position:absolute;left:7116;top:2394;width:54;height:54" coordorigin="7116,2394" coordsize="54,54">
              <v:shape style="position:absolute;left:7116;top:2394;width:54;height:54" coordorigin="7116,2394" coordsize="54,54" path="m7116,2448l7170,2394e" filled="f" stroked="t" strokeweight=".249651pt" strokecolor="#231F20">
                <v:path arrowok="t"/>
              </v:shape>
            </v:group>
            <v:group style="position:absolute;left:7110;top:2394;width:54;height:54" coordorigin="7110,2394" coordsize="54,54">
              <v:shape style="position:absolute;left:7110;top:2394;width:54;height:54" coordorigin="7110,2394" coordsize="54,54" path="m7110,2394l7164,2448e" filled="f" stroked="t" strokeweight=".249651pt" strokecolor="#231F20">
                <v:path arrowok="t"/>
              </v:shape>
            </v:group>
            <v:group style="position:absolute;left:7292;top:2394;width:54;height:54" coordorigin="7292,2394" coordsize="54,54">
              <v:shape style="position:absolute;left:7292;top:2394;width:54;height:54" coordorigin="7292,2394" coordsize="54,54" path="m7292,2448l7346,2394e" filled="f" stroked="t" strokeweight=".249651pt" strokecolor="#231F20">
                <v:path arrowok="t"/>
              </v:shape>
            </v:group>
            <v:group style="position:absolute;left:7286;top:2394;width:54;height:54" coordorigin="7286,2394" coordsize="54,54">
              <v:shape style="position:absolute;left:7286;top:2394;width:54;height:54" coordorigin="7286,2394" coordsize="54,54" path="m7286,2394l7340,2448e" filled="f" stroked="t" strokeweight=".249651pt" strokecolor="#231F20">
                <v:path arrowok="t"/>
              </v:shape>
            </v:group>
            <v:group style="position:absolute;left:7463;top:2250;width:60;height:60" coordorigin="7463,2250" coordsize="60,60">
              <v:shape style="position:absolute;left:7463;top:2250;width:60;height:60" coordorigin="7463,2250" coordsize="60,60" path="m7463,2310l7522,2250e" filled="f" stroked="t" strokeweight=".249651pt" strokecolor="#231F20">
                <v:path arrowok="t"/>
              </v:shape>
            </v:group>
            <v:group style="position:absolute;left:7463;top:2250;width:60;height:60" coordorigin="7463,2250" coordsize="60,60">
              <v:shape style="position:absolute;left:7463;top:2250;width:60;height:60" coordorigin="7463,2250" coordsize="60,60" path="m7463,2250l7522,2310e" filled="f" stroked="t" strokeweight=".249651pt" strokecolor="#231F20">
                <v:path arrowok="t"/>
              </v:shape>
            </v:group>
            <v:group style="position:absolute;left:7639;top:2304;width:60;height:60" coordorigin="7639,2304" coordsize="60,60">
              <v:shape style="position:absolute;left:7639;top:2304;width:60;height:60" coordorigin="7639,2304" coordsize="60,60" path="m7639,2364l7699,2304e" filled="f" stroked="t" strokeweight=".249651pt" strokecolor="#231F20">
                <v:path arrowok="t"/>
              </v:shape>
            </v:group>
            <v:group style="position:absolute;left:7639;top:2304;width:60;height:60" coordorigin="7639,2304" coordsize="60,60">
              <v:shape style="position:absolute;left:7639;top:2304;width:60;height:60" coordorigin="7639,2304" coordsize="60,60" path="m7639,2304l7699,2364e" filled="f" stroked="t" strokeweight=".249651pt" strokecolor="#231F20">
                <v:path arrowok="t"/>
              </v:shape>
            </v:group>
            <v:group style="position:absolute;left:7815;top:2298;width:60;height:60" coordorigin="7815,2298" coordsize="60,60">
              <v:shape style="position:absolute;left:7815;top:2298;width:60;height:60" coordorigin="7815,2298" coordsize="60,60" path="m7815,2358l7875,2298e" filled="f" stroked="t" strokeweight=".249651pt" strokecolor="#231F20">
                <v:path arrowok="t"/>
              </v:shape>
            </v:group>
            <v:group style="position:absolute;left:7815;top:2298;width:60;height:60" coordorigin="7815,2298" coordsize="60,60">
              <v:shape style="position:absolute;left:7815;top:2298;width:60;height:60" coordorigin="7815,2298" coordsize="60,60" path="m7815,2298l7875,2358e" filled="f" stroked="t" strokeweight=".249651pt" strokecolor="#231F20">
                <v:path arrowok="t"/>
              </v:shape>
            </v:group>
            <v:group style="position:absolute;left:7991;top:2334;width:60;height:60" coordorigin="7991,2334" coordsize="60,60">
              <v:shape style="position:absolute;left:7991;top:2334;width:60;height:60" coordorigin="7991,2334" coordsize="60,60" path="m7991,2394l8051,2334e" filled="f" stroked="t" strokeweight=".249651pt" strokecolor="#231F20">
                <v:path arrowok="t"/>
              </v:shape>
            </v:group>
            <v:group style="position:absolute;left:7991;top:2334;width:60;height:60" coordorigin="7991,2334" coordsize="60,60">
              <v:shape style="position:absolute;left:7991;top:2334;width:60;height:60" coordorigin="7991,2334" coordsize="60,60" path="m7991,2334l8051,2394e" filled="f" stroked="t" strokeweight=".249651pt" strokecolor="#231F20">
                <v:path arrowok="t"/>
              </v:shape>
            </v:group>
            <v:group style="position:absolute;left:8168;top:2346;width:60;height:60" coordorigin="8168,2346" coordsize="60,60">
              <v:shape style="position:absolute;left:8168;top:2346;width:60;height:60" coordorigin="8168,2346" coordsize="60,60" path="m8168,2406l8228,2346e" filled="f" stroked="t" strokeweight=".249651pt" strokecolor="#231F20">
                <v:path arrowok="t"/>
              </v:shape>
            </v:group>
            <v:group style="position:absolute;left:8168;top:2346;width:60;height:60" coordorigin="8168,2346" coordsize="60,60">
              <v:shape style="position:absolute;left:8168;top:2346;width:60;height:60" coordorigin="8168,2346" coordsize="60,60" path="m8168,2346l8228,2406e" filled="f" stroked="t" strokeweight=".249651pt" strokecolor="#231F20">
                <v:path arrowok="t"/>
              </v:shape>
            </v:group>
            <v:group style="position:absolute;left:8344;top:2358;width:60;height:60" coordorigin="8344,2358" coordsize="60,60">
              <v:shape style="position:absolute;left:8344;top:2358;width:60;height:60" coordorigin="8344,2358" coordsize="60,60" path="m8344,2418l8404,2358e" filled="f" stroked="t" strokeweight=".249651pt" strokecolor="#231F20">
                <v:path arrowok="t"/>
              </v:shape>
            </v:group>
            <v:group style="position:absolute;left:8344;top:2358;width:60;height:60" coordorigin="8344,2358" coordsize="60,60">
              <v:shape style="position:absolute;left:8344;top:2358;width:60;height:60" coordorigin="8344,2358" coordsize="60,60" path="m8344,2358l8404,2418e" filled="f" stroked="t" strokeweight=".249651pt" strokecolor="#231F20">
                <v:path arrowok="t"/>
              </v:shape>
            </v:group>
            <v:group style="position:absolute;left:8520;top:2316;width:60;height:60" coordorigin="8520,2316" coordsize="60,60">
              <v:shape style="position:absolute;left:8520;top:2316;width:60;height:60" coordorigin="8520,2316" coordsize="60,60" path="m8520,2376l8580,2316e" filled="f" stroked="t" strokeweight=".249651pt" strokecolor="#231F20">
                <v:path arrowok="t"/>
              </v:shape>
            </v:group>
            <v:group style="position:absolute;left:8520;top:2316;width:60;height:60" coordorigin="8520,2316" coordsize="60,60">
              <v:shape style="position:absolute;left:8520;top:2316;width:60;height:60" coordorigin="8520,2316" coordsize="60,60" path="m8520,2316l8580,2376e" filled="f" stroked="t" strokeweight=".249651pt" strokecolor="#231F20">
                <v:path arrowok="t"/>
              </v:shape>
            </v:group>
            <v:group style="position:absolute;left:8696;top:2358;width:60;height:60" coordorigin="8696,2358" coordsize="60,60">
              <v:shape style="position:absolute;left:8696;top:2358;width:60;height:60" coordorigin="8696,2358" coordsize="60,60" path="m8696,2418l8756,2358e" filled="f" stroked="t" strokeweight=".249651pt" strokecolor="#231F20">
                <v:path arrowok="t"/>
              </v:shape>
            </v:group>
            <v:group style="position:absolute;left:8696;top:2358;width:60;height:60" coordorigin="8696,2358" coordsize="60,60">
              <v:shape style="position:absolute;left:8696;top:2358;width:60;height:60" coordorigin="8696,2358" coordsize="60,60" path="m8696,2358l8756,2418e" filled="f" stroked="t" strokeweight=".249651pt" strokecolor="#231F20">
                <v:path arrowok="t"/>
              </v:shape>
            </v:group>
            <v:group style="position:absolute;left:8873;top:2286;width:60;height:60" coordorigin="8873,2286" coordsize="60,60">
              <v:shape style="position:absolute;left:8873;top:2286;width:60;height:60" coordorigin="8873,2286" coordsize="60,60" path="m8873,2346l8933,2286e" filled="f" stroked="t" strokeweight=".249651pt" strokecolor="#231F20">
                <v:path arrowok="t"/>
              </v:shape>
            </v:group>
            <v:group style="position:absolute;left:8873;top:2286;width:60;height:60" coordorigin="8873,2286" coordsize="60,60">
              <v:shape style="position:absolute;left:8873;top:2286;width:60;height:60" coordorigin="8873,2286" coordsize="60,60" path="m8873,2286l8933,2346e" filled="f" stroked="t" strokeweight=".249651pt" strokecolor="#231F20">
                <v:path arrowok="t"/>
              </v:shape>
            </v:group>
            <v:group style="position:absolute;left:9055;top:2394;width:54;height:54" coordorigin="9055,2394" coordsize="54,54">
              <v:shape style="position:absolute;left:9055;top:2394;width:54;height:54" coordorigin="9055,2394" coordsize="54,54" path="m9055,2448l9109,2394e" filled="f" stroked="t" strokeweight=".249651pt" strokecolor="#231F20">
                <v:path arrowok="t"/>
              </v:shape>
            </v:group>
            <v:group style="position:absolute;left:9049;top:2394;width:54;height:54" coordorigin="9049,2394" coordsize="54,54">
              <v:shape style="position:absolute;left:9049;top:2394;width:54;height:54" coordorigin="9049,2394" coordsize="54,54" path="m9049,2394l9103,2448e" filled="f" stroked="t" strokeweight=".249651pt" strokecolor="#231F20">
                <v:path arrowok="t"/>
              </v:shape>
            </v:group>
            <v:group style="position:absolute;left:9225;top:1848;width:30;height:30" coordorigin="9225,1848" coordsize="30,30">
              <v:shape style="position:absolute;left:9225;top:1848;width:30;height:30" coordorigin="9225,1848" coordsize="30,30" path="m9225,1878l9255,1848e" filled="f" stroked="t" strokeweight=".249651pt" strokecolor="#231F20">
                <v:path arrowok="t"/>
              </v:shape>
            </v:group>
            <v:group style="position:absolute;left:9255;top:1848;width:30;height:30" coordorigin="9255,1848" coordsize="30,30">
              <v:shape style="position:absolute;left:9255;top:1848;width:30;height:30" coordorigin="9255,1848" coordsize="30,30" path="m9255,1848l9285,1878e" filled="f" stroked="t" strokeweight=".249651pt" strokecolor="#231F20">
                <v:path arrowok="t"/>
              </v:shape>
            </v:group>
            <v:group style="position:absolute;left:9401;top:2376;width:60;height:60" coordorigin="9401,2376" coordsize="60,60">
              <v:shape style="position:absolute;left:9401;top:2376;width:60;height:60" coordorigin="9401,2376" coordsize="60,60" path="m9401,2436l9461,2376e" filled="f" stroked="t" strokeweight=".249651pt" strokecolor="#231F20">
                <v:path arrowok="t"/>
              </v:shape>
            </v:group>
            <v:group style="position:absolute;left:9401;top:2376;width:60;height:60" coordorigin="9401,2376" coordsize="60,60">
              <v:shape style="position:absolute;left:9401;top:2376;width:60;height:60" coordorigin="9401,2376" coordsize="60,60" path="m9401,2376l9461,2436e" filled="f" stroked="t" strokeweight=".249651pt" strokecolor="#231F20">
                <v:path arrowok="t"/>
              </v:shape>
            </v:group>
            <v:group style="position:absolute;left:9584;top:2394;width:54;height:54" coordorigin="9584,2394" coordsize="54,54">
              <v:shape style="position:absolute;left:9584;top:2394;width:54;height:54" coordorigin="9584,2394" coordsize="54,54" path="m9584,2448l9638,2394e" filled="f" stroked="t" strokeweight=".249651pt" strokecolor="#231F20">
                <v:path arrowok="t"/>
              </v:shape>
            </v:group>
            <v:group style="position:absolute;left:9578;top:2394;width:54;height:54" coordorigin="9578,2394" coordsize="54,54">
              <v:shape style="position:absolute;left:9578;top:2394;width:54;height:54" coordorigin="9578,2394" coordsize="54,54" path="m9578,2394l9632,2448e" filled="f" stroked="t" strokeweight=".249651pt" strokecolor="#231F20">
                <v:path arrowok="t"/>
              </v:shape>
            </v:group>
            <v:group style="position:absolute;left:9754;top:2322;width:60;height:60" coordorigin="9754,2322" coordsize="60,60">
              <v:shape style="position:absolute;left:9754;top:2322;width:60;height:60" coordorigin="9754,2322" coordsize="60,60" path="m9754,2382l9814,2322e" filled="f" stroked="t" strokeweight=".249651pt" strokecolor="#231F20">
                <v:path arrowok="t"/>
              </v:shape>
            </v:group>
            <v:group style="position:absolute;left:9754;top:2322;width:60;height:60" coordorigin="9754,2322" coordsize="60,60">
              <v:shape style="position:absolute;left:9754;top:2322;width:60;height:60" coordorigin="9754,2322" coordsize="60,60" path="m9754,2322l9814,2382e" filled="f" stroked="t" strokeweight=".249651pt" strokecolor="#231F20">
                <v:path arrowok="t"/>
              </v:shape>
            </v:group>
            <v:group style="position:absolute;left:9930;top:2262;width:60;height:60" coordorigin="9930,2262" coordsize="60,60">
              <v:shape style="position:absolute;left:9930;top:2262;width:60;height:60" coordorigin="9930,2262" coordsize="60,60" path="m9930,2322l9990,2262e" filled="f" stroked="t" strokeweight=".249651pt" strokecolor="#231F20">
                <v:path arrowok="t"/>
              </v:shape>
            </v:group>
            <v:group style="position:absolute;left:9930;top:2262;width:60;height:60" coordorigin="9930,2262" coordsize="60,60">
              <v:shape style="position:absolute;left:9930;top:2262;width:60;height:60" coordorigin="9930,2262" coordsize="60,60" path="m9930,2262l9990,2322e" filled="f" stroked="t" strokeweight=".249651pt" strokecolor="#231F20">
                <v:path arrowok="t"/>
              </v:shape>
            </v:group>
            <v:group style="position:absolute;left:10107;top:2352;width:60;height:60" coordorigin="10107,2352" coordsize="60,60">
              <v:shape style="position:absolute;left:10107;top:2352;width:60;height:60" coordorigin="10107,2352" coordsize="60,60" path="m10107,2412l10166,2352e" filled="f" stroked="t" strokeweight=".249651pt" strokecolor="#231F20">
                <v:path arrowok="t"/>
              </v:shape>
            </v:group>
            <v:group style="position:absolute;left:10107;top:2352;width:60;height:60" coordorigin="10107,2352" coordsize="60,60">
              <v:shape style="position:absolute;left:10107;top:2352;width:60;height:60" coordorigin="10107,2352" coordsize="60,60" path="m10107,2352l10166,2412e" filled="f" stroked="t" strokeweight=".249651pt" strokecolor="#231F20">
                <v:path arrowok="t"/>
              </v:shape>
            </v:group>
            <v:group style="position:absolute;left:10283;top:2160;width:60;height:60" coordorigin="10283,2160" coordsize="60,60">
              <v:shape style="position:absolute;left:10283;top:2160;width:60;height:60" coordorigin="10283,2160" coordsize="60,60" path="m10283,2220l10343,2160e" filled="f" stroked="t" strokeweight=".249651pt" strokecolor="#231F20">
                <v:path arrowok="t"/>
              </v:shape>
            </v:group>
            <v:group style="position:absolute;left:10283;top:2160;width:60;height:60" coordorigin="10283,2160" coordsize="60,60">
              <v:shape style="position:absolute;left:10283;top:2160;width:60;height:60" coordorigin="10283,2160" coordsize="60,60" path="m10283,2160l10343,2220e" filled="f" stroked="t" strokeweight=".249651pt" strokecolor="#231F20">
                <v:path arrowok="t"/>
              </v:shape>
            </v:group>
            <v:group style="position:absolute;left:10459;top:1866;width:60;height:60" coordorigin="10459,1866" coordsize="60,60">
              <v:shape style="position:absolute;left:10459;top:1866;width:60;height:60" coordorigin="10459,1866" coordsize="60,60" path="m10459,1926l10519,1866e" filled="f" stroked="t" strokeweight=".249651pt" strokecolor="#231F20">
                <v:path arrowok="t"/>
              </v:shape>
            </v:group>
            <v:group style="position:absolute;left:10459;top:1866;width:60;height:60" coordorigin="10459,1866" coordsize="60,60">
              <v:shape style="position:absolute;left:10459;top:1866;width:60;height:60" coordorigin="10459,1866" coordsize="60,60" path="m10459,1866l10519,1926e" filled="f" stroked="t" strokeweight=".249651pt" strokecolor="#231F20">
                <v:path arrowok="t"/>
              </v:shape>
            </v:group>
            <v:group style="position:absolute;left:10635;top:1968;width:60;height:60" coordorigin="10635,1968" coordsize="60,60">
              <v:shape style="position:absolute;left:10635;top:1968;width:60;height:60" coordorigin="10635,1968" coordsize="60,60" path="m10635,2028l10695,1968e" filled="f" stroked="t" strokeweight=".249651pt" strokecolor="#231F20">
                <v:path arrowok="t"/>
              </v:shape>
            </v:group>
            <v:group style="position:absolute;left:10635;top:1968;width:60;height:60" coordorigin="10635,1968" coordsize="60,60">
              <v:shape style="position:absolute;left:10635;top:1968;width:60;height:60" coordorigin="10635,1968" coordsize="60,60" path="m10635,1968l10695,2028e" filled="f" stroked="t" strokeweight=".249651pt" strokecolor="#231F20">
                <v:path arrowok="t"/>
              </v:shape>
            </v:group>
            <v:group style="position:absolute;left:10812;top:2274;width:60;height:60" coordorigin="10812,2274" coordsize="60,60">
              <v:shape style="position:absolute;left:10812;top:2274;width:60;height:60" coordorigin="10812,2274" coordsize="60,60" path="m10812,2334l10872,2274e" filled="f" stroked="t" strokeweight=".249651pt" strokecolor="#231F20">
                <v:path arrowok="t"/>
              </v:shape>
            </v:group>
            <v:group style="position:absolute;left:10812;top:2274;width:60;height:60" coordorigin="10812,2274" coordsize="60,60">
              <v:shape style="position:absolute;left:10812;top:2274;width:60;height:60" coordorigin="10812,2274" coordsize="60,60" path="m10812,2274l10872,2334e" filled="f" stroked="t" strokeweight=".249651pt" strokecolor="#231F20">
                <v:path arrowok="t"/>
              </v:shape>
            </v:group>
            <v:group style="position:absolute;left:10988;top:1992;width:60;height:60" coordorigin="10988,1992" coordsize="60,60">
              <v:shape style="position:absolute;left:10988;top:1992;width:60;height:60" coordorigin="10988,1992" coordsize="60,60" path="m10988,2052l11048,1992e" filled="f" stroked="t" strokeweight=".249651pt" strokecolor="#231F20">
                <v:path arrowok="t"/>
              </v:shape>
            </v:group>
            <v:group style="position:absolute;left:10988;top:1992;width:60;height:60" coordorigin="10988,1992" coordsize="60,60">
              <v:shape style="position:absolute;left:10988;top:1992;width:60;height:60" coordorigin="10988,1992" coordsize="60,60" path="m10988,1992l11048,2052e" filled="f" stroked="t" strokeweight=".249651pt" strokecolor="#231F20">
                <v:path arrowok="t"/>
              </v:shape>
            </v:group>
            <v:group style="position:absolute;left:11164;top:2256;width:60;height:60" coordorigin="11164,2256" coordsize="60,60">
              <v:shape style="position:absolute;left:11164;top:2256;width:60;height:60" coordorigin="11164,2256" coordsize="60,60" path="m11164,2316l11224,2256e" filled="f" stroked="t" strokeweight=".249651pt" strokecolor="#231F20">
                <v:path arrowok="t"/>
              </v:shape>
            </v:group>
            <v:group style="position:absolute;left:11164;top:2256;width:60;height:60" coordorigin="11164,2256" coordsize="60,60">
              <v:shape style="position:absolute;left:11164;top:2256;width:60;height:60" coordorigin="11164,2256" coordsize="60,60" path="m11164,2256l11224,2316e" filled="f" stroked="t" strokeweight=".249651pt" strokecolor="#231F20">
                <v:path arrowok="t"/>
              </v:shape>
            </v:group>
            <v:group style="position:absolute;left:11352;top:2400;width:48;height:48" coordorigin="11352,2400" coordsize="48,48">
              <v:shape style="position:absolute;left:11352;top:2400;width:48;height:48" coordorigin="11352,2400" coordsize="48,48" path="m11352,2448l11400,2400e" filled="f" stroked="t" strokeweight=".249651pt" strokecolor="#231F20">
                <v:path arrowok="t"/>
              </v:shape>
            </v:group>
            <v:group style="position:absolute;left:11340;top:2400;width:48;height:48" coordorigin="11340,2400" coordsize="48,48">
              <v:shape style="position:absolute;left:11340;top:2400;width:48;height:48" coordorigin="11340,2400" coordsize="48,48" path="m11340,2400l11388,2448e" filled="f" stroked="t" strokeweight=".249651pt" strokecolor="#231F20">
                <v:path arrowok="t"/>
              </v:shape>
            </v:group>
            <v:group style="position:absolute;left:1852;top:1848;width:9518;height:600" coordorigin="1852,1848" coordsize="9518,600">
              <v:shape style="position:absolute;left:1852;top:1848;width:9518;height:600" coordorigin="1852,1848" coordsize="9518,600" path="m1852,2328l2028,2424,2205,2400,2381,2436,2557,2346,2733,2358,2910,1848,3967,1848,4144,2424,4320,1848,4849,1848,5025,2388,5201,1848,5554,1848,5730,2352,5906,1884,6082,1848,6259,1848,6435,2448,6611,1848,6787,2334,6964,1848,8374,1848,8550,1920,8726,1848,9079,1848,9255,2388,9431,1848,10842,1848,11018,2436,11194,1872,11370,1848e" filled="f" stroked="t" strokeweight=".499302pt" strokecolor="#231F20">
                <v:path arrowok="t"/>
                <v:stroke dashstyle="longDash"/>
              </v:shape>
              <v:shape style="position:absolute;left:1642;top:1790;width:253;height:792" type="#_x0000_t75">
                <v:imagedata r:id="rId64" o:title=""/>
              </v:shape>
            </v:group>
            <v:group style="position:absolute;left:2001;top:2394;width:27;height:54" coordorigin="2001,2394" coordsize="27,54">
              <v:shape style="position:absolute;left:2001;top:2394;width:27;height:54" coordorigin="2001,2394" coordsize="27,54" path="m2028,2394l2001,2448e" filled="f" stroked="t" strokeweight=".249651pt" strokecolor="#231F20">
                <v:path arrowok="t"/>
              </v:shape>
            </v:group>
            <v:group style="position:absolute;left:2028;top:2394;width:27;height:54" coordorigin="2028,2394" coordsize="27,54">
              <v:shape style="position:absolute;left:2028;top:2394;width:27;height:54" coordorigin="2028,2394" coordsize="27,54" path="m2055,2448l2028,2394e" filled="f" stroked="t" strokeweight=".249651pt" strokecolor="#231F20">
                <v:path arrowok="t"/>
              </v:shape>
            </v:group>
            <v:group style="position:absolute;left:2175;top:2370;width:60;height:60" coordorigin="2175,2370" coordsize="60,60">
              <v:shape style="position:absolute;left:2175;top:2370;width:60;height:60" coordorigin="2175,2370" coordsize="60,60" path="m2205,2370l2175,2430,2235,2430,2205,2370xe" filled="f" stroked="t" strokeweight=".249651pt" strokecolor="#231F20">
                <v:path arrowok="t"/>
              </v:shape>
            </v:group>
            <v:group style="position:absolute;left:2360;top:2406;width:21;height:42" coordorigin="2360,2406" coordsize="21,42">
              <v:shape style="position:absolute;left:2360;top:2406;width:21;height:42" coordorigin="2360,2406" coordsize="21,42" path="m2381,2406l2360,2448e" filled="f" stroked="t" strokeweight=".249651pt" strokecolor="#231F20">
                <v:path arrowok="t"/>
              </v:shape>
            </v:group>
            <v:group style="position:absolute;left:2381;top:2406;width:21;height:42" coordorigin="2381,2406" coordsize="21,42">
              <v:shape style="position:absolute;left:2381;top:2406;width:21;height:42" coordorigin="2381,2406" coordsize="21,42" path="m2402,2448l2381,2406e" filled="f" stroked="t" strokeweight=".249651pt" strokecolor="#231F20">
                <v:path arrowok="t"/>
              </v:shape>
            </v:group>
            <v:group style="position:absolute;left:2527;top:2316;width:60;height:60" coordorigin="2527,2316" coordsize="60,60">
              <v:shape style="position:absolute;left:2527;top:2316;width:60;height:60" coordorigin="2527,2316" coordsize="60,60" path="m2557,2316l2527,2376,2587,2376,2557,2316xe" filled="f" stroked="t" strokeweight=".249651pt" strokecolor="#231F20">
                <v:path arrowok="t"/>
              </v:shape>
            </v:group>
            <v:group style="position:absolute;left:2703;top:2328;width:60;height:60" coordorigin="2703,2328" coordsize="60,60">
              <v:shape style="position:absolute;left:2703;top:2328;width:60;height:60" coordorigin="2703,2328" coordsize="60,60" path="m2733,2328l2703,2388,2763,2388,2733,2328xe" filled="f" stroked="t" strokeweight=".249651pt" strokecolor="#231F20">
                <v:path arrowok="t"/>
              </v:shape>
            </v:group>
            <v:group style="position:absolute;left:2880;top:1848;width:60;height:30" coordorigin="2880,1848" coordsize="60,30">
              <v:shape style="position:absolute;left:2880;top:1848;width:60;height:30" coordorigin="2880,1848" coordsize="60,30" path="m2895,1848l2880,1878,2940,1878,2925,1848e" filled="f" stroked="t" strokeweight=".249651pt" strokecolor="#231F20">
                <v:path arrowok="t"/>
              </v:shape>
            </v:group>
            <v:group style="position:absolute;left:3056;top:1848;width:60;height:30" coordorigin="3056,1848" coordsize="60,30">
              <v:shape style="position:absolute;left:3056;top:1848;width:60;height:30" coordorigin="3056,1848" coordsize="60,30" path="m3071,1848l3056,1878,3116,1878,3101,1848e" filled="f" stroked="t" strokeweight=".249651pt" strokecolor="#231F20">
                <v:path arrowok="t"/>
              </v:shape>
            </v:group>
            <v:group style="position:absolute;left:3232;top:1848;width:60;height:30" coordorigin="3232,1848" coordsize="60,30">
              <v:shape style="position:absolute;left:3232;top:1848;width:60;height:30" coordorigin="3232,1848" coordsize="60,30" path="m3247,1848l3232,1878,3292,1878,3277,1848e" filled="f" stroked="t" strokeweight=".249651pt" strokecolor="#231F20">
                <v:path arrowok="t"/>
              </v:shape>
            </v:group>
            <v:group style="position:absolute;left:3409;top:1848;width:60;height:30" coordorigin="3409,1848" coordsize="60,30">
              <v:shape style="position:absolute;left:3409;top:1848;width:60;height:30" coordorigin="3409,1848" coordsize="60,30" path="m3423,1848l3409,1878,3468,1878,3453,1848e" filled="f" stroked="t" strokeweight=".249651pt" strokecolor="#231F20">
                <v:path arrowok="t"/>
              </v:shape>
            </v:group>
            <v:group style="position:absolute;left:3585;top:1848;width:60;height:30" coordorigin="3585,1848" coordsize="60,30">
              <v:shape style="position:absolute;left:3585;top:1848;width:60;height:30" coordorigin="3585,1848" coordsize="60,30" path="m3600,1848l3585,1878,3645,1878,3630,1848e" filled="f" stroked="t" strokeweight=".249651pt" strokecolor="#231F20">
                <v:path arrowok="t"/>
              </v:shape>
            </v:group>
            <v:group style="position:absolute;left:3761;top:1848;width:60;height:30" coordorigin="3761,1848" coordsize="60,30">
              <v:shape style="position:absolute;left:3761;top:1848;width:60;height:30" coordorigin="3761,1848" coordsize="60,30" path="m3776,1848l3761,1878,3821,1878,3806,1848e" filled="f" stroked="t" strokeweight=".249651pt" strokecolor="#231F20">
                <v:path arrowok="t"/>
              </v:shape>
            </v:group>
            <v:group style="position:absolute;left:3937;top:1848;width:60;height:30" coordorigin="3937,1848" coordsize="60,30">
              <v:shape style="position:absolute;left:3937;top:1848;width:60;height:30" coordorigin="3937,1848" coordsize="60,30" path="m3952,1848l3937,1878,3997,1878,3982,1848e" filled="f" stroked="t" strokeweight=".249651pt" strokecolor="#231F20">
                <v:path arrowok="t"/>
              </v:shape>
            </v:group>
            <v:group style="position:absolute;left:4117;top:2394;width:27;height:54" coordorigin="4117,2394" coordsize="27,54">
              <v:shape style="position:absolute;left:4117;top:2394;width:27;height:54" coordorigin="4117,2394" coordsize="27,54" path="m4144,2394l4117,2448e" filled="f" stroked="t" strokeweight=".249651pt" strokecolor="#231F20">
                <v:path arrowok="t"/>
              </v:shape>
            </v:group>
            <v:group style="position:absolute;left:4144;top:2394;width:27;height:54" coordorigin="4144,2394" coordsize="27,54">
              <v:shape style="position:absolute;left:4144;top:2394;width:27;height:54" coordorigin="4144,2394" coordsize="27,54" path="m4170,2448l4144,2394e" filled="f" stroked="t" strokeweight=".249651pt" strokecolor="#231F20">
                <v:path arrowok="t"/>
              </v:shape>
            </v:group>
            <v:group style="position:absolute;left:4290;top:1848;width:60;height:30" coordorigin="4290,1848" coordsize="60,30">
              <v:shape style="position:absolute;left:4290;top:1848;width:60;height:30" coordorigin="4290,1848" coordsize="60,30" path="m4305,1848l4290,1878,4350,1878,4335,1848e" filled="f" stroked="t" strokeweight=".249651pt" strokecolor="#231F20">
                <v:path arrowok="t"/>
              </v:shape>
            </v:group>
            <v:group style="position:absolute;left:4466;top:1848;width:60;height:30" coordorigin="4466,1848" coordsize="60,30">
              <v:shape style="position:absolute;left:4466;top:1848;width:60;height:30" coordorigin="4466,1848" coordsize="60,30" path="m4481,1848l4466,1878,4526,1878,4511,1848e" filled="f" stroked="t" strokeweight=".249651pt" strokecolor="#231F20">
                <v:path arrowok="t"/>
              </v:shape>
            </v:group>
            <v:group style="position:absolute;left:4642;top:1848;width:60;height:30" coordorigin="4642,1848" coordsize="60,30">
              <v:shape style="position:absolute;left:4642;top:1848;width:60;height:30" coordorigin="4642,1848" coordsize="60,30" path="m4657,1848l4642,1878,4702,1878,4687,1848e" filled="f" stroked="t" strokeweight=".249651pt" strokecolor="#231F20">
                <v:path arrowok="t"/>
              </v:shape>
            </v:group>
            <v:group style="position:absolute;left:4819;top:1848;width:60;height:30" coordorigin="4819,1848" coordsize="60,30">
              <v:shape style="position:absolute;left:4819;top:1848;width:60;height:30" coordorigin="4819,1848" coordsize="60,30" path="m4834,1848l4819,1878,4879,1878,4864,1848e" filled="f" stroked="t" strokeweight=".249651pt" strokecolor="#231F20">
                <v:path arrowok="t"/>
              </v:shape>
            </v:group>
            <v:group style="position:absolute;left:4995;top:2358;width:60;height:60" coordorigin="4995,2358" coordsize="60,60">
              <v:shape style="position:absolute;left:4995;top:2358;width:60;height:60" coordorigin="4995,2358" coordsize="60,60" path="m5025,2358l4995,2418,5055,2418,5025,2358xe" filled="f" stroked="t" strokeweight=".249651pt" strokecolor="#231F20">
                <v:path arrowok="t"/>
              </v:shape>
            </v:group>
            <v:group style="position:absolute;left:5171;top:1848;width:60;height:30" coordorigin="5171,1848" coordsize="60,30">
              <v:shape style="position:absolute;left:5171;top:1848;width:60;height:30" coordorigin="5171,1848" coordsize="60,30" path="m5186,1848l5171,1878,5231,1878,5216,1848e" filled="f" stroked="t" strokeweight=".249651pt" strokecolor="#231F20">
                <v:path arrowok="t"/>
              </v:shape>
            </v:group>
            <v:group style="position:absolute;left:5347;top:1848;width:60;height:30" coordorigin="5347,1848" coordsize="60,30">
              <v:shape style="position:absolute;left:5347;top:1848;width:60;height:30" coordorigin="5347,1848" coordsize="60,30" path="m5362,1848l5347,1878,5407,1878,5392,1848e" filled="f" stroked="t" strokeweight=".249651pt" strokecolor="#231F20">
                <v:path arrowok="t"/>
              </v:shape>
            </v:group>
            <v:group style="position:absolute;left:5524;top:1848;width:60;height:30" coordorigin="5524,1848" coordsize="60,30">
              <v:shape style="position:absolute;left:5524;top:1848;width:60;height:30" coordorigin="5524,1848" coordsize="60,30" path="m5539,1848l5524,1878,5584,1878,5569,1848e" filled="f" stroked="t" strokeweight=".249651pt" strokecolor="#231F20">
                <v:path arrowok="t"/>
              </v:shape>
            </v:group>
            <v:group style="position:absolute;left:5700;top:2322;width:60;height:60" coordorigin="5700,2322" coordsize="60,60">
              <v:shape style="position:absolute;left:5700;top:2322;width:60;height:60" coordorigin="5700,2322" coordsize="60,60" path="m5730,2322l5700,2382,5760,2382,5730,2322xe" filled="f" stroked="t" strokeweight=".249651pt" strokecolor="#231F20">
                <v:path arrowok="t"/>
              </v:shape>
            </v:group>
            <v:group style="position:absolute;left:5876;top:1854;width:60;height:60" coordorigin="5876,1854" coordsize="60,60">
              <v:shape style="position:absolute;left:5876;top:1854;width:60;height:60" coordorigin="5876,1854" coordsize="60,60" path="m5906,1854l5876,1914,5936,1914,5906,1854xe" filled="f" stroked="t" strokeweight=".249651pt" strokecolor="#231F20">
                <v:path arrowok="t"/>
              </v:shape>
            </v:group>
            <v:group style="position:absolute;left:6052;top:1848;width:60;height:30" coordorigin="6052,1848" coordsize="60,30">
              <v:shape style="position:absolute;left:6052;top:1848;width:60;height:30" coordorigin="6052,1848" coordsize="60,30" path="m6067,1848l6052,1878,6112,1878,6097,1848e" filled="f" stroked="t" strokeweight=".249651pt" strokecolor="#231F20">
                <v:path arrowok="t"/>
              </v:shape>
            </v:group>
            <v:group style="position:absolute;left:6229;top:1848;width:60;height:30" coordorigin="6229,1848" coordsize="60,30">
              <v:shape style="position:absolute;left:6229;top:1848;width:60;height:30" coordorigin="6229,1848" coordsize="60,30" path="m6244,1848l6229,1878,6289,1878,6274,1848e" filled="f" stroked="t" strokeweight=".249651pt" strokecolor="#231F20">
                <v:path arrowok="t"/>
              </v:shape>
            </v:group>
            <v:group style="position:absolute;left:6420;top:2418;width:15;height:30" coordorigin="6420,2418" coordsize="15,30">
              <v:shape style="position:absolute;left:6420;top:2418;width:15;height:30" coordorigin="6420,2418" coordsize="15,30" path="m6435,2418l6420,2448e" filled="f" stroked="t" strokeweight=".249651pt" strokecolor="#231F20">
                <v:path arrowok="t"/>
              </v:shape>
            </v:group>
            <v:group style="position:absolute;left:6435;top:2418;width:15;height:30" coordorigin="6435,2418" coordsize="15,30">
              <v:shape style="position:absolute;left:6435;top:2418;width:15;height:30" coordorigin="6435,2418" coordsize="15,30" path="m6450,2448l6435,2418e" filled="f" stroked="t" strokeweight=".249651pt" strokecolor="#231F20">
                <v:path arrowok="t"/>
              </v:shape>
            </v:group>
            <v:group style="position:absolute;left:6581;top:1848;width:60;height:30" coordorigin="6581,1848" coordsize="60,30">
              <v:shape style="position:absolute;left:6581;top:1848;width:60;height:30" coordorigin="6581,1848" coordsize="60,30" path="m6596,1848l6581,1878,6641,1878,6626,1848e" filled="f" stroked="t" strokeweight=".249651pt" strokecolor="#231F20">
                <v:path arrowok="t"/>
              </v:shape>
            </v:group>
            <v:group style="position:absolute;left:6758;top:2304;width:60;height:60" coordorigin="6758,2304" coordsize="60,60">
              <v:shape style="position:absolute;left:6758;top:2304;width:60;height:60" coordorigin="6758,2304" coordsize="60,60" path="m6787,2304l6758,2364,6817,2364,6787,2304xe" filled="f" stroked="t" strokeweight=".249651pt" strokecolor="#231F20">
                <v:path arrowok="t"/>
              </v:shape>
            </v:group>
            <v:group style="position:absolute;left:6934;top:1848;width:60;height:30" coordorigin="6934,1848" coordsize="60,30">
              <v:shape style="position:absolute;left:6934;top:1848;width:60;height:30" coordorigin="6934,1848" coordsize="60,30" path="m6949,1848l6934,1878,6994,1878,6979,1848e" filled="f" stroked="t" strokeweight=".249651pt" strokecolor="#231F20">
                <v:path arrowok="t"/>
              </v:shape>
            </v:group>
            <v:group style="position:absolute;left:7110;top:1848;width:60;height:30" coordorigin="7110,1848" coordsize="60,30">
              <v:shape style="position:absolute;left:7110;top:1848;width:60;height:30" coordorigin="7110,1848" coordsize="60,30" path="m7125,1848l7110,1878,7170,1878,7155,1848e" filled="f" stroked="t" strokeweight=".249651pt" strokecolor="#231F20">
                <v:path arrowok="t"/>
              </v:shape>
            </v:group>
            <v:group style="position:absolute;left:7286;top:1848;width:60;height:30" coordorigin="7286,1848" coordsize="60,30">
              <v:shape style="position:absolute;left:7286;top:1848;width:60;height:30" coordorigin="7286,1848" coordsize="60,30" path="m7301,1848l7286,1878,7346,1878,7331,1848e" filled="f" stroked="t" strokeweight=".249651pt" strokecolor="#231F20">
                <v:path arrowok="t"/>
              </v:shape>
            </v:group>
            <v:group style="position:absolute;left:7463;top:1848;width:60;height:30" coordorigin="7463,1848" coordsize="60,30">
              <v:shape style="position:absolute;left:7463;top:1848;width:60;height:30" coordorigin="7463,1848" coordsize="60,30" path="m7478,1848l7463,1878,7522,1878,7508,1848e" filled="f" stroked="t" strokeweight=".249651pt" strokecolor="#231F20">
                <v:path arrowok="t"/>
              </v:shape>
            </v:group>
            <v:group style="position:absolute;left:7639;top:1848;width:60;height:30" coordorigin="7639,1848" coordsize="60,30">
              <v:shape style="position:absolute;left:7639;top:1848;width:60;height:30" coordorigin="7639,1848" coordsize="60,30" path="m7654,1848l7639,1878,7699,1878,7684,1848e" filled="f" stroked="t" strokeweight=".249651pt" strokecolor="#231F20">
                <v:path arrowok="t"/>
              </v:shape>
            </v:group>
            <v:group style="position:absolute;left:7815;top:1848;width:60;height:30" coordorigin="7815,1848" coordsize="60,30">
              <v:shape style="position:absolute;left:7815;top:1848;width:60;height:30" coordorigin="7815,1848" coordsize="60,30" path="m7830,1848l7815,1878,7875,1878,7860,1848e" filled="f" stroked="t" strokeweight=".249651pt" strokecolor="#231F20">
                <v:path arrowok="t"/>
              </v:shape>
            </v:group>
            <v:group style="position:absolute;left:7991;top:1848;width:60;height:30" coordorigin="7991,1848" coordsize="60,30">
              <v:shape style="position:absolute;left:7991;top:1848;width:60;height:30" coordorigin="7991,1848" coordsize="60,30" path="m8006,1848l7991,1878,8051,1878,8036,1848e" filled="f" stroked="t" strokeweight=".249651pt" strokecolor="#231F20">
                <v:path arrowok="t"/>
              </v:shape>
            </v:group>
            <v:group style="position:absolute;left:8168;top:1848;width:60;height:30" coordorigin="8168,1848" coordsize="60,30">
              <v:shape style="position:absolute;left:8168;top:1848;width:60;height:30" coordorigin="8168,1848" coordsize="60,30" path="m8183,1848l8168,1878,8228,1878,8213,1848e" filled="f" stroked="t" strokeweight=".249651pt" strokecolor="#231F20">
                <v:path arrowok="t"/>
              </v:shape>
            </v:group>
            <v:group style="position:absolute;left:8344;top:1848;width:60;height:30" coordorigin="8344,1848" coordsize="60,30">
              <v:shape style="position:absolute;left:8344;top:1848;width:60;height:30" coordorigin="8344,1848" coordsize="60,30" path="m8359,1848l8344,1878,8404,1878,8389,1848e" filled="f" stroked="t" strokeweight=".249651pt" strokecolor="#231F20">
                <v:path arrowok="t"/>
              </v:shape>
            </v:group>
            <v:group style="position:absolute;left:8520;top:1890;width:60;height:60" coordorigin="8520,1890" coordsize="60,60">
              <v:shape style="position:absolute;left:8520;top:1890;width:60;height:60" coordorigin="8520,1890" coordsize="60,60" path="m8550,1890l8520,1950,8580,1950,8550,1890xe" filled="f" stroked="t" strokeweight=".249651pt" strokecolor="#231F20">
                <v:path arrowok="t"/>
              </v:shape>
            </v:group>
            <v:group style="position:absolute;left:8696;top:1848;width:60;height:30" coordorigin="8696,1848" coordsize="60,30">
              <v:shape style="position:absolute;left:8696;top:1848;width:60;height:30" coordorigin="8696,1848" coordsize="60,30" path="m8711,1848l8696,1878,8756,1878,8741,1848e" filled="f" stroked="t" strokeweight=".249651pt" strokecolor="#231F20">
                <v:path arrowok="t"/>
              </v:shape>
            </v:group>
            <v:group style="position:absolute;left:8873;top:1848;width:60;height:30" coordorigin="8873,1848" coordsize="60,30">
              <v:shape style="position:absolute;left:8873;top:1848;width:60;height:30" coordorigin="8873,1848" coordsize="60,30" path="m8888,1848l8873,1878,8933,1878,8918,1848e" filled="f" stroked="t" strokeweight=".249651pt" strokecolor="#231F20">
                <v:path arrowok="t"/>
              </v:shape>
            </v:group>
            <v:group style="position:absolute;left:9049;top:1848;width:60;height:30" coordorigin="9049,1848" coordsize="60,30">
              <v:shape style="position:absolute;left:9049;top:1848;width:60;height:30" coordorigin="9049,1848" coordsize="60,30" path="m9064,1848l9049,1878,9109,1878,9094,1848e" filled="f" stroked="t" strokeweight=".249651pt" strokecolor="#231F20">
                <v:path arrowok="t"/>
              </v:shape>
            </v:group>
            <v:group style="position:absolute;left:9225;top:2358;width:60;height:60" coordorigin="9225,2358" coordsize="60,60">
              <v:shape style="position:absolute;left:9225;top:2358;width:60;height:60" coordorigin="9225,2358" coordsize="60,60" path="m9255,2358l9225,2418,9285,2418,9255,2358xe" filled="f" stroked="t" strokeweight=".249651pt" strokecolor="#231F20">
                <v:path arrowok="t"/>
              </v:shape>
            </v:group>
            <v:group style="position:absolute;left:9401;top:1848;width:60;height:30" coordorigin="9401,1848" coordsize="60,30">
              <v:shape style="position:absolute;left:9401;top:1848;width:60;height:30" coordorigin="9401,1848" coordsize="60,30" path="m9416,1848l9401,1878,9461,1878,9446,1848e" filled="f" stroked="t" strokeweight=".249651pt" strokecolor="#231F20">
                <v:path arrowok="t"/>
              </v:shape>
            </v:group>
            <v:group style="position:absolute;left:9578;top:1848;width:60;height:30" coordorigin="9578,1848" coordsize="60,30">
              <v:shape style="position:absolute;left:9578;top:1848;width:60;height:30" coordorigin="9578,1848" coordsize="60,30" path="m9593,1848l9578,1878,9638,1878,9623,1848e" filled="f" stroked="t" strokeweight=".249651pt" strokecolor="#231F20">
                <v:path arrowok="t"/>
              </v:shape>
            </v:group>
            <v:group style="position:absolute;left:9754;top:1848;width:60;height:30" coordorigin="9754,1848" coordsize="60,30">
              <v:shape style="position:absolute;left:9754;top:1848;width:60;height:30" coordorigin="9754,1848" coordsize="60,30" path="m9769,1848l9754,1878,9814,1878,9799,1848e" filled="f" stroked="t" strokeweight=".249651pt" strokecolor="#231F20">
                <v:path arrowok="t"/>
              </v:shape>
            </v:group>
            <v:group style="position:absolute;left:9930;top:1848;width:60;height:30" coordorigin="9930,1848" coordsize="60,30">
              <v:shape style="position:absolute;left:9930;top:1848;width:60;height:30" coordorigin="9930,1848" coordsize="60,30" path="m9945,1848l9930,1878,9990,1878,9975,1848e" filled="f" stroked="t" strokeweight=".249651pt" strokecolor="#231F20">
                <v:path arrowok="t"/>
              </v:shape>
            </v:group>
            <v:group style="position:absolute;left:10107;top:1848;width:60;height:30" coordorigin="10107,1848" coordsize="60,30">
              <v:shape style="position:absolute;left:10107;top:1848;width:60;height:30" coordorigin="10107,1848" coordsize="60,30" path="m10122,1848l10107,1878,10166,1878,10152,1848e" filled="f" stroked="t" strokeweight=".249651pt" strokecolor="#231F20">
                <v:path arrowok="t"/>
              </v:shape>
            </v:group>
            <v:group style="position:absolute;left:10283;top:1848;width:60;height:30" coordorigin="10283,1848" coordsize="60,30">
              <v:shape style="position:absolute;left:10283;top:1848;width:60;height:30" coordorigin="10283,1848" coordsize="60,30" path="m10298,1848l10283,1878,10343,1878,10328,1848e" filled="f" stroked="t" strokeweight=".249651pt" strokecolor="#231F20">
                <v:path arrowok="t"/>
              </v:shape>
            </v:group>
            <v:group style="position:absolute;left:10459;top:1848;width:60;height:30" coordorigin="10459,1848" coordsize="60,30">
              <v:shape style="position:absolute;left:10459;top:1848;width:60;height:30" coordorigin="10459,1848" coordsize="60,30" path="m10474,1848l10459,1878,10519,1878,10504,1848e" filled="f" stroked="t" strokeweight=".249651pt" strokecolor="#231F20">
                <v:path arrowok="t"/>
              </v:shape>
            </v:group>
            <v:group style="position:absolute;left:10635;top:1848;width:60;height:30" coordorigin="10635,1848" coordsize="60,30">
              <v:shape style="position:absolute;left:10635;top:1848;width:60;height:30" coordorigin="10635,1848" coordsize="60,30" path="m10650,1848l10635,1878,10695,1878,10680,1848e" filled="f" stroked="t" strokeweight=".249651pt" strokecolor="#231F20">
                <v:path arrowok="t"/>
              </v:shape>
            </v:group>
            <v:group style="position:absolute;left:10812;top:1848;width:60;height:30" coordorigin="10812,1848" coordsize="60,30">
              <v:shape style="position:absolute;left:10812;top:1848;width:60;height:30" coordorigin="10812,1848" coordsize="60,30" path="m10827,1848l10812,1878,10872,1878,10857,1848e" filled="f" stroked="t" strokeweight=".249651pt" strokecolor="#231F20">
                <v:path arrowok="t"/>
              </v:shape>
            </v:group>
            <v:group style="position:absolute;left:10997;top:2406;width:21;height:42" coordorigin="10997,2406" coordsize="21,42">
              <v:shape style="position:absolute;left:10997;top:2406;width:21;height:42" coordorigin="10997,2406" coordsize="21,42" path="m11018,2406l10997,2448e" filled="f" stroked="t" strokeweight=".249651pt" strokecolor="#231F20">
                <v:path arrowok="t"/>
              </v:shape>
            </v:group>
            <v:group style="position:absolute;left:11018;top:2406;width:21;height:42" coordorigin="11018,2406" coordsize="21,42">
              <v:shape style="position:absolute;left:11018;top:2406;width:21;height:42" coordorigin="11018,2406" coordsize="21,42" path="m11039,2448l11018,2406e" filled="f" stroked="t" strokeweight=".249651pt" strokecolor="#231F20">
                <v:path arrowok="t"/>
              </v:shape>
            </v:group>
            <v:group style="position:absolute;left:11164;top:1848;width:60;height:54" coordorigin="11164,1848" coordsize="60,54">
              <v:shape style="position:absolute;left:11164;top:1848;width:60;height:54" coordorigin="11164,1848" coordsize="60,54" path="m11191,1848l11164,1902,11224,1902,11197,1848e" filled="f" stroked="t" strokeweight=".249651pt" strokecolor="#231F20">
                <v:path arrowok="t"/>
              </v:shape>
            </v:group>
            <v:group style="position:absolute;left:11340;top:1848;width:60;height:30" coordorigin="11340,1848" coordsize="60,30">
              <v:shape style="position:absolute;left:11340;top:1848;width:60;height:30" coordorigin="11340,1848" coordsize="60,30" path="m11355,1848l11340,1878,11400,1878,11385,1848e" filled="f" stroked="t" strokeweight=".249651pt" strokecolor="#231F20">
                <v:path arrowok="t"/>
              </v:shape>
            </v:group>
            <v:group style="position:absolute;left:2557;top:2408;width:2;height:40" coordorigin="2557,2408" coordsize="2,40">
              <v:shape style="position:absolute;left:2557;top:2408;width:2;height:40" coordorigin="2557,2408" coordsize="0,40" path="m2557,2448l2557,2408e" filled="t" fillcolor="#231F20" stroked="f">
                <v:path arrowok="t"/>
                <v:fill type="solid"/>
              </v:shape>
            </v:group>
            <v:group style="position:absolute;left:2557;top:1848;width:2;height:40" coordorigin="2557,1848" coordsize="2,40">
              <v:shape style="position:absolute;left:2557;top:1848;width:2;height:40" coordorigin="2557,1848" coordsize="0,40" path="m2557,1848l2557,1888e" filled="t" fillcolor="#231F20" stroked="f">
                <v:path arrowok="t"/>
                <v:fill type="solid"/>
              </v:shape>
            </v:group>
            <v:group style="position:absolute;left:2538;top:2492;width:57;height:89" coordorigin="2538,2492" coordsize="57,89">
              <v:shape style="position:absolute;left:2538;top:2492;width:57;height:89" coordorigin="2538,2492" coordsize="57,89" path="m2538,2565l2538,2577,2542,2578,2546,2579,2550,2580,2554,2580,2557,2581,2572,2581,2580,2578,2588,2571,2557,2571,2553,2570,2549,2569,2545,2569,2542,2567,2538,2565xe" filled="t" fillcolor="#231F20" stroked="f">
                <v:path arrowok="t"/>
                <v:fill type="solid"/>
              </v:shape>
              <v:shape style="position:absolute;left:2538;top:2492;width:57;height:89" coordorigin="2538,2492" coordsize="57,89" path="m2588,2531l2568,2531,2573,2533,2577,2537,2581,2540,2583,2545,2583,2557,2581,2562,2577,2565,2573,2569,2568,2571,2588,2571,2592,2568,2595,2560,2595,2542,2592,2535,2588,2531xe" filled="t" fillcolor="#231F20" stroked="f">
                <v:path arrowok="t"/>
                <v:fill type="solid"/>
              </v:shape>
              <v:shape style="position:absolute;left:2538;top:2492;width:57;height:89" coordorigin="2538,2492" coordsize="57,89" path="m2588,2492l2542,2492,2542,2536,2545,2534,2548,2533,2554,2532,2558,2531,2588,2531,2586,2529,2580,2524,2578,2523,2553,2523,2553,2502,2588,2502,2588,2492xe" filled="t" fillcolor="#231F20" stroked="f">
                <v:path arrowok="t"/>
                <v:fill type="solid"/>
              </v:shape>
              <v:shape style="position:absolute;left:2538;top:2492;width:57;height:89" coordorigin="2538,2492" coordsize="57,89" path="m2573,2521l2561,2521,2558,2522,2556,2522,2554,2522,2553,2523,2578,2523,2573,2521xe" filled="t" fillcolor="#231F20" stroked="f">
                <v:path arrowok="t"/>
                <v:fill type="solid"/>
              </v:shape>
            </v:group>
            <v:group style="position:absolute;left:3438;top:2408;width:2;height:40" coordorigin="3438,2408" coordsize="2,40">
              <v:shape style="position:absolute;left:3438;top:2408;width:2;height:40" coordorigin="3438,2408" coordsize="0,40" path="m3438,2448l3438,2408e" filled="t" fillcolor="#231F20" stroked="f">
                <v:path arrowok="t"/>
                <v:fill type="solid"/>
              </v:shape>
            </v:group>
            <v:group style="position:absolute;left:3438;top:1848;width:2;height:40" coordorigin="3438,1848" coordsize="2,40">
              <v:shape style="position:absolute;left:3438;top:1848;width:2;height:40" coordorigin="3438,1848" coordsize="0,40" path="m3438,1848l3438,1888e" filled="t" fillcolor="#231F20" stroked="f">
                <v:path arrowok="t"/>
                <v:fill type="solid"/>
              </v:shape>
            </v:group>
            <v:group style="position:absolute;left:3386;top:2492;width:52;height:87" coordorigin="3386,2492" coordsize="52,87">
              <v:shape style="position:absolute;left:3386;top:2492;width:52;height:87" coordorigin="3386,2492" coordsize="52,87" path="m3438,2569l3388,2569,3388,2579,3438,2579,3438,2569xe" filled="t" fillcolor="#231F20" stroked="f">
                <v:path arrowok="t"/>
                <v:fill type="solid"/>
              </v:shape>
              <v:shape style="position:absolute;left:3386;top:2492;width:52;height:87" coordorigin="3386,2492" coordsize="52,87" path="m3419,2502l3407,2502,3407,2569,3419,2569,3419,2502xe" filled="t" fillcolor="#231F20" stroked="f">
                <v:path arrowok="t"/>
                <v:fill type="solid"/>
              </v:shape>
              <v:shape style="position:absolute;left:3386;top:2492;width:52;height:87" coordorigin="3386,2492" coordsize="52,87" path="m3419,2492l3407,2492,3386,2496,3386,2507,3407,2502,3419,2502,3419,2492xe" filled="t" fillcolor="#231F20" stroked="f">
                <v:path arrowok="t"/>
                <v:fill type="solid"/>
              </v:shape>
            </v:group>
            <v:group style="position:absolute;left:3457;top:2490;width:60;height:90" coordorigin="3457,2490" coordsize="60,90">
              <v:shape style="position:absolute;left:3457;top:2490;width:60;height:90" coordorigin="3457,2490" coordsize="60,90" path="m3497,2490l3477,2490,3470,2494,3464,2502,3459,2510,3457,2521,3457,2550,3459,2561,3470,2577,3477,2581,3497,2581,3504,2577,3508,2571,3481,2571,3476,2568,3470,2556,3469,2547,3469,2523,3470,2514,3476,2502,3481,2499,3508,2499,3504,2494,3497,2490xe" filled="t" fillcolor="#231F20" stroked="f">
                <v:path arrowok="t"/>
                <v:fill type="solid"/>
              </v:shape>
              <v:shape style="position:absolute;left:3457;top:2490;width:60;height:90" coordorigin="3457,2490" coordsize="60,90" path="m3508,2499l3493,2499,3498,2502,3501,2508,3504,2514,3505,2523,3505,2547,3504,2556,3501,2562,3498,2568,3493,2571,3508,2571,3509,2569,3515,2561,3517,2550,3517,2521,3515,2510,3509,2502,3508,2499xe" filled="t" fillcolor="#231F20" stroked="f">
                <v:path arrowok="t"/>
                <v:fill type="solid"/>
              </v:shape>
            </v:group>
            <v:group style="position:absolute;left:4320;top:2408;width:2;height:40" coordorigin="4320,2408" coordsize="2,40">
              <v:shape style="position:absolute;left:4320;top:2408;width:2;height:40" coordorigin="4320,2408" coordsize="0,40" path="m4320,2448l4320,2408e" filled="t" fillcolor="#231F20" stroked="f">
                <v:path arrowok="t"/>
                <v:fill type="solid"/>
              </v:shape>
            </v:group>
            <v:group style="position:absolute;left:4320;top:1848;width:2;height:40" coordorigin="4320,1848" coordsize="2,40">
              <v:shape style="position:absolute;left:4320;top:1848;width:2;height:40" coordorigin="4320,1848" coordsize="0,40" path="m4320,1848l4320,1888e" filled="t" fillcolor="#231F20" stroked="f">
                <v:path arrowok="t"/>
                <v:fill type="solid"/>
              </v:shape>
            </v:group>
            <v:group style="position:absolute;left:4268;top:2492;width:52;height:87" coordorigin="4268,2492" coordsize="52,87">
              <v:shape style="position:absolute;left:4268;top:2492;width:52;height:87" coordorigin="4268,2492" coordsize="52,87" path="m4320,2569l4270,2569,4270,2579,4320,2579,4320,2569xe" filled="t" fillcolor="#231F20" stroked="f">
                <v:path arrowok="t"/>
                <v:fill type="solid"/>
              </v:shape>
              <v:shape style="position:absolute;left:4268;top:2492;width:52;height:87" coordorigin="4268,2492" coordsize="52,87" path="m4301,2502l4289,2502,4289,2569,4301,2569,4301,2502xe" filled="t" fillcolor="#231F20" stroked="f">
                <v:path arrowok="t"/>
                <v:fill type="solid"/>
              </v:shape>
              <v:shape style="position:absolute;left:4268;top:2492;width:52;height:87" coordorigin="4268,2492" coordsize="52,87" path="m4301,2492l4289,2492,4268,2496,4268,2507,4289,2502,4301,2502,4301,2492xe" filled="t" fillcolor="#231F20" stroked="f">
                <v:path arrowok="t"/>
                <v:fill type="solid"/>
              </v:shape>
            </v:group>
            <v:group style="position:absolute;left:4341;top:2492;width:57;height:89" coordorigin="4341,2492" coordsize="57,89">
              <v:shape style="position:absolute;left:4341;top:2492;width:57;height:89" coordorigin="4341,2492" coordsize="57,89" path="m4341,2565l4341,2577,4345,2578,4349,2579,4352,2580,4356,2580,4360,2581,4374,2581,4383,2578,4391,2571,4359,2571,4355,2570,4352,2569,4348,2569,4344,2567,4341,2565xe" filled="t" fillcolor="#231F20" stroked="f">
                <v:path arrowok="t"/>
                <v:fill type="solid"/>
              </v:shape>
              <v:shape style="position:absolute;left:4341;top:2492;width:57;height:89" coordorigin="4341,2492" coordsize="57,89" path="m4391,2531l4370,2531,4376,2533,4380,2537,4383,2540,4385,2545,4385,2557,4383,2562,4380,2565,4376,2569,4370,2571,4391,2571,4394,2568,4397,2560,4397,2542,4394,2535,4391,2531xe" filled="t" fillcolor="#231F20" stroked="f">
                <v:path arrowok="t"/>
                <v:fill type="solid"/>
              </v:shape>
              <v:shape style="position:absolute;left:4341;top:2492;width:57;height:89" coordorigin="4341,2492" coordsize="57,89" path="m4391,2492l4344,2492,4344,2536,4348,2534,4351,2533,4357,2532,4360,2531,4391,2531,4389,2529,4383,2524,4380,2523,4355,2523,4355,2502,4391,2502,4391,2492xe" filled="t" fillcolor="#231F20" stroked="f">
                <v:path arrowok="t"/>
                <v:fill type="solid"/>
              </v:shape>
              <v:shape style="position:absolute;left:4341;top:2492;width:57;height:89" coordorigin="4341,2492" coordsize="57,89" path="m4375,2521l4364,2521,4360,2522,4359,2522,4357,2522,4355,2523,4380,2523,4375,2521xe" filled="t" fillcolor="#231F20" stroked="f">
                <v:path arrowok="t"/>
                <v:fill type="solid"/>
              </v:shape>
            </v:group>
            <v:group style="position:absolute;left:5201;top:2408;width:2;height:40" coordorigin="5201,2408" coordsize="2,40">
              <v:shape style="position:absolute;left:5201;top:2408;width:2;height:40" coordorigin="5201,2408" coordsize="0,40" path="m5201,2448l5201,2408e" filled="t" fillcolor="#231F20" stroked="f">
                <v:path arrowok="t"/>
                <v:fill type="solid"/>
              </v:shape>
            </v:group>
            <v:group style="position:absolute;left:5201;top:1848;width:2;height:40" coordorigin="5201,1848" coordsize="2,40">
              <v:shape style="position:absolute;left:5201;top:1848;width:2;height:40" coordorigin="5201,1848" coordsize="0,40" path="m5201,1848l5201,1888e" filled="t" fillcolor="#231F20" stroked="f">
                <v:path arrowok="t"/>
                <v:fill type="solid"/>
              </v:shape>
            </v:group>
            <v:group style="position:absolute;left:5142;top:2490;width:55;height:89" coordorigin="5142,2490" coordsize="55,89">
              <v:shape style="position:absolute;left:5142;top:2490;width:55;height:89" coordorigin="5142,2490" coordsize="55,89" path="m5192,2500l5173,2500,5177,2502,5183,2507,5185,2511,5185,2519,5184,2522,5183,2525,5181,2528,5179,2531,5175,2535,5173,2538,5146,2565,5142,2569,5142,2579,5197,2579,5197,2569,5156,2569,5187,2538,5188,2537,5191,2532,5194,2528,5195,2525,5196,2522,5197,2519,5197,2508,5194,2502,5192,2500xe" filled="t" fillcolor="#231F20" stroked="f">
                <v:path arrowok="t"/>
                <v:fill type="solid"/>
              </v:shape>
              <v:shape style="position:absolute;left:5142;top:2490;width:55;height:89" coordorigin="5142,2490" coordsize="55,89" path="m5176,2490l5164,2490,5160,2491,5152,2493,5147,2494,5142,2496,5142,2508,5147,2505,5152,2503,5156,2502,5160,2501,5164,2500,5192,2500,5183,2492,5176,2490xe" filled="t" fillcolor="#231F20" stroked="f">
                <v:path arrowok="t"/>
                <v:fill type="solid"/>
              </v:shape>
            </v:group>
            <v:group style="position:absolute;left:5217;top:2490;width:60;height:90" coordorigin="5217,2490" coordsize="60,90">
              <v:shape style="position:absolute;left:5217;top:2490;width:60;height:90" coordorigin="5217,2490" coordsize="60,90" path="m5257,2490l5238,2490,5230,2494,5225,2502,5220,2510,5217,2521,5217,2550,5220,2561,5225,2569,5230,2577,5238,2581,5257,2581,5265,2577,5268,2571,5241,2571,5237,2568,5231,2556,5229,2547,5229,2523,5231,2514,5237,2502,5241,2499,5268,2499,5265,2494,5257,2490xe" filled="t" fillcolor="#231F20" stroked="f">
                <v:path arrowok="t"/>
                <v:fill type="solid"/>
              </v:shape>
              <v:shape style="position:absolute;left:5217;top:2490;width:60;height:90" coordorigin="5217,2490" coordsize="60,90" path="m5268,2499l5254,2499,5258,2502,5261,2508,5264,2514,5266,2523,5266,2547,5264,2556,5261,2562,5258,2568,5254,2571,5268,2571,5270,2569,5275,2561,5278,2550,5278,2521,5275,2510,5270,2502,5268,2499xe" filled="t" fillcolor="#231F20" stroked="f">
                <v:path arrowok="t"/>
                <v:fill type="solid"/>
              </v:shape>
            </v:group>
            <v:group style="position:absolute;left:6082;top:2408;width:2;height:40" coordorigin="6082,2408" coordsize="2,40">
              <v:shape style="position:absolute;left:6082;top:2408;width:2;height:40" coordorigin="6082,2408" coordsize="0,40" path="m6082,2448l6082,2408e" filled="t" fillcolor="#231F20" stroked="f">
                <v:path arrowok="t"/>
                <v:fill type="solid"/>
              </v:shape>
            </v:group>
            <v:group style="position:absolute;left:6082;top:1848;width:2;height:40" coordorigin="6082,1848" coordsize="2,40">
              <v:shape style="position:absolute;left:6082;top:1848;width:2;height:40" coordorigin="6082,1848" coordsize="0,40" path="m6082,1848l6082,1888e" filled="t" fillcolor="#231F20" stroked="f">
                <v:path arrowok="t"/>
                <v:fill type="solid"/>
              </v:shape>
            </v:group>
            <v:group style="position:absolute;left:6024;top:2490;width:55;height:89" coordorigin="6024,2490" coordsize="55,89">
              <v:shape style="position:absolute;left:6024;top:2490;width:55;height:89" coordorigin="6024,2490" coordsize="55,89" path="m6075,2500l6055,2500,6059,2502,6066,2507,6068,2511,6068,2519,6067,2522,6065,2525,6064,2528,6061,2531,6057,2535,6055,2538,6029,2565,6024,2569,6024,2579,6080,2579,6080,2569,6039,2569,6066,2541,6069,2538,6070,2537,6074,2532,6076,2528,6077,2525,6079,2522,6079,2519,6079,2508,6077,2502,6075,2500xe" filled="t" fillcolor="#231F20" stroked="f">
                <v:path arrowok="t"/>
                <v:fill type="solid"/>
              </v:shape>
              <v:shape style="position:absolute;left:6024;top:2490;width:55;height:89" coordorigin="6024,2490" coordsize="55,89" path="m6059,2490l6046,2490,6042,2491,6034,2493,6030,2494,6025,2496,6025,2508,6030,2505,6034,2503,6038,2502,6042,2501,6046,2500,6075,2500,6066,2492,6059,2490xe" filled="t" fillcolor="#231F20" stroked="f">
                <v:path arrowok="t"/>
                <v:fill type="solid"/>
              </v:shape>
            </v:group>
            <v:group style="position:absolute;left:6101;top:2492;width:57;height:89" coordorigin="6101,2492" coordsize="57,89">
              <v:shape style="position:absolute;left:6101;top:2492;width:57;height:89" coordorigin="6101,2492" coordsize="57,89" path="m6101,2565l6101,2577,6105,2578,6109,2579,6113,2580,6117,2580,6120,2581,6135,2581,6143,2578,6151,2571,6120,2571,6116,2570,6112,2569,6108,2569,6105,2567,6101,2565xe" filled="t" fillcolor="#231F20" stroked="f">
                <v:path arrowok="t"/>
                <v:fill type="solid"/>
              </v:shape>
              <v:shape style="position:absolute;left:6101;top:2492;width:57;height:89" coordorigin="6101,2492" coordsize="57,89" path="m6151,2531l6131,2531,6136,2533,6140,2537,6144,2540,6146,2545,6146,2557,6144,2562,6140,2565,6136,2569,6131,2571,6151,2571,6155,2568,6158,2560,6158,2542,6155,2535,6151,2531xe" filled="t" fillcolor="#231F20" stroked="f">
                <v:path arrowok="t"/>
                <v:fill type="solid"/>
              </v:shape>
              <v:shape style="position:absolute;left:6101;top:2492;width:57;height:89" coordorigin="6101,2492" coordsize="57,89" path="m6151,2492l6105,2492,6105,2536,6108,2534,6111,2533,6118,2532,6121,2531,6151,2531,6149,2529,6143,2524,6141,2523,6116,2523,6116,2502,6151,2502,6151,2492xe" filled="t" fillcolor="#231F20" stroked="f">
                <v:path arrowok="t"/>
                <v:fill type="solid"/>
              </v:shape>
              <v:shape style="position:absolute;left:6101;top:2492;width:57;height:89" coordorigin="6101,2492" coordsize="57,89" path="m6136,2521l6124,2521,6121,2522,6119,2522,6117,2522,6116,2523,6141,2523,6136,2521xe" filled="t" fillcolor="#231F20" stroked="f">
                <v:path arrowok="t"/>
                <v:fill type="solid"/>
              </v:shape>
            </v:group>
            <v:group style="position:absolute;left:6964;top:2408;width:2;height:40" coordorigin="6964,2408" coordsize="2,40">
              <v:shape style="position:absolute;left:6964;top:2408;width:2;height:40" coordorigin="6964,2408" coordsize="0,40" path="m6964,2448l6964,2408e" filled="t" fillcolor="#231F20" stroked="f">
                <v:path arrowok="t"/>
                <v:fill type="solid"/>
              </v:shape>
            </v:group>
            <v:group style="position:absolute;left:6964;top:1848;width:2;height:40" coordorigin="6964,1848" coordsize="2,40">
              <v:shape style="position:absolute;left:6964;top:1848;width:2;height:40" coordorigin="6964,1848" coordsize="0,40" path="m6964,1848l6964,1888e" filled="t" fillcolor="#231F20" stroked="f">
                <v:path arrowok="t"/>
                <v:fill type="solid"/>
              </v:shape>
            </v:group>
            <v:group style="position:absolute;left:6905;top:2490;width:58;height:90" coordorigin="6905,2490" coordsize="58,90">
              <v:shape style="position:absolute;left:6905;top:2490;width:58;height:90" coordorigin="6905,2490" coordsize="58,90" path="m6905,2565l6905,2576,6909,2578,6913,2579,6917,2580,6921,2580,6925,2581,6939,2581,6948,2578,6954,2574,6957,2571,6924,2571,6920,2570,6916,2569,6912,2568,6908,2567,6905,2565xe" filled="t" fillcolor="#231F20" stroked="f">
                <v:path arrowok="t"/>
                <v:fill type="solid"/>
              </v:shape>
              <v:shape style="position:absolute;left:6905;top:2490;width:58;height:90" coordorigin="6905,2490" coordsize="58,90" path="m6958,2500l6936,2500,6941,2501,6944,2504,6947,2506,6949,2510,6949,2518,6947,2522,6944,2524,6941,2526,6937,2528,6920,2528,6920,2537,6937,2537,6942,2539,6946,2542,6949,2545,6951,2549,6951,2559,6949,2564,6941,2569,6936,2571,6957,2571,6960,2569,6963,2562,6963,2548,6961,2543,6955,2536,6950,2533,6945,2532,6950,2531,6954,2528,6959,2522,6961,2518,6961,2506,6958,2500,6958,2500xe" filled="t" fillcolor="#231F20" stroked="f">
                <v:path arrowok="t"/>
                <v:fill type="solid"/>
              </v:shape>
              <v:shape style="position:absolute;left:6905;top:2490;width:58;height:90" coordorigin="6905,2490" coordsize="58,90" path="m6940,2490l6928,2490,6924,2490,6916,2492,6912,2493,6908,2494,6908,2504,6912,2503,6916,2502,6924,2500,6927,2500,6958,2500,6947,2492,6940,2490xe" filled="t" fillcolor="#231F20" stroked="f">
                <v:path arrowok="t"/>
                <v:fill type="solid"/>
              </v:shape>
            </v:group>
            <v:group style="position:absolute;left:6980;top:2490;width:60;height:90" coordorigin="6980,2490" coordsize="60,90">
              <v:shape style="position:absolute;left:6980;top:2490;width:60;height:90" coordorigin="6980,2490" coordsize="60,90" path="m7020,2490l7001,2490,6993,2494,6988,2502,6983,2510,6980,2521,6980,2550,6983,2561,6993,2577,7001,2581,7020,2581,7027,2577,7031,2571,7004,2571,7000,2568,6993,2556,6992,2547,6992,2523,6993,2514,7000,2502,7004,2499,7031,2499,7027,2494,7020,2490xe" filled="t" fillcolor="#231F20" stroked="f">
                <v:path arrowok="t"/>
                <v:fill type="solid"/>
              </v:shape>
              <v:shape style="position:absolute;left:6980;top:2490;width:60;height:90" coordorigin="6980,2490" coordsize="60,90" path="m7031,2499l7016,2499,7021,2502,7024,2508,7027,2514,7029,2523,7029,2547,7027,2556,7024,2562,7021,2568,7016,2571,7031,2571,7033,2569,7038,2561,7041,2550,7041,2521,7038,2510,7033,2502,7031,2499xe" filled="t" fillcolor="#231F20" stroked="f">
                <v:path arrowok="t"/>
                <v:fill type="solid"/>
              </v:shape>
            </v:group>
            <v:group style="position:absolute;left:7845;top:2408;width:2;height:40" coordorigin="7845,2408" coordsize="2,40">
              <v:shape style="position:absolute;left:7845;top:2408;width:2;height:40" coordorigin="7845,2408" coordsize="0,40" path="m7845,2448l7845,2408e" filled="t" fillcolor="#231F20" stroked="f">
                <v:path arrowok="t"/>
                <v:fill type="solid"/>
              </v:shape>
            </v:group>
            <v:group style="position:absolute;left:7845;top:1848;width:2;height:40" coordorigin="7845,1848" coordsize="2,40">
              <v:shape style="position:absolute;left:7845;top:1848;width:2;height:40" coordorigin="7845,1848" coordsize="0,40" path="m7845,1848l7845,1888e" filled="t" fillcolor="#231F20" stroked="f">
                <v:path arrowok="t"/>
                <v:fill type="solid"/>
              </v:shape>
            </v:group>
            <v:group style="position:absolute;left:7788;top:2490;width:58;height:90" coordorigin="7788,2490" coordsize="58,90">
              <v:shape style="position:absolute;left:7788;top:2490;width:58;height:90" coordorigin="7788,2490" coordsize="58,90" path="m7788,2565l7788,2576,7792,2578,7796,2579,7800,2580,7804,2580,7807,2581,7822,2581,7830,2578,7836,2574,7840,2571,7806,2571,7802,2570,7799,2569,7795,2568,7791,2567,7788,2565xe" filled="t" fillcolor="#231F20" stroked="f">
                <v:path arrowok="t"/>
                <v:fill type="solid"/>
              </v:shape>
              <v:shape style="position:absolute;left:7788;top:2490;width:58;height:90" coordorigin="7788,2490" coordsize="58,90" path="m7840,2500l7819,2500,7823,2501,7827,2504,7830,2506,7831,2510,7831,2518,7830,2522,7827,2524,7824,2526,7819,2528,7803,2528,7803,2537,7819,2537,7824,2539,7832,2545,7833,2549,7833,2559,7831,2564,7824,2569,7818,2571,7840,2571,7842,2569,7845,2562,7845,2548,7844,2543,7837,2536,7833,2533,7827,2532,7832,2531,7836,2528,7842,2522,7843,2518,7843,2506,7841,2500,7840,2500xe" filled="t" fillcolor="#231F20" stroked="f">
                <v:path arrowok="t"/>
                <v:fill type="solid"/>
              </v:shape>
              <v:shape style="position:absolute;left:7788;top:2490;width:58;height:90" coordorigin="7788,2490" coordsize="58,90" path="m7823,2490l7810,2490,7807,2490,7799,2492,7795,2493,7790,2494,7790,2504,7795,2503,7799,2502,7806,2500,7810,2500,7840,2500,7830,2492,7823,2490xe" filled="t" fillcolor="#231F20" stroked="f">
                <v:path arrowok="t"/>
                <v:fill type="solid"/>
              </v:shape>
            </v:group>
            <v:group style="position:absolute;left:7864;top:2492;width:57;height:89" coordorigin="7864,2492" coordsize="57,89">
              <v:shape style="position:absolute;left:7864;top:2492;width:57;height:89" coordorigin="7864,2492" coordsize="57,89" path="m7864,2565l7864,2577,7868,2578,7872,2579,7876,2580,7880,2580,7883,2581,7898,2581,7906,2578,7914,2571,7883,2571,7879,2570,7875,2569,7871,2569,7868,2567,7864,2565xe" filled="t" fillcolor="#231F20" stroked="f">
                <v:path arrowok="t"/>
                <v:fill type="solid"/>
              </v:shape>
              <v:shape style="position:absolute;left:7864;top:2492;width:57;height:89" coordorigin="7864,2492" coordsize="57,89" path="m7914,2531l7894,2531,7899,2533,7903,2537,7907,2540,7909,2545,7909,2557,7907,2562,7903,2565,7899,2569,7894,2571,7914,2571,7918,2568,7921,2560,7921,2542,7918,2535,7914,2531xe" filled="t" fillcolor="#231F20" stroked="f">
                <v:path arrowok="t"/>
                <v:fill type="solid"/>
              </v:shape>
              <v:shape style="position:absolute;left:7864;top:2492;width:57;height:89" coordorigin="7864,2492" coordsize="57,89" path="m7914,2492l7868,2492,7868,2536,7871,2534,7874,2533,7880,2532,7884,2531,7914,2531,7912,2529,7906,2524,7904,2523,7879,2523,7879,2502,7914,2502,7914,2492xe" filled="t" fillcolor="#231F20" stroked="f">
                <v:path arrowok="t"/>
                <v:fill type="solid"/>
              </v:shape>
              <v:shape style="position:absolute;left:7864;top:2492;width:57;height:89" coordorigin="7864,2492" coordsize="57,89" path="m7899,2521l7887,2521,7884,2522,7882,2522,7880,2522,7879,2523,7904,2523,7899,2521xe" filled="t" fillcolor="#231F20" stroked="f">
                <v:path arrowok="t"/>
                <v:fill type="solid"/>
              </v:shape>
            </v:group>
            <v:group style="position:absolute;left:8726;top:2408;width:2;height:40" coordorigin="8726,2408" coordsize="2,40">
              <v:shape style="position:absolute;left:8726;top:2408;width:2;height:40" coordorigin="8726,2408" coordsize="0,40" path="m8726,2448l8726,2408e" filled="t" fillcolor="#231F20" stroked="f">
                <v:path arrowok="t"/>
                <v:fill type="solid"/>
              </v:shape>
            </v:group>
            <v:group style="position:absolute;left:8726;top:1848;width:2;height:40" coordorigin="8726,1848" coordsize="2,40">
              <v:shape style="position:absolute;left:8726;top:1848;width:2;height:40" coordorigin="8726,1848" coordsize="0,40" path="m8726,1848l8726,1888e" filled="t" fillcolor="#231F20" stroked="f">
                <v:path arrowok="t"/>
                <v:fill type="solid"/>
              </v:shape>
            </v:group>
            <v:group style="position:absolute;left:8663;top:2492;width:51;height:87" coordorigin="8663,2492" coordsize="51,87">
              <v:shape style="position:absolute;left:8663;top:2492;width:51;height:87" coordorigin="8663,2492" coordsize="51,87" path="m8714,2558l8702,2558,8702,2579,8714,2579,8714,2558xe" filled="t" fillcolor="#231F20" stroked="f">
                <v:path arrowok="t"/>
                <v:fill type="solid"/>
              </v:shape>
              <v:shape style="position:absolute;left:8663;top:2492;width:51;height:87" coordorigin="8663,2492" coordsize="51,87" path="m8714,2492l8699,2492,8663,2547,8663,2558,8727,2558,8727,2549,8672,2549,8702,2502,8714,2502,8714,2492xe" filled="t" fillcolor="#231F20" stroked="f">
                <v:path arrowok="t"/>
                <v:fill type="solid"/>
              </v:shape>
              <v:shape style="position:absolute;left:8663;top:2492;width:51;height:87" coordorigin="8663,2492" coordsize="51,87" path="m8714,2502l8702,2502,8702,2549,8714,2549,8714,2502xe" filled="t" fillcolor="#231F20" stroked="f">
                <v:path arrowok="t"/>
                <v:fill type="solid"/>
              </v:shape>
            </v:group>
            <v:group style="position:absolute;left:8741;top:2490;width:60;height:90" coordorigin="8741,2490" coordsize="60,90">
              <v:shape style="position:absolute;left:8741;top:2490;width:60;height:90" coordorigin="8741,2490" coordsize="60,90" path="m8781,2490l8762,2490,8754,2494,8749,2502,8744,2510,8741,2521,8741,2550,8744,2561,8754,2577,8762,2581,8781,2581,8789,2577,8792,2571,8765,2571,8761,2568,8754,2556,8753,2547,8753,2523,8754,2514,8761,2502,8765,2499,8792,2499,8789,2494,8781,2490xe" filled="t" fillcolor="#231F20" stroked="f">
                <v:path arrowok="t"/>
                <v:fill type="solid"/>
              </v:shape>
              <v:shape style="position:absolute;left:8741;top:2490;width:60;height:90" coordorigin="8741,2490" coordsize="60,90" path="m8792,2499l8777,2499,8782,2502,8785,2508,8788,2514,8790,2523,8790,2547,8788,2556,8785,2562,8782,2568,8777,2571,8792,2571,8794,2569,8799,2561,8802,2550,8802,2521,8799,2510,8794,2502,8792,2499xe" filled="t" fillcolor="#231F20" stroked="f">
                <v:path arrowok="t"/>
                <v:fill type="solid"/>
              </v:shape>
            </v:group>
            <v:group style="position:absolute;left:9608;top:2408;width:2;height:40" coordorigin="9608,2408" coordsize="2,40">
              <v:shape style="position:absolute;left:9608;top:2408;width:2;height:40" coordorigin="9608,2408" coordsize="0,40" path="m9608,2448l9608,2408e" filled="t" fillcolor="#231F20" stroked="f">
                <v:path arrowok="t"/>
                <v:fill type="solid"/>
              </v:shape>
            </v:group>
            <v:group style="position:absolute;left:9608;top:1848;width:2;height:40" coordorigin="9608,1848" coordsize="2,40">
              <v:shape style="position:absolute;left:9608;top:1848;width:2;height:40" coordorigin="9608,1848" coordsize="0,40" path="m9608,1848l9608,1888e" filled="t" fillcolor="#231F20" stroked="f">
                <v:path arrowok="t"/>
                <v:fill type="solid"/>
              </v:shape>
            </v:group>
            <v:group style="position:absolute;left:9545;top:2492;width:51;height:87" coordorigin="9545,2492" coordsize="51,87">
              <v:shape style="position:absolute;left:9545;top:2492;width:51;height:87" coordorigin="9545,2492" coordsize="51,87" path="m9597,2558l9585,2558,9585,2579,9597,2579,9597,2558xe" filled="t" fillcolor="#231F20" stroked="f">
                <v:path arrowok="t"/>
                <v:fill type="solid"/>
              </v:shape>
              <v:shape style="position:absolute;left:9545;top:2492;width:51;height:87" coordorigin="9545,2492" coordsize="51,87" path="m9597,2492l9582,2492,9545,2547,9545,2558,9609,2558,9609,2549,9555,2549,9585,2502,9597,2502,9597,2492xe" filled="t" fillcolor="#231F20" stroked="f">
                <v:path arrowok="t"/>
                <v:fill type="solid"/>
              </v:shape>
              <v:shape style="position:absolute;left:9545;top:2492;width:51;height:87" coordorigin="9545,2492" coordsize="51,87" path="m9597,2502l9585,2502,9585,2549,9597,2549,9597,2502xe" filled="t" fillcolor="#231F20" stroked="f">
                <v:path arrowok="t"/>
                <v:fill type="solid"/>
              </v:shape>
            </v:group>
            <v:group style="position:absolute;left:9625;top:2492;width:57;height:89" coordorigin="9625,2492" coordsize="57,89">
              <v:shape style="position:absolute;left:9625;top:2492;width:57;height:89" coordorigin="9625,2492" coordsize="57,89" path="m9625,2565l9625,2577,9629,2578,9633,2579,9637,2580,9641,2580,9644,2581,9659,2581,9667,2578,9675,2571,9644,2571,9640,2570,9636,2569,9632,2569,9629,2567,9625,2565xe" filled="t" fillcolor="#231F20" stroked="f">
                <v:path arrowok="t"/>
                <v:fill type="solid"/>
              </v:shape>
              <v:shape style="position:absolute;left:9625;top:2492;width:57;height:89" coordorigin="9625,2492" coordsize="57,89" path="m9675,2531l9655,2531,9660,2533,9664,2537,9668,2540,9670,2545,9670,2557,9668,2562,9664,2565,9660,2569,9655,2571,9675,2571,9679,2568,9682,2560,9682,2542,9679,2535,9675,2531xe" filled="t" fillcolor="#231F20" stroked="f">
                <v:path arrowok="t"/>
                <v:fill type="solid"/>
              </v:shape>
              <v:shape style="position:absolute;left:9625;top:2492;width:57;height:89" coordorigin="9625,2492" coordsize="57,89" path="m9675,2492l9629,2492,9629,2536,9632,2534,9635,2533,9641,2532,9645,2531,9675,2531,9673,2529,9667,2524,9665,2523,9640,2523,9640,2502,9675,2502,9675,2492xe" filled="t" fillcolor="#231F20" stroked="f">
                <v:path arrowok="t"/>
                <v:fill type="solid"/>
              </v:shape>
              <v:shape style="position:absolute;left:9625;top:2492;width:57;height:89" coordorigin="9625,2492" coordsize="57,89" path="m9660,2521l9648,2521,9645,2522,9643,2522,9641,2522,9640,2523,9665,2523,9660,2521xe" filled="t" fillcolor="#231F20" stroked="f">
                <v:path arrowok="t"/>
                <v:fill type="solid"/>
              </v:shape>
            </v:group>
            <v:group style="position:absolute;left:10489;top:2408;width:2;height:40" coordorigin="10489,2408" coordsize="2,40">
              <v:shape style="position:absolute;left:10489;top:2408;width:2;height:40" coordorigin="10489,2408" coordsize="0,40" path="m10489,2448l10489,2408e" filled="t" fillcolor="#231F20" stroked="f">
                <v:path arrowok="t"/>
                <v:fill type="solid"/>
              </v:shape>
            </v:group>
            <v:group style="position:absolute;left:10489;top:1848;width:2;height:40" coordorigin="10489,1848" coordsize="2,40">
              <v:shape style="position:absolute;left:10489;top:1848;width:2;height:40" coordorigin="10489,1848" coordsize="0,40" path="m10489,1848l10489,1888e" filled="t" fillcolor="#231F20" stroked="f">
                <v:path arrowok="t"/>
                <v:fill type="solid"/>
              </v:shape>
            </v:group>
            <v:group style="position:absolute;left:10431;top:2492;width:57;height:89" coordorigin="10431,2492" coordsize="57,89">
              <v:shape style="position:absolute;left:10431;top:2492;width:57;height:89" coordorigin="10431,2492" coordsize="57,89" path="m10431,2565l10431,2577,10435,2578,10438,2579,10442,2580,10446,2580,10450,2581,10464,2581,10472,2578,10481,2571,10449,2571,10445,2570,10441,2569,10438,2569,10434,2567,10431,2565xe" filled="t" fillcolor="#231F20" stroked="f">
                <v:path arrowok="t"/>
                <v:fill type="solid"/>
              </v:shape>
              <v:shape style="position:absolute;left:10431;top:2492;width:57;height:89" coordorigin="10431,2492" coordsize="57,89" path="m10481,2531l10460,2531,10465,2533,10469,2537,10473,2540,10475,2545,10475,2557,10473,2562,10469,2565,10465,2569,10460,2571,10481,2571,10484,2568,10487,2560,10487,2542,10484,2535,10481,2531xe" filled="t" fillcolor="#231F20" stroked="f">
                <v:path arrowok="t"/>
                <v:fill type="solid"/>
              </v:shape>
              <v:shape style="position:absolute;left:10431;top:2492;width:57;height:89" coordorigin="10431,2492" coordsize="57,89" path="m10481,2492l10434,2492,10434,2536,10437,2534,10441,2533,10447,2532,10450,2531,10481,2531,10478,2529,10473,2524,10470,2523,10445,2523,10445,2502,10481,2502,10481,2492xe" filled="t" fillcolor="#231F20" stroked="f">
                <v:path arrowok="t"/>
                <v:fill type="solid"/>
              </v:shape>
              <v:shape style="position:absolute;left:10431;top:2492;width:57;height:89" coordorigin="10431,2492" coordsize="57,89" path="m10465,2521l10454,2521,10450,2522,10449,2522,10447,2522,10445,2523,10470,2523,10465,2521xe" filled="t" fillcolor="#231F20" stroked="f">
                <v:path arrowok="t"/>
                <v:fill type="solid"/>
              </v:shape>
            </v:group>
            <v:group style="position:absolute;left:10505;top:2490;width:60;height:90" coordorigin="10505,2490" coordsize="60,90">
              <v:shape style="position:absolute;left:10505;top:2490;width:60;height:90" coordorigin="10505,2490" coordsize="60,90" path="m10545,2490l10526,2490,10518,2494,10513,2502,10508,2510,10505,2521,10505,2550,10508,2561,10518,2577,10526,2581,10545,2581,10553,2577,10556,2571,10530,2571,10525,2568,10519,2556,10517,2547,10517,2523,10519,2514,10525,2502,10530,2499,10556,2499,10553,2494,10545,2490xe" filled="t" fillcolor="#231F20" stroked="f">
                <v:path arrowok="t"/>
                <v:fill type="solid"/>
              </v:shape>
              <v:shape style="position:absolute;left:10505;top:2490;width:60;height:90" coordorigin="10505,2490" coordsize="60,90" path="m10556,2499l10542,2499,10546,2502,10549,2508,10552,2514,10554,2523,10554,2547,10552,2556,10549,2562,10546,2568,10542,2571,10556,2571,10558,2569,10563,2561,10566,2550,10566,2521,10563,2510,10558,2502,10556,2499xe" filled="t" fillcolor="#231F20" stroked="f">
                <v:path arrowok="t"/>
                <v:fill type="solid"/>
              </v:shape>
            </v:group>
            <v:group style="position:absolute;left:11370;top:2408;width:2;height:40" coordorigin="11370,2408" coordsize="2,40">
              <v:shape style="position:absolute;left:11370;top:2408;width:2;height:40" coordorigin="11370,2408" coordsize="0,40" path="m11370,2448l11370,2408e" filled="t" fillcolor="#231F20" stroked="f">
                <v:path arrowok="t"/>
                <v:fill type="solid"/>
              </v:shape>
            </v:group>
            <v:group style="position:absolute;left:11370;top:1848;width:2;height:40" coordorigin="11370,1848" coordsize="2,40">
              <v:shape style="position:absolute;left:11370;top:1848;width:2;height:40" coordorigin="11370,1848" coordsize="0,40" path="m11370,1848l11370,1888e" filled="t" fillcolor="#231F20" stroked="f">
                <v:path arrowok="t"/>
                <v:fill type="solid"/>
              </v:shape>
            </v:group>
            <v:group style="position:absolute;left:11313;top:2492;width:57;height:89" coordorigin="11313,2492" coordsize="57,89">
              <v:shape style="position:absolute;left:11313;top:2492;width:57;height:89" coordorigin="11313,2492" coordsize="57,89" path="m11313,2565l11313,2577,11317,2578,11321,2579,11325,2580,11329,2580,11332,2581,11347,2581,11355,2578,11361,2573,11363,2571,11332,2571,11328,2570,11324,2569,11320,2569,11317,2567,11313,2565xe" filled="t" fillcolor="#231F20" stroked="f">
                <v:path arrowok="t"/>
                <v:fill type="solid"/>
              </v:shape>
              <v:shape style="position:absolute;left:11313;top:2492;width:57;height:89" coordorigin="11313,2492" coordsize="57,89" path="m11363,2531l11343,2531,11348,2533,11352,2537,11356,2540,11358,2545,11358,2557,11356,2562,11352,2565,11348,2569,11343,2571,11363,2571,11367,2568,11370,2560,11370,2542,11367,2535,11363,2531xe" filled="t" fillcolor="#231F20" stroked="f">
                <v:path arrowok="t"/>
                <v:fill type="solid"/>
              </v:shape>
              <v:shape style="position:absolute;left:11313;top:2492;width:57;height:89" coordorigin="11313,2492" coordsize="57,89" path="m11363,2492l11317,2492,11317,2536,11320,2534,11323,2533,11330,2532,11333,2531,11363,2531,11361,2529,11355,2524,11353,2523,11328,2523,11328,2502,11363,2502,11363,2492xe" filled="t" fillcolor="#231F20" stroked="f">
                <v:path arrowok="t"/>
                <v:fill type="solid"/>
              </v:shape>
              <v:shape style="position:absolute;left:11313;top:2492;width:57;height:89" coordorigin="11313,2492" coordsize="57,89" path="m11348,2521l11336,2521,11331,2522,11329,2522,11328,2523,11353,2523,11348,2521xe" filled="t" fillcolor="#231F20" stroked="f">
                <v:path arrowok="t"/>
                <v:fill type="solid"/>
              </v:shape>
            </v:group>
            <v:group style="position:absolute;left:11389;top:2492;width:57;height:89" coordorigin="11389,2492" coordsize="57,89">
              <v:shape style="position:absolute;left:11389;top:2492;width:57;height:89" coordorigin="11389,2492" coordsize="57,89" path="m11389,2565l11389,2577,11393,2578,11397,2579,11401,2580,11405,2580,11409,2581,11423,2581,11431,2578,11437,2573,11439,2571,11408,2571,11404,2570,11400,2569,11396,2569,11393,2567,11389,2565xe" filled="t" fillcolor="#231F20" stroked="f">
                <v:path arrowok="t"/>
                <v:fill type="solid"/>
              </v:shape>
              <v:shape style="position:absolute;left:11389;top:2492;width:57;height:89" coordorigin="11389,2492" coordsize="57,89" path="m11439,2531l11419,2531,11424,2533,11428,2537,11432,2540,11434,2545,11434,2557,11432,2562,11428,2565,11424,2569,11419,2571,11439,2571,11443,2568,11446,2560,11446,2542,11443,2535,11439,2531xe" filled="t" fillcolor="#231F20" stroked="f">
                <v:path arrowok="t"/>
                <v:fill type="solid"/>
              </v:shape>
              <v:shape style="position:absolute;left:11389;top:2492;width:57;height:89" coordorigin="11389,2492" coordsize="57,89" path="m11439,2492l11393,2492,11393,2536,11396,2534,11400,2533,11406,2532,11409,2531,11439,2531,11437,2529,11431,2524,11429,2523,11404,2523,11404,2502,11439,2502,11439,2492xe" filled="t" fillcolor="#231F20" stroked="f">
                <v:path arrowok="t"/>
                <v:fill type="solid"/>
              </v:shape>
              <v:shape style="position:absolute;left:11389;top:2492;width:57;height:89" coordorigin="11389,2492" coordsize="57,89" path="m11424,2521l11413,2521,11409,2522,11407,2522,11406,2522,11404,2523,11429,2523,11424,2521xe" filled="t" fillcolor="#231F20" stroked="f">
                <v:path arrowok="t"/>
                <v:fill type="solid"/>
              </v:shape>
            </v:group>
            <v:group style="position:absolute;left:11507;top:2448;width:40;height:2" coordorigin="11507,2448" coordsize="40,2">
              <v:shape style="position:absolute;left:11507;top:2448;width:40;height:2" coordorigin="11507,2448" coordsize="40,0" path="m11547,2448l11507,2448e" filled="t" fillcolor="#231F20" stroked="f">
                <v:path arrowok="t"/>
                <v:fill type="solid"/>
              </v:shape>
            </v:group>
            <v:group style="position:absolute;left:11507;top:2328;width:40;height:2" coordorigin="11507,2328" coordsize="40,2">
              <v:shape style="position:absolute;left:11507;top:2328;width:40;height:2" coordorigin="11507,2328" coordsize="40,0" path="m11547,2328l11507,2328e" filled="t" fillcolor="#231F20" stroked="f">
                <v:path arrowok="t"/>
                <v:fill type="solid"/>
              </v:shape>
            </v:group>
            <v:group style="position:absolute;left:11507;top:2208;width:40;height:2" coordorigin="11507,2208" coordsize="40,2">
              <v:shape style="position:absolute;left:11507;top:2208;width:40;height:2" coordorigin="11507,2208" coordsize="40,0" path="m11547,2208l11507,2208e" filled="t" fillcolor="#231F20" stroked="f">
                <v:path arrowok="t"/>
                <v:fill type="solid"/>
              </v:shape>
            </v:group>
            <v:group style="position:absolute;left:11507;top:2088;width:40;height:2" coordorigin="11507,2088" coordsize="40,2">
              <v:shape style="position:absolute;left:11507;top:2088;width:40;height:2" coordorigin="11507,2088" coordsize="40,0" path="m11547,2088l11507,2088e" filled="t" fillcolor="#231F20" stroked="f">
                <v:path arrowok="t"/>
                <v:fill type="solid"/>
              </v:shape>
            </v:group>
            <v:group style="position:absolute;left:11507;top:1968;width:40;height:2" coordorigin="11507,1968" coordsize="40,2">
              <v:shape style="position:absolute;left:11507;top:1968;width:40;height:2" coordorigin="11507,1968" coordsize="40,0" path="m11547,1968l11507,1968e" filled="t" fillcolor="#231F20" stroked="f">
                <v:path arrowok="t"/>
                <v:fill type="solid"/>
              </v:shape>
            </v:group>
            <v:group style="position:absolute;left:11507;top:1848;width:40;height:2" coordorigin="11507,1848" coordsize="40,2">
              <v:shape style="position:absolute;left:11507;top:1848;width:40;height:2" coordorigin="11507,1848" coordsize="40,0" path="m11547,1848l11507,1848e" filled="t" fillcolor="#231F20" stroked="f">
                <v:path arrowok="t"/>
                <v:fill type="solid"/>
              </v:shape>
            </v:group>
            <v:group style="position:absolute;left:1031;top:1641;width:6557;height:176" coordorigin="1031,1641" coordsize="6557,176">
              <v:shape style="position:absolute;left:1031;top:1641;width:6557;height:176" coordorigin="1031,1641" coordsize="6557,176" path="m1031,1818l7588,1818,7588,1641,1031,1641,1031,1818xe" filled="t" fillcolor="#FFFFFF" stroked="f">
                <v:path arrowok="t"/>
                <v:fill type="solid"/>
              </v:shape>
            </v:group>
            <v:group style="position:absolute;left:1031;top:1641;width:6557;height:176" coordorigin="1031,1641" coordsize="6557,176">
              <v:shape style="position:absolute;left:1031;top:1641;width:6557;height:176" coordorigin="1031,1641" coordsize="6557,176" path="m1031,1818l7588,1818,7588,1641,1031,1641,1031,1818xe" filled="f" stroked="t" strokeweight=".499302pt" strokecolor="#231F20">
                <v:path arrowok="t"/>
              </v:shape>
            </v:group>
            <v:group style="position:absolute;left:1100;top:1722;width:140;height:2" coordorigin="1100,1722" coordsize="140,2">
              <v:shape style="position:absolute;left:1100;top:1722;width:140;height:2" coordorigin="1100,1722" coordsize="140,0" path="m1100,1722l1240,1722e" filled="f" stroked="t" strokeweight=".499302pt" strokecolor="#231F20">
                <v:path arrowok="t"/>
              </v:shape>
            </v:group>
            <v:group style="position:absolute;left:1071;top:1692;width:60;height:60" coordorigin="1071,1692" coordsize="60,60">
              <v:shape style="position:absolute;left:1071;top:1692;width:60;height:60" coordorigin="1071,1692" coordsize="60,60" path="m1100,1752l1108,1752,1116,1749,1122,1743,1127,1738,1130,1730,1130,1722,1130,1714,1127,1706,1122,1701,1116,1695,1108,1692,1100,1692,1093,1692,1085,1695,1079,1701,1074,1706,1071,1714,1071,1722,1071,1730,1074,1738,1079,1743,1085,1749,1093,1752,1100,1752xe" filled="f" stroked="t" strokeweight=".249651pt" strokecolor="#231F20">
                <v:path arrowok="t"/>
              </v:shape>
            </v:group>
            <v:group style="position:absolute;left:1210;top:1692;width:60;height:60" coordorigin="1210,1692" coordsize="60,60">
              <v:shape style="position:absolute;left:1210;top:1692;width:60;height:60" coordorigin="1210,1692" coordsize="60,60" path="m1240,1752l1248,1752,1256,1749,1261,1743,1267,1738,1270,1730,1270,1722,1270,1714,1267,1706,1261,1701,1256,1695,1248,1692,1240,1692,1232,1692,1225,1695,1219,1701,1213,1706,1210,1714,1210,1722,1210,1730,1213,1738,1219,1743,1225,1749,1232,1752,1240,1752xe" filled="f" stroked="t" strokeweight=".249651pt" strokecolor="#231F20">
                <v:path arrowok="t"/>
              </v:shape>
            </v:group>
            <v:group style="position:absolute;left:1359;top:1681;width:49;height:77" coordorigin="1359,1681" coordsize="49,77">
              <v:shape style="position:absolute;left:1359;top:1681;width:49;height:77" coordorigin="1359,1681" coordsize="49,77" path="m1375,1749l1368,1749,1370,1752,1372,1754,1378,1757,1382,1758,1392,1758,1398,1756,1402,1751,1379,1751,1375,1749,1375,1749xe" filled="t" fillcolor="#231F20" stroked="f">
                <v:path arrowok="t"/>
                <v:fill type="solid"/>
              </v:shape>
              <v:shape style="position:absolute;left:1359;top:1681;width:49;height:77" coordorigin="1359,1681" coordsize="49,77" path="m1368,1681l1359,1681,1359,1757,1368,1757,1368,1749,1375,1749,1372,1745,1370,1741,1368,1736,1368,1723,1370,1718,1372,1714,1375,1711,1368,1711,1368,1681xe" filled="t" fillcolor="#231F20" stroked="f">
                <v:path arrowok="t"/>
                <v:fill type="solid"/>
              </v:shape>
              <v:shape style="position:absolute;left:1359;top:1681;width:49;height:77" coordorigin="1359,1681" coordsize="49,77" path="m1402,1708l1388,1708,1392,1710,1395,1714,1397,1718,1399,1723,1399,1736,1397,1741,1395,1745,1392,1749,1388,1751,1402,1751,1402,1750,1406,1745,1408,1738,1408,1721,1406,1714,1402,1709,1402,1708xe" filled="t" fillcolor="#231F20" stroked="f">
                <v:path arrowok="t"/>
                <v:fill type="solid"/>
              </v:shape>
              <v:shape style="position:absolute;left:1359;top:1681;width:49;height:77" coordorigin="1359,1681" coordsize="49,77" path="m1392,1701l1382,1701,1378,1702,1372,1705,1370,1707,1368,1711,1375,1711,1375,1710,1379,1708,1402,1708,1398,1704,1392,1701xe" filled="t" fillcolor="#231F20" stroked="f">
                <v:path arrowok="t"/>
                <v:fill type="solid"/>
              </v:shape>
            </v:group>
            <v:group style="position:absolute;left:1419;top:1701;width:50;height:57" coordorigin="1419,1701" coordsize="50,57">
              <v:shape style="position:absolute;left:1419;top:1701;width:50;height:57" coordorigin="1419,1701" coordsize="50,57" path="m1452,1701l1436,1701,1430,1704,1426,1709,1421,1714,1419,1721,1419,1739,1421,1746,1426,1751,1430,1756,1436,1758,1452,1758,1458,1756,1462,1751,1439,1751,1435,1749,1430,1741,1429,1736,1429,1723,1430,1718,1436,1710,1439,1709,1462,1709,1458,1704,1452,1701xe" filled="t" fillcolor="#231F20" stroked="f">
                <v:path arrowok="t"/>
                <v:fill type="solid"/>
              </v:shape>
              <v:shape style="position:absolute;left:1419;top:1701;width:50;height:57" coordorigin="1419,1701" coordsize="50,57" path="m1462,1709l1449,1709,1453,1710,1458,1718,1460,1723,1460,1736,1458,1741,1453,1749,1449,1751,1462,1751,1467,1746,1469,1739,1469,1721,1467,1714,1462,1709xe" filled="t" fillcolor="#231F20" stroked="f">
                <v:path arrowok="t"/>
                <v:fill type="solid"/>
              </v:shape>
            </v:group>
            <v:group style="position:absolute;left:1477;top:1687;width:34;height:70" coordorigin="1477,1687" coordsize="34,70">
              <v:shape style="position:absolute;left:1477;top:1687;width:34;height:70" coordorigin="1477,1687" coordsize="34,70" path="m1493,1709l1484,1709,1484,1746,1485,1750,1490,1756,1495,1757,1511,1757,1511,1749,1498,1749,1496,1749,1495,1748,1494,1746,1493,1743,1493,1709xe" filled="t" fillcolor="#231F20" stroked="f">
                <v:path arrowok="t"/>
                <v:fill type="solid"/>
              </v:shape>
              <v:shape style="position:absolute;left:1477;top:1687;width:34;height:70" coordorigin="1477,1687" coordsize="34,70" path="m1511,1702l1477,1702,1477,1709,1511,1709,1511,1702xe" filled="t" fillcolor="#231F20" stroked="f">
                <v:path arrowok="t"/>
                <v:fill type="solid"/>
              </v:shape>
              <v:shape style="position:absolute;left:1477;top:1687;width:34;height:70" coordorigin="1477,1687" coordsize="34,70" path="m1493,1687l1484,1687,1484,1702,1493,1702,1493,1687xe" filled="t" fillcolor="#231F20" stroked="f">
                <v:path arrowok="t"/>
                <v:fill type="solid"/>
              </v:shape>
            </v:group>
            <v:group style="position:absolute;left:1517;top:1687;width:34;height:70" coordorigin="1517,1687" coordsize="34,70">
              <v:shape style="position:absolute;left:1517;top:1687;width:34;height:70" coordorigin="1517,1687" coordsize="34,70" path="m1532,1709l1523,1709,1523,1746,1524,1750,1530,1756,1534,1757,1551,1757,1551,1749,1538,1749,1535,1749,1534,1748,1533,1746,1532,1743,1532,1709xe" filled="t" fillcolor="#231F20" stroked="f">
                <v:path arrowok="t"/>
                <v:fill type="solid"/>
              </v:shape>
              <v:shape style="position:absolute;left:1517;top:1687;width:34;height:70" coordorigin="1517,1687" coordsize="34,70" path="m1551,1702l1517,1702,1517,1709,1551,1709,1551,1702xe" filled="t" fillcolor="#231F20" stroked="f">
                <v:path arrowok="t"/>
                <v:fill type="solid"/>
              </v:shape>
              <v:shape style="position:absolute;left:1517;top:1687;width:34;height:70" coordorigin="1517,1687" coordsize="34,70" path="m1532,1687l1523,1687,1523,1702,1532,1702,1532,1687xe" filled="t" fillcolor="#231F20" stroked="f">
                <v:path arrowok="t"/>
                <v:fill type="solid"/>
              </v:shape>
            </v:group>
            <v:group style="position:absolute;left:1558;top:1701;width:50;height:57" coordorigin="1558,1701" coordsize="50,57">
              <v:shape style="position:absolute;left:1558;top:1701;width:50;height:57" coordorigin="1558,1701" coordsize="50,57" path="m1591,1701l1576,1701,1569,1704,1565,1709,1561,1714,1558,1721,1558,1739,1561,1746,1565,1751,1569,1756,1576,1758,1591,1758,1597,1756,1602,1751,1579,1751,1575,1749,1569,1741,1568,1736,1568,1723,1569,1718,1575,1710,1579,1709,1602,1709,1597,1704,1591,1701xe" filled="t" fillcolor="#231F20" stroked="f">
                <v:path arrowok="t"/>
                <v:fill type="solid"/>
              </v:shape>
              <v:shape style="position:absolute;left:1558;top:1701;width:50;height:57" coordorigin="1558,1701" coordsize="50,57" path="m1602,1709l1588,1709,1592,1710,1598,1718,1599,1723,1599,1736,1598,1741,1592,1749,1588,1751,1602,1751,1606,1746,1609,1739,1609,1721,1606,1714,1602,1709xe" filled="t" fillcolor="#231F20" stroked="f">
                <v:path arrowok="t"/>
                <v:fill type="solid"/>
              </v:shape>
            </v:group>
            <v:group style="position:absolute;left:1623;top:1701;width:80;height:56" coordorigin="1623,1701" coordsize="80,56">
              <v:shape style="position:absolute;left:1623;top:1701;width:80;height:56" coordorigin="1623,1701" coordsize="80,56" path="m1632,1702l1623,1702,1623,1757,1632,1757,1632,1721,1633,1717,1638,1711,1632,1711,1632,1702xe" filled="t" fillcolor="#231F20" stroked="f">
                <v:path arrowok="t"/>
                <v:fill type="solid"/>
              </v:shape>
              <v:shape style="position:absolute;left:1623;top:1701;width:80;height:56" coordorigin="1623,1701" coordsize="80,56" path="m1664,1709l1651,1709,1654,1710,1656,1713,1658,1715,1659,1719,1659,1757,1667,1757,1667,1721,1669,1717,1672,1713,1666,1713,1665,1709,1664,1709xe" filled="t" fillcolor="#231F20" stroked="f">
                <v:path arrowok="t"/>
                <v:fill type="solid"/>
              </v:shape>
              <v:shape style="position:absolute;left:1623;top:1701;width:80;height:56" coordorigin="1623,1701" coordsize="80,56" path="m1700,1709l1686,1709,1689,1710,1691,1713,1693,1715,1694,1719,1694,1757,1703,1757,1703,1717,1701,1711,1700,1709xe" filled="t" fillcolor="#231F20" stroked="f">
                <v:path arrowok="t"/>
                <v:fill type="solid"/>
              </v:shape>
              <v:shape style="position:absolute;left:1623;top:1701;width:80;height:56" coordorigin="1623,1701" coordsize="80,56" path="m1691,1701l1681,1701,1677,1702,1674,1704,1671,1706,1668,1709,1666,1713,1672,1713,1674,1710,1678,1709,1700,1709,1695,1703,1691,1701xe" filled="t" fillcolor="#231F20" stroked="f">
                <v:path arrowok="t"/>
                <v:fill type="solid"/>
              </v:shape>
              <v:shape style="position:absolute;left:1623;top:1701;width:80;height:56" coordorigin="1623,1701" coordsize="80,56" path="m1654,1701l1646,1701,1642,1702,1640,1703,1637,1705,1634,1707,1632,1711,1638,1711,1639,1710,1643,1709,1664,1709,1663,1706,1657,1702,1654,1701xe" filled="t" fillcolor="#231F20" stroked="f">
                <v:path arrowok="t"/>
                <v:fill type="solid"/>
              </v:shape>
            </v:group>
            <v:group style="position:absolute;left:1716;top:1726;width:26;height:8" coordorigin="1716,1726" coordsize="26,8">
              <v:shape style="position:absolute;left:1716;top:1726;width:26;height:8" coordorigin="1716,1726" coordsize="26,8" path="m1716,1730l1742,1730e" filled="f" stroked="t" strokeweight=".499657pt" strokecolor="#231F20">
                <v:path arrowok="t"/>
              </v:shape>
            </v:group>
            <v:group style="position:absolute;left:1756;top:1702;width:46;height:56" coordorigin="1756,1702" coordsize="46,56">
              <v:shape style="position:absolute;left:1756;top:1702;width:46;height:56" coordorigin="1756,1702" coordsize="46,56" path="m1765,1702l1756,1702,1756,1743,1757,1749,1761,1752,1764,1756,1769,1758,1779,1758,1791,1750,1773,1750,1770,1749,1766,1744,1765,1740,1765,1702xe" filled="t" fillcolor="#231F20" stroked="f">
                <v:path arrowok="t"/>
                <v:fill type="solid"/>
              </v:shape>
              <v:shape style="position:absolute;left:1756;top:1702;width:46;height:56" coordorigin="1756,1702" coordsize="46,56" path="m1802,1748l1793,1748,1793,1757,1802,1757,1802,1748xe" filled="t" fillcolor="#231F20" stroked="f">
                <v:path arrowok="t"/>
                <v:fill type="solid"/>
              </v:shape>
              <v:shape style="position:absolute;left:1756;top:1702;width:46;height:56" coordorigin="1756,1702" coordsize="46,56" path="m1802,1702l1793,1702,1793,1739,1791,1743,1786,1749,1782,1750,1791,1750,1793,1748,1802,1748,1802,1702xe" filled="t" fillcolor="#231F20" stroked="f">
                <v:path arrowok="t"/>
                <v:fill type="solid"/>
              </v:shape>
            </v:group>
            <v:group style="position:absolute;left:1820;top:1701;width:49;height:77" coordorigin="1820,1701" coordsize="49,77">
              <v:shape style="position:absolute;left:1820;top:1701;width:49;height:77" coordorigin="1820,1701" coordsize="49,77" path="m1829,1702l1820,1702,1820,1778,1829,1778,1829,1749,1835,1749,1833,1745,1830,1741,1829,1736,1829,1723,1830,1718,1833,1714,1835,1711,1829,1711,1829,1702xe" filled="t" fillcolor="#231F20" stroked="f">
                <v:path arrowok="t"/>
                <v:fill type="solid"/>
              </v:shape>
              <v:shape style="position:absolute;left:1820;top:1701;width:49;height:77" coordorigin="1820,1701" coordsize="49,77" path="m1835,1749l1829,1749,1831,1752,1833,1754,1839,1757,1842,1758,1853,1758,1858,1756,1862,1751,1839,1751,1836,1749,1835,1749xe" filled="t" fillcolor="#231F20" stroked="f">
                <v:path arrowok="t"/>
                <v:fill type="solid"/>
              </v:shape>
              <v:shape style="position:absolute;left:1820;top:1701;width:49;height:77" coordorigin="1820,1701" coordsize="49,77" path="m1862,1708l1849,1708,1852,1710,1855,1714,1858,1718,1859,1723,1859,1736,1858,1741,1855,1745,1852,1749,1849,1751,1862,1751,1862,1750,1867,1745,1869,1738,1869,1721,1867,1714,1862,1709,1862,1708xe" filled="t" fillcolor="#231F20" stroked="f">
                <v:path arrowok="t"/>
                <v:fill type="solid"/>
              </v:shape>
              <v:shape style="position:absolute;left:1820;top:1701;width:49;height:77" coordorigin="1820,1701" coordsize="49,77" path="m1853,1701l1842,1701,1839,1702,1833,1705,1831,1707,1829,1711,1835,1711,1836,1710,1839,1708,1862,1708,1858,1704,1853,1701xe" filled="t" fillcolor="#231F20" stroked="f">
                <v:path arrowok="t"/>
                <v:fill type="solid"/>
              </v:shape>
              <v:shape style="position:absolute;left:2057;top:1642;width:1482;height:154" type="#_x0000_t75">
                <v:imagedata r:id="rId65" o:title=""/>
              </v:shape>
            </v:group>
            <v:group style="position:absolute;left:2847;top:1681;width:9;height:11" coordorigin="2847,1681" coordsize="9,11">
              <v:shape style="position:absolute;left:2847;top:1681;width:9;height:11" coordorigin="2847,1681" coordsize="9,11" path="m2847,1687l2856,1687e" filled="f" stroked="t" strokeweight=".668911pt" strokecolor="#231F20">
                <v:path arrowok="t"/>
              </v:shape>
              <v:shape style="position:absolute;left:3703;top:1659;width:1609;height:127" type="#_x0000_t75">
                <v:imagedata r:id="rId66" o:title=""/>
              </v:shape>
              <v:shape style="position:absolute;left:5507;top:1674;width:2043;height:111" type="#_x0000_t75">
                <v:imagedata r:id="rId67" o:title=""/>
              </v:shape>
            </v:group>
            <v:group style="position:absolute;left:6118;top:1681;width:9;height:11" coordorigin="6118,1681" coordsize="9,11">
              <v:shape style="position:absolute;left:6118;top:1681;width:9;height:11" coordorigin="6118,1681" coordsize="9,11" path="m6118,1687l6127,1687e" filled="f" stroked="t" strokeweight=".668911pt" strokecolor="#231F20">
                <v:path arrowok="t"/>
              </v:shape>
            </v:group>
            <v:group style="position:absolute;left:6367;top:1681;width:9;height:11" coordorigin="6367,1681" coordsize="9,11">
              <v:shape style="position:absolute;left:6367;top:1681;width:9;height:11" coordorigin="6367,1681" coordsize="9,11" path="m6367,1687l6376,1687e" filled="f" stroked="t" strokeweight=".66891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3.696815pt;margin-top:135.974731pt;width:503.883792pt;height:39.661614pt;mso-position-horizontal-relative:page;mso-position-vertical-relative:page;z-index:-10009" coordorigin="1474,2719" coordsize="10078,793">
            <v:group style="position:absolute;left:1852;top:2874;width:9518;height:504" coordorigin="1852,2874" coordsize="9518,504">
              <v:shape style="position:absolute;left:1852;top:2874;width:9518;height:504" coordorigin="1852,2874" coordsize="9518,504" path="m1852,3330l2028,3378,2205,3354,2381,3360,2557,3378,3967,3378,4144,3354,4320,3378,5377,3378,5554,3372,5730,3378,5906,3330,6082,3378,9960,3378,10137,2874,10313,3378,11370,3378e" filled="f" stroked="t" strokeweight=".499302pt" strokecolor="#231F20">
                <v:path arrowok="t"/>
              </v:shape>
            </v:group>
            <v:group style="position:absolute;left:1852;top:3300;width:30;height:60" coordorigin="1852,3300" coordsize="30,60">
              <v:shape style="position:absolute;left:1852;top:3300;width:30;height:60" coordorigin="1852,3300" coordsize="30,60" path="m1852,3360l1860,3360,1868,3356,1873,3351,1879,3345,1882,3338,1882,3330,1882,3322,1879,3314,1873,3308,1868,3303,1860,3300,1852,3300e" filled="f" stroked="t" strokeweight=".249651pt" strokecolor="#231F20">
                <v:path arrowok="t"/>
              </v:shape>
            </v:group>
            <v:group style="position:absolute;left:1998;top:3348;width:60;height:30" coordorigin="1998,3348" coordsize="60,30">
              <v:shape style="position:absolute;left:1998;top:3348;width:60;height:30" coordorigin="1998,3348" coordsize="60,30" path="m2058,3378l2058,3370,2055,3362,2050,3356,2044,3351,2036,3348,2028,3348,2020,3348,2013,3351,2007,3356,2002,3362,1998,3370,1998,3378e" filled="f" stroked="t" strokeweight=".249651pt" strokecolor="#231F20">
                <v:path arrowok="t"/>
              </v:shape>
            </v:group>
            <v:group style="position:absolute;left:2175;top:3324;width:60;height:54" coordorigin="2175,3324" coordsize="60,54">
              <v:shape style="position:absolute;left:2175;top:3324;width:60;height:54" coordorigin="2175,3324" coordsize="60,54" path="m2223,3378l2226,3375,2231,3369,2235,3362,2235,3354,2235,3346,2231,3338,2226,3332,2220,3327,2213,3324,2205,3324,2197,3324,2189,3327,2183,3332,2178,3338,2175,3346,2175,3354,2175,3362,2178,3369,2183,3375,2186,3378e" filled="f" stroked="t" strokeweight=".249651pt" strokecolor="#231F20">
                <v:path arrowok="t"/>
              </v:shape>
            </v:group>
            <v:group style="position:absolute;left:2351;top:3330;width:60;height:48" coordorigin="2351,3330" coordsize="60,48">
              <v:shape style="position:absolute;left:2351;top:3330;width:60;height:48" coordorigin="2351,3330" coordsize="60,48" path="m2405,3378l2408,3375,2411,3368,2411,3360,2411,3352,2408,3344,2402,3338,2396,3333,2389,3330,2381,3330,2373,3330,2365,3333,2360,3338,2354,3344,2351,3352,2351,3360,2351,3368,2354,3375,2357,3378e" filled="f" stroked="t" strokeweight=".249651pt" strokecolor="#231F20">
                <v:path arrowok="t"/>
              </v:shape>
            </v:group>
            <v:group style="position:absolute;left:2527;top:3348;width:60;height:30" coordorigin="2527,3348" coordsize="60,30">
              <v:shape style="position:absolute;left:2527;top:3348;width:60;height:30" coordorigin="2527,3348" coordsize="60,30" path="m2587,3378l2587,3370,2584,3362,2578,3356,2573,3351,2565,3348,2557,3348,2549,3348,2542,3351,2536,3356,2530,3362,2527,3370,2527,3378e" filled="f" stroked="t" strokeweight=".249651pt" strokecolor="#231F20">
                <v:path arrowok="t"/>
              </v:shape>
            </v:group>
            <v:group style="position:absolute;left:2703;top:3348;width:60;height:30" coordorigin="2703,3348" coordsize="60,30">
              <v:shape style="position:absolute;left:2703;top:3348;width:60;height:30" coordorigin="2703,3348" coordsize="60,30" path="m2763,3378l2763,3370,2760,3362,2755,3356,2749,3351,2741,3348,2733,3348,2725,3348,2718,3351,2712,3356,2707,3362,2703,3370,2703,3378e" filled="f" stroked="t" strokeweight=".249651pt" strokecolor="#231F20">
                <v:path arrowok="t"/>
              </v:shape>
            </v:group>
            <v:group style="position:absolute;left:2880;top:3348;width:60;height:30" coordorigin="2880,3348" coordsize="60,30">
              <v:shape style="position:absolute;left:2880;top:3348;width:60;height:30" coordorigin="2880,3348" coordsize="60,30" path="m2940,3378l2940,3370,2936,3362,2931,3356,2925,3351,2918,3348,2910,3348,2902,3348,2894,3351,2888,3356,2883,3362,2880,3370,2880,3378e" filled="f" stroked="t" strokeweight=".249651pt" strokecolor="#231F20">
                <v:path arrowok="t"/>
              </v:shape>
            </v:group>
            <v:group style="position:absolute;left:3056;top:3348;width:60;height:30" coordorigin="3056,3348" coordsize="60,30">
              <v:shape style="position:absolute;left:3056;top:3348;width:60;height:30" coordorigin="3056,3348" coordsize="60,30" path="m3116,3378l3116,3370,3113,3362,3107,3356,3101,3351,3094,3348,3086,3348,3078,3348,3070,3351,3065,3356,3059,3362,3056,3370,3056,3378e" filled="f" stroked="t" strokeweight=".249651pt" strokecolor="#231F20">
                <v:path arrowok="t"/>
              </v:shape>
            </v:group>
            <v:group style="position:absolute;left:3232;top:3348;width:60;height:30" coordorigin="3232,3348" coordsize="60,30">
              <v:shape style="position:absolute;left:3232;top:3348;width:60;height:30" coordorigin="3232,3348" coordsize="60,30" path="m3292,3378l3292,3370,3289,3362,3283,3356,3278,3351,3270,3348,3262,3348,3254,3348,3247,3351,3241,3356,3235,3362,3232,3370,3232,3378e" filled="f" stroked="t" strokeweight=".249651pt" strokecolor="#231F20">
                <v:path arrowok="t"/>
              </v:shape>
            </v:group>
            <v:group style="position:absolute;left:3409;top:3348;width:60;height:30" coordorigin="3409,3348" coordsize="60,30">
              <v:shape style="position:absolute;left:3409;top:3348;width:60;height:30" coordorigin="3409,3348" coordsize="60,30" path="m3468,3378l3468,3370,3465,3362,3460,3356,3454,3351,3446,3348,3438,3348,3431,3348,3423,3351,3417,3356,3412,3362,3409,3370,3409,3378e" filled="f" stroked="t" strokeweight=".249651pt" strokecolor="#231F20">
                <v:path arrowok="t"/>
              </v:shape>
            </v:group>
            <v:group style="position:absolute;left:3585;top:3348;width:60;height:30" coordorigin="3585,3348" coordsize="60,30">
              <v:shape style="position:absolute;left:3585;top:3348;width:60;height:30" coordorigin="3585,3348" coordsize="60,30" path="m3645,3378l3645,3370,3642,3362,3636,3356,3630,3351,3623,3348,3615,3348,3607,3348,3599,3351,3594,3356,3588,3362,3585,3370,3585,3378e" filled="f" stroked="t" strokeweight=".249651pt" strokecolor="#231F20">
                <v:path arrowok="t"/>
              </v:shape>
            </v:group>
            <v:group style="position:absolute;left:3761;top:3348;width:60;height:30" coordorigin="3761,3348" coordsize="60,30">
              <v:shape style="position:absolute;left:3761;top:3348;width:60;height:30" coordorigin="3761,3348" coordsize="60,30" path="m3821,3378l3821,3370,3818,3362,3812,3356,3807,3351,3799,3348,3791,3348,3783,3348,3775,3351,3770,3356,3764,3362,3761,3370,3761,3378e" filled="f" stroked="t" strokeweight=".249651pt" strokecolor="#231F20">
                <v:path arrowok="t"/>
              </v:shape>
            </v:group>
            <v:group style="position:absolute;left:3937;top:3348;width:60;height:30" coordorigin="3937,3348" coordsize="60,30">
              <v:shape style="position:absolute;left:3937;top:3348;width:60;height:30" coordorigin="3937,3348" coordsize="60,30" path="m3997,3378l3997,3370,3994,3362,3988,3356,3983,3351,3975,3348,3967,3348,3959,3348,3952,3351,3946,3356,3940,3362,3937,3370,3937,3378e" filled="f" stroked="t" strokeweight=".249651pt" strokecolor="#231F20">
                <v:path arrowok="t"/>
              </v:shape>
            </v:group>
            <v:group style="position:absolute;left:4114;top:3324;width:60;height:54" coordorigin="4114,3324" coordsize="60,54">
              <v:shape style="position:absolute;left:4114;top:3324;width:60;height:54" coordorigin="4114,3324" coordsize="60,54" path="m4162,3378l4165,3375,4170,3369,4173,3362,4173,3354,4173,3346,4170,3338,4165,3332,4159,3327,4151,3324,4144,3324,4136,3324,4128,3327,4122,3332,4117,3338,4114,3346,4114,3354,4114,3362,4117,3369,4122,3375,4125,3378e" filled="f" stroked="t" strokeweight=".249651pt" strokecolor="#231F20">
                <v:path arrowok="t"/>
              </v:shape>
            </v:group>
            <v:group style="position:absolute;left:4290;top:3348;width:60;height:30" coordorigin="4290,3348" coordsize="60,30">
              <v:shape style="position:absolute;left:4290;top:3348;width:60;height:30" coordorigin="4290,3348" coordsize="60,30" path="m4350,3378l4350,3370,4347,3362,4341,3356,4335,3351,4328,3348,4320,3348,4312,3348,4304,3351,4299,3356,4293,3362,4290,3370,4290,3378e" filled="f" stroked="t" strokeweight=".249651pt" strokecolor="#231F20">
                <v:path arrowok="t"/>
              </v:shape>
            </v:group>
            <v:group style="position:absolute;left:4466;top:3348;width:60;height:30" coordorigin="4466,3348" coordsize="60,30">
              <v:shape style="position:absolute;left:4466;top:3348;width:60;height:30" coordorigin="4466,3348" coordsize="60,30" path="m4526,3378l4526,3370,4523,3362,4517,3356,4512,3351,4504,3348,4496,3348,4488,3348,4480,3351,4475,3356,4469,3362,4466,3370,4466,3378e" filled="f" stroked="t" strokeweight=".249651pt" strokecolor="#231F20">
                <v:path arrowok="t"/>
              </v:shape>
            </v:group>
            <v:group style="position:absolute;left:4642;top:3348;width:60;height:30" coordorigin="4642,3348" coordsize="60,30">
              <v:shape style="position:absolute;left:4642;top:3348;width:60;height:30" coordorigin="4642,3348" coordsize="60,30" path="m4702,3378l4702,3370,4699,3362,4693,3356,4688,3351,4680,3348,4672,3348,4664,3348,4657,3351,4651,3356,4646,3362,4642,3370,4642,3378e" filled="f" stroked="t" strokeweight=".249651pt" strokecolor="#231F20">
                <v:path arrowok="t"/>
              </v:shape>
            </v:group>
            <v:group style="position:absolute;left:4819;top:3348;width:60;height:30" coordorigin="4819,3348" coordsize="60,30">
              <v:shape style="position:absolute;left:4819;top:3348;width:60;height:30" coordorigin="4819,3348" coordsize="60,30" path="m4879,3378l4879,3370,4875,3362,4870,3356,4864,3351,4857,3348,4849,3348,4841,3348,4833,3351,4827,3356,4822,3362,4819,3370,4819,3378e" filled="f" stroked="t" strokeweight=".249651pt" strokecolor="#231F20">
                <v:path arrowok="t"/>
              </v:shape>
            </v:group>
            <v:group style="position:absolute;left:4995;top:3348;width:60;height:30" coordorigin="4995,3348" coordsize="60,30">
              <v:shape style="position:absolute;left:4995;top:3348;width:60;height:30" coordorigin="4995,3348" coordsize="60,30" path="m5055,3378l5055,3370,5052,3362,5046,3356,5040,3351,5033,3348,5025,3348,5017,3348,5009,3351,5004,3356,4998,3362,4995,3370,4995,3378e" filled="f" stroked="t" strokeweight=".249651pt" strokecolor="#231F20">
                <v:path arrowok="t"/>
              </v:shape>
            </v:group>
            <v:group style="position:absolute;left:5171;top:3348;width:60;height:30" coordorigin="5171,3348" coordsize="60,30">
              <v:shape style="position:absolute;left:5171;top:3348;width:60;height:30" coordorigin="5171,3348" coordsize="60,30" path="m5231,3378l5231,3370,5228,3362,5222,3356,5217,3351,5209,3348,5201,3348,5193,3348,5186,3351,5180,3356,5174,3362,5171,3370,5171,3378e" filled="f" stroked="t" strokeweight=".249651pt" strokecolor="#231F20">
                <v:path arrowok="t"/>
              </v:shape>
            </v:group>
            <v:group style="position:absolute;left:5347;top:3348;width:60;height:30" coordorigin="5347,3348" coordsize="60,30">
              <v:shape style="position:absolute;left:5347;top:3348;width:60;height:30" coordorigin="5347,3348" coordsize="60,30" path="m5407,3378l5407,3370,5404,3362,5399,3356,5393,3351,5385,3348,5377,3348,5369,3348,5362,3351,5356,3356,5351,3362,5347,3370,5347,3378e" filled="f" stroked="t" strokeweight=".249651pt" strokecolor="#231F20">
                <v:path arrowok="t"/>
              </v:shape>
            </v:group>
            <v:group style="position:absolute;left:5524;top:3342;width:60;height:36" coordorigin="5524,3342" coordsize="60,36">
              <v:shape style="position:absolute;left:5524;top:3342;width:60;height:36" coordorigin="5524,3342" coordsize="60,36" path="m5584,3378l5584,3372,5584,3364,5580,3356,5575,3350,5569,3345,5562,3342,5554,3342,5546,3342,5538,3345,5532,3350,5527,3356,5524,3364,5524,3372,5524,3378e" filled="f" stroked="t" strokeweight=".249651pt" strokecolor="#231F20">
                <v:path arrowok="t"/>
              </v:shape>
            </v:group>
            <v:group style="position:absolute;left:5700;top:3348;width:60;height:30" coordorigin="5700,3348" coordsize="60,30">
              <v:shape style="position:absolute;left:5700;top:3348;width:60;height:30" coordorigin="5700,3348" coordsize="60,30" path="m5760,3378l5760,3370,5757,3362,5751,3356,5745,3351,5738,3348,5730,3348,5722,3348,5714,3351,5709,3356,5703,3362,5700,3370,5700,3378e" filled="f" stroked="t" strokeweight=".249651pt" strokecolor="#231F20">
                <v:path arrowok="t"/>
              </v:shape>
            </v:group>
            <v:group style="position:absolute;left:5876;top:3300;width:60;height:60" coordorigin="5876,3300" coordsize="60,60">
              <v:shape style="position:absolute;left:5876;top:3300;width:60;height:60" coordorigin="5876,3300" coordsize="60,60" path="m5906,3360l5914,3360,5922,3356,5927,3351,5933,3345,5936,3338,5936,3330,5936,3322,5933,3314,5927,3308,5922,3303,5914,3300,5906,3300,5898,3300,5891,3303,5885,3308,5879,3314,5876,3322,5876,3330,5876,3338,5879,3345,5885,3351,5891,3356,5898,3360,5906,3360xe" filled="f" stroked="t" strokeweight=".249651pt" strokecolor="#231F20">
                <v:path arrowok="t"/>
              </v:shape>
            </v:group>
            <v:group style="position:absolute;left:6052;top:3348;width:60;height:30" coordorigin="6052,3348" coordsize="60,30">
              <v:shape style="position:absolute;left:6052;top:3348;width:60;height:30" coordorigin="6052,3348" coordsize="60,30" path="m6112,3378l6112,3370,6109,3362,6104,3356,6098,3351,6090,3348,6082,3348,6074,3348,6067,3351,6061,3356,6056,3362,6052,3370,6052,3378e" filled="f" stroked="t" strokeweight=".249651pt" strokecolor="#231F20">
                <v:path arrowok="t"/>
              </v:shape>
            </v:group>
            <v:group style="position:absolute;left:6229;top:3348;width:60;height:30" coordorigin="6229,3348" coordsize="60,30">
              <v:shape style="position:absolute;left:6229;top:3348;width:60;height:30" coordorigin="6229,3348" coordsize="60,30" path="m6289,3378l6289,3370,6286,3362,6280,3356,6274,3351,6267,3348,6259,3348,6251,3348,6243,3351,6238,3356,6232,3362,6229,3370,6229,3378e" filled="f" stroked="t" strokeweight=".249651pt" strokecolor="#231F20">
                <v:path arrowok="t"/>
              </v:shape>
            </v:group>
            <v:group style="position:absolute;left:6405;top:3348;width:60;height:30" coordorigin="6405,3348" coordsize="60,30">
              <v:shape style="position:absolute;left:6405;top:3348;width:60;height:30" coordorigin="6405,3348" coordsize="60,30" path="m6465,3378l6465,3370,6462,3362,6456,3356,6451,3351,6443,3348,6435,3348,6427,3348,6419,3351,6414,3356,6408,3362,6405,3370,6405,3378e" filled="f" stroked="t" strokeweight=".249651pt" strokecolor="#231F20">
                <v:path arrowok="t"/>
              </v:shape>
            </v:group>
            <v:group style="position:absolute;left:6581;top:3348;width:60;height:30" coordorigin="6581,3348" coordsize="60,30">
              <v:shape style="position:absolute;left:6581;top:3348;width:60;height:30" coordorigin="6581,3348" coordsize="60,30" path="m6641,3378l6641,3370,6638,3362,6632,3356,6627,3351,6619,3348,6611,3348,6603,3348,6596,3351,6590,3356,6584,3362,6581,3370,6581,3378e" filled="f" stroked="t" strokeweight=".249651pt" strokecolor="#231F20">
                <v:path arrowok="t"/>
              </v:shape>
            </v:group>
            <v:group style="position:absolute;left:6758;top:3348;width:60;height:30" coordorigin="6758,3348" coordsize="60,30">
              <v:shape style="position:absolute;left:6758;top:3348;width:60;height:30" coordorigin="6758,3348" coordsize="60,30" path="m6817,3378l6817,3370,6814,3362,6809,3356,6803,3351,6795,3348,6787,3348,6780,3348,6772,3351,6766,3356,6761,3362,6758,3370,6758,3378e" filled="f" stroked="t" strokeweight=".249651pt" strokecolor="#231F20">
                <v:path arrowok="t"/>
              </v:shape>
            </v:group>
            <v:group style="position:absolute;left:6934;top:3348;width:60;height:30" coordorigin="6934,3348" coordsize="60,30">
              <v:shape style="position:absolute;left:6934;top:3348;width:60;height:30" coordorigin="6934,3348" coordsize="60,30" path="m6994,3378l6994,3370,6991,3362,6985,3356,6979,3351,6972,3348,6964,3348,6956,3348,6948,3351,6943,3356,6937,3362,6934,3370,6934,3378e" filled="f" stroked="t" strokeweight=".249651pt" strokecolor="#231F20">
                <v:path arrowok="t"/>
              </v:shape>
            </v:group>
            <v:group style="position:absolute;left:7110;top:3348;width:60;height:30" coordorigin="7110,3348" coordsize="60,30">
              <v:shape style="position:absolute;left:7110;top:3348;width:60;height:30" coordorigin="7110,3348" coordsize="60,30" path="m7170,3378l7170,3370,7167,3362,7161,3356,7156,3351,7148,3348,7140,3348,7132,3348,7124,3351,7119,3356,7113,3362,7110,3370,7110,3378e" filled="f" stroked="t" strokeweight=".249651pt" strokecolor="#231F20">
                <v:path arrowok="t"/>
              </v:shape>
            </v:group>
            <v:group style="position:absolute;left:7286;top:3348;width:60;height:30" coordorigin="7286,3348" coordsize="60,30">
              <v:shape style="position:absolute;left:7286;top:3348;width:60;height:30" coordorigin="7286,3348" coordsize="60,30" path="m7346,3378l7346,3370,7343,3362,7337,3356,7332,3351,7324,3348,7316,3348,7308,3348,7301,3351,7295,3356,7289,3362,7286,3370,7286,3378e" filled="f" stroked="t" strokeweight=".249651pt" strokecolor="#231F20">
                <v:path arrowok="t"/>
              </v:shape>
            </v:group>
            <v:group style="position:absolute;left:7463;top:3348;width:60;height:30" coordorigin="7463,3348" coordsize="60,30">
              <v:shape style="position:absolute;left:7463;top:3348;width:60;height:30" coordorigin="7463,3348" coordsize="60,30" path="m7522,3378l7522,3370,7519,3362,7514,3356,7508,3351,7500,3348,7493,3348,7485,3348,7477,3351,7471,3356,7466,3362,7463,3370,7463,3378e" filled="f" stroked="t" strokeweight=".249651pt" strokecolor="#231F20">
                <v:path arrowok="t"/>
              </v:shape>
            </v:group>
            <v:group style="position:absolute;left:7639;top:3348;width:60;height:30" coordorigin="7639,3348" coordsize="60,30">
              <v:shape style="position:absolute;left:7639;top:3348;width:60;height:30" coordorigin="7639,3348" coordsize="60,30" path="m7699,3378l7699,3370,7696,3362,7690,3356,7684,3351,7677,3348,7669,3348,7661,3348,7653,3351,7648,3356,7642,3362,7639,3370,7639,3378e" filled="f" stroked="t" strokeweight=".249651pt" strokecolor="#231F20">
                <v:path arrowok="t"/>
              </v:shape>
            </v:group>
            <v:group style="position:absolute;left:7815;top:3348;width:60;height:30" coordorigin="7815,3348" coordsize="60,30">
              <v:shape style="position:absolute;left:7815;top:3348;width:60;height:30" coordorigin="7815,3348" coordsize="60,30" path="m7875,3378l7875,3370,7872,3362,7866,3356,7861,3351,7853,3348,7845,3348,7837,3348,7830,3351,7824,3356,7818,3362,7815,3370,7815,3378e" filled="f" stroked="t" strokeweight=".249651pt" strokecolor="#231F20">
                <v:path arrowok="t"/>
              </v:shape>
            </v:group>
            <v:group style="position:absolute;left:7991;top:3348;width:60;height:30" coordorigin="7991,3348" coordsize="60,30">
              <v:shape style="position:absolute;left:7991;top:3348;width:60;height:30" coordorigin="7991,3348" coordsize="60,30" path="m8051,3378l8051,3370,8048,3362,8043,3356,8037,3351,8029,3348,8021,3348,8013,3348,8006,3351,8000,3356,7995,3362,7991,3370,7991,3378e" filled="f" stroked="t" strokeweight=".249651pt" strokecolor="#231F20">
                <v:path arrowok="t"/>
              </v:shape>
            </v:group>
            <v:group style="position:absolute;left:8168;top:3348;width:60;height:30" coordorigin="8168,3348" coordsize="60,30">
              <v:shape style="position:absolute;left:8168;top:3348;width:60;height:30" coordorigin="8168,3348" coordsize="60,30" path="m8228,3378l8228,3370,8224,3362,8219,3356,8213,3351,8206,3348,8198,3348,8190,3348,8182,3351,8176,3356,8171,3362,8168,3370,8168,3378e" filled="f" stroked="t" strokeweight=".249651pt" strokecolor="#231F20">
                <v:path arrowok="t"/>
              </v:shape>
            </v:group>
            <v:group style="position:absolute;left:8344;top:3348;width:60;height:30" coordorigin="8344,3348" coordsize="60,30">
              <v:shape style="position:absolute;left:8344;top:3348;width:60;height:30" coordorigin="8344,3348" coordsize="60,30" path="m8404,3378l8404,3370,8401,3362,8395,3356,8389,3351,8382,3348,8374,3348,8366,3348,8358,3351,8353,3356,8347,3362,8344,3370,8344,3378e" filled="f" stroked="t" strokeweight=".249651pt" strokecolor="#231F20">
                <v:path arrowok="t"/>
              </v:shape>
            </v:group>
            <v:group style="position:absolute;left:8520;top:3348;width:60;height:30" coordorigin="8520,3348" coordsize="60,30">
              <v:shape style="position:absolute;left:8520;top:3348;width:60;height:30" coordorigin="8520,3348" coordsize="60,30" path="m8580,3378l8580,3370,8577,3362,8571,3356,8566,3351,8558,3348,8550,3348,8542,3348,8535,3351,8529,3356,8523,3362,8520,3370,8520,3378e" filled="f" stroked="t" strokeweight=".249651pt" strokecolor="#231F20">
                <v:path arrowok="t"/>
              </v:shape>
            </v:group>
            <v:group style="position:absolute;left:8696;top:3348;width:60;height:30" coordorigin="8696,3348" coordsize="60,30">
              <v:shape style="position:absolute;left:8696;top:3348;width:60;height:30" coordorigin="8696,3348" coordsize="60,30" path="m8756,3378l8756,3370,8753,3362,8748,3356,8742,3351,8734,3348,8726,3348,8718,3348,8711,3351,8705,3356,8700,3362,8696,3370,8696,3378e" filled="f" stroked="t" strokeweight=".249651pt" strokecolor="#231F20">
                <v:path arrowok="t"/>
              </v:shape>
            </v:group>
            <v:group style="position:absolute;left:8873;top:3348;width:60;height:30" coordorigin="8873,3348" coordsize="60,30">
              <v:shape style="position:absolute;left:8873;top:3348;width:60;height:30" coordorigin="8873,3348" coordsize="60,30" path="m8933,3378l8933,3370,8929,3362,8924,3356,8918,3351,8911,3348,8903,3348,8895,3348,8887,3351,8881,3356,8876,3362,8873,3370,8873,3378e" filled="f" stroked="t" strokeweight=".249651pt" strokecolor="#231F20">
                <v:path arrowok="t"/>
              </v:shape>
            </v:group>
            <v:group style="position:absolute;left:9049;top:3348;width:60;height:30" coordorigin="9049,3348" coordsize="60,30">
              <v:shape style="position:absolute;left:9049;top:3348;width:60;height:30" coordorigin="9049,3348" coordsize="60,30" path="m9109,3378l9109,3370,9106,3362,9100,3356,9095,3351,9087,3348,9079,3348,9071,3348,9063,3351,9058,3356,9052,3362,9049,3370,9049,3378e" filled="f" stroked="t" strokeweight=".249651pt" strokecolor="#231F20">
                <v:path arrowok="t"/>
              </v:shape>
            </v:group>
            <v:group style="position:absolute;left:9225;top:3348;width:60;height:30" coordorigin="9225,3348" coordsize="60,30">
              <v:shape style="position:absolute;left:9225;top:3348;width:60;height:30" coordorigin="9225,3348" coordsize="60,30" path="m9285,3378l9285,3370,9282,3362,9276,3356,9271,3351,9263,3348,9255,3348,9247,3348,9240,3351,9234,3356,9228,3362,9225,3370,9225,3378e" filled="f" stroked="t" strokeweight=".249651pt" strokecolor="#231F20">
                <v:path arrowok="t"/>
              </v:shape>
            </v:group>
            <v:group style="position:absolute;left:9401;top:3348;width:60;height:30" coordorigin="9401,3348" coordsize="60,30">
              <v:shape style="position:absolute;left:9401;top:3348;width:60;height:30" coordorigin="9401,3348" coordsize="60,30" path="m9461,3378l9461,3370,9458,3362,9453,3356,9447,3351,9439,3348,9431,3348,9424,3348,9416,3351,9410,3356,9405,3362,9401,3370,9401,3378e" filled="f" stroked="t" strokeweight=".249651pt" strokecolor="#231F20">
                <v:path arrowok="t"/>
              </v:shape>
            </v:group>
            <v:group style="position:absolute;left:9578;top:3348;width:60;height:30" coordorigin="9578,3348" coordsize="60,30">
              <v:shape style="position:absolute;left:9578;top:3348;width:60;height:30" coordorigin="9578,3348" coordsize="60,30" path="m9638,3378l9638,3370,9635,3362,9629,3356,9623,3351,9616,3348,9608,3348,9600,3348,9592,3351,9587,3356,9581,3362,9578,3370,9578,3378e" filled="f" stroked="t" strokeweight=".249651pt" strokecolor="#231F20">
                <v:path arrowok="t"/>
              </v:shape>
            </v:group>
            <v:group style="position:absolute;left:9754;top:3348;width:60;height:30" coordorigin="9754,3348" coordsize="60,30">
              <v:shape style="position:absolute;left:9754;top:3348;width:60;height:30" coordorigin="9754,3348" coordsize="60,30" path="m9814,3378l9814,3370,9811,3362,9805,3356,9800,3351,9792,3348,9784,3348,9776,3348,9768,3351,9763,3356,9757,3362,9754,3370,9754,3378e" filled="f" stroked="t" strokeweight=".249651pt" strokecolor="#231F20">
                <v:path arrowok="t"/>
              </v:shape>
            </v:group>
            <v:group style="position:absolute;left:9930;top:3348;width:60;height:30" coordorigin="9930,3348" coordsize="60,30">
              <v:shape style="position:absolute;left:9930;top:3348;width:60;height:30" coordorigin="9930,3348" coordsize="60,30" path="m9990,3378l9990,3370,9987,3362,9981,3356,9976,3351,9968,3348,9960,3348,9952,3348,9945,3351,9939,3356,9933,3362,9930,3370,9930,3378e" filled="f" stroked="t" strokeweight=".249651pt" strokecolor="#231F20">
                <v:path arrowok="t"/>
              </v:shape>
            </v:group>
            <v:group style="position:absolute;left:10107;top:2844;width:60;height:60" coordorigin="10107,2844" coordsize="60,60">
              <v:shape style="position:absolute;left:10107;top:2844;width:60;height:60" coordorigin="10107,2844" coordsize="60,60" path="m10137,2904l10144,2904,10152,2901,10158,2895,10163,2889,10166,2882,10166,2874,10166,2866,10163,2858,10158,2853,10152,2847,10144,2844,10137,2844,10129,2844,10121,2847,10115,2853,10110,2858,10107,2866,10107,2874,10107,2882,10110,2889,10115,2895,10121,2901,10129,2904,10137,2904xe" filled="f" stroked="t" strokeweight=".249651pt" strokecolor="#231F20">
                <v:path arrowok="t"/>
              </v:shape>
            </v:group>
            <v:group style="position:absolute;left:10283;top:3348;width:60;height:30" coordorigin="10283,3348" coordsize="60,30">
              <v:shape style="position:absolute;left:10283;top:3348;width:60;height:30" coordorigin="10283,3348" coordsize="60,30" path="m10343,3378l10343,3370,10340,3362,10334,3356,10328,3351,10321,3348,10313,3348,10305,3348,10297,3351,10292,3356,10286,3362,10283,3370,10283,3378e" filled="f" stroked="t" strokeweight=".249651pt" strokecolor="#231F20">
                <v:path arrowok="t"/>
              </v:shape>
            </v:group>
            <v:group style="position:absolute;left:10459;top:3348;width:60;height:30" coordorigin="10459,3348" coordsize="60,30">
              <v:shape style="position:absolute;left:10459;top:3348;width:60;height:30" coordorigin="10459,3348" coordsize="60,30" path="m10519,3378l10519,3370,10516,3362,10510,3356,10505,3351,10497,3348,10489,3348,10481,3348,10473,3351,10468,3356,10462,3362,10459,3370,10459,3378e" filled="f" stroked="t" strokeweight=".249651pt" strokecolor="#231F20">
                <v:path arrowok="t"/>
              </v:shape>
            </v:group>
            <v:group style="position:absolute;left:10635;top:3348;width:60;height:30" coordorigin="10635,3348" coordsize="60,30">
              <v:shape style="position:absolute;left:10635;top:3348;width:60;height:30" coordorigin="10635,3348" coordsize="60,30" path="m10695,3378l10695,3370,10692,3362,10686,3356,10681,3351,10673,3348,10665,3348,10657,3348,10650,3351,10644,3356,10638,3362,10635,3370,10635,3378e" filled="f" stroked="t" strokeweight=".249651pt" strokecolor="#231F20">
                <v:path arrowok="t"/>
              </v:shape>
            </v:group>
            <v:group style="position:absolute;left:10812;top:3348;width:60;height:30" coordorigin="10812,3348" coordsize="60,30">
              <v:shape style="position:absolute;left:10812;top:3348;width:60;height:30" coordorigin="10812,3348" coordsize="60,30" path="m10872,3378l10872,3370,10868,3362,10863,3356,10857,3351,10850,3348,10842,3348,10834,3348,10826,3351,10820,3356,10815,3362,10812,3370,10812,3378e" filled="f" stroked="t" strokeweight=".249651pt" strokecolor="#231F20">
                <v:path arrowok="t"/>
              </v:shape>
            </v:group>
            <v:group style="position:absolute;left:10988;top:3348;width:60;height:30" coordorigin="10988,3348" coordsize="60,30">
              <v:shape style="position:absolute;left:10988;top:3348;width:60;height:30" coordorigin="10988,3348" coordsize="60,30" path="m11048,3378l11048,3370,11045,3362,11039,3356,11033,3351,11026,3348,11018,3348,11010,3348,11002,3351,10997,3356,10991,3362,10988,3370,10988,3378e" filled="f" stroked="t" strokeweight=".249651pt" strokecolor="#231F20">
                <v:path arrowok="t"/>
              </v:shape>
            </v:group>
            <v:group style="position:absolute;left:11164;top:3348;width:60;height:30" coordorigin="11164,3348" coordsize="60,30">
              <v:shape style="position:absolute;left:11164;top:3348;width:60;height:30" coordorigin="11164,3348" coordsize="60,30" path="m11224,3378l11224,3370,11221,3362,11215,3356,11210,3351,11202,3348,11194,3348,11186,3348,11179,3351,11173,3356,11167,3362,11164,3370,11164,3378e" filled="f" stroked="t" strokeweight=".249651pt" strokecolor="#231F20">
                <v:path arrowok="t"/>
              </v:shape>
            </v:group>
            <v:group style="position:absolute;left:11340;top:3348;width:60;height:30" coordorigin="11340,3348" coordsize="60,30">
              <v:shape style="position:absolute;left:11340;top:3348;width:60;height:30" coordorigin="11340,3348" coordsize="60,30" path="m11400,3378l11400,3370,11397,3362,11392,3356,11386,3351,11378,3348,11370,3348,11362,3348,11355,3351,11349,3356,11344,3362,11340,3370,11340,3378e" filled="f" stroked="t" strokeweight=".249651pt" strokecolor="#231F20">
                <v:path arrowok="t"/>
              </v:shape>
            </v:group>
            <v:group style="position:absolute;left:1852;top:3378;width:9695;height:2" coordorigin="1852,3378" coordsize="9695,2">
              <v:shape style="position:absolute;left:1852;top:3378;width:9695;height:2" coordorigin="1852,3378" coordsize="9695,0" path="m1852,3378l11547,3378e" filled="f" stroked="t" strokeweight=".499302pt" strokecolor="#231F20">
                <v:path arrowok="t"/>
              </v:shape>
            </v:group>
            <v:group style="position:absolute;left:11547;top:2778;width:2;height:600" coordorigin="11547,2778" coordsize="2,600">
              <v:shape style="position:absolute;left:11547;top:2778;width:2;height:600" coordorigin="11547,2778" coordsize="0,600" path="m11547,3378l11547,2778e" filled="f" stroked="t" strokeweight=".499302pt" strokecolor="#231F20">
                <v:path arrowok="t"/>
              </v:shape>
            </v:group>
            <v:group style="position:absolute;left:1852;top:2778;width:2;height:600" coordorigin="1852,2778" coordsize="2,600">
              <v:shape style="position:absolute;left:1852;top:2778;width:2;height:600" coordorigin="1852,2778" coordsize="0,600" path="m1852,2778l1852,3378e" filled="f" stroked="t" strokeweight=".499302pt" strokecolor="#231F20">
                <v:path arrowok="t"/>
              </v:shape>
            </v:group>
            <v:group style="position:absolute;left:1852;top:2778;width:9695;height:2" coordorigin="1852,2778" coordsize="9695,2">
              <v:shape style="position:absolute;left:1852;top:2778;width:9695;height:2" coordorigin="1852,2778" coordsize="9695,0" path="m1852,2778l11547,2778e" filled="f" stroked="t" strokeweight=".499302pt" strokecolor="#231F20">
                <v:path arrowok="t"/>
              </v:shape>
              <v:shape style="position:absolute;left:1474;top:2719;width:421;height:792" type="#_x0000_t75">
                <v:imagedata r:id="rId68" o:title=""/>
              </v:shape>
            </v:group>
            <v:group style="position:absolute;left:2557;top:3338;width:2;height:40" coordorigin="2557,3338" coordsize="2,40">
              <v:shape style="position:absolute;left:2557;top:3338;width:2;height:40" coordorigin="2557,3338" coordsize="0,40" path="m2557,3378l2557,3338e" filled="t" fillcolor="#231F20" stroked="f">
                <v:path arrowok="t"/>
                <v:fill type="solid"/>
              </v:shape>
            </v:group>
            <v:group style="position:absolute;left:2557;top:3338;width:2;height:40" coordorigin="2557,3338" coordsize="2,40">
              <v:shape style="position:absolute;left:2557;top:3338;width:2;height:40" coordorigin="2557,3338" coordsize="0,40" path="m2557,3338l2557,3378e" filled="f" stroked="t" strokeweight=".249651pt" strokecolor="#231F20">
                <v:path arrowok="t"/>
              </v:shape>
            </v:group>
            <v:group style="position:absolute;left:2557;top:2778;width:2;height:40" coordorigin="2557,2778" coordsize="2,40">
              <v:shape style="position:absolute;left:2557;top:2778;width:2;height:40" coordorigin="2557,2778" coordsize="0,40" path="m2557,2778l2557,2818e" filled="t" fillcolor="#231F20" stroked="f">
                <v:path arrowok="t"/>
                <v:fill type="solid"/>
              </v:shape>
            </v:group>
            <v:group style="position:absolute;left:2557;top:2778;width:2;height:40" coordorigin="2557,2778" coordsize="2,40">
              <v:shape style="position:absolute;left:2557;top:2778;width:2;height:40" coordorigin="2557,2778" coordsize="0,40" path="m2557,2778l2557,2818e" filled="f" stroked="t" strokeweight=".249651pt" strokecolor="#231F20">
                <v:path arrowok="t"/>
              </v:shape>
            </v:group>
            <v:group style="position:absolute;left:2538;top:3421;width:57;height:89" coordorigin="2538,3421" coordsize="57,89">
              <v:shape style="position:absolute;left:2538;top:3421;width:57;height:89" coordorigin="2538,3421" coordsize="57,89" path="m2538,3495l2538,3507,2542,3508,2546,3509,2550,3509,2554,3510,2557,3510,2572,3510,2580,3508,2588,3500,2557,3500,2553,3500,2545,3498,2542,3497,2538,3495xe" filled="t" fillcolor="#231F20" stroked="f">
                <v:path arrowok="t"/>
                <v:fill type="solid"/>
              </v:shape>
              <v:shape style="position:absolute;left:2538;top:3421;width:57;height:89" coordorigin="2538,3421" coordsize="57,89" path="m2588,3461l2568,3461,2573,3463,2577,3466,2581,3470,2583,3475,2583,3487,2581,3492,2577,3495,2573,3499,2568,3500,2588,3500,2592,3497,2595,3490,2595,3472,2592,3464,2588,3461xe" filled="t" fillcolor="#231F20" stroked="f">
                <v:path arrowok="t"/>
                <v:fill type="solid"/>
              </v:shape>
              <v:shape style="position:absolute;left:2538;top:3421;width:57;height:89" coordorigin="2538,3421" coordsize="57,89" path="m2588,3421l2542,3421,2542,3465,2545,3464,2548,3463,2554,3461,2558,3461,2588,3461,2586,3459,2580,3454,2578,3453,2553,3453,2553,3431,2588,3431,2588,3421xe" filled="t" fillcolor="#231F20" stroked="f">
                <v:path arrowok="t"/>
                <v:fill type="solid"/>
              </v:shape>
              <v:shape style="position:absolute;left:2538;top:3421;width:57;height:89" coordorigin="2538,3421" coordsize="57,89" path="m2573,3451l2561,3451,2558,3451,2556,3452,2554,3452,2553,3453,2578,3453,2573,3451xe" filled="t" fillcolor="#231F20" stroked="f">
                <v:path arrowok="t"/>
                <v:fill type="solid"/>
              </v:shape>
            </v:group>
            <v:group style="position:absolute;left:3438;top:3338;width:2;height:40" coordorigin="3438,3338" coordsize="2,40">
              <v:shape style="position:absolute;left:3438;top:3338;width:2;height:40" coordorigin="3438,3338" coordsize="0,40" path="m3438,3378l3438,3338e" filled="t" fillcolor="#231F20" stroked="f">
                <v:path arrowok="t"/>
                <v:fill type="solid"/>
              </v:shape>
            </v:group>
            <v:group style="position:absolute;left:3438;top:3338;width:2;height:40" coordorigin="3438,3338" coordsize="2,40">
              <v:shape style="position:absolute;left:3438;top:3338;width:2;height:40" coordorigin="3438,3338" coordsize="0,40" path="m3438,3338l3438,3378e" filled="f" stroked="t" strokeweight=".249651pt" strokecolor="#231F20">
                <v:path arrowok="t"/>
              </v:shape>
            </v:group>
            <v:group style="position:absolute;left:3438;top:2778;width:2;height:40" coordorigin="3438,2778" coordsize="2,40">
              <v:shape style="position:absolute;left:3438;top:2778;width:2;height:40" coordorigin="3438,2778" coordsize="0,40" path="m3438,2778l3438,2818e" filled="t" fillcolor="#231F20" stroked="f">
                <v:path arrowok="t"/>
                <v:fill type="solid"/>
              </v:shape>
            </v:group>
            <v:group style="position:absolute;left:3438;top:2778;width:2;height:40" coordorigin="3438,2778" coordsize="2,40">
              <v:shape style="position:absolute;left:3438;top:2778;width:2;height:40" coordorigin="3438,2778" coordsize="0,40" path="m3438,2778l3438,2818e" filled="f" stroked="t" strokeweight=".249651pt" strokecolor="#231F20">
                <v:path arrowok="t"/>
              </v:shape>
            </v:group>
            <v:group style="position:absolute;left:3386;top:3421;width:52;height:87" coordorigin="3386,3421" coordsize="52,87">
              <v:shape style="position:absolute;left:3386;top:3421;width:52;height:87" coordorigin="3386,3421" coordsize="52,87" path="m3438,3499l3388,3499,3388,3509,3438,3509,3438,3499xe" filled="t" fillcolor="#231F20" stroked="f">
                <v:path arrowok="t"/>
                <v:fill type="solid"/>
              </v:shape>
              <v:shape style="position:absolute;left:3386;top:3421;width:52;height:87" coordorigin="3386,3421" coordsize="52,87" path="m3419,3432l3407,3432,3407,3499,3419,3499,3419,3432xe" filled="t" fillcolor="#231F20" stroked="f">
                <v:path arrowok="t"/>
                <v:fill type="solid"/>
              </v:shape>
              <v:shape style="position:absolute;left:3386;top:3421;width:52;height:87" coordorigin="3386,3421" coordsize="52,87" path="m3419,3421l3407,3421,3386,3426,3386,3436,3407,3432,3419,3432,3419,3421xe" filled="t" fillcolor="#231F20" stroked="f">
                <v:path arrowok="t"/>
                <v:fill type="solid"/>
              </v:shape>
            </v:group>
            <v:group style="position:absolute;left:3457;top:3420;width:60;height:90" coordorigin="3457,3420" coordsize="60,90">
              <v:shape style="position:absolute;left:3457;top:3420;width:60;height:90" coordorigin="3457,3420" coordsize="60,90" path="m3497,3420l3477,3420,3470,3424,3464,3431,3459,3439,3457,3450,3457,3480,3459,3491,3464,3499,3470,3506,3477,3510,3497,3510,3504,3506,3508,3501,3481,3501,3476,3498,3470,3486,3469,3477,3469,3453,3470,3444,3476,3432,3481,3429,3508,3429,3504,3424,3497,3420xe" filled="t" fillcolor="#231F20" stroked="f">
                <v:path arrowok="t"/>
                <v:fill type="solid"/>
              </v:shape>
              <v:shape style="position:absolute;left:3457;top:3420;width:60;height:90" coordorigin="3457,3420" coordsize="60,90" path="m3508,3429l3493,3429,3498,3432,3501,3438,3504,3444,3505,3453,3505,3477,3504,3486,3501,3492,3498,3498,3493,3501,3508,3501,3509,3499,3515,3491,3517,3480,3517,3450,3515,3439,3509,3431,3508,3429xe" filled="t" fillcolor="#231F20" stroked="f">
                <v:path arrowok="t"/>
                <v:fill type="solid"/>
              </v:shape>
            </v:group>
            <v:group style="position:absolute;left:4320;top:3338;width:2;height:40" coordorigin="4320,3338" coordsize="2,40">
              <v:shape style="position:absolute;left:4320;top:3338;width:2;height:40" coordorigin="4320,3338" coordsize="0,40" path="m4320,3378l4320,3338e" filled="t" fillcolor="#231F20" stroked="f">
                <v:path arrowok="t"/>
                <v:fill type="solid"/>
              </v:shape>
            </v:group>
            <v:group style="position:absolute;left:4320;top:3338;width:2;height:40" coordorigin="4320,3338" coordsize="2,40">
              <v:shape style="position:absolute;left:4320;top:3338;width:2;height:40" coordorigin="4320,3338" coordsize="0,40" path="m4320,3338l4320,3378e" filled="f" stroked="t" strokeweight=".249651pt" strokecolor="#231F20">
                <v:path arrowok="t"/>
              </v:shape>
            </v:group>
            <v:group style="position:absolute;left:4320;top:2778;width:2;height:40" coordorigin="4320,2778" coordsize="2,40">
              <v:shape style="position:absolute;left:4320;top:2778;width:2;height:40" coordorigin="4320,2778" coordsize="0,40" path="m4320,2778l4320,2818e" filled="t" fillcolor="#231F20" stroked="f">
                <v:path arrowok="t"/>
                <v:fill type="solid"/>
              </v:shape>
            </v:group>
            <v:group style="position:absolute;left:4320;top:2778;width:2;height:40" coordorigin="4320,2778" coordsize="2,40">
              <v:shape style="position:absolute;left:4320;top:2778;width:2;height:40" coordorigin="4320,2778" coordsize="0,40" path="m4320,2778l4320,2818e" filled="f" stroked="t" strokeweight=".249651pt" strokecolor="#231F20">
                <v:path arrowok="t"/>
              </v:shape>
            </v:group>
            <v:group style="position:absolute;left:4268;top:3421;width:52;height:87" coordorigin="4268,3421" coordsize="52,87">
              <v:shape style="position:absolute;left:4268;top:3421;width:52;height:87" coordorigin="4268,3421" coordsize="52,87" path="m4320,3499l4270,3499,4270,3509,4320,3509,4320,3499xe" filled="t" fillcolor="#231F20" stroked="f">
                <v:path arrowok="t"/>
                <v:fill type="solid"/>
              </v:shape>
              <v:shape style="position:absolute;left:4268;top:3421;width:52;height:87" coordorigin="4268,3421" coordsize="52,87" path="m4301,3432l4289,3432,4289,3499,4301,3499,4301,3432xe" filled="t" fillcolor="#231F20" stroked="f">
                <v:path arrowok="t"/>
                <v:fill type="solid"/>
              </v:shape>
              <v:shape style="position:absolute;left:4268;top:3421;width:52;height:87" coordorigin="4268,3421" coordsize="52,87" path="m4301,3421l4289,3421,4268,3426,4268,3436,4289,3432,4301,3432,4301,3421xe" filled="t" fillcolor="#231F20" stroked="f">
                <v:path arrowok="t"/>
                <v:fill type="solid"/>
              </v:shape>
            </v:group>
            <v:group style="position:absolute;left:4341;top:3421;width:57;height:89" coordorigin="4341,3421" coordsize="57,89">
              <v:shape style="position:absolute;left:4341;top:3421;width:57;height:89" coordorigin="4341,3421" coordsize="57,89" path="m4341,3495l4341,3507,4345,3508,4349,3509,4352,3509,4356,3510,4360,3510,4374,3510,4383,3508,4388,3503,4391,3500,4359,3500,4355,3500,4348,3498,4344,3497,4341,3495xe" filled="t" fillcolor="#231F20" stroked="f">
                <v:path arrowok="t"/>
                <v:fill type="solid"/>
              </v:shape>
              <v:shape style="position:absolute;left:4341;top:3421;width:57;height:89" coordorigin="4341,3421" coordsize="57,89" path="m4391,3461l4370,3461,4376,3463,4380,3466,4383,3470,4385,3475,4385,3487,4383,3492,4380,3495,4376,3499,4370,3500,4391,3500,4394,3497,4397,3490,4397,3472,4394,3464,4391,3461xe" filled="t" fillcolor="#231F20" stroked="f">
                <v:path arrowok="t"/>
                <v:fill type="solid"/>
              </v:shape>
              <v:shape style="position:absolute;left:4341;top:3421;width:57;height:89" coordorigin="4341,3421" coordsize="57,89" path="m4391,3421l4344,3421,4344,3465,4348,3464,4351,3463,4357,3461,4360,3461,4391,3461,4389,3459,4383,3454,4380,3453,4355,3453,4355,3431,4391,3431,4391,3421xe" filled="t" fillcolor="#231F20" stroked="f">
                <v:path arrowok="t"/>
                <v:fill type="solid"/>
              </v:shape>
              <v:shape style="position:absolute;left:4341;top:3421;width:57;height:89" coordorigin="4341,3421" coordsize="57,89" path="m4375,3451l4364,3451,4360,3451,4359,3452,4357,3452,4355,3453,4380,3453,4375,3451xe" filled="t" fillcolor="#231F20" stroked="f">
                <v:path arrowok="t"/>
                <v:fill type="solid"/>
              </v:shape>
            </v:group>
            <v:group style="position:absolute;left:5201;top:3338;width:2;height:40" coordorigin="5201,3338" coordsize="2,40">
              <v:shape style="position:absolute;left:5201;top:3338;width:2;height:40" coordorigin="5201,3338" coordsize="0,40" path="m5201,3378l5201,3338e" filled="t" fillcolor="#231F20" stroked="f">
                <v:path arrowok="t"/>
                <v:fill type="solid"/>
              </v:shape>
            </v:group>
            <v:group style="position:absolute;left:5201;top:3338;width:2;height:40" coordorigin="5201,3338" coordsize="2,40">
              <v:shape style="position:absolute;left:5201;top:3338;width:2;height:40" coordorigin="5201,3338" coordsize="0,40" path="m5201,3338l5201,3378e" filled="f" stroked="t" strokeweight=".249651pt" strokecolor="#231F20">
                <v:path arrowok="t"/>
              </v:shape>
            </v:group>
            <v:group style="position:absolute;left:5201;top:2778;width:2;height:40" coordorigin="5201,2778" coordsize="2,40">
              <v:shape style="position:absolute;left:5201;top:2778;width:2;height:40" coordorigin="5201,2778" coordsize="0,40" path="m5201,2778l5201,2818e" filled="t" fillcolor="#231F20" stroked="f">
                <v:path arrowok="t"/>
                <v:fill type="solid"/>
              </v:shape>
            </v:group>
            <v:group style="position:absolute;left:5201;top:2778;width:2;height:40" coordorigin="5201,2778" coordsize="2,40">
              <v:shape style="position:absolute;left:5201;top:2778;width:2;height:40" coordorigin="5201,2778" coordsize="0,40" path="m5201,2778l5201,2818e" filled="f" stroked="t" strokeweight=".249651pt" strokecolor="#231F20">
                <v:path arrowok="t"/>
              </v:shape>
            </v:group>
            <v:group style="position:absolute;left:5142;top:3420;width:55;height:89" coordorigin="5142,3420" coordsize="55,89">
              <v:shape style="position:absolute;left:5142;top:3420;width:55;height:89" coordorigin="5142,3420" coordsize="55,89" path="m5192,3430l5173,3430,5177,3431,5180,3434,5183,3437,5185,3441,5185,3448,5184,3451,5183,3454,5181,3457,5179,3461,5175,3465,5173,3467,5142,3499,5142,3509,5197,3509,5197,3499,5156,3499,5183,3471,5187,3467,5188,3466,5191,3462,5194,3458,5195,3455,5196,3452,5197,3448,5197,3437,5194,3431,5192,3430xe" filled="t" fillcolor="#231F20" stroked="f">
                <v:path arrowok="t"/>
                <v:fill type="solid"/>
              </v:shape>
              <v:shape style="position:absolute;left:5142;top:3420;width:55;height:89" coordorigin="5142,3420" coordsize="55,89" path="m5176,3420l5164,3420,5160,3420,5152,3422,5147,3424,5142,3426,5142,3437,5147,3435,5152,3433,5156,3432,5160,3430,5164,3430,5192,3430,5183,3422,5176,3420xe" filled="t" fillcolor="#231F20" stroked="f">
                <v:path arrowok="t"/>
                <v:fill type="solid"/>
              </v:shape>
            </v:group>
            <v:group style="position:absolute;left:5217;top:3420;width:60;height:90" coordorigin="5217,3420" coordsize="60,90">
              <v:shape style="position:absolute;left:5217;top:3420;width:60;height:90" coordorigin="5217,3420" coordsize="60,90" path="m5257,3420l5238,3420,5230,3424,5225,3431,5220,3439,5217,3450,5217,3480,5220,3491,5230,3506,5238,3510,5257,3510,5265,3506,5268,3501,5241,3501,5237,3498,5231,3486,5229,3477,5229,3453,5231,3444,5237,3432,5241,3429,5268,3429,5265,3424,5257,3420xe" filled="t" fillcolor="#231F20" stroked="f">
                <v:path arrowok="t"/>
                <v:fill type="solid"/>
              </v:shape>
              <v:shape style="position:absolute;left:5217;top:3420;width:60;height:90" coordorigin="5217,3420" coordsize="60,90" path="m5268,3429l5254,3429,5258,3432,5261,3438,5264,3444,5266,3453,5266,3477,5264,3486,5261,3492,5258,3498,5254,3501,5268,3501,5270,3499,5275,3491,5278,3480,5278,3450,5275,3439,5270,3431,5268,3429xe" filled="t" fillcolor="#231F20" stroked="f">
                <v:path arrowok="t"/>
                <v:fill type="solid"/>
              </v:shape>
            </v:group>
            <v:group style="position:absolute;left:6082;top:3338;width:2;height:40" coordorigin="6082,3338" coordsize="2,40">
              <v:shape style="position:absolute;left:6082;top:3338;width:2;height:40" coordorigin="6082,3338" coordsize="0,40" path="m6082,3378l6082,3338e" filled="t" fillcolor="#231F20" stroked="f">
                <v:path arrowok="t"/>
                <v:fill type="solid"/>
              </v:shape>
            </v:group>
            <v:group style="position:absolute;left:6082;top:3338;width:2;height:40" coordorigin="6082,3338" coordsize="2,40">
              <v:shape style="position:absolute;left:6082;top:3338;width:2;height:40" coordorigin="6082,3338" coordsize="0,40" path="m6082,3338l6082,3378e" filled="f" stroked="t" strokeweight=".249651pt" strokecolor="#231F20">
                <v:path arrowok="t"/>
              </v:shape>
            </v:group>
            <v:group style="position:absolute;left:6082;top:2778;width:2;height:40" coordorigin="6082,2778" coordsize="2,40">
              <v:shape style="position:absolute;left:6082;top:2778;width:2;height:40" coordorigin="6082,2778" coordsize="0,40" path="m6082,2778l6082,2818e" filled="t" fillcolor="#231F20" stroked="f">
                <v:path arrowok="t"/>
                <v:fill type="solid"/>
              </v:shape>
            </v:group>
            <v:group style="position:absolute;left:6082;top:2778;width:2;height:40" coordorigin="6082,2778" coordsize="2,40">
              <v:shape style="position:absolute;left:6082;top:2778;width:2;height:40" coordorigin="6082,2778" coordsize="0,40" path="m6082,2778l6082,2818e" filled="f" stroked="t" strokeweight=".249651pt" strokecolor="#231F20">
                <v:path arrowok="t"/>
              </v:shape>
            </v:group>
            <v:group style="position:absolute;left:6024;top:3420;width:55;height:89" coordorigin="6024,3420" coordsize="55,89">
              <v:shape style="position:absolute;left:6024;top:3420;width:55;height:89" coordorigin="6024,3420" coordsize="55,89" path="m6075,3430l6055,3430,6059,3431,6066,3437,6068,3441,6068,3448,6067,3451,6065,3454,6064,3457,6061,3461,6057,3465,6055,3467,6024,3499,6024,3509,6080,3509,6080,3499,6039,3499,6066,3471,6069,3467,6070,3466,6074,3462,6076,3458,6077,3455,6079,3452,6079,3448,6079,3437,6077,3431,6075,3430xe" filled="t" fillcolor="#231F20" stroked="f">
                <v:path arrowok="t"/>
                <v:fill type="solid"/>
              </v:shape>
              <v:shape style="position:absolute;left:6024;top:3420;width:55;height:89" coordorigin="6024,3420" coordsize="55,89" path="m6059,3420l6046,3420,6042,3420,6034,3422,6030,3424,6025,3426,6025,3437,6030,3435,6034,3433,6038,3432,6042,3430,6046,3430,6075,3430,6066,3422,6059,3420xe" filled="t" fillcolor="#231F20" stroked="f">
                <v:path arrowok="t"/>
                <v:fill type="solid"/>
              </v:shape>
            </v:group>
            <v:group style="position:absolute;left:6101;top:3421;width:57;height:89" coordorigin="6101,3421" coordsize="57,89">
              <v:shape style="position:absolute;left:6101;top:3421;width:57;height:89" coordorigin="6101,3421" coordsize="57,89" path="m6101,3495l6101,3507,6105,3508,6109,3509,6113,3509,6117,3510,6120,3510,6135,3510,6143,3508,6151,3500,6120,3500,6116,3500,6108,3498,6105,3497,6101,3495xe" filled="t" fillcolor="#231F20" stroked="f">
                <v:path arrowok="t"/>
                <v:fill type="solid"/>
              </v:shape>
              <v:shape style="position:absolute;left:6101;top:3421;width:57;height:89" coordorigin="6101,3421" coordsize="57,89" path="m6151,3461l6131,3461,6136,3463,6140,3466,6144,3470,6146,3475,6146,3487,6144,3492,6140,3495,6136,3499,6131,3500,6151,3500,6155,3497,6158,3490,6158,3472,6155,3464,6151,3461xe" filled="t" fillcolor="#231F20" stroked="f">
                <v:path arrowok="t"/>
                <v:fill type="solid"/>
              </v:shape>
              <v:shape style="position:absolute;left:6101;top:3421;width:57;height:89" coordorigin="6101,3421" coordsize="57,89" path="m6151,3421l6105,3421,6105,3465,6108,3464,6111,3463,6118,3461,6121,3461,6151,3461,6149,3459,6143,3454,6141,3453,6116,3453,6116,3431,6151,3431,6151,3421xe" filled="t" fillcolor="#231F20" stroked="f">
                <v:path arrowok="t"/>
                <v:fill type="solid"/>
              </v:shape>
              <v:shape style="position:absolute;left:6101;top:3421;width:57;height:89" coordorigin="6101,3421" coordsize="57,89" path="m6136,3451l6124,3451,6121,3451,6119,3452,6117,3452,6116,3453,6141,3453,6136,3451xe" filled="t" fillcolor="#231F20" stroked="f">
                <v:path arrowok="t"/>
                <v:fill type="solid"/>
              </v:shape>
            </v:group>
            <v:group style="position:absolute;left:6964;top:3338;width:2;height:40" coordorigin="6964,3338" coordsize="2,40">
              <v:shape style="position:absolute;left:6964;top:3338;width:2;height:40" coordorigin="6964,3338" coordsize="0,40" path="m6964,3378l6964,3338e" filled="t" fillcolor="#231F20" stroked="f">
                <v:path arrowok="t"/>
                <v:fill type="solid"/>
              </v:shape>
            </v:group>
            <v:group style="position:absolute;left:6964;top:3338;width:2;height:40" coordorigin="6964,3338" coordsize="2,40">
              <v:shape style="position:absolute;left:6964;top:3338;width:2;height:40" coordorigin="6964,3338" coordsize="0,40" path="m6964,3338l6964,3378e" filled="f" stroked="t" strokeweight=".249651pt" strokecolor="#231F20">
                <v:path arrowok="t"/>
              </v:shape>
            </v:group>
            <v:group style="position:absolute;left:6964;top:2778;width:2;height:40" coordorigin="6964,2778" coordsize="2,40">
              <v:shape style="position:absolute;left:6964;top:2778;width:2;height:40" coordorigin="6964,2778" coordsize="0,40" path="m6964,2778l6964,2818e" filled="t" fillcolor="#231F20" stroked="f">
                <v:path arrowok="t"/>
                <v:fill type="solid"/>
              </v:shape>
            </v:group>
            <v:group style="position:absolute;left:6964;top:2778;width:2;height:40" coordorigin="6964,2778" coordsize="2,40">
              <v:shape style="position:absolute;left:6964;top:2778;width:2;height:40" coordorigin="6964,2778" coordsize="0,40" path="m6964,2778l6964,2818e" filled="f" stroked="t" strokeweight=".249651pt" strokecolor="#231F20">
                <v:path arrowok="t"/>
              </v:shape>
            </v:group>
            <v:group style="position:absolute;left:6905;top:3420;width:58;height:90" coordorigin="6905,3420" coordsize="58,90">
              <v:shape style="position:absolute;left:6905;top:3420;width:58;height:90" coordorigin="6905,3420" coordsize="58,90" path="m6905,3495l6905,3506,6909,3507,6913,3509,6917,3509,6921,3510,6925,3510,6939,3510,6948,3508,6954,3503,6957,3500,6924,3500,6920,3500,6912,3498,6908,3497,6905,3495xe" filled="t" fillcolor="#231F20" stroked="f">
                <v:path arrowok="t"/>
                <v:fill type="solid"/>
              </v:shape>
              <v:shape style="position:absolute;left:6905;top:3420;width:58;height:90" coordorigin="6905,3420" coordsize="58,90" path="m6958,3430l6936,3430,6941,3431,6944,3433,6947,3436,6949,3439,6949,3448,6947,3451,6944,3454,6941,3456,6937,3457,6920,3457,6920,3467,6937,3467,6942,3468,6949,3474,6951,3478,6951,3489,6949,3493,6941,3499,6936,3500,6957,3500,6960,3499,6963,3492,6963,3478,6961,3473,6955,3465,6950,3463,6945,3462,6950,3460,6954,3458,6959,3451,6961,3447,6961,3435,6958,3430,6958,3430xe" filled="t" fillcolor="#231F20" stroked="f">
                <v:path arrowok="t"/>
                <v:fill type="solid"/>
              </v:shape>
              <v:shape style="position:absolute;left:6905;top:3420;width:58;height:90" coordorigin="6905,3420" coordsize="58,90" path="m6940,3420l6928,3420,6924,3420,6916,3421,6912,3422,6908,3423,6908,3434,6912,3433,6916,3432,6924,3430,6927,3430,6958,3430,6947,3422,6940,3420xe" filled="t" fillcolor="#231F20" stroked="f">
                <v:path arrowok="t"/>
                <v:fill type="solid"/>
              </v:shape>
            </v:group>
            <v:group style="position:absolute;left:6980;top:3420;width:60;height:90" coordorigin="6980,3420" coordsize="60,90">
              <v:shape style="position:absolute;left:6980;top:3420;width:60;height:90" coordorigin="6980,3420" coordsize="60,90" path="m7020,3420l7001,3420,6993,3424,6988,3431,6983,3439,6980,3450,6980,3480,6983,3491,6988,3499,6993,3506,7001,3510,7020,3510,7027,3506,7031,3501,7004,3501,7000,3498,6993,3486,6992,3477,6992,3453,6993,3444,7000,3432,7004,3429,7031,3429,7027,3424,7020,3420xe" filled="t" fillcolor="#231F20" stroked="f">
                <v:path arrowok="t"/>
                <v:fill type="solid"/>
              </v:shape>
              <v:shape style="position:absolute;left:6980;top:3420;width:60;height:90" coordorigin="6980,3420" coordsize="60,90" path="m7031,3429l7016,3429,7021,3432,7024,3438,7027,3444,7029,3453,7029,3477,7027,3486,7024,3492,7021,3498,7016,3501,7031,3501,7033,3499,7038,3491,7041,3480,7041,3450,7038,3439,7033,3431,7031,3429xe" filled="t" fillcolor="#231F20" stroked="f">
                <v:path arrowok="t"/>
                <v:fill type="solid"/>
              </v:shape>
            </v:group>
            <v:group style="position:absolute;left:7845;top:3338;width:2;height:40" coordorigin="7845,3338" coordsize="2,40">
              <v:shape style="position:absolute;left:7845;top:3338;width:2;height:40" coordorigin="7845,3338" coordsize="0,40" path="m7845,3378l7845,3338e" filled="t" fillcolor="#231F20" stroked="f">
                <v:path arrowok="t"/>
                <v:fill type="solid"/>
              </v:shape>
            </v:group>
            <v:group style="position:absolute;left:7845;top:3338;width:2;height:40" coordorigin="7845,3338" coordsize="2,40">
              <v:shape style="position:absolute;left:7845;top:3338;width:2;height:40" coordorigin="7845,3338" coordsize="0,40" path="m7845,3338l7845,3378e" filled="f" stroked="t" strokeweight=".249651pt" strokecolor="#231F20">
                <v:path arrowok="t"/>
              </v:shape>
            </v:group>
            <v:group style="position:absolute;left:7845;top:2778;width:2;height:40" coordorigin="7845,2778" coordsize="2,40">
              <v:shape style="position:absolute;left:7845;top:2778;width:2;height:40" coordorigin="7845,2778" coordsize="0,40" path="m7845,2778l7845,2818e" filled="t" fillcolor="#231F20" stroked="f">
                <v:path arrowok="t"/>
                <v:fill type="solid"/>
              </v:shape>
            </v:group>
            <v:group style="position:absolute;left:7845;top:2778;width:2;height:40" coordorigin="7845,2778" coordsize="2,40">
              <v:shape style="position:absolute;left:7845;top:2778;width:2;height:40" coordorigin="7845,2778" coordsize="0,40" path="m7845,2778l7845,2818e" filled="f" stroked="t" strokeweight=".249651pt" strokecolor="#231F20">
                <v:path arrowok="t"/>
              </v:shape>
            </v:group>
            <v:group style="position:absolute;left:7788;top:3420;width:58;height:90" coordorigin="7788,3420" coordsize="58,90">
              <v:shape style="position:absolute;left:7788;top:3420;width:58;height:90" coordorigin="7788,3420" coordsize="58,90" path="m7788,3495l7788,3506,7792,3507,7796,3509,7800,3509,7804,3510,7807,3510,7822,3510,7830,3508,7836,3503,7840,3500,7806,3500,7802,3500,7795,3498,7791,3497,7788,3495xe" filled="t" fillcolor="#231F20" stroked="f">
                <v:path arrowok="t"/>
                <v:fill type="solid"/>
              </v:shape>
              <v:shape style="position:absolute;left:7788;top:3420;width:58;height:90" coordorigin="7788,3420" coordsize="58,90" path="m7840,3430l7819,3430,7823,3431,7827,3433,7830,3436,7831,3439,7831,3448,7830,3451,7827,3454,7824,3456,7819,3457,7803,3457,7803,3467,7819,3467,7824,3468,7832,3474,7833,3478,7833,3489,7831,3493,7824,3499,7818,3500,7840,3500,7842,3499,7845,3492,7845,3478,7844,3473,7837,3465,7833,3463,7827,3462,7832,3460,7836,3458,7842,3451,7843,3447,7843,3435,7841,3430,7840,3430xe" filled="t" fillcolor="#231F20" stroked="f">
                <v:path arrowok="t"/>
                <v:fill type="solid"/>
              </v:shape>
              <v:shape style="position:absolute;left:7788;top:3420;width:58;height:90" coordorigin="7788,3420" coordsize="58,90" path="m7823,3420l7810,3420,7807,3420,7799,3421,7795,3422,7790,3423,7790,3434,7795,3433,7799,3432,7806,3430,7810,3430,7840,3430,7830,3422,7823,3420xe" filled="t" fillcolor="#231F20" stroked="f">
                <v:path arrowok="t"/>
                <v:fill type="solid"/>
              </v:shape>
            </v:group>
            <v:group style="position:absolute;left:7864;top:3421;width:57;height:89" coordorigin="7864,3421" coordsize="57,89">
              <v:shape style="position:absolute;left:7864;top:3421;width:57;height:89" coordorigin="7864,3421" coordsize="57,89" path="m7864,3495l7864,3507,7868,3508,7872,3509,7876,3509,7880,3510,7883,3510,7898,3510,7906,3508,7914,3500,7883,3500,7879,3500,7871,3498,7868,3497,7864,3495xe" filled="t" fillcolor="#231F20" stroked="f">
                <v:path arrowok="t"/>
                <v:fill type="solid"/>
              </v:shape>
              <v:shape style="position:absolute;left:7864;top:3421;width:57;height:89" coordorigin="7864,3421" coordsize="57,89" path="m7914,3461l7894,3461,7899,3463,7903,3466,7907,3470,7909,3475,7909,3487,7907,3492,7903,3495,7899,3499,7894,3500,7914,3500,7918,3497,7921,3490,7921,3472,7918,3464,7914,3461xe" filled="t" fillcolor="#231F20" stroked="f">
                <v:path arrowok="t"/>
                <v:fill type="solid"/>
              </v:shape>
              <v:shape style="position:absolute;left:7864;top:3421;width:57;height:89" coordorigin="7864,3421" coordsize="57,89" path="m7914,3421l7868,3421,7868,3465,7871,3464,7874,3463,7880,3461,7884,3461,7914,3461,7912,3459,7906,3454,7904,3453,7879,3453,7879,3431,7914,3431,7914,3421xe" filled="t" fillcolor="#231F20" stroked="f">
                <v:path arrowok="t"/>
                <v:fill type="solid"/>
              </v:shape>
              <v:shape style="position:absolute;left:7864;top:3421;width:57;height:89" coordorigin="7864,3421" coordsize="57,89" path="m7899,3451l7887,3451,7884,3451,7882,3452,7880,3452,7879,3453,7904,3453,7899,3451xe" filled="t" fillcolor="#231F20" stroked="f">
                <v:path arrowok="t"/>
                <v:fill type="solid"/>
              </v:shape>
            </v:group>
            <v:group style="position:absolute;left:8726;top:3338;width:2;height:40" coordorigin="8726,3338" coordsize="2,40">
              <v:shape style="position:absolute;left:8726;top:3338;width:2;height:40" coordorigin="8726,3338" coordsize="0,40" path="m8726,3378l8726,3338e" filled="t" fillcolor="#231F20" stroked="f">
                <v:path arrowok="t"/>
                <v:fill type="solid"/>
              </v:shape>
            </v:group>
            <v:group style="position:absolute;left:8726;top:3338;width:2;height:40" coordorigin="8726,3338" coordsize="2,40">
              <v:shape style="position:absolute;left:8726;top:3338;width:2;height:40" coordorigin="8726,3338" coordsize="0,40" path="m8726,3338l8726,3378e" filled="f" stroked="t" strokeweight=".249651pt" strokecolor="#231F20">
                <v:path arrowok="t"/>
              </v:shape>
            </v:group>
            <v:group style="position:absolute;left:8726;top:2778;width:2;height:40" coordorigin="8726,2778" coordsize="2,40">
              <v:shape style="position:absolute;left:8726;top:2778;width:2;height:40" coordorigin="8726,2778" coordsize="0,40" path="m8726,2778l8726,2818e" filled="t" fillcolor="#231F20" stroked="f">
                <v:path arrowok="t"/>
                <v:fill type="solid"/>
              </v:shape>
            </v:group>
            <v:group style="position:absolute;left:8726;top:2778;width:2;height:40" coordorigin="8726,2778" coordsize="2,40">
              <v:shape style="position:absolute;left:8726;top:2778;width:2;height:40" coordorigin="8726,2778" coordsize="0,40" path="m8726,2778l8726,2818e" filled="f" stroked="t" strokeweight=".249651pt" strokecolor="#231F20">
                <v:path arrowok="t"/>
              </v:shape>
            </v:group>
            <v:group style="position:absolute;left:8663;top:3421;width:51;height:87" coordorigin="8663,3421" coordsize="51,87">
              <v:shape style="position:absolute;left:8663;top:3421;width:51;height:87" coordorigin="8663,3421" coordsize="51,87" path="m8714,3488l8702,3488,8702,3509,8714,3509,8714,3488xe" filled="t" fillcolor="#231F20" stroked="f">
                <v:path arrowok="t"/>
                <v:fill type="solid"/>
              </v:shape>
              <v:shape style="position:absolute;left:8663;top:3421;width:51;height:87" coordorigin="8663,3421" coordsize="51,87" path="m8714,3421l8699,3421,8663,3477,8663,3488,8727,3488,8727,3478,8672,3478,8702,3432,8714,3432,8714,3421xe" filled="t" fillcolor="#231F20" stroked="f">
                <v:path arrowok="t"/>
                <v:fill type="solid"/>
              </v:shape>
              <v:shape style="position:absolute;left:8663;top:3421;width:51;height:87" coordorigin="8663,3421" coordsize="51,87" path="m8714,3432l8702,3432,8702,3478,8714,3478,8714,3432xe" filled="t" fillcolor="#231F20" stroked="f">
                <v:path arrowok="t"/>
                <v:fill type="solid"/>
              </v:shape>
            </v:group>
            <v:group style="position:absolute;left:8741;top:3420;width:60;height:90" coordorigin="8741,3420" coordsize="60,90">
              <v:shape style="position:absolute;left:8741;top:3420;width:60;height:90" coordorigin="8741,3420" coordsize="60,90" path="m8781,3420l8762,3420,8754,3424,8749,3431,8744,3439,8741,3450,8741,3480,8744,3491,8749,3499,8754,3506,8762,3510,8781,3510,8789,3506,8792,3501,8765,3501,8761,3498,8754,3486,8753,3477,8753,3453,8754,3444,8761,3432,8765,3429,8792,3429,8789,3424,8781,3420xe" filled="t" fillcolor="#231F20" stroked="f">
                <v:path arrowok="t"/>
                <v:fill type="solid"/>
              </v:shape>
              <v:shape style="position:absolute;left:8741;top:3420;width:60;height:90" coordorigin="8741,3420" coordsize="60,90" path="m8792,3429l8777,3429,8782,3432,8785,3438,8788,3444,8790,3453,8790,3477,8788,3486,8785,3492,8782,3498,8777,3501,8792,3501,8794,3499,8799,3491,8802,3480,8802,3450,8799,3439,8794,3431,8792,3429xe" filled="t" fillcolor="#231F20" stroked="f">
                <v:path arrowok="t"/>
                <v:fill type="solid"/>
              </v:shape>
            </v:group>
            <v:group style="position:absolute;left:9608;top:3338;width:2;height:40" coordorigin="9608,3338" coordsize="2,40">
              <v:shape style="position:absolute;left:9608;top:3338;width:2;height:40" coordorigin="9608,3338" coordsize="0,40" path="m9608,3378l9608,3338e" filled="t" fillcolor="#231F20" stroked="f">
                <v:path arrowok="t"/>
                <v:fill type="solid"/>
              </v:shape>
            </v:group>
            <v:group style="position:absolute;left:9608;top:3338;width:2;height:40" coordorigin="9608,3338" coordsize="2,40">
              <v:shape style="position:absolute;left:9608;top:3338;width:2;height:40" coordorigin="9608,3338" coordsize="0,40" path="m9608,3338l9608,3378e" filled="f" stroked="t" strokeweight=".249651pt" strokecolor="#231F20">
                <v:path arrowok="t"/>
              </v:shape>
            </v:group>
            <v:group style="position:absolute;left:9608;top:2778;width:2;height:40" coordorigin="9608,2778" coordsize="2,40">
              <v:shape style="position:absolute;left:9608;top:2778;width:2;height:40" coordorigin="9608,2778" coordsize="0,40" path="m9608,2778l9608,2818e" filled="t" fillcolor="#231F20" stroked="f">
                <v:path arrowok="t"/>
                <v:fill type="solid"/>
              </v:shape>
            </v:group>
            <v:group style="position:absolute;left:9608;top:2778;width:2;height:40" coordorigin="9608,2778" coordsize="2,40">
              <v:shape style="position:absolute;left:9608;top:2778;width:2;height:40" coordorigin="9608,2778" coordsize="0,40" path="m9608,2778l9608,2818e" filled="f" stroked="t" strokeweight=".249651pt" strokecolor="#231F20">
                <v:path arrowok="t"/>
              </v:shape>
            </v:group>
            <v:group style="position:absolute;left:9545;top:3421;width:51;height:87" coordorigin="9545,3421" coordsize="51,87">
              <v:shape style="position:absolute;left:9545;top:3421;width:51;height:87" coordorigin="9545,3421" coordsize="51,87" path="m9597,3488l9585,3488,9585,3509,9597,3509,9597,3488xe" filled="t" fillcolor="#231F20" stroked="f">
                <v:path arrowok="t"/>
                <v:fill type="solid"/>
              </v:shape>
              <v:shape style="position:absolute;left:9545;top:3421;width:51;height:87" coordorigin="9545,3421" coordsize="51,87" path="m9597,3421l9582,3421,9545,3477,9545,3488,9609,3488,9609,3478,9555,3478,9585,3432,9597,3432,9597,3421xe" filled="t" fillcolor="#231F20" stroked="f">
                <v:path arrowok="t"/>
                <v:fill type="solid"/>
              </v:shape>
              <v:shape style="position:absolute;left:9545;top:3421;width:51;height:87" coordorigin="9545,3421" coordsize="51,87" path="m9597,3432l9585,3432,9585,3478,9597,3478,9597,3432xe" filled="t" fillcolor="#231F20" stroked="f">
                <v:path arrowok="t"/>
                <v:fill type="solid"/>
              </v:shape>
            </v:group>
            <v:group style="position:absolute;left:9625;top:3421;width:57;height:89" coordorigin="9625,3421" coordsize="57,89">
              <v:shape style="position:absolute;left:9625;top:3421;width:57;height:89" coordorigin="9625,3421" coordsize="57,89" path="m9625,3495l9625,3507,9629,3508,9633,3509,9637,3509,9641,3510,9644,3510,9659,3510,9667,3508,9675,3500,9644,3500,9640,3500,9632,3498,9629,3497,9625,3495xe" filled="t" fillcolor="#231F20" stroked="f">
                <v:path arrowok="t"/>
                <v:fill type="solid"/>
              </v:shape>
              <v:shape style="position:absolute;left:9625;top:3421;width:57;height:89" coordorigin="9625,3421" coordsize="57,89" path="m9675,3461l9655,3461,9660,3463,9664,3466,9668,3470,9670,3475,9670,3487,9668,3492,9664,3495,9660,3499,9655,3500,9675,3500,9679,3497,9682,3490,9682,3472,9679,3464,9675,3461xe" filled="t" fillcolor="#231F20" stroked="f">
                <v:path arrowok="t"/>
                <v:fill type="solid"/>
              </v:shape>
              <v:shape style="position:absolute;left:9625;top:3421;width:57;height:89" coordorigin="9625,3421" coordsize="57,89" path="m9675,3421l9629,3421,9629,3465,9632,3464,9635,3463,9641,3461,9645,3461,9675,3461,9673,3459,9667,3454,9665,3453,9640,3453,9640,3431,9675,3431,9675,3421xe" filled="t" fillcolor="#231F20" stroked="f">
                <v:path arrowok="t"/>
                <v:fill type="solid"/>
              </v:shape>
              <v:shape style="position:absolute;left:9625;top:3421;width:57;height:89" coordorigin="9625,3421" coordsize="57,89" path="m9660,3451l9648,3451,9645,3451,9643,3452,9641,3452,9640,3453,9665,3453,9660,3451xe" filled="t" fillcolor="#231F20" stroked="f">
                <v:path arrowok="t"/>
                <v:fill type="solid"/>
              </v:shape>
            </v:group>
            <v:group style="position:absolute;left:10489;top:3338;width:2;height:40" coordorigin="10489,3338" coordsize="2,40">
              <v:shape style="position:absolute;left:10489;top:3338;width:2;height:40" coordorigin="10489,3338" coordsize="0,40" path="m10489,3378l10489,3338e" filled="t" fillcolor="#231F20" stroked="f">
                <v:path arrowok="t"/>
                <v:fill type="solid"/>
              </v:shape>
            </v:group>
            <v:group style="position:absolute;left:10489;top:3338;width:2;height:40" coordorigin="10489,3338" coordsize="2,40">
              <v:shape style="position:absolute;left:10489;top:3338;width:2;height:40" coordorigin="10489,3338" coordsize="0,40" path="m10489,3338l10489,3378e" filled="f" stroked="t" strokeweight=".249651pt" strokecolor="#231F20">
                <v:path arrowok="t"/>
              </v:shape>
            </v:group>
            <v:group style="position:absolute;left:10489;top:2778;width:2;height:40" coordorigin="10489,2778" coordsize="2,40">
              <v:shape style="position:absolute;left:10489;top:2778;width:2;height:40" coordorigin="10489,2778" coordsize="0,40" path="m10489,2778l10489,2818e" filled="t" fillcolor="#231F20" stroked="f">
                <v:path arrowok="t"/>
                <v:fill type="solid"/>
              </v:shape>
            </v:group>
            <v:group style="position:absolute;left:10489;top:2778;width:2;height:40" coordorigin="10489,2778" coordsize="2,40">
              <v:shape style="position:absolute;left:10489;top:2778;width:2;height:40" coordorigin="10489,2778" coordsize="0,40" path="m10489,2778l10489,2818e" filled="f" stroked="t" strokeweight=".249651pt" strokecolor="#231F20">
                <v:path arrowok="t"/>
              </v:shape>
            </v:group>
            <v:group style="position:absolute;left:10431;top:3421;width:57;height:89" coordorigin="10431,3421" coordsize="57,89">
              <v:shape style="position:absolute;left:10431;top:3421;width:57;height:89" coordorigin="10431,3421" coordsize="57,89" path="m10431,3495l10431,3507,10435,3508,10438,3509,10442,3509,10446,3510,10450,3510,10464,3510,10472,3508,10481,3500,10449,3500,10445,3500,10438,3498,10434,3497,10431,3495xe" filled="t" fillcolor="#231F20" stroked="f">
                <v:path arrowok="t"/>
                <v:fill type="solid"/>
              </v:shape>
              <v:shape style="position:absolute;left:10431;top:3421;width:57;height:89" coordorigin="10431,3421" coordsize="57,89" path="m10481,3461l10460,3461,10465,3463,10469,3466,10473,3470,10475,3475,10475,3487,10473,3492,10469,3495,10465,3499,10460,3500,10481,3500,10484,3497,10487,3490,10487,3472,10484,3464,10481,3461xe" filled="t" fillcolor="#231F20" stroked="f">
                <v:path arrowok="t"/>
                <v:fill type="solid"/>
              </v:shape>
              <v:shape style="position:absolute;left:10431;top:3421;width:57;height:89" coordorigin="10431,3421" coordsize="57,89" path="m10481,3421l10434,3421,10434,3465,10437,3464,10441,3463,10447,3461,10450,3461,10481,3461,10478,3459,10473,3454,10470,3453,10445,3453,10445,3431,10481,3431,10481,3421xe" filled="t" fillcolor="#231F20" stroked="f">
                <v:path arrowok="t"/>
                <v:fill type="solid"/>
              </v:shape>
              <v:shape style="position:absolute;left:10431;top:3421;width:57;height:89" coordorigin="10431,3421" coordsize="57,89" path="m10465,3451l10454,3451,10450,3451,10449,3452,10447,3452,10445,3453,10470,3453,10465,3451xe" filled="t" fillcolor="#231F20" stroked="f">
                <v:path arrowok="t"/>
                <v:fill type="solid"/>
              </v:shape>
            </v:group>
            <v:group style="position:absolute;left:10505;top:3420;width:60;height:90" coordorigin="10505,3420" coordsize="60,90">
              <v:shape style="position:absolute;left:10505;top:3420;width:60;height:90" coordorigin="10505,3420" coordsize="60,90" path="m10545,3420l10526,3420,10518,3424,10513,3431,10508,3439,10505,3450,10505,3480,10508,3491,10513,3499,10518,3506,10526,3510,10545,3510,10553,3506,10556,3501,10530,3501,10525,3498,10519,3486,10517,3477,10517,3453,10519,3444,10525,3432,10530,3429,10557,3429,10553,3424,10545,3420xe" filled="t" fillcolor="#231F20" stroked="f">
                <v:path arrowok="t"/>
                <v:fill type="solid"/>
              </v:shape>
              <v:shape style="position:absolute;left:10505;top:3420;width:60;height:90" coordorigin="10505,3420" coordsize="60,90" path="m10557,3429l10542,3429,10546,3432,10549,3438,10552,3444,10554,3453,10554,3477,10552,3486,10549,3492,10546,3498,10542,3501,10556,3501,10558,3499,10563,3491,10566,3480,10566,3450,10563,3439,10558,3431,10557,3429xe" filled="t" fillcolor="#231F20" stroked="f">
                <v:path arrowok="t"/>
                <v:fill type="solid"/>
              </v:shape>
            </v:group>
            <v:group style="position:absolute;left:11370;top:3338;width:2;height:40" coordorigin="11370,3338" coordsize="2,40">
              <v:shape style="position:absolute;left:11370;top:3338;width:2;height:40" coordorigin="11370,3338" coordsize="0,40" path="m11370,3378l11370,3338e" filled="t" fillcolor="#231F20" stroked="f">
                <v:path arrowok="t"/>
                <v:fill type="solid"/>
              </v:shape>
            </v:group>
            <v:group style="position:absolute;left:11370;top:3338;width:2;height:40" coordorigin="11370,3338" coordsize="2,40">
              <v:shape style="position:absolute;left:11370;top:3338;width:2;height:40" coordorigin="11370,3338" coordsize="0,40" path="m11370,3338l11370,3378e" filled="f" stroked="t" strokeweight=".249651pt" strokecolor="#231F20">
                <v:path arrowok="t"/>
              </v:shape>
            </v:group>
            <v:group style="position:absolute;left:11370;top:2778;width:2;height:40" coordorigin="11370,2778" coordsize="2,40">
              <v:shape style="position:absolute;left:11370;top:2778;width:2;height:40" coordorigin="11370,2778" coordsize="0,40" path="m11370,2778l11370,2818e" filled="t" fillcolor="#231F20" stroked="f">
                <v:path arrowok="t"/>
                <v:fill type="solid"/>
              </v:shape>
            </v:group>
            <v:group style="position:absolute;left:11370;top:2778;width:2;height:40" coordorigin="11370,2778" coordsize="2,40">
              <v:shape style="position:absolute;left:11370;top:2778;width:2;height:40" coordorigin="11370,2778" coordsize="0,40" path="m11370,2778l11370,2818e" filled="f" stroked="t" strokeweight=".249651pt" strokecolor="#231F20">
                <v:path arrowok="t"/>
              </v:shape>
            </v:group>
            <v:group style="position:absolute;left:11313;top:3421;width:57;height:89" coordorigin="11313,3421" coordsize="57,89">
              <v:shape style="position:absolute;left:11313;top:3421;width:57;height:89" coordorigin="11313,3421" coordsize="57,89" path="m11313,3495l11313,3507,11317,3508,11321,3509,11325,3509,11329,3510,11332,3510,11347,3510,11355,3508,11363,3500,11332,3500,11328,3500,11320,3498,11317,3497,11313,3495xe" filled="t" fillcolor="#231F20" stroked="f">
                <v:path arrowok="t"/>
                <v:fill type="solid"/>
              </v:shape>
              <v:shape style="position:absolute;left:11313;top:3421;width:57;height:89" coordorigin="11313,3421" coordsize="57,89" path="m11363,3461l11343,3461,11348,3463,11352,3466,11356,3470,11358,3475,11358,3487,11356,3492,11352,3495,11348,3499,11343,3500,11363,3500,11367,3497,11370,3490,11370,3472,11367,3464,11363,3461xe" filled="t" fillcolor="#231F20" stroked="f">
                <v:path arrowok="t"/>
                <v:fill type="solid"/>
              </v:shape>
              <v:shape style="position:absolute;left:11313;top:3421;width:57;height:89" coordorigin="11313,3421" coordsize="57,89" path="m11363,3421l11317,3421,11317,3465,11320,3464,11323,3463,11330,3461,11333,3461,11363,3461,11361,3459,11355,3454,11353,3453,11328,3453,11328,3431,11363,3431,11363,3421xe" filled="t" fillcolor="#231F20" stroked="f">
                <v:path arrowok="t"/>
                <v:fill type="solid"/>
              </v:shape>
              <v:shape style="position:absolute;left:11313;top:3421;width:57;height:89" coordorigin="11313,3421" coordsize="57,89" path="m11348,3451l11336,3451,11331,3452,11329,3452,11328,3453,11353,3453,11348,3451xe" filled="t" fillcolor="#231F20" stroked="f">
                <v:path arrowok="t"/>
                <v:fill type="solid"/>
              </v:shape>
            </v:group>
            <v:group style="position:absolute;left:11389;top:3421;width:57;height:89" coordorigin="11389,3421" coordsize="57,89">
              <v:shape style="position:absolute;left:11389;top:3421;width:57;height:89" coordorigin="11389,3421" coordsize="57,89" path="m11389,3495l11389,3507,11393,3508,11397,3509,11401,3509,11405,3510,11409,3510,11423,3510,11431,3508,11437,3503,11440,3500,11408,3500,11404,3500,11396,3498,11393,3497,11389,3495xe" filled="t" fillcolor="#231F20" stroked="f">
                <v:path arrowok="t"/>
                <v:fill type="solid"/>
              </v:shape>
              <v:shape style="position:absolute;left:11389;top:3421;width:57;height:89" coordorigin="11389,3421" coordsize="57,89" path="m11439,3461l11419,3461,11424,3463,11428,3466,11432,3470,11434,3475,11434,3487,11432,3492,11428,3495,11424,3499,11419,3500,11440,3500,11443,3497,11446,3490,11446,3472,11443,3464,11439,3461xe" filled="t" fillcolor="#231F20" stroked="f">
                <v:path arrowok="t"/>
                <v:fill type="solid"/>
              </v:shape>
              <v:shape style="position:absolute;left:11389;top:3421;width:57;height:89" coordorigin="11389,3421" coordsize="57,89" path="m11439,3421l11393,3421,11393,3465,11396,3464,11400,3463,11406,3461,11409,3461,11439,3461,11437,3459,11431,3454,11429,3453,11404,3453,11404,3431,11439,3431,11439,3421xe" filled="t" fillcolor="#231F20" stroked="f">
                <v:path arrowok="t"/>
                <v:fill type="solid"/>
              </v:shape>
              <v:shape style="position:absolute;left:11389;top:3421;width:57;height:89" coordorigin="11389,3421" coordsize="57,89" path="m11424,3451l11413,3451,11409,3451,11407,3452,11406,3452,11404,3453,11429,3453,11424,3451xe" filled="t" fillcolor="#231F20" stroked="f">
                <v:path arrowok="t"/>
                <v:fill type="solid"/>
              </v:shape>
            </v:group>
            <v:group style="position:absolute;left:11507;top:3378;width:40;height:2" coordorigin="11507,3378" coordsize="40,2">
              <v:shape style="position:absolute;left:11507;top:3378;width:40;height:2" coordorigin="11507,3378" coordsize="40,0" path="m11547,3378l11507,3378e" filled="t" fillcolor="#231F20" stroked="f">
                <v:path arrowok="t"/>
                <v:fill type="solid"/>
              </v:shape>
            </v:group>
            <v:group style="position:absolute;left:11507;top:3258;width:40;height:2" coordorigin="11507,3258" coordsize="40,2">
              <v:shape style="position:absolute;left:11507;top:3258;width:40;height:2" coordorigin="11507,3258" coordsize="40,0" path="m11547,3258l11507,3258e" filled="t" fillcolor="#231F20" stroked="f">
                <v:path arrowok="t"/>
                <v:fill type="solid"/>
              </v:shape>
            </v:group>
            <v:group style="position:absolute;left:11507;top:3258;width:40;height:2" coordorigin="11507,3258" coordsize="40,2">
              <v:shape style="position:absolute;left:11507;top:3258;width:40;height:2" coordorigin="11507,3258" coordsize="40,0" path="m11507,3258l11547,3258e" filled="f" stroked="t" strokeweight=".249651pt" strokecolor="#231F20">
                <v:path arrowok="t"/>
              </v:shape>
            </v:group>
            <v:group style="position:absolute;left:11507;top:3138;width:40;height:2" coordorigin="11507,3138" coordsize="40,2">
              <v:shape style="position:absolute;left:11507;top:3138;width:40;height:2" coordorigin="11507,3138" coordsize="40,0" path="m11547,3138l11507,3138e" filled="t" fillcolor="#231F20" stroked="f">
                <v:path arrowok="t"/>
                <v:fill type="solid"/>
              </v:shape>
            </v:group>
            <v:group style="position:absolute;left:11507;top:3138;width:40;height:2" coordorigin="11507,3138" coordsize="40,2">
              <v:shape style="position:absolute;left:11507;top:3138;width:40;height:2" coordorigin="11507,3138" coordsize="40,0" path="m11507,3138l11547,3138e" filled="f" stroked="t" strokeweight=".249651pt" strokecolor="#231F20">
                <v:path arrowok="t"/>
              </v:shape>
            </v:group>
            <v:group style="position:absolute;left:11507;top:3018;width:40;height:2" coordorigin="11507,3018" coordsize="40,2">
              <v:shape style="position:absolute;left:11507;top:3018;width:40;height:2" coordorigin="11507,3018" coordsize="40,0" path="m11547,3018l11507,3018e" filled="t" fillcolor="#231F20" stroked="f">
                <v:path arrowok="t"/>
                <v:fill type="solid"/>
              </v:shape>
            </v:group>
            <v:group style="position:absolute;left:11507;top:3018;width:40;height:2" coordorigin="11507,3018" coordsize="40,2">
              <v:shape style="position:absolute;left:11507;top:3018;width:40;height:2" coordorigin="11507,3018" coordsize="40,0" path="m11507,3018l11547,3018e" filled="f" stroked="t" strokeweight=".249651pt" strokecolor="#231F20">
                <v:path arrowok="t"/>
              </v:shape>
            </v:group>
            <v:group style="position:absolute;left:11507;top:2898;width:40;height:2" coordorigin="11507,2898" coordsize="40,2">
              <v:shape style="position:absolute;left:11507;top:2898;width:40;height:2" coordorigin="11507,2898" coordsize="40,0" path="m11547,2898l11507,2898e" filled="t" fillcolor="#231F20" stroked="f">
                <v:path arrowok="t"/>
                <v:fill type="solid"/>
              </v:shape>
            </v:group>
            <v:group style="position:absolute;left:11507;top:2898;width:40;height:2" coordorigin="11507,2898" coordsize="40,2">
              <v:shape style="position:absolute;left:11507;top:2898;width:40;height:2" coordorigin="11507,2898" coordsize="40,0" path="m11507,2898l11547,2898e" filled="f" stroked="t" strokeweight=".249651pt" strokecolor="#231F20">
                <v:path arrowok="t"/>
              </v:shape>
            </v:group>
            <v:group style="position:absolute;left:11507;top:2778;width:40;height:2" coordorigin="11507,2778" coordsize="40,2">
              <v:shape style="position:absolute;left:11507;top:2778;width:40;height:2" coordorigin="11507,2778" coordsize="40,0" path="m11547,2778l11507,2778e" filled="t" fillcolor="#231F20" stroked="f">
                <v:path arrowok="t"/>
                <v:fill type="solid"/>
              </v:shape>
            </v:group>
            <v:group style="position:absolute;left:1852;top:2778;width:9518;height:600" coordorigin="1852,2778" coordsize="9518,600">
              <v:shape style="position:absolute;left:1852;top:2778;width:9518;height:600" coordorigin="1852,2778" coordsize="9518,600" path="m1852,3378l2381,3378,2557,3336,2733,3192,2910,2964,3086,3024,3262,3330,3438,3354,3615,3372,3791,3324,3967,3372,4144,3378,4320,3354,4496,3348,4672,3354,4849,3240,5025,3336,5201,3372,5377,2778,5554,2778,5730,3078,5906,2778,6082,2778,6259,2934,6435,3012,6611,2778,6964,2778,7140,2784,7316,2778,7669,2778,7845,3240,8021,2778,9079,2778,9255,2844,9431,2778,10489,2778,10665,3336,10842,3006,11018,2778,11194,2778,11370,3144e" filled="f" stroked="t" strokeweight=".499302pt" strokecolor="#231F20">
                <v:path arrowok="t"/>
                <v:stroke dashstyle="longDash"/>
              </v:shape>
            </v:group>
            <v:group style="position:absolute;left:1852;top:3348;width:30;height:30" coordorigin="1852,3348" coordsize="30,30">
              <v:shape style="position:absolute;left:1852;top:3348;width:30;height:30" coordorigin="1852,3348" coordsize="30,30" path="m1882,3378l1882,3348,1852,3348e" filled="f" stroked="t" strokeweight=".249651pt" strokecolor="#231F20">
                <v:path arrowok="t"/>
              </v:shape>
            </v:group>
            <v:group style="position:absolute;left:1998;top:3348;width:60;height:30" coordorigin="1998,3348" coordsize="60,30">
              <v:shape style="position:absolute;left:1998;top:3348;width:60;height:30" coordorigin="1998,3348" coordsize="60,30" path="m2058,3378l2058,3348,1998,3348,1998,3378e" filled="f" stroked="t" strokeweight=".249651pt" strokecolor="#231F20">
                <v:path arrowok="t"/>
              </v:shape>
            </v:group>
            <v:group style="position:absolute;left:2175;top:3348;width:60;height:30" coordorigin="2175,3348" coordsize="60,30">
              <v:shape style="position:absolute;left:2175;top:3348;width:60;height:30" coordorigin="2175,3348" coordsize="60,30" path="m2235,3378l2235,3348,2175,3348,2175,3378e" filled="f" stroked="t" strokeweight=".249651pt" strokecolor="#231F20">
                <v:path arrowok="t"/>
              </v:shape>
            </v:group>
            <v:group style="position:absolute;left:2351;top:3348;width:60;height:30" coordorigin="2351,3348" coordsize="60,30">
              <v:shape style="position:absolute;left:2351;top:3348;width:60;height:30" coordorigin="2351,3348" coordsize="60,30" path="m2411,3378l2411,3348,2351,3348,2351,3378e" filled="f" stroked="t" strokeweight=".249651pt" strokecolor="#231F20">
                <v:path arrowok="t"/>
              </v:shape>
            </v:group>
            <v:group style="position:absolute;left:2527;top:3306;width:60;height:60" coordorigin="2527,3306" coordsize="60,60">
              <v:shape style="position:absolute;left:2527;top:3306;width:60;height:60" coordorigin="2527,3306" coordsize="60,60" path="m2525,3336l2590,3336e" filled="f" stroked="t" strokeweight="3.345733pt" strokecolor="#231F20">
                <v:path arrowok="t"/>
              </v:shape>
            </v:group>
            <v:group style="position:absolute;left:2703;top:3162;width:60;height:60" coordorigin="2703,3162" coordsize="60,60">
              <v:shape style="position:absolute;left:2703;top:3162;width:60;height:60" coordorigin="2703,3162" coordsize="60,60" path="m2701,3192l2766,3192e" filled="f" stroked="t" strokeweight="3.345733pt" strokecolor="#231F20">
                <v:path arrowok="t"/>
              </v:shape>
            </v:group>
            <v:group style="position:absolute;left:2880;top:2934;width:60;height:60" coordorigin="2880,2934" coordsize="60,60">
              <v:shape style="position:absolute;left:2880;top:2934;width:60;height:60" coordorigin="2880,2934" coordsize="60,60" path="m2877,2964l2942,2964e" filled="f" stroked="t" strokeweight="3.345286pt" strokecolor="#231F20">
                <v:path arrowok="t"/>
              </v:shape>
            </v:group>
            <v:group style="position:absolute;left:3056;top:2994;width:60;height:60" coordorigin="3056,2994" coordsize="60,60">
              <v:shape style="position:absolute;left:3056;top:2994;width:60;height:60" coordorigin="3056,2994" coordsize="60,60" path="m3053,3024l3118,3024e" filled="f" stroked="t" strokeweight="3.345286pt" strokecolor="#231F20">
                <v:path arrowok="t"/>
              </v:shape>
            </v:group>
            <v:group style="position:absolute;left:3232;top:3300;width:60;height:60" coordorigin="3232,3300" coordsize="60,60">
              <v:shape style="position:absolute;left:3232;top:3300;width:60;height:60" coordorigin="3232,3300" coordsize="60,60" path="m3230,3330l3295,3330e" filled="f" stroked="t" strokeweight="3.345286pt" strokecolor="#231F20">
                <v:path arrowok="t"/>
              </v:shape>
            </v:group>
            <v:group style="position:absolute;left:3409;top:3324;width:60;height:54" coordorigin="3409,3324" coordsize="60,54">
              <v:shape style="position:absolute;left:3409;top:3324;width:60;height:54" coordorigin="3409,3324" coordsize="60,54" path="m3468,3378l3468,3324,3409,3324,3409,3378e" filled="f" stroked="t" strokeweight=".249651pt" strokecolor="#231F20">
                <v:path arrowok="t"/>
              </v:shape>
            </v:group>
            <v:group style="position:absolute;left:3585;top:3342;width:60;height:36" coordorigin="3585,3342" coordsize="60,36">
              <v:shape style="position:absolute;left:3585;top:3342;width:60;height:36" coordorigin="3585,3342" coordsize="60,36" path="m3645,3378l3645,3342,3585,3342,3585,3378e" filled="f" stroked="t" strokeweight=".249651pt" strokecolor="#231F20">
                <v:path arrowok="t"/>
              </v:shape>
            </v:group>
            <v:group style="position:absolute;left:3761;top:3294;width:60;height:60" coordorigin="3761,3294" coordsize="60,60">
              <v:shape style="position:absolute;left:3761;top:3294;width:60;height:60" coordorigin="3761,3294" coordsize="60,60" path="m3759,3324l3823,3324e" filled="f" stroked="t" strokeweight="3.345286pt" strokecolor="#231F20">
                <v:path arrowok="t"/>
              </v:shape>
            </v:group>
            <v:group style="position:absolute;left:3937;top:3342;width:60;height:36" coordorigin="3937,3342" coordsize="60,36">
              <v:shape style="position:absolute;left:3937;top:3342;width:60;height:36" coordorigin="3937,3342" coordsize="60,36" path="m3997,3378l3997,3342,3937,3342,3937,3378e" filled="f" stroked="t" strokeweight=".249651pt" strokecolor="#231F20">
                <v:path arrowok="t"/>
              </v:shape>
            </v:group>
            <v:group style="position:absolute;left:4114;top:3348;width:60;height:30" coordorigin="4114,3348" coordsize="60,30">
              <v:shape style="position:absolute;left:4114;top:3348;width:60;height:30" coordorigin="4114,3348" coordsize="60,30" path="m4173,3378l4173,3348,4114,3348,4114,3378e" filled="f" stroked="t" strokeweight=".249651pt" strokecolor="#231F20">
                <v:path arrowok="t"/>
              </v:shape>
            </v:group>
            <v:group style="position:absolute;left:4290;top:3324;width:60;height:54" coordorigin="4290,3324" coordsize="60,54">
              <v:shape style="position:absolute;left:4290;top:3324;width:60;height:54" coordorigin="4290,3324" coordsize="60,54" path="m4350,3378l4350,3324,4290,3324,4290,3378e" filled="f" stroked="t" strokeweight=".249651pt" strokecolor="#231F20">
                <v:path arrowok="t"/>
              </v:shape>
            </v:group>
            <v:group style="position:absolute;left:4466;top:3318;width:60;height:60" coordorigin="4466,3318" coordsize="60,60">
              <v:shape style="position:absolute;left:4466;top:3318;width:60;height:60" coordorigin="4466,3318" coordsize="60,60" path="m4464,3348l4529,3348e" filled="f" stroked="t" strokeweight="3.345286pt" strokecolor="#231F20">
                <v:path arrowok="t"/>
              </v:shape>
            </v:group>
            <v:group style="position:absolute;left:4642;top:3324;width:60;height:54" coordorigin="4642,3324" coordsize="60,54">
              <v:shape style="position:absolute;left:4642;top:3324;width:60;height:54" coordorigin="4642,3324" coordsize="60,54" path="m4702,3378l4702,3324,4642,3324,4642,3378e" filled="f" stroked="t" strokeweight=".249651pt" strokecolor="#231F20">
                <v:path arrowok="t"/>
              </v:shape>
            </v:group>
            <v:group style="position:absolute;left:4819;top:3210;width:60;height:60" coordorigin="4819,3210" coordsize="60,60">
              <v:shape style="position:absolute;left:4819;top:3210;width:60;height:60" coordorigin="4819,3210" coordsize="60,60" path="m4816,3240l4881,3240e" filled="f" stroked="t" strokeweight="3.345733pt" strokecolor="#231F20">
                <v:path arrowok="t"/>
              </v:shape>
            </v:group>
            <v:group style="position:absolute;left:4995;top:3306;width:60;height:60" coordorigin="4995,3306" coordsize="60,60">
              <v:shape style="position:absolute;left:4995;top:3306;width:60;height:60" coordorigin="4995,3306" coordsize="60,60" path="m4992,3336l5057,3336e" filled="f" stroked="t" strokeweight="3.345733pt" strokecolor="#231F20">
                <v:path arrowok="t"/>
              </v:shape>
            </v:group>
            <v:group style="position:absolute;left:5171;top:3342;width:60;height:36" coordorigin="5171,3342" coordsize="60,36">
              <v:shape style="position:absolute;left:5171;top:3342;width:60;height:36" coordorigin="5171,3342" coordsize="60,36" path="m5231,3378l5231,3342,5171,3342,5171,3378e" filled="f" stroked="t" strokeweight=".249651pt" strokecolor="#231F20">
                <v:path arrowok="t"/>
              </v:shape>
            </v:group>
            <v:group style="position:absolute;left:5347;top:2778;width:60;height:30" coordorigin="5347,2778" coordsize="60,30">
              <v:shape style="position:absolute;left:5347;top:2778;width:60;height:30" coordorigin="5347,2778" coordsize="60,30" path="m5347,2808l5407,2808,5407,2778e" filled="f" stroked="t" strokeweight=".249651pt" strokecolor="#231F20">
                <v:path arrowok="t"/>
              </v:shape>
            </v:group>
            <v:group style="position:absolute;left:5347;top:2778;width:2;height:30" coordorigin="5347,2778" coordsize="2,30">
              <v:shape style="position:absolute;left:5347;top:2778;width:2;height:30" coordorigin="5347,2778" coordsize="0,30" path="m5347,2778l5347,2808e" filled="f" stroked="t" strokeweight=".249651pt" strokecolor="#231F20">
                <v:path arrowok="t"/>
              </v:shape>
            </v:group>
            <v:group style="position:absolute;left:5524;top:2778;width:60;height:30" coordorigin="5524,2778" coordsize="60,30">
              <v:shape style="position:absolute;left:5524;top:2778;width:60;height:30" coordorigin="5524,2778" coordsize="60,30" path="m5524,2808l5584,2808,5584,2778e" filled="f" stroked="t" strokeweight=".249651pt" strokecolor="#231F20">
                <v:path arrowok="t"/>
              </v:shape>
            </v:group>
            <v:group style="position:absolute;left:5524;top:2778;width:2;height:30" coordorigin="5524,2778" coordsize="2,30">
              <v:shape style="position:absolute;left:5524;top:2778;width:2;height:30" coordorigin="5524,2778" coordsize="0,30" path="m5524,2778l5524,2808e" filled="f" stroked="t" strokeweight=".249651pt" strokecolor="#231F20">
                <v:path arrowok="t"/>
              </v:shape>
            </v:group>
            <v:group style="position:absolute;left:5700;top:3048;width:60;height:60" coordorigin="5700,3048" coordsize="60,60">
              <v:shape style="position:absolute;left:5700;top:3048;width:60;height:60" coordorigin="5700,3048" coordsize="60,60" path="m5697,3078l5762,3078e" filled="f" stroked="t" strokeweight="3.345286pt" strokecolor="#231F20">
                <v:path arrowok="t"/>
              </v:shape>
            </v:group>
            <v:group style="position:absolute;left:5876;top:2778;width:60;height:30" coordorigin="5876,2778" coordsize="60,30">
              <v:shape style="position:absolute;left:5876;top:2778;width:60;height:30" coordorigin="5876,2778" coordsize="60,30" path="m5876,2808l5936,2808,5936,2778e" filled="f" stroked="t" strokeweight=".249651pt" strokecolor="#231F20">
                <v:path arrowok="t"/>
              </v:shape>
            </v:group>
            <v:group style="position:absolute;left:5876;top:2778;width:2;height:30" coordorigin="5876,2778" coordsize="2,30">
              <v:shape style="position:absolute;left:5876;top:2778;width:2;height:30" coordorigin="5876,2778" coordsize="0,30" path="m5876,2778l5876,2808e" filled="f" stroked="t" strokeweight=".249651pt" strokecolor="#231F20">
                <v:path arrowok="t"/>
              </v:shape>
            </v:group>
            <v:group style="position:absolute;left:6052;top:2778;width:60;height:30" coordorigin="6052,2778" coordsize="60,30">
              <v:shape style="position:absolute;left:6052;top:2778;width:60;height:30" coordorigin="6052,2778" coordsize="60,30" path="m6052,2808l6112,2808,6112,2778e" filled="f" stroked="t" strokeweight=".249651pt" strokecolor="#231F20">
                <v:path arrowok="t"/>
              </v:shape>
            </v:group>
            <v:group style="position:absolute;left:6052;top:2778;width:2;height:30" coordorigin="6052,2778" coordsize="2,30">
              <v:shape style="position:absolute;left:6052;top:2778;width:2;height:30" coordorigin="6052,2778" coordsize="0,30" path="m6052,2778l6052,2808e" filled="f" stroked="t" strokeweight=".249651pt" strokecolor="#231F20">
                <v:path arrowok="t"/>
              </v:shape>
            </v:group>
            <v:group style="position:absolute;left:6229;top:2904;width:60;height:60" coordorigin="6229,2904" coordsize="60,60">
              <v:shape style="position:absolute;left:6229;top:2904;width:60;height:60" coordorigin="6229,2904" coordsize="60,60" path="m6226,2934l6291,2934e" filled="f" stroked="t" strokeweight="3.345286pt" strokecolor="#231F20">
                <v:path arrowok="t"/>
              </v:shape>
            </v:group>
            <v:group style="position:absolute;left:6405;top:2982;width:60;height:60" coordorigin="6405,2982" coordsize="60,60">
              <v:shape style="position:absolute;left:6405;top:2982;width:60;height:60" coordorigin="6405,2982" coordsize="60,60" path="m6403,3012l6467,3012e" filled="f" stroked="t" strokeweight="3.345733pt" strokecolor="#231F20">
                <v:path arrowok="t"/>
              </v:shape>
            </v:group>
            <v:group style="position:absolute;left:6581;top:2778;width:60;height:30" coordorigin="6581,2778" coordsize="60,30">
              <v:shape style="position:absolute;left:6581;top:2778;width:60;height:30" coordorigin="6581,2778" coordsize="60,30" path="m6581,2808l6641,2808,6641,2778e" filled="f" stroked="t" strokeweight=".249651pt" strokecolor="#231F20">
                <v:path arrowok="t"/>
              </v:shape>
            </v:group>
            <v:group style="position:absolute;left:6581;top:2778;width:2;height:30" coordorigin="6581,2778" coordsize="2,30">
              <v:shape style="position:absolute;left:6581;top:2778;width:2;height:30" coordorigin="6581,2778" coordsize="0,30" path="m6581,2778l6581,2808e" filled="f" stroked="t" strokeweight=".249651pt" strokecolor="#231F20">
                <v:path arrowok="t"/>
              </v:shape>
            </v:group>
            <v:group style="position:absolute;left:6758;top:2778;width:60;height:30" coordorigin="6758,2778" coordsize="60,30">
              <v:shape style="position:absolute;left:6758;top:2778;width:60;height:30" coordorigin="6758,2778" coordsize="60,30" path="m6758,2808l6817,2808,6817,2778e" filled="f" stroked="t" strokeweight=".249651pt" strokecolor="#231F20">
                <v:path arrowok="t"/>
              </v:shape>
            </v:group>
            <v:group style="position:absolute;left:6758;top:2778;width:2;height:30" coordorigin="6758,2778" coordsize="2,30">
              <v:shape style="position:absolute;left:6758;top:2778;width:2;height:30" coordorigin="6758,2778" coordsize="0,30" path="m6758,2778l6758,2808e" filled="f" stroked="t" strokeweight=".249651pt" strokecolor="#231F20">
                <v:path arrowok="t"/>
              </v:shape>
            </v:group>
            <v:group style="position:absolute;left:6934;top:2778;width:60;height:30" coordorigin="6934,2778" coordsize="60,30">
              <v:shape style="position:absolute;left:6934;top:2778;width:60;height:30" coordorigin="6934,2778" coordsize="60,30" path="m6934,2808l6994,2808,6994,2778e" filled="f" stroked="t" strokeweight=".249651pt" strokecolor="#231F20">
                <v:path arrowok="t"/>
              </v:shape>
            </v:group>
            <v:group style="position:absolute;left:6934;top:2778;width:2;height:30" coordorigin="6934,2778" coordsize="2,30">
              <v:shape style="position:absolute;left:6934;top:2778;width:2;height:30" coordorigin="6934,2778" coordsize="0,30" path="m6934,2778l6934,2808e" filled="f" stroked="t" strokeweight=".249651pt" strokecolor="#231F20">
                <v:path arrowok="t"/>
              </v:shape>
            </v:group>
            <v:group style="position:absolute;left:7110;top:2778;width:60;height:36" coordorigin="7110,2778" coordsize="60,36">
              <v:shape style="position:absolute;left:7110;top:2778;width:60;height:36" coordorigin="7110,2778" coordsize="60,36" path="m7110,2814l7170,2814,7170,2778e" filled="f" stroked="t" strokeweight=".249651pt" strokecolor="#231F20">
                <v:path arrowok="t"/>
              </v:shape>
            </v:group>
            <v:group style="position:absolute;left:7110;top:2778;width:2;height:36" coordorigin="7110,2778" coordsize="2,36">
              <v:shape style="position:absolute;left:7110;top:2778;width:2;height:36" coordorigin="7110,2778" coordsize="0,36" path="m7110,2778l7110,2814e" filled="f" stroked="t" strokeweight=".249651pt" strokecolor="#231F20">
                <v:path arrowok="t"/>
              </v:shape>
            </v:group>
            <v:group style="position:absolute;left:7286;top:2778;width:60;height:30" coordorigin="7286,2778" coordsize="60,30">
              <v:shape style="position:absolute;left:7286;top:2778;width:60;height:30" coordorigin="7286,2778" coordsize="60,30" path="m7286,2808l7346,2808,7346,2778e" filled="f" stroked="t" strokeweight=".249651pt" strokecolor="#231F20">
                <v:path arrowok="t"/>
              </v:shape>
            </v:group>
            <v:group style="position:absolute;left:7286;top:2778;width:2;height:30" coordorigin="7286,2778" coordsize="2,30">
              <v:shape style="position:absolute;left:7286;top:2778;width:2;height:30" coordorigin="7286,2778" coordsize="0,30" path="m7286,2778l7286,2808e" filled="f" stroked="t" strokeweight=".249651pt" strokecolor="#231F20">
                <v:path arrowok="t"/>
              </v:shape>
            </v:group>
            <v:group style="position:absolute;left:7463;top:2778;width:60;height:30" coordorigin="7463,2778" coordsize="60,30">
              <v:shape style="position:absolute;left:7463;top:2778;width:60;height:30" coordorigin="7463,2778" coordsize="60,30" path="m7463,2808l7523,2808,7523,2778e" filled="f" stroked="t" strokeweight=".249651pt" strokecolor="#231F20">
                <v:path arrowok="t"/>
              </v:shape>
            </v:group>
            <v:group style="position:absolute;left:7463;top:2778;width:2;height:30" coordorigin="7463,2778" coordsize="2,30">
              <v:shape style="position:absolute;left:7463;top:2778;width:2;height:30" coordorigin="7463,2778" coordsize="0,30" path="m7463,2778l7463,2808e" filled="f" stroked="t" strokeweight=".249651pt" strokecolor="#231F20">
                <v:path arrowok="t"/>
              </v:shape>
            </v:group>
            <v:group style="position:absolute;left:7639;top:2778;width:60;height:30" coordorigin="7639,2778" coordsize="60,30">
              <v:shape style="position:absolute;left:7639;top:2778;width:60;height:30" coordorigin="7639,2778" coordsize="60,30" path="m7639,2808l7699,2808,7699,2778e" filled="f" stroked="t" strokeweight=".249651pt" strokecolor="#231F20">
                <v:path arrowok="t"/>
              </v:shape>
            </v:group>
            <v:group style="position:absolute;left:7639;top:2778;width:2;height:30" coordorigin="7639,2778" coordsize="2,30">
              <v:shape style="position:absolute;left:7639;top:2778;width:2;height:30" coordorigin="7639,2778" coordsize="0,30" path="m7639,2778l7639,2808e" filled="f" stroked="t" strokeweight=".249651pt" strokecolor="#231F20">
                <v:path arrowok="t"/>
              </v:shape>
            </v:group>
            <v:group style="position:absolute;left:7815;top:3210;width:60;height:60" coordorigin="7815,3210" coordsize="60,60">
              <v:shape style="position:absolute;left:7815;top:3210;width:60;height:60" coordorigin="7815,3210" coordsize="60,60" path="m7813,3240l7878,3240e" filled="f" stroked="t" strokeweight="3.345733pt" strokecolor="#231F20">
                <v:path arrowok="t"/>
              </v:shape>
            </v:group>
            <v:group style="position:absolute;left:7991;top:2778;width:60;height:30" coordorigin="7991,2778" coordsize="60,30">
              <v:shape style="position:absolute;left:7991;top:2778;width:60;height:30" coordorigin="7991,2778" coordsize="60,30" path="m7991,2808l8051,2808,8051,2778e" filled="f" stroked="t" strokeweight=".249651pt" strokecolor="#231F20">
                <v:path arrowok="t"/>
              </v:shape>
            </v:group>
            <v:group style="position:absolute;left:7991;top:2778;width:2;height:30" coordorigin="7991,2778" coordsize="2,30">
              <v:shape style="position:absolute;left:7991;top:2778;width:2;height:30" coordorigin="7991,2778" coordsize="0,30" path="m7991,2778l7991,2808e" filled="f" stroked="t" strokeweight=".249651pt" strokecolor="#231F20">
                <v:path arrowok="t"/>
              </v:shape>
            </v:group>
            <v:group style="position:absolute;left:8168;top:2778;width:60;height:30" coordorigin="8168,2778" coordsize="60,30">
              <v:shape style="position:absolute;left:8168;top:2778;width:60;height:30" coordorigin="8168,2778" coordsize="60,30" path="m8168,2808l8228,2808,8228,2778e" filled="f" stroked="t" strokeweight=".249651pt" strokecolor="#231F20">
                <v:path arrowok="t"/>
              </v:shape>
            </v:group>
            <v:group style="position:absolute;left:8168;top:2778;width:2;height:30" coordorigin="8168,2778" coordsize="2,30">
              <v:shape style="position:absolute;left:8168;top:2778;width:2;height:30" coordorigin="8168,2778" coordsize="0,30" path="m8168,2778l8168,2808e" filled="f" stroked="t" strokeweight=".249651pt" strokecolor="#231F20">
                <v:path arrowok="t"/>
              </v:shape>
            </v:group>
            <v:group style="position:absolute;left:8344;top:2778;width:60;height:30" coordorigin="8344,2778" coordsize="60,30">
              <v:shape style="position:absolute;left:8344;top:2778;width:60;height:30" coordorigin="8344,2778" coordsize="60,30" path="m8344,2808l8404,2808,8404,2778e" filled="f" stroked="t" strokeweight=".249651pt" strokecolor="#231F20">
                <v:path arrowok="t"/>
              </v:shape>
            </v:group>
            <v:group style="position:absolute;left:8344;top:2778;width:2;height:30" coordorigin="8344,2778" coordsize="2,30">
              <v:shape style="position:absolute;left:8344;top:2778;width:2;height:30" coordorigin="8344,2778" coordsize="0,30" path="m8344,2778l8344,2808e" filled="f" stroked="t" strokeweight=".249651pt" strokecolor="#231F20">
                <v:path arrowok="t"/>
              </v:shape>
            </v:group>
            <v:group style="position:absolute;left:8520;top:2778;width:60;height:30" coordorigin="8520,2778" coordsize="60,30">
              <v:shape style="position:absolute;left:8520;top:2778;width:60;height:30" coordorigin="8520,2778" coordsize="60,30" path="m8520,2808l8580,2808,8580,2778e" filled="f" stroked="t" strokeweight=".249651pt" strokecolor="#231F20">
                <v:path arrowok="t"/>
              </v:shape>
            </v:group>
            <v:group style="position:absolute;left:8520;top:2778;width:2;height:30" coordorigin="8520,2778" coordsize="2,30">
              <v:shape style="position:absolute;left:8520;top:2778;width:2;height:30" coordorigin="8520,2778" coordsize="0,30" path="m8520,2778l8520,2808e" filled="f" stroked="t" strokeweight=".249651pt" strokecolor="#231F20">
                <v:path arrowok="t"/>
              </v:shape>
            </v:group>
            <v:group style="position:absolute;left:8696;top:2778;width:60;height:30" coordorigin="8696,2778" coordsize="60,30">
              <v:shape style="position:absolute;left:8696;top:2778;width:60;height:30" coordorigin="8696,2778" coordsize="60,30" path="m8696,2808l8756,2808,8756,2778e" filled="f" stroked="t" strokeweight=".249651pt" strokecolor="#231F20">
                <v:path arrowok="t"/>
              </v:shape>
            </v:group>
            <v:group style="position:absolute;left:8696;top:2778;width:2;height:30" coordorigin="8696,2778" coordsize="2,30">
              <v:shape style="position:absolute;left:8696;top:2778;width:2;height:30" coordorigin="8696,2778" coordsize="0,30" path="m8696,2778l8696,2808e" filled="f" stroked="t" strokeweight=".249651pt" strokecolor="#231F20">
                <v:path arrowok="t"/>
              </v:shape>
            </v:group>
            <v:group style="position:absolute;left:8873;top:2778;width:60;height:30" coordorigin="8873,2778" coordsize="60,30">
              <v:shape style="position:absolute;left:8873;top:2778;width:60;height:30" coordorigin="8873,2778" coordsize="60,30" path="m8873,2808l8933,2808,8933,2778e" filled="f" stroked="t" strokeweight=".249651pt" strokecolor="#231F20">
                <v:path arrowok="t"/>
              </v:shape>
            </v:group>
            <v:group style="position:absolute;left:8873;top:2778;width:2;height:30" coordorigin="8873,2778" coordsize="2,30">
              <v:shape style="position:absolute;left:8873;top:2778;width:2;height:30" coordorigin="8873,2778" coordsize="0,30" path="m8873,2778l8873,2808e" filled="f" stroked="t" strokeweight=".249651pt" strokecolor="#231F20">
                <v:path arrowok="t"/>
              </v:shape>
            </v:group>
            <v:group style="position:absolute;left:9049;top:2778;width:60;height:30" coordorigin="9049,2778" coordsize="60,30">
              <v:shape style="position:absolute;left:9049;top:2778;width:60;height:30" coordorigin="9049,2778" coordsize="60,30" path="m9049,2808l9109,2808,9109,2778e" filled="f" stroked="t" strokeweight=".249651pt" strokecolor="#231F20">
                <v:path arrowok="t"/>
              </v:shape>
            </v:group>
            <v:group style="position:absolute;left:9049;top:2778;width:2;height:30" coordorigin="9049,2778" coordsize="2,30">
              <v:shape style="position:absolute;left:9049;top:2778;width:2;height:30" coordorigin="9049,2778" coordsize="0,30" path="m9049,2778l9049,2808e" filled="f" stroked="t" strokeweight=".249651pt" strokecolor="#231F20">
                <v:path arrowok="t"/>
              </v:shape>
            </v:group>
            <v:group style="position:absolute;left:9225;top:2814;width:60;height:60" coordorigin="9225,2814" coordsize="60,60">
              <v:shape style="position:absolute;left:9225;top:2814;width:60;height:60" coordorigin="9225,2814" coordsize="60,60" path="m9223,2844l9288,2844e" filled="f" stroked="t" strokeweight="3.345733pt" strokecolor="#231F20">
                <v:path arrowok="t"/>
              </v:shape>
            </v:group>
            <v:group style="position:absolute;left:9401;top:2778;width:60;height:30" coordorigin="9401,2778" coordsize="60,30">
              <v:shape style="position:absolute;left:9401;top:2778;width:60;height:30" coordorigin="9401,2778" coordsize="60,30" path="m9401,2808l9461,2808,9461,2778e" filled="f" stroked="t" strokeweight=".249651pt" strokecolor="#231F20">
                <v:path arrowok="t"/>
              </v:shape>
            </v:group>
            <v:group style="position:absolute;left:9401;top:2778;width:2;height:30" coordorigin="9401,2778" coordsize="2,30">
              <v:shape style="position:absolute;left:9401;top:2778;width:2;height:30" coordorigin="9401,2778" coordsize="0,30" path="m9401,2778l9401,2808e" filled="f" stroked="t" strokeweight=".249651pt" strokecolor="#231F20">
                <v:path arrowok="t"/>
              </v:shape>
            </v:group>
            <v:group style="position:absolute;left:9578;top:2778;width:60;height:30" coordorigin="9578,2778" coordsize="60,30">
              <v:shape style="position:absolute;left:9578;top:2778;width:60;height:30" coordorigin="9578,2778" coordsize="60,30" path="m9578,2808l9638,2808,9638,2778e" filled="f" stroked="t" strokeweight=".249651pt" strokecolor="#231F20">
                <v:path arrowok="t"/>
              </v:shape>
            </v:group>
            <v:group style="position:absolute;left:9578;top:2778;width:2;height:30" coordorigin="9578,2778" coordsize="2,30">
              <v:shape style="position:absolute;left:9578;top:2778;width:2;height:30" coordorigin="9578,2778" coordsize="0,30" path="m9578,2778l9578,2808e" filled="f" stroked="t" strokeweight=".249651pt" strokecolor="#231F20">
                <v:path arrowok="t"/>
              </v:shape>
            </v:group>
            <v:group style="position:absolute;left:9754;top:2778;width:60;height:30" coordorigin="9754,2778" coordsize="60,30">
              <v:shape style="position:absolute;left:9754;top:2778;width:60;height:30" coordorigin="9754,2778" coordsize="60,30" path="m9754,2808l9814,2808,9814,2778e" filled="f" stroked="t" strokeweight=".249651pt" strokecolor="#231F20">
                <v:path arrowok="t"/>
              </v:shape>
            </v:group>
            <v:group style="position:absolute;left:9754;top:2778;width:2;height:30" coordorigin="9754,2778" coordsize="2,30">
              <v:shape style="position:absolute;left:9754;top:2778;width:2;height:30" coordorigin="9754,2778" coordsize="0,30" path="m9754,2778l9754,2808e" filled="f" stroked="t" strokeweight=".249651pt" strokecolor="#231F20">
                <v:path arrowok="t"/>
              </v:shape>
            </v:group>
            <v:group style="position:absolute;left:9930;top:2778;width:60;height:30" coordorigin="9930,2778" coordsize="60,30">
              <v:shape style="position:absolute;left:9930;top:2778;width:60;height:30" coordorigin="9930,2778" coordsize="60,30" path="m9930,2808l9990,2808,9990,2778e" filled="f" stroked="t" strokeweight=".249651pt" strokecolor="#231F20">
                <v:path arrowok="t"/>
              </v:shape>
            </v:group>
            <v:group style="position:absolute;left:9930;top:2778;width:2;height:30" coordorigin="9930,2778" coordsize="2,30">
              <v:shape style="position:absolute;left:9930;top:2778;width:2;height:30" coordorigin="9930,2778" coordsize="0,30" path="m9930,2778l9930,2808e" filled="f" stroked="t" strokeweight=".249651pt" strokecolor="#231F20">
                <v:path arrowok="t"/>
              </v:shape>
            </v:group>
            <v:group style="position:absolute;left:10107;top:2778;width:60;height:30" coordorigin="10107,2778" coordsize="60,30">
              <v:shape style="position:absolute;left:10107;top:2778;width:60;height:30" coordorigin="10107,2778" coordsize="60,30" path="m10107,2808l10166,2808,10166,2778e" filled="f" stroked="t" strokeweight=".249651pt" strokecolor="#231F20">
                <v:path arrowok="t"/>
              </v:shape>
            </v:group>
            <v:group style="position:absolute;left:10107;top:2778;width:2;height:30" coordorigin="10107,2778" coordsize="2,30">
              <v:shape style="position:absolute;left:10107;top:2778;width:2;height:30" coordorigin="10107,2778" coordsize="0,30" path="m10107,2778l10107,2808e" filled="f" stroked="t" strokeweight=".249651pt" strokecolor="#231F20">
                <v:path arrowok="t"/>
              </v:shape>
            </v:group>
            <v:group style="position:absolute;left:10283;top:2778;width:60;height:30" coordorigin="10283,2778" coordsize="60,30">
              <v:shape style="position:absolute;left:10283;top:2778;width:60;height:30" coordorigin="10283,2778" coordsize="60,30" path="m10283,2808l10343,2808,10343,2778e" filled="f" stroked="t" strokeweight=".249651pt" strokecolor="#231F20">
                <v:path arrowok="t"/>
              </v:shape>
            </v:group>
            <v:group style="position:absolute;left:10283;top:2778;width:2;height:30" coordorigin="10283,2778" coordsize="2,30">
              <v:shape style="position:absolute;left:10283;top:2778;width:2;height:30" coordorigin="10283,2778" coordsize="0,30" path="m10283,2778l10283,2808e" filled="f" stroked="t" strokeweight=".249651pt" strokecolor="#231F20">
                <v:path arrowok="t"/>
              </v:shape>
            </v:group>
            <v:group style="position:absolute;left:10459;top:2778;width:60;height:30" coordorigin="10459,2778" coordsize="60,30">
              <v:shape style="position:absolute;left:10459;top:2778;width:60;height:30" coordorigin="10459,2778" coordsize="60,30" path="m10459,2808l10519,2808,10519,2778e" filled="f" stroked="t" strokeweight=".249651pt" strokecolor="#231F20">
                <v:path arrowok="t"/>
              </v:shape>
            </v:group>
            <v:group style="position:absolute;left:10459;top:2778;width:2;height:30" coordorigin="10459,2778" coordsize="2,30">
              <v:shape style="position:absolute;left:10459;top:2778;width:2;height:30" coordorigin="10459,2778" coordsize="0,30" path="m10459,2778l10459,2808e" filled="f" stroked="t" strokeweight=".249651pt" strokecolor="#231F20">
                <v:path arrowok="t"/>
              </v:shape>
            </v:group>
            <v:group style="position:absolute;left:10635;top:3306;width:60;height:60" coordorigin="10635,3306" coordsize="60,60">
              <v:shape style="position:absolute;left:10635;top:3306;width:60;height:60" coordorigin="10635,3306" coordsize="60,60" path="m10633,3336l10698,3336e" filled="f" stroked="t" strokeweight="3.345733pt" strokecolor="#231F20">
                <v:path arrowok="t"/>
              </v:shape>
            </v:group>
            <v:group style="position:absolute;left:10812;top:2976;width:60;height:60" coordorigin="10812,2976" coordsize="60,60">
              <v:shape style="position:absolute;left:10812;top:2976;width:60;height:60" coordorigin="10812,2976" coordsize="60,60" path="m10809,3006l10874,3006e" filled="f" stroked="t" strokeweight="3.345286pt" strokecolor="#231F20">
                <v:path arrowok="t"/>
              </v:shape>
            </v:group>
            <v:group style="position:absolute;left:10988;top:2778;width:60;height:30" coordorigin="10988,2778" coordsize="60,30">
              <v:shape style="position:absolute;left:10988;top:2778;width:60;height:30" coordorigin="10988,2778" coordsize="60,30" path="m10988,2808l11048,2808,11048,2778e" filled="f" stroked="t" strokeweight=".249651pt" strokecolor="#231F20">
                <v:path arrowok="t"/>
              </v:shape>
            </v:group>
            <v:group style="position:absolute;left:10988;top:2778;width:2;height:30" coordorigin="10988,2778" coordsize="2,30">
              <v:shape style="position:absolute;left:10988;top:2778;width:2;height:30" coordorigin="10988,2778" coordsize="0,30" path="m10988,2778l10988,2808e" filled="f" stroked="t" strokeweight=".249651pt" strokecolor="#231F20">
                <v:path arrowok="t"/>
              </v:shape>
            </v:group>
            <v:group style="position:absolute;left:11164;top:2778;width:60;height:30" coordorigin="11164,2778" coordsize="60,30">
              <v:shape style="position:absolute;left:11164;top:2778;width:60;height:30" coordorigin="11164,2778" coordsize="60,30" path="m11164,2808l11224,2808,11224,2778e" filled="f" stroked="t" strokeweight=".249651pt" strokecolor="#231F20">
                <v:path arrowok="t"/>
              </v:shape>
            </v:group>
            <v:group style="position:absolute;left:11164;top:2778;width:2;height:30" coordorigin="11164,2778" coordsize="2,30">
              <v:shape style="position:absolute;left:11164;top:2778;width:2;height:30" coordorigin="11164,2778" coordsize="0,30" path="m11164,2778l11164,2808e" filled="f" stroked="t" strokeweight=".249651pt" strokecolor="#231F20">
                <v:path arrowok="t"/>
              </v:shape>
            </v:group>
            <v:group style="position:absolute;left:11340;top:3114;width:60;height:60" coordorigin="11340,3114" coordsize="60,60">
              <v:shape style="position:absolute;left:11340;top:3114;width:60;height:60" coordorigin="11340,3114" coordsize="60,60" path="m11338,3144l11403,3144e" filled="f" stroked="t" strokeweight="3.345286pt" strokecolor="#231F20">
                <v:path arrowok="t"/>
              </v:shape>
            </v:group>
            <v:group style="position:absolute;left:1852;top:2778;width:9518;height:600" coordorigin="1852,2778" coordsize="9518,600">
              <v:shape style="position:absolute;left:1852;top:2778;width:9518;height:600" coordorigin="1852,2778" coordsize="9518,600" path="m1852,2778l2381,2778,2557,3174,2733,2778,2910,3360,3086,3372,3262,2778,3438,2778,3615,3378,3967,3378,4144,2778,4320,3066,4496,3372,4672,2778,4849,2778,5025,3222,5201,3372,5377,3372,5554,3378,5730,3258,5906,3378,6082,3012,6259,3366,6435,2778,6611,3378,6787,3330,6964,3378,7140,3378,7316,3372,7845,3372,8021,3366,8198,3378,8374,3378,8550,3060,8726,2880,8903,3366,9079,3366,9255,2778,9431,3372,9608,3378,9784,3372,9960,3366,10137,3378,10313,3372,10489,3354,10665,3360,10842,3372,11018,3042,11194,3372,11370,3348e" filled="f" stroked="t" strokeweight=".499302pt" strokecolor="#231F20">
                <v:path arrowok="t"/>
                <v:stroke dashstyle="longDash"/>
              </v:shape>
            </v:group>
            <v:group style="position:absolute;left:1852;top:2778;width:30;height:30" coordorigin="1852,2778" coordsize="30,30">
              <v:shape style="position:absolute;left:1852;top:2778;width:30;height:30" coordorigin="1852,2778" coordsize="30,30" path="m1852,2778l1882,2808e" filled="f" stroked="t" strokeweight=".249651pt" strokecolor="#231F20">
                <v:path arrowok="t"/>
              </v:shape>
            </v:group>
            <v:group style="position:absolute;left:1998;top:2778;width:30;height:30" coordorigin="1998,2778" coordsize="30,30">
              <v:shape style="position:absolute;left:1998;top:2778;width:30;height:30" coordorigin="1998,2778" coordsize="30,30" path="m1998,2808l2028,2778e" filled="f" stroked="t" strokeweight=".249651pt" strokecolor="#231F20">
                <v:path arrowok="t"/>
              </v:shape>
            </v:group>
            <v:group style="position:absolute;left:2028;top:2778;width:30;height:30" coordorigin="2028,2778" coordsize="30,30">
              <v:shape style="position:absolute;left:2028;top:2778;width:30;height:30" coordorigin="2028,2778" coordsize="30,30" path="m2028,2778l2058,2808e" filled="f" stroked="t" strokeweight=".249651pt" strokecolor="#231F20">
                <v:path arrowok="t"/>
              </v:shape>
            </v:group>
            <v:group style="position:absolute;left:2175;top:2778;width:30;height:30" coordorigin="2175,2778" coordsize="30,30">
              <v:shape style="position:absolute;left:2175;top:2778;width:30;height:30" coordorigin="2175,2778" coordsize="30,30" path="m2175,2808l2205,2778e" filled="f" stroked="t" strokeweight=".249651pt" strokecolor="#231F20">
                <v:path arrowok="t"/>
              </v:shape>
            </v:group>
            <v:group style="position:absolute;left:2205;top:2778;width:30;height:30" coordorigin="2205,2778" coordsize="30,30">
              <v:shape style="position:absolute;left:2205;top:2778;width:30;height:30" coordorigin="2205,2778" coordsize="30,30" path="m2205,2778l2235,2808e" filled="f" stroked="t" strokeweight=".249651pt" strokecolor="#231F20">
                <v:path arrowok="t"/>
              </v:shape>
            </v:group>
            <v:group style="position:absolute;left:2351;top:2778;width:30;height:30" coordorigin="2351,2778" coordsize="30,30">
              <v:shape style="position:absolute;left:2351;top:2778;width:30;height:30" coordorigin="2351,2778" coordsize="30,30" path="m2351,2808l2381,2778e" filled="f" stroked="t" strokeweight=".249651pt" strokecolor="#231F20">
                <v:path arrowok="t"/>
              </v:shape>
            </v:group>
            <v:group style="position:absolute;left:2381;top:2778;width:30;height:30" coordorigin="2381,2778" coordsize="30,30">
              <v:shape style="position:absolute;left:2381;top:2778;width:30;height:30" coordorigin="2381,2778" coordsize="30,30" path="m2381,2778l2411,2808e" filled="f" stroked="t" strokeweight=".249651pt" strokecolor="#231F20">
                <v:path arrowok="t"/>
              </v:shape>
            </v:group>
            <v:group style="position:absolute;left:2527;top:3144;width:60;height:60" coordorigin="2527,3144" coordsize="60,60">
              <v:shape style="position:absolute;left:2527;top:3144;width:60;height:60" coordorigin="2527,3144" coordsize="60,60" path="m2527,3204l2587,3144e" filled="f" stroked="t" strokeweight=".249651pt" strokecolor="#231F20">
                <v:path arrowok="t"/>
              </v:shape>
            </v:group>
            <v:group style="position:absolute;left:2527;top:3144;width:60;height:60" coordorigin="2527,3144" coordsize="60,60">
              <v:shape style="position:absolute;left:2527;top:3144;width:60;height:60" coordorigin="2527,3144" coordsize="60,60" path="m2527,3144l2587,3204e" filled="f" stroked="t" strokeweight=".249651pt" strokecolor="#231F20">
                <v:path arrowok="t"/>
              </v:shape>
            </v:group>
            <v:group style="position:absolute;left:2703;top:2778;width:30;height:30" coordorigin="2703,2778" coordsize="30,30">
              <v:shape style="position:absolute;left:2703;top:2778;width:30;height:30" coordorigin="2703,2778" coordsize="30,30" path="m2703,2808l2733,2778e" filled="f" stroked="t" strokeweight=".249651pt" strokecolor="#231F20">
                <v:path arrowok="t"/>
              </v:shape>
            </v:group>
            <v:group style="position:absolute;left:2733;top:2778;width:30;height:30" coordorigin="2733,2778" coordsize="30,30">
              <v:shape style="position:absolute;left:2733;top:2778;width:30;height:30" coordorigin="2733,2778" coordsize="30,30" path="m2733,2778l2763,2808e" filled="f" stroked="t" strokeweight=".249651pt" strokecolor="#231F20">
                <v:path arrowok="t"/>
              </v:shape>
            </v:group>
            <v:group style="position:absolute;left:2892;top:3330;width:48;height:48" coordorigin="2892,3330" coordsize="48,48">
              <v:shape style="position:absolute;left:2892;top:3330;width:48;height:48" coordorigin="2892,3330" coordsize="48,48" path="m2892,3378l2940,3330e" filled="f" stroked="t" strokeweight=".249651pt" strokecolor="#231F20">
                <v:path arrowok="t"/>
              </v:shape>
            </v:group>
            <v:group style="position:absolute;left:2880;top:3330;width:48;height:48" coordorigin="2880,3330" coordsize="48,48">
              <v:shape style="position:absolute;left:2880;top:3330;width:48;height:48" coordorigin="2880,3330" coordsize="48,48" path="m2880,3330l2928,3378e" filled="f" stroked="t" strokeweight=".249651pt" strokecolor="#231F20">
                <v:path arrowok="t"/>
              </v:shape>
            </v:group>
            <v:group style="position:absolute;left:3080;top:3342;width:36;height:36" coordorigin="3080,3342" coordsize="36,36">
              <v:shape style="position:absolute;left:3080;top:3342;width:36;height:36" coordorigin="3080,3342" coordsize="36,36" path="m3080,3378l3116,3342e" filled="f" stroked="t" strokeweight=".249651pt" strokecolor="#231F20">
                <v:path arrowok="t"/>
              </v:shape>
            </v:group>
            <v:group style="position:absolute;left:3056;top:3342;width:36;height:36" coordorigin="3056,3342" coordsize="36,36">
              <v:shape style="position:absolute;left:3056;top:3342;width:36;height:36" coordorigin="3056,3342" coordsize="36,36" path="m3056,3342l3092,3378e" filled="f" stroked="t" strokeweight=".249651pt" strokecolor="#231F20">
                <v:path arrowok="t"/>
              </v:shape>
            </v:group>
            <v:group style="position:absolute;left:3232;top:2778;width:30;height:30" coordorigin="3232,2778" coordsize="30,30">
              <v:shape style="position:absolute;left:3232;top:2778;width:30;height:30" coordorigin="3232,2778" coordsize="30,30" path="m3232,2808l3262,2778e" filled="f" stroked="t" strokeweight=".249651pt" strokecolor="#231F20">
                <v:path arrowok="t"/>
              </v:shape>
            </v:group>
            <v:group style="position:absolute;left:3262;top:2778;width:30;height:30" coordorigin="3262,2778" coordsize="30,30">
              <v:shape style="position:absolute;left:3262;top:2778;width:30;height:30" coordorigin="3262,2778" coordsize="30,30" path="m3262,2778l3292,2808e" filled="f" stroked="t" strokeweight=".249651pt" strokecolor="#231F20">
                <v:path arrowok="t"/>
              </v:shape>
            </v:group>
            <v:group style="position:absolute;left:3409;top:2778;width:30;height:30" coordorigin="3409,2778" coordsize="30,30">
              <v:shape style="position:absolute;left:3409;top:2778;width:30;height:30" coordorigin="3409,2778" coordsize="30,30" path="m3409,2808l3438,2778e" filled="f" stroked="t" strokeweight=".249651pt" strokecolor="#231F20">
                <v:path arrowok="t"/>
              </v:shape>
            </v:group>
            <v:group style="position:absolute;left:3438;top:2778;width:30;height:30" coordorigin="3438,2778" coordsize="30,30">
              <v:shape style="position:absolute;left:3438;top:2778;width:30;height:30" coordorigin="3438,2778" coordsize="30,30" path="m3438,2778l3468,2808e" filled="f" stroked="t" strokeweight=".249651pt" strokecolor="#231F20">
                <v:path arrowok="t"/>
              </v:shape>
            </v:group>
            <v:group style="position:absolute;left:3615;top:3348;width:30;height:30" coordorigin="3615,3348" coordsize="30,30">
              <v:shape style="position:absolute;left:3615;top:3348;width:30;height:30" coordorigin="3615,3348" coordsize="30,30" path="m3615,3378l3645,3348e" filled="f" stroked="t" strokeweight=".249651pt" strokecolor="#231F20">
                <v:path arrowok="t"/>
              </v:shape>
            </v:group>
            <v:group style="position:absolute;left:3585;top:3348;width:30;height:30" coordorigin="3585,3348" coordsize="30,30">
              <v:shape style="position:absolute;left:3585;top:3348;width:30;height:30" coordorigin="3585,3348" coordsize="30,30" path="m3585,3348l3615,3378e" filled="f" stroked="t" strokeweight=".249651pt" strokecolor="#231F20">
                <v:path arrowok="t"/>
              </v:shape>
            </v:group>
            <v:group style="position:absolute;left:3791;top:3348;width:30;height:30" coordorigin="3791,3348" coordsize="30,30">
              <v:shape style="position:absolute;left:3791;top:3348;width:30;height:30" coordorigin="3791,3348" coordsize="30,30" path="m3791,3378l3821,3348e" filled="f" stroked="t" strokeweight=".249651pt" strokecolor="#231F20">
                <v:path arrowok="t"/>
              </v:shape>
            </v:group>
            <v:group style="position:absolute;left:3761;top:3348;width:30;height:30" coordorigin="3761,3348" coordsize="30,30">
              <v:shape style="position:absolute;left:3761;top:3348;width:30;height:30" coordorigin="3761,3348" coordsize="30,30" path="m3761,3348l3791,3378e" filled="f" stroked="t" strokeweight=".249651pt" strokecolor="#231F20">
                <v:path arrowok="t"/>
              </v:shape>
            </v:group>
            <v:group style="position:absolute;left:3967;top:3348;width:30;height:30" coordorigin="3967,3348" coordsize="30,30">
              <v:shape style="position:absolute;left:3967;top:3348;width:30;height:30" coordorigin="3967,3348" coordsize="30,30" path="m3967,3378l3997,3348e" filled="f" stroked="t" strokeweight=".249651pt" strokecolor="#231F20">
                <v:path arrowok="t"/>
              </v:shape>
            </v:group>
            <v:group style="position:absolute;left:3937;top:3348;width:30;height:30" coordorigin="3937,3348" coordsize="30,30">
              <v:shape style="position:absolute;left:3937;top:3348;width:30;height:30" coordorigin="3937,3348" coordsize="30,30" path="m3937,3348l3967,3378e" filled="f" stroked="t" strokeweight=".249651pt" strokecolor="#231F20">
                <v:path arrowok="t"/>
              </v:shape>
            </v:group>
            <v:group style="position:absolute;left:4114;top:2778;width:30;height:30" coordorigin="4114,2778" coordsize="30,30">
              <v:shape style="position:absolute;left:4114;top:2778;width:30;height:30" coordorigin="4114,2778" coordsize="30,30" path="m4114,2808l4144,2778e" filled="f" stroked="t" strokeweight=".249651pt" strokecolor="#231F20">
                <v:path arrowok="t"/>
              </v:shape>
            </v:group>
            <v:group style="position:absolute;left:4144;top:2778;width:30;height:30" coordorigin="4144,2778" coordsize="30,30">
              <v:shape style="position:absolute;left:4144;top:2778;width:30;height:30" coordorigin="4144,2778" coordsize="30,30" path="m4144,2778l4173,2808e" filled="f" stroked="t" strokeweight=".249651pt" strokecolor="#231F20">
                <v:path arrowok="t"/>
              </v:shape>
            </v:group>
            <v:group style="position:absolute;left:4290;top:3036;width:60;height:60" coordorigin="4290,3036" coordsize="60,60">
              <v:shape style="position:absolute;left:4290;top:3036;width:60;height:60" coordorigin="4290,3036" coordsize="60,60" path="m4290,3096l4350,3036e" filled="f" stroked="t" strokeweight=".249651pt" strokecolor="#231F20">
                <v:path arrowok="t"/>
              </v:shape>
            </v:group>
            <v:group style="position:absolute;left:4290;top:3036;width:60;height:60" coordorigin="4290,3036" coordsize="60,60">
              <v:shape style="position:absolute;left:4290;top:3036;width:60;height:60" coordorigin="4290,3036" coordsize="60,60" path="m4290,3036l4350,3096e" filled="f" stroked="t" strokeweight=".249651pt" strokecolor="#231F20">
                <v:path arrowok="t"/>
              </v:shape>
            </v:group>
            <v:group style="position:absolute;left:4490;top:3342;width:36;height:36" coordorigin="4490,3342" coordsize="36,36">
              <v:shape style="position:absolute;left:4490;top:3342;width:36;height:36" coordorigin="4490,3342" coordsize="36,36" path="m4490,3378l4526,3342e" filled="f" stroked="t" strokeweight=".249651pt" strokecolor="#231F20">
                <v:path arrowok="t"/>
              </v:shape>
            </v:group>
            <v:group style="position:absolute;left:4466;top:3342;width:36;height:36" coordorigin="4466,3342" coordsize="36,36">
              <v:shape style="position:absolute;left:4466;top:3342;width:36;height:36" coordorigin="4466,3342" coordsize="36,36" path="m4466,3342l4502,3378e" filled="f" stroked="t" strokeweight=".249651pt" strokecolor="#231F20">
                <v:path arrowok="t"/>
              </v:shape>
            </v:group>
            <v:group style="position:absolute;left:4642;top:2778;width:30;height:30" coordorigin="4642,2778" coordsize="30,30">
              <v:shape style="position:absolute;left:4642;top:2778;width:30;height:30" coordorigin="4642,2778" coordsize="30,30" path="m4642,2808l4672,2778e" filled="f" stroked="t" strokeweight=".249651pt" strokecolor="#231F20">
                <v:path arrowok="t"/>
              </v:shape>
            </v:group>
            <v:group style="position:absolute;left:4672;top:2778;width:30;height:30" coordorigin="4672,2778" coordsize="30,30">
              <v:shape style="position:absolute;left:4672;top:2778;width:30;height:30" coordorigin="4672,2778" coordsize="30,30" path="m4672,2778l4702,2808e" filled="f" stroked="t" strokeweight=".249651pt" strokecolor="#231F20">
                <v:path arrowok="t"/>
              </v:shape>
            </v:group>
            <v:group style="position:absolute;left:4819;top:2778;width:30;height:30" coordorigin="4819,2778" coordsize="30,30">
              <v:shape style="position:absolute;left:4819;top:2778;width:30;height:30" coordorigin="4819,2778" coordsize="30,30" path="m4819,2808l4849,2778e" filled="f" stroked="t" strokeweight=".249651pt" strokecolor="#231F20">
                <v:path arrowok="t"/>
              </v:shape>
            </v:group>
            <v:group style="position:absolute;left:4849;top:2778;width:30;height:30" coordorigin="4849,2778" coordsize="30,30">
              <v:shape style="position:absolute;left:4849;top:2778;width:30;height:30" coordorigin="4849,2778" coordsize="30,30" path="m4849,2778l4879,2808e" filled="f" stroked="t" strokeweight=".249651pt" strokecolor="#231F20">
                <v:path arrowok="t"/>
              </v:shape>
            </v:group>
            <v:group style="position:absolute;left:4995;top:3192;width:60;height:60" coordorigin="4995,3192" coordsize="60,60">
              <v:shape style="position:absolute;left:4995;top:3192;width:60;height:60" coordorigin="4995,3192" coordsize="60,60" path="m4995,3252l5055,3192e" filled="f" stroked="t" strokeweight=".249651pt" strokecolor="#231F20">
                <v:path arrowok="t"/>
              </v:shape>
            </v:group>
            <v:group style="position:absolute;left:4995;top:3192;width:60;height:60" coordorigin="4995,3192" coordsize="60,60">
              <v:shape style="position:absolute;left:4995;top:3192;width:60;height:60" coordorigin="4995,3192" coordsize="60,60" path="m4995,3192l5055,3252e" filled="f" stroked="t" strokeweight=".249651pt" strokecolor="#231F20">
                <v:path arrowok="t"/>
              </v:shape>
            </v:group>
            <v:group style="position:absolute;left:5195;top:3342;width:36;height:36" coordorigin="5195,3342" coordsize="36,36">
              <v:shape style="position:absolute;left:5195;top:3342;width:36;height:36" coordorigin="5195,3342" coordsize="36,36" path="m5195,3378l5231,3342e" filled="f" stroked="t" strokeweight=".249651pt" strokecolor="#231F20">
                <v:path arrowok="t"/>
              </v:shape>
            </v:group>
            <v:group style="position:absolute;left:5171;top:3342;width:36;height:36" coordorigin="5171,3342" coordsize="36,36">
              <v:shape style="position:absolute;left:5171;top:3342;width:36;height:36" coordorigin="5171,3342" coordsize="36,36" path="m5171,3342l5207,3378e" filled="f" stroked="t" strokeweight=".249651pt" strokecolor="#231F20">
                <v:path arrowok="t"/>
              </v:shape>
            </v:group>
            <v:group style="position:absolute;left:5371;top:3342;width:36;height:36" coordorigin="5371,3342" coordsize="36,36">
              <v:shape style="position:absolute;left:5371;top:3342;width:36;height:36" coordorigin="5371,3342" coordsize="36,36" path="m5371,3378l5407,3342e" filled="f" stroked="t" strokeweight=".249651pt" strokecolor="#231F20">
                <v:path arrowok="t"/>
              </v:shape>
            </v:group>
            <v:group style="position:absolute;left:5347;top:3342;width:36;height:36" coordorigin="5347,3342" coordsize="36,36">
              <v:shape style="position:absolute;left:5347;top:3342;width:36;height:36" coordorigin="5347,3342" coordsize="36,36" path="m5347,3342l5383,3378e" filled="f" stroked="t" strokeweight=".249651pt" strokecolor="#231F20">
                <v:path arrowok="t"/>
              </v:shape>
            </v:group>
            <v:group style="position:absolute;left:5554;top:3348;width:30;height:30" coordorigin="5554,3348" coordsize="30,30">
              <v:shape style="position:absolute;left:5554;top:3348;width:30;height:30" coordorigin="5554,3348" coordsize="30,30" path="m5554,3378l5584,3348e" filled="f" stroked="t" strokeweight=".249651pt" strokecolor="#231F20">
                <v:path arrowok="t"/>
              </v:shape>
            </v:group>
            <v:group style="position:absolute;left:5524;top:3348;width:30;height:30" coordorigin="5524,3348" coordsize="30,30">
              <v:shape style="position:absolute;left:5524;top:3348;width:30;height:30" coordorigin="5524,3348" coordsize="30,30" path="m5524,3348l5554,3378e" filled="f" stroked="t" strokeweight=".249651pt" strokecolor="#231F20">
                <v:path arrowok="t"/>
              </v:shape>
            </v:group>
            <v:group style="position:absolute;left:5700;top:3228;width:60;height:60" coordorigin="5700,3228" coordsize="60,60">
              <v:shape style="position:absolute;left:5700;top:3228;width:60;height:60" coordorigin="5700,3228" coordsize="60,60" path="m5700,3288l5760,3228e" filled="f" stroked="t" strokeweight=".249651pt" strokecolor="#231F20">
                <v:path arrowok="t"/>
              </v:shape>
            </v:group>
            <v:group style="position:absolute;left:5700;top:3228;width:60;height:60" coordorigin="5700,3228" coordsize="60,60">
              <v:shape style="position:absolute;left:5700;top:3228;width:60;height:60" coordorigin="5700,3228" coordsize="60,60" path="m5700,3228l5760,3288e" filled="f" stroked="t" strokeweight=".249651pt" strokecolor="#231F20">
                <v:path arrowok="t"/>
              </v:shape>
            </v:group>
            <v:group style="position:absolute;left:5906;top:3348;width:30;height:30" coordorigin="5906,3348" coordsize="30,30">
              <v:shape style="position:absolute;left:5906;top:3348;width:30;height:30" coordorigin="5906,3348" coordsize="30,30" path="m5906,3378l5936,3348e" filled="f" stroked="t" strokeweight=".249651pt" strokecolor="#231F20">
                <v:path arrowok="t"/>
              </v:shape>
            </v:group>
            <v:group style="position:absolute;left:5876;top:3348;width:30;height:30" coordorigin="5876,3348" coordsize="30,30">
              <v:shape style="position:absolute;left:5876;top:3348;width:30;height:30" coordorigin="5876,3348" coordsize="30,30" path="m5876,3348l5906,3378e" filled="f" stroked="t" strokeweight=".249651pt" strokecolor="#231F20">
                <v:path arrowok="t"/>
              </v:shape>
            </v:group>
            <v:group style="position:absolute;left:6052;top:2982;width:60;height:60" coordorigin="6052,2982" coordsize="60,60">
              <v:shape style="position:absolute;left:6052;top:2982;width:60;height:60" coordorigin="6052,2982" coordsize="60,60" path="m6052,3042l6112,2982e" filled="f" stroked="t" strokeweight=".249651pt" strokecolor="#231F20">
                <v:path arrowok="t"/>
              </v:shape>
            </v:group>
            <v:group style="position:absolute;left:6052;top:2982;width:60;height:60" coordorigin="6052,2982" coordsize="60,60">
              <v:shape style="position:absolute;left:6052;top:2982;width:60;height:60" coordorigin="6052,2982" coordsize="60,60" path="m6052,2982l6112,3042e" filled="f" stroked="t" strokeweight=".249651pt" strokecolor="#231F20">
                <v:path arrowok="t"/>
              </v:shape>
            </v:group>
            <v:group style="position:absolute;left:6247;top:3336;width:42;height:42" coordorigin="6247,3336" coordsize="42,42">
              <v:shape style="position:absolute;left:6247;top:3336;width:42;height:42" coordorigin="6247,3336" coordsize="42,42" path="m6247,3378l6289,3336e" filled="f" stroked="t" strokeweight=".249651pt" strokecolor="#231F20">
                <v:path arrowok="t"/>
              </v:shape>
            </v:group>
            <v:group style="position:absolute;left:6229;top:3336;width:42;height:42" coordorigin="6229,3336" coordsize="42,42">
              <v:shape style="position:absolute;left:6229;top:3336;width:42;height:42" coordorigin="6229,3336" coordsize="42,42" path="m6229,3336l6271,3378e" filled="f" stroked="t" strokeweight=".249651pt" strokecolor="#231F20">
                <v:path arrowok="t"/>
              </v:shape>
            </v:group>
            <v:group style="position:absolute;left:6405;top:2778;width:30;height:30" coordorigin="6405,2778" coordsize="30,30">
              <v:shape style="position:absolute;left:6405;top:2778;width:30;height:30" coordorigin="6405,2778" coordsize="30,30" path="m6405,2808l6435,2778e" filled="f" stroked="t" strokeweight=".249651pt" strokecolor="#231F20">
                <v:path arrowok="t"/>
              </v:shape>
            </v:group>
            <v:group style="position:absolute;left:6435;top:2778;width:30;height:30" coordorigin="6435,2778" coordsize="30,30">
              <v:shape style="position:absolute;left:6435;top:2778;width:30;height:30" coordorigin="6435,2778" coordsize="30,30" path="m6435,2778l6465,2808e" filled="f" stroked="t" strokeweight=".249651pt" strokecolor="#231F20">
                <v:path arrowok="t"/>
              </v:shape>
            </v:group>
            <v:group style="position:absolute;left:6611;top:3348;width:30;height:30" coordorigin="6611,3348" coordsize="30,30">
              <v:shape style="position:absolute;left:6611;top:3348;width:30;height:30" coordorigin="6611,3348" coordsize="30,30" path="m6611,3378l6641,3348e" filled="f" stroked="t" strokeweight=".249651pt" strokecolor="#231F20">
                <v:path arrowok="t"/>
              </v:shape>
            </v:group>
            <v:group style="position:absolute;left:6581;top:3348;width:30;height:30" coordorigin="6581,3348" coordsize="30,30">
              <v:shape style="position:absolute;left:6581;top:3348;width:30;height:30" coordorigin="6581,3348" coordsize="30,30" path="m6581,3348l6611,3378e" filled="f" stroked="t" strokeweight=".249651pt" strokecolor="#231F20">
                <v:path arrowok="t"/>
              </v:shape>
            </v:group>
            <v:group style="position:absolute;left:6758;top:3300;width:60;height:60" coordorigin="6758,3300" coordsize="60,60">
              <v:shape style="position:absolute;left:6758;top:3300;width:60;height:60" coordorigin="6758,3300" coordsize="60,60" path="m6758,3360l6817,3300e" filled="f" stroked="t" strokeweight=".249651pt" strokecolor="#231F20">
                <v:path arrowok="t"/>
              </v:shape>
            </v:group>
            <v:group style="position:absolute;left:6758;top:3300;width:60;height:60" coordorigin="6758,3300" coordsize="60,60">
              <v:shape style="position:absolute;left:6758;top:3300;width:60;height:60" coordorigin="6758,3300" coordsize="60,60" path="m6758,3300l6817,3360e" filled="f" stroked="t" strokeweight=".249651pt" strokecolor="#231F20">
                <v:path arrowok="t"/>
              </v:shape>
            </v:group>
            <v:group style="position:absolute;left:6964;top:3348;width:30;height:30" coordorigin="6964,3348" coordsize="30,30">
              <v:shape style="position:absolute;left:6964;top:3348;width:30;height:30" coordorigin="6964,3348" coordsize="30,30" path="m6964,3378l6994,3348e" filled="f" stroked="t" strokeweight=".249651pt" strokecolor="#231F20">
                <v:path arrowok="t"/>
              </v:shape>
            </v:group>
            <v:group style="position:absolute;left:6934;top:3348;width:30;height:30" coordorigin="6934,3348" coordsize="30,30">
              <v:shape style="position:absolute;left:6934;top:3348;width:30;height:30" coordorigin="6934,3348" coordsize="30,30" path="m6934,3348l6964,3378e" filled="f" stroked="t" strokeweight=".249651pt" strokecolor="#231F20">
                <v:path arrowok="t"/>
              </v:shape>
            </v:group>
            <v:group style="position:absolute;left:7140;top:3348;width:30;height:30" coordorigin="7140,3348" coordsize="30,30">
              <v:shape style="position:absolute;left:7140;top:3348;width:30;height:30" coordorigin="7140,3348" coordsize="30,30" path="m7140,3378l7170,3348e" filled="f" stroked="t" strokeweight=".249651pt" strokecolor="#231F20">
                <v:path arrowok="t"/>
              </v:shape>
            </v:group>
            <v:group style="position:absolute;left:7110;top:3348;width:30;height:30" coordorigin="7110,3348" coordsize="30,30">
              <v:shape style="position:absolute;left:7110;top:3348;width:30;height:30" coordorigin="7110,3348" coordsize="30,30" path="m7110,3348l7140,3378e" filled="f" stroked="t" strokeweight=".249651pt" strokecolor="#231F20">
                <v:path arrowok="t"/>
              </v:shape>
            </v:group>
            <v:group style="position:absolute;left:7310;top:3342;width:36;height:36" coordorigin="7310,3342" coordsize="36,36">
              <v:shape style="position:absolute;left:7310;top:3342;width:36;height:36" coordorigin="7310,3342" coordsize="36,36" path="m7310,3378l7346,3342e" filled="f" stroked="t" strokeweight=".249651pt" strokecolor="#231F20">
                <v:path arrowok="t"/>
              </v:shape>
            </v:group>
            <v:group style="position:absolute;left:7286;top:3342;width:36;height:36" coordorigin="7286,3342" coordsize="36,36">
              <v:shape style="position:absolute;left:7286;top:3342;width:36;height:36" coordorigin="7286,3342" coordsize="36,36" path="m7286,3342l7322,3378e" filled="f" stroked="t" strokeweight=".249651pt" strokecolor="#231F20">
                <v:path arrowok="t"/>
              </v:shape>
            </v:group>
            <v:group style="position:absolute;left:7487;top:3342;width:36;height:36" coordorigin="7487,3342" coordsize="36,36">
              <v:shape style="position:absolute;left:7487;top:3342;width:36;height:36" coordorigin="7487,3342" coordsize="36,36" path="m7487,3378l7522,3342e" filled="f" stroked="t" strokeweight=".249651pt" strokecolor="#231F20">
                <v:path arrowok="t"/>
              </v:shape>
            </v:group>
            <v:group style="position:absolute;left:7463;top:3342;width:36;height:36" coordorigin="7463,3342" coordsize="36,36">
              <v:shape style="position:absolute;left:7463;top:3342;width:36;height:36" coordorigin="7463,3342" coordsize="36,36" path="m7463,3342l7499,3378e" filled="f" stroked="t" strokeweight=".249651pt" strokecolor="#231F20">
                <v:path arrowok="t"/>
              </v:shape>
            </v:group>
            <v:group style="position:absolute;left:7663;top:3342;width:36;height:36" coordorigin="7663,3342" coordsize="36,36">
              <v:shape style="position:absolute;left:7663;top:3342;width:36;height:36" coordorigin="7663,3342" coordsize="36,36" path="m7663,3378l7699,3342e" filled="f" stroked="t" strokeweight=".249651pt" strokecolor="#231F20">
                <v:path arrowok="t"/>
              </v:shape>
            </v:group>
            <v:group style="position:absolute;left:7639;top:3342;width:36;height:36" coordorigin="7639,3342" coordsize="36,36">
              <v:shape style="position:absolute;left:7639;top:3342;width:36;height:36" coordorigin="7639,3342" coordsize="36,36" path="m7639,3342l7675,3378e" filled="f" stroked="t" strokeweight=".249651pt" strokecolor="#231F20">
                <v:path arrowok="t"/>
              </v:shape>
            </v:group>
            <v:group style="position:absolute;left:7839;top:3342;width:36;height:36" coordorigin="7839,3342" coordsize="36,36">
              <v:shape style="position:absolute;left:7839;top:3342;width:36;height:36" coordorigin="7839,3342" coordsize="36,36" path="m7839,3378l7875,3342e" filled="f" stroked="t" strokeweight=".249651pt" strokecolor="#231F20">
                <v:path arrowok="t"/>
              </v:shape>
            </v:group>
            <v:group style="position:absolute;left:7815;top:3342;width:36;height:36" coordorigin="7815,3342" coordsize="36,36">
              <v:shape style="position:absolute;left:7815;top:3342;width:36;height:36" coordorigin="7815,3342" coordsize="36,36" path="m7815,3342l7851,3378e" filled="f" stroked="t" strokeweight=".249651pt" strokecolor="#231F20">
                <v:path arrowok="t"/>
              </v:shape>
            </v:group>
            <v:group style="position:absolute;left:8009;top:3336;width:42;height:42" coordorigin="8009,3336" coordsize="42,42">
              <v:shape style="position:absolute;left:8009;top:3336;width:42;height:42" coordorigin="8009,3336" coordsize="42,42" path="m8009,3378l8051,3336e" filled="f" stroked="t" strokeweight=".249651pt" strokecolor="#231F20">
                <v:path arrowok="t"/>
              </v:shape>
            </v:group>
            <v:group style="position:absolute;left:7991;top:3336;width:42;height:42" coordorigin="7991,3336" coordsize="42,42">
              <v:shape style="position:absolute;left:7991;top:3336;width:42;height:42" coordorigin="7991,3336" coordsize="42,42" path="m7991,3336l8033,3378e" filled="f" stroked="t" strokeweight=".249651pt" strokecolor="#231F20">
                <v:path arrowok="t"/>
              </v:shape>
            </v:group>
            <v:group style="position:absolute;left:8198;top:3348;width:30;height:30" coordorigin="8198,3348" coordsize="30,30">
              <v:shape style="position:absolute;left:8198;top:3348;width:30;height:30" coordorigin="8198,3348" coordsize="30,30" path="m8198,3378l8228,3348e" filled="f" stroked="t" strokeweight=".249651pt" strokecolor="#231F20">
                <v:path arrowok="t"/>
              </v:shape>
            </v:group>
            <v:group style="position:absolute;left:8168;top:3348;width:30;height:30" coordorigin="8168,3348" coordsize="30,30">
              <v:shape style="position:absolute;left:8168;top:3348;width:30;height:30" coordorigin="8168,3348" coordsize="30,30" path="m8168,3348l8198,3378e" filled="f" stroked="t" strokeweight=".249651pt" strokecolor="#231F20">
                <v:path arrowok="t"/>
              </v:shape>
            </v:group>
            <v:group style="position:absolute;left:8374;top:3348;width:30;height:30" coordorigin="8374,3348" coordsize="30,30">
              <v:shape style="position:absolute;left:8374;top:3348;width:30;height:30" coordorigin="8374,3348" coordsize="30,30" path="m8374,3378l8404,3348e" filled="f" stroked="t" strokeweight=".249651pt" strokecolor="#231F20">
                <v:path arrowok="t"/>
              </v:shape>
            </v:group>
            <v:group style="position:absolute;left:8344;top:3348;width:30;height:30" coordorigin="8344,3348" coordsize="30,30">
              <v:shape style="position:absolute;left:8344;top:3348;width:30;height:30" coordorigin="8344,3348" coordsize="30,30" path="m8344,3348l8374,3378e" filled="f" stroked="t" strokeweight=".249651pt" strokecolor="#231F20">
                <v:path arrowok="t"/>
              </v:shape>
            </v:group>
            <v:group style="position:absolute;left:8520;top:3030;width:60;height:60" coordorigin="8520,3030" coordsize="60,60">
              <v:shape style="position:absolute;left:8520;top:3030;width:60;height:60" coordorigin="8520,3030" coordsize="60,60" path="m8520,3090l8580,3030e" filled="f" stroked="t" strokeweight=".249651pt" strokecolor="#231F20">
                <v:path arrowok="t"/>
              </v:shape>
            </v:group>
            <v:group style="position:absolute;left:8520;top:3030;width:60;height:60" coordorigin="8520,3030" coordsize="60,60">
              <v:shape style="position:absolute;left:8520;top:3030;width:60;height:60" coordorigin="8520,3030" coordsize="60,60" path="m8520,3030l8580,3090e" filled="f" stroked="t" strokeweight=".249651pt" strokecolor="#231F20">
                <v:path arrowok="t"/>
              </v:shape>
            </v:group>
            <v:group style="position:absolute;left:8696;top:2850;width:60;height:60" coordorigin="8696,2850" coordsize="60,60">
              <v:shape style="position:absolute;left:8696;top:2850;width:60;height:60" coordorigin="8696,2850" coordsize="60,60" path="m8696,2910l8756,2850e" filled="f" stroked="t" strokeweight=".249651pt" strokecolor="#231F20">
                <v:path arrowok="t"/>
              </v:shape>
            </v:group>
            <v:group style="position:absolute;left:8696;top:2850;width:60;height:60" coordorigin="8696,2850" coordsize="60,60">
              <v:shape style="position:absolute;left:8696;top:2850;width:60;height:60" coordorigin="8696,2850" coordsize="60,60" path="m8696,2850l8756,2910e" filled="f" stroked="t" strokeweight=".249651pt" strokecolor="#231F20">
                <v:path arrowok="t"/>
              </v:shape>
            </v:group>
            <v:group style="position:absolute;left:8891;top:3336;width:42;height:42" coordorigin="8891,3336" coordsize="42,42">
              <v:shape style="position:absolute;left:8891;top:3336;width:42;height:42" coordorigin="8891,3336" coordsize="42,42" path="m8891,3378l8933,3336e" filled="f" stroked="t" strokeweight=".249651pt" strokecolor="#231F20">
                <v:path arrowok="t"/>
              </v:shape>
            </v:group>
            <v:group style="position:absolute;left:8873;top:3336;width:42;height:42" coordorigin="8873,3336" coordsize="42,42">
              <v:shape style="position:absolute;left:8873;top:3336;width:42;height:42" coordorigin="8873,3336" coordsize="42,42" path="m8873,3336l8915,3378e" filled="f" stroked="t" strokeweight=".249651pt" strokecolor="#231F20">
                <v:path arrowok="t"/>
              </v:shape>
            </v:group>
            <v:group style="position:absolute;left:9067;top:3336;width:42;height:42" coordorigin="9067,3336" coordsize="42,42">
              <v:shape style="position:absolute;left:9067;top:3336;width:42;height:42" coordorigin="9067,3336" coordsize="42,42" path="m9067,3378l9109,3336e" filled="f" stroked="t" strokeweight=".249651pt" strokecolor="#231F20">
                <v:path arrowok="t"/>
              </v:shape>
            </v:group>
            <v:group style="position:absolute;left:9049;top:3336;width:42;height:42" coordorigin="9049,3336" coordsize="42,42">
              <v:shape style="position:absolute;left:9049;top:3336;width:42;height:42" coordorigin="9049,3336" coordsize="42,42" path="m9049,3336l9091,3378e" filled="f" stroked="t" strokeweight=".249651pt" strokecolor="#231F20">
                <v:path arrowok="t"/>
              </v:shape>
            </v:group>
            <v:group style="position:absolute;left:9225;top:2778;width:30;height:30" coordorigin="9225,2778" coordsize="30,30">
              <v:shape style="position:absolute;left:9225;top:2778;width:30;height:30" coordorigin="9225,2778" coordsize="30,30" path="m9225,2808l9255,2778e" filled="f" stroked="t" strokeweight=".249651pt" strokecolor="#231F20">
                <v:path arrowok="t"/>
              </v:shape>
            </v:group>
            <v:group style="position:absolute;left:9255;top:2778;width:30;height:30" coordorigin="9255,2778" coordsize="30,30">
              <v:shape style="position:absolute;left:9255;top:2778;width:30;height:30" coordorigin="9255,2778" coordsize="30,30" path="m9255,2778l9285,2808e" filled="f" stroked="t" strokeweight=".249651pt" strokecolor="#231F20">
                <v:path arrowok="t"/>
              </v:shape>
            </v:group>
            <v:group style="position:absolute;left:9425;top:3342;width:36;height:36" coordorigin="9425,3342" coordsize="36,36">
              <v:shape style="position:absolute;left:9425;top:3342;width:36;height:36" coordorigin="9425,3342" coordsize="36,36" path="m9425,3378l9461,3342e" filled="f" stroked="t" strokeweight=".249651pt" strokecolor="#231F20">
                <v:path arrowok="t"/>
              </v:shape>
            </v:group>
            <v:group style="position:absolute;left:9401;top:3342;width:36;height:36" coordorigin="9401,3342" coordsize="36,36">
              <v:shape style="position:absolute;left:9401;top:3342;width:36;height:36" coordorigin="9401,3342" coordsize="36,36" path="m9401,3342l9437,3378e" filled="f" stroked="t" strokeweight=".249651pt" strokecolor="#231F20">
                <v:path arrowok="t"/>
              </v:shape>
            </v:group>
            <v:group style="position:absolute;left:9608;top:3348;width:30;height:30" coordorigin="9608,3348" coordsize="30,30">
              <v:shape style="position:absolute;left:9608;top:3348;width:30;height:30" coordorigin="9608,3348" coordsize="30,30" path="m9608,3378l9638,3348e" filled="f" stroked="t" strokeweight=".249651pt" strokecolor="#231F20">
                <v:path arrowok="t"/>
              </v:shape>
            </v:group>
            <v:group style="position:absolute;left:9578;top:3348;width:30;height:30" coordorigin="9578,3348" coordsize="30,30">
              <v:shape style="position:absolute;left:9578;top:3348;width:30;height:30" coordorigin="9578,3348" coordsize="30,30" path="m9578,3348l9608,3378e" filled="f" stroked="t" strokeweight=".249651pt" strokecolor="#231F20">
                <v:path arrowok="t"/>
              </v:shape>
            </v:group>
            <v:group style="position:absolute;left:9778;top:3342;width:36;height:36" coordorigin="9778,3342" coordsize="36,36">
              <v:shape style="position:absolute;left:9778;top:3342;width:36;height:36" coordorigin="9778,3342" coordsize="36,36" path="m9778,3378l9814,3342e" filled="f" stroked="t" strokeweight=".249651pt" strokecolor="#231F20">
                <v:path arrowok="t"/>
              </v:shape>
            </v:group>
            <v:group style="position:absolute;left:9754;top:3342;width:36;height:36" coordorigin="9754,3342" coordsize="36,36">
              <v:shape style="position:absolute;left:9754;top:3342;width:36;height:36" coordorigin="9754,3342" coordsize="36,36" path="m9754,3342l9790,3378e" filled="f" stroked="t" strokeweight=".249651pt" strokecolor="#231F20">
                <v:path arrowok="t"/>
              </v:shape>
            </v:group>
            <v:group style="position:absolute;left:9948;top:3336;width:42;height:42" coordorigin="9948,3336" coordsize="42,42">
              <v:shape style="position:absolute;left:9948;top:3336;width:42;height:42" coordorigin="9948,3336" coordsize="42,42" path="m9948,3378l9990,3336e" filled="f" stroked="t" strokeweight=".249651pt" strokecolor="#231F20">
                <v:path arrowok="t"/>
              </v:shape>
            </v:group>
            <v:group style="position:absolute;left:9930;top:3336;width:42;height:42" coordorigin="9930,3336" coordsize="42,42">
              <v:shape style="position:absolute;left:9930;top:3336;width:42;height:42" coordorigin="9930,3336" coordsize="42,42" path="m9930,3336l9972,3378e" filled="f" stroked="t" strokeweight=".249651pt" strokecolor="#231F20">
                <v:path arrowok="t"/>
              </v:shape>
            </v:group>
            <v:group style="position:absolute;left:10137;top:3348;width:30;height:30" coordorigin="10137,3348" coordsize="30,30">
              <v:shape style="position:absolute;left:10137;top:3348;width:30;height:30" coordorigin="10137,3348" coordsize="30,30" path="m10137,3378l10166,3348e" filled="f" stroked="t" strokeweight=".249651pt" strokecolor="#231F20">
                <v:path arrowok="t"/>
              </v:shape>
            </v:group>
            <v:group style="position:absolute;left:10107;top:3348;width:30;height:30" coordorigin="10107,3348" coordsize="30,30">
              <v:shape style="position:absolute;left:10107;top:3348;width:30;height:30" coordorigin="10107,3348" coordsize="30,30" path="m10107,3348l10137,3378e" filled="f" stroked="t" strokeweight=".249651pt" strokecolor="#231F20">
                <v:path arrowok="t"/>
              </v:shape>
            </v:group>
            <v:group style="position:absolute;left:10307;top:3342;width:36;height:36" coordorigin="10307,3342" coordsize="36,36">
              <v:shape style="position:absolute;left:10307;top:3342;width:36;height:36" coordorigin="10307,3342" coordsize="36,36" path="m10307,3378l10343,3342e" filled="f" stroked="t" strokeweight=".249651pt" strokecolor="#231F20">
                <v:path arrowok="t"/>
              </v:shape>
            </v:group>
            <v:group style="position:absolute;left:10283;top:3342;width:36;height:36" coordorigin="10283,3342" coordsize="36,36">
              <v:shape style="position:absolute;left:10283;top:3342;width:36;height:36" coordorigin="10283,3342" coordsize="36,36" path="m10283,3342l10319,3378e" filled="f" stroked="t" strokeweight=".249651pt" strokecolor="#231F20">
                <v:path arrowok="t"/>
              </v:shape>
            </v:group>
            <v:group style="position:absolute;left:10465;top:3324;width:54;height:54" coordorigin="10465,3324" coordsize="54,54">
              <v:shape style="position:absolute;left:10465;top:3324;width:54;height:54" coordorigin="10465,3324" coordsize="54,54" path="m10465,3378l10519,3324e" filled="f" stroked="t" strokeweight=".249651pt" strokecolor="#231F20">
                <v:path arrowok="t"/>
              </v:shape>
            </v:group>
            <v:group style="position:absolute;left:10459;top:3324;width:54;height:54" coordorigin="10459,3324" coordsize="54,54">
              <v:shape style="position:absolute;left:10459;top:3324;width:54;height:54" coordorigin="10459,3324" coordsize="54,54" path="m10459,3324l10513,3378e" filled="f" stroked="t" strokeweight=".249651pt" strokecolor="#231F20">
                <v:path arrowok="t"/>
              </v:shape>
            </v:group>
            <v:group style="position:absolute;left:10647;top:3330;width:48;height:48" coordorigin="10647,3330" coordsize="48,48">
              <v:shape style="position:absolute;left:10647;top:3330;width:48;height:48" coordorigin="10647,3330" coordsize="48,48" path="m10647,3378l10695,3330e" filled="f" stroked="t" strokeweight=".249651pt" strokecolor="#231F20">
                <v:path arrowok="t"/>
              </v:shape>
            </v:group>
            <v:group style="position:absolute;left:10635;top:3330;width:48;height:48" coordorigin="10635,3330" coordsize="48,48">
              <v:shape style="position:absolute;left:10635;top:3330;width:48;height:48" coordorigin="10635,3330" coordsize="48,48" path="m10635,3330l10683,3378e" filled="f" stroked="t" strokeweight=".249651pt" strokecolor="#231F20">
                <v:path arrowok="t"/>
              </v:shape>
            </v:group>
            <v:group style="position:absolute;left:10836;top:3342;width:36;height:36" coordorigin="10836,3342" coordsize="36,36">
              <v:shape style="position:absolute;left:10836;top:3342;width:36;height:36" coordorigin="10836,3342" coordsize="36,36" path="m10836,3378l10872,3342e" filled="f" stroked="t" strokeweight=".249651pt" strokecolor="#231F20">
                <v:path arrowok="t"/>
              </v:shape>
            </v:group>
            <v:group style="position:absolute;left:10812;top:3342;width:36;height:36" coordorigin="10812,3342" coordsize="36,36">
              <v:shape style="position:absolute;left:10812;top:3342;width:36;height:36" coordorigin="10812,3342" coordsize="36,36" path="m10812,3342l10848,3378e" filled="f" stroked="t" strokeweight=".249651pt" strokecolor="#231F20">
                <v:path arrowok="t"/>
              </v:shape>
            </v:group>
            <v:group style="position:absolute;left:10988;top:3012;width:60;height:60" coordorigin="10988,3012" coordsize="60,60">
              <v:shape style="position:absolute;left:10988;top:3012;width:60;height:60" coordorigin="10988,3012" coordsize="60,60" path="m10988,3072l11048,3012e" filled="f" stroked="t" strokeweight=".249651pt" strokecolor="#231F20">
                <v:path arrowok="t"/>
              </v:shape>
            </v:group>
            <v:group style="position:absolute;left:10988;top:3012;width:60;height:60" coordorigin="10988,3012" coordsize="60,60">
              <v:shape style="position:absolute;left:10988;top:3012;width:60;height:60" coordorigin="10988,3012" coordsize="60,60" path="m10988,3012l11048,3072e" filled="f" stroked="t" strokeweight=".249651pt" strokecolor="#231F20">
                <v:path arrowok="t"/>
              </v:shape>
            </v:group>
            <v:group style="position:absolute;left:11188;top:3342;width:36;height:36" coordorigin="11188,3342" coordsize="36,36">
              <v:shape style="position:absolute;left:11188;top:3342;width:36;height:36" coordorigin="11188,3342" coordsize="36,36" path="m11188,3378l11224,3342e" filled="f" stroked="t" strokeweight=".249651pt" strokecolor="#231F20">
                <v:path arrowok="t"/>
              </v:shape>
            </v:group>
            <v:group style="position:absolute;left:11164;top:3342;width:36;height:36" coordorigin="11164,3342" coordsize="36,36">
              <v:shape style="position:absolute;left:11164;top:3342;width:36;height:36" coordorigin="11164,3342" coordsize="36,36" path="m11164,3342l11200,3378e" filled="f" stroked="t" strokeweight=".249651pt" strokecolor="#231F20">
                <v:path arrowok="t"/>
              </v:shape>
            </v:group>
            <v:group style="position:absolute;left:11340;top:3318;width:60;height:60" coordorigin="11340,3318" coordsize="60,60">
              <v:shape style="position:absolute;left:11340;top:3318;width:60;height:60" coordorigin="11340,3318" coordsize="60,60" path="m11340,3378l11400,3318e" filled="f" stroked="t" strokeweight=".249651pt" strokecolor="#231F20">
                <v:path arrowok="t"/>
              </v:shape>
            </v:group>
            <v:group style="position:absolute;left:11340;top:3318;width:60;height:60" coordorigin="11340,3318" coordsize="60,60">
              <v:shape style="position:absolute;left:11340;top:3318;width:60;height:60" coordorigin="11340,3318" coordsize="60,60" path="m11340,3318l11400,3378e" filled="f" stroked="t" strokeweight=".249651pt" strokecolor="#231F20">
                <v:path arrowok="t"/>
              </v:shape>
            </v:group>
            <v:group style="position:absolute;left:1852;top:2778;width:9518;height:588" coordorigin="1852,2778" coordsize="9518,588">
              <v:shape style="position:absolute;left:1852;top:2778;width:9518;height:588" coordorigin="1852,2778" coordsize="9518,588" path="m1852,3258l2028,3366,2205,3300,2381,3366,2557,2778,2733,2910,2910,2778,3086,2778,3262,3330,3438,3354,3615,2778,3967,2778,4144,3354,4320,2778,4496,2778,4672,3354,4849,3240,5025,2778,5201,2778,5377,2964,5554,3228,5730,2778,5906,3072,6082,2778,6259,2778,6435,3360,6611,3084,6787,3258,6964,3138,7140,2778,7316,3228,7493,3264,7669,3102,7845,2778,8021,3336,8198,3156,8374,3090,8550,2778,8726,2778,8903,3084,9079,3234,9255,3000,9431,2994,9608,2988,9784,3156,9960,2982,10137,2778,10313,3312,10489,2802,10665,2778,11018,2778,11194,3336,11370,2778e" filled="f" stroked="t" strokeweight=".499302pt" strokecolor="#231F20">
                <v:path arrowok="t"/>
                <v:stroke dashstyle="longDash"/>
              </v:shape>
              <v:shape style="position:absolute;left:1642;top:2719;width:253;height:792" type="#_x0000_t75">
                <v:imagedata r:id="rId69" o:title=""/>
              </v:shape>
            </v:group>
            <v:group style="position:absolute;left:2007;top:3336;width:21;height:42" coordorigin="2007,3336" coordsize="21,42">
              <v:shape style="position:absolute;left:2007;top:3336;width:21;height:42" coordorigin="2007,3336" coordsize="21,42" path="m2028,3336l2007,3378e" filled="f" stroked="t" strokeweight=".249651pt" strokecolor="#231F20">
                <v:path arrowok="t"/>
              </v:shape>
            </v:group>
            <v:group style="position:absolute;left:2028;top:3336;width:21;height:42" coordorigin="2028,3336" coordsize="21,42">
              <v:shape style="position:absolute;left:2028;top:3336;width:21;height:42" coordorigin="2028,3336" coordsize="21,42" path="m2049,3378l2028,3336e" filled="f" stroked="t" strokeweight=".249651pt" strokecolor="#231F20">
                <v:path arrowok="t"/>
              </v:shape>
            </v:group>
            <v:group style="position:absolute;left:2175;top:3270;width:60;height:60" coordorigin="2175,3270" coordsize="60,60">
              <v:shape style="position:absolute;left:2175;top:3270;width:60;height:60" coordorigin="2175,3270" coordsize="60,60" path="m2205,3270l2175,3330,2235,3330,2205,3270xe" filled="f" stroked="t" strokeweight=".249651pt" strokecolor="#231F20">
                <v:path arrowok="t"/>
              </v:shape>
            </v:group>
            <v:group style="position:absolute;left:2360;top:3336;width:21;height:42" coordorigin="2360,3336" coordsize="21,42">
              <v:shape style="position:absolute;left:2360;top:3336;width:21;height:42" coordorigin="2360,3336" coordsize="21,42" path="m2381,3336l2360,3378e" filled="f" stroked="t" strokeweight=".249651pt" strokecolor="#231F20">
                <v:path arrowok="t"/>
              </v:shape>
            </v:group>
            <v:group style="position:absolute;left:2381;top:3336;width:21;height:42" coordorigin="2381,3336" coordsize="21,42">
              <v:shape style="position:absolute;left:2381;top:3336;width:21;height:42" coordorigin="2381,3336" coordsize="21,42" path="m2402,3378l2381,3336e" filled="f" stroked="t" strokeweight=".249651pt" strokecolor="#231F20">
                <v:path arrowok="t"/>
              </v:shape>
            </v:group>
            <v:group style="position:absolute;left:2527;top:2778;width:60;height:30" coordorigin="2527,2778" coordsize="60,30">
              <v:shape style="position:absolute;left:2527;top:2778;width:60;height:30" coordorigin="2527,2778" coordsize="60,30" path="m2542,2778l2527,2808,2587,2808,2572,2778e" filled="f" stroked="t" strokeweight=".249651pt" strokecolor="#231F20">
                <v:path arrowok="t"/>
              </v:shape>
            </v:group>
            <v:group style="position:absolute;left:2703;top:2880;width:60;height:60" coordorigin="2703,2880" coordsize="60,60">
              <v:shape style="position:absolute;left:2703;top:2880;width:60;height:60" coordorigin="2703,2880" coordsize="60,60" path="m2733,2880l2703,2940,2763,2940,2733,2880xe" filled="f" stroked="t" strokeweight=".249651pt" strokecolor="#231F20">
                <v:path arrowok="t"/>
              </v:shape>
            </v:group>
            <v:group style="position:absolute;left:2880;top:2778;width:60;height:30" coordorigin="2880,2778" coordsize="60,30">
              <v:shape style="position:absolute;left:2880;top:2778;width:60;height:30" coordorigin="2880,2778" coordsize="60,30" path="m2895,2778l2880,2808,2940,2808,2925,2778e" filled="f" stroked="t" strokeweight=".249651pt" strokecolor="#231F20">
                <v:path arrowok="t"/>
              </v:shape>
            </v:group>
            <v:group style="position:absolute;left:3056;top:2778;width:60;height:30" coordorigin="3056,2778" coordsize="60,30">
              <v:shape style="position:absolute;left:3056;top:2778;width:60;height:30" coordorigin="3056,2778" coordsize="60,30" path="m3071,2778l3056,2808,3116,2808,3101,2778e" filled="f" stroked="t" strokeweight=".249651pt" strokecolor="#231F20">
                <v:path arrowok="t"/>
              </v:shape>
            </v:group>
            <v:group style="position:absolute;left:3232;top:3300;width:60;height:60" coordorigin="3232,3300" coordsize="60,60">
              <v:shape style="position:absolute;left:3232;top:3300;width:60;height:60" coordorigin="3232,3300" coordsize="60,60" path="m3262,3300l3232,3360,3292,3360,3262,3300xe" filled="f" stroked="t" strokeweight=".249651pt" strokecolor="#231F20">
                <v:path arrowok="t"/>
              </v:shape>
            </v:group>
            <v:group style="position:absolute;left:3411;top:3324;width:27;height:54" coordorigin="3411,3324" coordsize="27,54">
              <v:shape style="position:absolute;left:3411;top:3324;width:27;height:54" coordorigin="3411,3324" coordsize="27,54" path="m3438,3324l3411,3378e" filled="f" stroked="t" strokeweight=".249651pt" strokecolor="#231F20">
                <v:path arrowok="t"/>
              </v:shape>
            </v:group>
            <v:group style="position:absolute;left:3438;top:3324;width:27;height:54" coordorigin="3438,3324" coordsize="27,54">
              <v:shape style="position:absolute;left:3438;top:3324;width:27;height:54" coordorigin="3438,3324" coordsize="27,54" path="m3465,3378l3438,3324e" filled="f" stroked="t" strokeweight=".249651pt" strokecolor="#231F20">
                <v:path arrowok="t"/>
              </v:shape>
            </v:group>
            <v:group style="position:absolute;left:3585;top:2778;width:60;height:30" coordorigin="3585,2778" coordsize="60,30">
              <v:shape style="position:absolute;left:3585;top:2778;width:60;height:30" coordorigin="3585,2778" coordsize="60,30" path="m3600,2778l3585,2808,3645,2808,3630,2778e" filled="f" stroked="t" strokeweight=".249651pt" strokecolor="#231F20">
                <v:path arrowok="t"/>
              </v:shape>
            </v:group>
            <v:group style="position:absolute;left:3761;top:2778;width:60;height:30" coordorigin="3761,2778" coordsize="60,30">
              <v:shape style="position:absolute;left:3761;top:2778;width:60;height:30" coordorigin="3761,2778" coordsize="60,30" path="m3776,2778l3761,2808,3821,2808,3806,2778e" filled="f" stroked="t" strokeweight=".249651pt" strokecolor="#231F20">
                <v:path arrowok="t"/>
              </v:shape>
            </v:group>
            <v:group style="position:absolute;left:3937;top:2778;width:60;height:30" coordorigin="3937,2778" coordsize="60,30">
              <v:shape style="position:absolute;left:3937;top:2778;width:60;height:30" coordorigin="3937,2778" coordsize="60,30" path="m3952,2778l3937,2808,3997,2808,3982,2778e" filled="f" stroked="t" strokeweight=".249651pt" strokecolor="#231F20">
                <v:path arrowok="t"/>
              </v:shape>
            </v:group>
            <v:group style="position:absolute;left:4117;top:3324;width:27;height:54" coordorigin="4117,3324" coordsize="27,54">
              <v:shape style="position:absolute;left:4117;top:3324;width:27;height:54" coordorigin="4117,3324" coordsize="27,54" path="m4144,3324l4117,3378e" filled="f" stroked="t" strokeweight=".249651pt" strokecolor="#231F20">
                <v:path arrowok="t"/>
              </v:shape>
            </v:group>
            <v:group style="position:absolute;left:4144;top:3324;width:27;height:54" coordorigin="4144,3324" coordsize="27,54">
              <v:shape style="position:absolute;left:4144;top:3324;width:27;height:54" coordorigin="4144,3324" coordsize="27,54" path="m4170,3378l4144,3324e" filled="f" stroked="t" strokeweight=".249651pt" strokecolor="#231F20">
                <v:path arrowok="t"/>
              </v:shape>
            </v:group>
            <v:group style="position:absolute;left:4290;top:2778;width:60;height:30" coordorigin="4290,2778" coordsize="60,30">
              <v:shape style="position:absolute;left:4290;top:2778;width:60;height:30" coordorigin="4290,2778" coordsize="60,30" path="m4305,2778l4290,2808,4350,2808,4335,2778e" filled="f" stroked="t" strokeweight=".249651pt" strokecolor="#231F20">
                <v:path arrowok="t"/>
              </v:shape>
            </v:group>
            <v:group style="position:absolute;left:4466;top:2778;width:60;height:30" coordorigin="4466,2778" coordsize="60,30">
              <v:shape style="position:absolute;left:4466;top:2778;width:60;height:30" coordorigin="4466,2778" coordsize="60,30" path="m4481,2778l4466,2808,4526,2808,4511,2778e" filled="f" stroked="t" strokeweight=".249651pt" strokecolor="#231F20">
                <v:path arrowok="t"/>
              </v:shape>
            </v:group>
            <v:group style="position:absolute;left:4645;top:3324;width:27;height:54" coordorigin="4645,3324" coordsize="27,54">
              <v:shape style="position:absolute;left:4645;top:3324;width:27;height:54" coordorigin="4645,3324" coordsize="27,54" path="m4672,3324l4645,3378e" filled="f" stroked="t" strokeweight=".249651pt" strokecolor="#231F20">
                <v:path arrowok="t"/>
              </v:shape>
            </v:group>
            <v:group style="position:absolute;left:4672;top:3324;width:27;height:54" coordorigin="4672,3324" coordsize="27,54">
              <v:shape style="position:absolute;left:4672;top:3324;width:27;height:54" coordorigin="4672,3324" coordsize="27,54" path="m4699,3378l4672,3324e" filled="f" stroked="t" strokeweight=".249651pt" strokecolor="#231F20">
                <v:path arrowok="t"/>
              </v:shape>
            </v:group>
            <v:group style="position:absolute;left:4819;top:3210;width:60;height:60" coordorigin="4819,3210" coordsize="60,60">
              <v:shape style="position:absolute;left:4819;top:3210;width:60;height:60" coordorigin="4819,3210" coordsize="60,60" path="m4849,3210l4819,3270,4879,3270,4849,3210xe" filled="f" stroked="t" strokeweight=".249651pt" strokecolor="#231F20">
                <v:path arrowok="t"/>
              </v:shape>
            </v:group>
            <v:group style="position:absolute;left:4995;top:2778;width:60;height:30" coordorigin="4995,2778" coordsize="60,30">
              <v:shape style="position:absolute;left:4995;top:2778;width:60;height:30" coordorigin="4995,2778" coordsize="60,30" path="m5010,2778l4995,2808,5055,2808,5040,2778e" filled="f" stroked="t" strokeweight=".249651pt" strokecolor="#231F20">
                <v:path arrowok="t"/>
              </v:shape>
            </v:group>
            <v:group style="position:absolute;left:5171;top:2778;width:60;height:30" coordorigin="5171,2778" coordsize="60,30">
              <v:shape style="position:absolute;left:5171;top:2778;width:60;height:30" coordorigin="5171,2778" coordsize="60,30" path="m5186,2778l5171,2808,5231,2808,5216,2778e" filled="f" stroked="t" strokeweight=".249651pt" strokecolor="#231F20">
                <v:path arrowok="t"/>
              </v:shape>
            </v:group>
            <v:group style="position:absolute;left:5347;top:2934;width:60;height:60" coordorigin="5347,2934" coordsize="60,60">
              <v:shape style="position:absolute;left:5347;top:2934;width:60;height:60" coordorigin="5347,2934" coordsize="60,60" path="m5377,2934l5347,2994,5407,2994,5377,2934xe" filled="f" stroked="t" strokeweight=".249651pt" strokecolor="#231F20">
                <v:path arrowok="t"/>
              </v:shape>
            </v:group>
            <v:group style="position:absolute;left:5524;top:3198;width:60;height:60" coordorigin="5524,3198" coordsize="60,60">
              <v:shape style="position:absolute;left:5524;top:3198;width:60;height:60" coordorigin="5524,3198" coordsize="60,60" path="m5554,3198l5524,3258,5584,3258,5554,3198xe" filled="f" stroked="t" strokeweight=".249651pt" strokecolor="#231F20">
                <v:path arrowok="t"/>
              </v:shape>
            </v:group>
            <v:group style="position:absolute;left:5700;top:2778;width:60;height:30" coordorigin="5700,2778" coordsize="60,30">
              <v:shape style="position:absolute;left:5700;top:2778;width:60;height:30" coordorigin="5700,2778" coordsize="60,30" path="m5715,2778l5700,2808,5760,2808,5745,2778e" filled="f" stroked="t" strokeweight=".249651pt" strokecolor="#231F20">
                <v:path arrowok="t"/>
              </v:shape>
            </v:group>
            <v:group style="position:absolute;left:5876;top:3042;width:60;height:60" coordorigin="5876,3042" coordsize="60,60">
              <v:shape style="position:absolute;left:5876;top:3042;width:60;height:60" coordorigin="5876,3042" coordsize="60,60" path="m5906,3042l5876,3102,5936,3102,5906,3042xe" filled="f" stroked="t" strokeweight=".249651pt" strokecolor="#231F20">
                <v:path arrowok="t"/>
              </v:shape>
            </v:group>
            <v:group style="position:absolute;left:6052;top:2778;width:60;height:30" coordorigin="6052,2778" coordsize="60,30">
              <v:shape style="position:absolute;left:6052;top:2778;width:60;height:30" coordorigin="6052,2778" coordsize="60,30" path="m6067,2778l6052,2808,6112,2808,6097,2778e" filled="f" stroked="t" strokeweight=".249651pt" strokecolor="#231F20">
                <v:path arrowok="t"/>
              </v:shape>
            </v:group>
            <v:group style="position:absolute;left:6229;top:2778;width:60;height:30" coordorigin="6229,2778" coordsize="60,30">
              <v:shape style="position:absolute;left:6229;top:2778;width:60;height:30" coordorigin="6229,2778" coordsize="60,30" path="m6244,2778l6229,2808,6289,2808,6274,2778e" filled="f" stroked="t" strokeweight=".249651pt" strokecolor="#231F20">
                <v:path arrowok="t"/>
              </v:shape>
            </v:group>
            <v:group style="position:absolute;left:6411;top:3330;width:24;height:48" coordorigin="6411,3330" coordsize="24,48">
              <v:shape style="position:absolute;left:6411;top:3330;width:24;height:48" coordorigin="6411,3330" coordsize="24,48" path="m6435,3330l6411,3378e" filled="f" stroked="t" strokeweight=".249651pt" strokecolor="#231F20">
                <v:path arrowok="t"/>
              </v:shape>
            </v:group>
            <v:group style="position:absolute;left:6435;top:3330;width:24;height:48" coordorigin="6435,3330" coordsize="24,48">
              <v:shape style="position:absolute;left:6435;top:3330;width:24;height:48" coordorigin="6435,3330" coordsize="24,48" path="m6459,3378l6435,3330e" filled="f" stroked="t" strokeweight=".249651pt" strokecolor="#231F20">
                <v:path arrowok="t"/>
              </v:shape>
            </v:group>
            <v:group style="position:absolute;left:6581;top:3054;width:60;height:60" coordorigin="6581,3054" coordsize="60,60">
              <v:shape style="position:absolute;left:6581;top:3054;width:60;height:60" coordorigin="6581,3054" coordsize="60,60" path="m6611,3054l6581,3114,6641,3114,6611,3054xe" filled="f" stroked="t" strokeweight=".249651pt" strokecolor="#231F20">
                <v:path arrowok="t"/>
              </v:shape>
            </v:group>
            <v:group style="position:absolute;left:6758;top:3228;width:60;height:60" coordorigin="6758,3228" coordsize="60,60">
              <v:shape style="position:absolute;left:6758;top:3228;width:60;height:60" coordorigin="6758,3228" coordsize="60,60" path="m6787,3228l6758,3288,6817,3288,6787,3228xe" filled="f" stroked="t" strokeweight=".249651pt" strokecolor="#231F20">
                <v:path arrowok="t"/>
              </v:shape>
            </v:group>
            <v:group style="position:absolute;left:6934;top:3108;width:60;height:60" coordorigin="6934,3108" coordsize="60,60">
              <v:shape style="position:absolute;left:6934;top:3108;width:60;height:60" coordorigin="6934,3108" coordsize="60,60" path="m6964,3108l6934,3168,6994,3168,6964,3108xe" filled="f" stroked="t" strokeweight=".249651pt" strokecolor="#231F20">
                <v:path arrowok="t"/>
              </v:shape>
            </v:group>
            <v:group style="position:absolute;left:7110;top:2778;width:60;height:30" coordorigin="7110,2778" coordsize="60,30">
              <v:shape style="position:absolute;left:7110;top:2778;width:60;height:30" coordorigin="7110,2778" coordsize="60,30" path="m7125,2778l7110,2808,7170,2808,7155,2778e" filled="f" stroked="t" strokeweight=".249651pt" strokecolor="#231F20">
                <v:path arrowok="t"/>
              </v:shape>
            </v:group>
            <v:group style="position:absolute;left:7286;top:3198;width:60;height:60" coordorigin="7286,3198" coordsize="60,60">
              <v:shape style="position:absolute;left:7286;top:3198;width:60;height:60" coordorigin="7286,3198" coordsize="60,60" path="m7316,3198l7286,3258,7346,3258,7316,3198xe" filled="f" stroked="t" strokeweight=".249651pt" strokecolor="#231F20">
                <v:path arrowok="t"/>
              </v:shape>
            </v:group>
            <v:group style="position:absolute;left:7463;top:3234;width:60;height:60" coordorigin="7463,3234" coordsize="60,60">
              <v:shape style="position:absolute;left:7463;top:3234;width:60;height:60" coordorigin="7463,3234" coordsize="60,60" path="m7493,3234l7463,3294,7522,3294,7493,3234xe" filled="f" stroked="t" strokeweight=".249651pt" strokecolor="#231F20">
                <v:path arrowok="t"/>
              </v:shape>
            </v:group>
            <v:group style="position:absolute;left:7639;top:3072;width:60;height:60" coordorigin="7639,3072" coordsize="60,60">
              <v:shape style="position:absolute;left:7639;top:3072;width:60;height:60" coordorigin="7639,3072" coordsize="60,60" path="m7669,3072l7639,3132,7699,3132,7669,3072xe" filled="f" stroked="t" strokeweight=".249651pt" strokecolor="#231F20">
                <v:path arrowok="t"/>
              </v:shape>
            </v:group>
            <v:group style="position:absolute;left:7815;top:2778;width:60;height:30" coordorigin="7815,2778" coordsize="60,30">
              <v:shape style="position:absolute;left:7815;top:2778;width:60;height:30" coordorigin="7815,2778" coordsize="60,30" path="m7830,2778l7815,2808,7875,2808,7860,2778e" filled="f" stroked="t" strokeweight=".249651pt" strokecolor="#231F20">
                <v:path arrowok="t"/>
              </v:shape>
            </v:group>
            <v:group style="position:absolute;left:7991;top:3306;width:60;height:60" coordorigin="7991,3306" coordsize="60,60">
              <v:shape style="position:absolute;left:7991;top:3306;width:60;height:60" coordorigin="7991,3306" coordsize="60,60" path="m8021,3306l7991,3366,8051,3366,8021,3306xe" filled="f" stroked="t" strokeweight=".249651pt" strokecolor="#231F20">
                <v:path arrowok="t"/>
              </v:shape>
            </v:group>
            <v:group style="position:absolute;left:8168;top:3126;width:60;height:60" coordorigin="8168,3126" coordsize="60,60">
              <v:shape style="position:absolute;left:8168;top:3126;width:60;height:60" coordorigin="8168,3126" coordsize="60,60" path="m8198,3126l8168,3186,8228,3186,8198,3126xe" filled="f" stroked="t" strokeweight=".249651pt" strokecolor="#231F20">
                <v:path arrowok="t"/>
              </v:shape>
            </v:group>
            <v:group style="position:absolute;left:8344;top:3060;width:60;height:60" coordorigin="8344,3060" coordsize="60,60">
              <v:shape style="position:absolute;left:8344;top:3060;width:60;height:60" coordorigin="8344,3060" coordsize="60,60" path="m8374,3060l8344,3120,8404,3120,8374,3060xe" filled="f" stroked="t" strokeweight=".249651pt" strokecolor="#231F20">
                <v:path arrowok="t"/>
              </v:shape>
            </v:group>
            <v:group style="position:absolute;left:8520;top:2778;width:60;height:30" coordorigin="8520,2778" coordsize="60,30">
              <v:shape style="position:absolute;left:8520;top:2778;width:60;height:30" coordorigin="8520,2778" coordsize="60,30" path="m8535,2778l8520,2808,8580,2808,8565,2778e" filled="f" stroked="t" strokeweight=".249651pt" strokecolor="#231F20">
                <v:path arrowok="t"/>
              </v:shape>
            </v:group>
            <v:group style="position:absolute;left:8696;top:2778;width:60;height:30" coordorigin="8696,2778" coordsize="60,30">
              <v:shape style="position:absolute;left:8696;top:2778;width:60;height:30" coordorigin="8696,2778" coordsize="60,30" path="m8711,2778l8696,2808,8756,2808,8741,2778e" filled="f" stroked="t" strokeweight=".249651pt" strokecolor="#231F20">
                <v:path arrowok="t"/>
              </v:shape>
            </v:group>
            <v:group style="position:absolute;left:8873;top:3054;width:60;height:60" coordorigin="8873,3054" coordsize="60,60">
              <v:shape style="position:absolute;left:8873;top:3054;width:60;height:60" coordorigin="8873,3054" coordsize="60,60" path="m8903,3054l8873,3114,8933,3114,8903,3054xe" filled="f" stroked="t" strokeweight=".249651pt" strokecolor="#231F20">
                <v:path arrowok="t"/>
              </v:shape>
            </v:group>
            <v:group style="position:absolute;left:9049;top:3204;width:60;height:60" coordorigin="9049,3204" coordsize="60,60">
              <v:shape style="position:absolute;left:9049;top:3204;width:60;height:60" coordorigin="9049,3204" coordsize="60,60" path="m9079,3204l9049,3264,9109,3264,9079,3204xe" filled="f" stroked="t" strokeweight=".249651pt" strokecolor="#231F20">
                <v:path arrowok="t"/>
              </v:shape>
            </v:group>
            <v:group style="position:absolute;left:9225;top:2970;width:60;height:60" coordorigin="9225,2970" coordsize="60,60">
              <v:shape style="position:absolute;left:9225;top:2970;width:60;height:60" coordorigin="9225,2970" coordsize="60,60" path="m9255,2970l9225,3030,9285,3030,9255,2970xe" filled="f" stroked="t" strokeweight=".249651pt" strokecolor="#231F20">
                <v:path arrowok="t"/>
              </v:shape>
            </v:group>
            <v:group style="position:absolute;left:9401;top:2964;width:60;height:60" coordorigin="9401,2964" coordsize="60,60">
              <v:shape style="position:absolute;left:9401;top:2964;width:60;height:60" coordorigin="9401,2964" coordsize="60,60" path="m9431,2964l9401,3024,9461,3024,9431,2964xe" filled="f" stroked="t" strokeweight=".249651pt" strokecolor="#231F20">
                <v:path arrowok="t"/>
              </v:shape>
            </v:group>
            <v:group style="position:absolute;left:9578;top:2958;width:60;height:60" coordorigin="9578,2958" coordsize="60,60">
              <v:shape style="position:absolute;left:9578;top:2958;width:60;height:60" coordorigin="9578,2958" coordsize="60,60" path="m9608,2958l9578,3018,9638,3018,9608,2958xe" filled="f" stroked="t" strokeweight=".249651pt" strokecolor="#231F20">
                <v:path arrowok="t"/>
              </v:shape>
            </v:group>
            <v:group style="position:absolute;left:9754;top:3126;width:60;height:60" coordorigin="9754,3126" coordsize="60,60">
              <v:shape style="position:absolute;left:9754;top:3126;width:60;height:60" coordorigin="9754,3126" coordsize="60,60" path="m9784,3126l9754,3186,9814,3186,9784,3126xe" filled="f" stroked="t" strokeweight=".249651pt" strokecolor="#231F20">
                <v:path arrowok="t"/>
              </v:shape>
            </v:group>
            <v:group style="position:absolute;left:9930;top:2952;width:60;height:60" coordorigin="9930,2952" coordsize="60,60">
              <v:shape style="position:absolute;left:9930;top:2952;width:60;height:60" coordorigin="9930,2952" coordsize="60,60" path="m9960,2952l9930,3012,9990,3012,9960,2952xe" filled="f" stroked="t" strokeweight=".249651pt" strokecolor="#231F20">
                <v:path arrowok="t"/>
              </v:shape>
            </v:group>
            <v:group style="position:absolute;left:10107;top:2778;width:60;height:30" coordorigin="10107,2778" coordsize="60,30">
              <v:shape style="position:absolute;left:10107;top:2778;width:60;height:30" coordorigin="10107,2778" coordsize="60,30" path="m10122,2778l10107,2808,10166,2808,10152,2778e" filled="f" stroked="t" strokeweight=".249651pt" strokecolor="#231F20">
                <v:path arrowok="t"/>
              </v:shape>
            </v:group>
            <v:group style="position:absolute;left:10283;top:3282;width:60;height:60" coordorigin="10283,3282" coordsize="60,60">
              <v:shape style="position:absolute;left:10283;top:3282;width:60;height:60" coordorigin="10283,3282" coordsize="60,60" path="m10313,3282l10283,3342,10343,3342,10313,3282xe" filled="f" stroked="t" strokeweight=".249651pt" strokecolor="#231F20">
                <v:path arrowok="t"/>
              </v:shape>
            </v:group>
            <v:group style="position:absolute;left:10459;top:2778;width:60;height:54" coordorigin="10459,2778" coordsize="60,54">
              <v:shape style="position:absolute;left:10459;top:2778;width:60;height:54" coordorigin="10459,2778" coordsize="60,54" path="m10486,2778l10459,2832,10519,2832,10492,2778e" filled="f" stroked="t" strokeweight=".249651pt" strokecolor="#231F20">
                <v:path arrowok="t"/>
              </v:shape>
            </v:group>
            <v:group style="position:absolute;left:10635;top:2778;width:60;height:30" coordorigin="10635,2778" coordsize="60,30">
              <v:shape style="position:absolute;left:10635;top:2778;width:60;height:30" coordorigin="10635,2778" coordsize="60,30" path="m10650,2778l10635,2808,10695,2808,10680,2778e" filled="f" stroked="t" strokeweight=".249651pt" strokecolor="#231F20">
                <v:path arrowok="t"/>
              </v:shape>
            </v:group>
            <v:group style="position:absolute;left:10812;top:2778;width:60;height:30" coordorigin="10812,2778" coordsize="60,30">
              <v:shape style="position:absolute;left:10812;top:2778;width:60;height:30" coordorigin="10812,2778" coordsize="60,30" path="m10827,2778l10812,2808,10872,2808,10857,2778e" filled="f" stroked="t" strokeweight=".249651pt" strokecolor="#231F20">
                <v:path arrowok="t"/>
              </v:shape>
            </v:group>
            <v:group style="position:absolute;left:10988;top:2778;width:60;height:30" coordorigin="10988,2778" coordsize="60,30">
              <v:shape style="position:absolute;left:10988;top:2778;width:60;height:30" coordorigin="10988,2778" coordsize="60,30" path="m11003,2778l10988,2808,11048,2808,11033,2778e" filled="f" stroked="t" strokeweight=".249651pt" strokecolor="#231F20">
                <v:path arrowok="t"/>
              </v:shape>
            </v:group>
            <v:group style="position:absolute;left:11164;top:3306;width:60;height:60" coordorigin="11164,3306" coordsize="60,60">
              <v:shape style="position:absolute;left:11164;top:3306;width:60;height:60" coordorigin="11164,3306" coordsize="60,60" path="m11194,3306l11164,3366,11224,3366,11194,3306xe" filled="f" stroked="t" strokeweight=".249651pt" strokecolor="#231F20">
                <v:path arrowok="t"/>
              </v:shape>
            </v:group>
            <v:group style="position:absolute;left:11340;top:2778;width:60;height:30" coordorigin="11340,2778" coordsize="60,30">
              <v:shape style="position:absolute;left:11340;top:2778;width:60;height:30" coordorigin="11340,2778" coordsize="60,30" path="m11355,2778l11340,2808,11400,2808,11385,2778e" filled="f" stroked="t" strokeweight=".249651pt" strokecolor="#231F20">
                <v:path arrowok="t"/>
              </v:shape>
            </v:group>
            <v:group style="position:absolute;left:2557;top:3338;width:2;height:40" coordorigin="2557,3338" coordsize="2,40">
              <v:shape style="position:absolute;left:2557;top:3338;width:2;height:40" coordorigin="2557,3338" coordsize="0,40" path="m2557,3378l2557,3338e" filled="t" fillcolor="#231F20" stroked="f">
                <v:path arrowok="t"/>
                <v:fill type="solid"/>
              </v:shape>
            </v:group>
            <v:group style="position:absolute;left:2557;top:2778;width:2;height:40" coordorigin="2557,2778" coordsize="2,40">
              <v:shape style="position:absolute;left:2557;top:2778;width:2;height:40" coordorigin="2557,2778" coordsize="0,40" path="m2557,2778l2557,2818e" filled="t" fillcolor="#231F20" stroked="f">
                <v:path arrowok="t"/>
                <v:fill type="solid"/>
              </v:shape>
            </v:group>
            <v:group style="position:absolute;left:2538;top:3421;width:57;height:89" coordorigin="2538,3421" coordsize="57,89">
              <v:shape style="position:absolute;left:2538;top:3421;width:57;height:89" coordorigin="2538,3421" coordsize="57,89" path="m2538,3495l2538,3507,2542,3508,2546,3509,2550,3509,2554,3510,2557,3510,2572,3510,2580,3508,2588,3500,2557,3500,2553,3500,2545,3498,2542,3497,2538,3495xe" filled="t" fillcolor="#231F20" stroked="f">
                <v:path arrowok="t"/>
                <v:fill type="solid"/>
              </v:shape>
              <v:shape style="position:absolute;left:2538;top:3421;width:57;height:89" coordorigin="2538,3421" coordsize="57,89" path="m2588,3461l2568,3461,2573,3463,2577,3466,2581,3470,2583,3475,2583,3487,2581,3492,2577,3495,2573,3499,2568,3500,2588,3500,2592,3497,2595,3490,2595,3472,2592,3464,2588,3461xe" filled="t" fillcolor="#231F20" stroked="f">
                <v:path arrowok="t"/>
                <v:fill type="solid"/>
              </v:shape>
              <v:shape style="position:absolute;left:2538;top:3421;width:57;height:89" coordorigin="2538,3421" coordsize="57,89" path="m2588,3421l2542,3421,2542,3465,2545,3464,2548,3463,2554,3461,2558,3461,2588,3461,2586,3459,2580,3454,2578,3453,2553,3453,2553,3431,2588,3431,2588,3421xe" filled="t" fillcolor="#231F20" stroked="f">
                <v:path arrowok="t"/>
                <v:fill type="solid"/>
              </v:shape>
              <v:shape style="position:absolute;left:2538;top:3421;width:57;height:89" coordorigin="2538,3421" coordsize="57,89" path="m2573,3451l2561,3451,2558,3451,2556,3452,2554,3452,2553,3453,2578,3453,2573,3451xe" filled="t" fillcolor="#231F20" stroked="f">
                <v:path arrowok="t"/>
                <v:fill type="solid"/>
              </v:shape>
            </v:group>
            <v:group style="position:absolute;left:3438;top:3338;width:2;height:40" coordorigin="3438,3338" coordsize="2,40">
              <v:shape style="position:absolute;left:3438;top:3338;width:2;height:40" coordorigin="3438,3338" coordsize="0,40" path="m3438,3378l3438,3338e" filled="t" fillcolor="#231F20" stroked="f">
                <v:path arrowok="t"/>
                <v:fill type="solid"/>
              </v:shape>
            </v:group>
            <v:group style="position:absolute;left:3438;top:2778;width:2;height:40" coordorigin="3438,2778" coordsize="2,40">
              <v:shape style="position:absolute;left:3438;top:2778;width:2;height:40" coordorigin="3438,2778" coordsize="0,40" path="m3438,2778l3438,2818e" filled="t" fillcolor="#231F20" stroked="f">
                <v:path arrowok="t"/>
                <v:fill type="solid"/>
              </v:shape>
            </v:group>
            <v:group style="position:absolute;left:3386;top:3421;width:52;height:87" coordorigin="3386,3421" coordsize="52,87">
              <v:shape style="position:absolute;left:3386;top:3421;width:52;height:87" coordorigin="3386,3421" coordsize="52,87" path="m3438,3499l3388,3499,3388,3509,3438,3509,3438,3499xe" filled="t" fillcolor="#231F20" stroked="f">
                <v:path arrowok="t"/>
                <v:fill type="solid"/>
              </v:shape>
              <v:shape style="position:absolute;left:3386;top:3421;width:52;height:87" coordorigin="3386,3421" coordsize="52,87" path="m3419,3432l3407,3432,3407,3499,3419,3499,3419,3432xe" filled="t" fillcolor="#231F20" stroked="f">
                <v:path arrowok="t"/>
                <v:fill type="solid"/>
              </v:shape>
              <v:shape style="position:absolute;left:3386;top:3421;width:52;height:87" coordorigin="3386,3421" coordsize="52,87" path="m3419,3421l3407,3421,3386,3426,3386,3436,3407,3432,3419,3432,3419,3421xe" filled="t" fillcolor="#231F20" stroked="f">
                <v:path arrowok="t"/>
                <v:fill type="solid"/>
              </v:shape>
            </v:group>
            <v:group style="position:absolute;left:3457;top:3420;width:60;height:90" coordorigin="3457,3420" coordsize="60,90">
              <v:shape style="position:absolute;left:3457;top:3420;width:60;height:90" coordorigin="3457,3420" coordsize="60,90" path="m3497,3420l3477,3420,3470,3424,3464,3431,3459,3439,3457,3450,3457,3480,3459,3491,3464,3499,3470,3506,3477,3510,3497,3510,3504,3506,3508,3501,3481,3501,3476,3498,3470,3486,3469,3477,3469,3453,3470,3444,3476,3432,3481,3429,3508,3429,3504,3424,3497,3420xe" filled="t" fillcolor="#231F20" stroked="f">
                <v:path arrowok="t"/>
                <v:fill type="solid"/>
              </v:shape>
              <v:shape style="position:absolute;left:3457;top:3420;width:60;height:90" coordorigin="3457,3420" coordsize="60,90" path="m3508,3429l3493,3429,3498,3432,3501,3438,3504,3444,3505,3453,3505,3477,3504,3486,3501,3492,3498,3498,3493,3501,3508,3501,3509,3499,3515,3491,3517,3480,3517,3450,3515,3439,3509,3431,3508,3429xe" filled="t" fillcolor="#231F20" stroked="f">
                <v:path arrowok="t"/>
                <v:fill type="solid"/>
              </v:shape>
            </v:group>
            <v:group style="position:absolute;left:4320;top:3338;width:2;height:40" coordorigin="4320,3338" coordsize="2,40">
              <v:shape style="position:absolute;left:4320;top:3338;width:2;height:40" coordorigin="4320,3338" coordsize="0,40" path="m4320,3378l4320,3338e" filled="t" fillcolor="#231F20" stroked="f">
                <v:path arrowok="t"/>
                <v:fill type="solid"/>
              </v:shape>
            </v:group>
            <v:group style="position:absolute;left:4320;top:2778;width:2;height:40" coordorigin="4320,2778" coordsize="2,40">
              <v:shape style="position:absolute;left:4320;top:2778;width:2;height:40" coordorigin="4320,2778" coordsize="0,40" path="m4320,2778l4320,2818e" filled="t" fillcolor="#231F20" stroked="f">
                <v:path arrowok="t"/>
                <v:fill type="solid"/>
              </v:shape>
            </v:group>
            <v:group style="position:absolute;left:4268;top:3421;width:52;height:87" coordorigin="4268,3421" coordsize="52,87">
              <v:shape style="position:absolute;left:4268;top:3421;width:52;height:87" coordorigin="4268,3421" coordsize="52,87" path="m4320,3499l4270,3499,4270,3509,4320,3509,4320,3499xe" filled="t" fillcolor="#231F20" stroked="f">
                <v:path arrowok="t"/>
                <v:fill type="solid"/>
              </v:shape>
              <v:shape style="position:absolute;left:4268;top:3421;width:52;height:87" coordorigin="4268,3421" coordsize="52,87" path="m4301,3432l4289,3432,4289,3499,4301,3499,4301,3432xe" filled="t" fillcolor="#231F20" stroked="f">
                <v:path arrowok="t"/>
                <v:fill type="solid"/>
              </v:shape>
              <v:shape style="position:absolute;left:4268;top:3421;width:52;height:87" coordorigin="4268,3421" coordsize="52,87" path="m4301,3421l4289,3421,4268,3426,4268,3436,4289,3432,4301,3432,4301,3421xe" filled="t" fillcolor="#231F20" stroked="f">
                <v:path arrowok="t"/>
                <v:fill type="solid"/>
              </v:shape>
            </v:group>
            <v:group style="position:absolute;left:4341;top:3421;width:57;height:89" coordorigin="4341,3421" coordsize="57,89">
              <v:shape style="position:absolute;left:4341;top:3421;width:57;height:89" coordorigin="4341,3421" coordsize="57,89" path="m4341,3495l4341,3507,4345,3508,4349,3509,4352,3509,4356,3510,4360,3510,4374,3510,4383,3508,4388,3503,4391,3500,4359,3500,4355,3500,4348,3498,4344,3497,4341,3495xe" filled="t" fillcolor="#231F20" stroked="f">
                <v:path arrowok="t"/>
                <v:fill type="solid"/>
              </v:shape>
              <v:shape style="position:absolute;left:4341;top:3421;width:57;height:89" coordorigin="4341,3421" coordsize="57,89" path="m4391,3461l4370,3461,4376,3463,4380,3466,4383,3470,4385,3475,4385,3487,4383,3492,4380,3495,4376,3499,4370,3500,4391,3500,4394,3497,4397,3490,4397,3472,4394,3464,4391,3461xe" filled="t" fillcolor="#231F20" stroked="f">
                <v:path arrowok="t"/>
                <v:fill type="solid"/>
              </v:shape>
              <v:shape style="position:absolute;left:4341;top:3421;width:57;height:89" coordorigin="4341,3421" coordsize="57,89" path="m4391,3421l4344,3421,4344,3465,4348,3464,4351,3463,4357,3461,4360,3461,4391,3461,4389,3459,4383,3454,4380,3453,4355,3453,4355,3431,4391,3431,4391,3421xe" filled="t" fillcolor="#231F20" stroked="f">
                <v:path arrowok="t"/>
                <v:fill type="solid"/>
              </v:shape>
              <v:shape style="position:absolute;left:4341;top:3421;width:57;height:89" coordorigin="4341,3421" coordsize="57,89" path="m4375,3451l4364,3451,4360,3451,4359,3452,4357,3452,4355,3453,4380,3453,4375,3451xe" filled="t" fillcolor="#231F20" stroked="f">
                <v:path arrowok="t"/>
                <v:fill type="solid"/>
              </v:shape>
            </v:group>
            <v:group style="position:absolute;left:5201;top:3338;width:2;height:40" coordorigin="5201,3338" coordsize="2,40">
              <v:shape style="position:absolute;left:5201;top:3338;width:2;height:40" coordorigin="5201,3338" coordsize="0,40" path="m5201,3378l5201,3338e" filled="t" fillcolor="#231F20" stroked="f">
                <v:path arrowok="t"/>
                <v:fill type="solid"/>
              </v:shape>
            </v:group>
            <v:group style="position:absolute;left:5201;top:2778;width:2;height:40" coordorigin="5201,2778" coordsize="2,40">
              <v:shape style="position:absolute;left:5201;top:2778;width:2;height:40" coordorigin="5201,2778" coordsize="0,40" path="m5201,2778l5201,2818e" filled="t" fillcolor="#231F20" stroked="f">
                <v:path arrowok="t"/>
                <v:fill type="solid"/>
              </v:shape>
            </v:group>
            <v:group style="position:absolute;left:5142;top:3420;width:55;height:89" coordorigin="5142,3420" coordsize="55,89">
              <v:shape style="position:absolute;left:5142;top:3420;width:55;height:89" coordorigin="5142,3420" coordsize="55,89" path="m5192,3430l5173,3430,5177,3431,5180,3434,5183,3437,5185,3441,5185,3448,5184,3451,5183,3454,5181,3457,5179,3461,5175,3465,5173,3467,5142,3499,5142,3509,5197,3509,5197,3499,5156,3499,5183,3471,5187,3467,5188,3466,5191,3462,5194,3458,5195,3455,5196,3452,5197,3448,5197,3437,5194,3431,5192,3430xe" filled="t" fillcolor="#231F20" stroked="f">
                <v:path arrowok="t"/>
                <v:fill type="solid"/>
              </v:shape>
              <v:shape style="position:absolute;left:5142;top:3420;width:55;height:89" coordorigin="5142,3420" coordsize="55,89" path="m5176,3420l5164,3420,5160,3420,5152,3422,5147,3424,5142,3426,5142,3437,5147,3435,5152,3433,5156,3432,5160,3430,5164,3430,5192,3430,5183,3422,5176,3420xe" filled="t" fillcolor="#231F20" stroked="f">
                <v:path arrowok="t"/>
                <v:fill type="solid"/>
              </v:shape>
            </v:group>
            <v:group style="position:absolute;left:5217;top:3420;width:60;height:90" coordorigin="5217,3420" coordsize="60,90">
              <v:shape style="position:absolute;left:5217;top:3420;width:60;height:90" coordorigin="5217,3420" coordsize="60,90" path="m5257,3420l5238,3420,5230,3424,5225,3431,5220,3439,5217,3450,5217,3480,5220,3491,5230,3506,5238,3510,5257,3510,5265,3506,5268,3501,5241,3501,5237,3498,5231,3486,5229,3477,5229,3453,5231,3444,5237,3432,5241,3429,5268,3429,5265,3424,5257,3420xe" filled="t" fillcolor="#231F20" stroked="f">
                <v:path arrowok="t"/>
                <v:fill type="solid"/>
              </v:shape>
              <v:shape style="position:absolute;left:5217;top:3420;width:60;height:90" coordorigin="5217,3420" coordsize="60,90" path="m5268,3429l5254,3429,5258,3432,5261,3438,5264,3444,5266,3453,5266,3477,5264,3486,5261,3492,5258,3498,5254,3501,5268,3501,5270,3499,5275,3491,5278,3480,5278,3450,5275,3439,5270,3431,5268,3429xe" filled="t" fillcolor="#231F20" stroked="f">
                <v:path arrowok="t"/>
                <v:fill type="solid"/>
              </v:shape>
            </v:group>
            <v:group style="position:absolute;left:6082;top:3338;width:2;height:40" coordorigin="6082,3338" coordsize="2,40">
              <v:shape style="position:absolute;left:6082;top:3338;width:2;height:40" coordorigin="6082,3338" coordsize="0,40" path="m6082,3378l6082,3338e" filled="t" fillcolor="#231F20" stroked="f">
                <v:path arrowok="t"/>
                <v:fill type="solid"/>
              </v:shape>
            </v:group>
            <v:group style="position:absolute;left:6082;top:2778;width:2;height:40" coordorigin="6082,2778" coordsize="2,40">
              <v:shape style="position:absolute;left:6082;top:2778;width:2;height:40" coordorigin="6082,2778" coordsize="0,40" path="m6082,2778l6082,2818e" filled="t" fillcolor="#231F20" stroked="f">
                <v:path arrowok="t"/>
                <v:fill type="solid"/>
              </v:shape>
            </v:group>
            <v:group style="position:absolute;left:6024;top:3420;width:55;height:89" coordorigin="6024,3420" coordsize="55,89">
              <v:shape style="position:absolute;left:6024;top:3420;width:55;height:89" coordorigin="6024,3420" coordsize="55,89" path="m6075,3430l6055,3430,6059,3431,6066,3437,6068,3441,6068,3448,6067,3451,6065,3454,6064,3457,6061,3461,6057,3465,6055,3467,6024,3499,6024,3509,6080,3509,6080,3499,6039,3499,6066,3471,6069,3467,6070,3466,6074,3462,6076,3458,6077,3455,6079,3452,6079,3448,6079,3437,6077,3431,6075,3430xe" filled="t" fillcolor="#231F20" stroked="f">
                <v:path arrowok="t"/>
                <v:fill type="solid"/>
              </v:shape>
              <v:shape style="position:absolute;left:6024;top:3420;width:55;height:89" coordorigin="6024,3420" coordsize="55,89" path="m6059,3420l6046,3420,6042,3420,6034,3422,6030,3424,6025,3426,6025,3437,6030,3435,6034,3433,6038,3432,6042,3430,6046,3430,6075,3430,6066,3422,6059,3420xe" filled="t" fillcolor="#231F20" stroked="f">
                <v:path arrowok="t"/>
                <v:fill type="solid"/>
              </v:shape>
            </v:group>
            <v:group style="position:absolute;left:6101;top:3421;width:57;height:89" coordorigin="6101,3421" coordsize="57,89">
              <v:shape style="position:absolute;left:6101;top:3421;width:57;height:89" coordorigin="6101,3421" coordsize="57,89" path="m6101,3495l6101,3507,6105,3508,6109,3509,6113,3509,6117,3510,6120,3510,6135,3510,6143,3508,6151,3500,6120,3500,6116,3500,6108,3498,6105,3497,6101,3495xe" filled="t" fillcolor="#231F20" stroked="f">
                <v:path arrowok="t"/>
                <v:fill type="solid"/>
              </v:shape>
              <v:shape style="position:absolute;left:6101;top:3421;width:57;height:89" coordorigin="6101,3421" coordsize="57,89" path="m6151,3461l6131,3461,6136,3463,6140,3466,6144,3470,6146,3475,6146,3487,6144,3492,6140,3495,6136,3499,6131,3500,6151,3500,6155,3497,6158,3490,6158,3472,6155,3464,6151,3461xe" filled="t" fillcolor="#231F20" stroked="f">
                <v:path arrowok="t"/>
                <v:fill type="solid"/>
              </v:shape>
              <v:shape style="position:absolute;left:6101;top:3421;width:57;height:89" coordorigin="6101,3421" coordsize="57,89" path="m6151,3421l6105,3421,6105,3465,6108,3464,6111,3463,6118,3461,6121,3461,6151,3461,6149,3459,6143,3454,6141,3453,6116,3453,6116,3431,6151,3431,6151,3421xe" filled="t" fillcolor="#231F20" stroked="f">
                <v:path arrowok="t"/>
                <v:fill type="solid"/>
              </v:shape>
              <v:shape style="position:absolute;left:6101;top:3421;width:57;height:89" coordorigin="6101,3421" coordsize="57,89" path="m6136,3451l6124,3451,6121,3451,6119,3452,6117,3452,6116,3453,6141,3453,6136,3451xe" filled="t" fillcolor="#231F20" stroked="f">
                <v:path arrowok="t"/>
                <v:fill type="solid"/>
              </v:shape>
            </v:group>
            <v:group style="position:absolute;left:6964;top:3338;width:2;height:40" coordorigin="6964,3338" coordsize="2,40">
              <v:shape style="position:absolute;left:6964;top:3338;width:2;height:40" coordorigin="6964,3338" coordsize="0,40" path="m6964,3378l6964,3338e" filled="t" fillcolor="#231F20" stroked="f">
                <v:path arrowok="t"/>
                <v:fill type="solid"/>
              </v:shape>
            </v:group>
            <v:group style="position:absolute;left:6964;top:2778;width:2;height:40" coordorigin="6964,2778" coordsize="2,40">
              <v:shape style="position:absolute;left:6964;top:2778;width:2;height:40" coordorigin="6964,2778" coordsize="0,40" path="m6964,2778l6964,2818e" filled="t" fillcolor="#231F20" stroked="f">
                <v:path arrowok="t"/>
                <v:fill type="solid"/>
              </v:shape>
            </v:group>
            <v:group style="position:absolute;left:6905;top:3420;width:58;height:90" coordorigin="6905,3420" coordsize="58,90">
              <v:shape style="position:absolute;left:6905;top:3420;width:58;height:90" coordorigin="6905,3420" coordsize="58,90" path="m6905,3495l6905,3506,6909,3507,6913,3509,6917,3509,6921,3510,6925,3510,6939,3510,6948,3508,6954,3503,6957,3500,6924,3500,6920,3500,6912,3498,6908,3497,6905,3495xe" filled="t" fillcolor="#231F20" stroked="f">
                <v:path arrowok="t"/>
                <v:fill type="solid"/>
              </v:shape>
              <v:shape style="position:absolute;left:6905;top:3420;width:58;height:90" coordorigin="6905,3420" coordsize="58,90" path="m6958,3430l6936,3430,6941,3431,6944,3433,6947,3436,6949,3439,6949,3448,6947,3451,6944,3454,6941,3456,6937,3457,6920,3457,6920,3467,6937,3467,6942,3468,6949,3474,6951,3478,6951,3489,6949,3493,6941,3499,6936,3500,6957,3500,6960,3499,6963,3492,6963,3478,6961,3473,6955,3465,6950,3463,6945,3462,6950,3460,6954,3458,6959,3451,6961,3447,6961,3435,6958,3430,6958,3430xe" filled="t" fillcolor="#231F20" stroked="f">
                <v:path arrowok="t"/>
                <v:fill type="solid"/>
              </v:shape>
              <v:shape style="position:absolute;left:6905;top:3420;width:58;height:90" coordorigin="6905,3420" coordsize="58,90" path="m6940,3420l6928,3420,6924,3420,6916,3421,6912,3422,6908,3423,6908,3434,6912,3433,6916,3432,6924,3430,6927,3430,6958,3430,6947,3422,6940,3420xe" filled="t" fillcolor="#231F20" stroked="f">
                <v:path arrowok="t"/>
                <v:fill type="solid"/>
              </v:shape>
            </v:group>
            <v:group style="position:absolute;left:6980;top:3420;width:60;height:90" coordorigin="6980,3420" coordsize="60,90">
              <v:shape style="position:absolute;left:6980;top:3420;width:60;height:90" coordorigin="6980,3420" coordsize="60,90" path="m7020,3420l7001,3420,6993,3424,6988,3431,6983,3439,6980,3450,6980,3480,6983,3491,6988,3499,6993,3506,7001,3510,7020,3510,7027,3506,7031,3501,7004,3501,7000,3498,6993,3486,6992,3477,6992,3453,6993,3444,7000,3432,7004,3429,7031,3429,7027,3424,7020,3420xe" filled="t" fillcolor="#231F20" stroked="f">
                <v:path arrowok="t"/>
                <v:fill type="solid"/>
              </v:shape>
              <v:shape style="position:absolute;left:6980;top:3420;width:60;height:90" coordorigin="6980,3420" coordsize="60,90" path="m7031,3429l7016,3429,7021,3432,7024,3438,7027,3444,7029,3453,7029,3477,7027,3486,7024,3492,7021,3498,7016,3501,7031,3501,7033,3499,7038,3491,7041,3480,7041,3450,7038,3439,7033,3431,7031,3429xe" filled="t" fillcolor="#231F20" stroked="f">
                <v:path arrowok="t"/>
                <v:fill type="solid"/>
              </v:shape>
            </v:group>
            <v:group style="position:absolute;left:7845;top:3338;width:2;height:40" coordorigin="7845,3338" coordsize="2,40">
              <v:shape style="position:absolute;left:7845;top:3338;width:2;height:40" coordorigin="7845,3338" coordsize="0,40" path="m7845,3378l7845,3338e" filled="t" fillcolor="#231F20" stroked="f">
                <v:path arrowok="t"/>
                <v:fill type="solid"/>
              </v:shape>
            </v:group>
            <v:group style="position:absolute;left:7845;top:2778;width:2;height:40" coordorigin="7845,2778" coordsize="2,40">
              <v:shape style="position:absolute;left:7845;top:2778;width:2;height:40" coordorigin="7845,2778" coordsize="0,40" path="m7845,2778l7845,2818e" filled="t" fillcolor="#231F20" stroked="f">
                <v:path arrowok="t"/>
                <v:fill type="solid"/>
              </v:shape>
            </v:group>
            <v:group style="position:absolute;left:7788;top:3420;width:58;height:90" coordorigin="7788,3420" coordsize="58,90">
              <v:shape style="position:absolute;left:7788;top:3420;width:58;height:90" coordorigin="7788,3420" coordsize="58,90" path="m7788,3495l7788,3506,7792,3507,7796,3509,7800,3509,7804,3510,7807,3510,7822,3510,7830,3508,7836,3503,7840,3500,7806,3500,7802,3500,7795,3498,7791,3497,7788,3495xe" filled="t" fillcolor="#231F20" stroked="f">
                <v:path arrowok="t"/>
                <v:fill type="solid"/>
              </v:shape>
              <v:shape style="position:absolute;left:7788;top:3420;width:58;height:90" coordorigin="7788,3420" coordsize="58,90" path="m7840,3430l7819,3430,7823,3431,7827,3433,7830,3436,7831,3439,7831,3448,7830,3451,7827,3454,7824,3456,7819,3457,7803,3457,7803,3467,7819,3467,7824,3468,7832,3474,7833,3478,7833,3489,7831,3493,7824,3499,7818,3500,7840,3500,7842,3499,7845,3492,7845,3478,7844,3473,7837,3465,7833,3463,7827,3462,7832,3460,7836,3458,7842,3451,7843,3447,7843,3435,7841,3430,7840,3430xe" filled="t" fillcolor="#231F20" stroked="f">
                <v:path arrowok="t"/>
                <v:fill type="solid"/>
              </v:shape>
              <v:shape style="position:absolute;left:7788;top:3420;width:58;height:90" coordorigin="7788,3420" coordsize="58,90" path="m7823,3420l7810,3420,7807,3420,7799,3421,7795,3422,7790,3423,7790,3434,7795,3433,7799,3432,7806,3430,7810,3430,7840,3430,7830,3422,7823,3420xe" filled="t" fillcolor="#231F20" stroked="f">
                <v:path arrowok="t"/>
                <v:fill type="solid"/>
              </v:shape>
            </v:group>
            <v:group style="position:absolute;left:7864;top:3421;width:57;height:89" coordorigin="7864,3421" coordsize="57,89">
              <v:shape style="position:absolute;left:7864;top:3421;width:57;height:89" coordorigin="7864,3421" coordsize="57,89" path="m7864,3495l7864,3507,7868,3508,7872,3509,7876,3509,7880,3510,7883,3510,7898,3510,7906,3508,7914,3500,7883,3500,7879,3500,7871,3498,7868,3497,7864,3495xe" filled="t" fillcolor="#231F20" stroked="f">
                <v:path arrowok="t"/>
                <v:fill type="solid"/>
              </v:shape>
              <v:shape style="position:absolute;left:7864;top:3421;width:57;height:89" coordorigin="7864,3421" coordsize="57,89" path="m7914,3461l7894,3461,7899,3463,7903,3466,7907,3470,7909,3475,7909,3487,7907,3492,7903,3495,7899,3499,7894,3500,7914,3500,7918,3497,7921,3490,7921,3472,7918,3464,7914,3461xe" filled="t" fillcolor="#231F20" stroked="f">
                <v:path arrowok="t"/>
                <v:fill type="solid"/>
              </v:shape>
              <v:shape style="position:absolute;left:7864;top:3421;width:57;height:89" coordorigin="7864,3421" coordsize="57,89" path="m7914,3421l7868,3421,7868,3465,7871,3464,7874,3463,7880,3461,7884,3461,7914,3461,7912,3459,7906,3454,7904,3453,7879,3453,7879,3431,7914,3431,7914,3421xe" filled="t" fillcolor="#231F20" stroked="f">
                <v:path arrowok="t"/>
                <v:fill type="solid"/>
              </v:shape>
              <v:shape style="position:absolute;left:7864;top:3421;width:57;height:89" coordorigin="7864,3421" coordsize="57,89" path="m7899,3451l7887,3451,7884,3451,7882,3452,7880,3452,7879,3453,7904,3453,7899,3451xe" filled="t" fillcolor="#231F20" stroked="f">
                <v:path arrowok="t"/>
                <v:fill type="solid"/>
              </v:shape>
            </v:group>
            <v:group style="position:absolute;left:8726;top:3338;width:2;height:40" coordorigin="8726,3338" coordsize="2,40">
              <v:shape style="position:absolute;left:8726;top:3338;width:2;height:40" coordorigin="8726,3338" coordsize="0,40" path="m8726,3378l8726,3338e" filled="t" fillcolor="#231F20" stroked="f">
                <v:path arrowok="t"/>
                <v:fill type="solid"/>
              </v:shape>
            </v:group>
            <v:group style="position:absolute;left:8726;top:2778;width:2;height:40" coordorigin="8726,2778" coordsize="2,40">
              <v:shape style="position:absolute;left:8726;top:2778;width:2;height:40" coordorigin="8726,2778" coordsize="0,40" path="m8726,2778l8726,2818e" filled="t" fillcolor="#231F20" stroked="f">
                <v:path arrowok="t"/>
                <v:fill type="solid"/>
              </v:shape>
            </v:group>
            <v:group style="position:absolute;left:8663;top:3421;width:51;height:87" coordorigin="8663,3421" coordsize="51,87">
              <v:shape style="position:absolute;left:8663;top:3421;width:51;height:87" coordorigin="8663,3421" coordsize="51,87" path="m8714,3488l8702,3488,8702,3509,8714,3509,8714,3488xe" filled="t" fillcolor="#231F20" stroked="f">
                <v:path arrowok="t"/>
                <v:fill type="solid"/>
              </v:shape>
              <v:shape style="position:absolute;left:8663;top:3421;width:51;height:87" coordorigin="8663,3421" coordsize="51,87" path="m8714,3421l8699,3421,8663,3477,8663,3488,8727,3488,8727,3478,8672,3478,8702,3432,8714,3432,8714,3421xe" filled="t" fillcolor="#231F20" stroked="f">
                <v:path arrowok="t"/>
                <v:fill type="solid"/>
              </v:shape>
              <v:shape style="position:absolute;left:8663;top:3421;width:51;height:87" coordorigin="8663,3421" coordsize="51,87" path="m8714,3432l8702,3432,8702,3478,8714,3478,8714,3432xe" filled="t" fillcolor="#231F20" stroked="f">
                <v:path arrowok="t"/>
                <v:fill type="solid"/>
              </v:shape>
            </v:group>
            <v:group style="position:absolute;left:8741;top:3420;width:60;height:90" coordorigin="8741,3420" coordsize="60,90">
              <v:shape style="position:absolute;left:8741;top:3420;width:60;height:90" coordorigin="8741,3420" coordsize="60,90" path="m8781,3420l8762,3420,8754,3424,8749,3431,8744,3439,8741,3450,8741,3480,8744,3491,8749,3499,8754,3506,8762,3510,8781,3510,8789,3506,8792,3501,8765,3501,8761,3498,8754,3486,8753,3477,8753,3453,8754,3444,8761,3432,8765,3429,8792,3429,8789,3424,8781,3420xe" filled="t" fillcolor="#231F20" stroked="f">
                <v:path arrowok="t"/>
                <v:fill type="solid"/>
              </v:shape>
              <v:shape style="position:absolute;left:8741;top:3420;width:60;height:90" coordorigin="8741,3420" coordsize="60,90" path="m8792,3429l8777,3429,8782,3432,8785,3438,8788,3444,8790,3453,8790,3477,8788,3486,8785,3492,8782,3498,8777,3501,8792,3501,8794,3499,8799,3491,8802,3480,8802,3450,8799,3439,8794,3431,8792,3429xe" filled="t" fillcolor="#231F20" stroked="f">
                <v:path arrowok="t"/>
                <v:fill type="solid"/>
              </v:shape>
            </v:group>
            <v:group style="position:absolute;left:9608;top:3338;width:2;height:40" coordorigin="9608,3338" coordsize="2,40">
              <v:shape style="position:absolute;left:9608;top:3338;width:2;height:40" coordorigin="9608,3338" coordsize="0,40" path="m9608,3378l9608,3338e" filled="t" fillcolor="#231F20" stroked="f">
                <v:path arrowok="t"/>
                <v:fill type="solid"/>
              </v:shape>
            </v:group>
            <v:group style="position:absolute;left:9608;top:2778;width:2;height:40" coordorigin="9608,2778" coordsize="2,40">
              <v:shape style="position:absolute;left:9608;top:2778;width:2;height:40" coordorigin="9608,2778" coordsize="0,40" path="m9608,2778l9608,2818e" filled="t" fillcolor="#231F20" stroked="f">
                <v:path arrowok="t"/>
                <v:fill type="solid"/>
              </v:shape>
            </v:group>
            <v:group style="position:absolute;left:9545;top:3421;width:51;height:87" coordorigin="9545,3421" coordsize="51,87">
              <v:shape style="position:absolute;left:9545;top:3421;width:51;height:87" coordorigin="9545,3421" coordsize="51,87" path="m9597,3488l9585,3488,9585,3509,9597,3509,9597,3488xe" filled="t" fillcolor="#231F20" stroked="f">
                <v:path arrowok="t"/>
                <v:fill type="solid"/>
              </v:shape>
              <v:shape style="position:absolute;left:9545;top:3421;width:51;height:87" coordorigin="9545,3421" coordsize="51,87" path="m9597,3421l9582,3421,9545,3477,9545,3488,9609,3488,9609,3478,9555,3478,9585,3432,9597,3432,9597,3421xe" filled="t" fillcolor="#231F20" stroked="f">
                <v:path arrowok="t"/>
                <v:fill type="solid"/>
              </v:shape>
              <v:shape style="position:absolute;left:9545;top:3421;width:51;height:87" coordorigin="9545,3421" coordsize="51,87" path="m9597,3432l9585,3432,9585,3478,9597,3478,9597,3432xe" filled="t" fillcolor="#231F20" stroked="f">
                <v:path arrowok="t"/>
                <v:fill type="solid"/>
              </v:shape>
            </v:group>
            <v:group style="position:absolute;left:9625;top:3421;width:57;height:89" coordorigin="9625,3421" coordsize="57,89">
              <v:shape style="position:absolute;left:9625;top:3421;width:57;height:89" coordorigin="9625,3421" coordsize="57,89" path="m9625,3495l9625,3507,9629,3508,9633,3509,9637,3509,9641,3510,9644,3510,9659,3510,9667,3508,9675,3500,9644,3500,9640,3500,9632,3498,9629,3497,9625,3495xe" filled="t" fillcolor="#231F20" stroked="f">
                <v:path arrowok="t"/>
                <v:fill type="solid"/>
              </v:shape>
              <v:shape style="position:absolute;left:9625;top:3421;width:57;height:89" coordorigin="9625,3421" coordsize="57,89" path="m9675,3461l9655,3461,9660,3463,9664,3466,9668,3470,9670,3475,9670,3487,9668,3492,9664,3495,9660,3499,9655,3500,9675,3500,9679,3497,9682,3490,9682,3472,9679,3464,9675,3461xe" filled="t" fillcolor="#231F20" stroked="f">
                <v:path arrowok="t"/>
                <v:fill type="solid"/>
              </v:shape>
              <v:shape style="position:absolute;left:9625;top:3421;width:57;height:89" coordorigin="9625,3421" coordsize="57,89" path="m9675,3421l9629,3421,9629,3465,9632,3464,9635,3463,9641,3461,9645,3461,9675,3461,9673,3459,9667,3454,9665,3453,9640,3453,9640,3431,9675,3431,9675,3421xe" filled="t" fillcolor="#231F20" stroked="f">
                <v:path arrowok="t"/>
                <v:fill type="solid"/>
              </v:shape>
              <v:shape style="position:absolute;left:9625;top:3421;width:57;height:89" coordorigin="9625,3421" coordsize="57,89" path="m9660,3451l9648,3451,9645,3451,9643,3452,9641,3452,9640,3453,9665,3453,9660,3451xe" filled="t" fillcolor="#231F20" stroked="f">
                <v:path arrowok="t"/>
                <v:fill type="solid"/>
              </v:shape>
            </v:group>
            <v:group style="position:absolute;left:10489;top:3338;width:2;height:40" coordorigin="10489,3338" coordsize="2,40">
              <v:shape style="position:absolute;left:10489;top:3338;width:2;height:40" coordorigin="10489,3338" coordsize="0,40" path="m10489,3378l10489,3338e" filled="t" fillcolor="#231F20" stroked="f">
                <v:path arrowok="t"/>
                <v:fill type="solid"/>
              </v:shape>
            </v:group>
            <v:group style="position:absolute;left:10489;top:2778;width:2;height:40" coordorigin="10489,2778" coordsize="2,40">
              <v:shape style="position:absolute;left:10489;top:2778;width:2;height:40" coordorigin="10489,2778" coordsize="0,40" path="m10489,2778l10489,2818e" filled="t" fillcolor="#231F20" stroked="f">
                <v:path arrowok="t"/>
                <v:fill type="solid"/>
              </v:shape>
            </v:group>
            <v:group style="position:absolute;left:10431;top:3421;width:57;height:89" coordorigin="10431,3421" coordsize="57,89">
              <v:shape style="position:absolute;left:10431;top:3421;width:57;height:89" coordorigin="10431,3421" coordsize="57,89" path="m10431,3495l10431,3507,10435,3508,10438,3509,10442,3509,10446,3510,10450,3510,10464,3510,10472,3508,10481,3500,10449,3500,10445,3500,10438,3498,10434,3497,10431,3495xe" filled="t" fillcolor="#231F20" stroked="f">
                <v:path arrowok="t"/>
                <v:fill type="solid"/>
              </v:shape>
              <v:shape style="position:absolute;left:10431;top:3421;width:57;height:89" coordorigin="10431,3421" coordsize="57,89" path="m10481,3461l10460,3461,10465,3463,10469,3466,10473,3470,10475,3475,10475,3487,10473,3492,10469,3495,10465,3499,10460,3500,10481,3500,10484,3497,10487,3490,10487,3472,10484,3464,10481,3461xe" filled="t" fillcolor="#231F20" stroked="f">
                <v:path arrowok="t"/>
                <v:fill type="solid"/>
              </v:shape>
              <v:shape style="position:absolute;left:10431;top:3421;width:57;height:89" coordorigin="10431,3421" coordsize="57,89" path="m10481,3421l10434,3421,10434,3465,10437,3464,10441,3463,10447,3461,10450,3461,10481,3461,10478,3459,10473,3454,10470,3453,10445,3453,10445,3431,10481,3431,10481,3421xe" filled="t" fillcolor="#231F20" stroked="f">
                <v:path arrowok="t"/>
                <v:fill type="solid"/>
              </v:shape>
              <v:shape style="position:absolute;left:10431;top:3421;width:57;height:89" coordorigin="10431,3421" coordsize="57,89" path="m10465,3451l10454,3451,10450,3451,10449,3452,10447,3452,10445,3453,10470,3453,10465,3451xe" filled="t" fillcolor="#231F20" stroked="f">
                <v:path arrowok="t"/>
                <v:fill type="solid"/>
              </v:shape>
            </v:group>
            <v:group style="position:absolute;left:10505;top:3420;width:60;height:90" coordorigin="10505,3420" coordsize="60,90">
              <v:shape style="position:absolute;left:10505;top:3420;width:60;height:90" coordorigin="10505,3420" coordsize="60,90" path="m10545,3420l10526,3420,10518,3424,10513,3431,10508,3439,10505,3450,10505,3480,10508,3491,10513,3499,10518,3506,10526,3510,10545,3510,10553,3506,10556,3501,10530,3501,10525,3498,10519,3486,10517,3477,10517,3453,10519,3444,10525,3432,10530,3429,10557,3429,10553,3424,10545,3420xe" filled="t" fillcolor="#231F20" stroked="f">
                <v:path arrowok="t"/>
                <v:fill type="solid"/>
              </v:shape>
              <v:shape style="position:absolute;left:10505;top:3420;width:60;height:90" coordorigin="10505,3420" coordsize="60,90" path="m10557,3429l10542,3429,10546,3432,10549,3438,10552,3444,10554,3453,10554,3477,10552,3486,10549,3492,10546,3498,10542,3501,10556,3501,10558,3499,10563,3491,10566,3480,10566,3450,10563,3439,10558,3431,10557,3429xe" filled="t" fillcolor="#231F20" stroked="f">
                <v:path arrowok="t"/>
                <v:fill type="solid"/>
              </v:shape>
            </v:group>
            <v:group style="position:absolute;left:11370;top:3338;width:2;height:40" coordorigin="11370,3338" coordsize="2,40">
              <v:shape style="position:absolute;left:11370;top:3338;width:2;height:40" coordorigin="11370,3338" coordsize="0,40" path="m11370,3378l11370,3338e" filled="t" fillcolor="#231F20" stroked="f">
                <v:path arrowok="t"/>
                <v:fill type="solid"/>
              </v:shape>
            </v:group>
            <v:group style="position:absolute;left:11370;top:2778;width:2;height:40" coordorigin="11370,2778" coordsize="2,40">
              <v:shape style="position:absolute;left:11370;top:2778;width:2;height:40" coordorigin="11370,2778" coordsize="0,40" path="m11370,2778l11370,2818e" filled="t" fillcolor="#231F20" stroked="f">
                <v:path arrowok="t"/>
                <v:fill type="solid"/>
              </v:shape>
            </v:group>
            <v:group style="position:absolute;left:11313;top:3421;width:57;height:89" coordorigin="11313,3421" coordsize="57,89">
              <v:shape style="position:absolute;left:11313;top:3421;width:57;height:89" coordorigin="11313,3421" coordsize="57,89" path="m11313,3495l11313,3507,11317,3508,11321,3509,11325,3509,11329,3510,11332,3510,11347,3510,11355,3508,11363,3500,11332,3500,11328,3500,11320,3498,11317,3497,11313,3495xe" filled="t" fillcolor="#231F20" stroked="f">
                <v:path arrowok="t"/>
                <v:fill type="solid"/>
              </v:shape>
              <v:shape style="position:absolute;left:11313;top:3421;width:57;height:89" coordorigin="11313,3421" coordsize="57,89" path="m11363,3461l11343,3461,11348,3463,11352,3466,11356,3470,11358,3475,11358,3487,11356,3492,11352,3495,11348,3499,11343,3500,11363,3500,11367,3497,11370,3490,11370,3472,11367,3464,11363,3461xe" filled="t" fillcolor="#231F20" stroked="f">
                <v:path arrowok="t"/>
                <v:fill type="solid"/>
              </v:shape>
              <v:shape style="position:absolute;left:11313;top:3421;width:57;height:89" coordorigin="11313,3421" coordsize="57,89" path="m11363,3421l11317,3421,11317,3465,11320,3464,11323,3463,11330,3461,11333,3461,11363,3461,11361,3459,11355,3454,11353,3453,11328,3453,11328,3431,11363,3431,11363,3421xe" filled="t" fillcolor="#231F20" stroked="f">
                <v:path arrowok="t"/>
                <v:fill type="solid"/>
              </v:shape>
              <v:shape style="position:absolute;left:11313;top:3421;width:57;height:89" coordorigin="11313,3421" coordsize="57,89" path="m11348,3451l11336,3451,11331,3452,11329,3452,11328,3453,11353,3453,11348,3451xe" filled="t" fillcolor="#231F20" stroked="f">
                <v:path arrowok="t"/>
                <v:fill type="solid"/>
              </v:shape>
            </v:group>
            <v:group style="position:absolute;left:11389;top:3421;width:57;height:89" coordorigin="11389,3421" coordsize="57,89">
              <v:shape style="position:absolute;left:11389;top:3421;width:57;height:89" coordorigin="11389,3421" coordsize="57,89" path="m11389,3495l11389,3507,11393,3508,11397,3509,11401,3509,11405,3510,11409,3510,11423,3510,11431,3508,11437,3503,11440,3500,11408,3500,11404,3500,11396,3498,11393,3497,11389,3495xe" filled="t" fillcolor="#231F20" stroked="f">
                <v:path arrowok="t"/>
                <v:fill type="solid"/>
              </v:shape>
              <v:shape style="position:absolute;left:11389;top:3421;width:57;height:89" coordorigin="11389,3421" coordsize="57,89" path="m11439,3461l11419,3461,11424,3463,11428,3466,11432,3470,11434,3475,11434,3487,11432,3492,11428,3495,11424,3499,11419,3500,11440,3500,11443,3497,11446,3490,11446,3472,11443,3464,11439,3461xe" filled="t" fillcolor="#231F20" stroked="f">
                <v:path arrowok="t"/>
                <v:fill type="solid"/>
              </v:shape>
              <v:shape style="position:absolute;left:11389;top:3421;width:57;height:89" coordorigin="11389,3421" coordsize="57,89" path="m11439,3421l11393,3421,11393,3465,11396,3464,11400,3463,11406,3461,11409,3461,11439,3461,11437,3459,11431,3454,11429,3453,11404,3453,11404,3431,11439,3431,11439,3421xe" filled="t" fillcolor="#231F20" stroked="f">
                <v:path arrowok="t"/>
                <v:fill type="solid"/>
              </v:shape>
              <v:shape style="position:absolute;left:11389;top:3421;width:57;height:89" coordorigin="11389,3421" coordsize="57,89" path="m11424,3451l11413,3451,11409,3451,11407,3452,11406,3452,11404,3453,11429,3453,11424,3451xe" filled="t" fillcolor="#231F20" stroked="f">
                <v:path arrowok="t"/>
                <v:fill type="solid"/>
              </v:shape>
            </v:group>
            <v:group style="position:absolute;left:11507;top:3378;width:40;height:2" coordorigin="11507,3378" coordsize="40,2">
              <v:shape style="position:absolute;left:11507;top:3378;width:40;height:2" coordorigin="11507,3378" coordsize="40,0" path="m11547,3378l11507,3378e" filled="t" fillcolor="#231F20" stroked="f">
                <v:path arrowok="t"/>
                <v:fill type="solid"/>
              </v:shape>
            </v:group>
            <v:group style="position:absolute;left:11507;top:3258;width:40;height:2" coordorigin="11507,3258" coordsize="40,2">
              <v:shape style="position:absolute;left:11507;top:3258;width:40;height:2" coordorigin="11507,3258" coordsize="40,0" path="m11547,3258l11507,3258e" filled="t" fillcolor="#231F20" stroked="f">
                <v:path arrowok="t"/>
                <v:fill type="solid"/>
              </v:shape>
            </v:group>
            <v:group style="position:absolute;left:11507;top:3138;width:40;height:2" coordorigin="11507,3138" coordsize="40,2">
              <v:shape style="position:absolute;left:11507;top:3138;width:40;height:2" coordorigin="11507,3138" coordsize="40,0" path="m11547,3138l11507,3138e" filled="t" fillcolor="#231F20" stroked="f">
                <v:path arrowok="t"/>
                <v:fill type="solid"/>
              </v:shape>
            </v:group>
            <v:group style="position:absolute;left:11507;top:3018;width:40;height:2" coordorigin="11507,3018" coordsize="40,2">
              <v:shape style="position:absolute;left:11507;top:3018;width:40;height:2" coordorigin="11507,3018" coordsize="40,0" path="m11547,3018l11507,3018e" filled="t" fillcolor="#231F20" stroked="f">
                <v:path arrowok="t"/>
                <v:fill type="solid"/>
              </v:shape>
            </v:group>
            <v:group style="position:absolute;left:11507;top:2898;width:40;height:2" coordorigin="11507,2898" coordsize="40,2">
              <v:shape style="position:absolute;left:11507;top:2898;width:40;height:2" coordorigin="11507,2898" coordsize="40,0" path="m11547,2898l11507,2898e" filled="t" fillcolor="#231F20" stroked="f">
                <v:path arrowok="t"/>
                <v:fill type="solid"/>
              </v:shape>
            </v:group>
            <v:group style="position:absolute;left:11507;top:2778;width:40;height:2" coordorigin="11507,2778" coordsize="40,2">
              <v:shape style="position:absolute;left:11507;top:2778;width:40;height:2" coordorigin="11507,2778" coordsize="40,0" path="m11547,2778l11507,2778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9.153065pt;margin-top:173.833664pt;width:518.427546pt;height:94.765414pt;mso-position-horizontal-relative:page;mso-position-vertical-relative:page;z-index:-10008" coordorigin="1183,3477" coordsize="10369,1895">
            <v:group style="position:absolute;left:1852;top:3707;width:9518;height:600" coordorigin="1852,3707" coordsize="9518,600">
              <v:shape style="position:absolute;left:1852;top:3707;width:9518;height:600" coordorigin="1852,3707" coordsize="9518,600" path="m1852,4007l2205,4007,2381,4004,2557,4007,2733,4007,2910,3707,3086,4007,3262,4307,3438,4307,3615,4007,4496,4007,4672,4307,4849,4307,5025,4007,5906,4007,6082,4307,6259,4007,6435,4007,6611,3971,6787,4007,8198,4007,8374,3998,8550,4307,8726,4307,8903,4007,9960,4007,10137,4307,10313,4007,10842,4007,11018,4307,11194,4007,11370,4007e" filled="f" stroked="t" strokeweight=".499302pt" strokecolor="#231F20">
                <v:path arrowok="t"/>
              </v:shape>
            </v:group>
            <v:group style="position:absolute;left:1852;top:3977;width:30;height:60" coordorigin="1852,3977" coordsize="30,60">
              <v:shape style="position:absolute;left:1852;top:3977;width:30;height:60" coordorigin="1852,3977" coordsize="30,60" path="m1852,4037l1860,4037,1868,4034,1873,4029,1879,4023,1882,4015,1882,4007,1882,3999,1879,3992,1873,3986,1868,3981,1860,3977,1852,3977e" filled="f" stroked="t" strokeweight=".249651pt" strokecolor="#231F20">
                <v:path arrowok="t"/>
              </v:shape>
            </v:group>
            <v:group style="position:absolute;left:1998;top:3977;width:60;height:60" coordorigin="1998,3977" coordsize="60,60">
              <v:shape style="position:absolute;left:1998;top:3977;width:60;height:60" coordorigin="1998,3977" coordsize="60,60" path="m2028,4037l2036,4037,2044,4034,2050,4029,2055,4023,2058,4015,2058,4007,2058,3999,2055,3992,2050,3986,2044,3981,2036,3977,2028,3977,2020,3977,2013,3981,2007,3986,2002,3992,1998,3999,1998,4007,1998,4015,2002,4023,2007,4029,2013,4034,2020,4037,2028,4037xe" filled="f" stroked="t" strokeweight=".249651pt" strokecolor="#231F20">
                <v:path arrowok="t"/>
              </v:shape>
            </v:group>
            <v:group style="position:absolute;left:2175;top:3977;width:60;height:60" coordorigin="2175,3977" coordsize="60,60">
              <v:shape style="position:absolute;left:2175;top:3977;width:60;height:60" coordorigin="2175,3977" coordsize="60,60" path="m2205,4037l2213,4037,2220,4034,2226,4029,2231,4023,2235,4015,2235,4007,2235,3999,2231,3992,2226,3986,2220,3981,2213,3977,2205,3977,2197,3977,2189,3981,2183,3986,2178,3992,2175,3999,2175,4007,2175,4015,2178,4023,2183,4029,2189,4034,2197,4037,2205,4037xe" filled="f" stroked="t" strokeweight=".249651pt" strokecolor="#231F20">
                <v:path arrowok="t"/>
              </v:shape>
            </v:group>
            <v:group style="position:absolute;left:2351;top:3974;width:60;height:60" coordorigin="2351,3974" coordsize="60,60">
              <v:shape style="position:absolute;left:2351;top:3974;width:60;height:60" coordorigin="2351,3974" coordsize="60,60" path="m2381,4034l2389,4034,2396,4031,2402,4026,2408,4020,2411,4012,2411,4004,2411,3996,2408,3989,2402,3983,2396,3978,2389,3974,2381,3974,2373,3974,2365,3978,2360,3983,2354,3989,2351,3996,2351,4004,2351,4012,2354,4020,2360,4026,2365,4031,2373,4034,2381,4034xe" filled="f" stroked="t" strokeweight=".249651pt" strokecolor="#231F20">
                <v:path arrowok="t"/>
              </v:shape>
            </v:group>
            <v:group style="position:absolute;left:2527;top:3977;width:60;height:60" coordorigin="2527,3977" coordsize="60,60">
              <v:shape style="position:absolute;left:2527;top:3977;width:60;height:60" coordorigin="2527,3977" coordsize="60,60" path="m2557,4037l2565,4037,2573,4034,2578,4029,2584,4023,2587,4015,2587,4007,2587,3999,2584,3992,2578,3986,2573,3981,2565,3977,2557,3977,2549,3977,2542,3981,2536,3986,2530,3992,2527,3999,2527,4007,2527,4015,2530,4023,2536,4029,2542,4034,2549,4037,2557,4037xe" filled="f" stroked="t" strokeweight=".249651pt" strokecolor="#231F20">
                <v:path arrowok="t"/>
              </v:shape>
            </v:group>
            <v:group style="position:absolute;left:2703;top:3977;width:60;height:60" coordorigin="2703,3977" coordsize="60,60">
              <v:shape style="position:absolute;left:2703;top:3977;width:60;height:60" coordorigin="2703,3977" coordsize="60,60" path="m2733,4037l2741,4037,2749,4034,2755,4029,2760,4023,2763,4015,2763,4007,2763,3999,2760,3992,2755,3986,2749,3981,2741,3977,2733,3977,2725,3977,2718,3981,2712,3986,2707,3992,2703,3999,2703,4007,2703,4015,2707,4023,2712,4029,2718,4034,2725,4037,2733,4037xe" filled="f" stroked="t" strokeweight=".249651pt" strokecolor="#231F20">
                <v:path arrowok="t"/>
              </v:shape>
            </v:group>
            <v:group style="position:absolute;left:2910;top:3707;width:30;height:30" coordorigin="2910,3707" coordsize="30,30">
              <v:shape style="position:absolute;left:2910;top:3707;width:30;height:30" coordorigin="2910,3707" coordsize="30,30" path="m2910,3737l2918,3737,2925,3734,2931,3729,2936,3723,2940,3715,2940,3707e" filled="f" stroked="t" strokeweight=".249651pt" strokecolor="#231F20">
                <v:path arrowok="t"/>
              </v:shape>
            </v:group>
            <v:group style="position:absolute;left:2880;top:3707;width:30;height:30" coordorigin="2880,3707" coordsize="30,30">
              <v:shape style="position:absolute;left:2880;top:3707;width:30;height:30" coordorigin="2880,3707" coordsize="30,30" path="m2880,3707l2880,3715,2883,3723,2888,3729,2894,3734,2902,3737,2910,3737e" filled="f" stroked="t" strokeweight=".249651pt" strokecolor="#231F20">
                <v:path arrowok="t"/>
              </v:shape>
            </v:group>
            <v:group style="position:absolute;left:3056;top:3977;width:60;height:60" coordorigin="3056,3977" coordsize="60,60">
              <v:shape style="position:absolute;left:3056;top:3977;width:60;height:60" coordorigin="3056,3977" coordsize="60,60" path="m3086,4037l3094,4037,3101,4034,3107,4029,3113,4023,3116,4015,3116,4007,3116,3999,3113,3992,3107,3986,3101,3981,3094,3977,3086,3977,3078,3977,3070,3981,3065,3986,3059,3992,3056,3999,3056,4007,3056,4015,3059,4023,3065,4029,3070,4034,3078,4037,3086,4037xe" filled="f" stroked="t" strokeweight=".249651pt" strokecolor="#231F20">
                <v:path arrowok="t"/>
              </v:shape>
            </v:group>
            <v:group style="position:absolute;left:3232;top:4277;width:60;height:30" coordorigin="3232,4277" coordsize="60,30">
              <v:shape style="position:absolute;left:3232;top:4277;width:60;height:30" coordorigin="3232,4277" coordsize="60,30" path="m3292,4307l3292,4299,3289,4292,3283,4286,3278,4280,3270,4277,3262,4277,3254,4277,3247,4280,3241,4286,3235,4292,3232,4299,3232,4307e" filled="f" stroked="t" strokeweight=".249651pt" strokecolor="#231F20">
                <v:path arrowok="t"/>
              </v:shape>
            </v:group>
            <v:group style="position:absolute;left:3409;top:4277;width:60;height:30" coordorigin="3409,4277" coordsize="60,30">
              <v:shape style="position:absolute;left:3409;top:4277;width:60;height:30" coordorigin="3409,4277" coordsize="60,30" path="m3468,4307l3468,4299,3465,4292,3460,4286,3454,4280,3446,4277,3438,4277,3431,4277,3423,4280,3417,4286,3412,4292,3409,4299,3409,4307e" filled="f" stroked="t" strokeweight=".249651pt" strokecolor="#231F20">
                <v:path arrowok="t"/>
              </v:shape>
            </v:group>
            <v:group style="position:absolute;left:3585;top:3977;width:60;height:60" coordorigin="3585,3977" coordsize="60,60">
              <v:shape style="position:absolute;left:3585;top:3977;width:60;height:60" coordorigin="3585,3977" coordsize="60,60" path="m3615,4037l3623,4037,3630,4034,3636,4029,3642,4023,3645,4015,3645,4007,3645,3999,3642,3992,3636,3986,3630,3981,3623,3977,3615,3977,3607,3977,3599,3981,3594,3986,3588,3992,3585,3999,3585,4007,3585,4015,3588,4023,3594,4029,3599,4034,3607,4037,3615,4037xe" filled="f" stroked="t" strokeweight=".249651pt" strokecolor="#231F20">
                <v:path arrowok="t"/>
              </v:shape>
            </v:group>
            <v:group style="position:absolute;left:3761;top:3977;width:60;height:60" coordorigin="3761,3977" coordsize="60,60">
              <v:shape style="position:absolute;left:3761;top:3977;width:60;height:60" coordorigin="3761,3977" coordsize="60,60" path="m3791,4037l3799,4037,3807,4034,3812,4029,3818,4023,3821,4015,3821,4007,3821,3999,3818,3992,3812,3986,3807,3981,3799,3977,3791,3977,3783,3977,3775,3981,3770,3986,3764,3992,3761,3999,3761,4007,3761,4015,3764,4023,3770,4029,3775,4034,3783,4037,3791,4037xe" filled="f" stroked="t" strokeweight=".249651pt" strokecolor="#231F20">
                <v:path arrowok="t"/>
              </v:shape>
            </v:group>
            <v:group style="position:absolute;left:3937;top:3977;width:60;height:60" coordorigin="3937,3977" coordsize="60,60">
              <v:shape style="position:absolute;left:3937;top:3977;width:60;height:60" coordorigin="3937,3977" coordsize="60,60" path="m3967,4037l3975,4037,3983,4034,3988,4029,3994,4023,3997,4015,3997,4007,3997,3999,3994,3992,3988,3986,3983,3981,3975,3977,3967,3977,3959,3977,3952,3981,3946,3986,3940,3992,3937,3999,3937,4007,3937,4015,3940,4023,3946,4029,3952,4034,3959,4037,3967,4037xe" filled="f" stroked="t" strokeweight=".249651pt" strokecolor="#231F20">
                <v:path arrowok="t"/>
              </v:shape>
            </v:group>
            <v:group style="position:absolute;left:4114;top:3977;width:60;height:60" coordorigin="4114,3977" coordsize="60,60">
              <v:shape style="position:absolute;left:4114;top:3977;width:60;height:60" coordorigin="4114,3977" coordsize="60,60" path="m4144,4037l4151,4037,4159,4034,4165,4029,4170,4023,4173,4015,4173,4007,4173,3999,4170,3992,4165,3986,4159,3981,4151,3977,4144,3977,4136,3977,4128,3981,4122,3986,4117,3992,4114,3999,4114,4007,4114,4015,4117,4023,4122,4029,4128,4034,4136,4037,4144,4037xe" filled="f" stroked="t" strokeweight=".249651pt" strokecolor="#231F20">
                <v:path arrowok="t"/>
              </v:shape>
            </v:group>
            <v:group style="position:absolute;left:4290;top:3977;width:60;height:60" coordorigin="4290,3977" coordsize="60,60">
              <v:shape style="position:absolute;left:4290;top:3977;width:60;height:60" coordorigin="4290,3977" coordsize="60,60" path="m4320,4037l4328,4037,4335,4034,4341,4029,4347,4023,4350,4015,4350,4007,4350,3999,4347,3992,4341,3986,4335,3981,4328,3977,4320,3977,4312,3977,4304,3981,4299,3986,4293,3992,4290,3999,4290,4007,4290,4015,4293,4023,4299,4029,4304,4034,4312,4037,4320,4037xe" filled="f" stroked="t" strokeweight=".249651pt" strokecolor="#231F20">
                <v:path arrowok="t"/>
              </v:shape>
            </v:group>
            <v:group style="position:absolute;left:4466;top:3977;width:60;height:60" coordorigin="4466,3977" coordsize="60,60">
              <v:shape style="position:absolute;left:4466;top:3977;width:60;height:60" coordorigin="4466,3977" coordsize="60,60" path="m4496,4037l4504,4037,4512,4034,4517,4029,4523,4023,4526,4015,4526,4007,4526,3999,4523,3992,4517,3986,4512,3981,4504,3977,4496,3977,4488,3977,4480,3981,4475,3986,4469,3992,4466,3999,4466,4007,4466,4015,4469,4023,4475,4029,4480,4034,4488,4037,4496,4037xe" filled="f" stroked="t" strokeweight=".249651pt" strokecolor="#231F20">
                <v:path arrowok="t"/>
              </v:shape>
            </v:group>
            <v:group style="position:absolute;left:4642;top:4277;width:60;height:30" coordorigin="4642,4277" coordsize="60,30">
              <v:shape style="position:absolute;left:4642;top:4277;width:60;height:30" coordorigin="4642,4277" coordsize="60,30" path="m4702,4307l4702,4299,4699,4292,4693,4286,4688,4280,4680,4277,4672,4277,4664,4277,4657,4280,4651,4286,4646,4292,4642,4299,4642,4307e" filled="f" stroked="t" strokeweight=".249651pt" strokecolor="#231F20">
                <v:path arrowok="t"/>
              </v:shape>
            </v:group>
            <v:group style="position:absolute;left:4819;top:4277;width:60;height:30" coordorigin="4819,4277" coordsize="60,30">
              <v:shape style="position:absolute;left:4819;top:4277;width:60;height:30" coordorigin="4819,4277" coordsize="60,30" path="m4879,4307l4879,4299,4875,4292,4870,4286,4864,4280,4857,4277,4849,4277,4841,4277,4833,4280,4827,4286,4822,4292,4819,4299,4819,4307e" filled="f" stroked="t" strokeweight=".249651pt" strokecolor="#231F20">
                <v:path arrowok="t"/>
              </v:shape>
            </v:group>
            <v:group style="position:absolute;left:4995;top:3977;width:60;height:60" coordorigin="4995,3977" coordsize="60,60">
              <v:shape style="position:absolute;left:4995;top:3977;width:60;height:60" coordorigin="4995,3977" coordsize="60,60" path="m5025,4037l5033,4037,5040,4034,5046,4029,5052,4023,5055,4015,5055,4007,5055,3999,5052,3992,5046,3986,5040,3981,5033,3977,5025,3977,5017,3977,5009,3981,5004,3986,4998,3992,4995,3999,4995,4007,4995,4015,4998,4023,5004,4029,5009,4034,5017,4037,5025,4037xe" filled="f" stroked="t" strokeweight=".249651pt" strokecolor="#231F20">
                <v:path arrowok="t"/>
              </v:shape>
            </v:group>
            <v:group style="position:absolute;left:5171;top:3977;width:60;height:60" coordorigin="5171,3977" coordsize="60,60">
              <v:shape style="position:absolute;left:5171;top:3977;width:60;height:60" coordorigin="5171,3977" coordsize="60,60" path="m5201,4037l5209,4037,5217,4034,5222,4029,5228,4023,5231,4015,5231,4007,5231,3999,5228,3992,5222,3986,5217,3981,5209,3977,5201,3977,5193,3977,5186,3981,5180,3986,5174,3992,5171,3999,5171,4007,5171,4015,5174,4023,5180,4029,5186,4034,5193,4037,5201,4037xe" filled="f" stroked="t" strokeweight=".249651pt" strokecolor="#231F20">
                <v:path arrowok="t"/>
              </v:shape>
            </v:group>
            <v:group style="position:absolute;left:5347;top:3977;width:60;height:60" coordorigin="5347,3977" coordsize="60,60">
              <v:shape style="position:absolute;left:5347;top:3977;width:60;height:60" coordorigin="5347,3977" coordsize="60,60" path="m5377,4037l5385,4037,5393,4034,5399,4029,5404,4023,5407,4015,5407,4007,5407,3999,5404,3992,5399,3986,5393,3981,5385,3977,5377,3977,5369,3977,5362,3981,5356,3986,5351,3992,5347,3999,5347,4007,5347,4015,5351,4023,5356,4029,5362,4034,5369,4037,5377,4037xe" filled="f" stroked="t" strokeweight=".249651pt" strokecolor="#231F20">
                <v:path arrowok="t"/>
              </v:shape>
            </v:group>
            <v:group style="position:absolute;left:5524;top:3977;width:60;height:60" coordorigin="5524,3977" coordsize="60,60">
              <v:shape style="position:absolute;left:5524;top:3977;width:60;height:60" coordorigin="5524,3977" coordsize="60,60" path="m5554,4037l5562,4037,5569,4034,5575,4029,5580,4023,5584,4015,5584,4007,5584,3999,5580,3992,5575,3986,5569,3981,5562,3977,5554,3977,5546,3977,5538,3981,5532,3986,5527,3992,5524,3999,5524,4007,5524,4015,5527,4023,5532,4029,5538,4034,5546,4037,5554,4037xe" filled="f" stroked="t" strokeweight=".249651pt" strokecolor="#231F20">
                <v:path arrowok="t"/>
              </v:shape>
            </v:group>
            <v:group style="position:absolute;left:5700;top:3977;width:60;height:60" coordorigin="5700,3977" coordsize="60,60">
              <v:shape style="position:absolute;left:5700;top:3977;width:60;height:60" coordorigin="5700,3977" coordsize="60,60" path="m5730,4037l5738,4037,5745,4034,5751,4029,5757,4023,5760,4015,5760,4007,5760,3999,5757,3992,5751,3986,5745,3981,5738,3977,5730,3977,5722,3977,5714,3981,5709,3986,5703,3992,5700,3999,5700,4007,5700,4015,5703,4023,5709,4029,5714,4034,5722,4037,5730,4037xe" filled="f" stroked="t" strokeweight=".249651pt" strokecolor="#231F20">
                <v:path arrowok="t"/>
              </v:shape>
            </v:group>
            <v:group style="position:absolute;left:5876;top:3977;width:60;height:60" coordorigin="5876,3977" coordsize="60,60">
              <v:shape style="position:absolute;left:5876;top:3977;width:60;height:60" coordorigin="5876,3977" coordsize="60,60" path="m5906,4037l5914,4037,5922,4034,5927,4029,5933,4023,5936,4015,5936,4007,5936,3999,5933,3992,5927,3986,5922,3981,5914,3977,5906,3977,5898,3977,5891,3981,5885,3986,5879,3992,5876,3999,5876,4007,5876,4015,5879,4023,5885,4029,5891,4034,5898,4037,5906,4037xe" filled="f" stroked="t" strokeweight=".249651pt" strokecolor="#231F20">
                <v:path arrowok="t"/>
              </v:shape>
            </v:group>
            <v:group style="position:absolute;left:6052;top:4277;width:60;height:30" coordorigin="6052,4277" coordsize="60,30">
              <v:shape style="position:absolute;left:6052;top:4277;width:60;height:30" coordorigin="6052,4277" coordsize="60,30" path="m6112,4307l6112,4299,6109,4292,6104,4286,6098,4280,6090,4277,6082,4277,6074,4277,6067,4280,6061,4286,6056,4292,6052,4299,6052,4307e" filled="f" stroked="t" strokeweight=".249651pt" strokecolor="#231F20">
                <v:path arrowok="t"/>
              </v:shape>
            </v:group>
            <v:group style="position:absolute;left:6229;top:3977;width:60;height:60" coordorigin="6229,3977" coordsize="60,60">
              <v:shape style="position:absolute;left:6229;top:3977;width:60;height:60" coordorigin="6229,3977" coordsize="60,60" path="m6259,4037l6267,4037,6274,4034,6280,4029,6286,4023,6289,4015,6289,4007,6289,3999,6286,3992,6280,3986,6274,3981,6267,3977,6259,3977,6251,3977,6243,3981,6238,3986,6232,3992,6229,3999,6229,4007,6229,4015,6232,4023,6238,4029,6243,4034,6251,4037,6259,4037xe" filled="f" stroked="t" strokeweight=".249651pt" strokecolor="#231F20">
                <v:path arrowok="t"/>
              </v:shape>
            </v:group>
            <v:group style="position:absolute;left:6405;top:3977;width:60;height:60" coordorigin="6405,3977" coordsize="60,60">
              <v:shape style="position:absolute;left:6405;top:3977;width:60;height:60" coordorigin="6405,3977" coordsize="60,60" path="m6435,4037l6443,4037,6451,4034,6456,4029,6462,4023,6465,4015,6465,4007,6465,3999,6462,3992,6456,3986,6451,3981,6443,3977,6435,3977,6427,3977,6419,3981,6414,3986,6408,3992,6405,3999,6405,4007,6405,4015,6408,4023,6414,4029,6419,4034,6427,4037,6435,4037xe" filled="f" stroked="t" strokeweight=".249651pt" strokecolor="#231F20">
                <v:path arrowok="t"/>
              </v:shape>
            </v:group>
            <v:group style="position:absolute;left:6581;top:3941;width:60;height:60" coordorigin="6581,3941" coordsize="60,60">
              <v:shape style="position:absolute;left:6581;top:3941;width:60;height:60" coordorigin="6581,3941" coordsize="60,60" path="m6611,4001l6619,4001,6627,3998,6632,3993,6638,3987,6641,3979,6641,3971,6641,3963,6638,3956,6632,3950,6627,3945,6619,3941,6611,3941,6603,3941,6596,3945,6590,3950,6584,3956,6581,3963,6581,3971,6581,3979,6584,3987,6590,3993,6596,3998,6603,4001,6611,4001xe" filled="f" stroked="t" strokeweight=".249651pt" strokecolor="#231F20">
                <v:path arrowok="t"/>
              </v:shape>
            </v:group>
            <v:group style="position:absolute;left:6758;top:3977;width:60;height:60" coordorigin="6758,3977" coordsize="60,60">
              <v:shape style="position:absolute;left:6758;top:3977;width:60;height:60" coordorigin="6758,3977" coordsize="60,60" path="m6787,4037l6795,4037,6803,4034,6809,4029,6814,4023,6817,4015,6817,4007,6817,3999,6814,3992,6809,3986,6803,3981,6795,3977,6787,3977,6780,3977,6772,3981,6766,3986,6761,3992,6758,3999,6758,4007,6758,4015,6761,4023,6766,4029,6772,4034,6780,4037,6787,4037xe" filled="f" stroked="t" strokeweight=".249651pt" strokecolor="#231F20">
                <v:path arrowok="t"/>
              </v:shape>
            </v:group>
            <v:group style="position:absolute;left:6934;top:3977;width:60;height:60" coordorigin="6934,3977" coordsize="60,60">
              <v:shape style="position:absolute;left:6934;top:3977;width:60;height:60" coordorigin="6934,3977" coordsize="60,60" path="m6964,4037l6972,4037,6979,4034,6985,4029,6991,4023,6994,4015,6994,4007,6994,3999,6991,3992,6985,3986,6979,3981,6972,3977,6964,3977,6956,3977,6948,3981,6943,3986,6937,3992,6934,3999,6934,4007,6934,4015,6937,4023,6943,4029,6948,4034,6956,4037,6964,4037xe" filled="f" stroked="t" strokeweight=".249651pt" strokecolor="#231F20">
                <v:path arrowok="t"/>
              </v:shape>
            </v:group>
            <v:group style="position:absolute;left:7110;top:3977;width:60;height:60" coordorigin="7110,3977" coordsize="60,60">
              <v:shape style="position:absolute;left:7110;top:3977;width:60;height:60" coordorigin="7110,3977" coordsize="60,60" path="m7140,4037l7148,4037,7156,4034,7161,4029,7167,4023,7170,4015,7170,4007,7170,3999,7167,3992,7161,3986,7156,3981,7148,3977,7140,3977,7132,3977,7124,3981,7119,3986,7113,3992,7110,3999,7110,4007,7110,4015,7113,4023,7119,4029,7124,4034,7132,4037,7140,4037xe" filled="f" stroked="t" strokeweight=".249651pt" strokecolor="#231F20">
                <v:path arrowok="t"/>
              </v:shape>
            </v:group>
            <v:group style="position:absolute;left:7286;top:3977;width:60;height:60" coordorigin="7286,3977" coordsize="60,60">
              <v:shape style="position:absolute;left:7286;top:3977;width:60;height:60" coordorigin="7286,3977" coordsize="60,60" path="m7316,4037l7324,4037,7332,4034,7337,4029,7343,4023,7346,4015,7346,4007,7346,3999,7343,3992,7337,3986,7332,3981,7324,3977,7316,3977,7308,3977,7301,3981,7295,3986,7289,3992,7286,3999,7286,4007,7286,4015,7289,4023,7295,4029,7301,4034,7308,4037,7316,4037xe" filled="f" stroked="t" strokeweight=".249651pt" strokecolor="#231F20">
                <v:path arrowok="t"/>
              </v:shape>
            </v:group>
            <v:group style="position:absolute;left:7463;top:3977;width:60;height:60" coordorigin="7463,3977" coordsize="60,60">
              <v:shape style="position:absolute;left:7463;top:3977;width:60;height:60" coordorigin="7463,3977" coordsize="60,60" path="m7493,4037l7500,4037,7508,4034,7514,4029,7519,4023,7522,4015,7522,4007,7522,3999,7519,3992,7514,3986,7508,3981,7500,3977,7493,3977,7485,3977,7477,3981,7471,3986,7466,3992,7463,3999,7463,4007,7463,4015,7466,4023,7471,4029,7477,4034,7485,4037,7493,4037xe" filled="f" stroked="t" strokeweight=".249651pt" strokecolor="#231F20">
                <v:path arrowok="t"/>
              </v:shape>
            </v:group>
            <v:group style="position:absolute;left:7639;top:3977;width:60;height:60" coordorigin="7639,3977" coordsize="60,60">
              <v:shape style="position:absolute;left:7639;top:3977;width:60;height:60" coordorigin="7639,3977" coordsize="60,60" path="m7669,4037l7677,4037,7684,4034,7690,4029,7696,4023,7699,4015,7699,4007,7699,3999,7696,3992,7690,3986,7684,3981,7677,3977,7669,3977,7661,3977,7653,3981,7648,3986,7642,3992,7639,3999,7639,4007,7639,4015,7642,4023,7648,4029,7653,4034,7661,4037,7669,4037xe" filled="f" stroked="t" strokeweight=".249651pt" strokecolor="#231F20">
                <v:path arrowok="t"/>
              </v:shape>
            </v:group>
            <v:group style="position:absolute;left:7815;top:3977;width:60;height:60" coordorigin="7815,3977" coordsize="60,60">
              <v:shape style="position:absolute;left:7815;top:3977;width:60;height:60" coordorigin="7815,3977" coordsize="60,60" path="m7845,4037l7853,4037,7861,4034,7866,4029,7872,4023,7875,4015,7875,4007,7875,3999,7872,3992,7866,3986,7861,3981,7853,3977,7845,3977,7837,3977,7830,3981,7824,3986,7818,3992,7815,3999,7815,4007,7815,4015,7818,4023,7824,4029,7830,4034,7837,4037,7845,4037xe" filled="f" stroked="t" strokeweight=".249651pt" strokecolor="#231F20">
                <v:path arrowok="t"/>
              </v:shape>
            </v:group>
            <v:group style="position:absolute;left:7991;top:3977;width:60;height:60" coordorigin="7991,3977" coordsize="60,60">
              <v:shape style="position:absolute;left:7991;top:3977;width:60;height:60" coordorigin="7991,3977" coordsize="60,60" path="m8021,4037l8029,4037,8037,4034,8043,4029,8048,4023,8051,4015,8051,4007,8051,3999,8048,3992,8043,3986,8037,3981,8029,3977,8021,3977,8013,3977,8006,3981,8000,3986,7995,3992,7991,3999,7991,4007,7991,4015,7995,4023,8000,4029,8006,4034,8013,4037,8021,4037xe" filled="f" stroked="t" strokeweight=".249651pt" strokecolor="#231F20">
                <v:path arrowok="t"/>
              </v:shape>
            </v:group>
            <v:group style="position:absolute;left:8168;top:3977;width:60;height:60" coordorigin="8168,3977" coordsize="60,60">
              <v:shape style="position:absolute;left:8168;top:3977;width:60;height:60" coordorigin="8168,3977" coordsize="60,60" path="m8198,4037l8206,4037,8213,4034,8219,4029,8224,4023,8228,4015,8228,4007,8228,3999,8224,3992,8219,3986,8213,3981,8206,3977,8198,3977,8190,3977,8182,3981,8176,3986,8171,3992,8168,3999,8168,4007,8168,4015,8171,4023,8176,4029,8182,4034,8190,4037,8198,4037xe" filled="f" stroked="t" strokeweight=".249651pt" strokecolor="#231F20">
                <v:path arrowok="t"/>
              </v:shape>
            </v:group>
            <v:group style="position:absolute;left:8344;top:3968;width:60;height:60" coordorigin="8344,3968" coordsize="60,60">
              <v:shape style="position:absolute;left:8344;top:3968;width:60;height:60" coordorigin="8344,3968" coordsize="60,60" path="m8374,4028l8382,4028,8389,4025,8395,4020,8401,4014,8404,4006,8404,3998,8404,3990,8401,3983,8395,3977,8389,3972,8382,3968,8374,3968,8366,3968,8358,3972,8353,3977,8347,3983,8344,3990,8344,3998,8344,4006,8347,4014,8353,4020,8358,4025,8366,4028,8374,4028xe" filled="f" stroked="t" strokeweight=".249651pt" strokecolor="#231F20">
                <v:path arrowok="t"/>
              </v:shape>
            </v:group>
            <v:group style="position:absolute;left:8520;top:4277;width:60;height:30" coordorigin="8520,4277" coordsize="60,30">
              <v:shape style="position:absolute;left:8520;top:4277;width:60;height:30" coordorigin="8520,4277" coordsize="60,30" path="m8580,4307l8580,4299,8577,4292,8571,4286,8566,4280,8558,4277,8550,4277,8542,4277,8535,4280,8529,4286,8523,4292,8520,4299,8520,4307e" filled="f" stroked="t" strokeweight=".249651pt" strokecolor="#231F20">
                <v:path arrowok="t"/>
              </v:shape>
            </v:group>
            <v:group style="position:absolute;left:8696;top:4277;width:60;height:30" coordorigin="8696,4277" coordsize="60,30">
              <v:shape style="position:absolute;left:8696;top:4277;width:60;height:30" coordorigin="8696,4277" coordsize="60,30" path="m8756,4307l8756,4299,8753,4292,8748,4286,8742,4280,8734,4277,8726,4277,8718,4277,8711,4280,8705,4286,8700,4292,8696,4299,8696,4307e" filled="f" stroked="t" strokeweight=".249651pt" strokecolor="#231F20">
                <v:path arrowok="t"/>
              </v:shape>
            </v:group>
            <v:group style="position:absolute;left:8873;top:3977;width:60;height:60" coordorigin="8873,3977" coordsize="60,60">
              <v:shape style="position:absolute;left:8873;top:3977;width:60;height:60" coordorigin="8873,3977" coordsize="60,60" path="m8903,4037l8911,4037,8918,4034,8924,4029,8929,4023,8933,4015,8933,4007,8933,3999,8929,3992,8924,3986,8918,3981,8911,3977,8903,3977,8895,3977,8887,3981,8881,3986,8876,3992,8873,3999,8873,4007,8873,4015,8876,4023,8881,4029,8887,4034,8895,4037,8903,4037xe" filled="f" stroked="t" strokeweight=".249651pt" strokecolor="#231F20">
                <v:path arrowok="t"/>
              </v:shape>
            </v:group>
            <v:group style="position:absolute;left:9049;top:3977;width:60;height:60" coordorigin="9049,3977" coordsize="60,60">
              <v:shape style="position:absolute;left:9049;top:3977;width:60;height:60" coordorigin="9049,3977" coordsize="60,60" path="m9079,4037l9087,4037,9095,4034,9100,4029,9106,4023,9109,4015,9109,4007,9109,3999,9106,3992,9100,3986,9095,3981,9087,3977,9079,3977,9071,3977,9063,3981,9058,3986,9052,3992,9049,3999,9049,4007,9049,4015,9052,4023,9058,4029,9063,4034,9071,4037,9079,4037xe" filled="f" stroked="t" strokeweight=".249651pt" strokecolor="#231F20">
                <v:path arrowok="t"/>
              </v:shape>
            </v:group>
            <v:group style="position:absolute;left:9225;top:3977;width:60;height:60" coordorigin="9225,3977" coordsize="60,60">
              <v:shape style="position:absolute;left:9225;top:3977;width:60;height:60" coordorigin="9225,3977" coordsize="60,60" path="m9255,4037l9263,4037,9271,4034,9276,4029,9282,4023,9285,4015,9285,4007,9285,3999,9282,3992,9276,3986,9271,3981,9263,3977,9255,3977,9247,3977,9240,3981,9234,3986,9228,3992,9225,3999,9225,4007,9225,4015,9228,4023,9234,4029,9240,4034,9247,4037,9255,4037xe" filled="f" stroked="t" strokeweight=".249651pt" strokecolor="#231F20">
                <v:path arrowok="t"/>
              </v:shape>
            </v:group>
            <v:group style="position:absolute;left:9401;top:3977;width:60;height:60" coordorigin="9401,3977" coordsize="60,60">
              <v:shape style="position:absolute;left:9401;top:3977;width:60;height:60" coordorigin="9401,3977" coordsize="60,60" path="m9431,4037l9439,4037,9447,4034,9453,4029,9458,4023,9461,4015,9461,4007,9461,3999,9458,3992,9453,3986,9447,3981,9439,3977,9431,3977,9424,3977,9416,3981,9410,3986,9405,3992,9401,3999,9401,4007,9401,4015,9405,4023,9410,4029,9416,4034,9424,4037,9431,4037xe" filled="f" stroked="t" strokeweight=".249651pt" strokecolor="#231F20">
                <v:path arrowok="t"/>
              </v:shape>
            </v:group>
            <v:group style="position:absolute;left:9578;top:3977;width:60;height:60" coordorigin="9578,3977" coordsize="60,60">
              <v:shape style="position:absolute;left:9578;top:3977;width:60;height:60" coordorigin="9578,3977" coordsize="60,60" path="m9608,4037l9616,4037,9623,4034,9629,4029,9635,4023,9638,4015,9638,4007,9638,3999,9635,3992,9629,3986,9623,3981,9616,3977,9608,3977,9600,3977,9592,3981,9587,3986,9581,3992,9578,3999,9578,4007,9578,4015,9581,4023,9587,4029,9592,4034,9600,4037,9608,4037xe" filled="f" stroked="t" strokeweight=".249651pt" strokecolor="#231F20">
                <v:path arrowok="t"/>
              </v:shape>
            </v:group>
            <v:group style="position:absolute;left:9754;top:3977;width:60;height:60" coordorigin="9754,3977" coordsize="60,60">
              <v:shape style="position:absolute;left:9754;top:3977;width:60;height:60" coordorigin="9754,3977" coordsize="60,60" path="m9784,4037l9792,4037,9800,4034,9805,4029,9811,4023,9814,4015,9814,4007,9814,3999,9811,3992,9805,3986,9800,3981,9792,3977,9784,3977,9776,3977,9768,3981,9763,3986,9757,3992,9754,3999,9754,4007,9754,4015,9757,4023,9763,4029,9768,4034,9776,4037,9784,4037xe" filled="f" stroked="t" strokeweight=".249651pt" strokecolor="#231F20">
                <v:path arrowok="t"/>
              </v:shape>
            </v:group>
            <v:group style="position:absolute;left:9930;top:3977;width:60;height:60" coordorigin="9930,3977" coordsize="60,60">
              <v:shape style="position:absolute;left:9930;top:3977;width:60;height:60" coordorigin="9930,3977" coordsize="60,60" path="m9960,4037l9968,4037,9976,4034,9981,4029,9987,4023,9990,4015,9990,4007,9990,3999,9987,3992,9981,3986,9976,3981,9968,3977,9960,3977,9952,3977,9945,3981,9939,3986,9933,3992,9930,3999,9930,4007,9930,4015,9933,4023,9939,4029,9945,4034,9952,4037,9960,4037xe" filled="f" stroked="t" strokeweight=".249651pt" strokecolor="#231F20">
                <v:path arrowok="t"/>
              </v:shape>
            </v:group>
            <v:group style="position:absolute;left:10107;top:4277;width:60;height:30" coordorigin="10107,4277" coordsize="60,30">
              <v:shape style="position:absolute;left:10107;top:4277;width:60;height:30" coordorigin="10107,4277" coordsize="60,30" path="m10166,4307l10166,4299,10163,4292,10158,4286,10152,4280,10144,4277,10137,4277,10129,4277,10121,4280,10115,4286,10110,4292,10107,4299,10107,4307e" filled="f" stroked="t" strokeweight=".249651pt" strokecolor="#231F20">
                <v:path arrowok="t"/>
              </v:shape>
            </v:group>
            <v:group style="position:absolute;left:10283;top:3977;width:60;height:60" coordorigin="10283,3977" coordsize="60,60">
              <v:shape style="position:absolute;left:10283;top:3977;width:60;height:60" coordorigin="10283,3977" coordsize="60,60" path="m10313,4037l10321,4037,10328,4034,10334,4029,10340,4023,10343,4015,10343,4007,10343,3999,10340,3992,10334,3986,10328,3981,10321,3977,10313,3977,10305,3977,10297,3981,10292,3986,10286,3992,10283,3999,10283,4007,10283,4015,10286,4023,10292,4029,10297,4034,10305,4037,10313,4037xe" filled="f" stroked="t" strokeweight=".249651pt" strokecolor="#231F20">
                <v:path arrowok="t"/>
              </v:shape>
            </v:group>
            <v:group style="position:absolute;left:10459;top:3977;width:60;height:60" coordorigin="10459,3977" coordsize="60,60">
              <v:shape style="position:absolute;left:10459;top:3977;width:60;height:60" coordorigin="10459,3977" coordsize="60,60" path="m10489,4037l10497,4037,10505,4034,10510,4029,10516,4023,10519,4015,10519,4007,10519,3999,10516,3992,10510,3986,10505,3981,10497,3977,10489,3977,10481,3977,10473,3981,10468,3986,10462,3992,10459,3999,10459,4007,10459,4015,10462,4023,10468,4029,10473,4034,10481,4037,10489,4037xe" filled="f" stroked="t" strokeweight=".249651pt" strokecolor="#231F20">
                <v:path arrowok="t"/>
              </v:shape>
            </v:group>
            <v:group style="position:absolute;left:10635;top:3977;width:60;height:60" coordorigin="10635,3977" coordsize="60,60">
              <v:shape style="position:absolute;left:10635;top:3977;width:60;height:60" coordorigin="10635,3977" coordsize="60,60" path="m10665,4037l10673,4037,10681,4034,10686,4029,10692,4023,10695,4015,10695,4007,10695,3999,10692,3992,10686,3986,10681,3981,10673,3977,10665,3977,10657,3977,10650,3981,10644,3986,10638,3992,10635,3999,10635,4007,10635,4015,10638,4023,10644,4029,10650,4034,10657,4037,10665,4037xe" filled="f" stroked="t" strokeweight=".249651pt" strokecolor="#231F20">
                <v:path arrowok="t"/>
              </v:shape>
            </v:group>
            <v:group style="position:absolute;left:10812;top:3977;width:60;height:60" coordorigin="10812,3977" coordsize="60,60">
              <v:shape style="position:absolute;left:10812;top:3977;width:60;height:60" coordorigin="10812,3977" coordsize="60,60" path="m10842,4037l10850,4037,10857,4034,10863,4029,10868,4023,10872,4015,10872,4007,10872,3999,10868,3992,10863,3986,10857,3981,10850,3977,10842,3977,10834,3977,10826,3981,10820,3986,10815,3992,10812,3999,10812,4007,10812,4015,10815,4023,10820,4029,10826,4034,10834,4037,10842,4037xe" filled="f" stroked="t" strokeweight=".249651pt" strokecolor="#231F20">
                <v:path arrowok="t"/>
              </v:shape>
            </v:group>
            <v:group style="position:absolute;left:10988;top:4277;width:60;height:30" coordorigin="10988,4277" coordsize="60,30">
              <v:shape style="position:absolute;left:10988;top:4277;width:60;height:30" coordorigin="10988,4277" coordsize="60,30" path="m11048,4307l11048,4299,11045,4292,11039,4286,11033,4280,11026,4277,11018,4277,11010,4277,11002,4280,10997,4286,10991,4292,10988,4299,10988,4307e" filled="f" stroked="t" strokeweight=".249651pt" strokecolor="#231F20">
                <v:path arrowok="t"/>
              </v:shape>
            </v:group>
            <v:group style="position:absolute;left:11164;top:3977;width:60;height:60" coordorigin="11164,3977" coordsize="60,60">
              <v:shape style="position:absolute;left:11164;top:3977;width:60;height:60" coordorigin="11164,3977" coordsize="60,60" path="m11194,4037l11202,4037,11210,4034,11215,4029,11221,4023,11224,4015,11224,4007,11224,3999,11221,3992,11215,3986,11210,3981,11202,3977,11194,3977,11186,3977,11179,3981,11173,3986,11167,3992,11164,3999,11164,4007,11164,4015,11167,4023,11173,4029,11179,4034,11186,4037,11194,4037xe" filled="f" stroked="t" strokeweight=".249651pt" strokecolor="#231F20">
                <v:path arrowok="t"/>
              </v:shape>
            </v:group>
            <v:group style="position:absolute;left:11340;top:3977;width:60;height:60" coordorigin="11340,3977" coordsize="60,60">
              <v:shape style="position:absolute;left:11340;top:3977;width:60;height:60" coordorigin="11340,3977" coordsize="60,60" path="m11370,4037l11378,4037,11386,4034,11392,4029,11397,4023,11400,4015,11400,4007,11400,3999,11397,3992,11392,3986,11386,3981,11378,3977,11370,3977,11362,3977,11355,3981,11349,3986,11344,3992,11340,3999,11340,4007,11340,4015,11344,4023,11349,4029,11355,4034,11362,4037,11370,4037xe" filled="f" stroked="t" strokeweight=".249651pt" strokecolor="#231F20">
                <v:path arrowok="t"/>
              </v:shape>
            </v:group>
            <v:group style="position:absolute;left:1852;top:4307;width:9695;height:2" coordorigin="1852,4307" coordsize="9695,2">
              <v:shape style="position:absolute;left:1852;top:4307;width:9695;height:2" coordorigin="1852,4307" coordsize="9695,0" path="m1852,4307l11547,4307e" filled="f" stroked="t" strokeweight=".499302pt" strokecolor="#231F20">
                <v:path arrowok="t"/>
              </v:shape>
            </v:group>
            <v:group style="position:absolute;left:11547;top:3707;width:2;height:600" coordorigin="11547,3707" coordsize="2,600">
              <v:shape style="position:absolute;left:11547;top:3707;width:2;height:600" coordorigin="11547,3707" coordsize="0,600" path="m11547,4307l11547,3707e" filled="f" stroked="t" strokeweight=".499302pt" strokecolor="#231F20">
                <v:path arrowok="t"/>
              </v:shape>
            </v:group>
            <v:group style="position:absolute;left:1852;top:3707;width:2;height:600" coordorigin="1852,3707" coordsize="2,600">
              <v:shape style="position:absolute;left:1852;top:3707;width:2;height:600" coordorigin="1852,3707" coordsize="0,600" path="m1852,3707l1852,4307e" filled="f" stroked="t" strokeweight=".499302pt" strokecolor="#231F20">
                <v:path arrowok="t"/>
              </v:shape>
            </v:group>
            <v:group style="position:absolute;left:1852;top:3707;width:9695;height:2" coordorigin="1852,3707" coordsize="9695,2">
              <v:shape style="position:absolute;left:1852;top:3707;width:9695;height:2" coordorigin="1852,3707" coordsize="9695,0" path="m1852,3707l11547,3707e" filled="f" stroked="t" strokeweight=".499302pt" strokecolor="#231F20">
                <v:path arrowok="t"/>
              </v:shape>
            </v:group>
            <v:group style="position:absolute;left:1852;top:4267;width:2;height:40" coordorigin="1852,4267" coordsize="2,40">
              <v:shape style="position:absolute;left:1852;top:4267;width:2;height:40" coordorigin="1852,4267" coordsize="0,40" path="m1852,4307l1852,4267e" filled="t" fillcolor="#231F20" stroked="f">
                <v:path arrowok="t"/>
                <v:fill type="solid"/>
              </v:shape>
            </v:group>
            <v:group style="position:absolute;left:1852;top:3707;width:2;height:40" coordorigin="1852,3707" coordsize="2,40">
              <v:shape style="position:absolute;left:1852;top:3707;width:2;height:40" coordorigin="1852,3707" coordsize="0,40" path="m1852,3707l1852,3747e" filled="t" fillcolor="#231F20" stroked="f">
                <v:path arrowok="t"/>
                <v:fill type="solid"/>
              </v:shape>
            </v:group>
            <v:group style="position:absolute;left:1839;top:4351;width:52;height:87" coordorigin="1839,4351" coordsize="52,87">
              <v:shape style="position:absolute;left:1839;top:4351;width:52;height:87" coordorigin="1839,4351" coordsize="52,87" path="m1891,4428l1841,4428,1841,4438,1891,4438,1891,4428xe" filled="t" fillcolor="#231F20" stroked="f">
                <v:path arrowok="t"/>
                <v:fill type="solid"/>
              </v:shape>
              <v:shape style="position:absolute;left:1839;top:4351;width:52;height:87" coordorigin="1839,4351" coordsize="52,87" path="m1872,4362l1860,4362,1860,4428,1872,4428,1872,4362xe" filled="t" fillcolor="#231F20" stroked="f">
                <v:path arrowok="t"/>
                <v:fill type="solid"/>
              </v:shape>
              <v:shape style="position:absolute;left:1839;top:4351;width:52;height:87" coordorigin="1839,4351" coordsize="52,87" path="m1872,4351l1860,4351,1839,4355,1839,4366,1860,4362,1872,4362,1872,4351xe" filled="t" fillcolor="#231F20" stroked="f">
                <v:path arrowok="t"/>
                <v:fill type="solid"/>
              </v:shape>
            </v:group>
            <v:group style="position:absolute;left:2557;top:4267;width:2;height:40" coordorigin="2557,4267" coordsize="2,40">
              <v:shape style="position:absolute;left:2557;top:4267;width:2;height:40" coordorigin="2557,4267" coordsize="0,40" path="m2557,4307l2557,4267e" filled="t" fillcolor="#231F20" stroked="f">
                <v:path arrowok="t"/>
                <v:fill type="solid"/>
              </v:shape>
            </v:group>
            <v:group style="position:absolute;left:2557;top:4267;width:2;height:40" coordorigin="2557,4267" coordsize="2,40">
              <v:shape style="position:absolute;left:2557;top:4267;width:2;height:40" coordorigin="2557,4267" coordsize="0,40" path="m2557,4267l2557,4307e" filled="f" stroked="t" strokeweight=".249651pt" strokecolor="#231F20">
                <v:path arrowok="t"/>
              </v:shape>
            </v:group>
            <v:group style="position:absolute;left:2557;top:3707;width:2;height:40" coordorigin="2557,3707" coordsize="2,40">
              <v:shape style="position:absolute;left:2557;top:3707;width:2;height:40" coordorigin="2557,3707" coordsize="0,40" path="m2557,3707l2557,3747e" filled="t" fillcolor="#231F20" stroked="f">
                <v:path arrowok="t"/>
                <v:fill type="solid"/>
              </v:shape>
            </v:group>
            <v:group style="position:absolute;left:2557;top:3707;width:2;height:40" coordorigin="2557,3707" coordsize="2,40">
              <v:shape style="position:absolute;left:2557;top:3707;width:2;height:40" coordorigin="2557,3707" coordsize="0,40" path="m2557,3707l2557,3747e" filled="f" stroked="t" strokeweight=".249651pt" strokecolor="#231F20">
                <v:path arrowok="t"/>
              </v:shape>
            </v:group>
            <v:group style="position:absolute;left:2538;top:4351;width:57;height:89" coordorigin="2538,4351" coordsize="57,89">
              <v:shape style="position:absolute;left:2538;top:4351;width:57;height:89" coordorigin="2538,4351" coordsize="57,89" path="m2538,4424l2538,4436,2542,4438,2546,4438,2550,4439,2554,4439,2557,4440,2572,4440,2580,4437,2588,4430,2557,4430,2553,4430,2545,4428,2542,4426,2538,4424xe" filled="t" fillcolor="#231F20" stroked="f">
                <v:path arrowok="t"/>
                <v:fill type="solid"/>
              </v:shape>
              <v:shape style="position:absolute;left:2538;top:4351;width:57;height:89" coordorigin="2538,4351" coordsize="57,89" path="m2588,4390l2568,4390,2573,4392,2577,4396,2581,4399,2583,4404,2583,4416,2581,4421,2577,4425,2573,4428,2568,4430,2588,4430,2592,4427,2595,4420,2595,4401,2592,4394,2588,4390xe" filled="t" fillcolor="#231F20" stroked="f">
                <v:path arrowok="t"/>
                <v:fill type="solid"/>
              </v:shape>
              <v:shape style="position:absolute;left:2538;top:4351;width:57;height:89" coordorigin="2538,4351" coordsize="57,89" path="m2588,4351l2542,4351,2542,4395,2545,4393,2548,4392,2554,4391,2558,4390,2588,4390,2586,4389,2580,4383,2578,4382,2553,4382,2553,4361,2588,4361,2588,4351xe" filled="t" fillcolor="#231F20" stroked="f">
                <v:path arrowok="t"/>
                <v:fill type="solid"/>
              </v:shape>
              <v:shape style="position:absolute;left:2538;top:4351;width:57;height:89" coordorigin="2538,4351" coordsize="57,89" path="m2573,4381l2561,4381,2556,4381,2554,4382,2553,4382,2578,4382,2573,4381xe" filled="t" fillcolor="#231F20" stroked="f">
                <v:path arrowok="t"/>
                <v:fill type="solid"/>
              </v:shape>
            </v:group>
            <v:group style="position:absolute;left:3438;top:4267;width:2;height:40" coordorigin="3438,4267" coordsize="2,40">
              <v:shape style="position:absolute;left:3438;top:4267;width:2;height:40" coordorigin="3438,4267" coordsize="0,40" path="m3438,4307l3438,4267e" filled="t" fillcolor="#231F20" stroked="f">
                <v:path arrowok="t"/>
                <v:fill type="solid"/>
              </v:shape>
            </v:group>
            <v:group style="position:absolute;left:3438;top:4267;width:2;height:40" coordorigin="3438,4267" coordsize="2,40">
              <v:shape style="position:absolute;left:3438;top:4267;width:2;height:40" coordorigin="3438,4267" coordsize="0,40" path="m3438,4267l3438,4307e" filled="f" stroked="t" strokeweight=".249651pt" strokecolor="#231F20">
                <v:path arrowok="t"/>
              </v:shape>
            </v:group>
            <v:group style="position:absolute;left:3438;top:3707;width:2;height:40" coordorigin="3438,3707" coordsize="2,40">
              <v:shape style="position:absolute;left:3438;top:3707;width:2;height:40" coordorigin="3438,3707" coordsize="0,40" path="m3438,3707l3438,3747e" filled="t" fillcolor="#231F20" stroked="f">
                <v:path arrowok="t"/>
                <v:fill type="solid"/>
              </v:shape>
            </v:group>
            <v:group style="position:absolute;left:3438;top:3707;width:2;height:40" coordorigin="3438,3707" coordsize="2,40">
              <v:shape style="position:absolute;left:3438;top:3707;width:2;height:40" coordorigin="3438,3707" coordsize="0,40" path="m3438,3707l3438,3747e" filled="f" stroked="t" strokeweight=".249651pt" strokecolor="#231F20">
                <v:path arrowok="t"/>
              </v:shape>
            </v:group>
            <v:group style="position:absolute;left:3386;top:4351;width:52;height:87" coordorigin="3386,4351" coordsize="52,87">
              <v:shape style="position:absolute;left:3386;top:4351;width:52;height:87" coordorigin="3386,4351" coordsize="52,87" path="m3438,4428l3388,4428,3388,4438,3438,4438,3438,4428xe" filled="t" fillcolor="#231F20" stroked="f">
                <v:path arrowok="t"/>
                <v:fill type="solid"/>
              </v:shape>
              <v:shape style="position:absolute;left:3386;top:4351;width:52;height:87" coordorigin="3386,4351" coordsize="52,87" path="m3419,4362l3407,4362,3407,4428,3419,4428,3419,4362xe" filled="t" fillcolor="#231F20" stroked="f">
                <v:path arrowok="t"/>
                <v:fill type="solid"/>
              </v:shape>
              <v:shape style="position:absolute;left:3386;top:4351;width:52;height:87" coordorigin="3386,4351" coordsize="52,87" path="m3419,4351l3407,4351,3386,4355,3386,4366,3407,4362,3419,4362,3419,4351xe" filled="t" fillcolor="#231F20" stroked="f">
                <v:path arrowok="t"/>
                <v:fill type="solid"/>
              </v:shape>
            </v:group>
            <v:group style="position:absolute;left:3457;top:4349;width:60;height:90" coordorigin="3457,4349" coordsize="60,90">
              <v:shape style="position:absolute;left:3457;top:4349;width:60;height:90" coordorigin="3457,4349" coordsize="60,90" path="m3497,4349l3477,4349,3470,4353,3464,4361,3459,4369,3457,4380,3457,4409,3459,4421,3470,4436,3477,4440,3497,4440,3504,4436,3508,4431,3481,4431,3476,4428,3470,4416,3469,4407,3469,4383,3470,4374,3476,4362,3481,4359,3508,4359,3504,4353,3497,4349xe" filled="t" fillcolor="#231F20" stroked="f">
                <v:path arrowok="t"/>
                <v:fill type="solid"/>
              </v:shape>
              <v:shape style="position:absolute;left:3457;top:4349;width:60;height:90" coordorigin="3457,4349" coordsize="60,90" path="m3508,4359l3493,4359,3498,4362,3501,4368,3504,4374,3505,4383,3505,4407,3504,4416,3501,4422,3498,4428,3493,4431,3508,4431,3509,4428,3515,4421,3517,4409,3517,4380,3515,4369,3509,4361,3508,4359xe" filled="t" fillcolor="#231F20" stroked="f">
                <v:path arrowok="t"/>
                <v:fill type="solid"/>
              </v:shape>
            </v:group>
            <v:group style="position:absolute;left:4320;top:4267;width:2;height:40" coordorigin="4320,4267" coordsize="2,40">
              <v:shape style="position:absolute;left:4320;top:4267;width:2;height:40" coordorigin="4320,4267" coordsize="0,40" path="m4320,4307l4320,4267e" filled="t" fillcolor="#231F20" stroked="f">
                <v:path arrowok="t"/>
                <v:fill type="solid"/>
              </v:shape>
            </v:group>
            <v:group style="position:absolute;left:4320;top:4267;width:2;height:40" coordorigin="4320,4267" coordsize="2,40">
              <v:shape style="position:absolute;left:4320;top:4267;width:2;height:40" coordorigin="4320,4267" coordsize="0,40" path="m4320,4267l4320,4307e" filled="f" stroked="t" strokeweight=".249651pt" strokecolor="#231F20">
                <v:path arrowok="t"/>
              </v:shape>
            </v:group>
            <v:group style="position:absolute;left:4320;top:3707;width:2;height:40" coordorigin="4320,3707" coordsize="2,40">
              <v:shape style="position:absolute;left:4320;top:3707;width:2;height:40" coordorigin="4320,3707" coordsize="0,40" path="m4320,3707l4320,3747e" filled="t" fillcolor="#231F20" stroked="f">
                <v:path arrowok="t"/>
                <v:fill type="solid"/>
              </v:shape>
            </v:group>
            <v:group style="position:absolute;left:4320;top:3707;width:2;height:40" coordorigin="4320,3707" coordsize="2,40">
              <v:shape style="position:absolute;left:4320;top:3707;width:2;height:40" coordorigin="4320,3707" coordsize="0,40" path="m4320,3707l4320,3747e" filled="f" stroked="t" strokeweight=".249651pt" strokecolor="#231F20">
                <v:path arrowok="t"/>
              </v:shape>
            </v:group>
            <v:group style="position:absolute;left:4268;top:4351;width:52;height:87" coordorigin="4268,4351" coordsize="52,87">
              <v:shape style="position:absolute;left:4268;top:4351;width:52;height:87" coordorigin="4268,4351" coordsize="52,87" path="m4320,4428l4270,4428,4270,4438,4320,4438,4320,4428xe" filled="t" fillcolor="#231F20" stroked="f">
                <v:path arrowok="t"/>
                <v:fill type="solid"/>
              </v:shape>
              <v:shape style="position:absolute;left:4268;top:4351;width:52;height:87" coordorigin="4268,4351" coordsize="52,87" path="m4301,4362l4289,4362,4289,4428,4301,4428,4301,4362xe" filled="t" fillcolor="#231F20" stroked="f">
                <v:path arrowok="t"/>
                <v:fill type="solid"/>
              </v:shape>
              <v:shape style="position:absolute;left:4268;top:4351;width:52;height:87" coordorigin="4268,4351" coordsize="52,87" path="m4301,4351l4289,4351,4268,4355,4268,4366,4289,4362,4301,4362,4301,4351xe" filled="t" fillcolor="#231F20" stroked="f">
                <v:path arrowok="t"/>
                <v:fill type="solid"/>
              </v:shape>
            </v:group>
            <v:group style="position:absolute;left:4341;top:4351;width:57;height:89" coordorigin="4341,4351" coordsize="57,89">
              <v:shape style="position:absolute;left:4341;top:4351;width:57;height:89" coordorigin="4341,4351" coordsize="57,89" path="m4341,4424l4341,4436,4345,4438,4349,4438,4352,4439,4356,4439,4360,4440,4374,4440,4383,4437,4391,4430,4359,4430,4355,4430,4348,4428,4344,4426,4341,4424xe" filled="t" fillcolor="#231F20" stroked="f">
                <v:path arrowok="t"/>
                <v:fill type="solid"/>
              </v:shape>
              <v:shape style="position:absolute;left:4341;top:4351;width:57;height:89" coordorigin="4341,4351" coordsize="57,89" path="m4391,4390l4370,4390,4376,4392,4380,4396,4383,4399,4385,4404,4385,4416,4383,4421,4380,4425,4376,4428,4370,4430,4391,4430,4394,4427,4397,4420,4397,4401,4394,4394,4391,4390xe" filled="t" fillcolor="#231F20" stroked="f">
                <v:path arrowok="t"/>
                <v:fill type="solid"/>
              </v:shape>
              <v:shape style="position:absolute;left:4341;top:4351;width:57;height:89" coordorigin="4341,4351" coordsize="57,89" path="m4391,4351l4344,4351,4344,4395,4348,4393,4351,4392,4357,4391,4360,4390,4391,4390,4389,4389,4383,4383,4380,4382,4355,4382,4355,4361,4391,4361,4391,4351xe" filled="t" fillcolor="#231F20" stroked="f">
                <v:path arrowok="t"/>
                <v:fill type="solid"/>
              </v:shape>
              <v:shape style="position:absolute;left:4341;top:4351;width:57;height:89" coordorigin="4341,4351" coordsize="57,89" path="m4375,4381l4364,4381,4359,4381,4357,4382,4355,4382,4380,4382,4375,4381xe" filled="t" fillcolor="#231F20" stroked="f">
                <v:path arrowok="t"/>
                <v:fill type="solid"/>
              </v:shape>
            </v:group>
            <v:group style="position:absolute;left:5201;top:4267;width:2;height:40" coordorigin="5201,4267" coordsize="2,40">
              <v:shape style="position:absolute;left:5201;top:4267;width:2;height:40" coordorigin="5201,4267" coordsize="0,40" path="m5201,4307l5201,4267e" filled="t" fillcolor="#231F20" stroked="f">
                <v:path arrowok="t"/>
                <v:fill type="solid"/>
              </v:shape>
            </v:group>
            <v:group style="position:absolute;left:5201;top:4267;width:2;height:40" coordorigin="5201,4267" coordsize="2,40">
              <v:shape style="position:absolute;left:5201;top:4267;width:2;height:40" coordorigin="5201,4267" coordsize="0,40" path="m5201,4267l5201,4307e" filled="f" stroked="t" strokeweight=".249651pt" strokecolor="#231F20">
                <v:path arrowok="t"/>
              </v:shape>
            </v:group>
            <v:group style="position:absolute;left:5201;top:3707;width:2;height:40" coordorigin="5201,3707" coordsize="2,40">
              <v:shape style="position:absolute;left:5201;top:3707;width:2;height:40" coordorigin="5201,3707" coordsize="0,40" path="m5201,3707l5201,3747e" filled="t" fillcolor="#231F20" stroked="f">
                <v:path arrowok="t"/>
                <v:fill type="solid"/>
              </v:shape>
            </v:group>
            <v:group style="position:absolute;left:5201;top:3707;width:2;height:40" coordorigin="5201,3707" coordsize="2,40">
              <v:shape style="position:absolute;left:5201;top:3707;width:2;height:40" coordorigin="5201,3707" coordsize="0,40" path="m5201,3707l5201,3747e" filled="f" stroked="t" strokeweight=".249651pt" strokecolor="#231F20">
                <v:path arrowok="t"/>
              </v:shape>
            </v:group>
            <v:group style="position:absolute;left:5142;top:4349;width:55;height:89" coordorigin="5142,4349" coordsize="55,89">
              <v:shape style="position:absolute;left:5142;top:4349;width:55;height:89" coordorigin="5142,4349" coordsize="55,89" path="m5192,4359l5173,4359,5177,4361,5183,4367,5185,4370,5185,4378,5184,4381,5183,4384,5181,4387,5179,4390,5175,4395,5173,4397,5146,4424,5142,4428,5142,4438,5197,4438,5197,4428,5156,4428,5183,4400,5187,4397,5188,4396,5191,4392,5194,4388,5195,4384,5196,4381,5197,4378,5197,4367,5194,4361,5192,4359xe" filled="t" fillcolor="#231F20" stroked="f">
                <v:path arrowok="t"/>
                <v:fill type="solid"/>
              </v:shape>
              <v:shape style="position:absolute;left:5142;top:4349;width:55;height:89" coordorigin="5142,4349" coordsize="55,89" path="m5176,4349l5164,4349,5160,4350,5152,4352,5147,4353,5142,4355,5142,4367,5147,4364,5152,4363,5156,4361,5160,4360,5164,4359,5192,4359,5183,4352,5176,4349xe" filled="t" fillcolor="#231F20" stroked="f">
                <v:path arrowok="t"/>
                <v:fill type="solid"/>
              </v:shape>
            </v:group>
            <v:group style="position:absolute;left:5217;top:4349;width:60;height:90" coordorigin="5217,4349" coordsize="60,90">
              <v:shape style="position:absolute;left:5217;top:4349;width:60;height:90" coordorigin="5217,4349" coordsize="60,90" path="m5257,4349l5238,4349,5230,4353,5225,4361,5220,4369,5217,4380,5217,4409,5220,4421,5230,4436,5238,4440,5257,4440,5265,4436,5268,4431,5241,4431,5237,4428,5231,4416,5229,4407,5229,4383,5231,4374,5237,4362,5241,4359,5268,4359,5265,4353,5257,4349xe" filled="t" fillcolor="#231F20" stroked="f">
                <v:path arrowok="t"/>
                <v:fill type="solid"/>
              </v:shape>
              <v:shape style="position:absolute;left:5217;top:4349;width:60;height:90" coordorigin="5217,4349" coordsize="60,90" path="m5268,4359l5254,4359,5258,4362,5261,4368,5264,4374,5266,4383,5266,4407,5264,4416,5261,4422,5258,4428,5254,4431,5268,4431,5270,4428,5275,4421,5278,4409,5278,4380,5275,4369,5270,4361,5268,4359xe" filled="t" fillcolor="#231F20" stroked="f">
                <v:path arrowok="t"/>
                <v:fill type="solid"/>
              </v:shape>
            </v:group>
            <v:group style="position:absolute;left:6082;top:4267;width:2;height:40" coordorigin="6082,4267" coordsize="2,40">
              <v:shape style="position:absolute;left:6082;top:4267;width:2;height:40" coordorigin="6082,4267" coordsize="0,40" path="m6082,4307l6082,4267e" filled="t" fillcolor="#231F20" stroked="f">
                <v:path arrowok="t"/>
                <v:fill type="solid"/>
              </v:shape>
            </v:group>
            <v:group style="position:absolute;left:6082;top:4267;width:2;height:40" coordorigin="6082,4267" coordsize="2,40">
              <v:shape style="position:absolute;left:6082;top:4267;width:2;height:40" coordorigin="6082,4267" coordsize="0,40" path="m6082,4267l6082,4307e" filled="f" stroked="t" strokeweight=".249651pt" strokecolor="#231F20">
                <v:path arrowok="t"/>
              </v:shape>
            </v:group>
            <v:group style="position:absolute;left:6082;top:3707;width:2;height:40" coordorigin="6082,3707" coordsize="2,40">
              <v:shape style="position:absolute;left:6082;top:3707;width:2;height:40" coordorigin="6082,3707" coordsize="0,40" path="m6082,3707l6082,3747e" filled="t" fillcolor="#231F20" stroked="f">
                <v:path arrowok="t"/>
                <v:fill type="solid"/>
              </v:shape>
            </v:group>
            <v:group style="position:absolute;left:6082;top:3707;width:2;height:40" coordorigin="6082,3707" coordsize="2,40">
              <v:shape style="position:absolute;left:6082;top:3707;width:2;height:40" coordorigin="6082,3707" coordsize="0,40" path="m6082,3707l6082,3747e" filled="f" stroked="t" strokeweight=".249651pt" strokecolor="#231F20">
                <v:path arrowok="t"/>
              </v:shape>
            </v:group>
            <v:group style="position:absolute;left:6024;top:4349;width:55;height:89" coordorigin="6024,4349" coordsize="55,89">
              <v:shape style="position:absolute;left:6024;top:4349;width:55;height:89" coordorigin="6024,4349" coordsize="55,89" path="m6075,4359l6055,4359,6059,4361,6066,4367,6068,4370,6068,4378,6067,4381,6065,4384,6064,4387,6061,4390,6057,4395,6055,4397,6029,4424,6024,4428,6024,4438,6080,4438,6080,4428,6039,4428,6066,4400,6069,4397,6070,4396,6074,4392,6076,4388,6077,4384,6079,4381,6079,4378,6079,4367,6077,4361,6075,4359xe" filled="t" fillcolor="#231F20" stroked="f">
                <v:path arrowok="t"/>
                <v:fill type="solid"/>
              </v:shape>
              <v:shape style="position:absolute;left:6024;top:4349;width:55;height:89" coordorigin="6024,4349" coordsize="55,89" path="m6059,4349l6046,4349,6042,4350,6034,4352,6030,4353,6025,4355,6025,4367,6030,4364,6034,4363,6038,4361,6042,4360,6046,4359,6075,4359,6066,4352,6059,4349xe" filled="t" fillcolor="#231F20" stroked="f">
                <v:path arrowok="t"/>
                <v:fill type="solid"/>
              </v:shape>
            </v:group>
            <v:group style="position:absolute;left:6101;top:4351;width:57;height:89" coordorigin="6101,4351" coordsize="57,89">
              <v:shape style="position:absolute;left:6101;top:4351;width:57;height:89" coordorigin="6101,4351" coordsize="57,89" path="m6101,4424l6101,4436,6105,4438,6109,4438,6113,4439,6117,4439,6120,4440,6135,4440,6143,4437,6151,4430,6120,4430,6116,4430,6108,4428,6105,4426,6101,4424xe" filled="t" fillcolor="#231F20" stroked="f">
                <v:path arrowok="t"/>
                <v:fill type="solid"/>
              </v:shape>
              <v:shape style="position:absolute;left:6101;top:4351;width:57;height:89" coordorigin="6101,4351" coordsize="57,89" path="m6151,4390l6131,4390,6136,4392,6140,4396,6144,4399,6146,4404,6146,4416,6144,4421,6140,4425,6136,4428,6131,4430,6151,4430,6155,4427,6158,4420,6158,4401,6155,4394,6151,4390xe" filled="t" fillcolor="#231F20" stroked="f">
                <v:path arrowok="t"/>
                <v:fill type="solid"/>
              </v:shape>
              <v:shape style="position:absolute;left:6101;top:4351;width:57;height:89" coordorigin="6101,4351" coordsize="57,89" path="m6151,4351l6105,4351,6105,4395,6108,4393,6111,4392,6118,4391,6121,4390,6151,4390,6149,4389,6143,4383,6141,4382,6116,4382,6116,4361,6151,4361,6151,4351xe" filled="t" fillcolor="#231F20" stroked="f">
                <v:path arrowok="t"/>
                <v:fill type="solid"/>
              </v:shape>
              <v:shape style="position:absolute;left:6101;top:4351;width:57;height:89" coordorigin="6101,4351" coordsize="57,89" path="m6136,4381l6124,4381,6119,4381,6117,4382,6116,4382,6141,4382,6136,4381xe" filled="t" fillcolor="#231F20" stroked="f">
                <v:path arrowok="t"/>
                <v:fill type="solid"/>
              </v:shape>
            </v:group>
            <v:group style="position:absolute;left:6964;top:4267;width:2;height:40" coordorigin="6964,4267" coordsize="2,40">
              <v:shape style="position:absolute;left:6964;top:4267;width:2;height:40" coordorigin="6964,4267" coordsize="0,40" path="m6964,4307l6964,4267e" filled="t" fillcolor="#231F20" stroked="f">
                <v:path arrowok="t"/>
                <v:fill type="solid"/>
              </v:shape>
            </v:group>
            <v:group style="position:absolute;left:6964;top:4267;width:2;height:40" coordorigin="6964,4267" coordsize="2,40">
              <v:shape style="position:absolute;left:6964;top:4267;width:2;height:40" coordorigin="6964,4267" coordsize="0,40" path="m6964,4267l6964,4307e" filled="f" stroked="t" strokeweight=".249651pt" strokecolor="#231F20">
                <v:path arrowok="t"/>
              </v:shape>
            </v:group>
            <v:group style="position:absolute;left:6964;top:3707;width:2;height:40" coordorigin="6964,3707" coordsize="2,40">
              <v:shape style="position:absolute;left:6964;top:3707;width:2;height:40" coordorigin="6964,3707" coordsize="0,40" path="m6964,3707l6964,3747e" filled="t" fillcolor="#231F20" stroked="f">
                <v:path arrowok="t"/>
                <v:fill type="solid"/>
              </v:shape>
            </v:group>
            <v:group style="position:absolute;left:6964;top:3707;width:2;height:40" coordorigin="6964,3707" coordsize="2,40">
              <v:shape style="position:absolute;left:6964;top:3707;width:2;height:40" coordorigin="6964,3707" coordsize="0,40" path="m6964,3707l6964,3747e" filled="f" stroked="t" strokeweight=".249651pt" strokecolor="#231F20">
                <v:path arrowok="t"/>
              </v:shape>
            </v:group>
            <v:group style="position:absolute;left:6905;top:4349;width:58;height:90" coordorigin="6905,4349" coordsize="58,90">
              <v:shape style="position:absolute;left:6905;top:4349;width:58;height:90" coordorigin="6905,4349" coordsize="58,90" path="m6905,4424l6905,4436,6909,4437,6913,4438,6917,4439,6921,4439,6925,4440,6939,4440,6948,4438,6954,4433,6957,4430,6924,4430,6920,4430,6912,4428,6908,4426,6905,4424xe" filled="t" fillcolor="#231F20" stroked="f">
                <v:path arrowok="t"/>
                <v:fill type="solid"/>
              </v:shape>
              <v:shape style="position:absolute;left:6905;top:4349;width:58;height:90" coordorigin="6905,4349" coordsize="58,90" path="m6958,4359l6936,4359,6941,4361,6944,4363,6947,4365,6949,4369,6949,4378,6947,4381,6944,4383,6941,4386,6937,4387,6920,4387,6920,4396,6937,4396,6942,4398,6949,4404,6951,4408,6951,4419,6949,4423,6941,4429,6936,4430,6957,4430,6960,4428,6963,4422,6963,4407,6961,4403,6955,4395,6950,4392,6945,4391,6950,4390,6954,4388,6959,4381,6961,4377,6961,4365,6958,4360,6958,4359xe" filled="t" fillcolor="#231F20" stroked="f">
                <v:path arrowok="t"/>
                <v:fill type="solid"/>
              </v:shape>
              <v:shape style="position:absolute;left:6905;top:4349;width:58;height:90" coordorigin="6905,4349" coordsize="58,90" path="m6940,4349l6928,4349,6924,4350,6916,4351,6912,4352,6908,4353,6908,4364,6912,4362,6916,4361,6924,4360,6927,4359,6958,4359,6947,4351,6940,4349xe" filled="t" fillcolor="#231F20" stroked="f">
                <v:path arrowok="t"/>
                <v:fill type="solid"/>
              </v:shape>
            </v:group>
            <v:group style="position:absolute;left:6980;top:4349;width:60;height:90" coordorigin="6980,4349" coordsize="60,90">
              <v:shape style="position:absolute;left:6980;top:4349;width:60;height:90" coordorigin="6980,4349" coordsize="60,90" path="m7020,4349l7001,4349,6993,4353,6988,4361,6983,4369,6980,4380,6980,4409,6983,4421,6993,4436,7001,4440,7020,4440,7027,4436,7031,4431,7004,4431,7000,4428,6993,4416,6992,4407,6992,4383,6993,4374,7000,4362,7004,4359,7031,4359,7027,4353,7020,4349xe" filled="t" fillcolor="#231F20" stroked="f">
                <v:path arrowok="t"/>
                <v:fill type="solid"/>
              </v:shape>
              <v:shape style="position:absolute;left:6980;top:4349;width:60;height:90" coordorigin="6980,4349" coordsize="60,90" path="m7031,4359l7016,4359,7021,4362,7024,4368,7027,4374,7029,4383,7029,4407,7027,4416,7024,4422,7021,4428,7016,4431,7031,4431,7033,4428,7038,4421,7041,4409,7041,4380,7038,4369,7033,4361,7031,4359xe" filled="t" fillcolor="#231F20" stroked="f">
                <v:path arrowok="t"/>
                <v:fill type="solid"/>
              </v:shape>
            </v:group>
            <v:group style="position:absolute;left:7845;top:4267;width:2;height:40" coordorigin="7845,4267" coordsize="2,40">
              <v:shape style="position:absolute;left:7845;top:4267;width:2;height:40" coordorigin="7845,4267" coordsize="0,40" path="m7845,4307l7845,4267e" filled="t" fillcolor="#231F20" stroked="f">
                <v:path arrowok="t"/>
                <v:fill type="solid"/>
              </v:shape>
            </v:group>
            <v:group style="position:absolute;left:7845;top:4267;width:2;height:40" coordorigin="7845,4267" coordsize="2,40">
              <v:shape style="position:absolute;left:7845;top:4267;width:2;height:40" coordorigin="7845,4267" coordsize="0,40" path="m7845,4267l7845,4307e" filled="f" stroked="t" strokeweight=".249651pt" strokecolor="#231F20">
                <v:path arrowok="t"/>
              </v:shape>
            </v:group>
            <v:group style="position:absolute;left:7845;top:3707;width:2;height:40" coordorigin="7845,3707" coordsize="2,40">
              <v:shape style="position:absolute;left:7845;top:3707;width:2;height:40" coordorigin="7845,3707" coordsize="0,40" path="m7845,3707l7845,3747e" filled="t" fillcolor="#231F20" stroked="f">
                <v:path arrowok="t"/>
                <v:fill type="solid"/>
              </v:shape>
            </v:group>
            <v:group style="position:absolute;left:7845;top:3707;width:2;height:40" coordorigin="7845,3707" coordsize="2,40">
              <v:shape style="position:absolute;left:7845;top:3707;width:2;height:40" coordorigin="7845,3707" coordsize="0,40" path="m7845,3707l7845,3747e" filled="f" stroked="t" strokeweight=".249651pt" strokecolor="#231F20">
                <v:path arrowok="t"/>
              </v:shape>
            </v:group>
            <v:group style="position:absolute;left:7788;top:4349;width:58;height:90" coordorigin="7788,4349" coordsize="58,90">
              <v:shape style="position:absolute;left:7788;top:4349;width:58;height:90" coordorigin="7788,4349" coordsize="58,90" path="m7788,4424l7788,4436,7792,4437,7796,4438,7800,4439,7804,4439,7807,4440,7822,4440,7830,4438,7836,4433,7840,4430,7806,4430,7802,4430,7795,4428,7791,4426,7788,4424xe" filled="t" fillcolor="#231F20" stroked="f">
                <v:path arrowok="t"/>
                <v:fill type="solid"/>
              </v:shape>
              <v:shape style="position:absolute;left:7788;top:4349;width:58;height:90" coordorigin="7788,4349" coordsize="58,90" path="m7840,4359l7819,4359,7823,4361,7827,4363,7830,4365,7831,4369,7831,4378,7830,4381,7827,4383,7824,4386,7819,4387,7803,4387,7803,4396,7819,4396,7824,4398,7832,4404,7833,4408,7833,4419,7831,4423,7824,4429,7818,4430,7840,4430,7842,4428,7845,4422,7845,4407,7844,4403,7837,4395,7833,4392,7827,4391,7832,4390,7836,4388,7842,4381,7843,4377,7843,4365,7841,4360,7840,4359xe" filled="t" fillcolor="#231F20" stroked="f">
                <v:path arrowok="t"/>
                <v:fill type="solid"/>
              </v:shape>
              <v:shape style="position:absolute;left:7788;top:4349;width:58;height:90" coordorigin="7788,4349" coordsize="58,90" path="m7823,4349l7810,4349,7807,4350,7799,4351,7795,4352,7790,4353,7790,4364,7795,4362,7799,4361,7806,4360,7810,4359,7840,4359,7830,4351,7823,4349xe" filled="t" fillcolor="#231F20" stroked="f">
                <v:path arrowok="t"/>
                <v:fill type="solid"/>
              </v:shape>
            </v:group>
            <v:group style="position:absolute;left:7864;top:4351;width:57;height:89" coordorigin="7864,4351" coordsize="57,89">
              <v:shape style="position:absolute;left:7864;top:4351;width:57;height:89" coordorigin="7864,4351" coordsize="57,89" path="m7864,4424l7864,4436,7868,4438,7872,4438,7876,4439,7880,4439,7883,4440,7898,4440,7906,4437,7914,4430,7883,4430,7879,4430,7871,4428,7868,4426,7864,4424xe" filled="t" fillcolor="#231F20" stroked="f">
                <v:path arrowok="t"/>
                <v:fill type="solid"/>
              </v:shape>
              <v:shape style="position:absolute;left:7864;top:4351;width:57;height:89" coordorigin="7864,4351" coordsize="57,89" path="m7914,4390l7894,4390,7899,4392,7903,4396,7907,4399,7909,4404,7909,4416,7907,4421,7903,4425,7899,4428,7894,4430,7914,4430,7918,4427,7921,4420,7921,4401,7918,4394,7914,4390xe" filled="t" fillcolor="#231F20" stroked="f">
                <v:path arrowok="t"/>
                <v:fill type="solid"/>
              </v:shape>
              <v:shape style="position:absolute;left:7864;top:4351;width:57;height:89" coordorigin="7864,4351" coordsize="57,89" path="m7914,4351l7868,4351,7868,4395,7871,4393,7874,4392,7880,4391,7884,4390,7914,4390,7912,4389,7906,4383,7904,4382,7879,4382,7879,4361,7914,4361,7914,4351xe" filled="t" fillcolor="#231F20" stroked="f">
                <v:path arrowok="t"/>
                <v:fill type="solid"/>
              </v:shape>
              <v:shape style="position:absolute;left:7864;top:4351;width:57;height:89" coordorigin="7864,4351" coordsize="57,89" path="m7899,4381l7887,4381,7882,4381,7880,4382,7879,4382,7904,4382,7899,4381xe" filled="t" fillcolor="#231F20" stroked="f">
                <v:path arrowok="t"/>
                <v:fill type="solid"/>
              </v:shape>
            </v:group>
            <v:group style="position:absolute;left:8726;top:4267;width:2;height:40" coordorigin="8726,4267" coordsize="2,40">
              <v:shape style="position:absolute;left:8726;top:4267;width:2;height:40" coordorigin="8726,4267" coordsize="0,40" path="m8726,4307l8726,4267e" filled="t" fillcolor="#231F20" stroked="f">
                <v:path arrowok="t"/>
                <v:fill type="solid"/>
              </v:shape>
            </v:group>
            <v:group style="position:absolute;left:8726;top:4267;width:2;height:40" coordorigin="8726,4267" coordsize="2,40">
              <v:shape style="position:absolute;left:8726;top:4267;width:2;height:40" coordorigin="8726,4267" coordsize="0,40" path="m8726,4267l8726,4307e" filled="f" stroked="t" strokeweight=".249651pt" strokecolor="#231F20">
                <v:path arrowok="t"/>
              </v:shape>
            </v:group>
            <v:group style="position:absolute;left:8726;top:3707;width:2;height:40" coordorigin="8726,3707" coordsize="2,40">
              <v:shape style="position:absolute;left:8726;top:3707;width:2;height:40" coordorigin="8726,3707" coordsize="0,40" path="m8726,3707l8726,3747e" filled="t" fillcolor="#231F20" stroked="f">
                <v:path arrowok="t"/>
                <v:fill type="solid"/>
              </v:shape>
            </v:group>
            <v:group style="position:absolute;left:8726;top:3707;width:2;height:40" coordorigin="8726,3707" coordsize="2,40">
              <v:shape style="position:absolute;left:8726;top:3707;width:2;height:40" coordorigin="8726,3707" coordsize="0,40" path="m8726,3707l8726,3747e" filled="f" stroked="t" strokeweight=".249651pt" strokecolor="#231F20">
                <v:path arrowok="t"/>
              </v:shape>
            </v:group>
            <v:group style="position:absolute;left:8663;top:4351;width:51;height:87" coordorigin="8663,4351" coordsize="51,87">
              <v:shape style="position:absolute;left:8663;top:4351;width:51;height:87" coordorigin="8663,4351" coordsize="51,87" path="m8714,4418l8702,4418,8702,4438,8714,4438,8714,4418xe" filled="t" fillcolor="#231F20" stroked="f">
                <v:path arrowok="t"/>
                <v:fill type="solid"/>
              </v:shape>
              <v:shape style="position:absolute;left:8663;top:4351;width:51;height:87" coordorigin="8663,4351" coordsize="51,87" path="m8714,4351l8699,4351,8663,4406,8663,4418,8727,4418,8727,4408,8672,4408,8702,4361,8714,4361,8714,4351xe" filled="t" fillcolor="#231F20" stroked="f">
                <v:path arrowok="t"/>
                <v:fill type="solid"/>
              </v:shape>
              <v:shape style="position:absolute;left:8663;top:4351;width:51;height:87" coordorigin="8663,4351" coordsize="51,87" path="m8714,4361l8702,4361,8702,4408,8714,4408,8714,4361xe" filled="t" fillcolor="#231F20" stroked="f">
                <v:path arrowok="t"/>
                <v:fill type="solid"/>
              </v:shape>
            </v:group>
            <v:group style="position:absolute;left:8741;top:4349;width:60;height:90" coordorigin="8741,4349" coordsize="60,90">
              <v:shape style="position:absolute;left:8741;top:4349;width:60;height:90" coordorigin="8741,4349" coordsize="60,90" path="m8781,4349l8762,4349,8754,4353,8749,4361,8744,4369,8741,4380,8741,4409,8744,4421,8754,4436,8762,4440,8781,4440,8789,4436,8792,4431,8765,4431,8761,4428,8754,4416,8753,4407,8753,4383,8754,4374,8761,4362,8765,4359,8792,4359,8789,4353,8781,4349xe" filled="t" fillcolor="#231F20" stroked="f">
                <v:path arrowok="t"/>
                <v:fill type="solid"/>
              </v:shape>
              <v:shape style="position:absolute;left:8741;top:4349;width:60;height:90" coordorigin="8741,4349" coordsize="60,90" path="m8792,4359l8777,4359,8782,4362,8785,4368,8788,4374,8790,4383,8790,4407,8788,4416,8785,4422,8782,4428,8777,4431,8792,4431,8794,4428,8799,4421,8802,4409,8802,4380,8799,4369,8794,4361,8792,4359xe" filled="t" fillcolor="#231F20" stroked="f">
                <v:path arrowok="t"/>
                <v:fill type="solid"/>
              </v:shape>
            </v:group>
            <v:group style="position:absolute;left:9608;top:4267;width:2;height:40" coordorigin="9608,4267" coordsize="2,40">
              <v:shape style="position:absolute;left:9608;top:4267;width:2;height:40" coordorigin="9608,4267" coordsize="0,40" path="m9608,4307l9608,4267e" filled="t" fillcolor="#231F20" stroked="f">
                <v:path arrowok="t"/>
                <v:fill type="solid"/>
              </v:shape>
            </v:group>
            <v:group style="position:absolute;left:9608;top:4267;width:2;height:40" coordorigin="9608,4267" coordsize="2,40">
              <v:shape style="position:absolute;left:9608;top:4267;width:2;height:40" coordorigin="9608,4267" coordsize="0,40" path="m9608,4267l9608,4307e" filled="f" stroked="t" strokeweight=".249651pt" strokecolor="#231F20">
                <v:path arrowok="t"/>
              </v:shape>
            </v:group>
            <v:group style="position:absolute;left:9608;top:3707;width:2;height:40" coordorigin="9608,3707" coordsize="2,40">
              <v:shape style="position:absolute;left:9608;top:3707;width:2;height:40" coordorigin="9608,3707" coordsize="0,40" path="m9608,3707l9608,3747e" filled="t" fillcolor="#231F20" stroked="f">
                <v:path arrowok="t"/>
                <v:fill type="solid"/>
              </v:shape>
            </v:group>
            <v:group style="position:absolute;left:9608;top:3707;width:2;height:40" coordorigin="9608,3707" coordsize="2,40">
              <v:shape style="position:absolute;left:9608;top:3707;width:2;height:40" coordorigin="9608,3707" coordsize="0,40" path="m9608,3707l9608,3747e" filled="f" stroked="t" strokeweight=".249651pt" strokecolor="#231F20">
                <v:path arrowok="t"/>
              </v:shape>
            </v:group>
            <v:group style="position:absolute;left:9545;top:4351;width:51;height:87" coordorigin="9545,4351" coordsize="51,87">
              <v:shape style="position:absolute;left:9545;top:4351;width:51;height:87" coordorigin="9545,4351" coordsize="51,87" path="m9597,4418l9585,4418,9585,4438,9597,4438,9597,4418xe" filled="t" fillcolor="#231F20" stroked="f">
                <v:path arrowok="t"/>
                <v:fill type="solid"/>
              </v:shape>
              <v:shape style="position:absolute;left:9545;top:4351;width:51;height:87" coordorigin="9545,4351" coordsize="51,87" path="m9597,4351l9582,4351,9545,4406,9545,4418,9609,4418,9609,4408,9555,4408,9585,4361,9597,4361,9597,4351xe" filled="t" fillcolor="#231F20" stroked="f">
                <v:path arrowok="t"/>
                <v:fill type="solid"/>
              </v:shape>
              <v:shape style="position:absolute;left:9545;top:4351;width:51;height:87" coordorigin="9545,4351" coordsize="51,87" path="m9597,4361l9585,4361,9585,4408,9597,4408,9597,4361xe" filled="t" fillcolor="#231F20" stroked="f">
                <v:path arrowok="t"/>
                <v:fill type="solid"/>
              </v:shape>
            </v:group>
            <v:group style="position:absolute;left:9625;top:4351;width:57;height:89" coordorigin="9625,4351" coordsize="57,89">
              <v:shape style="position:absolute;left:9625;top:4351;width:57;height:89" coordorigin="9625,4351" coordsize="57,89" path="m9625,4424l9625,4436,9629,4438,9633,4438,9637,4439,9641,4439,9644,4440,9659,4440,9667,4437,9675,4430,9644,4430,9640,4430,9632,4428,9629,4426,9625,4424xe" filled="t" fillcolor="#231F20" stroked="f">
                <v:path arrowok="t"/>
                <v:fill type="solid"/>
              </v:shape>
              <v:shape style="position:absolute;left:9625;top:4351;width:57;height:89" coordorigin="9625,4351" coordsize="57,89" path="m9675,4390l9655,4390,9660,4392,9664,4396,9668,4399,9670,4404,9670,4416,9668,4421,9664,4425,9660,4428,9655,4430,9675,4430,9679,4427,9682,4420,9682,4401,9679,4394,9675,4390xe" filled="t" fillcolor="#231F20" stroked="f">
                <v:path arrowok="t"/>
                <v:fill type="solid"/>
              </v:shape>
              <v:shape style="position:absolute;left:9625;top:4351;width:57;height:89" coordorigin="9625,4351" coordsize="57,89" path="m9675,4351l9629,4351,9629,4395,9632,4393,9635,4392,9641,4391,9645,4390,9675,4390,9673,4389,9667,4383,9665,4382,9640,4382,9640,4361,9675,4361,9675,4351xe" filled="t" fillcolor="#231F20" stroked="f">
                <v:path arrowok="t"/>
                <v:fill type="solid"/>
              </v:shape>
              <v:shape style="position:absolute;left:9625;top:4351;width:57;height:89" coordorigin="9625,4351" coordsize="57,89" path="m9660,4381l9648,4381,9643,4381,9641,4382,9640,4382,9665,4382,9660,4381xe" filled="t" fillcolor="#231F20" stroked="f">
                <v:path arrowok="t"/>
                <v:fill type="solid"/>
              </v:shape>
            </v:group>
            <v:group style="position:absolute;left:10489;top:4267;width:2;height:40" coordorigin="10489,4267" coordsize="2,40">
              <v:shape style="position:absolute;left:10489;top:4267;width:2;height:40" coordorigin="10489,4267" coordsize="0,40" path="m10489,4307l10489,4267e" filled="t" fillcolor="#231F20" stroked="f">
                <v:path arrowok="t"/>
                <v:fill type="solid"/>
              </v:shape>
            </v:group>
            <v:group style="position:absolute;left:10489;top:4267;width:2;height:40" coordorigin="10489,4267" coordsize="2,40">
              <v:shape style="position:absolute;left:10489;top:4267;width:2;height:40" coordorigin="10489,4267" coordsize="0,40" path="m10489,4267l10489,4307e" filled="f" stroked="t" strokeweight=".249651pt" strokecolor="#231F20">
                <v:path arrowok="t"/>
              </v:shape>
            </v:group>
            <v:group style="position:absolute;left:10489;top:3707;width:2;height:40" coordorigin="10489,3707" coordsize="2,40">
              <v:shape style="position:absolute;left:10489;top:3707;width:2;height:40" coordorigin="10489,3707" coordsize="0,40" path="m10489,3707l10489,3747e" filled="t" fillcolor="#231F20" stroked="f">
                <v:path arrowok="t"/>
                <v:fill type="solid"/>
              </v:shape>
            </v:group>
            <v:group style="position:absolute;left:10489;top:3707;width:2;height:40" coordorigin="10489,3707" coordsize="2,40">
              <v:shape style="position:absolute;left:10489;top:3707;width:2;height:40" coordorigin="10489,3707" coordsize="0,40" path="m10489,3707l10489,3747e" filled="f" stroked="t" strokeweight=".249651pt" strokecolor="#231F20">
                <v:path arrowok="t"/>
              </v:shape>
            </v:group>
            <v:group style="position:absolute;left:10431;top:4351;width:57;height:89" coordorigin="10431,4351" coordsize="57,89">
              <v:shape style="position:absolute;left:10431;top:4351;width:57;height:89" coordorigin="10431,4351" coordsize="57,89" path="m10431,4424l10431,4436,10435,4438,10438,4438,10442,4439,10446,4439,10450,4440,10464,4440,10472,4437,10481,4430,10449,4430,10445,4430,10438,4428,10434,4426,10431,4424xe" filled="t" fillcolor="#231F20" stroked="f">
                <v:path arrowok="t"/>
                <v:fill type="solid"/>
              </v:shape>
              <v:shape style="position:absolute;left:10431;top:4351;width:57;height:89" coordorigin="10431,4351" coordsize="57,89" path="m10481,4390l10460,4390,10465,4392,10469,4396,10473,4399,10475,4404,10475,4416,10473,4421,10469,4425,10465,4428,10460,4430,10481,4430,10484,4427,10487,4420,10487,4401,10484,4394,10481,4390xe" filled="t" fillcolor="#231F20" stroked="f">
                <v:path arrowok="t"/>
                <v:fill type="solid"/>
              </v:shape>
              <v:shape style="position:absolute;left:10431;top:4351;width:57;height:89" coordorigin="10431,4351" coordsize="57,89" path="m10481,4351l10434,4351,10434,4395,10437,4393,10441,4392,10447,4391,10450,4390,10481,4390,10478,4389,10473,4383,10470,4382,10445,4382,10445,4361,10481,4361,10481,4351xe" filled="t" fillcolor="#231F20" stroked="f">
                <v:path arrowok="t"/>
                <v:fill type="solid"/>
              </v:shape>
              <v:shape style="position:absolute;left:10431;top:4351;width:57;height:89" coordorigin="10431,4351" coordsize="57,89" path="m10465,4381l10454,4381,10449,4381,10447,4382,10445,4382,10470,4382,10465,4381xe" filled="t" fillcolor="#231F20" stroked="f">
                <v:path arrowok="t"/>
                <v:fill type="solid"/>
              </v:shape>
            </v:group>
            <v:group style="position:absolute;left:10505;top:4349;width:60;height:90" coordorigin="10505,4349" coordsize="60,90">
              <v:shape style="position:absolute;left:10505;top:4349;width:60;height:90" coordorigin="10505,4349" coordsize="60,90" path="m10545,4349l10526,4349,10518,4353,10513,4361,10508,4369,10505,4380,10505,4409,10508,4421,10518,4436,10526,4440,10545,4440,10553,4436,10556,4431,10530,4431,10525,4428,10519,4416,10517,4407,10517,4383,10519,4374,10525,4362,10530,4359,10556,4359,10553,4353,10545,4349xe" filled="t" fillcolor="#231F20" stroked="f">
                <v:path arrowok="t"/>
                <v:fill type="solid"/>
              </v:shape>
              <v:shape style="position:absolute;left:10505;top:4349;width:60;height:90" coordorigin="10505,4349" coordsize="60,90" path="m10556,4359l10542,4359,10546,4362,10549,4368,10552,4374,10554,4383,10554,4407,10552,4416,10549,4422,10546,4428,10542,4431,10556,4431,10558,4428,10563,4421,10566,4409,10566,4380,10563,4369,10558,4361,10556,4359xe" filled="t" fillcolor="#231F20" stroked="f">
                <v:path arrowok="t"/>
                <v:fill type="solid"/>
              </v:shape>
            </v:group>
            <v:group style="position:absolute;left:11370;top:4267;width:2;height:40" coordorigin="11370,4267" coordsize="2,40">
              <v:shape style="position:absolute;left:11370;top:4267;width:2;height:40" coordorigin="11370,4267" coordsize="0,40" path="m11370,4307l11370,4267e" filled="t" fillcolor="#231F20" stroked="f">
                <v:path arrowok="t"/>
                <v:fill type="solid"/>
              </v:shape>
            </v:group>
            <v:group style="position:absolute;left:11370;top:4267;width:2;height:40" coordorigin="11370,4267" coordsize="2,40">
              <v:shape style="position:absolute;left:11370;top:4267;width:2;height:40" coordorigin="11370,4267" coordsize="0,40" path="m11370,4267l11370,4307e" filled="f" stroked="t" strokeweight=".249651pt" strokecolor="#231F20">
                <v:path arrowok="t"/>
              </v:shape>
            </v:group>
            <v:group style="position:absolute;left:11370;top:3707;width:2;height:40" coordorigin="11370,3707" coordsize="2,40">
              <v:shape style="position:absolute;left:11370;top:3707;width:2;height:40" coordorigin="11370,3707" coordsize="0,40" path="m11370,3707l11370,3747e" filled="t" fillcolor="#231F20" stroked="f">
                <v:path arrowok="t"/>
                <v:fill type="solid"/>
              </v:shape>
            </v:group>
            <v:group style="position:absolute;left:11370;top:3707;width:2;height:40" coordorigin="11370,3707" coordsize="2,40">
              <v:shape style="position:absolute;left:11370;top:3707;width:2;height:40" coordorigin="11370,3707" coordsize="0,40" path="m11370,3707l11370,3747e" filled="f" stroked="t" strokeweight=".249651pt" strokecolor="#231F20">
                <v:path arrowok="t"/>
              </v:shape>
            </v:group>
            <v:group style="position:absolute;left:11313;top:4351;width:57;height:89" coordorigin="11313,4351" coordsize="57,89">
              <v:shape style="position:absolute;left:11313;top:4351;width:57;height:89" coordorigin="11313,4351" coordsize="57,89" path="m11313,4424l11313,4436,11317,4438,11321,4438,11325,4439,11329,4439,11332,4440,11347,4440,11355,4437,11361,4432,11363,4430,11332,4430,11328,4430,11320,4428,11317,4426,11313,4424xe" filled="t" fillcolor="#231F20" stroked="f">
                <v:path arrowok="t"/>
                <v:fill type="solid"/>
              </v:shape>
              <v:shape style="position:absolute;left:11313;top:4351;width:57;height:89" coordorigin="11313,4351" coordsize="57,89" path="m11363,4390l11343,4390,11348,4392,11352,4396,11356,4399,11358,4404,11358,4416,11356,4421,11352,4425,11348,4428,11343,4430,11363,4430,11367,4427,11370,4420,11370,4401,11367,4394,11363,4390xe" filled="t" fillcolor="#231F20" stroked="f">
                <v:path arrowok="t"/>
                <v:fill type="solid"/>
              </v:shape>
              <v:shape style="position:absolute;left:11313;top:4351;width:57;height:89" coordorigin="11313,4351" coordsize="57,89" path="m11363,4351l11317,4351,11317,4395,11320,4393,11323,4392,11330,4391,11333,4390,11363,4390,11361,4389,11355,4383,11353,4382,11328,4382,11328,4361,11363,4361,11363,4351xe" filled="t" fillcolor="#231F20" stroked="f">
                <v:path arrowok="t"/>
                <v:fill type="solid"/>
              </v:shape>
              <v:shape style="position:absolute;left:11313;top:4351;width:57;height:89" coordorigin="11313,4351" coordsize="57,89" path="m11348,4381l11336,4381,11334,4381,11333,4381,11331,4381,11329,4382,11328,4382,11353,4382,11348,4381xe" filled="t" fillcolor="#231F20" stroked="f">
                <v:path arrowok="t"/>
                <v:fill type="solid"/>
              </v:shape>
            </v:group>
            <v:group style="position:absolute;left:11389;top:4351;width:57;height:89" coordorigin="11389,4351" coordsize="57,89">
              <v:shape style="position:absolute;left:11389;top:4351;width:57;height:89" coordorigin="11389,4351" coordsize="57,89" path="m11389,4424l11389,4436,11393,4438,11397,4438,11401,4439,11405,4439,11409,4440,11423,4440,11431,4437,11437,4432,11440,4430,11408,4430,11404,4430,11396,4428,11393,4426,11389,4424xe" filled="t" fillcolor="#231F20" stroked="f">
                <v:path arrowok="t"/>
                <v:fill type="solid"/>
              </v:shape>
              <v:shape style="position:absolute;left:11389;top:4351;width:57;height:89" coordorigin="11389,4351" coordsize="57,89" path="m11439,4390l11419,4390,11424,4392,11428,4396,11432,4399,11434,4404,11434,4416,11432,4421,11428,4425,11424,4428,11419,4430,11440,4430,11443,4427,11446,4420,11446,4401,11443,4394,11439,4390xe" filled="t" fillcolor="#231F20" stroked="f">
                <v:path arrowok="t"/>
                <v:fill type="solid"/>
              </v:shape>
              <v:shape style="position:absolute;left:11389;top:4351;width:57;height:89" coordorigin="11389,4351" coordsize="57,89" path="m11439,4351l11393,4351,11393,4395,11396,4393,11400,4392,11406,4391,11409,4390,11439,4390,11437,4389,11431,4383,11429,4382,11404,4382,11404,4361,11439,4361,11439,4351xe" filled="t" fillcolor="#231F20" stroked="f">
                <v:path arrowok="t"/>
                <v:fill type="solid"/>
              </v:shape>
              <v:shape style="position:absolute;left:11389;top:4351;width:57;height:89" coordorigin="11389,4351" coordsize="57,89" path="m11424,4381l11413,4381,11407,4381,11406,4382,11404,4382,11429,4382,11424,4381xe" filled="t" fillcolor="#231F20" stroked="f">
                <v:path arrowok="t"/>
                <v:fill type="solid"/>
              </v:shape>
            </v:group>
            <v:group style="position:absolute;left:1852;top:4307;width:40;height:2" coordorigin="1852,4307" coordsize="40,2">
              <v:shape style="position:absolute;left:1852;top:4307;width:40;height:2" coordorigin="1852,4307" coordsize="40,0" path="m1852,4307l1892,4307e" filled="t" fillcolor="#231F20" stroked="f">
                <v:path arrowok="t"/>
                <v:fill type="solid"/>
              </v:shape>
            </v:group>
            <v:group style="position:absolute;left:11507;top:4307;width:40;height:2" coordorigin="11507,4307" coordsize="40,2">
              <v:shape style="position:absolute;left:11507;top:4307;width:40;height:2" coordorigin="11507,4307" coordsize="40,0" path="m11547,4307l11507,4307e" filled="t" fillcolor="#231F20" stroked="f">
                <v:path arrowok="t"/>
                <v:fill type="solid"/>
              </v:shape>
            </v:group>
            <v:group style="position:absolute;left:1655;top:4253;width:52;height:87" coordorigin="1655,4253" coordsize="52,87">
              <v:shape style="position:absolute;left:1655;top:4253;width:52;height:87" coordorigin="1655,4253" coordsize="52,87" path="m1707,4330l1657,4330,1657,4340,1707,4340,1707,4330xe" filled="t" fillcolor="#231F20" stroked="f">
                <v:path arrowok="t"/>
                <v:fill type="solid"/>
              </v:shape>
              <v:shape style="position:absolute;left:1655;top:4253;width:52;height:87" coordorigin="1655,4253" coordsize="52,87" path="m1688,4264l1676,4264,1676,4330,1688,4330,1688,4264xe" filled="t" fillcolor="#231F20" stroked="f">
                <v:path arrowok="t"/>
                <v:fill type="solid"/>
              </v:shape>
              <v:shape style="position:absolute;left:1655;top:4253;width:52;height:87" coordorigin="1655,4253" coordsize="52,87" path="m1688,4253l1676,4253,1655,4257,1655,4268,1676,4264,1688,4264,1688,4253xe" filled="t" fillcolor="#231F20" stroked="f">
                <v:path arrowok="t"/>
                <v:fill type="solid"/>
              </v:shape>
            </v:group>
            <v:group style="position:absolute;left:1731;top:4333;width:12;height:2" coordorigin="1731,4333" coordsize="12,2">
              <v:shape style="position:absolute;left:1731;top:4333;width:12;height:2" coordorigin="1731,4333" coordsize="12,0" path="m1731,4333l1743,4333e" filled="f" stroked="t" strokeweight=".842859pt" strokecolor="#231F20">
                <v:path arrowok="t"/>
              </v:shape>
            </v:group>
            <v:group style="position:absolute;left:1764;top:4251;width:60;height:90" coordorigin="1764,4251" coordsize="60,90">
              <v:shape style="position:absolute;left:1764;top:4251;width:60;height:90" coordorigin="1764,4251" coordsize="60,90" path="m1804,4251l1785,4251,1777,4255,1772,4263,1767,4271,1764,4282,1764,4311,1767,4323,1777,4338,1785,4342,1804,4342,1812,4338,1815,4333,1788,4333,1784,4330,1778,4318,1776,4309,1776,4285,1778,4276,1784,4264,1788,4261,1815,4261,1812,4255,1804,4251xe" filled="t" fillcolor="#231F20" stroked="f">
                <v:path arrowok="t"/>
                <v:fill type="solid"/>
              </v:shape>
              <v:shape style="position:absolute;left:1764;top:4251;width:60;height:90" coordorigin="1764,4251" coordsize="60,90" path="m1815,4261l1801,4261,1805,4264,1808,4270,1811,4276,1813,4285,1813,4309,1811,4318,1808,4324,1805,4330,1801,4333,1815,4333,1817,4330,1822,4323,1825,4311,1825,4282,1822,4271,1817,4263,1815,4261xe" filled="t" fillcolor="#231F20" stroked="f">
                <v:path arrowok="t"/>
                <v:fill type="solid"/>
              </v:shape>
            </v:group>
            <v:group style="position:absolute;left:1554;top:4303;width:75;height:2" coordorigin="1554,4303" coordsize="75,2">
              <v:shape style="position:absolute;left:1554;top:4303;width:75;height:2" coordorigin="1554,4303" coordsize="75,0" path="m1554,4303l1629,4303e" filled="f" stroked="t" strokeweight=".597331pt" strokecolor="#231F20">
                <v:path arrowok="t"/>
              </v:shape>
            </v:group>
            <v:group style="position:absolute;left:1852;top:4157;width:40;height:2" coordorigin="1852,4157" coordsize="40,2">
              <v:shape style="position:absolute;left:1852;top:4157;width:40;height:2" coordorigin="1852,4157" coordsize="40,0" path="m1852,4157l1892,4157e" filled="t" fillcolor="#231F20" stroked="f">
                <v:path arrowok="t"/>
                <v:fill type="solid"/>
              </v:shape>
            </v:group>
            <v:group style="position:absolute;left:1852;top:4157;width:40;height:2" coordorigin="1852,4157" coordsize="40,2">
              <v:shape style="position:absolute;left:1852;top:4157;width:40;height:2" coordorigin="1852,4157" coordsize="40,0" path="m1852,4157l1892,4157e" filled="f" stroked="t" strokeweight=".249651pt" strokecolor="#231F20">
                <v:path arrowok="t"/>
              </v:shape>
            </v:group>
            <v:group style="position:absolute;left:11507;top:4157;width:40;height:2" coordorigin="11507,4157" coordsize="40,2">
              <v:shape style="position:absolute;left:11507;top:4157;width:40;height:2" coordorigin="11507,4157" coordsize="40,0" path="m11547,4157l11507,4157e" filled="t" fillcolor="#231F20" stroked="f">
                <v:path arrowok="t"/>
                <v:fill type="solid"/>
              </v:shape>
            </v:group>
            <v:group style="position:absolute;left:11507;top:4157;width:40;height:2" coordorigin="11507,4157" coordsize="40,2">
              <v:shape style="position:absolute;left:11507;top:4157;width:40;height:2" coordorigin="11507,4157" coordsize="40,0" path="m11507,4157l11547,4157e" filled="f" stroked="t" strokeweight=".249651pt" strokecolor="#231F20">
                <v:path arrowok="t"/>
              </v:shape>
            </v:group>
            <v:group style="position:absolute;left:1652;top:4101;width:60;height:90" coordorigin="1652,4101" coordsize="60,90">
              <v:shape style="position:absolute;left:1652;top:4101;width:60;height:90" coordorigin="1652,4101" coordsize="60,90" path="m1692,4101l1673,4101,1665,4105,1660,4113,1655,4121,1652,4132,1652,4161,1655,4173,1665,4188,1673,4192,1692,4192,1700,4188,1703,4183,1676,4183,1672,4180,1666,4168,1664,4159,1664,4135,1666,4126,1672,4114,1676,4111,1703,4111,1700,4105,1692,4101xe" filled="t" fillcolor="#231F20" stroked="f">
                <v:path arrowok="t"/>
                <v:fill type="solid"/>
              </v:shape>
              <v:shape style="position:absolute;left:1652;top:4101;width:60;height:90" coordorigin="1652,4101" coordsize="60,90" path="m1703,4111l1689,4111,1693,4114,1696,4120,1699,4126,1701,4135,1701,4159,1699,4168,1696,4174,1693,4180,1689,4183,1703,4183,1705,4180,1710,4173,1713,4161,1713,4132,1710,4121,1705,4113,1703,4111xe" filled="t" fillcolor="#231F20" stroked="f">
                <v:path arrowok="t"/>
                <v:fill type="solid"/>
              </v:shape>
            </v:group>
            <v:group style="position:absolute;left:1734;top:4183;width:12;height:2" coordorigin="1734,4183" coordsize="12,2">
              <v:shape style="position:absolute;left:1734;top:4183;width:12;height:2" coordorigin="1734,4183" coordsize="12,0" path="m1734,4183l1746,4183e" filled="f" stroked="t" strokeweight=".842859pt" strokecolor="#231F20">
                <v:path arrowok="t"/>
              </v:shape>
            </v:group>
            <v:group style="position:absolute;left:1768;top:4103;width:57;height:89" coordorigin="1768,4103" coordsize="57,89">
              <v:shape style="position:absolute;left:1768;top:4103;width:57;height:89" coordorigin="1768,4103" coordsize="57,89" path="m1768,4176l1768,4188,1772,4190,1776,4190,1780,4191,1784,4192,1787,4192,1802,4192,1810,4189,1818,4182,1787,4182,1783,4182,1775,4180,1772,4178,1768,4176xe" filled="t" fillcolor="#231F20" stroked="f">
                <v:path arrowok="t"/>
                <v:fill type="solid"/>
              </v:shape>
              <v:shape style="position:absolute;left:1768;top:4103;width:57;height:89" coordorigin="1768,4103" coordsize="57,89" path="m1818,4143l1798,4143,1803,4144,1807,4148,1811,4152,1813,4156,1813,4168,1811,4173,1807,4177,1803,4180,1798,4182,1818,4182,1822,4179,1825,4172,1825,4153,1822,4146,1818,4143xe" filled="t" fillcolor="#231F20" stroked="f">
                <v:path arrowok="t"/>
                <v:fill type="solid"/>
              </v:shape>
              <v:shape style="position:absolute;left:1768;top:4103;width:57;height:89" coordorigin="1768,4103" coordsize="57,89" path="m1818,4103l1772,4103,1772,4147,1775,4145,1778,4144,1784,4143,1788,4143,1818,4143,1816,4141,1810,4135,1808,4134,1783,4134,1783,4113,1818,4113,1818,4103xe" filled="t" fillcolor="#231F20" stroked="f">
                <v:path arrowok="t"/>
                <v:fill type="solid"/>
              </v:shape>
              <v:shape style="position:absolute;left:1768;top:4103;width:57;height:89" coordorigin="1768,4103" coordsize="57,89" path="m1803,4133l1791,4133,1788,4133,1786,4133,1784,4134,1783,4134,1808,4134,1803,4133xe" filled="t" fillcolor="#231F20" stroked="f">
                <v:path arrowok="t"/>
                <v:fill type="solid"/>
              </v:shape>
              <v:shape style="position:absolute;left:1379;top:3829;width:258;height:363" type="#_x0000_t75">
                <v:imagedata r:id="rId70" o:title=""/>
              </v:shape>
            </v:group>
            <v:group style="position:absolute;left:1852;top:4007;width:40;height:2" coordorigin="1852,4007" coordsize="40,2">
              <v:shape style="position:absolute;left:1852;top:4007;width:40;height:2" coordorigin="1852,4007" coordsize="40,0" path="m1852,4007l1892,4007e" filled="t" fillcolor="#231F20" stroked="f">
                <v:path arrowok="t"/>
                <v:fill type="solid"/>
              </v:shape>
            </v:group>
            <v:group style="position:absolute;left:1852;top:4007;width:40;height:2" coordorigin="1852,4007" coordsize="40,2">
              <v:shape style="position:absolute;left:1852;top:4007;width:40;height:2" coordorigin="1852,4007" coordsize="40,0" path="m1852,4007l1892,4007e" filled="f" stroked="t" strokeweight=".249651pt" strokecolor="#231F20">
                <v:path arrowok="t"/>
              </v:shape>
            </v:group>
            <v:group style="position:absolute;left:11507;top:4007;width:40;height:2" coordorigin="11507,4007" coordsize="40,2">
              <v:shape style="position:absolute;left:11507;top:4007;width:40;height:2" coordorigin="11507,4007" coordsize="40,0" path="m11547,4007l11507,4007e" filled="t" fillcolor="#231F20" stroked="f">
                <v:path arrowok="t"/>
                <v:fill type="solid"/>
              </v:shape>
            </v:group>
            <v:group style="position:absolute;left:11507;top:4007;width:40;height:2" coordorigin="11507,4007" coordsize="40,2">
              <v:shape style="position:absolute;left:11507;top:4007;width:40;height:2" coordorigin="11507,4007" coordsize="40,0" path="m11507,4007l11547,4007e" filled="f" stroked="t" strokeweight=".249651pt" strokecolor="#231F20">
                <v:path arrowok="t"/>
              </v:shape>
            </v:group>
            <v:group style="position:absolute;left:1645;top:3952;width:60;height:90" coordorigin="1645,3952" coordsize="60,90">
              <v:shape style="position:absolute;left:1645;top:3952;width:60;height:90" coordorigin="1645,3952" coordsize="60,90" path="m1685,3952l1666,3952,1658,3955,1653,3963,1648,3971,1645,3982,1645,4012,1648,4023,1658,4038,1666,4042,1685,4042,1693,4038,1696,4033,1669,4033,1665,4030,1659,4018,1657,4009,1657,3985,1659,3976,1662,3970,1665,3964,1669,3961,1696,3961,1693,3955,1685,3952xe" filled="t" fillcolor="#231F20" stroked="f">
                <v:path arrowok="t"/>
                <v:fill type="solid"/>
              </v:shape>
              <v:shape style="position:absolute;left:1645;top:3952;width:60;height:90" coordorigin="1645,3952" coordsize="60,90" path="m1696,3961l1682,3961,1686,3964,1689,3970,1692,3976,1694,3985,1694,4009,1692,4018,1689,4024,1686,4030,1682,4033,1696,4033,1698,4030,1703,4023,1706,4012,1706,3982,1703,3971,1698,3963,1696,3961xe" filled="t" fillcolor="#231F20" stroked="f">
                <v:path arrowok="t"/>
                <v:fill type="solid"/>
              </v:shape>
            </v:group>
            <v:group style="position:absolute;left:1726;top:4033;width:12;height:2" coordorigin="1726,4033" coordsize="12,2">
              <v:shape style="position:absolute;left:1726;top:4033;width:12;height:2" coordorigin="1726,4033" coordsize="12,0" path="m1726,4033l1739,4033e" filled="f" stroked="t" strokeweight=".842859pt" strokecolor="#231F20">
                <v:path arrowok="t"/>
              </v:shape>
            </v:group>
            <v:group style="position:absolute;left:1760;top:3952;width:60;height:90" coordorigin="1760,3952" coordsize="60,90">
              <v:shape style="position:absolute;left:1760;top:3952;width:60;height:90" coordorigin="1760,3952" coordsize="60,90" path="m1800,3952l1780,3952,1772,3955,1767,3963,1762,3971,1760,3982,1760,4012,1762,4023,1772,4038,1780,4042,1800,4042,1807,4038,1811,4033,1784,4033,1779,4030,1773,4018,1771,4009,1771,3985,1773,3976,1776,3970,1779,3964,1784,3961,1811,3961,1807,3955,1800,3952xe" filled="t" fillcolor="#231F20" stroked="f">
                <v:path arrowok="t"/>
                <v:fill type="solid"/>
              </v:shape>
              <v:shape style="position:absolute;left:1760;top:3952;width:60;height:90" coordorigin="1760,3952" coordsize="60,90" path="m1811,3961l1796,3961,1800,3964,1804,3970,1807,3976,1808,3985,1808,4009,1807,4018,1804,4024,1800,4030,1796,4033,1811,4033,1812,4030,1817,4023,1820,4012,1820,3982,1817,3971,1812,3963,1811,3961xe" filled="t" fillcolor="#231F20" stroked="f">
                <v:path arrowok="t"/>
                <v:fill type="solid"/>
              </v:shape>
            </v:group>
            <v:group style="position:absolute;left:1852;top:3857;width:40;height:2" coordorigin="1852,3857" coordsize="40,2">
              <v:shape style="position:absolute;left:1852;top:3857;width:40;height:2" coordorigin="1852,3857" coordsize="40,0" path="m1852,3857l1892,3857e" filled="t" fillcolor="#231F20" stroked="f">
                <v:path arrowok="t"/>
                <v:fill type="solid"/>
              </v:shape>
            </v:group>
            <v:group style="position:absolute;left:1852;top:3857;width:40;height:2" coordorigin="1852,3857" coordsize="40,2">
              <v:shape style="position:absolute;left:1852;top:3857;width:40;height:2" coordorigin="1852,3857" coordsize="40,0" path="m1852,3857l1892,3857e" filled="f" stroked="t" strokeweight=".249651pt" strokecolor="#231F20">
                <v:path arrowok="t"/>
              </v:shape>
            </v:group>
            <v:group style="position:absolute;left:11507;top:3857;width:40;height:2" coordorigin="11507,3857" coordsize="40,2">
              <v:shape style="position:absolute;left:11507;top:3857;width:40;height:2" coordorigin="11507,3857" coordsize="40,0" path="m11547,3857l11507,3857e" filled="t" fillcolor="#231F20" stroked="f">
                <v:path arrowok="t"/>
                <v:fill type="solid"/>
              </v:shape>
            </v:group>
            <v:group style="position:absolute;left:11507;top:3857;width:40;height:2" coordorigin="11507,3857" coordsize="40,2">
              <v:shape style="position:absolute;left:11507;top:3857;width:40;height:2" coordorigin="11507,3857" coordsize="40,0" path="m11507,3857l11547,3857e" filled="f" stroked="t" strokeweight=".249651pt" strokecolor="#231F20">
                <v:path arrowok="t"/>
              </v:shape>
            </v:group>
            <v:group style="position:absolute;left:1648;top:3802;width:60;height:90" coordorigin="1648,3802" coordsize="60,90">
              <v:shape style="position:absolute;left:1648;top:3802;width:60;height:90" coordorigin="1648,3802" coordsize="60,90" path="m1688,3802l1668,3802,1661,3806,1655,3813,1650,3821,1648,3832,1648,3862,1650,3873,1661,3888,1668,3892,1688,3892,1695,3888,1699,3883,1672,3883,1667,3880,1661,3868,1660,3859,1660,3835,1661,3826,1667,3814,1672,3811,1699,3811,1695,3806,1688,3802xe" filled="t" fillcolor="#231F20" stroked="f">
                <v:path arrowok="t"/>
                <v:fill type="solid"/>
              </v:shape>
              <v:shape style="position:absolute;left:1648;top:3802;width:60;height:90" coordorigin="1648,3802" coordsize="60,90" path="m1699,3811l1684,3811,1689,3814,1692,3820,1695,3826,1696,3835,1696,3859,1695,3868,1692,3874,1689,3880,1684,3883,1699,3883,1700,3881,1706,3873,1708,3862,1708,3832,1706,3821,1700,3813,1699,3811xe" filled="t" fillcolor="#231F20" stroked="f">
                <v:path arrowok="t"/>
                <v:fill type="solid"/>
              </v:shape>
            </v:group>
            <v:group style="position:absolute;left:1729;top:3883;width:12;height:2" coordorigin="1729,3883" coordsize="12,2">
              <v:shape style="position:absolute;left:1729;top:3883;width:12;height:2" coordorigin="1729,3883" coordsize="12,0" path="m1729,3883l1741,3883e" filled="f" stroked="t" strokeweight=".842859pt" strokecolor="#231F20">
                <v:path arrowok="t"/>
              </v:shape>
            </v:group>
            <v:group style="position:absolute;left:1763;top:3803;width:57;height:89" coordorigin="1763,3803" coordsize="57,89">
              <v:shape style="position:absolute;left:1763;top:3803;width:57;height:89" coordorigin="1763,3803" coordsize="57,89" path="m1763,3877l1763,3888,1767,3890,1771,3891,1775,3891,1779,3892,1783,3892,1797,3892,1805,3890,1814,3882,1782,3882,1778,3882,1770,3880,1767,3879,1763,3877xe" filled="t" fillcolor="#231F20" stroked="f">
                <v:path arrowok="t"/>
                <v:fill type="solid"/>
              </v:shape>
              <v:shape style="position:absolute;left:1763;top:3803;width:57;height:89" coordorigin="1763,3803" coordsize="57,89" path="m1813,3843l1793,3843,1798,3844,1802,3848,1806,3852,1808,3856,1808,3869,1806,3873,1802,3877,1798,3881,1793,3882,1814,3882,1817,3879,1820,3872,1820,3853,1817,3846,1813,3843xe" filled="t" fillcolor="#231F20" stroked="f">
                <v:path arrowok="t"/>
                <v:fill type="solid"/>
              </v:shape>
              <v:shape style="position:absolute;left:1763;top:3803;width:57;height:89" coordorigin="1763,3803" coordsize="57,89" path="m1814,3803l1767,3803,1767,3847,1770,3846,1774,3844,1780,3843,1783,3843,1813,3843,1811,3841,1806,3835,1803,3835,1778,3835,1778,3813,1814,3813,1814,3803xe" filled="t" fillcolor="#231F20" stroked="f">
                <v:path arrowok="t"/>
                <v:fill type="solid"/>
              </v:shape>
              <v:shape style="position:absolute;left:1763;top:3803;width:57;height:89" coordorigin="1763,3803" coordsize="57,89" path="m1798,3833l1787,3833,1783,3833,1781,3833,1780,3834,1778,3835,1803,3835,1798,3833xe" filled="t" fillcolor="#231F20" stroked="f">
                <v:path arrowok="t"/>
                <v:fill type="solid"/>
              </v:shape>
            </v:group>
            <v:group style="position:absolute;left:1852;top:3707;width:40;height:2" coordorigin="1852,3707" coordsize="40,2">
              <v:shape style="position:absolute;left:1852;top:3707;width:40;height:2" coordorigin="1852,3707" coordsize="40,0" path="m1852,3707l1892,3707e" filled="t" fillcolor="#231F20" stroked="f">
                <v:path arrowok="t"/>
                <v:fill type="solid"/>
              </v:shape>
            </v:group>
            <v:group style="position:absolute;left:11507;top:3707;width:40;height:2" coordorigin="11507,3707" coordsize="40,2">
              <v:shape style="position:absolute;left:11507;top:3707;width:40;height:2" coordorigin="11507,3707" coordsize="40,0" path="m11547,3707l11507,3707e" filled="t" fillcolor="#231F20" stroked="f">
                <v:path arrowok="t"/>
                <v:fill type="solid"/>
              </v:shape>
            </v:group>
            <v:group style="position:absolute;left:1656;top:3653;width:52;height:87" coordorigin="1656,3653" coordsize="52,87">
              <v:shape style="position:absolute;left:1656;top:3653;width:52;height:87" coordorigin="1656,3653" coordsize="52,87" path="m1708,3731l1657,3731,1657,3741,1708,3741,1708,3731xe" filled="t" fillcolor="#231F20" stroked="f">
                <v:path arrowok="t"/>
                <v:fill type="solid"/>
              </v:shape>
              <v:shape style="position:absolute;left:1656;top:3653;width:52;height:87" coordorigin="1656,3653" coordsize="52,87" path="m1688,3664l1677,3664,1677,3731,1688,3731,1688,3664xe" filled="t" fillcolor="#231F20" stroked="f">
                <v:path arrowok="t"/>
                <v:fill type="solid"/>
              </v:shape>
              <v:shape style="position:absolute;left:1656;top:3653;width:52;height:87" coordorigin="1656,3653" coordsize="52,87" path="m1688,3653l1677,3653,1656,3657,1656,3668,1677,3664,1688,3664,1688,3653xe" filled="t" fillcolor="#231F20" stroked="f">
                <v:path arrowok="t"/>
                <v:fill type="solid"/>
              </v:shape>
            </v:group>
            <v:group style="position:absolute;left:1732;top:3733;width:12;height:2" coordorigin="1732,3733" coordsize="12,2">
              <v:shape style="position:absolute;left:1732;top:3733;width:12;height:2" coordorigin="1732,3733" coordsize="12,0" path="m1732,3733l1744,3733e" filled="f" stroked="t" strokeweight=".842859pt" strokecolor="#231F20">
                <v:path arrowok="t"/>
              </v:shape>
            </v:group>
            <v:group style="position:absolute;left:1765;top:3652;width:60;height:90" coordorigin="1765,3652" coordsize="60,90">
              <v:shape style="position:absolute;left:1765;top:3652;width:60;height:90" coordorigin="1765,3652" coordsize="60,90" path="m1805,3652l1785,3652,1778,3656,1772,3663,1767,3671,1765,3682,1765,3712,1767,3723,1778,3738,1785,3742,1805,3742,1812,3738,1816,3733,1789,3733,1784,3730,1778,3718,1777,3709,1777,3685,1778,3676,1784,3664,1789,3661,1816,3661,1812,3656,1805,3652xe" filled="t" fillcolor="#231F20" stroked="f">
                <v:path arrowok="t"/>
                <v:fill type="solid"/>
              </v:shape>
              <v:shape style="position:absolute;left:1765;top:3652;width:60;height:90" coordorigin="1765,3652" coordsize="60,90" path="m1816,3661l1801,3661,1806,3664,1809,3670,1812,3676,1813,3685,1813,3709,1812,3718,1809,3724,1806,3730,1801,3733,1816,3733,1817,3731,1823,3723,1825,3712,1825,3682,1823,3671,1817,3663,1816,3661xe" filled="t" fillcolor="#231F20" stroked="f">
                <v:path arrowok="t"/>
                <v:fill type="solid"/>
              </v:shape>
            </v:group>
            <v:group style="position:absolute;left:1852;top:3707;width:9518;height:600" coordorigin="1852,3707" coordsize="9518,600">
              <v:shape style="position:absolute;left:1852;top:3707;width:9518;height:600" coordorigin="1852,3707" coordsize="9518,600" path="m1852,3923l2028,3707,2205,3968,2381,4007,2557,3962,2733,3947,2910,3857,3086,3707,3262,4307,3438,4307,3615,3953,3791,3863,3967,3827,4144,4007,4320,3929,4496,3932,4672,4307,4849,4307,5025,3851,5201,3992,5377,3869,5554,3707,5906,3707,6082,4307,6259,3707,6964,3707,7140,3746,7316,3707,7493,3707,7669,3872,7845,3707,8374,3707,8550,4307,8726,4307,8903,3851,9079,3707,9784,3707,9960,3839,10137,4307,10313,3707,10489,3707,10665,3986,10842,3941,11018,4307,11194,3707,11370,3707e" filled="f" stroked="t" strokeweight=".499302pt" strokecolor="#231F20">
                <v:path arrowok="t"/>
                <v:stroke dashstyle="longDash"/>
              </v:shape>
            </v:group>
            <v:group style="position:absolute;left:1852;top:3893;width:30;height:60" coordorigin="1852,3893" coordsize="30,60">
              <v:shape style="position:absolute;left:1852;top:3893;width:30;height:60" coordorigin="1852,3893" coordsize="30,60" path="m1852,3953l1882,3953,1882,3893,1852,3893e" filled="f" stroked="t" strokeweight=".249651pt" strokecolor="#231F20">
                <v:path arrowok="t"/>
              </v:shape>
            </v:group>
            <v:group style="position:absolute;left:1998;top:3707;width:60;height:30" coordorigin="1998,3707" coordsize="60,30">
              <v:shape style="position:absolute;left:1998;top:3707;width:60;height:30" coordorigin="1998,3707" coordsize="60,30" path="m1998,3737l2058,3737,2058,3707e" filled="f" stroked="t" strokeweight=".249651pt" strokecolor="#231F20">
                <v:path arrowok="t"/>
              </v:shape>
            </v:group>
            <v:group style="position:absolute;left:1998;top:3707;width:2;height:30" coordorigin="1998,3707" coordsize="2,30">
              <v:shape style="position:absolute;left:1998;top:3707;width:2;height:30" coordorigin="1998,3707" coordsize="0,30" path="m1998,3707l1998,3737e" filled="f" stroked="t" strokeweight=".249651pt" strokecolor="#231F20">
                <v:path arrowok="t"/>
              </v:shape>
            </v:group>
            <v:group style="position:absolute;left:2175;top:3938;width:60;height:60" coordorigin="2175,3938" coordsize="60,60">
              <v:shape style="position:absolute;left:2175;top:3938;width:60;height:60" coordorigin="2175,3938" coordsize="60,60" path="m2172,3968l2237,3968e" filled="f" stroked="t" strokeweight="3.345286pt" strokecolor="#231F20">
                <v:path arrowok="t"/>
              </v:shape>
            </v:group>
            <v:group style="position:absolute;left:2351;top:3977;width:60;height:60" coordorigin="2351,3977" coordsize="60,60">
              <v:shape style="position:absolute;left:2351;top:3977;width:60;height:60" coordorigin="2351,3977" coordsize="60,60" path="m2348,4007l2413,4007e" filled="f" stroked="t" strokeweight="3.345286pt" strokecolor="#231F20">
                <v:path arrowok="t"/>
              </v:shape>
            </v:group>
            <v:group style="position:absolute;left:2527;top:3932;width:60;height:60" coordorigin="2527,3932" coordsize="60,60">
              <v:shape style="position:absolute;left:2527;top:3932;width:60;height:60" coordorigin="2527,3932" coordsize="60,60" path="m2525,3962l2590,3962e" filled="f" stroked="t" strokeweight="3.345733pt" strokecolor="#231F20">
                <v:path arrowok="t"/>
              </v:shape>
            </v:group>
            <v:group style="position:absolute;left:2703;top:3917;width:60;height:60" coordorigin="2703,3917" coordsize="60,60">
              <v:shape style="position:absolute;left:2703;top:3917;width:60;height:60" coordorigin="2703,3917" coordsize="60,60" path="m2701,3947l2766,3947e" filled="f" stroked="t" strokeweight="3.345286pt" strokecolor="#231F20">
                <v:path arrowok="t"/>
              </v:shape>
            </v:group>
            <v:group style="position:absolute;left:2880;top:3827;width:60;height:60" coordorigin="2880,3827" coordsize="60,60">
              <v:shape style="position:absolute;left:2880;top:3827;width:60;height:60" coordorigin="2880,3827" coordsize="60,60" path="m2877,3857l2942,3857e" filled="f" stroked="t" strokeweight="3.345286pt" strokecolor="#231F20">
                <v:path arrowok="t"/>
              </v:shape>
            </v:group>
            <v:group style="position:absolute;left:3056;top:3707;width:60;height:30" coordorigin="3056,3707" coordsize="60,30">
              <v:shape style="position:absolute;left:3056;top:3707;width:60;height:30" coordorigin="3056,3707" coordsize="60,30" path="m3056,3737l3116,3737,3116,3707e" filled="f" stroked="t" strokeweight=".249651pt" strokecolor="#231F20">
                <v:path arrowok="t"/>
              </v:shape>
            </v:group>
            <v:group style="position:absolute;left:3056;top:3707;width:2;height:30" coordorigin="3056,3707" coordsize="2,30">
              <v:shape style="position:absolute;left:3056;top:3707;width:2;height:30" coordorigin="3056,3707" coordsize="0,30" path="m3056,3707l3056,3737e" filled="f" stroked="t" strokeweight=".249651pt" strokecolor="#231F20">
                <v:path arrowok="t"/>
              </v:shape>
            </v:group>
            <v:group style="position:absolute;left:3232;top:4277;width:60;height:30" coordorigin="3232,4277" coordsize="60,30">
              <v:shape style="position:absolute;left:3232;top:4277;width:60;height:30" coordorigin="3232,4277" coordsize="60,30" path="m3292,4307l3292,4277,3232,4277,3232,4307e" filled="f" stroked="t" strokeweight=".249651pt" strokecolor="#231F20">
                <v:path arrowok="t"/>
              </v:shape>
            </v:group>
            <v:group style="position:absolute;left:3409;top:4277;width:60;height:30" coordorigin="3409,4277" coordsize="60,30">
              <v:shape style="position:absolute;left:3409;top:4277;width:60;height:30" coordorigin="3409,4277" coordsize="60,30" path="m3468,4307l3468,4277,3409,4277,3409,4307e" filled="f" stroked="t" strokeweight=".249651pt" strokecolor="#231F20">
                <v:path arrowok="t"/>
              </v:shape>
            </v:group>
            <v:group style="position:absolute;left:3585;top:3923;width:60;height:60" coordorigin="3585,3923" coordsize="60,60">
              <v:shape style="position:absolute;left:3585;top:3923;width:60;height:60" coordorigin="3585,3923" coordsize="60,60" path="m3582,3953l3647,3953e" filled="f" stroked="t" strokeweight="3.345733pt" strokecolor="#231F20">
                <v:path arrowok="t"/>
              </v:shape>
            </v:group>
            <v:group style="position:absolute;left:3761;top:3833;width:60;height:60" coordorigin="3761,3833" coordsize="60,60">
              <v:shape style="position:absolute;left:3761;top:3833;width:60;height:60" coordorigin="3761,3833" coordsize="60,60" path="m3759,3863l3823,3863e" filled="f" stroked="t" strokeweight="3.345286pt" strokecolor="#231F20">
                <v:path arrowok="t"/>
              </v:shape>
            </v:group>
            <v:group style="position:absolute;left:3937;top:3797;width:60;height:60" coordorigin="3937,3797" coordsize="60,60">
              <v:shape style="position:absolute;left:3937;top:3797;width:60;height:60" coordorigin="3937,3797" coordsize="60,60" path="m3935,3827l4000,3827e" filled="f" stroked="t" strokeweight="3.345733pt" strokecolor="#231F20">
                <v:path arrowok="t"/>
              </v:shape>
            </v:group>
            <v:group style="position:absolute;left:4114;top:3977;width:60;height:60" coordorigin="4114,3977" coordsize="60,60">
              <v:shape style="position:absolute;left:4114;top:3977;width:60;height:60" coordorigin="4114,3977" coordsize="60,60" path="m4111,4007l4176,4007e" filled="f" stroked="t" strokeweight="3.345286pt" strokecolor="#231F20">
                <v:path arrowok="t"/>
              </v:shape>
            </v:group>
            <v:group style="position:absolute;left:4290;top:3899;width:60;height:60" coordorigin="4290,3899" coordsize="60,60">
              <v:shape style="position:absolute;left:4290;top:3899;width:60;height:60" coordorigin="4290,3899" coordsize="60,60" path="m4287,3929l4352,3929e" filled="f" stroked="t" strokeweight="3.345733pt" strokecolor="#231F20">
                <v:path arrowok="t"/>
              </v:shape>
            </v:group>
            <v:group style="position:absolute;left:4466;top:3902;width:60;height:60" coordorigin="4466,3902" coordsize="60,60">
              <v:shape style="position:absolute;left:4466;top:3902;width:60;height:60" coordorigin="4466,3902" coordsize="60,60" path="m4464,3932l4529,3932e" filled="f" stroked="t" strokeweight="3.345286pt" strokecolor="#231F20">
                <v:path arrowok="t"/>
              </v:shape>
            </v:group>
            <v:group style="position:absolute;left:4642;top:4277;width:60;height:30" coordorigin="4642,4277" coordsize="60,30">
              <v:shape style="position:absolute;left:4642;top:4277;width:60;height:30" coordorigin="4642,4277" coordsize="60,30" path="m4702,4307l4702,4277,4642,4277,4642,4307e" filled="f" stroked="t" strokeweight=".249651pt" strokecolor="#231F20">
                <v:path arrowok="t"/>
              </v:shape>
            </v:group>
            <v:group style="position:absolute;left:4819;top:4277;width:60;height:30" coordorigin="4819,4277" coordsize="60,30">
              <v:shape style="position:absolute;left:4819;top:4277;width:60;height:30" coordorigin="4819,4277" coordsize="60,30" path="m4879,4307l4879,4277,4819,4277,4819,4307e" filled="f" stroked="t" strokeweight=".249651pt" strokecolor="#231F20">
                <v:path arrowok="t"/>
              </v:shape>
            </v:group>
            <v:group style="position:absolute;left:4995;top:3821;width:60;height:60" coordorigin="4995,3821" coordsize="60,60">
              <v:shape style="position:absolute;left:4995;top:3821;width:60;height:60" coordorigin="4995,3821" coordsize="60,60" path="m4992,3851l5057,3851e" filled="f" stroked="t" strokeweight="3.345733pt" strokecolor="#231F20">
                <v:path arrowok="t"/>
              </v:shape>
            </v:group>
            <v:group style="position:absolute;left:5171;top:3962;width:60;height:60" coordorigin="5171,3962" coordsize="60,60">
              <v:shape style="position:absolute;left:5171;top:3962;width:60;height:60" coordorigin="5171,3962" coordsize="60,60" path="m5169,3992l5234,3992e" filled="f" stroked="t" strokeweight="3.345286pt" strokecolor="#231F20">
                <v:path arrowok="t"/>
              </v:shape>
            </v:group>
            <v:group style="position:absolute;left:5347;top:3839;width:60;height:60" coordorigin="5347,3839" coordsize="60,60">
              <v:shape style="position:absolute;left:5347;top:3839;width:60;height:60" coordorigin="5347,3839" coordsize="60,60" path="m5345,3869l5410,3869e" filled="f" stroked="t" strokeweight="3.345733pt" strokecolor="#231F20">
                <v:path arrowok="t"/>
              </v:shape>
            </v:group>
            <v:group style="position:absolute;left:5524;top:3707;width:60;height:30" coordorigin="5524,3707" coordsize="60,30">
              <v:shape style="position:absolute;left:5524;top:3707;width:60;height:30" coordorigin="5524,3707" coordsize="60,30" path="m5524,3737l5584,3737,5584,3707e" filled="f" stroked="t" strokeweight=".249651pt" strokecolor="#231F20">
                <v:path arrowok="t"/>
              </v:shape>
            </v:group>
            <v:group style="position:absolute;left:5524;top:3707;width:2;height:30" coordorigin="5524,3707" coordsize="2,30">
              <v:shape style="position:absolute;left:5524;top:3707;width:2;height:30" coordorigin="5524,3707" coordsize="0,30" path="m5524,3707l5524,3737e" filled="f" stroked="t" strokeweight=".249651pt" strokecolor="#231F20">
                <v:path arrowok="t"/>
              </v:shape>
            </v:group>
            <v:group style="position:absolute;left:5700;top:3707;width:60;height:30" coordorigin="5700,3707" coordsize="60,30">
              <v:shape style="position:absolute;left:5700;top:3707;width:60;height:30" coordorigin="5700,3707" coordsize="60,30" path="m5700,3737l5760,3737,5760,3707e" filled="f" stroked="t" strokeweight=".249651pt" strokecolor="#231F20">
                <v:path arrowok="t"/>
              </v:shape>
            </v:group>
            <v:group style="position:absolute;left:5700;top:3707;width:2;height:30" coordorigin="5700,3707" coordsize="2,30">
              <v:shape style="position:absolute;left:5700;top:3707;width:2;height:30" coordorigin="5700,3707" coordsize="0,30" path="m5700,3707l5700,3737e" filled="f" stroked="t" strokeweight=".249651pt" strokecolor="#231F20">
                <v:path arrowok="t"/>
              </v:shape>
            </v:group>
            <v:group style="position:absolute;left:5876;top:3707;width:60;height:30" coordorigin="5876,3707" coordsize="60,30">
              <v:shape style="position:absolute;left:5876;top:3707;width:60;height:30" coordorigin="5876,3707" coordsize="60,30" path="m5876,3737l5936,3737,5936,3707e" filled="f" stroked="t" strokeweight=".249651pt" strokecolor="#231F20">
                <v:path arrowok="t"/>
              </v:shape>
            </v:group>
            <v:group style="position:absolute;left:5876;top:3707;width:2;height:30" coordorigin="5876,3707" coordsize="2,30">
              <v:shape style="position:absolute;left:5876;top:3707;width:2;height:30" coordorigin="5876,3707" coordsize="0,30" path="m5876,3707l5876,3737e" filled="f" stroked="t" strokeweight=".249651pt" strokecolor="#231F20">
                <v:path arrowok="t"/>
              </v:shape>
            </v:group>
            <v:group style="position:absolute;left:6052;top:4277;width:60;height:30" coordorigin="6052,4277" coordsize="60,30">
              <v:shape style="position:absolute;left:6052;top:4277;width:60;height:30" coordorigin="6052,4277" coordsize="60,30" path="m6112,4307l6112,4277,6052,4277,6052,4307e" filled="f" stroked="t" strokeweight=".249651pt" strokecolor="#231F20">
                <v:path arrowok="t"/>
              </v:shape>
            </v:group>
            <v:group style="position:absolute;left:6229;top:3707;width:60;height:30" coordorigin="6229,3707" coordsize="60,30">
              <v:shape style="position:absolute;left:6229;top:3707;width:60;height:30" coordorigin="6229,3707" coordsize="60,30" path="m6229,3737l6289,3737,6289,3707e" filled="f" stroked="t" strokeweight=".249651pt" strokecolor="#231F20">
                <v:path arrowok="t"/>
              </v:shape>
            </v:group>
            <v:group style="position:absolute;left:6229;top:3707;width:2;height:30" coordorigin="6229,3707" coordsize="2,30">
              <v:shape style="position:absolute;left:6229;top:3707;width:2;height:30" coordorigin="6229,3707" coordsize="0,30" path="m6229,3707l6229,3737e" filled="f" stroked="t" strokeweight=".249651pt" strokecolor="#231F20">
                <v:path arrowok="t"/>
              </v:shape>
            </v:group>
            <v:group style="position:absolute;left:6405;top:3707;width:60;height:30" coordorigin="6405,3707" coordsize="60,30">
              <v:shape style="position:absolute;left:6405;top:3707;width:60;height:30" coordorigin="6405,3707" coordsize="60,30" path="m6405,3737l6465,3737,6465,3707e" filled="f" stroked="t" strokeweight=".249651pt" strokecolor="#231F20">
                <v:path arrowok="t"/>
              </v:shape>
            </v:group>
            <v:group style="position:absolute;left:6405;top:3707;width:2;height:30" coordorigin="6405,3707" coordsize="2,30">
              <v:shape style="position:absolute;left:6405;top:3707;width:2;height:30" coordorigin="6405,3707" coordsize="0,30" path="m6405,3707l6405,3737e" filled="f" stroked="t" strokeweight=".249651pt" strokecolor="#231F20">
                <v:path arrowok="t"/>
              </v:shape>
            </v:group>
            <v:group style="position:absolute;left:6581;top:3707;width:60;height:30" coordorigin="6581,3707" coordsize="60,30">
              <v:shape style="position:absolute;left:6581;top:3707;width:60;height:30" coordorigin="6581,3707" coordsize="60,30" path="m6581,3737l6641,3737,6641,3707e" filled="f" stroked="t" strokeweight=".249651pt" strokecolor="#231F20">
                <v:path arrowok="t"/>
              </v:shape>
            </v:group>
            <v:group style="position:absolute;left:6581;top:3707;width:2;height:30" coordorigin="6581,3707" coordsize="2,30">
              <v:shape style="position:absolute;left:6581;top:3707;width:2;height:30" coordorigin="6581,3707" coordsize="0,30" path="m6581,3707l6581,3737e" filled="f" stroked="t" strokeweight=".249651pt" strokecolor="#231F20">
                <v:path arrowok="t"/>
              </v:shape>
            </v:group>
            <v:group style="position:absolute;left:6758;top:3707;width:60;height:30" coordorigin="6758,3707" coordsize="60,30">
              <v:shape style="position:absolute;left:6758;top:3707;width:60;height:30" coordorigin="6758,3707" coordsize="60,30" path="m6758,3737l6817,3737,6817,3707e" filled="f" stroked="t" strokeweight=".249651pt" strokecolor="#231F20">
                <v:path arrowok="t"/>
              </v:shape>
            </v:group>
            <v:group style="position:absolute;left:6758;top:3707;width:2;height:30" coordorigin="6758,3707" coordsize="2,30">
              <v:shape style="position:absolute;left:6758;top:3707;width:2;height:30" coordorigin="6758,3707" coordsize="0,30" path="m6758,3707l6758,3737e" filled="f" stroked="t" strokeweight=".249651pt" strokecolor="#231F20">
                <v:path arrowok="t"/>
              </v:shape>
            </v:group>
            <v:group style="position:absolute;left:6934;top:3707;width:60;height:30" coordorigin="6934,3707" coordsize="60,30">
              <v:shape style="position:absolute;left:6934;top:3707;width:60;height:30" coordorigin="6934,3707" coordsize="60,30" path="m6934,3737l6994,3737,6994,3707e" filled="f" stroked="t" strokeweight=".249651pt" strokecolor="#231F20">
                <v:path arrowok="t"/>
              </v:shape>
            </v:group>
            <v:group style="position:absolute;left:6934;top:3707;width:2;height:30" coordorigin="6934,3707" coordsize="2,30">
              <v:shape style="position:absolute;left:6934;top:3707;width:2;height:30" coordorigin="6934,3707" coordsize="0,30" path="m6934,3707l6934,3737e" filled="f" stroked="t" strokeweight=".249651pt" strokecolor="#231F20">
                <v:path arrowok="t"/>
              </v:shape>
            </v:group>
            <v:group style="position:absolute;left:7110;top:3716;width:60;height:60" coordorigin="7110,3716" coordsize="60,60">
              <v:shape style="position:absolute;left:7110;top:3716;width:60;height:60" coordorigin="7110,3716" coordsize="60,60" path="m7108,3746l7172,3746e" filled="f" stroked="t" strokeweight="3.345286pt" strokecolor="#231F20">
                <v:path arrowok="t"/>
              </v:shape>
            </v:group>
            <v:group style="position:absolute;left:7286;top:3707;width:60;height:30" coordorigin="7286,3707" coordsize="60,30">
              <v:shape style="position:absolute;left:7286;top:3707;width:60;height:30" coordorigin="7286,3707" coordsize="60,30" path="m7286,3737l7346,3737,7346,3707e" filled="f" stroked="t" strokeweight=".249651pt" strokecolor="#231F20">
                <v:path arrowok="t"/>
              </v:shape>
            </v:group>
            <v:group style="position:absolute;left:7286;top:3707;width:2;height:30" coordorigin="7286,3707" coordsize="2,30">
              <v:shape style="position:absolute;left:7286;top:3707;width:2;height:30" coordorigin="7286,3707" coordsize="0,30" path="m7286,3707l7286,3737e" filled="f" stroked="t" strokeweight=".249651pt" strokecolor="#231F20">
                <v:path arrowok="t"/>
              </v:shape>
            </v:group>
            <v:group style="position:absolute;left:7463;top:3707;width:60;height:30" coordorigin="7463,3707" coordsize="60,30">
              <v:shape style="position:absolute;left:7463;top:3707;width:60;height:30" coordorigin="7463,3707" coordsize="60,30" path="m7463,3737l7523,3737,7523,3707e" filled="f" stroked="t" strokeweight=".249651pt" strokecolor="#231F20">
                <v:path arrowok="t"/>
              </v:shape>
            </v:group>
            <v:group style="position:absolute;left:7463;top:3707;width:2;height:30" coordorigin="7463,3707" coordsize="2,30">
              <v:shape style="position:absolute;left:7463;top:3707;width:2;height:30" coordorigin="7463,3707" coordsize="0,30" path="m7463,3707l7463,3737e" filled="f" stroked="t" strokeweight=".249651pt" strokecolor="#231F20">
                <v:path arrowok="t"/>
              </v:shape>
            </v:group>
            <v:group style="position:absolute;left:7639;top:3842;width:60;height:60" coordorigin="7639,3842" coordsize="60,60">
              <v:shape style="position:absolute;left:7639;top:3842;width:60;height:60" coordorigin="7639,3842" coordsize="60,60" path="m7636,3872l7701,3872e" filled="f" stroked="t" strokeweight="3.345286pt" strokecolor="#231F20">
                <v:path arrowok="t"/>
              </v:shape>
            </v:group>
            <v:group style="position:absolute;left:7815;top:3707;width:60;height:30" coordorigin="7815,3707" coordsize="60,30">
              <v:shape style="position:absolute;left:7815;top:3707;width:60;height:30" coordorigin="7815,3707" coordsize="60,30" path="m7815,3737l7875,3737,7875,3707e" filled="f" stroked="t" strokeweight=".249651pt" strokecolor="#231F20">
                <v:path arrowok="t"/>
              </v:shape>
            </v:group>
            <v:group style="position:absolute;left:7815;top:3707;width:2;height:30" coordorigin="7815,3707" coordsize="2,30">
              <v:shape style="position:absolute;left:7815;top:3707;width:2;height:30" coordorigin="7815,3707" coordsize="0,30" path="m7815,3707l7815,3737e" filled="f" stroked="t" strokeweight=".249651pt" strokecolor="#231F20">
                <v:path arrowok="t"/>
              </v:shape>
            </v:group>
            <v:group style="position:absolute;left:7991;top:3707;width:60;height:30" coordorigin="7991,3707" coordsize="60,30">
              <v:shape style="position:absolute;left:7991;top:3707;width:60;height:30" coordorigin="7991,3707" coordsize="60,30" path="m7991,3737l8051,3737,8051,3707e" filled="f" stroked="t" strokeweight=".249651pt" strokecolor="#231F20">
                <v:path arrowok="t"/>
              </v:shape>
            </v:group>
            <v:group style="position:absolute;left:7991;top:3707;width:2;height:30" coordorigin="7991,3707" coordsize="2,30">
              <v:shape style="position:absolute;left:7991;top:3707;width:2;height:30" coordorigin="7991,3707" coordsize="0,30" path="m7991,3707l7991,3737e" filled="f" stroked="t" strokeweight=".249651pt" strokecolor="#231F20">
                <v:path arrowok="t"/>
              </v:shape>
            </v:group>
            <v:group style="position:absolute;left:8168;top:3707;width:60;height:30" coordorigin="8168,3707" coordsize="60,30">
              <v:shape style="position:absolute;left:8168;top:3707;width:60;height:30" coordorigin="8168,3707" coordsize="60,30" path="m8168,3737l8228,3737,8228,3707e" filled="f" stroked="t" strokeweight=".249651pt" strokecolor="#231F20">
                <v:path arrowok="t"/>
              </v:shape>
            </v:group>
            <v:group style="position:absolute;left:8168;top:3707;width:2;height:30" coordorigin="8168,3707" coordsize="2,30">
              <v:shape style="position:absolute;left:8168;top:3707;width:2;height:30" coordorigin="8168,3707" coordsize="0,30" path="m8168,3707l8168,3737e" filled="f" stroked="t" strokeweight=".249651pt" strokecolor="#231F20">
                <v:path arrowok="t"/>
              </v:shape>
            </v:group>
            <v:group style="position:absolute;left:8344;top:3707;width:60;height:30" coordorigin="8344,3707" coordsize="60,30">
              <v:shape style="position:absolute;left:8344;top:3707;width:60;height:30" coordorigin="8344,3707" coordsize="60,30" path="m8344,3737l8404,3737,8404,3707e" filled="f" stroked="t" strokeweight=".249651pt" strokecolor="#231F20">
                <v:path arrowok="t"/>
              </v:shape>
            </v:group>
            <v:group style="position:absolute;left:8344;top:3707;width:2;height:30" coordorigin="8344,3707" coordsize="2,30">
              <v:shape style="position:absolute;left:8344;top:3707;width:2;height:30" coordorigin="8344,3707" coordsize="0,30" path="m8344,3707l8344,3737e" filled="f" stroked="t" strokeweight=".249651pt" strokecolor="#231F20">
                <v:path arrowok="t"/>
              </v:shape>
            </v:group>
            <v:group style="position:absolute;left:8520;top:4277;width:60;height:30" coordorigin="8520,4277" coordsize="60,30">
              <v:shape style="position:absolute;left:8520;top:4277;width:60;height:30" coordorigin="8520,4277" coordsize="60,30" path="m8580,4307l8580,4277,8520,4277,8520,4307e" filled="f" stroked="t" strokeweight=".249651pt" strokecolor="#231F20">
                <v:path arrowok="t"/>
              </v:shape>
            </v:group>
            <v:group style="position:absolute;left:8696;top:4277;width:60;height:30" coordorigin="8696,4277" coordsize="60,30">
              <v:shape style="position:absolute;left:8696;top:4277;width:60;height:30" coordorigin="8696,4277" coordsize="60,30" path="m8756,4307l8756,4277,8696,4277,8696,4307e" filled="f" stroked="t" strokeweight=".249651pt" strokecolor="#231F20">
                <v:path arrowok="t"/>
              </v:shape>
            </v:group>
            <v:group style="position:absolute;left:8873;top:3821;width:60;height:60" coordorigin="8873,3821" coordsize="60,60">
              <v:shape style="position:absolute;left:8873;top:3821;width:60;height:60" coordorigin="8873,3821" coordsize="60,60" path="m8870,3851l8935,3851e" filled="f" stroked="t" strokeweight="3.345733pt" strokecolor="#231F20">
                <v:path arrowok="t"/>
              </v:shape>
            </v:group>
            <v:group style="position:absolute;left:9049;top:3707;width:60;height:30" coordorigin="9049,3707" coordsize="60,30">
              <v:shape style="position:absolute;left:9049;top:3707;width:60;height:30" coordorigin="9049,3707" coordsize="60,30" path="m9049,3737l9109,3737,9109,3707e" filled="f" stroked="t" strokeweight=".249651pt" strokecolor="#231F20">
                <v:path arrowok="t"/>
              </v:shape>
            </v:group>
            <v:group style="position:absolute;left:9049;top:3707;width:2;height:30" coordorigin="9049,3707" coordsize="2,30">
              <v:shape style="position:absolute;left:9049;top:3707;width:2;height:30" coordorigin="9049,3707" coordsize="0,30" path="m9049,3707l9049,3737e" filled="f" stroked="t" strokeweight=".249651pt" strokecolor="#231F20">
                <v:path arrowok="t"/>
              </v:shape>
            </v:group>
            <v:group style="position:absolute;left:9225;top:3707;width:60;height:30" coordorigin="9225,3707" coordsize="60,30">
              <v:shape style="position:absolute;left:9225;top:3707;width:60;height:30" coordorigin="9225,3707" coordsize="60,30" path="m9225,3737l9285,3737,9285,3707e" filled="f" stroked="t" strokeweight=".249651pt" strokecolor="#231F20">
                <v:path arrowok="t"/>
              </v:shape>
            </v:group>
            <v:group style="position:absolute;left:9225;top:3707;width:2;height:30" coordorigin="9225,3707" coordsize="2,30">
              <v:shape style="position:absolute;left:9225;top:3707;width:2;height:30" coordorigin="9225,3707" coordsize="0,30" path="m9225,3707l9225,3737e" filled="f" stroked="t" strokeweight=".249651pt" strokecolor="#231F20">
                <v:path arrowok="t"/>
              </v:shape>
            </v:group>
            <v:group style="position:absolute;left:9401;top:3707;width:60;height:30" coordorigin="9401,3707" coordsize="60,30">
              <v:shape style="position:absolute;left:9401;top:3707;width:60;height:30" coordorigin="9401,3707" coordsize="60,30" path="m9401,3737l9461,3737,9461,3707e" filled="f" stroked="t" strokeweight=".249651pt" strokecolor="#231F20">
                <v:path arrowok="t"/>
              </v:shape>
            </v:group>
            <v:group style="position:absolute;left:9401;top:3707;width:2;height:30" coordorigin="9401,3707" coordsize="2,30">
              <v:shape style="position:absolute;left:9401;top:3707;width:2;height:30" coordorigin="9401,3707" coordsize="0,30" path="m9401,3707l9401,3737e" filled="f" stroked="t" strokeweight=".249651pt" strokecolor="#231F20">
                <v:path arrowok="t"/>
              </v:shape>
            </v:group>
            <v:group style="position:absolute;left:9578;top:3707;width:60;height:30" coordorigin="9578,3707" coordsize="60,30">
              <v:shape style="position:absolute;left:9578;top:3707;width:60;height:30" coordorigin="9578,3707" coordsize="60,30" path="m9578,3737l9638,3737,9638,3707e" filled="f" stroked="t" strokeweight=".249651pt" strokecolor="#231F20">
                <v:path arrowok="t"/>
              </v:shape>
            </v:group>
            <v:group style="position:absolute;left:9578;top:3707;width:2;height:30" coordorigin="9578,3707" coordsize="2,30">
              <v:shape style="position:absolute;left:9578;top:3707;width:2;height:30" coordorigin="9578,3707" coordsize="0,30" path="m9578,3707l9578,3737e" filled="f" stroked="t" strokeweight=".249651pt" strokecolor="#231F20">
                <v:path arrowok="t"/>
              </v:shape>
            </v:group>
            <v:group style="position:absolute;left:9754;top:3707;width:60;height:30" coordorigin="9754,3707" coordsize="60,30">
              <v:shape style="position:absolute;left:9754;top:3707;width:60;height:30" coordorigin="9754,3707" coordsize="60,30" path="m9754,3737l9814,3737,9814,3707e" filled="f" stroked="t" strokeweight=".249651pt" strokecolor="#231F20">
                <v:path arrowok="t"/>
              </v:shape>
            </v:group>
            <v:group style="position:absolute;left:9754;top:3707;width:2;height:30" coordorigin="9754,3707" coordsize="2,30">
              <v:shape style="position:absolute;left:9754;top:3707;width:2;height:30" coordorigin="9754,3707" coordsize="0,30" path="m9754,3707l9754,3737e" filled="f" stroked="t" strokeweight=".249651pt" strokecolor="#231F20">
                <v:path arrowok="t"/>
              </v:shape>
            </v:group>
            <v:group style="position:absolute;left:9930;top:3809;width:60;height:60" coordorigin="9930,3809" coordsize="60,60">
              <v:shape style="position:absolute;left:9930;top:3809;width:60;height:60" coordorigin="9930,3809" coordsize="60,60" path="m9928,3839l9993,3839e" filled="f" stroked="t" strokeweight="3.345286pt" strokecolor="#231F20">
                <v:path arrowok="t"/>
              </v:shape>
            </v:group>
            <v:group style="position:absolute;left:10107;top:4277;width:60;height:30" coordorigin="10107,4277" coordsize="60,30">
              <v:shape style="position:absolute;left:10107;top:4277;width:60;height:30" coordorigin="10107,4277" coordsize="60,30" path="m10166,4307l10166,4277,10107,4277,10107,4307e" filled="f" stroked="t" strokeweight=".249651pt" strokecolor="#231F20">
                <v:path arrowok="t"/>
              </v:shape>
            </v:group>
            <v:group style="position:absolute;left:10283;top:3707;width:60;height:30" coordorigin="10283,3707" coordsize="60,30">
              <v:shape style="position:absolute;left:10283;top:3707;width:60;height:30" coordorigin="10283,3707" coordsize="60,30" path="m10283,3737l10343,3737,10343,3707e" filled="f" stroked="t" strokeweight=".249651pt" strokecolor="#231F20">
                <v:path arrowok="t"/>
              </v:shape>
            </v:group>
            <v:group style="position:absolute;left:10283;top:3707;width:2;height:30" coordorigin="10283,3707" coordsize="2,30">
              <v:shape style="position:absolute;left:10283;top:3707;width:2;height:30" coordorigin="10283,3707" coordsize="0,30" path="m10283,3707l10283,3737e" filled="f" stroked="t" strokeweight=".249651pt" strokecolor="#231F20">
                <v:path arrowok="t"/>
              </v:shape>
            </v:group>
            <v:group style="position:absolute;left:10459;top:3707;width:60;height:30" coordorigin="10459,3707" coordsize="60,30">
              <v:shape style="position:absolute;left:10459;top:3707;width:60;height:30" coordorigin="10459,3707" coordsize="60,30" path="m10459,3737l10519,3737,10519,3707e" filled="f" stroked="t" strokeweight=".249651pt" strokecolor="#231F20">
                <v:path arrowok="t"/>
              </v:shape>
            </v:group>
            <v:group style="position:absolute;left:10459;top:3707;width:2;height:30" coordorigin="10459,3707" coordsize="2,30">
              <v:shape style="position:absolute;left:10459;top:3707;width:2;height:30" coordorigin="10459,3707" coordsize="0,30" path="m10459,3707l10459,3737e" filled="f" stroked="t" strokeweight=".249651pt" strokecolor="#231F20">
                <v:path arrowok="t"/>
              </v:shape>
            </v:group>
            <v:group style="position:absolute;left:10635;top:3956;width:60;height:60" coordorigin="10635,3956" coordsize="60,60">
              <v:shape style="position:absolute;left:10635;top:3956;width:60;height:60" coordorigin="10635,3956" coordsize="60,60" path="m10633,3986l10698,3986e" filled="f" stroked="t" strokeweight="3.345733pt" strokecolor="#231F20">
                <v:path arrowok="t"/>
              </v:shape>
            </v:group>
            <v:group style="position:absolute;left:10812;top:3911;width:60;height:60" coordorigin="10812,3911" coordsize="60,60">
              <v:shape style="position:absolute;left:10812;top:3911;width:60;height:60" coordorigin="10812,3911" coordsize="60,60" path="m10809,3941l10874,3941e" filled="f" stroked="t" strokeweight="3.345286pt" strokecolor="#231F20">
                <v:path arrowok="t"/>
              </v:shape>
            </v:group>
            <v:group style="position:absolute;left:10988;top:4277;width:60;height:30" coordorigin="10988,4277" coordsize="60,30">
              <v:shape style="position:absolute;left:10988;top:4277;width:60;height:30" coordorigin="10988,4277" coordsize="60,30" path="m11048,4307l11048,4277,10988,4277,10988,4307e" filled="f" stroked="t" strokeweight=".249651pt" strokecolor="#231F20">
                <v:path arrowok="t"/>
              </v:shape>
            </v:group>
            <v:group style="position:absolute;left:11164;top:3707;width:60;height:30" coordorigin="11164,3707" coordsize="60,30">
              <v:shape style="position:absolute;left:11164;top:3707;width:60;height:30" coordorigin="11164,3707" coordsize="60,30" path="m11164,3737l11224,3737,11224,3707e" filled="f" stroked="t" strokeweight=".249651pt" strokecolor="#231F20">
                <v:path arrowok="t"/>
              </v:shape>
            </v:group>
            <v:group style="position:absolute;left:11164;top:3707;width:2;height:30" coordorigin="11164,3707" coordsize="2,30">
              <v:shape style="position:absolute;left:11164;top:3707;width:2;height:30" coordorigin="11164,3707" coordsize="0,30" path="m11164,3707l11164,3737e" filled="f" stroked="t" strokeweight=".249651pt" strokecolor="#231F20">
                <v:path arrowok="t"/>
              </v:shape>
            </v:group>
            <v:group style="position:absolute;left:11340;top:3707;width:60;height:30" coordorigin="11340,3707" coordsize="60,30">
              <v:shape style="position:absolute;left:11340;top:3707;width:60;height:30" coordorigin="11340,3707" coordsize="60,30" path="m11340,3737l11400,3737,11400,3707e" filled="f" stroked="t" strokeweight=".249651pt" strokecolor="#231F20">
                <v:path arrowok="t"/>
              </v:shape>
            </v:group>
            <v:group style="position:absolute;left:11340;top:3707;width:2;height:30" coordorigin="11340,3707" coordsize="2,30">
              <v:shape style="position:absolute;left:11340;top:3707;width:2;height:30" coordorigin="11340,3707" coordsize="0,30" path="m11340,3707l11340,3737e" filled="f" stroked="t" strokeweight=".249651pt" strokecolor="#231F20">
                <v:path arrowok="t"/>
              </v:shape>
            </v:group>
            <v:group style="position:absolute;left:1852;top:3707;width:9518;height:600" coordorigin="1852,3707" coordsize="9518,600">
              <v:shape style="position:absolute;left:1852;top:3707;width:9518;height:600" coordorigin="1852,3707" coordsize="9518,600" path="m1852,3707l2028,3869,2205,3707,2381,3707,2557,3989,2733,3989,2910,4007,3086,3791,3262,4307,3438,4307,3615,4007,3791,4007,3967,3707,4144,3707,4320,3803,4496,4004,4672,4307,4849,4307,5025,3914,5201,4007,5377,3707,5554,3743,5730,4001,5906,4004,6082,4307,6259,4004,6435,3986,6611,4007,6787,4004,6964,3998,7140,3707,7316,4307,7493,3857,7669,3707,7845,4007,8021,3755,8198,3986,8374,4007,8550,4307,8726,4307,8903,3707,9079,3749,9255,3989,9431,3845,9608,4307,9784,3821,9960,3707,10137,4307,10313,4307,10489,4004,10665,4007,10842,3707,11018,4307,11194,4307,11370,4004e" filled="f" stroked="t" strokeweight=".499302pt" strokecolor="#231F20">
                <v:path arrowok="t"/>
                <v:stroke dashstyle="longDash"/>
              </v:shape>
            </v:group>
            <v:group style="position:absolute;left:1852;top:3707;width:30;height:30" coordorigin="1852,3707" coordsize="30,30">
              <v:shape style="position:absolute;left:1852;top:3707;width:30;height:30" coordorigin="1852,3707" coordsize="30,30" path="m1852,3707l1882,3737e" filled="f" stroked="t" strokeweight=".249651pt" strokecolor="#231F20">
                <v:path arrowok="t"/>
              </v:shape>
            </v:group>
            <v:group style="position:absolute;left:1998;top:3839;width:60;height:60" coordorigin="1998,3839" coordsize="60,60">
              <v:shape style="position:absolute;left:1998;top:3839;width:60;height:60" coordorigin="1998,3839" coordsize="60,60" path="m1998,3899l2058,3839e" filled="f" stroked="t" strokeweight=".249651pt" strokecolor="#231F20">
                <v:path arrowok="t"/>
              </v:shape>
            </v:group>
            <v:group style="position:absolute;left:1998;top:3839;width:60;height:60" coordorigin="1998,3839" coordsize="60,60">
              <v:shape style="position:absolute;left:1998;top:3839;width:60;height:60" coordorigin="1998,3839" coordsize="60,60" path="m1998,3839l2058,3899e" filled="f" stroked="t" strokeweight=".249651pt" strokecolor="#231F20">
                <v:path arrowok="t"/>
              </v:shape>
            </v:group>
            <v:group style="position:absolute;left:2175;top:3707;width:30;height:30" coordorigin="2175,3707" coordsize="30,30">
              <v:shape style="position:absolute;left:2175;top:3707;width:30;height:30" coordorigin="2175,3707" coordsize="30,30" path="m2175,3737l2205,3707e" filled="f" stroked="t" strokeweight=".249651pt" strokecolor="#231F20">
                <v:path arrowok="t"/>
              </v:shape>
            </v:group>
            <v:group style="position:absolute;left:2205;top:3707;width:30;height:30" coordorigin="2205,3707" coordsize="30,30">
              <v:shape style="position:absolute;left:2205;top:3707;width:30;height:30" coordorigin="2205,3707" coordsize="30,30" path="m2205,3707l2235,3737e" filled="f" stroked="t" strokeweight=".249651pt" strokecolor="#231F20">
                <v:path arrowok="t"/>
              </v:shape>
            </v:group>
            <v:group style="position:absolute;left:2351;top:3707;width:30;height:30" coordorigin="2351,3707" coordsize="30,30">
              <v:shape style="position:absolute;left:2351;top:3707;width:30;height:30" coordorigin="2351,3707" coordsize="30,30" path="m2351,3737l2381,3707e" filled="f" stroked="t" strokeweight=".249651pt" strokecolor="#231F20">
                <v:path arrowok="t"/>
              </v:shape>
            </v:group>
            <v:group style="position:absolute;left:2381;top:3707;width:30;height:30" coordorigin="2381,3707" coordsize="30,30">
              <v:shape style="position:absolute;left:2381;top:3707;width:30;height:30" coordorigin="2381,3707" coordsize="30,30" path="m2381,3707l2411,3737e" filled="f" stroked="t" strokeweight=".249651pt" strokecolor="#231F20">
                <v:path arrowok="t"/>
              </v:shape>
            </v:group>
            <v:group style="position:absolute;left:2527;top:3959;width:60;height:60" coordorigin="2527,3959" coordsize="60,60">
              <v:shape style="position:absolute;left:2527;top:3959;width:60;height:60" coordorigin="2527,3959" coordsize="60,60" path="m2527,4019l2587,3959e" filled="f" stroked="t" strokeweight=".249651pt" strokecolor="#231F20">
                <v:path arrowok="t"/>
              </v:shape>
            </v:group>
            <v:group style="position:absolute;left:2527;top:3959;width:60;height:60" coordorigin="2527,3959" coordsize="60,60">
              <v:shape style="position:absolute;left:2527;top:3959;width:60;height:60" coordorigin="2527,3959" coordsize="60,60" path="m2527,3959l2587,4019e" filled="f" stroked="t" strokeweight=".249651pt" strokecolor="#231F20">
                <v:path arrowok="t"/>
              </v:shape>
            </v:group>
            <v:group style="position:absolute;left:2703;top:3959;width:60;height:60" coordorigin="2703,3959" coordsize="60,60">
              <v:shape style="position:absolute;left:2703;top:3959;width:60;height:60" coordorigin="2703,3959" coordsize="60,60" path="m2703,4019l2763,3959e" filled="f" stroked="t" strokeweight=".249651pt" strokecolor="#231F20">
                <v:path arrowok="t"/>
              </v:shape>
            </v:group>
            <v:group style="position:absolute;left:2703;top:3959;width:60;height:60" coordorigin="2703,3959" coordsize="60,60">
              <v:shape style="position:absolute;left:2703;top:3959;width:60;height:60" coordorigin="2703,3959" coordsize="60,60" path="m2703,3959l2763,4019e" filled="f" stroked="t" strokeweight=".249651pt" strokecolor="#231F20">
                <v:path arrowok="t"/>
              </v:shape>
            </v:group>
            <v:group style="position:absolute;left:2880;top:3977;width:60;height:60" coordorigin="2880,3977" coordsize="60,60">
              <v:shape style="position:absolute;left:2880;top:3977;width:60;height:60" coordorigin="2880,3977" coordsize="60,60" path="m2880,4037l2940,3977e" filled="f" stroked="t" strokeweight=".249651pt" strokecolor="#231F20">
                <v:path arrowok="t"/>
              </v:shape>
            </v:group>
            <v:group style="position:absolute;left:2880;top:3977;width:60;height:60" coordorigin="2880,3977" coordsize="60,60">
              <v:shape style="position:absolute;left:2880;top:3977;width:60;height:60" coordorigin="2880,3977" coordsize="60,60" path="m2880,3977l2940,4037e" filled="f" stroked="t" strokeweight=".249651pt" strokecolor="#231F20">
                <v:path arrowok="t"/>
              </v:shape>
            </v:group>
            <v:group style="position:absolute;left:3056;top:3761;width:60;height:60" coordorigin="3056,3761" coordsize="60,60">
              <v:shape style="position:absolute;left:3056;top:3761;width:60;height:60" coordorigin="3056,3761" coordsize="60,60" path="m3056,3821l3116,3761e" filled="f" stroked="t" strokeweight=".249651pt" strokecolor="#231F20">
                <v:path arrowok="t"/>
              </v:shape>
            </v:group>
            <v:group style="position:absolute;left:3056;top:3761;width:60;height:60" coordorigin="3056,3761" coordsize="60,60">
              <v:shape style="position:absolute;left:3056;top:3761;width:60;height:60" coordorigin="3056,3761" coordsize="60,60" path="m3056,3761l3116,3821e" filled="f" stroked="t" strokeweight=".249651pt" strokecolor="#231F20">
                <v:path arrowok="t"/>
              </v:shape>
            </v:group>
            <v:group style="position:absolute;left:3262;top:4277;width:30;height:30" coordorigin="3262,4277" coordsize="30,30">
              <v:shape style="position:absolute;left:3262;top:4277;width:30;height:30" coordorigin="3262,4277" coordsize="30,30" path="m3262,4307l3292,4277e" filled="f" stroked="t" strokeweight=".249651pt" strokecolor="#231F20">
                <v:path arrowok="t"/>
              </v:shape>
            </v:group>
            <v:group style="position:absolute;left:3232;top:4277;width:30;height:30" coordorigin="3232,4277" coordsize="30,30">
              <v:shape style="position:absolute;left:3232;top:4277;width:30;height:30" coordorigin="3232,4277" coordsize="30,30" path="m3232,4277l3262,4307e" filled="f" stroked="t" strokeweight=".249651pt" strokecolor="#231F20">
                <v:path arrowok="t"/>
              </v:shape>
            </v:group>
            <v:group style="position:absolute;left:3438;top:4277;width:30;height:30" coordorigin="3438,4277" coordsize="30,30">
              <v:shape style="position:absolute;left:3438;top:4277;width:30;height:30" coordorigin="3438,4277" coordsize="30,30" path="m3438,4307l3468,4277e" filled="f" stroked="t" strokeweight=".249651pt" strokecolor="#231F20">
                <v:path arrowok="t"/>
              </v:shape>
            </v:group>
            <v:group style="position:absolute;left:3409;top:4277;width:30;height:30" coordorigin="3409,4277" coordsize="30,30">
              <v:shape style="position:absolute;left:3409;top:4277;width:30;height:30" coordorigin="3409,4277" coordsize="30,30" path="m3409,4277l3438,4307e" filled="f" stroked="t" strokeweight=".249651pt" strokecolor="#231F20">
                <v:path arrowok="t"/>
              </v:shape>
            </v:group>
            <v:group style="position:absolute;left:3585;top:3977;width:60;height:60" coordorigin="3585,3977" coordsize="60,60">
              <v:shape style="position:absolute;left:3585;top:3977;width:60;height:60" coordorigin="3585,3977" coordsize="60,60" path="m3585,4037l3645,3977e" filled="f" stroked="t" strokeweight=".249651pt" strokecolor="#231F20">
                <v:path arrowok="t"/>
              </v:shape>
            </v:group>
            <v:group style="position:absolute;left:3585;top:3977;width:60;height:60" coordorigin="3585,3977" coordsize="60,60">
              <v:shape style="position:absolute;left:3585;top:3977;width:60;height:60" coordorigin="3585,3977" coordsize="60,60" path="m3585,3977l3645,4037e" filled="f" stroked="t" strokeweight=".249651pt" strokecolor="#231F20">
                <v:path arrowok="t"/>
              </v:shape>
            </v:group>
            <v:group style="position:absolute;left:3761;top:3977;width:60;height:60" coordorigin="3761,3977" coordsize="60,60">
              <v:shape style="position:absolute;left:3761;top:3977;width:60;height:60" coordorigin="3761,3977" coordsize="60,60" path="m3761,4037l3821,3977e" filled="f" stroked="t" strokeweight=".249651pt" strokecolor="#231F20">
                <v:path arrowok="t"/>
              </v:shape>
            </v:group>
            <v:group style="position:absolute;left:3761;top:3977;width:60;height:60" coordorigin="3761,3977" coordsize="60,60">
              <v:shape style="position:absolute;left:3761;top:3977;width:60;height:60" coordorigin="3761,3977" coordsize="60,60" path="m3761,3977l3821,4037e" filled="f" stroked="t" strokeweight=".249651pt" strokecolor="#231F20">
                <v:path arrowok="t"/>
              </v:shape>
            </v:group>
            <v:group style="position:absolute;left:3937;top:3707;width:30;height:30" coordorigin="3937,3707" coordsize="30,30">
              <v:shape style="position:absolute;left:3937;top:3707;width:30;height:30" coordorigin="3937,3707" coordsize="30,30" path="m3937,3737l3967,3707e" filled="f" stroked="t" strokeweight=".249651pt" strokecolor="#231F20">
                <v:path arrowok="t"/>
              </v:shape>
            </v:group>
            <v:group style="position:absolute;left:3967;top:3707;width:30;height:30" coordorigin="3967,3707" coordsize="30,30">
              <v:shape style="position:absolute;left:3967;top:3707;width:30;height:30" coordorigin="3967,3707" coordsize="30,30" path="m3967,3707l3997,3737e" filled="f" stroked="t" strokeweight=".249651pt" strokecolor="#231F20">
                <v:path arrowok="t"/>
              </v:shape>
            </v:group>
            <v:group style="position:absolute;left:4114;top:3707;width:30;height:30" coordorigin="4114,3707" coordsize="30,30">
              <v:shape style="position:absolute;left:4114;top:3707;width:30;height:30" coordorigin="4114,3707" coordsize="30,30" path="m4114,3737l4143,3707e" filled="f" stroked="t" strokeweight=".249651pt" strokecolor="#231F20">
                <v:path arrowok="t"/>
              </v:shape>
            </v:group>
            <v:group style="position:absolute;left:4144;top:3707;width:30;height:30" coordorigin="4144,3707" coordsize="30,30">
              <v:shape style="position:absolute;left:4144;top:3707;width:30;height:30" coordorigin="4144,3707" coordsize="30,30" path="m4144,3707l4173,3737e" filled="f" stroked="t" strokeweight=".249651pt" strokecolor="#231F20">
                <v:path arrowok="t"/>
              </v:shape>
            </v:group>
            <v:group style="position:absolute;left:4290;top:3773;width:60;height:60" coordorigin="4290,3773" coordsize="60,60">
              <v:shape style="position:absolute;left:4290;top:3773;width:60;height:60" coordorigin="4290,3773" coordsize="60,60" path="m4290,3833l4350,3773e" filled="f" stroked="t" strokeweight=".249651pt" strokecolor="#231F20">
                <v:path arrowok="t"/>
              </v:shape>
            </v:group>
            <v:group style="position:absolute;left:4290;top:3773;width:60;height:60" coordorigin="4290,3773" coordsize="60,60">
              <v:shape style="position:absolute;left:4290;top:3773;width:60;height:60" coordorigin="4290,3773" coordsize="60,60" path="m4290,3773l4350,3833e" filled="f" stroked="t" strokeweight=".249651pt" strokecolor="#231F20">
                <v:path arrowok="t"/>
              </v:shape>
            </v:group>
            <v:group style="position:absolute;left:4466;top:3974;width:60;height:60" coordorigin="4466,3974" coordsize="60,60">
              <v:shape style="position:absolute;left:4466;top:3974;width:60;height:60" coordorigin="4466,3974" coordsize="60,60" path="m4466,4034l4526,3974e" filled="f" stroked="t" strokeweight=".249651pt" strokecolor="#231F20">
                <v:path arrowok="t"/>
              </v:shape>
            </v:group>
            <v:group style="position:absolute;left:4466;top:3974;width:60;height:60" coordorigin="4466,3974" coordsize="60,60">
              <v:shape style="position:absolute;left:4466;top:3974;width:60;height:60" coordorigin="4466,3974" coordsize="60,60" path="m4466,3974l4526,4034e" filled="f" stroked="t" strokeweight=".249651pt" strokecolor="#231F20">
                <v:path arrowok="t"/>
              </v:shape>
            </v:group>
            <v:group style="position:absolute;left:4672;top:4277;width:30;height:30" coordorigin="4672,4277" coordsize="30,30">
              <v:shape style="position:absolute;left:4672;top:4277;width:30;height:30" coordorigin="4672,4277" coordsize="30,30" path="m4672,4307l4702,4277e" filled="f" stroked="t" strokeweight=".249651pt" strokecolor="#231F20">
                <v:path arrowok="t"/>
              </v:shape>
            </v:group>
            <v:group style="position:absolute;left:4642;top:4277;width:30;height:30" coordorigin="4642,4277" coordsize="30,30">
              <v:shape style="position:absolute;left:4642;top:4277;width:30;height:30" coordorigin="4642,4277" coordsize="30,30" path="m4642,4277l4672,4307e" filled="f" stroked="t" strokeweight=".249651pt" strokecolor="#231F20">
                <v:path arrowok="t"/>
              </v:shape>
            </v:group>
            <v:group style="position:absolute;left:4849;top:4277;width:30;height:30" coordorigin="4849,4277" coordsize="30,30">
              <v:shape style="position:absolute;left:4849;top:4277;width:30;height:30" coordorigin="4849,4277" coordsize="30,30" path="m4849,4307l4879,4277e" filled="f" stroked="t" strokeweight=".249651pt" strokecolor="#231F20">
                <v:path arrowok="t"/>
              </v:shape>
            </v:group>
            <v:group style="position:absolute;left:4819;top:4277;width:30;height:30" coordorigin="4819,4277" coordsize="30,30">
              <v:shape style="position:absolute;left:4819;top:4277;width:30;height:30" coordorigin="4819,4277" coordsize="30,30" path="m4819,4277l4849,4307e" filled="f" stroked="t" strokeweight=".249651pt" strokecolor="#231F20">
                <v:path arrowok="t"/>
              </v:shape>
            </v:group>
            <v:group style="position:absolute;left:4995;top:3884;width:60;height:60" coordorigin="4995,3884" coordsize="60,60">
              <v:shape style="position:absolute;left:4995;top:3884;width:60;height:60" coordorigin="4995,3884" coordsize="60,60" path="m4995,3944l5055,3884e" filled="f" stroked="t" strokeweight=".249651pt" strokecolor="#231F20">
                <v:path arrowok="t"/>
              </v:shape>
            </v:group>
            <v:group style="position:absolute;left:4995;top:3884;width:60;height:60" coordorigin="4995,3884" coordsize="60,60">
              <v:shape style="position:absolute;left:4995;top:3884;width:60;height:60" coordorigin="4995,3884" coordsize="60,60" path="m4995,3884l5055,3944e" filled="f" stroked="t" strokeweight=".249651pt" strokecolor="#231F20">
                <v:path arrowok="t"/>
              </v:shape>
            </v:group>
            <v:group style="position:absolute;left:5171;top:3977;width:60;height:60" coordorigin="5171,3977" coordsize="60,60">
              <v:shape style="position:absolute;left:5171;top:3977;width:60;height:60" coordorigin="5171,3977" coordsize="60,60" path="m5171,4037l5231,3977e" filled="f" stroked="t" strokeweight=".249651pt" strokecolor="#231F20">
                <v:path arrowok="t"/>
              </v:shape>
            </v:group>
            <v:group style="position:absolute;left:5171;top:3977;width:60;height:60" coordorigin="5171,3977" coordsize="60,60">
              <v:shape style="position:absolute;left:5171;top:3977;width:60;height:60" coordorigin="5171,3977" coordsize="60,60" path="m5171,3977l5231,4037e" filled="f" stroked="t" strokeweight=".249651pt" strokecolor="#231F20">
                <v:path arrowok="t"/>
              </v:shape>
            </v:group>
            <v:group style="position:absolute;left:5347;top:3707;width:30;height:30" coordorigin="5347,3707" coordsize="30,30">
              <v:shape style="position:absolute;left:5347;top:3707;width:30;height:30" coordorigin="5347,3707" coordsize="30,30" path="m5347,3737l5377,3707e" filled="f" stroked="t" strokeweight=".249651pt" strokecolor="#231F20">
                <v:path arrowok="t"/>
              </v:shape>
            </v:group>
            <v:group style="position:absolute;left:5377;top:3707;width:30;height:30" coordorigin="5377,3707" coordsize="30,30">
              <v:shape style="position:absolute;left:5377;top:3707;width:30;height:30" coordorigin="5377,3707" coordsize="30,30" path="m5377,3707l5407,3737e" filled="f" stroked="t" strokeweight=".249651pt" strokecolor="#231F20">
                <v:path arrowok="t"/>
              </v:shape>
            </v:group>
            <v:group style="position:absolute;left:5524;top:3714;width:60;height:60" coordorigin="5524,3714" coordsize="60,60">
              <v:shape style="position:absolute;left:5524;top:3714;width:60;height:60" coordorigin="5524,3714" coordsize="60,60" path="m5524,3773l5584,3714e" filled="f" stroked="t" strokeweight=".249651pt" strokecolor="#231F20">
                <v:path arrowok="t"/>
              </v:shape>
            </v:group>
            <v:group style="position:absolute;left:5524;top:3714;width:60;height:60" coordorigin="5524,3714" coordsize="60,60">
              <v:shape style="position:absolute;left:5524;top:3714;width:60;height:60" coordorigin="5524,3714" coordsize="60,60" path="m5524,3714l5584,3773e" filled="f" stroked="t" strokeweight=".249651pt" strokecolor="#231F20">
                <v:path arrowok="t"/>
              </v:shape>
            </v:group>
            <v:group style="position:absolute;left:5700;top:3971;width:60;height:60" coordorigin="5700,3971" coordsize="60,60">
              <v:shape style="position:absolute;left:5700;top:3971;width:60;height:60" coordorigin="5700,3971" coordsize="60,60" path="m5700,4031l5760,3971e" filled="f" stroked="t" strokeweight=".249651pt" strokecolor="#231F20">
                <v:path arrowok="t"/>
              </v:shape>
            </v:group>
            <v:group style="position:absolute;left:5700;top:3971;width:60;height:60" coordorigin="5700,3971" coordsize="60,60">
              <v:shape style="position:absolute;left:5700;top:3971;width:60;height:60" coordorigin="5700,3971" coordsize="60,60" path="m5700,3971l5760,4031e" filled="f" stroked="t" strokeweight=".249651pt" strokecolor="#231F20">
                <v:path arrowok="t"/>
              </v:shape>
            </v:group>
            <v:group style="position:absolute;left:5876;top:3974;width:60;height:60" coordorigin="5876,3974" coordsize="60,60">
              <v:shape style="position:absolute;left:5876;top:3974;width:60;height:60" coordorigin="5876,3974" coordsize="60,60" path="m5876,4034l5936,3974e" filled="f" stroked="t" strokeweight=".249651pt" strokecolor="#231F20">
                <v:path arrowok="t"/>
              </v:shape>
            </v:group>
            <v:group style="position:absolute;left:5876;top:3974;width:60;height:60" coordorigin="5876,3974" coordsize="60,60">
              <v:shape style="position:absolute;left:5876;top:3974;width:60;height:60" coordorigin="5876,3974" coordsize="60,60" path="m5876,3974l5936,4034e" filled="f" stroked="t" strokeweight=".249651pt" strokecolor="#231F20">
                <v:path arrowok="t"/>
              </v:shape>
            </v:group>
            <v:group style="position:absolute;left:6082;top:4277;width:30;height:30" coordorigin="6082,4277" coordsize="30,30">
              <v:shape style="position:absolute;left:6082;top:4277;width:30;height:30" coordorigin="6082,4277" coordsize="30,30" path="m6082,4307l6112,4277e" filled="f" stroked="t" strokeweight=".249651pt" strokecolor="#231F20">
                <v:path arrowok="t"/>
              </v:shape>
            </v:group>
            <v:group style="position:absolute;left:6052;top:4277;width:30;height:30" coordorigin="6052,4277" coordsize="30,30">
              <v:shape style="position:absolute;left:6052;top:4277;width:30;height:30" coordorigin="6052,4277" coordsize="30,30" path="m6052,4277l6082,4307e" filled="f" stroked="t" strokeweight=".249651pt" strokecolor="#231F20">
                <v:path arrowok="t"/>
              </v:shape>
            </v:group>
            <v:group style="position:absolute;left:6229;top:3974;width:60;height:60" coordorigin="6229,3974" coordsize="60,60">
              <v:shape style="position:absolute;left:6229;top:3974;width:60;height:60" coordorigin="6229,3974" coordsize="60,60" path="m6229,4034l6289,3974e" filled="f" stroked="t" strokeweight=".249651pt" strokecolor="#231F20">
                <v:path arrowok="t"/>
              </v:shape>
            </v:group>
            <v:group style="position:absolute;left:6229;top:3974;width:60;height:60" coordorigin="6229,3974" coordsize="60,60">
              <v:shape style="position:absolute;left:6229;top:3974;width:60;height:60" coordorigin="6229,3974" coordsize="60,60" path="m6229,3974l6289,4034e" filled="f" stroked="t" strokeweight=".249651pt" strokecolor="#231F20">
                <v:path arrowok="t"/>
              </v:shape>
            </v:group>
            <v:group style="position:absolute;left:6405;top:3956;width:60;height:60" coordorigin="6405,3956" coordsize="60,60">
              <v:shape style="position:absolute;left:6405;top:3956;width:60;height:60" coordorigin="6405,3956" coordsize="60,60" path="m6405,4016l6465,3956e" filled="f" stroked="t" strokeweight=".249651pt" strokecolor="#231F20">
                <v:path arrowok="t"/>
              </v:shape>
            </v:group>
            <v:group style="position:absolute;left:6405;top:3956;width:60;height:60" coordorigin="6405,3956" coordsize="60,60">
              <v:shape style="position:absolute;left:6405;top:3956;width:60;height:60" coordorigin="6405,3956" coordsize="60,60" path="m6405,3956l6465,4016e" filled="f" stroked="t" strokeweight=".249651pt" strokecolor="#231F20">
                <v:path arrowok="t"/>
              </v:shape>
            </v:group>
            <v:group style="position:absolute;left:6581;top:3977;width:60;height:60" coordorigin="6581,3977" coordsize="60,60">
              <v:shape style="position:absolute;left:6581;top:3977;width:60;height:60" coordorigin="6581,3977" coordsize="60,60" path="m6581,4037l6641,3977e" filled="f" stroked="t" strokeweight=".249651pt" strokecolor="#231F20">
                <v:path arrowok="t"/>
              </v:shape>
            </v:group>
            <v:group style="position:absolute;left:6581;top:3977;width:60;height:60" coordorigin="6581,3977" coordsize="60,60">
              <v:shape style="position:absolute;left:6581;top:3977;width:60;height:60" coordorigin="6581,3977" coordsize="60,60" path="m6581,3977l6641,4037e" filled="f" stroked="t" strokeweight=".249651pt" strokecolor="#231F20">
                <v:path arrowok="t"/>
              </v:shape>
            </v:group>
            <v:group style="position:absolute;left:6758;top:3974;width:60;height:60" coordorigin="6758,3974" coordsize="60,60">
              <v:shape style="position:absolute;left:6758;top:3974;width:60;height:60" coordorigin="6758,3974" coordsize="60,60" path="m6758,4034l6817,3974e" filled="f" stroked="t" strokeweight=".249651pt" strokecolor="#231F20">
                <v:path arrowok="t"/>
              </v:shape>
            </v:group>
            <v:group style="position:absolute;left:6758;top:3974;width:60;height:60" coordorigin="6758,3974" coordsize="60,60">
              <v:shape style="position:absolute;left:6758;top:3974;width:60;height:60" coordorigin="6758,3974" coordsize="60,60" path="m6758,3974l6817,4034e" filled="f" stroked="t" strokeweight=".249651pt" strokecolor="#231F20">
                <v:path arrowok="t"/>
              </v:shape>
            </v:group>
            <v:group style="position:absolute;left:6934;top:3968;width:60;height:60" coordorigin="6934,3968" coordsize="60,60">
              <v:shape style="position:absolute;left:6934;top:3968;width:60;height:60" coordorigin="6934,3968" coordsize="60,60" path="m6934,4028l6994,3968e" filled="f" stroked="t" strokeweight=".249651pt" strokecolor="#231F20">
                <v:path arrowok="t"/>
              </v:shape>
            </v:group>
            <v:group style="position:absolute;left:6934;top:3968;width:60;height:60" coordorigin="6934,3968" coordsize="60,60">
              <v:shape style="position:absolute;left:6934;top:3968;width:60;height:60" coordorigin="6934,3968" coordsize="60,60" path="m6934,3968l6994,4028e" filled="f" stroked="t" strokeweight=".249651pt" strokecolor="#231F20">
                <v:path arrowok="t"/>
              </v:shape>
            </v:group>
            <v:group style="position:absolute;left:7110;top:3707;width:30;height:30" coordorigin="7110,3707" coordsize="30,30">
              <v:shape style="position:absolute;left:7110;top:3707;width:30;height:30" coordorigin="7110,3707" coordsize="30,30" path="m7110,3737l7140,3707e" filled="f" stroked="t" strokeweight=".249651pt" strokecolor="#231F20">
                <v:path arrowok="t"/>
              </v:shape>
            </v:group>
            <v:group style="position:absolute;left:7140;top:3707;width:30;height:30" coordorigin="7140,3707" coordsize="30,30">
              <v:shape style="position:absolute;left:7140;top:3707;width:30;height:30" coordorigin="7140,3707" coordsize="30,30" path="m7140,3707l7170,3737e" filled="f" stroked="t" strokeweight=".249651pt" strokecolor="#231F20">
                <v:path arrowok="t"/>
              </v:shape>
            </v:group>
            <v:group style="position:absolute;left:7316;top:4277;width:30;height:30" coordorigin="7316,4277" coordsize="30,30">
              <v:shape style="position:absolute;left:7316;top:4277;width:30;height:30" coordorigin="7316,4277" coordsize="30,30" path="m7316,4307l7346,4277e" filled="f" stroked="t" strokeweight=".249651pt" strokecolor="#231F20">
                <v:path arrowok="t"/>
              </v:shape>
            </v:group>
            <v:group style="position:absolute;left:7286;top:4277;width:30;height:30" coordorigin="7286,4277" coordsize="30,30">
              <v:shape style="position:absolute;left:7286;top:4277;width:30;height:30" coordorigin="7286,4277" coordsize="30,30" path="m7286,4277l7316,4307e" filled="f" stroked="t" strokeweight=".249651pt" strokecolor="#231F20">
                <v:path arrowok="t"/>
              </v:shape>
            </v:group>
            <v:group style="position:absolute;left:7463;top:3827;width:60;height:60" coordorigin="7463,3827" coordsize="60,60">
              <v:shape style="position:absolute;left:7463;top:3827;width:60;height:60" coordorigin="7463,3827" coordsize="60,60" path="m7463,3887l7522,3827e" filled="f" stroked="t" strokeweight=".249651pt" strokecolor="#231F20">
                <v:path arrowok="t"/>
              </v:shape>
            </v:group>
            <v:group style="position:absolute;left:7463;top:3827;width:60;height:60" coordorigin="7463,3827" coordsize="60,60">
              <v:shape style="position:absolute;left:7463;top:3827;width:60;height:60" coordorigin="7463,3827" coordsize="60,60" path="m7463,3827l7522,3887e" filled="f" stroked="t" strokeweight=".249651pt" strokecolor="#231F20">
                <v:path arrowok="t"/>
              </v:shape>
            </v:group>
            <v:group style="position:absolute;left:7639;top:3707;width:30;height:30" coordorigin="7639,3707" coordsize="30,30">
              <v:shape style="position:absolute;left:7639;top:3707;width:30;height:30" coordorigin="7639,3707" coordsize="30,30" path="m7639,3737l7669,3707e" filled="f" stroked="t" strokeweight=".249651pt" strokecolor="#231F20">
                <v:path arrowok="t"/>
              </v:shape>
            </v:group>
            <v:group style="position:absolute;left:7669;top:3707;width:30;height:30" coordorigin="7669,3707" coordsize="30,30">
              <v:shape style="position:absolute;left:7669;top:3707;width:30;height:30" coordorigin="7669,3707" coordsize="30,30" path="m7669,3707l7699,3737e" filled="f" stroked="t" strokeweight=".249651pt" strokecolor="#231F20">
                <v:path arrowok="t"/>
              </v:shape>
            </v:group>
            <v:group style="position:absolute;left:7815;top:3977;width:60;height:60" coordorigin="7815,3977" coordsize="60,60">
              <v:shape style="position:absolute;left:7815;top:3977;width:60;height:60" coordorigin="7815,3977" coordsize="60,60" path="m7815,4037l7875,3977e" filled="f" stroked="t" strokeweight=".249651pt" strokecolor="#231F20">
                <v:path arrowok="t"/>
              </v:shape>
            </v:group>
            <v:group style="position:absolute;left:7815;top:3977;width:60;height:60" coordorigin="7815,3977" coordsize="60,60">
              <v:shape style="position:absolute;left:7815;top:3977;width:60;height:60" coordorigin="7815,3977" coordsize="60,60" path="m7815,3977l7875,4037e" filled="f" stroked="t" strokeweight=".249651pt" strokecolor="#231F20">
                <v:path arrowok="t"/>
              </v:shape>
            </v:group>
            <v:group style="position:absolute;left:7991;top:3725;width:60;height:60" coordorigin="7991,3725" coordsize="60,60">
              <v:shape style="position:absolute;left:7991;top:3725;width:60;height:60" coordorigin="7991,3725" coordsize="60,60" path="m7991,3785l8051,3725e" filled="f" stroked="t" strokeweight=".249651pt" strokecolor="#231F20">
                <v:path arrowok="t"/>
              </v:shape>
            </v:group>
            <v:group style="position:absolute;left:7991;top:3725;width:60;height:60" coordorigin="7991,3725" coordsize="60,60">
              <v:shape style="position:absolute;left:7991;top:3725;width:60;height:60" coordorigin="7991,3725" coordsize="60,60" path="m7991,3725l8051,3785e" filled="f" stroked="t" strokeweight=".249651pt" strokecolor="#231F20">
                <v:path arrowok="t"/>
              </v:shape>
            </v:group>
            <v:group style="position:absolute;left:8168;top:3956;width:60;height:60" coordorigin="8168,3956" coordsize="60,60">
              <v:shape style="position:absolute;left:8168;top:3956;width:60;height:60" coordorigin="8168,3956" coordsize="60,60" path="m8168,4016l8228,3956e" filled="f" stroked="t" strokeweight=".249651pt" strokecolor="#231F20">
                <v:path arrowok="t"/>
              </v:shape>
            </v:group>
            <v:group style="position:absolute;left:8168;top:3956;width:60;height:60" coordorigin="8168,3956" coordsize="60,60">
              <v:shape style="position:absolute;left:8168;top:3956;width:60;height:60" coordorigin="8168,3956" coordsize="60,60" path="m8168,3956l8228,4016e" filled="f" stroked="t" strokeweight=".249651pt" strokecolor="#231F20">
                <v:path arrowok="t"/>
              </v:shape>
            </v:group>
            <v:group style="position:absolute;left:8344;top:3977;width:60;height:60" coordorigin="8344,3977" coordsize="60,60">
              <v:shape style="position:absolute;left:8344;top:3977;width:60;height:60" coordorigin="8344,3977" coordsize="60,60" path="m8344,4037l8404,3977e" filled="f" stroked="t" strokeweight=".249651pt" strokecolor="#231F20">
                <v:path arrowok="t"/>
              </v:shape>
            </v:group>
            <v:group style="position:absolute;left:8344;top:3977;width:60;height:60" coordorigin="8344,3977" coordsize="60,60">
              <v:shape style="position:absolute;left:8344;top:3977;width:60;height:60" coordorigin="8344,3977" coordsize="60,60" path="m8344,3977l8404,4037e" filled="f" stroked="t" strokeweight=".249651pt" strokecolor="#231F20">
                <v:path arrowok="t"/>
              </v:shape>
            </v:group>
            <v:group style="position:absolute;left:8550;top:4277;width:30;height:30" coordorigin="8550,4277" coordsize="30,30">
              <v:shape style="position:absolute;left:8550;top:4277;width:30;height:30" coordorigin="8550,4277" coordsize="30,30" path="m8550,4307l8580,4277e" filled="f" stroked="t" strokeweight=".249651pt" strokecolor="#231F20">
                <v:path arrowok="t"/>
              </v:shape>
            </v:group>
            <v:group style="position:absolute;left:8520;top:4277;width:30;height:30" coordorigin="8520,4277" coordsize="30,30">
              <v:shape style="position:absolute;left:8520;top:4277;width:30;height:30" coordorigin="8520,4277" coordsize="30,30" path="m8520,4277l8550,4307e" filled="f" stroked="t" strokeweight=".249651pt" strokecolor="#231F20">
                <v:path arrowok="t"/>
              </v:shape>
            </v:group>
            <v:group style="position:absolute;left:8726;top:4277;width:30;height:30" coordorigin="8726,4277" coordsize="30,30">
              <v:shape style="position:absolute;left:8726;top:4277;width:30;height:30" coordorigin="8726,4277" coordsize="30,30" path="m8726,4307l8756,4277e" filled="f" stroked="t" strokeweight=".249651pt" strokecolor="#231F20">
                <v:path arrowok="t"/>
              </v:shape>
            </v:group>
            <v:group style="position:absolute;left:8696;top:4277;width:30;height:30" coordorigin="8696,4277" coordsize="30,30">
              <v:shape style="position:absolute;left:8696;top:4277;width:30;height:30" coordorigin="8696,4277" coordsize="30,30" path="m8696,4277l8726,4307e" filled="f" stroked="t" strokeweight=".249651pt" strokecolor="#231F20">
                <v:path arrowok="t"/>
              </v:shape>
            </v:group>
            <v:group style="position:absolute;left:8873;top:3707;width:30;height:30" coordorigin="8873,3707" coordsize="30,30">
              <v:shape style="position:absolute;left:8873;top:3707;width:30;height:30" coordorigin="8873,3707" coordsize="30,30" path="m8873,3737l8903,3707e" filled="f" stroked="t" strokeweight=".249651pt" strokecolor="#231F20">
                <v:path arrowok="t"/>
              </v:shape>
            </v:group>
            <v:group style="position:absolute;left:8903;top:3707;width:30;height:30" coordorigin="8903,3707" coordsize="30,30">
              <v:shape style="position:absolute;left:8903;top:3707;width:30;height:30" coordorigin="8903,3707" coordsize="30,30" path="m8903,3707l8933,3737e" filled="f" stroked="t" strokeweight=".249651pt" strokecolor="#231F20">
                <v:path arrowok="t"/>
              </v:shape>
            </v:group>
            <v:group style="position:absolute;left:9049;top:3719;width:60;height:60" coordorigin="9049,3719" coordsize="60,60">
              <v:shape style="position:absolute;left:9049;top:3719;width:60;height:60" coordorigin="9049,3719" coordsize="60,60" path="m9049,3779l9109,3719e" filled="f" stroked="t" strokeweight=".249651pt" strokecolor="#231F20">
                <v:path arrowok="t"/>
              </v:shape>
            </v:group>
            <v:group style="position:absolute;left:9049;top:3719;width:60;height:60" coordorigin="9049,3719" coordsize="60,60">
              <v:shape style="position:absolute;left:9049;top:3719;width:60;height:60" coordorigin="9049,3719" coordsize="60,60" path="m9049,3719l9109,3779e" filled="f" stroked="t" strokeweight=".249651pt" strokecolor="#231F20">
                <v:path arrowok="t"/>
              </v:shape>
            </v:group>
            <v:group style="position:absolute;left:9225;top:3959;width:60;height:60" coordorigin="9225,3959" coordsize="60,60">
              <v:shape style="position:absolute;left:9225;top:3959;width:60;height:60" coordorigin="9225,3959" coordsize="60,60" path="m9225,4019l9285,3959e" filled="f" stroked="t" strokeweight=".249651pt" strokecolor="#231F20">
                <v:path arrowok="t"/>
              </v:shape>
            </v:group>
            <v:group style="position:absolute;left:9225;top:3959;width:60;height:60" coordorigin="9225,3959" coordsize="60,60">
              <v:shape style="position:absolute;left:9225;top:3959;width:60;height:60" coordorigin="9225,3959" coordsize="60,60" path="m9225,3959l9285,4019e" filled="f" stroked="t" strokeweight=".249651pt" strokecolor="#231F20">
                <v:path arrowok="t"/>
              </v:shape>
            </v:group>
            <v:group style="position:absolute;left:9401;top:3815;width:60;height:60" coordorigin="9401,3815" coordsize="60,60">
              <v:shape style="position:absolute;left:9401;top:3815;width:60;height:60" coordorigin="9401,3815" coordsize="60,60" path="m9401,3875l9461,3815e" filled="f" stroked="t" strokeweight=".249651pt" strokecolor="#231F20">
                <v:path arrowok="t"/>
              </v:shape>
            </v:group>
            <v:group style="position:absolute;left:9401;top:3815;width:60;height:60" coordorigin="9401,3815" coordsize="60,60">
              <v:shape style="position:absolute;left:9401;top:3815;width:60;height:60" coordorigin="9401,3815" coordsize="60,60" path="m9401,3815l9461,3875e" filled="f" stroked="t" strokeweight=".249651pt" strokecolor="#231F20">
                <v:path arrowok="t"/>
              </v:shape>
            </v:group>
            <v:group style="position:absolute;left:9608;top:4277;width:30;height:30" coordorigin="9608,4277" coordsize="30,30">
              <v:shape style="position:absolute;left:9608;top:4277;width:30;height:30" coordorigin="9608,4277" coordsize="30,30" path="m9608,4307l9638,4277e" filled="f" stroked="t" strokeweight=".249651pt" strokecolor="#231F20">
                <v:path arrowok="t"/>
              </v:shape>
            </v:group>
            <v:group style="position:absolute;left:9578;top:4277;width:30;height:30" coordorigin="9578,4277" coordsize="30,30">
              <v:shape style="position:absolute;left:9578;top:4277;width:30;height:30" coordorigin="9578,4277" coordsize="30,30" path="m9578,4277l9608,4307e" filled="f" stroked="t" strokeweight=".249651pt" strokecolor="#231F20">
                <v:path arrowok="t"/>
              </v:shape>
            </v:group>
            <v:group style="position:absolute;left:9754;top:3791;width:60;height:60" coordorigin="9754,3791" coordsize="60,60">
              <v:shape style="position:absolute;left:9754;top:3791;width:60;height:60" coordorigin="9754,3791" coordsize="60,60" path="m9754,3851l9814,3791e" filled="f" stroked="t" strokeweight=".249651pt" strokecolor="#231F20">
                <v:path arrowok="t"/>
              </v:shape>
            </v:group>
            <v:group style="position:absolute;left:9754;top:3791;width:60;height:60" coordorigin="9754,3791" coordsize="60,60">
              <v:shape style="position:absolute;left:9754;top:3791;width:60;height:60" coordorigin="9754,3791" coordsize="60,60" path="m9754,3791l9814,3851e" filled="f" stroked="t" strokeweight=".249651pt" strokecolor="#231F20">
                <v:path arrowok="t"/>
              </v:shape>
            </v:group>
            <v:group style="position:absolute;left:9930;top:3707;width:30;height:30" coordorigin="9930,3707" coordsize="30,30">
              <v:shape style="position:absolute;left:9930;top:3707;width:30;height:30" coordorigin="9930,3707" coordsize="30,30" path="m9930,3737l9960,3707e" filled="f" stroked="t" strokeweight=".249651pt" strokecolor="#231F20">
                <v:path arrowok="t"/>
              </v:shape>
            </v:group>
            <v:group style="position:absolute;left:9960;top:3707;width:30;height:30" coordorigin="9960,3707" coordsize="30,30">
              <v:shape style="position:absolute;left:9960;top:3707;width:30;height:30" coordorigin="9960,3707" coordsize="30,30" path="m9960,3707l9990,3737e" filled="f" stroked="t" strokeweight=".249651pt" strokecolor="#231F20">
                <v:path arrowok="t"/>
              </v:shape>
            </v:group>
            <v:group style="position:absolute;left:10137;top:4277;width:30;height:30" coordorigin="10137,4277" coordsize="30,30">
              <v:shape style="position:absolute;left:10137;top:4277;width:30;height:30" coordorigin="10137,4277" coordsize="30,30" path="m10137,4307l10166,4277e" filled="f" stroked="t" strokeweight=".249651pt" strokecolor="#231F20">
                <v:path arrowok="t"/>
              </v:shape>
            </v:group>
            <v:group style="position:absolute;left:10107;top:4277;width:30;height:30" coordorigin="10107,4277" coordsize="30,30">
              <v:shape style="position:absolute;left:10107;top:4277;width:30;height:30" coordorigin="10107,4277" coordsize="30,30" path="m10107,4277l10137,4307e" filled="f" stroked="t" strokeweight=".249651pt" strokecolor="#231F20">
                <v:path arrowok="t"/>
              </v:shape>
            </v:group>
            <v:group style="position:absolute;left:10313;top:4277;width:30;height:30" coordorigin="10313,4277" coordsize="30,30">
              <v:shape style="position:absolute;left:10313;top:4277;width:30;height:30" coordorigin="10313,4277" coordsize="30,30" path="m10313,4307l10343,4277e" filled="f" stroked="t" strokeweight=".249651pt" strokecolor="#231F20">
                <v:path arrowok="t"/>
              </v:shape>
            </v:group>
            <v:group style="position:absolute;left:10283;top:4277;width:30;height:30" coordorigin="10283,4277" coordsize="30,30">
              <v:shape style="position:absolute;left:10283;top:4277;width:30;height:30" coordorigin="10283,4277" coordsize="30,30" path="m10283,4277l10313,4307e" filled="f" stroked="t" strokeweight=".249651pt" strokecolor="#231F20">
                <v:path arrowok="t"/>
              </v:shape>
            </v:group>
            <v:group style="position:absolute;left:10459;top:3974;width:60;height:60" coordorigin="10459,3974" coordsize="60,60">
              <v:shape style="position:absolute;left:10459;top:3974;width:60;height:60" coordorigin="10459,3974" coordsize="60,60" path="m10459,4034l10519,3974e" filled="f" stroked="t" strokeweight=".249651pt" strokecolor="#231F20">
                <v:path arrowok="t"/>
              </v:shape>
            </v:group>
            <v:group style="position:absolute;left:10459;top:3974;width:60;height:60" coordorigin="10459,3974" coordsize="60,60">
              <v:shape style="position:absolute;left:10459;top:3974;width:60;height:60" coordorigin="10459,3974" coordsize="60,60" path="m10459,3974l10519,4034e" filled="f" stroked="t" strokeweight=".249651pt" strokecolor="#231F20">
                <v:path arrowok="t"/>
              </v:shape>
            </v:group>
            <v:group style="position:absolute;left:10635;top:3977;width:60;height:60" coordorigin="10635,3977" coordsize="60,60">
              <v:shape style="position:absolute;left:10635;top:3977;width:60;height:60" coordorigin="10635,3977" coordsize="60,60" path="m10635,4037l10695,3977e" filled="f" stroked="t" strokeweight=".249651pt" strokecolor="#231F20">
                <v:path arrowok="t"/>
              </v:shape>
            </v:group>
            <v:group style="position:absolute;left:10635;top:3977;width:60;height:60" coordorigin="10635,3977" coordsize="60,60">
              <v:shape style="position:absolute;left:10635;top:3977;width:60;height:60" coordorigin="10635,3977" coordsize="60,60" path="m10635,3977l10695,4037e" filled="f" stroked="t" strokeweight=".249651pt" strokecolor="#231F20">
                <v:path arrowok="t"/>
              </v:shape>
            </v:group>
            <v:group style="position:absolute;left:10812;top:3707;width:30;height:30" coordorigin="10812,3707" coordsize="30,30">
              <v:shape style="position:absolute;left:10812;top:3707;width:30;height:30" coordorigin="10812,3707" coordsize="30,30" path="m10812,3737l10842,3707e" filled="f" stroked="t" strokeweight=".249651pt" strokecolor="#231F20">
                <v:path arrowok="t"/>
              </v:shape>
            </v:group>
            <v:group style="position:absolute;left:10842;top:3707;width:30;height:30" coordorigin="10842,3707" coordsize="30,30">
              <v:shape style="position:absolute;left:10842;top:3707;width:30;height:30" coordorigin="10842,3707" coordsize="30,30" path="m10842,3707l10872,3737e" filled="f" stroked="t" strokeweight=".249651pt" strokecolor="#231F20">
                <v:path arrowok="t"/>
              </v:shape>
            </v:group>
            <v:group style="position:absolute;left:11018;top:4277;width:30;height:30" coordorigin="11018,4277" coordsize="30,30">
              <v:shape style="position:absolute;left:11018;top:4277;width:30;height:30" coordorigin="11018,4277" coordsize="30,30" path="m11018,4307l11048,4277e" filled="f" stroked="t" strokeweight=".249651pt" strokecolor="#231F20">
                <v:path arrowok="t"/>
              </v:shape>
            </v:group>
            <v:group style="position:absolute;left:10988;top:4277;width:30;height:30" coordorigin="10988,4277" coordsize="30,30">
              <v:shape style="position:absolute;left:10988;top:4277;width:30;height:30" coordorigin="10988,4277" coordsize="30,30" path="m10988,4277l11018,4307e" filled="f" stroked="t" strokeweight=".249651pt" strokecolor="#231F20">
                <v:path arrowok="t"/>
              </v:shape>
            </v:group>
            <v:group style="position:absolute;left:11194;top:4277;width:30;height:30" coordorigin="11194,4277" coordsize="30,30">
              <v:shape style="position:absolute;left:11194;top:4277;width:30;height:30" coordorigin="11194,4277" coordsize="30,30" path="m11194,4307l11224,4277e" filled="f" stroked="t" strokeweight=".249651pt" strokecolor="#231F20">
                <v:path arrowok="t"/>
              </v:shape>
            </v:group>
            <v:group style="position:absolute;left:11164;top:4277;width:30;height:30" coordorigin="11164,4277" coordsize="30,30">
              <v:shape style="position:absolute;left:11164;top:4277;width:30;height:30" coordorigin="11164,4277" coordsize="30,30" path="m11164,4277l11194,4307e" filled="f" stroked="t" strokeweight=".249651pt" strokecolor="#231F20">
                <v:path arrowok="t"/>
              </v:shape>
            </v:group>
            <v:group style="position:absolute;left:11340;top:3974;width:60;height:60" coordorigin="11340,3974" coordsize="60,60">
              <v:shape style="position:absolute;left:11340;top:3974;width:60;height:60" coordorigin="11340,3974" coordsize="60,60" path="m11340,4034l11400,3974e" filled="f" stroked="t" strokeweight=".249651pt" strokecolor="#231F20">
                <v:path arrowok="t"/>
              </v:shape>
            </v:group>
            <v:group style="position:absolute;left:11340;top:3974;width:60;height:60" coordorigin="11340,3974" coordsize="60,60">
              <v:shape style="position:absolute;left:11340;top:3974;width:60;height:60" coordorigin="11340,3974" coordsize="60,60" path="m11340,3974l11400,4034e" filled="f" stroked="t" strokeweight=".249651pt" strokecolor="#231F20">
                <v:path arrowok="t"/>
              </v:shape>
            </v:group>
            <v:group style="position:absolute;left:1852;top:3707;width:9518;height:600" coordorigin="1852,3707" coordsize="9518,600">
              <v:shape style="position:absolute;left:1852;top:3707;width:9518;height:600" coordorigin="1852,3707" coordsize="9518,600" path="m1852,3719l2028,3905,2205,3953,2381,4004,2557,3707,2733,3707,2910,3857,3086,3707,3262,4307,3438,4307,3615,3707,3791,3707,3967,3827,4144,4007,4320,3707,4496,3707,4672,4307,4849,4307,5025,3707,5201,3707,5377,3869,5554,3707,5730,3857,5906,3989,6082,4307,6259,3986,6435,4001,6611,3707,6787,3998,6964,3707,7140,3746,7316,3707,7493,3707,7669,3872,7845,3923,8021,3707,8374,3707,8550,4307,8726,4307,8903,3851,9079,3707,9255,3932,9431,3707,9784,3707,9960,3839,10137,4307,10313,3707,10489,3995,10665,3707,10842,3941,11018,4307,11194,3707,11370,4001e" filled="f" stroked="t" strokeweight=".499302pt" strokecolor="#231F20">
                <v:path arrowok="t"/>
                <v:stroke dashstyle="longDash"/>
              </v:shape>
            </v:group>
            <v:group style="position:absolute;left:1852;top:3707;width:30;height:42" coordorigin="1852,3707" coordsize="30,42">
              <v:shape style="position:absolute;left:1852;top:3707;width:30;height:42" coordorigin="1852,3707" coordsize="30,42" path="m1852,3749l1882,3749,1861,3707e" filled="f" stroked="t" strokeweight=".249651pt" strokecolor="#231F20">
                <v:path arrowok="t"/>
              </v:shape>
            </v:group>
            <v:group style="position:absolute;left:1998;top:3875;width:60;height:60" coordorigin="1998,3875" coordsize="60,60">
              <v:shape style="position:absolute;left:1998;top:3875;width:60;height:60" coordorigin="1998,3875" coordsize="60,60" path="m2028,3875l1998,3935,2058,3935,2028,3875xe" filled="f" stroked="t" strokeweight=".249651pt" strokecolor="#231F20">
                <v:path arrowok="t"/>
              </v:shape>
            </v:group>
            <v:group style="position:absolute;left:2175;top:3923;width:60;height:60" coordorigin="2175,3923" coordsize="60,60">
              <v:shape style="position:absolute;left:2175;top:3923;width:60;height:60" coordorigin="2175,3923" coordsize="60,60" path="m2205,3923l2175,3983,2235,3983,2205,3923xe" filled="f" stroked="t" strokeweight=".249651pt" strokecolor="#231F20">
                <v:path arrowok="t"/>
              </v:shape>
            </v:group>
            <v:group style="position:absolute;left:2351;top:3974;width:60;height:60" coordorigin="2351,3974" coordsize="60,60">
              <v:shape style="position:absolute;left:2351;top:3974;width:60;height:60" coordorigin="2351,3974" coordsize="60,60" path="m2381,3974l2351,4034,2411,4034,2381,3974xe" filled="f" stroked="t" strokeweight=".249651pt" strokecolor="#231F20">
                <v:path arrowok="t"/>
              </v:shape>
            </v:group>
            <v:group style="position:absolute;left:2527;top:3707;width:60;height:30" coordorigin="2527,3707" coordsize="60,30">
              <v:shape style="position:absolute;left:2527;top:3707;width:60;height:30" coordorigin="2527,3707" coordsize="60,30" path="m2542,3707l2527,3737,2587,3737,2572,3707e" filled="f" stroked="t" strokeweight=".249651pt" strokecolor="#231F20">
                <v:path arrowok="t"/>
              </v:shape>
            </v:group>
            <v:group style="position:absolute;left:2703;top:3707;width:60;height:30" coordorigin="2703,3707" coordsize="60,30">
              <v:shape style="position:absolute;left:2703;top:3707;width:60;height:30" coordorigin="2703,3707" coordsize="60,30" path="m2718,3707l2703,3737,2763,3737,2748,3707e" filled="f" stroked="t" strokeweight=".249651pt" strokecolor="#231F20">
                <v:path arrowok="t"/>
              </v:shape>
            </v:group>
            <v:group style="position:absolute;left:2880;top:3827;width:60;height:60" coordorigin="2880,3827" coordsize="60,60">
              <v:shape style="position:absolute;left:2880;top:3827;width:60;height:60" coordorigin="2880,3827" coordsize="60,60" path="m2910,3827l2880,3887,2940,3887,2910,3827xe" filled="f" stroked="t" strokeweight=".249651pt" strokecolor="#231F20">
                <v:path arrowok="t"/>
              </v:shape>
            </v:group>
            <v:group style="position:absolute;left:3056;top:3707;width:60;height:30" coordorigin="3056,3707" coordsize="60,30">
              <v:shape style="position:absolute;left:3056;top:3707;width:60;height:30" coordorigin="3056,3707" coordsize="60,30" path="m3071,3707l3056,3737,3116,3737,3101,3707e" filled="f" stroked="t" strokeweight=".249651pt" strokecolor="#231F20">
                <v:path arrowok="t"/>
              </v:shape>
            </v:group>
            <v:group style="position:absolute;left:3247;top:4277;width:15;height:30" coordorigin="3247,4277" coordsize="15,30">
              <v:shape style="position:absolute;left:3247;top:4277;width:15;height:30" coordorigin="3247,4277" coordsize="15,30" path="m3262,4277l3247,4307e" filled="f" stroked="t" strokeweight=".249651pt" strokecolor="#231F20">
                <v:path arrowok="t"/>
              </v:shape>
            </v:group>
            <v:group style="position:absolute;left:3262;top:4277;width:15;height:30" coordorigin="3262,4277" coordsize="15,30">
              <v:shape style="position:absolute;left:3262;top:4277;width:15;height:30" coordorigin="3262,4277" coordsize="15,30" path="m3277,4307l3262,4277e" filled="f" stroked="t" strokeweight=".249651pt" strokecolor="#231F20">
                <v:path arrowok="t"/>
              </v:shape>
            </v:group>
            <v:group style="position:absolute;left:3423;top:4277;width:15;height:30" coordorigin="3423,4277" coordsize="15,30">
              <v:shape style="position:absolute;left:3423;top:4277;width:15;height:30" coordorigin="3423,4277" coordsize="15,30" path="m3438,4277l3423,4307e" filled="f" stroked="t" strokeweight=".249651pt" strokecolor="#231F20">
                <v:path arrowok="t"/>
              </v:shape>
            </v:group>
            <v:group style="position:absolute;left:3438;top:4277;width:15;height:30" coordorigin="3438,4277" coordsize="15,30">
              <v:shape style="position:absolute;left:3438;top:4277;width:15;height:30" coordorigin="3438,4277" coordsize="15,30" path="m3453,4307l3438,4277e" filled="f" stroked="t" strokeweight=".249651pt" strokecolor="#231F20">
                <v:path arrowok="t"/>
              </v:shape>
            </v:group>
            <v:group style="position:absolute;left:3585;top:3707;width:60;height:30" coordorigin="3585,3707" coordsize="60,30">
              <v:shape style="position:absolute;left:3585;top:3707;width:60;height:30" coordorigin="3585,3707" coordsize="60,30" path="m3600,3707l3585,3737,3645,3737,3630,3707e" filled="f" stroked="t" strokeweight=".249651pt" strokecolor="#231F20">
                <v:path arrowok="t"/>
              </v:shape>
            </v:group>
            <v:group style="position:absolute;left:3761;top:3707;width:60;height:30" coordorigin="3761,3707" coordsize="60,30">
              <v:shape style="position:absolute;left:3761;top:3707;width:60;height:30" coordorigin="3761,3707" coordsize="60,30" path="m3776,3707l3761,3737,3821,3737,3806,3707e" filled="f" stroked="t" strokeweight=".249651pt" strokecolor="#231F20">
                <v:path arrowok="t"/>
              </v:shape>
            </v:group>
            <v:group style="position:absolute;left:3937;top:3797;width:60;height:60" coordorigin="3937,3797" coordsize="60,60">
              <v:shape style="position:absolute;left:3937;top:3797;width:60;height:60" coordorigin="3937,3797" coordsize="60,60" path="m3967,3797l3937,3857,3997,3857,3967,3797xe" filled="f" stroked="t" strokeweight=".249651pt" strokecolor="#231F20">
                <v:path arrowok="t"/>
              </v:shape>
            </v:group>
            <v:group style="position:absolute;left:4114;top:3977;width:60;height:60" coordorigin="4114,3977" coordsize="60,60">
              <v:shape style="position:absolute;left:4114;top:3977;width:60;height:60" coordorigin="4114,3977" coordsize="60,60" path="m4144,3977l4114,4037,4173,4037,4144,3977xe" filled="f" stroked="t" strokeweight=".249651pt" strokecolor="#231F20">
                <v:path arrowok="t"/>
              </v:shape>
            </v:group>
            <v:group style="position:absolute;left:4290;top:3707;width:60;height:30" coordorigin="4290,3707" coordsize="60,30">
              <v:shape style="position:absolute;left:4290;top:3707;width:60;height:30" coordorigin="4290,3707" coordsize="60,30" path="m4305,3707l4290,3737,4350,3737,4335,3707e" filled="f" stroked="t" strokeweight=".249651pt" strokecolor="#231F20">
                <v:path arrowok="t"/>
              </v:shape>
            </v:group>
            <v:group style="position:absolute;left:4466;top:3707;width:60;height:30" coordorigin="4466,3707" coordsize="60,30">
              <v:shape style="position:absolute;left:4466;top:3707;width:60;height:30" coordorigin="4466,3707" coordsize="60,30" path="m4481,3707l4466,3737,4526,3737,4511,3707e" filled="f" stroked="t" strokeweight=".249651pt" strokecolor="#231F20">
                <v:path arrowok="t"/>
              </v:shape>
            </v:group>
            <v:group style="position:absolute;left:4657;top:4277;width:15;height:30" coordorigin="4657,4277" coordsize="15,30">
              <v:shape style="position:absolute;left:4657;top:4277;width:15;height:30" coordorigin="4657,4277" coordsize="15,30" path="m4672,4277l4657,4307e" filled="f" stroked="t" strokeweight=".249651pt" strokecolor="#231F20">
                <v:path arrowok="t"/>
              </v:shape>
            </v:group>
            <v:group style="position:absolute;left:4672;top:4277;width:15;height:30" coordorigin="4672,4277" coordsize="15,30">
              <v:shape style="position:absolute;left:4672;top:4277;width:15;height:30" coordorigin="4672,4277" coordsize="15,30" path="m4687,4307l4672,4277e" filled="f" stroked="t" strokeweight=".249651pt" strokecolor="#231F20">
                <v:path arrowok="t"/>
              </v:shape>
            </v:group>
            <v:group style="position:absolute;left:4834;top:4277;width:15;height:30" coordorigin="4834,4277" coordsize="15,30">
              <v:shape style="position:absolute;left:4834;top:4277;width:15;height:30" coordorigin="4834,4277" coordsize="15,30" path="m4849,4277l4834,4307e" filled="f" stroked="t" strokeweight=".249651pt" strokecolor="#231F20">
                <v:path arrowok="t"/>
              </v:shape>
            </v:group>
            <v:group style="position:absolute;left:4849;top:4277;width:15;height:30" coordorigin="4849,4277" coordsize="15,30">
              <v:shape style="position:absolute;left:4849;top:4277;width:15;height:30" coordorigin="4849,4277" coordsize="15,30" path="m4864,4307l4849,4277e" filled="f" stroked="t" strokeweight=".249651pt" strokecolor="#231F20">
                <v:path arrowok="t"/>
              </v:shape>
            </v:group>
            <v:group style="position:absolute;left:4995;top:3707;width:60;height:30" coordorigin="4995,3707" coordsize="60,30">
              <v:shape style="position:absolute;left:4995;top:3707;width:60;height:30" coordorigin="4995,3707" coordsize="60,30" path="m5010,3707l4995,3737,5055,3737,5040,3707e" filled="f" stroked="t" strokeweight=".249651pt" strokecolor="#231F20">
                <v:path arrowok="t"/>
              </v:shape>
            </v:group>
            <v:group style="position:absolute;left:5171;top:3707;width:60;height:30" coordorigin="5171,3707" coordsize="60,30">
              <v:shape style="position:absolute;left:5171;top:3707;width:60;height:30" coordorigin="5171,3707" coordsize="60,30" path="m5186,3707l5171,3737,5231,3737,5216,3707e" filled="f" stroked="t" strokeweight=".249651pt" strokecolor="#231F20">
                <v:path arrowok="t"/>
              </v:shape>
            </v:group>
            <v:group style="position:absolute;left:5347;top:3839;width:60;height:60" coordorigin="5347,3839" coordsize="60,60">
              <v:shape style="position:absolute;left:5347;top:3839;width:60;height:60" coordorigin="5347,3839" coordsize="60,60" path="m5377,3839l5347,3899,5407,3899,5377,3839xe" filled="f" stroked="t" strokeweight=".249651pt" strokecolor="#231F20">
                <v:path arrowok="t"/>
              </v:shape>
            </v:group>
            <v:group style="position:absolute;left:5524;top:3707;width:60;height:30" coordorigin="5524,3707" coordsize="60,30">
              <v:shape style="position:absolute;left:5524;top:3707;width:60;height:30" coordorigin="5524,3707" coordsize="60,30" path="m5539,3707l5524,3737,5584,3737,5569,3707e" filled="f" stroked="t" strokeweight=".249651pt" strokecolor="#231F20">
                <v:path arrowok="t"/>
              </v:shape>
            </v:group>
            <v:group style="position:absolute;left:5700;top:3827;width:60;height:60" coordorigin="5700,3827" coordsize="60,60">
              <v:shape style="position:absolute;left:5700;top:3827;width:60;height:60" coordorigin="5700,3827" coordsize="60,60" path="m5730,3827l5700,3887,5760,3887,5730,3827xe" filled="f" stroked="t" strokeweight=".249651pt" strokecolor="#231F20">
                <v:path arrowok="t"/>
              </v:shape>
            </v:group>
            <v:group style="position:absolute;left:5876;top:3959;width:60;height:60" coordorigin="5876,3959" coordsize="60,60">
              <v:shape style="position:absolute;left:5876;top:3959;width:60;height:60" coordorigin="5876,3959" coordsize="60,60" path="m5906,3959l5876,4019,5936,4019,5906,3959xe" filled="f" stroked="t" strokeweight=".249651pt" strokecolor="#231F20">
                <v:path arrowok="t"/>
              </v:shape>
            </v:group>
            <v:group style="position:absolute;left:6067;top:4277;width:15;height:30" coordorigin="6067,4277" coordsize="15,30">
              <v:shape style="position:absolute;left:6067;top:4277;width:15;height:30" coordorigin="6067,4277" coordsize="15,30" path="m6082,4277l6067,4307e" filled="f" stroked="t" strokeweight=".249651pt" strokecolor="#231F20">
                <v:path arrowok="t"/>
              </v:shape>
            </v:group>
            <v:group style="position:absolute;left:6082;top:4277;width:15;height:30" coordorigin="6082,4277" coordsize="15,30">
              <v:shape style="position:absolute;left:6082;top:4277;width:15;height:30" coordorigin="6082,4277" coordsize="15,30" path="m6097,4307l6082,4277e" filled="f" stroked="t" strokeweight=".249651pt" strokecolor="#231F20">
                <v:path arrowok="t"/>
              </v:shape>
            </v:group>
            <v:group style="position:absolute;left:6229;top:3956;width:60;height:60" coordorigin="6229,3956" coordsize="60,60">
              <v:shape style="position:absolute;left:6229;top:3956;width:60;height:60" coordorigin="6229,3956" coordsize="60,60" path="m6259,3956l6229,4016,6289,4016,6259,3956xe" filled="f" stroked="t" strokeweight=".249651pt" strokecolor="#231F20">
                <v:path arrowok="t"/>
              </v:shape>
            </v:group>
            <v:group style="position:absolute;left:6405;top:3971;width:60;height:60" coordorigin="6405,3971" coordsize="60,60">
              <v:shape style="position:absolute;left:6405;top:3971;width:60;height:60" coordorigin="6405,3971" coordsize="60,60" path="m6435,3971l6405,4031,6465,4031,6435,3971xe" filled="f" stroked="t" strokeweight=".249651pt" strokecolor="#231F20">
                <v:path arrowok="t"/>
              </v:shape>
            </v:group>
            <v:group style="position:absolute;left:6581;top:3707;width:60;height:30" coordorigin="6581,3707" coordsize="60,30">
              <v:shape style="position:absolute;left:6581;top:3707;width:60;height:30" coordorigin="6581,3707" coordsize="60,30" path="m6596,3707l6581,3737,6641,3737,6626,3707e" filled="f" stroked="t" strokeweight=".249651pt" strokecolor="#231F20">
                <v:path arrowok="t"/>
              </v:shape>
            </v:group>
            <v:group style="position:absolute;left:6758;top:3968;width:60;height:60" coordorigin="6758,3968" coordsize="60,60">
              <v:shape style="position:absolute;left:6758;top:3968;width:60;height:60" coordorigin="6758,3968" coordsize="60,60" path="m6787,3968l6758,4028,6817,4028,6787,3968xe" filled="f" stroked="t" strokeweight=".249651pt" strokecolor="#231F20">
                <v:path arrowok="t"/>
              </v:shape>
            </v:group>
            <v:group style="position:absolute;left:6934;top:3707;width:60;height:30" coordorigin="6934,3707" coordsize="60,30">
              <v:shape style="position:absolute;left:6934;top:3707;width:60;height:30" coordorigin="6934,3707" coordsize="60,30" path="m6949,3707l6934,3737,6994,3737,6979,3707e" filled="f" stroked="t" strokeweight=".249651pt" strokecolor="#231F20">
                <v:path arrowok="t"/>
              </v:shape>
            </v:group>
            <v:group style="position:absolute;left:7110;top:3717;width:60;height:60" coordorigin="7110,3717" coordsize="60,60">
              <v:shape style="position:absolute;left:7110;top:3717;width:60;height:60" coordorigin="7110,3717" coordsize="60,60" path="m7140,3717l7110,3776,7170,3776,7140,3717xe" filled="f" stroked="t" strokeweight=".249651pt" strokecolor="#231F20">
                <v:path arrowok="t"/>
              </v:shape>
            </v:group>
            <v:group style="position:absolute;left:7286;top:3707;width:60;height:30" coordorigin="7286,3707" coordsize="60,30">
              <v:shape style="position:absolute;left:7286;top:3707;width:60;height:30" coordorigin="7286,3707" coordsize="60,30" path="m7301,3707l7286,3737,7346,3737,7331,3707e" filled="f" stroked="t" strokeweight=".249651pt" strokecolor="#231F20">
                <v:path arrowok="t"/>
              </v:shape>
            </v:group>
            <v:group style="position:absolute;left:7463;top:3707;width:60;height:30" coordorigin="7463,3707" coordsize="60,30">
              <v:shape style="position:absolute;left:7463;top:3707;width:60;height:30" coordorigin="7463,3707" coordsize="60,30" path="m7478,3707l7463,3737,7522,3737,7508,3707e" filled="f" stroked="t" strokeweight=".249651pt" strokecolor="#231F20">
                <v:path arrowok="t"/>
              </v:shape>
            </v:group>
            <v:group style="position:absolute;left:7639;top:3842;width:60;height:60" coordorigin="7639,3842" coordsize="60,60">
              <v:shape style="position:absolute;left:7639;top:3842;width:60;height:60" coordorigin="7639,3842" coordsize="60,60" path="m7669,3842l7639,3902,7699,3902,7669,3842xe" filled="f" stroked="t" strokeweight=".249651pt" strokecolor="#231F20">
                <v:path arrowok="t"/>
              </v:shape>
            </v:group>
            <v:group style="position:absolute;left:7815;top:3893;width:60;height:60" coordorigin="7815,3893" coordsize="60,60">
              <v:shape style="position:absolute;left:7815;top:3893;width:60;height:60" coordorigin="7815,3893" coordsize="60,60" path="m7845,3893l7815,3953,7875,3953,7845,3893xe" filled="f" stroked="t" strokeweight=".249651pt" strokecolor="#231F20">
                <v:path arrowok="t"/>
              </v:shape>
            </v:group>
            <v:group style="position:absolute;left:7991;top:3707;width:60;height:30" coordorigin="7991,3707" coordsize="60,30">
              <v:shape style="position:absolute;left:7991;top:3707;width:60;height:30" coordorigin="7991,3707" coordsize="60,30" path="m8006,3707l7991,3737,8051,3737,8036,3707e" filled="f" stroked="t" strokeweight=".249651pt" strokecolor="#231F20">
                <v:path arrowok="t"/>
              </v:shape>
            </v:group>
            <v:group style="position:absolute;left:8168;top:3707;width:60;height:30" coordorigin="8168,3707" coordsize="60,30">
              <v:shape style="position:absolute;left:8168;top:3707;width:60;height:30" coordorigin="8168,3707" coordsize="60,30" path="m8183,3707l8168,3737,8228,3737,8213,3707e" filled="f" stroked="t" strokeweight=".249651pt" strokecolor="#231F20">
                <v:path arrowok="t"/>
              </v:shape>
            </v:group>
            <v:group style="position:absolute;left:8344;top:3707;width:60;height:30" coordorigin="8344,3707" coordsize="60,30">
              <v:shape style="position:absolute;left:8344;top:3707;width:60;height:30" coordorigin="8344,3707" coordsize="60,30" path="m8359,3707l8344,3737,8404,3737,8389,3707e" filled="f" stroked="t" strokeweight=".249651pt" strokecolor="#231F20">
                <v:path arrowok="t"/>
              </v:shape>
            </v:group>
            <v:group style="position:absolute;left:8535;top:4277;width:15;height:30" coordorigin="8535,4277" coordsize="15,30">
              <v:shape style="position:absolute;left:8535;top:4277;width:15;height:30" coordorigin="8535,4277" coordsize="15,30" path="m8550,4277l8535,4307e" filled="f" stroked="t" strokeweight=".249651pt" strokecolor="#231F20">
                <v:path arrowok="t"/>
              </v:shape>
            </v:group>
            <v:group style="position:absolute;left:8550;top:4277;width:15;height:30" coordorigin="8550,4277" coordsize="15,30">
              <v:shape style="position:absolute;left:8550;top:4277;width:15;height:30" coordorigin="8550,4277" coordsize="15,30" path="m8565,4307l8550,4277e" filled="f" stroked="t" strokeweight=".249651pt" strokecolor="#231F20">
                <v:path arrowok="t"/>
              </v:shape>
            </v:group>
            <v:group style="position:absolute;left:8711;top:4277;width:15;height:30" coordorigin="8711,4277" coordsize="15,30">
              <v:shape style="position:absolute;left:8711;top:4277;width:15;height:30" coordorigin="8711,4277" coordsize="15,30" path="m8726,4277l8711,4307e" filled="f" stroked="t" strokeweight=".249651pt" strokecolor="#231F20">
                <v:path arrowok="t"/>
              </v:shape>
            </v:group>
            <v:group style="position:absolute;left:8726;top:4277;width:15;height:30" coordorigin="8726,4277" coordsize="15,30">
              <v:shape style="position:absolute;left:8726;top:4277;width:15;height:30" coordorigin="8726,4277" coordsize="15,30" path="m8741,4307l8726,4277e" filled="f" stroked="t" strokeweight=".249651pt" strokecolor="#231F20">
                <v:path arrowok="t"/>
              </v:shape>
            </v:group>
            <v:group style="position:absolute;left:8873;top:3821;width:60;height:60" coordorigin="8873,3821" coordsize="60,60">
              <v:shape style="position:absolute;left:8873;top:3821;width:60;height:60" coordorigin="8873,3821" coordsize="60,60" path="m8903,3821l8873,3881,8933,3881,8903,3821xe" filled="f" stroked="t" strokeweight=".249651pt" strokecolor="#231F20">
                <v:path arrowok="t"/>
              </v:shape>
            </v:group>
            <v:group style="position:absolute;left:9049;top:3707;width:60;height:30" coordorigin="9049,3707" coordsize="60,30">
              <v:shape style="position:absolute;left:9049;top:3707;width:60;height:30" coordorigin="9049,3707" coordsize="60,30" path="m9064,3707l9049,3737,9109,3737,9094,3707e" filled="f" stroked="t" strokeweight=".249651pt" strokecolor="#231F20">
                <v:path arrowok="t"/>
              </v:shape>
            </v:group>
            <v:group style="position:absolute;left:9225;top:3902;width:60;height:60" coordorigin="9225,3902" coordsize="60,60">
              <v:shape style="position:absolute;left:9225;top:3902;width:60;height:60" coordorigin="9225,3902" coordsize="60,60" path="m9255,3902l9225,3962,9285,3962,9255,3902xe" filled="f" stroked="t" strokeweight=".249651pt" strokecolor="#231F20">
                <v:path arrowok="t"/>
              </v:shape>
            </v:group>
            <v:group style="position:absolute;left:9401;top:3707;width:60;height:30" coordorigin="9401,3707" coordsize="60,30">
              <v:shape style="position:absolute;left:9401;top:3707;width:60;height:30" coordorigin="9401,3707" coordsize="60,30" path="m9416,3707l9401,3737,9461,3737,9446,3707e" filled="f" stroked="t" strokeweight=".249651pt" strokecolor="#231F20">
                <v:path arrowok="t"/>
              </v:shape>
            </v:group>
            <v:group style="position:absolute;left:9578;top:3707;width:60;height:30" coordorigin="9578,3707" coordsize="60,30">
              <v:shape style="position:absolute;left:9578;top:3707;width:60;height:30" coordorigin="9578,3707" coordsize="60,30" path="m9593,3707l9578,3737,9638,3737,9623,3707e" filled="f" stroked="t" strokeweight=".249651pt" strokecolor="#231F20">
                <v:path arrowok="t"/>
              </v:shape>
            </v:group>
            <v:group style="position:absolute;left:9754;top:3707;width:60;height:30" coordorigin="9754,3707" coordsize="60,30">
              <v:shape style="position:absolute;left:9754;top:3707;width:60;height:30" coordorigin="9754,3707" coordsize="60,30" path="m9769,3707l9754,3737,9814,3737,9799,3707e" filled="f" stroked="t" strokeweight=".249651pt" strokecolor="#231F20">
                <v:path arrowok="t"/>
              </v:shape>
            </v:group>
            <v:group style="position:absolute;left:9930;top:3809;width:60;height:60" coordorigin="9930,3809" coordsize="60,60">
              <v:shape style="position:absolute;left:9930;top:3809;width:60;height:60" coordorigin="9930,3809" coordsize="60,60" path="m9960,3809l9930,3869,9990,3869,9960,3809xe" filled="f" stroked="t" strokeweight=".249651pt" strokecolor="#231F20">
                <v:path arrowok="t"/>
              </v:shape>
            </v:group>
            <v:group style="position:absolute;left:10122;top:4277;width:15;height:30" coordorigin="10122,4277" coordsize="15,30">
              <v:shape style="position:absolute;left:10122;top:4277;width:15;height:30" coordorigin="10122,4277" coordsize="15,30" path="m10137,4277l10122,4307e" filled="f" stroked="t" strokeweight=".249651pt" strokecolor="#231F20">
                <v:path arrowok="t"/>
              </v:shape>
            </v:group>
            <v:group style="position:absolute;left:10137;top:4277;width:15;height:30" coordorigin="10137,4277" coordsize="15,30">
              <v:shape style="position:absolute;left:10137;top:4277;width:15;height:30" coordorigin="10137,4277" coordsize="15,30" path="m10152,4307l10137,4277e" filled="f" stroked="t" strokeweight=".249651pt" strokecolor="#231F20">
                <v:path arrowok="t"/>
              </v:shape>
            </v:group>
            <v:group style="position:absolute;left:10283;top:3707;width:60;height:30" coordorigin="10283,3707" coordsize="60,30">
              <v:shape style="position:absolute;left:10283;top:3707;width:60;height:30" coordorigin="10283,3707" coordsize="60,30" path="m10298,3707l10283,3737,10343,3737,10328,3707e" filled="f" stroked="t" strokeweight=".249651pt" strokecolor="#231F20">
                <v:path arrowok="t"/>
              </v:shape>
            </v:group>
            <v:group style="position:absolute;left:10459;top:3965;width:60;height:60" coordorigin="10459,3965" coordsize="60,60">
              <v:shape style="position:absolute;left:10459;top:3965;width:60;height:60" coordorigin="10459,3965" coordsize="60,60" path="m10489,3965l10459,4025,10519,4025,10489,3965xe" filled="f" stroked="t" strokeweight=".249651pt" strokecolor="#231F20">
                <v:path arrowok="t"/>
              </v:shape>
            </v:group>
            <v:group style="position:absolute;left:10635;top:3707;width:60;height:30" coordorigin="10635,3707" coordsize="60,30">
              <v:shape style="position:absolute;left:10635;top:3707;width:60;height:30" coordorigin="10635,3707" coordsize="60,30" path="m10650,3707l10635,3737,10695,3737,10680,3707e" filled="f" stroked="t" strokeweight=".249651pt" strokecolor="#231F20">
                <v:path arrowok="t"/>
              </v:shape>
            </v:group>
            <v:group style="position:absolute;left:10812;top:3911;width:60;height:60" coordorigin="10812,3911" coordsize="60,60">
              <v:shape style="position:absolute;left:10812;top:3911;width:60;height:60" coordorigin="10812,3911" coordsize="60,60" path="m10842,3911l10812,3971,10872,3971,10842,3911xe" filled="f" stroked="t" strokeweight=".249651pt" strokecolor="#231F20">
                <v:path arrowok="t"/>
              </v:shape>
            </v:group>
            <v:group style="position:absolute;left:11003;top:4277;width:15;height:30" coordorigin="11003,4277" coordsize="15,30">
              <v:shape style="position:absolute;left:11003;top:4277;width:15;height:30" coordorigin="11003,4277" coordsize="15,30" path="m11018,4277l11003,4307e" filled="f" stroked="t" strokeweight=".249651pt" strokecolor="#231F20">
                <v:path arrowok="t"/>
              </v:shape>
            </v:group>
            <v:group style="position:absolute;left:11018;top:4277;width:15;height:30" coordorigin="11018,4277" coordsize="15,30">
              <v:shape style="position:absolute;left:11018;top:4277;width:15;height:30" coordorigin="11018,4277" coordsize="15,30" path="m11033,4307l11018,4277e" filled="f" stroked="t" strokeweight=".249651pt" strokecolor="#231F20">
                <v:path arrowok="t"/>
              </v:shape>
            </v:group>
            <v:group style="position:absolute;left:11164;top:3707;width:60;height:30" coordorigin="11164,3707" coordsize="60,30">
              <v:shape style="position:absolute;left:11164;top:3707;width:60;height:30" coordorigin="11164,3707" coordsize="60,30" path="m11179,3707l11164,3737,11224,3737,11209,3707e" filled="f" stroked="t" strokeweight=".249651pt" strokecolor="#231F20">
                <v:path arrowok="t"/>
              </v:shape>
            </v:group>
            <v:group style="position:absolute;left:11340;top:3971;width:60;height:60" coordorigin="11340,3971" coordsize="60,60">
              <v:shape style="position:absolute;left:11340;top:3971;width:60;height:60" coordorigin="11340,3971" coordsize="60,60" path="m11370,3971l11340,4031,11400,4031,11370,3971xe" filled="f" stroked="t" strokeweight=".249651pt" strokecolor="#231F20">
                <v:path arrowok="t"/>
              </v:shape>
            </v:group>
            <v:group style="position:absolute;left:1852;top:4267;width:2;height:40" coordorigin="1852,4267" coordsize="2,40">
              <v:shape style="position:absolute;left:1852;top:4267;width:2;height:40" coordorigin="1852,4267" coordsize="0,40" path="m1852,4307l1852,4267e" filled="t" fillcolor="#231F20" stroked="f">
                <v:path arrowok="t"/>
                <v:fill type="solid"/>
              </v:shape>
            </v:group>
            <v:group style="position:absolute;left:1852;top:3707;width:2;height:40" coordorigin="1852,3707" coordsize="2,40">
              <v:shape style="position:absolute;left:1852;top:3707;width:2;height:40" coordorigin="1852,3707" coordsize="0,40" path="m1852,3707l1852,3747e" filled="t" fillcolor="#231F20" stroked="f">
                <v:path arrowok="t"/>
                <v:fill type="solid"/>
              </v:shape>
            </v:group>
            <v:group style="position:absolute;left:1839;top:4351;width:52;height:87" coordorigin="1839,4351" coordsize="52,87">
              <v:shape style="position:absolute;left:1839;top:4351;width:52;height:87" coordorigin="1839,4351" coordsize="52,87" path="m1891,4428l1841,4428,1841,4438,1891,4438,1891,4428xe" filled="t" fillcolor="#231F20" stroked="f">
                <v:path arrowok="t"/>
                <v:fill type="solid"/>
              </v:shape>
              <v:shape style="position:absolute;left:1839;top:4351;width:52;height:87" coordorigin="1839,4351" coordsize="52,87" path="m1872,4362l1860,4362,1860,4428,1872,4428,1872,4362xe" filled="t" fillcolor="#231F20" stroked="f">
                <v:path arrowok="t"/>
                <v:fill type="solid"/>
              </v:shape>
              <v:shape style="position:absolute;left:1839;top:4351;width:52;height:87" coordorigin="1839,4351" coordsize="52,87" path="m1872,4351l1860,4351,1839,4355,1839,4366,1860,4362,1872,4362,1872,4351xe" filled="t" fillcolor="#231F20" stroked="f">
                <v:path arrowok="t"/>
                <v:fill type="solid"/>
              </v:shape>
            </v:group>
            <v:group style="position:absolute;left:2557;top:4267;width:2;height:40" coordorigin="2557,4267" coordsize="2,40">
              <v:shape style="position:absolute;left:2557;top:4267;width:2;height:40" coordorigin="2557,4267" coordsize="0,40" path="m2557,4307l2557,4267e" filled="t" fillcolor="#231F20" stroked="f">
                <v:path arrowok="t"/>
                <v:fill type="solid"/>
              </v:shape>
            </v:group>
            <v:group style="position:absolute;left:2557;top:3707;width:2;height:40" coordorigin="2557,3707" coordsize="2,40">
              <v:shape style="position:absolute;left:2557;top:3707;width:2;height:40" coordorigin="2557,3707" coordsize="0,40" path="m2557,3707l2557,3747e" filled="t" fillcolor="#231F20" stroked="f">
                <v:path arrowok="t"/>
                <v:fill type="solid"/>
              </v:shape>
            </v:group>
            <v:group style="position:absolute;left:2538;top:4351;width:57;height:89" coordorigin="2538,4351" coordsize="57,89">
              <v:shape style="position:absolute;left:2538;top:4351;width:57;height:89" coordorigin="2538,4351" coordsize="57,89" path="m2538,4424l2538,4436,2542,4438,2546,4438,2550,4439,2554,4439,2557,4440,2572,4440,2580,4437,2588,4430,2557,4430,2553,4430,2545,4428,2542,4426,2538,4424xe" filled="t" fillcolor="#231F20" stroked="f">
                <v:path arrowok="t"/>
                <v:fill type="solid"/>
              </v:shape>
              <v:shape style="position:absolute;left:2538;top:4351;width:57;height:89" coordorigin="2538,4351" coordsize="57,89" path="m2588,4390l2568,4390,2573,4392,2577,4396,2581,4399,2583,4404,2583,4416,2581,4421,2577,4425,2573,4428,2568,4430,2588,4430,2592,4427,2595,4420,2595,4401,2592,4394,2588,4390xe" filled="t" fillcolor="#231F20" stroked="f">
                <v:path arrowok="t"/>
                <v:fill type="solid"/>
              </v:shape>
              <v:shape style="position:absolute;left:2538;top:4351;width:57;height:89" coordorigin="2538,4351" coordsize="57,89" path="m2588,4351l2542,4351,2542,4395,2545,4393,2548,4392,2554,4391,2558,4390,2588,4390,2586,4389,2580,4383,2578,4382,2553,4382,2553,4361,2588,4361,2588,4351xe" filled="t" fillcolor="#231F20" stroked="f">
                <v:path arrowok="t"/>
                <v:fill type="solid"/>
              </v:shape>
              <v:shape style="position:absolute;left:2538;top:4351;width:57;height:89" coordorigin="2538,4351" coordsize="57,89" path="m2573,4381l2561,4381,2556,4381,2554,4382,2553,4382,2578,4382,2573,4381xe" filled="t" fillcolor="#231F20" stroked="f">
                <v:path arrowok="t"/>
                <v:fill type="solid"/>
              </v:shape>
            </v:group>
            <v:group style="position:absolute;left:3438;top:4267;width:2;height:40" coordorigin="3438,4267" coordsize="2,40">
              <v:shape style="position:absolute;left:3438;top:4267;width:2;height:40" coordorigin="3438,4267" coordsize="0,40" path="m3438,4307l3438,4267e" filled="t" fillcolor="#231F20" stroked="f">
                <v:path arrowok="t"/>
                <v:fill type="solid"/>
              </v:shape>
            </v:group>
            <v:group style="position:absolute;left:3438;top:3707;width:2;height:40" coordorigin="3438,3707" coordsize="2,40">
              <v:shape style="position:absolute;left:3438;top:3707;width:2;height:40" coordorigin="3438,3707" coordsize="0,40" path="m3438,3707l3438,3747e" filled="t" fillcolor="#231F20" stroked="f">
                <v:path arrowok="t"/>
                <v:fill type="solid"/>
              </v:shape>
            </v:group>
            <v:group style="position:absolute;left:3386;top:4351;width:52;height:87" coordorigin="3386,4351" coordsize="52,87">
              <v:shape style="position:absolute;left:3386;top:4351;width:52;height:87" coordorigin="3386,4351" coordsize="52,87" path="m3438,4428l3388,4428,3388,4438,3438,4438,3438,4428xe" filled="t" fillcolor="#231F20" stroked="f">
                <v:path arrowok="t"/>
                <v:fill type="solid"/>
              </v:shape>
              <v:shape style="position:absolute;left:3386;top:4351;width:52;height:87" coordorigin="3386,4351" coordsize="52,87" path="m3419,4362l3407,4362,3407,4428,3419,4428,3419,4362xe" filled="t" fillcolor="#231F20" stroked="f">
                <v:path arrowok="t"/>
                <v:fill type="solid"/>
              </v:shape>
              <v:shape style="position:absolute;left:3386;top:4351;width:52;height:87" coordorigin="3386,4351" coordsize="52,87" path="m3419,4351l3407,4351,3386,4355,3386,4366,3407,4362,3419,4362,3419,4351xe" filled="t" fillcolor="#231F20" stroked="f">
                <v:path arrowok="t"/>
                <v:fill type="solid"/>
              </v:shape>
            </v:group>
            <v:group style="position:absolute;left:3457;top:4349;width:60;height:90" coordorigin="3457,4349" coordsize="60,90">
              <v:shape style="position:absolute;left:3457;top:4349;width:60;height:90" coordorigin="3457,4349" coordsize="60,90" path="m3497,4349l3477,4349,3470,4353,3464,4361,3459,4369,3457,4380,3457,4409,3459,4421,3470,4436,3477,4440,3497,4440,3504,4436,3508,4431,3481,4431,3476,4428,3470,4416,3469,4407,3469,4383,3470,4374,3476,4362,3481,4359,3508,4359,3504,4353,3497,4349xe" filled="t" fillcolor="#231F20" stroked="f">
                <v:path arrowok="t"/>
                <v:fill type="solid"/>
              </v:shape>
              <v:shape style="position:absolute;left:3457;top:4349;width:60;height:90" coordorigin="3457,4349" coordsize="60,90" path="m3508,4359l3493,4359,3498,4362,3501,4368,3504,4374,3505,4383,3505,4407,3504,4416,3501,4422,3498,4428,3493,4431,3508,4431,3509,4428,3515,4421,3517,4409,3517,4380,3515,4369,3509,4361,3508,4359xe" filled="t" fillcolor="#231F20" stroked="f">
                <v:path arrowok="t"/>
                <v:fill type="solid"/>
              </v:shape>
            </v:group>
            <v:group style="position:absolute;left:4320;top:4267;width:2;height:40" coordorigin="4320,4267" coordsize="2,40">
              <v:shape style="position:absolute;left:4320;top:4267;width:2;height:40" coordorigin="4320,4267" coordsize="0,40" path="m4320,4307l4320,4267e" filled="t" fillcolor="#231F20" stroked="f">
                <v:path arrowok="t"/>
                <v:fill type="solid"/>
              </v:shape>
            </v:group>
            <v:group style="position:absolute;left:4320;top:3707;width:2;height:40" coordorigin="4320,3707" coordsize="2,40">
              <v:shape style="position:absolute;left:4320;top:3707;width:2;height:40" coordorigin="4320,3707" coordsize="0,40" path="m4320,3707l4320,3747e" filled="t" fillcolor="#231F20" stroked="f">
                <v:path arrowok="t"/>
                <v:fill type="solid"/>
              </v:shape>
            </v:group>
            <v:group style="position:absolute;left:4268;top:4351;width:52;height:87" coordorigin="4268,4351" coordsize="52,87">
              <v:shape style="position:absolute;left:4268;top:4351;width:52;height:87" coordorigin="4268,4351" coordsize="52,87" path="m4320,4428l4270,4428,4270,4438,4320,4438,4320,4428xe" filled="t" fillcolor="#231F20" stroked="f">
                <v:path arrowok="t"/>
                <v:fill type="solid"/>
              </v:shape>
              <v:shape style="position:absolute;left:4268;top:4351;width:52;height:87" coordorigin="4268,4351" coordsize="52,87" path="m4301,4362l4289,4362,4289,4428,4301,4428,4301,4362xe" filled="t" fillcolor="#231F20" stroked="f">
                <v:path arrowok="t"/>
                <v:fill type="solid"/>
              </v:shape>
              <v:shape style="position:absolute;left:4268;top:4351;width:52;height:87" coordorigin="4268,4351" coordsize="52,87" path="m4301,4351l4289,4351,4268,4355,4268,4366,4289,4362,4301,4362,4301,4351xe" filled="t" fillcolor="#231F20" stroked="f">
                <v:path arrowok="t"/>
                <v:fill type="solid"/>
              </v:shape>
            </v:group>
            <v:group style="position:absolute;left:4341;top:4351;width:57;height:89" coordorigin="4341,4351" coordsize="57,89">
              <v:shape style="position:absolute;left:4341;top:4351;width:57;height:89" coordorigin="4341,4351" coordsize="57,89" path="m4341,4424l4341,4436,4345,4438,4349,4438,4352,4439,4356,4439,4360,4440,4374,4440,4383,4437,4391,4430,4359,4430,4355,4430,4348,4428,4344,4426,4341,4424xe" filled="t" fillcolor="#231F20" stroked="f">
                <v:path arrowok="t"/>
                <v:fill type="solid"/>
              </v:shape>
              <v:shape style="position:absolute;left:4341;top:4351;width:57;height:89" coordorigin="4341,4351" coordsize="57,89" path="m4391,4390l4370,4390,4376,4392,4380,4396,4383,4399,4385,4404,4385,4416,4383,4421,4380,4425,4376,4428,4370,4430,4391,4430,4394,4427,4397,4420,4397,4401,4394,4394,4391,4390xe" filled="t" fillcolor="#231F20" stroked="f">
                <v:path arrowok="t"/>
                <v:fill type="solid"/>
              </v:shape>
              <v:shape style="position:absolute;left:4341;top:4351;width:57;height:89" coordorigin="4341,4351" coordsize="57,89" path="m4391,4351l4344,4351,4344,4395,4348,4393,4351,4392,4357,4391,4360,4390,4391,4390,4389,4389,4383,4383,4380,4382,4355,4382,4355,4361,4391,4361,4391,4351xe" filled="t" fillcolor="#231F20" stroked="f">
                <v:path arrowok="t"/>
                <v:fill type="solid"/>
              </v:shape>
              <v:shape style="position:absolute;left:4341;top:4351;width:57;height:89" coordorigin="4341,4351" coordsize="57,89" path="m4375,4381l4364,4381,4359,4381,4357,4382,4355,4382,4380,4382,4375,4381xe" filled="t" fillcolor="#231F20" stroked="f">
                <v:path arrowok="t"/>
                <v:fill type="solid"/>
              </v:shape>
            </v:group>
            <v:group style="position:absolute;left:5201;top:4267;width:2;height:40" coordorigin="5201,4267" coordsize="2,40">
              <v:shape style="position:absolute;left:5201;top:4267;width:2;height:40" coordorigin="5201,4267" coordsize="0,40" path="m5201,4307l5201,4267e" filled="t" fillcolor="#231F20" stroked="f">
                <v:path arrowok="t"/>
                <v:fill type="solid"/>
              </v:shape>
            </v:group>
            <v:group style="position:absolute;left:5201;top:3707;width:2;height:40" coordorigin="5201,3707" coordsize="2,40">
              <v:shape style="position:absolute;left:5201;top:3707;width:2;height:40" coordorigin="5201,3707" coordsize="0,40" path="m5201,3707l5201,3747e" filled="t" fillcolor="#231F20" stroked="f">
                <v:path arrowok="t"/>
                <v:fill type="solid"/>
              </v:shape>
            </v:group>
            <v:group style="position:absolute;left:5142;top:4349;width:55;height:89" coordorigin="5142,4349" coordsize="55,89">
              <v:shape style="position:absolute;left:5142;top:4349;width:55;height:89" coordorigin="5142,4349" coordsize="55,89" path="m5192,4359l5173,4359,5177,4361,5183,4367,5185,4370,5185,4378,5184,4381,5183,4384,5181,4387,5179,4390,5175,4395,5173,4397,5146,4424,5142,4428,5142,4438,5197,4438,5197,4428,5156,4428,5183,4400,5187,4397,5188,4396,5191,4392,5194,4388,5195,4384,5196,4381,5197,4378,5197,4367,5194,4361,5192,4359xe" filled="t" fillcolor="#231F20" stroked="f">
                <v:path arrowok="t"/>
                <v:fill type="solid"/>
              </v:shape>
              <v:shape style="position:absolute;left:5142;top:4349;width:55;height:89" coordorigin="5142,4349" coordsize="55,89" path="m5176,4349l5164,4349,5160,4350,5152,4352,5147,4353,5142,4355,5142,4367,5147,4364,5152,4363,5156,4361,5160,4360,5164,4359,5192,4359,5183,4352,5176,4349xe" filled="t" fillcolor="#231F20" stroked="f">
                <v:path arrowok="t"/>
                <v:fill type="solid"/>
              </v:shape>
            </v:group>
            <v:group style="position:absolute;left:5217;top:4349;width:60;height:90" coordorigin="5217,4349" coordsize="60,90">
              <v:shape style="position:absolute;left:5217;top:4349;width:60;height:90" coordorigin="5217,4349" coordsize="60,90" path="m5257,4349l5238,4349,5230,4353,5225,4361,5220,4369,5217,4380,5217,4409,5220,4421,5230,4436,5238,4440,5257,4440,5265,4436,5268,4431,5241,4431,5237,4428,5231,4416,5229,4407,5229,4383,5231,4374,5237,4362,5241,4359,5268,4359,5265,4353,5257,4349xe" filled="t" fillcolor="#231F20" stroked="f">
                <v:path arrowok="t"/>
                <v:fill type="solid"/>
              </v:shape>
              <v:shape style="position:absolute;left:5217;top:4349;width:60;height:90" coordorigin="5217,4349" coordsize="60,90" path="m5268,4359l5254,4359,5258,4362,5261,4368,5264,4374,5266,4383,5266,4407,5264,4416,5261,4422,5258,4428,5254,4431,5268,4431,5270,4428,5275,4421,5278,4409,5278,4380,5275,4369,5270,4361,5268,4359xe" filled="t" fillcolor="#231F20" stroked="f">
                <v:path arrowok="t"/>
                <v:fill type="solid"/>
              </v:shape>
            </v:group>
            <v:group style="position:absolute;left:6082;top:4267;width:2;height:40" coordorigin="6082,4267" coordsize="2,40">
              <v:shape style="position:absolute;left:6082;top:4267;width:2;height:40" coordorigin="6082,4267" coordsize="0,40" path="m6082,4307l6082,4267e" filled="t" fillcolor="#231F20" stroked="f">
                <v:path arrowok="t"/>
                <v:fill type="solid"/>
              </v:shape>
            </v:group>
            <v:group style="position:absolute;left:6082;top:3707;width:2;height:40" coordorigin="6082,3707" coordsize="2,40">
              <v:shape style="position:absolute;left:6082;top:3707;width:2;height:40" coordorigin="6082,3707" coordsize="0,40" path="m6082,3707l6082,3747e" filled="t" fillcolor="#231F20" stroked="f">
                <v:path arrowok="t"/>
                <v:fill type="solid"/>
              </v:shape>
            </v:group>
            <v:group style="position:absolute;left:6024;top:4349;width:55;height:89" coordorigin="6024,4349" coordsize="55,89">
              <v:shape style="position:absolute;left:6024;top:4349;width:55;height:89" coordorigin="6024,4349" coordsize="55,89" path="m6075,4359l6055,4359,6059,4361,6066,4367,6068,4370,6068,4378,6067,4381,6065,4384,6064,4387,6061,4390,6057,4395,6055,4397,6029,4424,6024,4428,6024,4438,6080,4438,6080,4428,6039,4428,6066,4400,6069,4397,6070,4396,6074,4392,6076,4388,6077,4384,6079,4381,6079,4378,6079,4367,6077,4361,6075,4359xe" filled="t" fillcolor="#231F20" stroked="f">
                <v:path arrowok="t"/>
                <v:fill type="solid"/>
              </v:shape>
              <v:shape style="position:absolute;left:6024;top:4349;width:55;height:89" coordorigin="6024,4349" coordsize="55,89" path="m6059,4349l6046,4349,6042,4350,6034,4352,6030,4353,6025,4355,6025,4367,6030,4364,6034,4363,6038,4361,6042,4360,6046,4359,6075,4359,6066,4352,6059,4349xe" filled="t" fillcolor="#231F20" stroked="f">
                <v:path arrowok="t"/>
                <v:fill type="solid"/>
              </v:shape>
            </v:group>
            <v:group style="position:absolute;left:6101;top:4351;width:57;height:89" coordorigin="6101,4351" coordsize="57,89">
              <v:shape style="position:absolute;left:6101;top:4351;width:57;height:89" coordorigin="6101,4351" coordsize="57,89" path="m6101,4424l6101,4436,6105,4438,6109,4438,6113,4439,6117,4439,6120,4440,6135,4440,6143,4437,6151,4430,6120,4430,6116,4430,6108,4428,6105,4426,6101,4424xe" filled="t" fillcolor="#231F20" stroked="f">
                <v:path arrowok="t"/>
                <v:fill type="solid"/>
              </v:shape>
              <v:shape style="position:absolute;left:6101;top:4351;width:57;height:89" coordorigin="6101,4351" coordsize="57,89" path="m6151,4390l6131,4390,6136,4392,6140,4396,6144,4399,6146,4404,6146,4416,6144,4421,6140,4425,6136,4428,6131,4430,6151,4430,6155,4427,6158,4420,6158,4401,6155,4394,6151,4390xe" filled="t" fillcolor="#231F20" stroked="f">
                <v:path arrowok="t"/>
                <v:fill type="solid"/>
              </v:shape>
              <v:shape style="position:absolute;left:6101;top:4351;width:57;height:89" coordorigin="6101,4351" coordsize="57,89" path="m6151,4351l6105,4351,6105,4395,6108,4393,6111,4392,6118,4391,6121,4390,6151,4390,6149,4389,6143,4383,6141,4382,6116,4382,6116,4361,6151,4361,6151,4351xe" filled="t" fillcolor="#231F20" stroked="f">
                <v:path arrowok="t"/>
                <v:fill type="solid"/>
              </v:shape>
              <v:shape style="position:absolute;left:6101;top:4351;width:57;height:89" coordorigin="6101,4351" coordsize="57,89" path="m6136,4381l6124,4381,6119,4381,6117,4382,6116,4382,6141,4382,6136,4381xe" filled="t" fillcolor="#231F20" stroked="f">
                <v:path arrowok="t"/>
                <v:fill type="solid"/>
              </v:shape>
            </v:group>
            <v:group style="position:absolute;left:6964;top:4267;width:2;height:40" coordorigin="6964,4267" coordsize="2,40">
              <v:shape style="position:absolute;left:6964;top:4267;width:2;height:40" coordorigin="6964,4267" coordsize="0,40" path="m6964,4307l6964,4267e" filled="t" fillcolor="#231F20" stroked="f">
                <v:path arrowok="t"/>
                <v:fill type="solid"/>
              </v:shape>
            </v:group>
            <v:group style="position:absolute;left:6964;top:3707;width:2;height:40" coordorigin="6964,3707" coordsize="2,40">
              <v:shape style="position:absolute;left:6964;top:3707;width:2;height:40" coordorigin="6964,3707" coordsize="0,40" path="m6964,3707l6964,3747e" filled="t" fillcolor="#231F20" stroked="f">
                <v:path arrowok="t"/>
                <v:fill type="solid"/>
              </v:shape>
            </v:group>
            <v:group style="position:absolute;left:6905;top:4349;width:58;height:90" coordorigin="6905,4349" coordsize="58,90">
              <v:shape style="position:absolute;left:6905;top:4349;width:58;height:90" coordorigin="6905,4349" coordsize="58,90" path="m6905,4424l6905,4436,6909,4437,6913,4438,6917,4439,6921,4439,6925,4440,6939,4440,6948,4438,6954,4433,6957,4430,6924,4430,6920,4430,6912,4428,6908,4426,6905,4424xe" filled="t" fillcolor="#231F20" stroked="f">
                <v:path arrowok="t"/>
                <v:fill type="solid"/>
              </v:shape>
              <v:shape style="position:absolute;left:6905;top:4349;width:58;height:90" coordorigin="6905,4349" coordsize="58,90" path="m6958,4359l6936,4359,6941,4361,6944,4363,6947,4365,6949,4369,6949,4378,6947,4381,6944,4383,6941,4386,6937,4387,6920,4387,6920,4396,6937,4396,6942,4398,6949,4404,6951,4408,6951,4419,6949,4423,6941,4429,6936,4430,6957,4430,6960,4428,6963,4422,6963,4407,6961,4403,6955,4395,6950,4392,6945,4391,6950,4390,6954,4388,6959,4381,6961,4377,6961,4365,6958,4360,6958,4359xe" filled="t" fillcolor="#231F20" stroked="f">
                <v:path arrowok="t"/>
                <v:fill type="solid"/>
              </v:shape>
              <v:shape style="position:absolute;left:6905;top:4349;width:58;height:90" coordorigin="6905,4349" coordsize="58,90" path="m6940,4349l6928,4349,6924,4350,6916,4351,6912,4352,6908,4353,6908,4364,6912,4362,6916,4361,6924,4360,6927,4359,6958,4359,6947,4351,6940,4349xe" filled="t" fillcolor="#231F20" stroked="f">
                <v:path arrowok="t"/>
                <v:fill type="solid"/>
              </v:shape>
            </v:group>
            <v:group style="position:absolute;left:6980;top:4349;width:60;height:90" coordorigin="6980,4349" coordsize="60,90">
              <v:shape style="position:absolute;left:6980;top:4349;width:60;height:90" coordorigin="6980,4349" coordsize="60,90" path="m7020,4349l7001,4349,6993,4353,6988,4361,6983,4369,6980,4380,6980,4409,6983,4421,6993,4436,7001,4440,7020,4440,7027,4436,7031,4431,7004,4431,7000,4428,6993,4416,6992,4407,6992,4383,6993,4374,7000,4362,7004,4359,7031,4359,7027,4353,7020,4349xe" filled="t" fillcolor="#231F20" stroked="f">
                <v:path arrowok="t"/>
                <v:fill type="solid"/>
              </v:shape>
              <v:shape style="position:absolute;left:6980;top:4349;width:60;height:90" coordorigin="6980,4349" coordsize="60,90" path="m7031,4359l7016,4359,7021,4362,7024,4368,7027,4374,7029,4383,7029,4407,7027,4416,7024,4422,7021,4428,7016,4431,7031,4431,7033,4428,7038,4421,7041,4409,7041,4380,7038,4369,7033,4361,7031,4359xe" filled="t" fillcolor="#231F20" stroked="f">
                <v:path arrowok="t"/>
                <v:fill type="solid"/>
              </v:shape>
            </v:group>
            <v:group style="position:absolute;left:7845;top:4267;width:2;height:40" coordorigin="7845,4267" coordsize="2,40">
              <v:shape style="position:absolute;left:7845;top:4267;width:2;height:40" coordorigin="7845,4267" coordsize="0,40" path="m7845,4307l7845,4267e" filled="t" fillcolor="#231F20" stroked="f">
                <v:path arrowok="t"/>
                <v:fill type="solid"/>
              </v:shape>
            </v:group>
            <v:group style="position:absolute;left:7845;top:3707;width:2;height:40" coordorigin="7845,3707" coordsize="2,40">
              <v:shape style="position:absolute;left:7845;top:3707;width:2;height:40" coordorigin="7845,3707" coordsize="0,40" path="m7845,3707l7845,3747e" filled="t" fillcolor="#231F20" stroked="f">
                <v:path arrowok="t"/>
                <v:fill type="solid"/>
              </v:shape>
            </v:group>
            <v:group style="position:absolute;left:7788;top:4349;width:58;height:90" coordorigin="7788,4349" coordsize="58,90">
              <v:shape style="position:absolute;left:7788;top:4349;width:58;height:90" coordorigin="7788,4349" coordsize="58,90" path="m7788,4424l7788,4436,7792,4437,7796,4438,7800,4439,7804,4439,7807,4440,7822,4440,7830,4438,7836,4433,7840,4430,7806,4430,7802,4430,7795,4428,7791,4426,7788,4424xe" filled="t" fillcolor="#231F20" stroked="f">
                <v:path arrowok="t"/>
                <v:fill type="solid"/>
              </v:shape>
              <v:shape style="position:absolute;left:7788;top:4349;width:58;height:90" coordorigin="7788,4349" coordsize="58,90" path="m7840,4359l7819,4359,7823,4361,7827,4363,7830,4365,7831,4369,7831,4378,7830,4381,7827,4383,7824,4386,7819,4387,7803,4387,7803,4396,7819,4396,7824,4398,7832,4404,7833,4408,7833,4419,7831,4423,7824,4429,7818,4430,7840,4430,7842,4428,7845,4422,7845,4407,7844,4403,7837,4395,7833,4392,7827,4391,7832,4390,7836,4388,7842,4381,7843,4377,7843,4365,7841,4360,7840,4359xe" filled="t" fillcolor="#231F20" stroked="f">
                <v:path arrowok="t"/>
                <v:fill type="solid"/>
              </v:shape>
              <v:shape style="position:absolute;left:7788;top:4349;width:58;height:90" coordorigin="7788,4349" coordsize="58,90" path="m7823,4349l7810,4349,7807,4350,7799,4351,7795,4352,7790,4353,7790,4364,7795,4362,7799,4361,7806,4360,7810,4359,7840,4359,7830,4351,7823,4349xe" filled="t" fillcolor="#231F20" stroked="f">
                <v:path arrowok="t"/>
                <v:fill type="solid"/>
              </v:shape>
            </v:group>
            <v:group style="position:absolute;left:7864;top:4351;width:57;height:89" coordorigin="7864,4351" coordsize="57,89">
              <v:shape style="position:absolute;left:7864;top:4351;width:57;height:89" coordorigin="7864,4351" coordsize="57,89" path="m7864,4424l7864,4436,7868,4438,7872,4438,7876,4439,7880,4439,7883,4440,7898,4440,7906,4437,7914,4430,7883,4430,7879,4430,7871,4428,7868,4426,7864,4424xe" filled="t" fillcolor="#231F20" stroked="f">
                <v:path arrowok="t"/>
                <v:fill type="solid"/>
              </v:shape>
              <v:shape style="position:absolute;left:7864;top:4351;width:57;height:89" coordorigin="7864,4351" coordsize="57,89" path="m7914,4390l7894,4390,7899,4392,7903,4396,7907,4399,7909,4404,7909,4416,7907,4421,7903,4425,7899,4428,7894,4430,7914,4430,7918,4427,7921,4420,7921,4401,7918,4394,7914,4390xe" filled="t" fillcolor="#231F20" stroked="f">
                <v:path arrowok="t"/>
                <v:fill type="solid"/>
              </v:shape>
              <v:shape style="position:absolute;left:7864;top:4351;width:57;height:89" coordorigin="7864,4351" coordsize="57,89" path="m7914,4351l7868,4351,7868,4395,7871,4393,7874,4392,7880,4391,7884,4390,7914,4390,7912,4389,7906,4383,7904,4382,7879,4382,7879,4361,7914,4361,7914,4351xe" filled="t" fillcolor="#231F20" stroked="f">
                <v:path arrowok="t"/>
                <v:fill type="solid"/>
              </v:shape>
              <v:shape style="position:absolute;left:7864;top:4351;width:57;height:89" coordorigin="7864,4351" coordsize="57,89" path="m7899,4381l7887,4381,7882,4381,7880,4382,7879,4382,7904,4382,7899,4381xe" filled="t" fillcolor="#231F20" stroked="f">
                <v:path arrowok="t"/>
                <v:fill type="solid"/>
              </v:shape>
            </v:group>
            <v:group style="position:absolute;left:8726;top:4267;width:2;height:40" coordorigin="8726,4267" coordsize="2,40">
              <v:shape style="position:absolute;left:8726;top:4267;width:2;height:40" coordorigin="8726,4267" coordsize="0,40" path="m8726,4307l8726,4267e" filled="t" fillcolor="#231F20" stroked="f">
                <v:path arrowok="t"/>
                <v:fill type="solid"/>
              </v:shape>
            </v:group>
            <v:group style="position:absolute;left:8726;top:3707;width:2;height:40" coordorigin="8726,3707" coordsize="2,40">
              <v:shape style="position:absolute;left:8726;top:3707;width:2;height:40" coordorigin="8726,3707" coordsize="0,40" path="m8726,3707l8726,3747e" filled="t" fillcolor="#231F20" stroked="f">
                <v:path arrowok="t"/>
                <v:fill type="solid"/>
              </v:shape>
            </v:group>
            <v:group style="position:absolute;left:8663;top:4351;width:51;height:87" coordorigin="8663,4351" coordsize="51,87">
              <v:shape style="position:absolute;left:8663;top:4351;width:51;height:87" coordorigin="8663,4351" coordsize="51,87" path="m8714,4418l8702,4418,8702,4438,8714,4438,8714,4418xe" filled="t" fillcolor="#231F20" stroked="f">
                <v:path arrowok="t"/>
                <v:fill type="solid"/>
              </v:shape>
              <v:shape style="position:absolute;left:8663;top:4351;width:51;height:87" coordorigin="8663,4351" coordsize="51,87" path="m8714,4351l8699,4351,8663,4406,8663,4418,8727,4418,8727,4408,8672,4408,8702,4361,8714,4361,8714,4351xe" filled="t" fillcolor="#231F20" stroked="f">
                <v:path arrowok="t"/>
                <v:fill type="solid"/>
              </v:shape>
              <v:shape style="position:absolute;left:8663;top:4351;width:51;height:87" coordorigin="8663,4351" coordsize="51,87" path="m8714,4361l8702,4361,8702,4408,8714,4408,8714,4361xe" filled="t" fillcolor="#231F20" stroked="f">
                <v:path arrowok="t"/>
                <v:fill type="solid"/>
              </v:shape>
            </v:group>
            <v:group style="position:absolute;left:8741;top:4349;width:60;height:90" coordorigin="8741,4349" coordsize="60,90">
              <v:shape style="position:absolute;left:8741;top:4349;width:60;height:90" coordorigin="8741,4349" coordsize="60,90" path="m8781,4349l8762,4349,8754,4353,8749,4361,8744,4369,8741,4380,8741,4409,8744,4421,8754,4436,8762,4440,8781,4440,8789,4436,8792,4431,8765,4431,8761,4428,8754,4416,8753,4407,8753,4383,8754,4374,8761,4362,8765,4359,8792,4359,8789,4353,8781,4349xe" filled="t" fillcolor="#231F20" stroked="f">
                <v:path arrowok="t"/>
                <v:fill type="solid"/>
              </v:shape>
              <v:shape style="position:absolute;left:8741;top:4349;width:60;height:90" coordorigin="8741,4349" coordsize="60,90" path="m8792,4359l8777,4359,8782,4362,8785,4368,8788,4374,8790,4383,8790,4407,8788,4416,8785,4422,8782,4428,8777,4431,8792,4431,8794,4428,8799,4421,8802,4409,8802,4380,8799,4369,8794,4361,8792,4359xe" filled="t" fillcolor="#231F20" stroked="f">
                <v:path arrowok="t"/>
                <v:fill type="solid"/>
              </v:shape>
            </v:group>
            <v:group style="position:absolute;left:9608;top:4267;width:2;height:40" coordorigin="9608,4267" coordsize="2,40">
              <v:shape style="position:absolute;left:9608;top:4267;width:2;height:40" coordorigin="9608,4267" coordsize="0,40" path="m9608,4307l9608,4267e" filled="t" fillcolor="#231F20" stroked="f">
                <v:path arrowok="t"/>
                <v:fill type="solid"/>
              </v:shape>
            </v:group>
            <v:group style="position:absolute;left:9608;top:3707;width:2;height:40" coordorigin="9608,3707" coordsize="2,40">
              <v:shape style="position:absolute;left:9608;top:3707;width:2;height:40" coordorigin="9608,3707" coordsize="0,40" path="m9608,3707l9608,3747e" filled="t" fillcolor="#231F20" stroked="f">
                <v:path arrowok="t"/>
                <v:fill type="solid"/>
              </v:shape>
            </v:group>
            <v:group style="position:absolute;left:9545;top:4351;width:51;height:87" coordorigin="9545,4351" coordsize="51,87">
              <v:shape style="position:absolute;left:9545;top:4351;width:51;height:87" coordorigin="9545,4351" coordsize="51,87" path="m9597,4418l9585,4418,9585,4438,9597,4438,9597,4418xe" filled="t" fillcolor="#231F20" stroked="f">
                <v:path arrowok="t"/>
                <v:fill type="solid"/>
              </v:shape>
              <v:shape style="position:absolute;left:9545;top:4351;width:51;height:87" coordorigin="9545,4351" coordsize="51,87" path="m9597,4351l9582,4351,9545,4406,9545,4418,9609,4418,9609,4408,9555,4408,9585,4361,9597,4361,9597,4351xe" filled="t" fillcolor="#231F20" stroked="f">
                <v:path arrowok="t"/>
                <v:fill type="solid"/>
              </v:shape>
              <v:shape style="position:absolute;left:9545;top:4351;width:51;height:87" coordorigin="9545,4351" coordsize="51,87" path="m9597,4361l9585,4361,9585,4408,9597,4408,9597,4361xe" filled="t" fillcolor="#231F20" stroked="f">
                <v:path arrowok="t"/>
                <v:fill type="solid"/>
              </v:shape>
            </v:group>
            <v:group style="position:absolute;left:9625;top:4351;width:57;height:89" coordorigin="9625,4351" coordsize="57,89">
              <v:shape style="position:absolute;left:9625;top:4351;width:57;height:89" coordorigin="9625,4351" coordsize="57,89" path="m9625,4424l9625,4436,9629,4438,9633,4438,9637,4439,9641,4439,9644,4440,9659,4440,9667,4437,9675,4430,9644,4430,9640,4430,9632,4428,9629,4426,9625,4424xe" filled="t" fillcolor="#231F20" stroked="f">
                <v:path arrowok="t"/>
                <v:fill type="solid"/>
              </v:shape>
              <v:shape style="position:absolute;left:9625;top:4351;width:57;height:89" coordorigin="9625,4351" coordsize="57,89" path="m9675,4390l9655,4390,9660,4392,9664,4396,9668,4399,9670,4404,9670,4416,9668,4421,9664,4425,9660,4428,9655,4430,9675,4430,9679,4427,9682,4420,9682,4401,9679,4394,9675,4390xe" filled="t" fillcolor="#231F20" stroked="f">
                <v:path arrowok="t"/>
                <v:fill type="solid"/>
              </v:shape>
              <v:shape style="position:absolute;left:9625;top:4351;width:57;height:89" coordorigin="9625,4351" coordsize="57,89" path="m9675,4351l9629,4351,9629,4395,9632,4393,9635,4392,9641,4391,9645,4390,9675,4390,9673,4389,9667,4383,9665,4382,9640,4382,9640,4361,9675,4361,9675,4351xe" filled="t" fillcolor="#231F20" stroked="f">
                <v:path arrowok="t"/>
                <v:fill type="solid"/>
              </v:shape>
              <v:shape style="position:absolute;left:9625;top:4351;width:57;height:89" coordorigin="9625,4351" coordsize="57,89" path="m9660,4381l9648,4381,9643,4381,9641,4382,9640,4382,9665,4382,9660,4381xe" filled="t" fillcolor="#231F20" stroked="f">
                <v:path arrowok="t"/>
                <v:fill type="solid"/>
              </v:shape>
            </v:group>
            <v:group style="position:absolute;left:10489;top:4267;width:2;height:40" coordorigin="10489,4267" coordsize="2,40">
              <v:shape style="position:absolute;left:10489;top:4267;width:2;height:40" coordorigin="10489,4267" coordsize="0,40" path="m10489,4307l10489,4267e" filled="t" fillcolor="#231F20" stroked="f">
                <v:path arrowok="t"/>
                <v:fill type="solid"/>
              </v:shape>
            </v:group>
            <v:group style="position:absolute;left:10489;top:3707;width:2;height:40" coordorigin="10489,3707" coordsize="2,40">
              <v:shape style="position:absolute;left:10489;top:3707;width:2;height:40" coordorigin="10489,3707" coordsize="0,40" path="m10489,3707l10489,3747e" filled="t" fillcolor="#231F20" stroked="f">
                <v:path arrowok="t"/>
                <v:fill type="solid"/>
              </v:shape>
            </v:group>
            <v:group style="position:absolute;left:10431;top:4351;width:57;height:89" coordorigin="10431,4351" coordsize="57,89">
              <v:shape style="position:absolute;left:10431;top:4351;width:57;height:89" coordorigin="10431,4351" coordsize="57,89" path="m10431,4424l10431,4436,10435,4438,10438,4438,10442,4439,10446,4439,10450,4440,10464,4440,10472,4437,10481,4430,10449,4430,10445,4430,10438,4428,10434,4426,10431,4424xe" filled="t" fillcolor="#231F20" stroked="f">
                <v:path arrowok="t"/>
                <v:fill type="solid"/>
              </v:shape>
              <v:shape style="position:absolute;left:10431;top:4351;width:57;height:89" coordorigin="10431,4351" coordsize="57,89" path="m10481,4390l10460,4390,10465,4392,10469,4396,10473,4399,10475,4404,10475,4416,10473,4421,10469,4425,10465,4428,10460,4430,10481,4430,10484,4427,10487,4420,10487,4401,10484,4394,10481,4390xe" filled="t" fillcolor="#231F20" stroked="f">
                <v:path arrowok="t"/>
                <v:fill type="solid"/>
              </v:shape>
              <v:shape style="position:absolute;left:10431;top:4351;width:57;height:89" coordorigin="10431,4351" coordsize="57,89" path="m10481,4351l10434,4351,10434,4395,10437,4393,10441,4392,10447,4391,10450,4390,10481,4390,10478,4389,10473,4383,10470,4382,10445,4382,10445,4361,10481,4361,10481,4351xe" filled="t" fillcolor="#231F20" stroked="f">
                <v:path arrowok="t"/>
                <v:fill type="solid"/>
              </v:shape>
              <v:shape style="position:absolute;left:10431;top:4351;width:57;height:89" coordorigin="10431,4351" coordsize="57,89" path="m10465,4381l10454,4381,10449,4381,10447,4382,10445,4382,10470,4382,10465,4381xe" filled="t" fillcolor="#231F20" stroked="f">
                <v:path arrowok="t"/>
                <v:fill type="solid"/>
              </v:shape>
            </v:group>
            <v:group style="position:absolute;left:10505;top:4349;width:60;height:90" coordorigin="10505,4349" coordsize="60,90">
              <v:shape style="position:absolute;left:10505;top:4349;width:60;height:90" coordorigin="10505,4349" coordsize="60,90" path="m10545,4349l10526,4349,10518,4353,10513,4361,10508,4369,10505,4380,10505,4409,10508,4421,10518,4436,10526,4440,10545,4440,10553,4436,10556,4431,10530,4431,10525,4428,10519,4416,10517,4407,10517,4383,10519,4374,10525,4362,10530,4359,10556,4359,10553,4353,10545,4349xe" filled="t" fillcolor="#231F20" stroked="f">
                <v:path arrowok="t"/>
                <v:fill type="solid"/>
              </v:shape>
              <v:shape style="position:absolute;left:10505;top:4349;width:60;height:90" coordorigin="10505,4349" coordsize="60,90" path="m10556,4359l10542,4359,10546,4362,10549,4368,10552,4374,10554,4383,10554,4407,10552,4416,10549,4422,10546,4428,10542,4431,10556,4431,10558,4428,10563,4421,10566,4409,10566,4380,10563,4369,10558,4361,10556,4359xe" filled="t" fillcolor="#231F20" stroked="f">
                <v:path arrowok="t"/>
                <v:fill type="solid"/>
              </v:shape>
            </v:group>
            <v:group style="position:absolute;left:11370;top:4267;width:2;height:40" coordorigin="11370,4267" coordsize="2,40">
              <v:shape style="position:absolute;left:11370;top:4267;width:2;height:40" coordorigin="11370,4267" coordsize="0,40" path="m11370,4307l11370,4267e" filled="t" fillcolor="#231F20" stroked="f">
                <v:path arrowok="t"/>
                <v:fill type="solid"/>
              </v:shape>
            </v:group>
            <v:group style="position:absolute;left:11370;top:3707;width:2;height:40" coordorigin="11370,3707" coordsize="2,40">
              <v:shape style="position:absolute;left:11370;top:3707;width:2;height:40" coordorigin="11370,3707" coordsize="0,40" path="m11370,3707l11370,3747e" filled="t" fillcolor="#231F20" stroked="f">
                <v:path arrowok="t"/>
                <v:fill type="solid"/>
              </v:shape>
            </v:group>
            <v:group style="position:absolute;left:11313;top:4351;width:57;height:89" coordorigin="11313,4351" coordsize="57,89">
              <v:shape style="position:absolute;left:11313;top:4351;width:57;height:89" coordorigin="11313,4351" coordsize="57,89" path="m11313,4424l11313,4436,11317,4438,11321,4438,11325,4439,11329,4439,11332,4440,11347,4440,11355,4437,11361,4432,11363,4430,11332,4430,11328,4430,11320,4428,11317,4426,11313,4424xe" filled="t" fillcolor="#231F20" stroked="f">
                <v:path arrowok="t"/>
                <v:fill type="solid"/>
              </v:shape>
              <v:shape style="position:absolute;left:11313;top:4351;width:57;height:89" coordorigin="11313,4351" coordsize="57,89" path="m11363,4390l11343,4390,11348,4392,11352,4396,11356,4399,11358,4404,11358,4416,11356,4421,11352,4425,11348,4428,11343,4430,11363,4430,11367,4427,11370,4420,11370,4401,11367,4394,11363,4390xe" filled="t" fillcolor="#231F20" stroked="f">
                <v:path arrowok="t"/>
                <v:fill type="solid"/>
              </v:shape>
              <v:shape style="position:absolute;left:11313;top:4351;width:57;height:89" coordorigin="11313,4351" coordsize="57,89" path="m11363,4351l11317,4351,11317,4395,11320,4393,11323,4392,11330,4391,11333,4390,11363,4390,11361,4389,11355,4383,11353,4382,11328,4382,11328,4361,11363,4361,11363,4351xe" filled="t" fillcolor="#231F20" stroked="f">
                <v:path arrowok="t"/>
                <v:fill type="solid"/>
              </v:shape>
              <v:shape style="position:absolute;left:11313;top:4351;width:57;height:89" coordorigin="11313,4351" coordsize="57,89" path="m11348,4381l11336,4381,11334,4381,11333,4381,11331,4381,11329,4382,11328,4382,11353,4382,11348,4381xe" filled="t" fillcolor="#231F20" stroked="f">
                <v:path arrowok="t"/>
                <v:fill type="solid"/>
              </v:shape>
            </v:group>
            <v:group style="position:absolute;left:11389;top:4351;width:57;height:89" coordorigin="11389,4351" coordsize="57,89">
              <v:shape style="position:absolute;left:11389;top:4351;width:57;height:89" coordorigin="11389,4351" coordsize="57,89" path="m11389,4424l11389,4436,11393,4438,11397,4438,11401,4439,11405,4439,11409,4440,11423,4440,11431,4437,11437,4432,11440,4430,11408,4430,11404,4430,11396,4428,11393,4426,11389,4424xe" filled="t" fillcolor="#231F20" stroked="f">
                <v:path arrowok="t"/>
                <v:fill type="solid"/>
              </v:shape>
              <v:shape style="position:absolute;left:11389;top:4351;width:57;height:89" coordorigin="11389,4351" coordsize="57,89" path="m11439,4390l11419,4390,11424,4392,11428,4396,11432,4399,11434,4404,11434,4416,11432,4421,11428,4425,11424,4428,11419,4430,11440,4430,11443,4427,11446,4420,11446,4401,11443,4394,11439,4390xe" filled="t" fillcolor="#231F20" stroked="f">
                <v:path arrowok="t"/>
                <v:fill type="solid"/>
              </v:shape>
              <v:shape style="position:absolute;left:11389;top:4351;width:57;height:89" coordorigin="11389,4351" coordsize="57,89" path="m11439,4351l11393,4351,11393,4395,11396,4393,11400,4392,11406,4391,11409,4390,11439,4390,11437,4389,11431,4383,11429,4382,11404,4382,11404,4361,11439,4361,11439,4351xe" filled="t" fillcolor="#231F20" stroked="f">
                <v:path arrowok="t"/>
                <v:fill type="solid"/>
              </v:shape>
              <v:shape style="position:absolute;left:11389;top:4351;width:57;height:89" coordorigin="11389,4351" coordsize="57,89" path="m11424,4381l11413,4381,11407,4381,11406,4382,11404,4382,11429,4382,11424,4381xe" filled="t" fillcolor="#231F20" stroked="f">
                <v:path arrowok="t"/>
                <v:fill type="solid"/>
              </v:shape>
            </v:group>
            <v:group style="position:absolute;left:1852;top:4307;width:40;height:2" coordorigin="1852,4307" coordsize="40,2">
              <v:shape style="position:absolute;left:1852;top:4307;width:40;height:2" coordorigin="1852,4307" coordsize="40,0" path="m1852,4307l1892,4307e" filled="t" fillcolor="#231F20" stroked="f">
                <v:path arrowok="t"/>
                <v:fill type="solid"/>
              </v:shape>
            </v:group>
            <v:group style="position:absolute;left:11507;top:4307;width:40;height:2" coordorigin="11507,4307" coordsize="40,2">
              <v:shape style="position:absolute;left:11507;top:4307;width:40;height:2" coordorigin="11507,4307" coordsize="40,0" path="m11547,4307l11507,4307e" filled="t" fillcolor="#231F20" stroked="f">
                <v:path arrowok="t"/>
                <v:fill type="solid"/>
              </v:shape>
            </v:group>
            <v:group style="position:absolute;left:1655;top:4253;width:52;height:87" coordorigin="1655,4253" coordsize="52,87">
              <v:shape style="position:absolute;left:1655;top:4253;width:52;height:87" coordorigin="1655,4253" coordsize="52,87" path="m1707,4330l1657,4330,1657,4340,1707,4340,1707,4330xe" filled="t" fillcolor="#231F20" stroked="f">
                <v:path arrowok="t"/>
                <v:fill type="solid"/>
              </v:shape>
              <v:shape style="position:absolute;left:1655;top:4253;width:52;height:87" coordorigin="1655,4253" coordsize="52,87" path="m1688,4264l1676,4264,1676,4330,1688,4330,1688,4264xe" filled="t" fillcolor="#231F20" stroked="f">
                <v:path arrowok="t"/>
                <v:fill type="solid"/>
              </v:shape>
              <v:shape style="position:absolute;left:1655;top:4253;width:52;height:87" coordorigin="1655,4253" coordsize="52,87" path="m1688,4253l1676,4253,1655,4257,1655,4268,1676,4264,1688,4264,1688,4253xe" filled="t" fillcolor="#231F20" stroked="f">
                <v:path arrowok="t"/>
                <v:fill type="solid"/>
              </v:shape>
            </v:group>
            <v:group style="position:absolute;left:1764;top:4251;width:60;height:90" coordorigin="1764,4251" coordsize="60,90">
              <v:shape style="position:absolute;left:1764;top:4251;width:60;height:90" coordorigin="1764,4251" coordsize="60,90" path="m1804,4251l1785,4251,1777,4255,1772,4263,1767,4271,1764,4282,1764,4311,1767,4323,1777,4338,1785,4342,1804,4342,1812,4338,1815,4333,1788,4333,1784,4330,1778,4318,1776,4309,1776,4285,1778,4276,1784,4264,1788,4261,1815,4261,1812,4255,1804,4251xe" filled="t" fillcolor="#231F20" stroked="f">
                <v:path arrowok="t"/>
                <v:fill type="solid"/>
              </v:shape>
              <v:shape style="position:absolute;left:1764;top:4251;width:60;height:90" coordorigin="1764,4251" coordsize="60,90" path="m1815,4261l1801,4261,1805,4264,1808,4270,1811,4276,1813,4285,1813,4309,1811,4318,1808,4324,1805,4330,1801,4333,1815,4333,1817,4330,1822,4323,1825,4311,1825,4282,1822,4271,1817,4263,1815,4261xe" filled="t" fillcolor="#231F20" stroked="f">
                <v:path arrowok="t"/>
                <v:fill type="solid"/>
              </v:shape>
            </v:group>
            <v:group style="position:absolute;left:1852;top:4157;width:40;height:2" coordorigin="1852,4157" coordsize="40,2">
              <v:shape style="position:absolute;left:1852;top:4157;width:40;height:2" coordorigin="1852,4157" coordsize="40,0" path="m1852,4157l1892,4157e" filled="t" fillcolor="#231F20" stroked="f">
                <v:path arrowok="t"/>
                <v:fill type="solid"/>
              </v:shape>
            </v:group>
            <v:group style="position:absolute;left:11507;top:4157;width:40;height:2" coordorigin="11507,4157" coordsize="40,2">
              <v:shape style="position:absolute;left:11507;top:4157;width:40;height:2" coordorigin="11507,4157" coordsize="40,0" path="m11547,4157l11507,4157e" filled="t" fillcolor="#231F20" stroked="f">
                <v:path arrowok="t"/>
                <v:fill type="solid"/>
              </v:shape>
            </v:group>
            <v:group style="position:absolute;left:1652;top:4101;width:60;height:90" coordorigin="1652,4101" coordsize="60,90">
              <v:shape style="position:absolute;left:1652;top:4101;width:60;height:90" coordorigin="1652,4101" coordsize="60,90" path="m1692,4101l1673,4101,1665,4105,1660,4113,1655,4121,1652,4132,1652,4161,1655,4173,1665,4188,1673,4192,1692,4192,1700,4188,1703,4183,1676,4183,1672,4180,1666,4168,1664,4159,1664,4135,1666,4126,1672,4114,1676,4111,1703,4111,1700,4105,1692,4101xe" filled="t" fillcolor="#231F20" stroked="f">
                <v:path arrowok="t"/>
                <v:fill type="solid"/>
              </v:shape>
              <v:shape style="position:absolute;left:1652;top:4101;width:60;height:90" coordorigin="1652,4101" coordsize="60,90" path="m1703,4111l1689,4111,1693,4114,1696,4120,1699,4126,1701,4135,1701,4159,1699,4168,1696,4174,1693,4180,1689,4183,1703,4183,1705,4180,1710,4173,1713,4161,1713,4132,1710,4121,1705,4113,1703,4111xe" filled="t" fillcolor="#231F20" stroked="f">
                <v:path arrowok="t"/>
                <v:fill type="solid"/>
              </v:shape>
            </v:group>
            <v:group style="position:absolute;left:1768;top:4103;width:57;height:89" coordorigin="1768,4103" coordsize="57,89">
              <v:shape style="position:absolute;left:1768;top:4103;width:57;height:89" coordorigin="1768,4103" coordsize="57,89" path="m1768,4176l1768,4188,1772,4190,1776,4190,1780,4191,1784,4192,1787,4192,1802,4192,1810,4189,1818,4182,1787,4182,1783,4182,1775,4180,1772,4178,1768,4176xe" filled="t" fillcolor="#231F20" stroked="f">
                <v:path arrowok="t"/>
                <v:fill type="solid"/>
              </v:shape>
              <v:shape style="position:absolute;left:1768;top:4103;width:57;height:89" coordorigin="1768,4103" coordsize="57,89" path="m1818,4143l1798,4143,1803,4144,1807,4148,1811,4152,1813,4156,1813,4168,1811,4173,1807,4177,1803,4180,1798,4182,1818,4182,1822,4179,1825,4172,1825,4153,1822,4146,1818,4143xe" filled="t" fillcolor="#231F20" stroked="f">
                <v:path arrowok="t"/>
                <v:fill type="solid"/>
              </v:shape>
              <v:shape style="position:absolute;left:1768;top:4103;width:57;height:89" coordorigin="1768,4103" coordsize="57,89" path="m1818,4103l1772,4103,1772,4147,1775,4145,1778,4144,1784,4143,1788,4143,1818,4143,1816,4141,1810,4135,1808,4134,1783,4134,1783,4113,1818,4113,1818,4103xe" filled="t" fillcolor="#231F20" stroked="f">
                <v:path arrowok="t"/>
                <v:fill type="solid"/>
              </v:shape>
              <v:shape style="position:absolute;left:1768;top:4103;width:57;height:89" coordorigin="1768,4103" coordsize="57,89" path="m1803,4133l1791,4133,1788,4133,1786,4133,1784,4134,1783,4134,1808,4134,1803,4133xe" filled="t" fillcolor="#231F20" stroked="f">
                <v:path arrowok="t"/>
                <v:fill type="solid"/>
              </v:shape>
            </v:group>
            <v:group style="position:absolute;left:1852;top:4007;width:40;height:2" coordorigin="1852,4007" coordsize="40,2">
              <v:shape style="position:absolute;left:1852;top:4007;width:40;height:2" coordorigin="1852,4007" coordsize="40,0" path="m1852,4007l1892,4007e" filled="t" fillcolor="#231F20" stroked="f">
                <v:path arrowok="t"/>
                <v:fill type="solid"/>
              </v:shape>
            </v:group>
            <v:group style="position:absolute;left:11507;top:4007;width:40;height:2" coordorigin="11507,4007" coordsize="40,2">
              <v:shape style="position:absolute;left:11507;top:4007;width:40;height:2" coordorigin="11507,4007" coordsize="40,0" path="m11547,4007l11507,4007e" filled="t" fillcolor="#231F20" stroked="f">
                <v:path arrowok="t"/>
                <v:fill type="solid"/>
              </v:shape>
            </v:group>
            <v:group style="position:absolute;left:1645;top:3952;width:60;height:90" coordorigin="1645,3952" coordsize="60,90">
              <v:shape style="position:absolute;left:1645;top:3952;width:60;height:90" coordorigin="1645,3952" coordsize="60,90" path="m1685,3952l1666,3952,1658,3955,1653,3963,1648,3971,1645,3982,1645,4012,1648,4023,1658,4038,1666,4042,1685,4042,1693,4038,1696,4033,1669,4033,1665,4030,1659,4018,1657,4009,1657,3985,1659,3976,1662,3970,1665,3964,1669,3961,1696,3961,1693,3955,1685,3952xe" filled="t" fillcolor="#231F20" stroked="f">
                <v:path arrowok="t"/>
                <v:fill type="solid"/>
              </v:shape>
              <v:shape style="position:absolute;left:1645;top:3952;width:60;height:90" coordorigin="1645,3952" coordsize="60,90" path="m1696,3961l1682,3961,1686,3964,1689,3970,1692,3976,1694,3985,1694,4009,1692,4018,1689,4024,1686,4030,1682,4033,1696,4033,1698,4030,1703,4023,1706,4012,1706,3982,1703,3971,1698,3963,1696,3961xe" filled="t" fillcolor="#231F20" stroked="f">
                <v:path arrowok="t"/>
                <v:fill type="solid"/>
              </v:shape>
            </v:group>
            <v:group style="position:absolute;left:1760;top:3952;width:60;height:90" coordorigin="1760,3952" coordsize="60,90">
              <v:shape style="position:absolute;left:1760;top:3952;width:60;height:90" coordorigin="1760,3952" coordsize="60,90" path="m1800,3952l1780,3952,1772,3955,1767,3963,1762,3971,1760,3982,1760,4012,1762,4023,1772,4038,1780,4042,1800,4042,1807,4038,1811,4033,1784,4033,1779,4030,1773,4018,1771,4009,1771,3985,1773,3976,1776,3970,1779,3964,1784,3961,1811,3961,1807,3955,1800,3952xe" filled="t" fillcolor="#231F20" stroked="f">
                <v:path arrowok="t"/>
                <v:fill type="solid"/>
              </v:shape>
              <v:shape style="position:absolute;left:1760;top:3952;width:60;height:90" coordorigin="1760,3952" coordsize="60,90" path="m1811,3961l1796,3961,1800,3964,1804,3970,1807,3976,1808,3985,1808,4009,1807,4018,1804,4024,1800,4030,1796,4033,1811,4033,1812,4030,1817,4023,1820,4012,1820,3982,1817,3971,1812,3963,1811,3961xe" filled="t" fillcolor="#231F20" stroked="f">
                <v:path arrowok="t"/>
                <v:fill type="solid"/>
              </v:shape>
            </v:group>
            <v:group style="position:absolute;left:1852;top:3857;width:40;height:2" coordorigin="1852,3857" coordsize="40,2">
              <v:shape style="position:absolute;left:1852;top:3857;width:40;height:2" coordorigin="1852,3857" coordsize="40,0" path="m1852,3857l1892,3857e" filled="t" fillcolor="#231F20" stroked="f">
                <v:path arrowok="t"/>
                <v:fill type="solid"/>
              </v:shape>
            </v:group>
            <v:group style="position:absolute;left:11507;top:3857;width:40;height:2" coordorigin="11507,3857" coordsize="40,2">
              <v:shape style="position:absolute;left:11507;top:3857;width:40;height:2" coordorigin="11507,3857" coordsize="40,0" path="m11547,3857l11507,3857e" filled="t" fillcolor="#231F20" stroked="f">
                <v:path arrowok="t"/>
                <v:fill type="solid"/>
              </v:shape>
            </v:group>
            <v:group style="position:absolute;left:1648;top:3802;width:60;height:90" coordorigin="1648,3802" coordsize="60,90">
              <v:shape style="position:absolute;left:1648;top:3802;width:60;height:90" coordorigin="1648,3802" coordsize="60,90" path="m1688,3802l1668,3802,1661,3806,1655,3813,1650,3821,1648,3832,1648,3862,1650,3873,1661,3888,1668,3892,1688,3892,1695,3888,1699,3883,1672,3883,1667,3880,1661,3868,1660,3859,1660,3835,1661,3826,1667,3814,1672,3811,1699,3811,1695,3806,1688,3802xe" filled="t" fillcolor="#231F20" stroked="f">
                <v:path arrowok="t"/>
                <v:fill type="solid"/>
              </v:shape>
              <v:shape style="position:absolute;left:1648;top:3802;width:60;height:90" coordorigin="1648,3802" coordsize="60,90" path="m1699,3811l1684,3811,1689,3814,1692,3820,1695,3826,1696,3835,1696,3859,1695,3868,1692,3874,1689,3880,1684,3883,1699,3883,1700,3881,1706,3873,1708,3862,1708,3832,1706,3821,1700,3813,1699,3811xe" filled="t" fillcolor="#231F20" stroked="f">
                <v:path arrowok="t"/>
                <v:fill type="solid"/>
              </v:shape>
            </v:group>
            <v:group style="position:absolute;left:1763;top:3803;width:57;height:89" coordorigin="1763,3803" coordsize="57,89">
              <v:shape style="position:absolute;left:1763;top:3803;width:57;height:89" coordorigin="1763,3803" coordsize="57,89" path="m1763,3877l1763,3888,1767,3890,1771,3891,1775,3891,1779,3892,1783,3892,1797,3892,1805,3890,1814,3882,1782,3882,1778,3882,1770,3880,1767,3879,1763,3877xe" filled="t" fillcolor="#231F20" stroked="f">
                <v:path arrowok="t"/>
                <v:fill type="solid"/>
              </v:shape>
              <v:shape style="position:absolute;left:1763;top:3803;width:57;height:89" coordorigin="1763,3803" coordsize="57,89" path="m1813,3843l1793,3843,1798,3844,1802,3848,1806,3852,1808,3856,1808,3869,1806,3873,1802,3877,1798,3881,1793,3882,1814,3882,1817,3879,1820,3872,1820,3853,1817,3846,1813,3843xe" filled="t" fillcolor="#231F20" stroked="f">
                <v:path arrowok="t"/>
                <v:fill type="solid"/>
              </v:shape>
              <v:shape style="position:absolute;left:1763;top:3803;width:57;height:89" coordorigin="1763,3803" coordsize="57,89" path="m1814,3803l1767,3803,1767,3847,1770,3846,1774,3844,1780,3843,1783,3843,1813,3843,1811,3841,1806,3835,1803,3835,1778,3835,1778,3813,1814,3813,1814,3803xe" filled="t" fillcolor="#231F20" stroked="f">
                <v:path arrowok="t"/>
                <v:fill type="solid"/>
              </v:shape>
              <v:shape style="position:absolute;left:1763;top:3803;width:57;height:89" coordorigin="1763,3803" coordsize="57,89" path="m1798,3833l1787,3833,1783,3833,1781,3833,1780,3834,1778,3835,1803,3835,1798,3833xe" filled="t" fillcolor="#231F20" stroked="f">
                <v:path arrowok="t"/>
                <v:fill type="solid"/>
              </v:shape>
            </v:group>
            <v:group style="position:absolute;left:1852;top:3707;width:40;height:2" coordorigin="1852,3707" coordsize="40,2">
              <v:shape style="position:absolute;left:1852;top:3707;width:40;height:2" coordorigin="1852,3707" coordsize="40,0" path="m1852,3707l1892,3707e" filled="t" fillcolor="#231F20" stroked="f">
                <v:path arrowok="t"/>
                <v:fill type="solid"/>
              </v:shape>
            </v:group>
            <v:group style="position:absolute;left:11507;top:3707;width:40;height:2" coordorigin="11507,3707" coordsize="40,2">
              <v:shape style="position:absolute;left:11507;top:3707;width:40;height:2" coordorigin="11507,3707" coordsize="40,0" path="m11547,3707l11507,3707e" filled="t" fillcolor="#231F20" stroked="f">
                <v:path arrowok="t"/>
                <v:fill type="solid"/>
              </v:shape>
            </v:group>
            <v:group style="position:absolute;left:1656;top:3653;width:52;height:87" coordorigin="1656,3653" coordsize="52,87">
              <v:shape style="position:absolute;left:1656;top:3653;width:52;height:87" coordorigin="1656,3653" coordsize="52,87" path="m1708,3731l1657,3731,1657,3741,1708,3741,1708,3731xe" filled="t" fillcolor="#231F20" stroked="f">
                <v:path arrowok="t"/>
                <v:fill type="solid"/>
              </v:shape>
              <v:shape style="position:absolute;left:1656;top:3653;width:52;height:87" coordorigin="1656,3653" coordsize="52,87" path="m1688,3664l1677,3664,1677,3731,1688,3731,1688,3664xe" filled="t" fillcolor="#231F20" stroked="f">
                <v:path arrowok="t"/>
                <v:fill type="solid"/>
              </v:shape>
              <v:shape style="position:absolute;left:1656;top:3653;width:52;height:87" coordorigin="1656,3653" coordsize="52,87" path="m1688,3653l1677,3653,1656,3657,1656,3668,1677,3664,1688,3664,1688,3653xe" filled="t" fillcolor="#231F20" stroked="f">
                <v:path arrowok="t"/>
                <v:fill type="solid"/>
              </v:shape>
            </v:group>
            <v:group style="position:absolute;left:1765;top:3652;width:60;height:90" coordorigin="1765,3652" coordsize="60,90">
              <v:shape style="position:absolute;left:1765;top:3652;width:60;height:90" coordorigin="1765,3652" coordsize="60,90" path="m1805,3652l1785,3652,1778,3656,1772,3663,1767,3671,1765,3682,1765,3712,1767,3723,1778,3738,1785,3742,1805,3742,1812,3738,1816,3733,1789,3733,1784,3730,1778,3718,1777,3709,1777,3685,1778,3676,1784,3664,1789,3661,1816,3661,1812,3656,1805,3652xe" filled="t" fillcolor="#231F20" stroked="f">
                <v:path arrowok="t"/>
                <v:fill type="solid"/>
              </v:shape>
              <v:shape style="position:absolute;left:1765;top:3652;width:60;height:90" coordorigin="1765,3652" coordsize="60,90" path="m1816,3661l1801,3661,1806,3664,1809,3670,1812,3676,1813,3685,1813,3709,1812,3718,1809,3724,1806,3730,1801,3733,1816,3733,1817,3731,1823,3723,1825,3712,1825,3682,1823,3671,1817,3663,1816,3661xe" filled="t" fillcolor="#231F20" stroked="f">
                <v:path arrowok="t"/>
                <v:fill type="solid"/>
              </v:shape>
            </v:group>
            <v:group style="position:absolute;left:1852;top:4637;width:9518;height:600" coordorigin="1852,4637" coordsize="9518,600">
              <v:shape style="position:absolute;left:1852;top:4637;width:9518;height:600" coordorigin="1852,4637" coordsize="9518,600" path="m1852,4937l2733,4937,2910,5237,3438,5237,3615,4916,3791,4766,3967,5237,4144,5237,4320,4937,4496,4637,4672,5237,4849,5237,5025,4937,5201,4937,5377,5237,5554,5237,5730,4937,5906,4937,6082,5237,6259,4937,6435,4931,6611,5237,6787,4868,6964,5237,7669,5237,7845,4937,8021,5237,9079,5237,9255,4937,9431,5237,10313,5237,10489,4937,10665,4937,10842,5237,11194,5237,11370,4937e" filled="f" stroked="t" strokeweight=".499302pt" strokecolor="#231F20">
                <v:path arrowok="t"/>
              </v:shape>
            </v:group>
            <v:group style="position:absolute;left:1852;top:4907;width:30;height:60" coordorigin="1852,4907" coordsize="30,60">
              <v:shape style="position:absolute;left:1852;top:4907;width:30;height:60" coordorigin="1852,4907" coordsize="30,60" path="m1852,4967l1860,4967,1868,4964,1873,4958,1879,4953,1882,4945,1882,4937,1882,4929,1879,4921,1873,4916,1868,4910,1860,4907,1852,4907e" filled="f" stroked="t" strokeweight=".249651pt" strokecolor="#231F20">
                <v:path arrowok="t"/>
              </v:shape>
            </v:group>
            <v:group style="position:absolute;left:1998;top:4907;width:60;height:60" coordorigin="1998,4907" coordsize="60,60">
              <v:shape style="position:absolute;left:1998;top:4907;width:60;height:60" coordorigin="1998,4907" coordsize="60,60" path="m2028,4967l2036,4967,2044,4964,2050,4958,2055,4953,2058,4945,2058,4937,2058,4929,2055,4921,2050,4916,2044,4910,2036,4907,2028,4907,2020,4907,2013,4910,2007,4916,2002,4921,1998,4929,1998,4937,1998,4945,2002,4953,2007,4958,2013,4964,2020,4967,2028,4967xe" filled="f" stroked="t" strokeweight=".249651pt" strokecolor="#231F20">
                <v:path arrowok="t"/>
              </v:shape>
            </v:group>
            <v:group style="position:absolute;left:2175;top:4907;width:60;height:60" coordorigin="2175,4907" coordsize="60,60">
              <v:shape style="position:absolute;left:2175;top:4907;width:60;height:60" coordorigin="2175,4907" coordsize="60,60" path="m2205,4967l2213,4967,2220,4964,2226,4958,2231,4953,2235,4945,2235,4937,2235,4929,2231,4921,2226,4916,2220,4910,2213,4907,2205,4907,2197,4907,2189,4910,2183,4916,2178,4921,2175,4929,2175,4937,2175,4945,2178,4953,2183,4958,2189,4964,2197,4967,2205,4967xe" filled="f" stroked="t" strokeweight=".249651pt" strokecolor="#231F20">
                <v:path arrowok="t"/>
              </v:shape>
            </v:group>
            <v:group style="position:absolute;left:2351;top:4907;width:60;height:60" coordorigin="2351,4907" coordsize="60,60">
              <v:shape style="position:absolute;left:2351;top:4907;width:60;height:60" coordorigin="2351,4907" coordsize="60,60" path="m2381,4967l2389,4967,2396,4964,2402,4958,2408,4953,2411,4945,2411,4937,2411,4929,2408,4921,2402,4916,2396,4910,2389,4907,2381,4907,2373,4907,2365,4910,2360,4916,2354,4921,2351,4929,2351,4937,2351,4945,2354,4953,2360,4958,2365,4964,2373,4967,2381,4967xe" filled="f" stroked="t" strokeweight=".249651pt" strokecolor="#231F20">
                <v:path arrowok="t"/>
              </v:shape>
            </v:group>
            <v:group style="position:absolute;left:2527;top:4907;width:60;height:60" coordorigin="2527,4907" coordsize="60,60">
              <v:shape style="position:absolute;left:2527;top:4907;width:60;height:60" coordorigin="2527,4907" coordsize="60,60" path="m2557,4967l2565,4967,2573,4964,2578,4958,2584,4953,2587,4945,2587,4937,2587,4929,2584,4921,2578,4916,2573,4910,2565,4907,2557,4907,2549,4907,2542,4910,2536,4916,2530,4921,2527,4929,2527,4937,2527,4945,2530,4953,2536,4958,2542,4964,2549,4967,2557,4967xe" filled="f" stroked="t" strokeweight=".249651pt" strokecolor="#231F20">
                <v:path arrowok="t"/>
              </v:shape>
            </v:group>
            <v:group style="position:absolute;left:2703;top:4907;width:60;height:60" coordorigin="2703,4907" coordsize="60,60">
              <v:shape style="position:absolute;left:2703;top:4907;width:60;height:60" coordorigin="2703,4907" coordsize="60,60" path="m2733,4967l2741,4967,2749,4964,2755,4958,2760,4953,2763,4945,2763,4937,2763,4929,2760,4921,2755,4916,2749,4910,2741,4907,2733,4907,2725,4907,2718,4910,2712,4916,2707,4921,2703,4929,2703,4937,2703,4945,2707,4953,2712,4958,2718,4964,2725,4967,2733,4967xe" filled="f" stroked="t" strokeweight=".249651pt" strokecolor="#231F20">
                <v:path arrowok="t"/>
              </v:shape>
            </v:group>
            <v:group style="position:absolute;left:2880;top:5207;width:60;height:30" coordorigin="2880,5207" coordsize="60,30">
              <v:shape style="position:absolute;left:2880;top:5207;width:60;height:30" coordorigin="2880,5207" coordsize="60,30" path="m2940,5237l2940,5229,2936,5221,2931,5216,2925,5210,2918,5207,2910,5207,2902,5207,2894,5210,2888,5216,2883,5221,2880,5229,2880,5237e" filled="f" stroked="t" strokeweight=".249651pt" strokecolor="#231F20">
                <v:path arrowok="t"/>
              </v:shape>
            </v:group>
            <v:group style="position:absolute;left:3056;top:5207;width:60;height:30" coordorigin="3056,5207" coordsize="60,30">
              <v:shape style="position:absolute;left:3056;top:5207;width:60;height:30" coordorigin="3056,5207" coordsize="60,30" path="m3116,5237l3116,5229,3113,5221,3107,5216,3101,5210,3094,5207,3086,5207,3078,5207,3070,5210,3065,5216,3059,5221,3056,5229,3056,5237e" filled="f" stroked="t" strokeweight=".249651pt" strokecolor="#231F20">
                <v:path arrowok="t"/>
              </v:shape>
            </v:group>
            <v:group style="position:absolute;left:3232;top:5207;width:60;height:30" coordorigin="3232,5207" coordsize="60,30">
              <v:shape style="position:absolute;left:3232;top:5207;width:60;height:30" coordorigin="3232,5207" coordsize="60,30" path="m3292,5237l3292,5229,3289,5221,3283,5216,3278,5210,3270,5207,3262,5207,3254,5207,3247,5210,3241,5216,3235,5221,3232,5229,3232,5237e" filled="f" stroked="t" strokeweight=".249651pt" strokecolor="#231F20">
                <v:path arrowok="t"/>
              </v:shape>
            </v:group>
            <v:group style="position:absolute;left:3409;top:5207;width:60;height:30" coordorigin="3409,5207" coordsize="60,30">
              <v:shape style="position:absolute;left:3409;top:5207;width:60;height:30" coordorigin="3409,5207" coordsize="60,30" path="m3468,5237l3468,5229,3465,5221,3460,5216,3454,5210,3446,5207,3438,5207,3431,5207,3423,5210,3417,5216,3412,5221,3409,5229,3409,5237e" filled="f" stroked="t" strokeweight=".249651pt" strokecolor="#231F20">
                <v:path arrowok="t"/>
              </v:shape>
            </v:group>
            <v:group style="position:absolute;left:3585;top:4886;width:60;height:60" coordorigin="3585,4886" coordsize="60,60">
              <v:shape style="position:absolute;left:3585;top:4886;width:60;height:60" coordorigin="3585,4886" coordsize="60,60" path="m3615,4946l3623,4946,3630,4943,3636,4937,3642,4932,3645,4924,3645,4916,3645,4908,3642,4900,3636,4895,3630,4889,3623,4886,3615,4886,3607,4886,3599,4889,3594,4895,3588,4900,3585,4908,3585,4916,3585,4924,3588,4932,3594,4937,3599,4943,3607,4946,3615,4946xe" filled="f" stroked="t" strokeweight=".249651pt" strokecolor="#231F20">
                <v:path arrowok="t"/>
              </v:shape>
            </v:group>
            <v:group style="position:absolute;left:3761;top:4736;width:60;height:60" coordorigin="3761,4736" coordsize="60,60">
              <v:shape style="position:absolute;left:3761;top:4736;width:60;height:60" coordorigin="3761,4736" coordsize="60,60" path="m3791,4796l3799,4796,3807,4793,3812,4787,3818,4782,3821,4774,3821,4766,3821,4758,3818,4750,3812,4745,3807,4739,3799,4736,3791,4736,3783,4736,3775,4739,3770,4745,3764,4750,3761,4758,3761,4766,3761,4774,3764,4782,3770,4787,3775,4793,3783,4796,3791,4796xe" filled="f" stroked="t" strokeweight=".249651pt" strokecolor="#231F20">
                <v:path arrowok="t"/>
              </v:shape>
            </v:group>
            <v:group style="position:absolute;left:3937;top:5207;width:60;height:30" coordorigin="3937,5207" coordsize="60,30">
              <v:shape style="position:absolute;left:3937;top:5207;width:60;height:30" coordorigin="3937,5207" coordsize="60,30" path="m3997,5237l3997,5229,3994,5221,3988,5216,3983,5210,3975,5207,3967,5207,3959,5207,3952,5210,3946,5216,3940,5221,3937,5229,3937,5237e" filled="f" stroked="t" strokeweight=".249651pt" strokecolor="#231F20">
                <v:path arrowok="t"/>
              </v:shape>
            </v:group>
            <v:group style="position:absolute;left:4114;top:5207;width:60;height:30" coordorigin="4114,5207" coordsize="60,30">
              <v:shape style="position:absolute;left:4114;top:5207;width:60;height:30" coordorigin="4114,5207" coordsize="60,30" path="m4173,5237l4173,5229,4170,5221,4165,5216,4159,5210,4151,5207,4144,5207,4136,5207,4128,5210,4122,5216,4117,5221,4114,5229,4114,5237e" filled="f" stroked="t" strokeweight=".249651pt" strokecolor="#231F20">
                <v:path arrowok="t"/>
              </v:shape>
            </v:group>
            <v:group style="position:absolute;left:4290;top:4907;width:60;height:60" coordorigin="4290,4907" coordsize="60,60">
              <v:shape style="position:absolute;left:4290;top:4907;width:60;height:60" coordorigin="4290,4907" coordsize="60,60" path="m4320,4967l4328,4967,4335,4964,4341,4958,4347,4953,4350,4945,4350,4937,4350,4929,4347,4921,4341,4916,4335,4910,4328,4907,4320,4907,4312,4907,4304,4910,4299,4916,4293,4921,4290,4929,4290,4937,4290,4945,4293,4953,4299,4958,4304,4964,4312,4967,4320,4967xe" filled="f" stroked="t" strokeweight=".249651pt" strokecolor="#231F20">
                <v:path arrowok="t"/>
              </v:shape>
            </v:group>
            <v:group style="position:absolute;left:4496;top:4637;width:30;height:30" coordorigin="4496,4637" coordsize="30,30">
              <v:shape style="position:absolute;left:4496;top:4637;width:30;height:30" coordorigin="4496,4637" coordsize="30,30" path="m4496,4667l4504,4667,4512,4664,4517,4658,4523,4653,4526,4645,4526,4637e" filled="f" stroked="t" strokeweight=".249651pt" strokecolor="#231F20">
                <v:path arrowok="t"/>
              </v:shape>
            </v:group>
            <v:group style="position:absolute;left:4466;top:4637;width:30;height:30" coordorigin="4466,4637" coordsize="30,30">
              <v:shape style="position:absolute;left:4466;top:4637;width:30;height:30" coordorigin="4466,4637" coordsize="30,30" path="m4466,4637l4466,4645,4469,4653,4475,4658,4480,4664,4488,4667,4496,4667e" filled="f" stroked="t" strokeweight=".249651pt" strokecolor="#231F20">
                <v:path arrowok="t"/>
              </v:shape>
            </v:group>
            <v:group style="position:absolute;left:4642;top:5207;width:60;height:30" coordorigin="4642,5207" coordsize="60,30">
              <v:shape style="position:absolute;left:4642;top:5207;width:60;height:30" coordorigin="4642,5207" coordsize="60,30" path="m4702,5237l4702,5229,4699,5221,4693,5216,4688,5210,4680,5207,4672,5207,4664,5207,4657,5210,4651,5216,4646,5221,4642,5229,4642,5237e" filled="f" stroked="t" strokeweight=".249651pt" strokecolor="#231F20">
                <v:path arrowok="t"/>
              </v:shape>
            </v:group>
            <v:group style="position:absolute;left:4819;top:5207;width:60;height:30" coordorigin="4819,5207" coordsize="60,30">
              <v:shape style="position:absolute;left:4819;top:5207;width:60;height:30" coordorigin="4819,5207" coordsize="60,30" path="m4879,5237l4879,5229,4875,5221,4870,5216,4864,5210,4857,5207,4849,5207,4841,5207,4833,5210,4827,5216,4822,5221,4819,5229,4819,5237e" filled="f" stroked="t" strokeweight=".249651pt" strokecolor="#231F20">
                <v:path arrowok="t"/>
              </v:shape>
            </v:group>
            <v:group style="position:absolute;left:4995;top:4907;width:60;height:60" coordorigin="4995,4907" coordsize="60,60">
              <v:shape style="position:absolute;left:4995;top:4907;width:60;height:60" coordorigin="4995,4907" coordsize="60,60" path="m5025,4967l5033,4967,5040,4964,5046,4958,5052,4953,5055,4945,5055,4937,5055,4929,5052,4921,5046,4916,5040,4910,5033,4907,5025,4907,5017,4907,5009,4910,5004,4916,4998,4921,4995,4929,4995,4937,4995,4945,4998,4953,5004,4958,5009,4964,5017,4967,5025,4967xe" filled="f" stroked="t" strokeweight=".249651pt" strokecolor="#231F20">
                <v:path arrowok="t"/>
              </v:shape>
            </v:group>
            <v:group style="position:absolute;left:5171;top:4907;width:60;height:60" coordorigin="5171,4907" coordsize="60,60">
              <v:shape style="position:absolute;left:5171;top:4907;width:60;height:60" coordorigin="5171,4907" coordsize="60,60" path="m5201,4967l5209,4967,5217,4964,5222,4958,5228,4953,5231,4945,5231,4937,5231,4929,5228,4921,5222,4916,5217,4910,5209,4907,5201,4907,5193,4907,5186,4910,5180,4916,5174,4921,5171,4929,5171,4937,5171,4945,5174,4953,5180,4958,5186,4964,5193,4967,5201,4967xe" filled="f" stroked="t" strokeweight=".249651pt" strokecolor="#231F20">
                <v:path arrowok="t"/>
              </v:shape>
            </v:group>
            <v:group style="position:absolute;left:5347;top:5207;width:60;height:30" coordorigin="5347,5207" coordsize="60,30">
              <v:shape style="position:absolute;left:5347;top:5207;width:60;height:30" coordorigin="5347,5207" coordsize="60,30" path="m5407,5237l5407,5229,5404,5221,5399,5216,5393,5210,5385,5207,5377,5207,5369,5207,5362,5210,5356,5216,5351,5221,5347,5229,5347,5237e" filled="f" stroked="t" strokeweight=".249651pt" strokecolor="#231F20">
                <v:path arrowok="t"/>
              </v:shape>
            </v:group>
            <v:group style="position:absolute;left:5524;top:5207;width:60;height:30" coordorigin="5524,5207" coordsize="60,30">
              <v:shape style="position:absolute;left:5524;top:5207;width:60;height:30" coordorigin="5524,5207" coordsize="60,30" path="m5584,5237l5584,5229,5580,5221,5575,5216,5569,5210,5562,5207,5554,5207,5546,5207,5538,5210,5532,5216,5527,5221,5524,5229,5524,5237e" filled="f" stroked="t" strokeweight=".249651pt" strokecolor="#231F20">
                <v:path arrowok="t"/>
              </v:shape>
            </v:group>
            <v:group style="position:absolute;left:5700;top:4907;width:60;height:60" coordorigin="5700,4907" coordsize="60,60">
              <v:shape style="position:absolute;left:5700;top:4907;width:60;height:60" coordorigin="5700,4907" coordsize="60,60" path="m5730,4967l5738,4967,5745,4964,5751,4958,5757,4953,5760,4945,5760,4937,5760,4929,5757,4921,5751,4916,5745,4910,5738,4907,5730,4907,5722,4907,5714,4910,5709,4916,5703,4921,5700,4929,5700,4937,5700,4945,5703,4953,5709,4958,5714,4964,5722,4967,5730,4967xe" filled="f" stroked="t" strokeweight=".249651pt" strokecolor="#231F20">
                <v:path arrowok="t"/>
              </v:shape>
            </v:group>
            <v:group style="position:absolute;left:5876;top:4907;width:60;height:60" coordorigin="5876,4907" coordsize="60,60">
              <v:shape style="position:absolute;left:5876;top:4907;width:60;height:60" coordorigin="5876,4907" coordsize="60,60" path="m5906,4967l5914,4967,5922,4964,5927,4958,5933,4953,5936,4945,5936,4937,5936,4929,5933,4921,5927,4916,5922,4910,5914,4907,5906,4907,5898,4907,5891,4910,5885,4916,5879,4921,5876,4929,5876,4937,5876,4945,5879,4953,5885,4958,5891,4964,5898,4967,5906,4967xe" filled="f" stroked="t" strokeweight=".249651pt" strokecolor="#231F20">
                <v:path arrowok="t"/>
              </v:shape>
            </v:group>
            <v:group style="position:absolute;left:6052;top:5207;width:60;height:30" coordorigin="6052,5207" coordsize="60,30">
              <v:shape style="position:absolute;left:6052;top:5207;width:60;height:30" coordorigin="6052,5207" coordsize="60,30" path="m6112,5237l6112,5229,6109,5221,6104,5216,6098,5210,6090,5207,6082,5207,6074,5207,6067,5210,6061,5216,6056,5221,6052,5229,6052,5237e" filled="f" stroked="t" strokeweight=".249651pt" strokecolor="#231F20">
                <v:path arrowok="t"/>
              </v:shape>
            </v:group>
            <v:group style="position:absolute;left:6229;top:4907;width:60;height:60" coordorigin="6229,4907" coordsize="60,60">
              <v:shape style="position:absolute;left:6229;top:4907;width:60;height:60" coordorigin="6229,4907" coordsize="60,60" path="m6259,4967l6267,4967,6274,4964,6280,4958,6286,4953,6289,4945,6289,4937,6289,4929,6286,4921,6280,4916,6274,4910,6267,4907,6259,4907,6251,4907,6243,4910,6238,4916,6232,4921,6229,4929,6229,4937,6229,4945,6232,4953,6238,4958,6243,4964,6251,4967,6259,4967xe" filled="f" stroked="t" strokeweight=".249651pt" strokecolor="#231F20">
                <v:path arrowok="t"/>
              </v:shape>
            </v:group>
            <v:group style="position:absolute;left:6405;top:4901;width:60;height:60" coordorigin="6405,4901" coordsize="60,60">
              <v:shape style="position:absolute;left:6405;top:4901;width:60;height:60" coordorigin="6405,4901" coordsize="60,60" path="m6435,4961l6443,4961,6451,4958,6456,4952,6462,4947,6465,4939,6465,4931,6465,4923,6462,4915,6456,4910,6451,4904,6443,4901,6435,4901,6427,4901,6419,4904,6414,4910,6408,4915,6405,4923,6405,4931,6405,4939,6408,4947,6414,4952,6419,4958,6427,4961,6435,4961xe" filled="f" stroked="t" strokeweight=".249651pt" strokecolor="#231F20">
                <v:path arrowok="t"/>
              </v:shape>
            </v:group>
            <v:group style="position:absolute;left:6581;top:5207;width:60;height:30" coordorigin="6581,5207" coordsize="60,30">
              <v:shape style="position:absolute;left:6581;top:5207;width:60;height:30" coordorigin="6581,5207" coordsize="60,30" path="m6641,5237l6641,5229,6638,5221,6632,5216,6627,5210,6619,5207,6611,5207,6603,5207,6596,5210,6590,5216,6584,5221,6581,5229,6581,5237e" filled="f" stroked="t" strokeweight=".249651pt" strokecolor="#231F20">
                <v:path arrowok="t"/>
              </v:shape>
            </v:group>
            <v:group style="position:absolute;left:6758;top:4838;width:60;height:60" coordorigin="6758,4838" coordsize="60,60">
              <v:shape style="position:absolute;left:6758;top:4838;width:60;height:60" coordorigin="6758,4838" coordsize="60,60" path="m6787,4898l6795,4898,6803,4895,6809,4889,6814,4884,6817,4876,6817,4868,6817,4860,6814,4852,6809,4847,6803,4841,6795,4838,6787,4838,6780,4838,6772,4841,6766,4847,6761,4852,6758,4860,6758,4868,6758,4876,6761,4884,6766,4889,6772,4895,6780,4898,6787,4898xe" filled="f" stroked="t" strokeweight=".249651pt" strokecolor="#231F20">
                <v:path arrowok="t"/>
              </v:shape>
            </v:group>
            <v:group style="position:absolute;left:6934;top:5207;width:60;height:30" coordorigin="6934,5207" coordsize="60,30">
              <v:shape style="position:absolute;left:6934;top:5207;width:60;height:30" coordorigin="6934,5207" coordsize="60,30" path="m6994,5237l6994,5229,6991,5221,6985,5216,6979,5210,6972,5207,6964,5207,6956,5207,6948,5210,6943,5216,6937,5221,6934,5229,6934,5237e" filled="f" stroked="t" strokeweight=".249651pt" strokecolor="#231F20">
                <v:path arrowok="t"/>
              </v:shape>
            </v:group>
            <v:group style="position:absolute;left:7110;top:5207;width:60;height:30" coordorigin="7110,5207" coordsize="60,30">
              <v:shape style="position:absolute;left:7110;top:5207;width:60;height:30" coordorigin="7110,5207" coordsize="60,30" path="m7170,5237l7170,5229,7167,5221,7161,5216,7156,5210,7148,5207,7140,5207,7132,5207,7124,5210,7119,5216,7113,5221,7110,5229,7110,5237e" filled="f" stroked="t" strokeweight=".249651pt" strokecolor="#231F20">
                <v:path arrowok="t"/>
              </v:shape>
            </v:group>
            <v:group style="position:absolute;left:7286;top:5207;width:60;height:30" coordorigin="7286,5207" coordsize="60,30">
              <v:shape style="position:absolute;left:7286;top:5207;width:60;height:30" coordorigin="7286,5207" coordsize="60,30" path="m7346,5237l7346,5229,7343,5221,7337,5216,7332,5210,7324,5207,7316,5207,7308,5207,7301,5210,7295,5216,7289,5221,7286,5229,7286,5237e" filled="f" stroked="t" strokeweight=".249651pt" strokecolor="#231F20">
                <v:path arrowok="t"/>
              </v:shape>
            </v:group>
            <v:group style="position:absolute;left:7463;top:5207;width:60;height:30" coordorigin="7463,5207" coordsize="60,30">
              <v:shape style="position:absolute;left:7463;top:5207;width:60;height:30" coordorigin="7463,5207" coordsize="60,30" path="m7522,5237l7522,5229,7519,5221,7514,5216,7508,5210,7500,5207,7493,5207,7485,5207,7477,5210,7471,5216,7466,5221,7463,5229,7463,5237e" filled="f" stroked="t" strokeweight=".249651pt" strokecolor="#231F20">
                <v:path arrowok="t"/>
              </v:shape>
            </v:group>
            <v:group style="position:absolute;left:7639;top:5207;width:60;height:30" coordorigin="7639,5207" coordsize="60,30">
              <v:shape style="position:absolute;left:7639;top:5207;width:60;height:30" coordorigin="7639,5207" coordsize="60,30" path="m7699,5237l7699,5229,7696,5221,7690,5216,7684,5210,7677,5207,7669,5207,7661,5207,7653,5210,7648,5216,7642,5221,7639,5229,7639,5237e" filled="f" stroked="t" strokeweight=".249651pt" strokecolor="#231F20">
                <v:path arrowok="t"/>
              </v:shape>
            </v:group>
            <v:group style="position:absolute;left:7815;top:4907;width:60;height:60" coordorigin="7815,4907" coordsize="60,60">
              <v:shape style="position:absolute;left:7815;top:4907;width:60;height:60" coordorigin="7815,4907" coordsize="60,60" path="m7845,4967l7853,4967,7861,4964,7866,4958,7872,4953,7875,4945,7875,4937,7875,4929,7872,4921,7866,4916,7861,4910,7853,4907,7845,4907,7837,4907,7830,4910,7824,4916,7818,4921,7815,4929,7815,4937,7815,4945,7818,4953,7824,4958,7830,4964,7837,4967,7845,4967xe" filled="f" stroked="t" strokeweight=".249651pt" strokecolor="#231F20">
                <v:path arrowok="t"/>
              </v:shape>
            </v:group>
            <v:group style="position:absolute;left:7991;top:5207;width:60;height:30" coordorigin="7991,5207" coordsize="60,30">
              <v:shape style="position:absolute;left:7991;top:5207;width:60;height:30" coordorigin="7991,5207" coordsize="60,30" path="m8051,5237l8051,5229,8048,5221,8043,5216,8037,5210,8029,5207,8021,5207,8013,5207,8006,5210,8000,5216,7995,5221,7991,5229,7991,5237e" filled="f" stroked="t" strokeweight=".249651pt" strokecolor="#231F20">
                <v:path arrowok="t"/>
              </v:shape>
            </v:group>
            <v:group style="position:absolute;left:8168;top:5207;width:60;height:30" coordorigin="8168,5207" coordsize="60,30">
              <v:shape style="position:absolute;left:8168;top:5207;width:60;height:30" coordorigin="8168,5207" coordsize="60,30" path="m8228,5237l8228,5229,8224,5221,8219,5216,8213,5210,8206,5207,8198,5207,8190,5207,8182,5210,8176,5216,8171,5221,8168,5229,8168,5237e" filled="f" stroked="t" strokeweight=".249651pt" strokecolor="#231F20">
                <v:path arrowok="t"/>
              </v:shape>
            </v:group>
            <v:group style="position:absolute;left:8344;top:5207;width:60;height:30" coordorigin="8344,5207" coordsize="60,30">
              <v:shape style="position:absolute;left:8344;top:5207;width:60;height:30" coordorigin="8344,5207" coordsize="60,30" path="m8404,5237l8404,5229,8401,5221,8395,5216,8389,5210,8382,5207,8374,5207,8366,5207,8358,5210,8353,5216,8347,5221,8344,5229,8344,5237e" filled="f" stroked="t" strokeweight=".249651pt" strokecolor="#231F20">
                <v:path arrowok="t"/>
              </v:shape>
            </v:group>
            <v:group style="position:absolute;left:8520;top:5207;width:60;height:30" coordorigin="8520,5207" coordsize="60,30">
              <v:shape style="position:absolute;left:8520;top:5207;width:60;height:30" coordorigin="8520,5207" coordsize="60,30" path="m8580,5237l8580,5229,8577,5221,8571,5216,8566,5210,8558,5207,8550,5207,8542,5207,8535,5210,8529,5216,8523,5221,8520,5229,8520,5237e" filled="f" stroked="t" strokeweight=".249651pt" strokecolor="#231F20">
                <v:path arrowok="t"/>
              </v:shape>
            </v:group>
            <v:group style="position:absolute;left:8696;top:5207;width:60;height:30" coordorigin="8696,5207" coordsize="60,30">
              <v:shape style="position:absolute;left:8696;top:5207;width:60;height:30" coordorigin="8696,5207" coordsize="60,30" path="m8756,5237l8756,5229,8753,5221,8748,5216,8742,5210,8734,5207,8726,5207,8718,5207,8711,5210,8705,5216,8700,5221,8696,5229,8696,5237e" filled="f" stroked="t" strokeweight=".249651pt" strokecolor="#231F20">
                <v:path arrowok="t"/>
              </v:shape>
            </v:group>
            <v:group style="position:absolute;left:8873;top:5207;width:60;height:30" coordorigin="8873,5207" coordsize="60,30">
              <v:shape style="position:absolute;left:8873;top:5207;width:60;height:30" coordorigin="8873,5207" coordsize="60,30" path="m8933,5237l8933,5229,8929,5221,8924,5216,8918,5210,8911,5207,8903,5207,8895,5207,8887,5210,8881,5216,8876,5221,8873,5229,8873,5237e" filled="f" stroked="t" strokeweight=".249651pt" strokecolor="#231F20">
                <v:path arrowok="t"/>
              </v:shape>
            </v:group>
            <v:group style="position:absolute;left:9049;top:5207;width:60;height:30" coordorigin="9049,5207" coordsize="60,30">
              <v:shape style="position:absolute;left:9049;top:5207;width:60;height:30" coordorigin="9049,5207" coordsize="60,30" path="m9109,5237l9109,5229,9106,5221,9100,5216,9095,5210,9087,5207,9079,5207,9071,5207,9063,5210,9058,5216,9052,5221,9049,5229,9049,5237e" filled="f" stroked="t" strokeweight=".249651pt" strokecolor="#231F20">
                <v:path arrowok="t"/>
              </v:shape>
            </v:group>
            <v:group style="position:absolute;left:9225;top:4907;width:60;height:60" coordorigin="9225,4907" coordsize="60,60">
              <v:shape style="position:absolute;left:9225;top:4907;width:60;height:60" coordorigin="9225,4907" coordsize="60,60" path="m9255,4967l9263,4967,9271,4964,9276,4958,9282,4953,9285,4945,9285,4937,9285,4929,9282,4921,9276,4916,9271,4910,9263,4907,9255,4907,9247,4907,9240,4910,9234,4916,9228,4921,9225,4929,9225,4937,9225,4945,9228,4953,9234,4958,9240,4964,9247,4967,9255,4967xe" filled="f" stroked="t" strokeweight=".249651pt" strokecolor="#231F20">
                <v:path arrowok="t"/>
              </v:shape>
            </v:group>
            <v:group style="position:absolute;left:9401;top:5207;width:60;height:30" coordorigin="9401,5207" coordsize="60,30">
              <v:shape style="position:absolute;left:9401;top:5207;width:60;height:30" coordorigin="9401,5207" coordsize="60,30" path="m9461,5237l9461,5229,9458,5221,9453,5216,9447,5210,9439,5207,9431,5207,9424,5207,9416,5210,9410,5216,9405,5221,9401,5229,9401,5237e" filled="f" stroked="t" strokeweight=".249651pt" strokecolor="#231F20">
                <v:path arrowok="t"/>
              </v:shape>
            </v:group>
            <v:group style="position:absolute;left:9578;top:5207;width:60;height:30" coordorigin="9578,5207" coordsize="60,30">
              <v:shape style="position:absolute;left:9578;top:5207;width:60;height:30" coordorigin="9578,5207" coordsize="60,30" path="m9638,5237l9638,5229,9635,5221,9629,5216,9623,5210,9616,5207,9608,5207,9600,5207,9592,5210,9587,5216,9581,5221,9578,5229,9578,5237e" filled="f" stroked="t" strokeweight=".249651pt" strokecolor="#231F20">
                <v:path arrowok="t"/>
              </v:shape>
            </v:group>
            <v:group style="position:absolute;left:9754;top:5207;width:60;height:30" coordorigin="9754,5207" coordsize="60,30">
              <v:shape style="position:absolute;left:9754;top:5207;width:60;height:30" coordorigin="9754,5207" coordsize="60,30" path="m9814,5237l9814,5229,9811,5221,9805,5216,9800,5210,9792,5207,9784,5207,9776,5207,9768,5210,9763,5216,9757,5221,9754,5229,9754,5237e" filled="f" stroked="t" strokeweight=".249651pt" strokecolor="#231F20">
                <v:path arrowok="t"/>
              </v:shape>
            </v:group>
            <v:group style="position:absolute;left:9930;top:5207;width:60;height:30" coordorigin="9930,5207" coordsize="60,30">
              <v:shape style="position:absolute;left:9930;top:5207;width:60;height:30" coordorigin="9930,5207" coordsize="60,30" path="m9990,5237l9990,5229,9987,5221,9981,5216,9976,5210,9968,5207,9960,5207,9952,5207,9945,5210,9939,5216,9933,5221,9930,5229,9930,5237e" filled="f" stroked="t" strokeweight=".249651pt" strokecolor="#231F20">
                <v:path arrowok="t"/>
              </v:shape>
            </v:group>
            <v:group style="position:absolute;left:10107;top:5207;width:60;height:30" coordorigin="10107,5207" coordsize="60,30">
              <v:shape style="position:absolute;left:10107;top:5207;width:60;height:30" coordorigin="10107,5207" coordsize="60,30" path="m10166,5237l10166,5229,10163,5221,10158,5216,10152,5210,10144,5207,10137,5207,10129,5207,10121,5210,10115,5216,10110,5221,10107,5229,10107,5237e" filled="f" stroked="t" strokeweight=".249651pt" strokecolor="#231F20">
                <v:path arrowok="t"/>
              </v:shape>
            </v:group>
            <v:group style="position:absolute;left:10283;top:5207;width:60;height:30" coordorigin="10283,5207" coordsize="60,30">
              <v:shape style="position:absolute;left:10283;top:5207;width:60;height:30" coordorigin="10283,5207" coordsize="60,30" path="m10343,5237l10343,5229,10340,5221,10334,5216,10328,5210,10321,5207,10313,5207,10305,5207,10297,5210,10292,5216,10286,5221,10283,5229,10283,5237e" filled="f" stroked="t" strokeweight=".249651pt" strokecolor="#231F20">
                <v:path arrowok="t"/>
              </v:shape>
            </v:group>
            <v:group style="position:absolute;left:10459;top:4907;width:60;height:60" coordorigin="10459,4907" coordsize="60,60">
              <v:shape style="position:absolute;left:10459;top:4907;width:60;height:60" coordorigin="10459,4907" coordsize="60,60" path="m10489,4967l10497,4967,10505,4964,10510,4958,10516,4953,10519,4945,10519,4937,10519,4929,10516,4921,10510,4916,10505,4910,10497,4907,10489,4907,10481,4907,10473,4910,10468,4916,10462,4921,10459,4929,10459,4937,10459,4945,10462,4953,10468,4958,10473,4964,10481,4967,10489,4967xe" filled="f" stroked="t" strokeweight=".249651pt" strokecolor="#231F20">
                <v:path arrowok="t"/>
              </v:shape>
            </v:group>
            <v:group style="position:absolute;left:10635;top:4907;width:60;height:60" coordorigin="10635,4907" coordsize="60,60">
              <v:shape style="position:absolute;left:10635;top:4907;width:60;height:60" coordorigin="10635,4907" coordsize="60,60" path="m10665,4967l10673,4967,10681,4964,10686,4958,10692,4953,10695,4945,10695,4937,10695,4929,10692,4921,10686,4916,10681,4910,10673,4907,10665,4907,10657,4907,10650,4910,10644,4916,10638,4921,10635,4929,10635,4937,10635,4945,10638,4953,10644,4958,10650,4964,10657,4967,10665,4967xe" filled="f" stroked="t" strokeweight=".249651pt" strokecolor="#231F20">
                <v:path arrowok="t"/>
              </v:shape>
            </v:group>
            <v:group style="position:absolute;left:10812;top:5207;width:60;height:30" coordorigin="10812,5207" coordsize="60,30">
              <v:shape style="position:absolute;left:10812;top:5207;width:60;height:30" coordorigin="10812,5207" coordsize="60,30" path="m10872,5237l10872,5229,10868,5221,10863,5216,10857,5210,10850,5207,10842,5207,10834,5207,10826,5210,10820,5216,10815,5221,10812,5229,10812,5237e" filled="f" stroked="t" strokeweight=".249651pt" strokecolor="#231F20">
                <v:path arrowok="t"/>
              </v:shape>
            </v:group>
            <v:group style="position:absolute;left:10988;top:5207;width:60;height:30" coordorigin="10988,5207" coordsize="60,30">
              <v:shape style="position:absolute;left:10988;top:5207;width:60;height:30" coordorigin="10988,5207" coordsize="60,30" path="m11048,5237l11048,5229,11045,5221,11039,5216,11033,5210,11026,5207,11018,5207,11010,5207,11002,5210,10997,5216,10991,5221,10988,5229,10988,5237e" filled="f" stroked="t" strokeweight=".249651pt" strokecolor="#231F20">
                <v:path arrowok="t"/>
              </v:shape>
            </v:group>
            <v:group style="position:absolute;left:11164;top:5207;width:60;height:30" coordorigin="11164,5207" coordsize="60,30">
              <v:shape style="position:absolute;left:11164;top:5207;width:60;height:30" coordorigin="11164,5207" coordsize="60,30" path="m11224,5237l11224,5229,11221,5221,11215,5216,11210,5210,11202,5207,11194,5207,11186,5207,11179,5210,11173,5216,11167,5221,11164,5229,11164,5237e" filled="f" stroked="t" strokeweight=".249651pt" strokecolor="#231F20">
                <v:path arrowok="t"/>
              </v:shape>
            </v:group>
            <v:group style="position:absolute;left:11340;top:4907;width:60;height:60" coordorigin="11340,4907" coordsize="60,60">
              <v:shape style="position:absolute;left:11340;top:4907;width:60;height:60" coordorigin="11340,4907" coordsize="60,60" path="m11370,4967l11378,4967,11386,4964,11392,4958,11397,4953,11400,4945,11400,4937,11400,4929,11397,4921,11392,4916,11386,4910,11378,4907,11370,4907,11362,4907,11355,4910,11349,4916,11344,4921,11340,4929,11340,4937,11340,4945,11344,4953,11349,4958,11355,4964,11362,4967,11370,4967xe" filled="f" stroked="t" strokeweight=".249651pt" strokecolor="#231F20">
                <v:path arrowok="t"/>
              </v:shape>
            </v:group>
            <v:group style="position:absolute;left:1852;top:5237;width:9695;height:2" coordorigin="1852,5237" coordsize="9695,2">
              <v:shape style="position:absolute;left:1852;top:5237;width:9695;height:2" coordorigin="1852,5237" coordsize="9695,0" path="m1852,5237l11547,5237e" filled="f" stroked="t" strokeweight=".499302pt" strokecolor="#231F20">
                <v:path arrowok="t"/>
              </v:shape>
            </v:group>
            <v:group style="position:absolute;left:11547;top:4637;width:2;height:600" coordorigin="11547,4637" coordsize="2,600">
              <v:shape style="position:absolute;left:11547;top:4637;width:2;height:600" coordorigin="11547,4637" coordsize="0,600" path="m11547,5237l11547,4637e" filled="f" stroked="t" strokeweight=".499302pt" strokecolor="#231F20">
                <v:path arrowok="t"/>
              </v:shape>
            </v:group>
            <v:group style="position:absolute;left:1852;top:4637;width:2;height:600" coordorigin="1852,4637" coordsize="2,600">
              <v:shape style="position:absolute;left:1852;top:4637;width:2;height:600" coordorigin="1852,4637" coordsize="0,600" path="m1852,4637l1852,5237e" filled="f" stroked="t" strokeweight=".499302pt" strokecolor="#231F20">
                <v:path arrowok="t"/>
              </v:shape>
            </v:group>
            <v:group style="position:absolute;left:1852;top:4637;width:9695;height:2" coordorigin="1852,4637" coordsize="9695,2">
              <v:shape style="position:absolute;left:1852;top:4637;width:9695;height:2" coordorigin="1852,4637" coordsize="9695,0" path="m1852,4637l11547,4637e" filled="f" stroked="t" strokeweight=".499302pt" strokecolor="#231F20">
                <v:path arrowok="t"/>
              </v:shape>
            </v:group>
            <v:group style="position:absolute;left:1852;top:5197;width:2;height:40" coordorigin="1852,5197" coordsize="2,40">
              <v:shape style="position:absolute;left:1852;top:5197;width:2;height:40" coordorigin="1852,5197" coordsize="0,40" path="m1852,5237l1852,5197e" filled="t" fillcolor="#231F20" stroked="f">
                <v:path arrowok="t"/>
                <v:fill type="solid"/>
              </v:shape>
            </v:group>
            <v:group style="position:absolute;left:1852;top:4637;width:2;height:40" coordorigin="1852,4637" coordsize="2,40">
              <v:shape style="position:absolute;left:1852;top:4637;width:2;height:40" coordorigin="1852,4637" coordsize="0,40" path="m1852,4637l1852,4677e" filled="t" fillcolor="#231F20" stroked="f">
                <v:path arrowok="t"/>
                <v:fill type="solid"/>
              </v:shape>
            </v:group>
            <v:group style="position:absolute;left:1839;top:5281;width:52;height:87" coordorigin="1839,5281" coordsize="52,87">
              <v:shape style="position:absolute;left:1839;top:5281;width:52;height:87" coordorigin="1839,5281" coordsize="52,87" path="m1891,5358l1841,5358,1841,5368,1891,5368,1891,5358xe" filled="t" fillcolor="#231F20" stroked="f">
                <v:path arrowok="t"/>
                <v:fill type="solid"/>
              </v:shape>
              <v:shape style="position:absolute;left:1839;top:5281;width:52;height:87" coordorigin="1839,5281" coordsize="52,87" path="m1872,5291l1860,5291,1860,5358,1872,5358,1872,5291xe" filled="t" fillcolor="#231F20" stroked="f">
                <v:path arrowok="t"/>
                <v:fill type="solid"/>
              </v:shape>
              <v:shape style="position:absolute;left:1839;top:5281;width:52;height:87" coordorigin="1839,5281" coordsize="52,87" path="m1872,5281l1860,5281,1839,5285,1839,5296,1860,5291,1872,5291,1872,5281xe" filled="t" fillcolor="#231F20" stroked="f">
                <v:path arrowok="t"/>
                <v:fill type="solid"/>
              </v:shape>
            </v:group>
            <v:group style="position:absolute;left:2557;top:5197;width:2;height:40" coordorigin="2557,5197" coordsize="2,40">
              <v:shape style="position:absolute;left:2557;top:5197;width:2;height:40" coordorigin="2557,5197" coordsize="0,40" path="m2557,5237l2557,5197e" filled="t" fillcolor="#231F20" stroked="f">
                <v:path arrowok="t"/>
                <v:fill type="solid"/>
              </v:shape>
            </v:group>
            <v:group style="position:absolute;left:2557;top:5197;width:2;height:40" coordorigin="2557,5197" coordsize="2,40">
              <v:shape style="position:absolute;left:2557;top:5197;width:2;height:40" coordorigin="2557,5197" coordsize="0,40" path="m2557,5197l2557,5237e" filled="f" stroked="t" strokeweight=".249651pt" strokecolor="#231F20">
                <v:path arrowok="t"/>
              </v:shape>
            </v:group>
            <v:group style="position:absolute;left:2557;top:4637;width:2;height:40" coordorigin="2557,4637" coordsize="2,40">
              <v:shape style="position:absolute;left:2557;top:4637;width:2;height:40" coordorigin="2557,4637" coordsize="0,40" path="m2557,4637l2557,4677e" filled="t" fillcolor="#231F20" stroked="f">
                <v:path arrowok="t"/>
                <v:fill type="solid"/>
              </v:shape>
            </v:group>
            <v:group style="position:absolute;left:2557;top:4637;width:2;height:40" coordorigin="2557,4637" coordsize="2,40">
              <v:shape style="position:absolute;left:2557;top:4637;width:2;height:40" coordorigin="2557,4637" coordsize="0,40" path="m2557,4637l2557,4677e" filled="f" stroked="t" strokeweight=".249651pt" strokecolor="#231F20">
                <v:path arrowok="t"/>
              </v:shape>
            </v:group>
            <v:group style="position:absolute;left:2538;top:5281;width:57;height:89" coordorigin="2538,5281" coordsize="57,89">
              <v:shape style="position:absolute;left:2538;top:5281;width:57;height:89" coordorigin="2538,5281" coordsize="57,89" path="m2538,5354l2538,5366,2542,5367,2546,5368,2550,5369,2554,5369,2557,5369,2572,5369,2580,5367,2588,5360,2557,5360,2553,5359,2545,5357,2542,5356,2538,5354xe" filled="t" fillcolor="#231F20" stroked="f">
                <v:path arrowok="t"/>
                <v:fill type="solid"/>
              </v:shape>
              <v:shape style="position:absolute;left:2538;top:5281;width:57;height:89" coordorigin="2538,5281" coordsize="57,89" path="m2588,5320l2568,5320,2573,5322,2577,5326,2581,5329,2583,5334,2583,5346,2581,5351,2577,5354,2573,5358,2568,5360,2588,5360,2592,5357,2595,5349,2595,5331,2592,5324,2588,5320xe" filled="t" fillcolor="#231F20" stroked="f">
                <v:path arrowok="t"/>
                <v:fill type="solid"/>
              </v:shape>
              <v:shape style="position:absolute;left:2538;top:5281;width:57;height:89" coordorigin="2538,5281" coordsize="57,89" path="m2588,5281l2542,5281,2542,5324,2545,5323,2548,5322,2554,5320,2558,5320,2588,5320,2586,5318,2580,5313,2578,5312,2553,5312,2553,5291,2588,5291,2588,5281xe" filled="t" fillcolor="#231F20" stroked="f">
                <v:path arrowok="t"/>
                <v:fill type="solid"/>
              </v:shape>
              <v:shape style="position:absolute;left:2538;top:5281;width:57;height:89" coordorigin="2538,5281" coordsize="57,89" path="m2573,5310l2561,5310,2559,5310,2556,5311,2554,5311,2553,5312,2578,5312,2573,5310xe" filled="t" fillcolor="#231F20" stroked="f">
                <v:path arrowok="t"/>
                <v:fill type="solid"/>
              </v:shape>
            </v:group>
            <v:group style="position:absolute;left:3438;top:5197;width:2;height:40" coordorigin="3438,5197" coordsize="2,40">
              <v:shape style="position:absolute;left:3438;top:5197;width:2;height:40" coordorigin="3438,5197" coordsize="0,40" path="m3438,5237l3438,5197e" filled="t" fillcolor="#231F20" stroked="f">
                <v:path arrowok="t"/>
                <v:fill type="solid"/>
              </v:shape>
            </v:group>
            <v:group style="position:absolute;left:3438;top:5197;width:2;height:40" coordorigin="3438,5197" coordsize="2,40">
              <v:shape style="position:absolute;left:3438;top:5197;width:2;height:40" coordorigin="3438,5197" coordsize="0,40" path="m3438,5197l3438,5237e" filled="f" stroked="t" strokeweight=".249651pt" strokecolor="#231F20">
                <v:path arrowok="t"/>
              </v:shape>
            </v:group>
            <v:group style="position:absolute;left:3438;top:4637;width:2;height:40" coordorigin="3438,4637" coordsize="2,40">
              <v:shape style="position:absolute;left:3438;top:4637;width:2;height:40" coordorigin="3438,4637" coordsize="0,40" path="m3438,4637l3438,4677e" filled="t" fillcolor="#231F20" stroked="f">
                <v:path arrowok="t"/>
                <v:fill type="solid"/>
              </v:shape>
            </v:group>
            <v:group style="position:absolute;left:3438;top:4637;width:2;height:40" coordorigin="3438,4637" coordsize="2,40">
              <v:shape style="position:absolute;left:3438;top:4637;width:2;height:40" coordorigin="3438,4637" coordsize="0,40" path="m3438,4637l3438,4677e" filled="f" stroked="t" strokeweight=".249651pt" strokecolor="#231F20">
                <v:path arrowok="t"/>
              </v:shape>
            </v:group>
            <v:group style="position:absolute;left:3386;top:5281;width:52;height:87" coordorigin="3386,5281" coordsize="52,87">
              <v:shape style="position:absolute;left:3386;top:5281;width:52;height:87" coordorigin="3386,5281" coordsize="52,87" path="m3438,5358l3388,5358,3388,5368,3438,5368,3438,5358xe" filled="t" fillcolor="#231F20" stroked="f">
                <v:path arrowok="t"/>
                <v:fill type="solid"/>
              </v:shape>
              <v:shape style="position:absolute;left:3386;top:5281;width:52;height:87" coordorigin="3386,5281" coordsize="52,87" path="m3419,5291l3407,5291,3407,5358,3419,5358,3419,5291xe" filled="t" fillcolor="#231F20" stroked="f">
                <v:path arrowok="t"/>
                <v:fill type="solid"/>
              </v:shape>
              <v:shape style="position:absolute;left:3386;top:5281;width:52;height:87" coordorigin="3386,5281" coordsize="52,87" path="m3419,5281l3407,5281,3386,5285,3386,5296,3407,5291,3419,5291,3419,5281xe" filled="t" fillcolor="#231F20" stroked="f">
                <v:path arrowok="t"/>
                <v:fill type="solid"/>
              </v:shape>
            </v:group>
            <v:group style="position:absolute;left:3457;top:5279;width:60;height:90" coordorigin="3457,5279" coordsize="60,90">
              <v:shape style="position:absolute;left:3457;top:5279;width:60;height:90" coordorigin="3457,5279" coordsize="60,90" path="m3497,5279l3477,5279,3470,5283,3464,5291,3459,5298,3457,5310,3457,5339,3459,5350,3470,5366,3477,5369,3497,5369,3504,5366,3508,5360,3481,5360,3476,5357,3470,5345,3469,5336,3469,5312,3470,5303,3476,5291,3481,5288,3508,5288,3504,5283,3497,5279xe" filled="t" fillcolor="#231F20" stroked="f">
                <v:path arrowok="t"/>
                <v:fill type="solid"/>
              </v:shape>
              <v:shape style="position:absolute;left:3457;top:5279;width:60;height:90" coordorigin="3457,5279" coordsize="60,90" path="m3508,5288l3493,5288,3498,5291,3501,5297,3504,5303,3505,5312,3505,5336,3504,5345,3501,5351,3498,5357,3493,5360,3508,5360,3509,5358,3515,5350,3517,5339,3517,5310,3515,5298,3509,5291,3508,5288xe" filled="t" fillcolor="#231F20" stroked="f">
                <v:path arrowok="t"/>
                <v:fill type="solid"/>
              </v:shape>
            </v:group>
            <v:group style="position:absolute;left:4320;top:5197;width:2;height:40" coordorigin="4320,5197" coordsize="2,40">
              <v:shape style="position:absolute;left:4320;top:5197;width:2;height:40" coordorigin="4320,5197" coordsize="0,40" path="m4320,5237l4320,5197e" filled="t" fillcolor="#231F20" stroked="f">
                <v:path arrowok="t"/>
                <v:fill type="solid"/>
              </v:shape>
            </v:group>
            <v:group style="position:absolute;left:4320;top:5197;width:2;height:40" coordorigin="4320,5197" coordsize="2,40">
              <v:shape style="position:absolute;left:4320;top:5197;width:2;height:40" coordorigin="4320,5197" coordsize="0,40" path="m4320,5197l4320,5237e" filled="f" stroked="t" strokeweight=".249651pt" strokecolor="#231F20">
                <v:path arrowok="t"/>
              </v:shape>
            </v:group>
            <v:group style="position:absolute;left:4320;top:4637;width:2;height:40" coordorigin="4320,4637" coordsize="2,40">
              <v:shape style="position:absolute;left:4320;top:4637;width:2;height:40" coordorigin="4320,4637" coordsize="0,40" path="m4320,4637l4320,4677e" filled="t" fillcolor="#231F20" stroked="f">
                <v:path arrowok="t"/>
                <v:fill type="solid"/>
              </v:shape>
            </v:group>
            <v:group style="position:absolute;left:4320;top:4637;width:2;height:40" coordorigin="4320,4637" coordsize="2,40">
              <v:shape style="position:absolute;left:4320;top:4637;width:2;height:40" coordorigin="4320,4637" coordsize="0,40" path="m4320,4637l4320,4677e" filled="f" stroked="t" strokeweight=".249651pt" strokecolor="#231F20">
                <v:path arrowok="t"/>
              </v:shape>
            </v:group>
            <v:group style="position:absolute;left:4268;top:5281;width:52;height:87" coordorigin="4268,5281" coordsize="52,87">
              <v:shape style="position:absolute;left:4268;top:5281;width:52;height:87" coordorigin="4268,5281" coordsize="52,87" path="m4320,5358l4270,5358,4270,5368,4320,5368,4320,5358xe" filled="t" fillcolor="#231F20" stroked="f">
                <v:path arrowok="t"/>
                <v:fill type="solid"/>
              </v:shape>
              <v:shape style="position:absolute;left:4268;top:5281;width:52;height:87" coordorigin="4268,5281" coordsize="52,87" path="m4301,5291l4289,5291,4289,5358,4301,5358,4301,5291xe" filled="t" fillcolor="#231F20" stroked="f">
                <v:path arrowok="t"/>
                <v:fill type="solid"/>
              </v:shape>
              <v:shape style="position:absolute;left:4268;top:5281;width:52;height:87" coordorigin="4268,5281" coordsize="52,87" path="m4301,5281l4289,5281,4268,5285,4268,5296,4289,5291,4301,5291,4301,5281xe" filled="t" fillcolor="#231F20" stroked="f">
                <v:path arrowok="t"/>
                <v:fill type="solid"/>
              </v:shape>
            </v:group>
            <v:group style="position:absolute;left:4341;top:5281;width:57;height:89" coordorigin="4341,5281" coordsize="57,89">
              <v:shape style="position:absolute;left:4341;top:5281;width:57;height:89" coordorigin="4341,5281" coordsize="57,89" path="m4341,5354l4341,5366,4345,5367,4349,5368,4352,5369,4356,5369,4360,5369,4374,5369,4383,5367,4391,5360,4359,5360,4355,5359,4348,5357,4344,5356,4341,5354xe" filled="t" fillcolor="#231F20" stroked="f">
                <v:path arrowok="t"/>
                <v:fill type="solid"/>
              </v:shape>
              <v:shape style="position:absolute;left:4341;top:5281;width:57;height:89" coordorigin="4341,5281" coordsize="57,89" path="m4391,5320l4370,5320,4376,5322,4380,5326,4383,5329,4385,5334,4385,5346,4383,5351,4380,5354,4376,5358,4370,5360,4391,5360,4394,5357,4397,5349,4397,5331,4394,5324,4391,5320xe" filled="t" fillcolor="#231F20" stroked="f">
                <v:path arrowok="t"/>
                <v:fill type="solid"/>
              </v:shape>
              <v:shape style="position:absolute;left:4341;top:5281;width:57;height:89" coordorigin="4341,5281" coordsize="57,89" path="m4391,5281l4344,5281,4344,5324,4348,5323,4351,5322,4357,5320,4360,5320,4391,5320,4389,5318,4383,5313,4380,5312,4355,5312,4355,5291,4391,5291,4391,5281xe" filled="t" fillcolor="#231F20" stroked="f">
                <v:path arrowok="t"/>
                <v:fill type="solid"/>
              </v:shape>
              <v:shape style="position:absolute;left:4341;top:5281;width:57;height:89" coordorigin="4341,5281" coordsize="57,89" path="m4375,5310l4364,5310,4362,5310,4359,5311,4357,5311,4355,5312,4380,5312,4375,5310xe" filled="t" fillcolor="#231F20" stroked="f">
                <v:path arrowok="t"/>
                <v:fill type="solid"/>
              </v:shape>
            </v:group>
            <v:group style="position:absolute;left:5201;top:5197;width:2;height:40" coordorigin="5201,5197" coordsize="2,40">
              <v:shape style="position:absolute;left:5201;top:5197;width:2;height:40" coordorigin="5201,5197" coordsize="0,40" path="m5201,5237l5201,5197e" filled="t" fillcolor="#231F20" stroked="f">
                <v:path arrowok="t"/>
                <v:fill type="solid"/>
              </v:shape>
            </v:group>
            <v:group style="position:absolute;left:5201;top:5197;width:2;height:40" coordorigin="5201,5197" coordsize="2,40">
              <v:shape style="position:absolute;left:5201;top:5197;width:2;height:40" coordorigin="5201,5197" coordsize="0,40" path="m5201,5197l5201,5237e" filled="f" stroked="t" strokeweight=".249651pt" strokecolor="#231F20">
                <v:path arrowok="t"/>
              </v:shape>
            </v:group>
            <v:group style="position:absolute;left:5201;top:4637;width:2;height:40" coordorigin="5201,4637" coordsize="2,40">
              <v:shape style="position:absolute;left:5201;top:4637;width:2;height:40" coordorigin="5201,4637" coordsize="0,40" path="m5201,4637l5201,4677e" filled="t" fillcolor="#231F20" stroked="f">
                <v:path arrowok="t"/>
                <v:fill type="solid"/>
              </v:shape>
            </v:group>
            <v:group style="position:absolute;left:5201;top:4637;width:2;height:40" coordorigin="5201,4637" coordsize="2,40">
              <v:shape style="position:absolute;left:5201;top:4637;width:2;height:40" coordorigin="5201,4637" coordsize="0,40" path="m5201,4637l5201,4677e" filled="f" stroked="t" strokeweight=".249651pt" strokecolor="#231F20">
                <v:path arrowok="t"/>
              </v:shape>
            </v:group>
            <v:group style="position:absolute;left:5142;top:5279;width:55;height:89" coordorigin="5142,5279" coordsize="55,89">
              <v:shape style="position:absolute;left:5142;top:5279;width:55;height:89" coordorigin="5142,5279" coordsize="55,89" path="m5192,5289l5173,5289,5177,5291,5183,5296,5185,5300,5185,5308,5184,5311,5183,5313,5181,5316,5179,5320,5175,5324,5173,5326,5146,5353,5142,5358,5142,5368,5197,5368,5197,5358,5156,5358,5183,5330,5187,5327,5188,5326,5191,5321,5194,5317,5195,5314,5196,5311,5197,5308,5197,5296,5194,5290,5192,5289xe" filled="t" fillcolor="#231F20" stroked="f">
                <v:path arrowok="t"/>
                <v:fill type="solid"/>
              </v:shape>
              <v:shape style="position:absolute;left:5142;top:5279;width:55;height:89" coordorigin="5142,5279" coordsize="55,89" path="m5176,5279l5164,5279,5160,5279,5152,5281,5147,5283,5142,5285,5142,5297,5147,5294,5152,5292,5156,5291,5160,5290,5164,5289,5192,5289,5183,5281,5176,5279xe" filled="t" fillcolor="#231F20" stroked="f">
                <v:path arrowok="t"/>
                <v:fill type="solid"/>
              </v:shape>
            </v:group>
            <v:group style="position:absolute;left:5217;top:5279;width:60;height:90" coordorigin="5217,5279" coordsize="60,90">
              <v:shape style="position:absolute;left:5217;top:5279;width:60;height:90" coordorigin="5217,5279" coordsize="60,90" path="m5257,5279l5238,5279,5230,5283,5225,5291,5220,5298,5217,5310,5217,5339,5220,5350,5230,5366,5238,5369,5257,5369,5265,5366,5268,5360,5241,5360,5237,5357,5231,5345,5229,5336,5229,5312,5231,5303,5237,5291,5241,5288,5268,5288,5265,5283,5257,5279xe" filled="t" fillcolor="#231F20" stroked="f">
                <v:path arrowok="t"/>
                <v:fill type="solid"/>
              </v:shape>
              <v:shape style="position:absolute;left:5217;top:5279;width:60;height:90" coordorigin="5217,5279" coordsize="60,90" path="m5268,5288l5254,5288,5258,5291,5261,5297,5264,5303,5266,5312,5266,5336,5264,5345,5261,5351,5258,5357,5254,5360,5268,5360,5270,5358,5275,5350,5278,5339,5278,5310,5275,5298,5270,5291,5268,5288xe" filled="t" fillcolor="#231F20" stroked="f">
                <v:path arrowok="t"/>
                <v:fill type="solid"/>
              </v:shape>
            </v:group>
            <v:group style="position:absolute;left:6082;top:5197;width:2;height:40" coordorigin="6082,5197" coordsize="2,40">
              <v:shape style="position:absolute;left:6082;top:5197;width:2;height:40" coordorigin="6082,5197" coordsize="0,40" path="m6082,5237l6082,5197e" filled="t" fillcolor="#231F20" stroked="f">
                <v:path arrowok="t"/>
                <v:fill type="solid"/>
              </v:shape>
            </v:group>
            <v:group style="position:absolute;left:6082;top:5197;width:2;height:40" coordorigin="6082,5197" coordsize="2,40">
              <v:shape style="position:absolute;left:6082;top:5197;width:2;height:40" coordorigin="6082,5197" coordsize="0,40" path="m6082,5197l6082,5237e" filled="f" stroked="t" strokeweight=".249651pt" strokecolor="#231F20">
                <v:path arrowok="t"/>
              </v:shape>
            </v:group>
            <v:group style="position:absolute;left:6082;top:4637;width:2;height:40" coordorigin="6082,4637" coordsize="2,40">
              <v:shape style="position:absolute;left:6082;top:4637;width:2;height:40" coordorigin="6082,4637" coordsize="0,40" path="m6082,4637l6082,4677e" filled="t" fillcolor="#231F20" stroked="f">
                <v:path arrowok="t"/>
                <v:fill type="solid"/>
              </v:shape>
            </v:group>
            <v:group style="position:absolute;left:6082;top:4637;width:2;height:40" coordorigin="6082,4637" coordsize="2,40">
              <v:shape style="position:absolute;left:6082;top:4637;width:2;height:40" coordorigin="6082,4637" coordsize="0,40" path="m6082,4637l6082,4677e" filled="f" stroked="t" strokeweight=".249651pt" strokecolor="#231F20">
                <v:path arrowok="t"/>
              </v:shape>
            </v:group>
            <v:group style="position:absolute;left:6024;top:5279;width:55;height:89" coordorigin="6024,5279" coordsize="55,89">
              <v:shape style="position:absolute;left:6024;top:5279;width:55;height:89" coordorigin="6024,5279" coordsize="55,89" path="m6075,5289l6055,5289,6059,5291,6066,5296,6068,5300,6068,5308,6067,5311,6065,5313,6064,5316,6061,5320,6057,5324,6055,5326,6029,5353,6024,5358,6024,5368,6080,5368,6080,5358,6039,5358,6066,5330,6069,5327,6070,5326,6074,5321,6076,5317,6077,5314,6079,5311,6079,5308,6079,5296,6077,5290,6075,5289xe" filled="t" fillcolor="#231F20" stroked="f">
                <v:path arrowok="t"/>
                <v:fill type="solid"/>
              </v:shape>
              <v:shape style="position:absolute;left:6024;top:5279;width:55;height:89" coordorigin="6024,5279" coordsize="55,89" path="m6059,5279l6046,5279,6042,5279,6034,5281,6030,5283,6025,5285,6025,5297,6030,5294,6034,5292,6038,5291,6042,5290,6046,5289,6075,5289,6066,5281,6059,5279xe" filled="t" fillcolor="#231F20" stroked="f">
                <v:path arrowok="t"/>
                <v:fill type="solid"/>
              </v:shape>
            </v:group>
            <v:group style="position:absolute;left:6101;top:5281;width:57;height:89" coordorigin="6101,5281" coordsize="57,89">
              <v:shape style="position:absolute;left:6101;top:5281;width:57;height:89" coordorigin="6101,5281" coordsize="57,89" path="m6101,5354l6101,5366,6105,5367,6109,5368,6113,5369,6117,5369,6120,5369,6135,5369,6143,5367,6151,5360,6120,5360,6116,5359,6108,5357,6105,5356,6101,5354xe" filled="t" fillcolor="#231F20" stroked="f">
                <v:path arrowok="t"/>
                <v:fill type="solid"/>
              </v:shape>
              <v:shape style="position:absolute;left:6101;top:5281;width:57;height:89" coordorigin="6101,5281" coordsize="57,89" path="m6151,5320l6131,5320,6136,5322,6140,5326,6144,5329,6146,5334,6146,5346,6144,5351,6140,5354,6136,5358,6131,5360,6151,5360,6155,5357,6158,5349,6158,5331,6155,5324,6151,5320xe" filled="t" fillcolor="#231F20" stroked="f">
                <v:path arrowok="t"/>
                <v:fill type="solid"/>
              </v:shape>
              <v:shape style="position:absolute;left:6101;top:5281;width:57;height:89" coordorigin="6101,5281" coordsize="57,89" path="m6151,5281l6105,5281,6105,5324,6108,5323,6111,5322,6118,5320,6121,5320,6151,5320,6149,5318,6143,5313,6141,5312,6116,5312,6116,5291,6151,5291,6151,5281xe" filled="t" fillcolor="#231F20" stroked="f">
                <v:path arrowok="t"/>
                <v:fill type="solid"/>
              </v:shape>
              <v:shape style="position:absolute;left:6101;top:5281;width:57;height:89" coordorigin="6101,5281" coordsize="57,89" path="m6136,5310l6124,5310,6122,5310,6119,5311,6117,5311,6116,5312,6141,5312,6136,5310xe" filled="t" fillcolor="#231F20" stroked="f">
                <v:path arrowok="t"/>
                <v:fill type="solid"/>
              </v:shape>
            </v:group>
            <v:group style="position:absolute;left:6964;top:5197;width:2;height:40" coordorigin="6964,5197" coordsize="2,40">
              <v:shape style="position:absolute;left:6964;top:5197;width:2;height:40" coordorigin="6964,5197" coordsize="0,40" path="m6964,5237l6964,5197e" filled="t" fillcolor="#231F20" stroked="f">
                <v:path arrowok="t"/>
                <v:fill type="solid"/>
              </v:shape>
            </v:group>
            <v:group style="position:absolute;left:6964;top:5197;width:2;height:40" coordorigin="6964,5197" coordsize="2,40">
              <v:shape style="position:absolute;left:6964;top:5197;width:2;height:40" coordorigin="6964,5197" coordsize="0,40" path="m6964,5197l6964,5237e" filled="f" stroked="t" strokeweight=".249651pt" strokecolor="#231F20">
                <v:path arrowok="t"/>
              </v:shape>
            </v:group>
            <v:group style="position:absolute;left:6964;top:4637;width:2;height:40" coordorigin="6964,4637" coordsize="2,40">
              <v:shape style="position:absolute;left:6964;top:4637;width:2;height:40" coordorigin="6964,4637" coordsize="0,40" path="m6964,4637l6964,4677e" filled="t" fillcolor="#231F20" stroked="f">
                <v:path arrowok="t"/>
                <v:fill type="solid"/>
              </v:shape>
            </v:group>
            <v:group style="position:absolute;left:6964;top:4637;width:2;height:40" coordorigin="6964,4637" coordsize="2,40">
              <v:shape style="position:absolute;left:6964;top:4637;width:2;height:40" coordorigin="6964,4637" coordsize="0,40" path="m6964,4637l6964,4677e" filled="f" stroked="t" strokeweight=".249651pt" strokecolor="#231F20">
                <v:path arrowok="t"/>
              </v:shape>
            </v:group>
            <v:group style="position:absolute;left:6905;top:5279;width:58;height:90" coordorigin="6905,5279" coordsize="58,90">
              <v:shape style="position:absolute;left:6905;top:5279;width:58;height:90" coordorigin="6905,5279" coordsize="58,90" path="m6905,5354l6905,5365,6909,5367,6913,5368,6917,5368,6921,5369,6925,5369,6939,5369,6948,5367,6954,5363,6957,5360,6924,5360,6920,5359,6912,5357,6908,5356,6905,5354xe" filled="t" fillcolor="#231F20" stroked="f">
                <v:path arrowok="t"/>
                <v:fill type="solid"/>
              </v:shape>
              <v:shape style="position:absolute;left:6905;top:5279;width:58;height:90" coordorigin="6905,5279" coordsize="58,90" path="m6958,5289l6936,5289,6941,5290,6944,5293,6947,5295,6949,5298,6949,5307,6947,5311,6944,5313,6941,5315,6937,5316,6920,5316,6920,5326,6937,5326,6942,5328,6949,5333,6951,5337,6951,5348,6949,5352,6941,5358,6936,5360,6957,5360,6960,5358,6963,5351,6963,5337,6961,5332,6955,5325,6950,5322,6945,5321,6950,5320,6954,5317,6959,5311,6961,5306,6961,5295,6958,5289,6958,5289xe" filled="t" fillcolor="#231F20" stroked="f">
                <v:path arrowok="t"/>
                <v:fill type="solid"/>
              </v:shape>
              <v:shape style="position:absolute;left:6905;top:5279;width:58;height:90" coordorigin="6905,5279" coordsize="58,90" path="m6940,5279l6928,5279,6924,5279,6916,5281,6912,5282,6908,5283,6908,5293,6912,5292,6916,5291,6924,5289,6927,5289,6958,5289,6947,5281,6940,5279xe" filled="t" fillcolor="#231F20" stroked="f">
                <v:path arrowok="t"/>
                <v:fill type="solid"/>
              </v:shape>
            </v:group>
            <v:group style="position:absolute;left:6980;top:5279;width:60;height:90" coordorigin="6980,5279" coordsize="60,90">
              <v:shape style="position:absolute;left:6980;top:5279;width:60;height:90" coordorigin="6980,5279" coordsize="60,90" path="m7020,5279l7001,5279,6993,5283,6988,5291,6983,5298,6980,5310,6980,5339,6983,5350,6993,5366,7001,5369,7020,5369,7027,5366,7031,5360,7004,5360,7000,5357,6993,5345,6992,5336,6992,5312,6993,5303,7000,5291,7004,5288,7031,5288,7027,5283,7020,5279xe" filled="t" fillcolor="#231F20" stroked="f">
                <v:path arrowok="t"/>
                <v:fill type="solid"/>
              </v:shape>
              <v:shape style="position:absolute;left:6980;top:5279;width:60;height:90" coordorigin="6980,5279" coordsize="60,90" path="m7031,5288l7016,5288,7021,5291,7024,5297,7027,5303,7029,5312,7029,5336,7027,5345,7024,5351,7021,5357,7016,5360,7031,5360,7033,5358,7038,5350,7041,5339,7041,5310,7038,5298,7033,5291,7031,5288xe" filled="t" fillcolor="#231F20" stroked="f">
                <v:path arrowok="t"/>
                <v:fill type="solid"/>
              </v:shape>
            </v:group>
            <v:group style="position:absolute;left:7845;top:5197;width:2;height:40" coordorigin="7845,5197" coordsize="2,40">
              <v:shape style="position:absolute;left:7845;top:5197;width:2;height:40" coordorigin="7845,5197" coordsize="0,40" path="m7845,5237l7845,5197e" filled="t" fillcolor="#231F20" stroked="f">
                <v:path arrowok="t"/>
                <v:fill type="solid"/>
              </v:shape>
            </v:group>
            <v:group style="position:absolute;left:7845;top:5197;width:2;height:40" coordorigin="7845,5197" coordsize="2,40">
              <v:shape style="position:absolute;left:7845;top:5197;width:2;height:40" coordorigin="7845,5197" coordsize="0,40" path="m7845,5197l7845,5237e" filled="f" stroked="t" strokeweight=".249651pt" strokecolor="#231F20">
                <v:path arrowok="t"/>
              </v:shape>
            </v:group>
            <v:group style="position:absolute;left:7845;top:4637;width:2;height:40" coordorigin="7845,4637" coordsize="2,40">
              <v:shape style="position:absolute;left:7845;top:4637;width:2;height:40" coordorigin="7845,4637" coordsize="0,40" path="m7845,4637l7845,4677e" filled="t" fillcolor="#231F20" stroked="f">
                <v:path arrowok="t"/>
                <v:fill type="solid"/>
              </v:shape>
            </v:group>
            <v:group style="position:absolute;left:7845;top:4637;width:2;height:40" coordorigin="7845,4637" coordsize="2,40">
              <v:shape style="position:absolute;left:7845;top:4637;width:2;height:40" coordorigin="7845,4637" coordsize="0,40" path="m7845,4637l7845,4677e" filled="f" stroked="t" strokeweight=".249651pt" strokecolor="#231F20">
                <v:path arrowok="t"/>
              </v:shape>
            </v:group>
            <v:group style="position:absolute;left:7788;top:5279;width:58;height:90" coordorigin="7788,5279" coordsize="58,90">
              <v:shape style="position:absolute;left:7788;top:5279;width:58;height:90" coordorigin="7788,5279" coordsize="58,90" path="m7788,5354l7788,5365,7792,5367,7796,5368,7800,5368,7804,5369,7807,5369,7822,5369,7830,5367,7836,5363,7840,5360,7806,5360,7802,5359,7795,5357,7791,5356,7788,5354xe" filled="t" fillcolor="#231F20" stroked="f">
                <v:path arrowok="t"/>
                <v:fill type="solid"/>
              </v:shape>
              <v:shape style="position:absolute;left:7788;top:5279;width:58;height:90" coordorigin="7788,5279" coordsize="58,90" path="m7840,5289l7819,5289,7823,5290,7827,5293,7830,5295,7831,5298,7831,5307,7830,5311,7827,5313,7824,5315,7819,5316,7803,5316,7803,5326,7819,5326,7824,5328,7832,5333,7833,5337,7833,5348,7831,5352,7824,5358,7818,5360,7840,5360,7842,5358,7845,5351,7845,5337,7844,5332,7837,5325,7833,5322,7827,5321,7832,5320,7836,5317,7842,5311,7843,5306,7843,5295,7841,5289,7840,5289xe" filled="t" fillcolor="#231F20" stroked="f">
                <v:path arrowok="t"/>
                <v:fill type="solid"/>
              </v:shape>
              <v:shape style="position:absolute;left:7788;top:5279;width:58;height:90" coordorigin="7788,5279" coordsize="58,90" path="m7823,5279l7810,5279,7807,5279,7799,5281,7795,5282,7790,5283,7790,5293,7795,5292,7799,5291,7806,5289,7810,5289,7840,5289,7830,5281,7823,5279xe" filled="t" fillcolor="#231F20" stroked="f">
                <v:path arrowok="t"/>
                <v:fill type="solid"/>
              </v:shape>
            </v:group>
            <v:group style="position:absolute;left:7864;top:5281;width:57;height:89" coordorigin="7864,5281" coordsize="57,89">
              <v:shape style="position:absolute;left:7864;top:5281;width:57;height:89" coordorigin="7864,5281" coordsize="57,89" path="m7864,5354l7864,5366,7868,5367,7872,5368,7876,5369,7880,5369,7883,5369,7898,5369,7906,5367,7914,5360,7883,5360,7879,5359,7871,5357,7868,5356,7864,5354xe" filled="t" fillcolor="#231F20" stroked="f">
                <v:path arrowok="t"/>
                <v:fill type="solid"/>
              </v:shape>
              <v:shape style="position:absolute;left:7864;top:5281;width:57;height:89" coordorigin="7864,5281" coordsize="57,89" path="m7914,5320l7894,5320,7899,5322,7903,5326,7907,5329,7909,5334,7909,5346,7907,5351,7903,5354,7899,5358,7894,5360,7914,5360,7918,5357,7921,5349,7921,5331,7918,5324,7914,5320xe" filled="t" fillcolor="#231F20" stroked="f">
                <v:path arrowok="t"/>
                <v:fill type="solid"/>
              </v:shape>
              <v:shape style="position:absolute;left:7864;top:5281;width:57;height:89" coordorigin="7864,5281" coordsize="57,89" path="m7914,5281l7868,5281,7868,5324,7871,5323,7874,5322,7880,5320,7884,5320,7914,5320,7912,5318,7906,5313,7904,5312,7879,5312,7879,5291,7914,5291,7914,5281xe" filled="t" fillcolor="#231F20" stroked="f">
                <v:path arrowok="t"/>
                <v:fill type="solid"/>
              </v:shape>
              <v:shape style="position:absolute;left:7864;top:5281;width:57;height:89" coordorigin="7864,5281" coordsize="57,89" path="m7899,5310l7887,5310,7885,5310,7882,5311,7880,5311,7879,5312,7904,5312,7899,5310xe" filled="t" fillcolor="#231F20" stroked="f">
                <v:path arrowok="t"/>
                <v:fill type="solid"/>
              </v:shape>
            </v:group>
            <v:group style="position:absolute;left:8726;top:5197;width:2;height:40" coordorigin="8726,5197" coordsize="2,40">
              <v:shape style="position:absolute;left:8726;top:5197;width:2;height:40" coordorigin="8726,5197" coordsize="0,40" path="m8726,5237l8726,5197e" filled="t" fillcolor="#231F20" stroked="f">
                <v:path arrowok="t"/>
                <v:fill type="solid"/>
              </v:shape>
            </v:group>
            <v:group style="position:absolute;left:8726;top:5197;width:2;height:40" coordorigin="8726,5197" coordsize="2,40">
              <v:shape style="position:absolute;left:8726;top:5197;width:2;height:40" coordorigin="8726,5197" coordsize="0,40" path="m8726,5197l8726,5237e" filled="f" stroked="t" strokeweight=".249651pt" strokecolor="#231F20">
                <v:path arrowok="t"/>
              </v:shape>
            </v:group>
            <v:group style="position:absolute;left:8726;top:4637;width:2;height:40" coordorigin="8726,4637" coordsize="2,40">
              <v:shape style="position:absolute;left:8726;top:4637;width:2;height:40" coordorigin="8726,4637" coordsize="0,40" path="m8726,4637l8726,4677e" filled="t" fillcolor="#231F20" stroked="f">
                <v:path arrowok="t"/>
                <v:fill type="solid"/>
              </v:shape>
            </v:group>
            <v:group style="position:absolute;left:8726;top:4637;width:2;height:40" coordorigin="8726,4637" coordsize="2,40">
              <v:shape style="position:absolute;left:8726;top:4637;width:2;height:40" coordorigin="8726,4637" coordsize="0,40" path="m8726,4637l8726,4677e" filled="f" stroked="t" strokeweight=".249651pt" strokecolor="#231F20">
                <v:path arrowok="t"/>
              </v:shape>
            </v:group>
            <v:group style="position:absolute;left:8663;top:5281;width:51;height:87" coordorigin="8663,5281" coordsize="51,87">
              <v:shape style="position:absolute;left:8663;top:5281;width:51;height:87" coordorigin="8663,5281" coordsize="51,87" path="m8714,5347l8702,5347,8702,5368,8714,5368,8714,5347xe" filled="t" fillcolor="#231F20" stroked="f">
                <v:path arrowok="t"/>
                <v:fill type="solid"/>
              </v:shape>
              <v:shape style="position:absolute;left:8663;top:5281;width:51;height:87" coordorigin="8663,5281" coordsize="51,87" path="m8714,5281l8699,5281,8663,5336,8663,5347,8727,5347,8727,5337,8672,5337,8702,5291,8714,5291,8714,5281xe" filled="t" fillcolor="#231F20" stroked="f">
                <v:path arrowok="t"/>
                <v:fill type="solid"/>
              </v:shape>
              <v:shape style="position:absolute;left:8663;top:5281;width:51;height:87" coordorigin="8663,5281" coordsize="51,87" path="m8714,5291l8702,5291,8702,5337,8714,5337,8714,5291xe" filled="t" fillcolor="#231F20" stroked="f">
                <v:path arrowok="t"/>
                <v:fill type="solid"/>
              </v:shape>
            </v:group>
            <v:group style="position:absolute;left:8741;top:5279;width:60;height:90" coordorigin="8741,5279" coordsize="60,90">
              <v:shape style="position:absolute;left:8741;top:5279;width:60;height:90" coordorigin="8741,5279" coordsize="60,90" path="m8781,5279l8762,5279,8754,5283,8749,5291,8744,5298,8741,5310,8741,5339,8744,5350,8754,5366,8762,5369,8781,5369,8789,5366,8792,5360,8765,5360,8761,5357,8754,5345,8753,5336,8753,5312,8754,5303,8761,5291,8765,5288,8792,5288,8789,5283,8781,5279xe" filled="t" fillcolor="#231F20" stroked="f">
                <v:path arrowok="t"/>
                <v:fill type="solid"/>
              </v:shape>
              <v:shape style="position:absolute;left:8741;top:5279;width:60;height:90" coordorigin="8741,5279" coordsize="60,90" path="m8792,5288l8777,5288,8782,5291,8785,5297,8788,5303,8790,5312,8790,5336,8788,5345,8785,5351,8782,5357,8777,5360,8792,5360,8794,5358,8799,5350,8802,5339,8802,5310,8799,5298,8794,5291,8792,5288xe" filled="t" fillcolor="#231F20" stroked="f">
                <v:path arrowok="t"/>
                <v:fill type="solid"/>
              </v:shape>
            </v:group>
            <v:group style="position:absolute;left:9608;top:5197;width:2;height:40" coordorigin="9608,5197" coordsize="2,40">
              <v:shape style="position:absolute;left:9608;top:5197;width:2;height:40" coordorigin="9608,5197" coordsize="0,40" path="m9608,5237l9608,5197e" filled="t" fillcolor="#231F20" stroked="f">
                <v:path arrowok="t"/>
                <v:fill type="solid"/>
              </v:shape>
            </v:group>
            <v:group style="position:absolute;left:9608;top:5197;width:2;height:40" coordorigin="9608,5197" coordsize="2,40">
              <v:shape style="position:absolute;left:9608;top:5197;width:2;height:40" coordorigin="9608,5197" coordsize="0,40" path="m9608,5197l9608,5237e" filled="f" stroked="t" strokeweight=".249651pt" strokecolor="#231F20">
                <v:path arrowok="t"/>
              </v:shape>
            </v:group>
            <v:group style="position:absolute;left:9608;top:4637;width:2;height:40" coordorigin="9608,4637" coordsize="2,40">
              <v:shape style="position:absolute;left:9608;top:4637;width:2;height:40" coordorigin="9608,4637" coordsize="0,40" path="m9608,4637l9608,4677e" filled="t" fillcolor="#231F20" stroked="f">
                <v:path arrowok="t"/>
                <v:fill type="solid"/>
              </v:shape>
            </v:group>
            <v:group style="position:absolute;left:9608;top:4637;width:2;height:40" coordorigin="9608,4637" coordsize="2,40">
              <v:shape style="position:absolute;left:9608;top:4637;width:2;height:40" coordorigin="9608,4637" coordsize="0,40" path="m9608,4637l9608,4677e" filled="f" stroked="t" strokeweight=".249651pt" strokecolor="#231F20">
                <v:path arrowok="t"/>
              </v:shape>
            </v:group>
            <v:group style="position:absolute;left:9545;top:5281;width:51;height:87" coordorigin="9545,5281" coordsize="51,87">
              <v:shape style="position:absolute;left:9545;top:5281;width:51;height:87" coordorigin="9545,5281" coordsize="51,87" path="m9597,5347l9585,5347,9585,5368,9597,5368,9597,5347xe" filled="t" fillcolor="#231F20" stroked="f">
                <v:path arrowok="t"/>
                <v:fill type="solid"/>
              </v:shape>
              <v:shape style="position:absolute;left:9545;top:5281;width:51;height:87" coordorigin="9545,5281" coordsize="51,87" path="m9597,5281l9582,5281,9545,5336,9545,5347,9609,5347,9609,5337,9555,5337,9585,5291,9597,5291,9597,5281xe" filled="t" fillcolor="#231F20" stroked="f">
                <v:path arrowok="t"/>
                <v:fill type="solid"/>
              </v:shape>
              <v:shape style="position:absolute;left:9545;top:5281;width:51;height:87" coordorigin="9545,5281" coordsize="51,87" path="m9597,5291l9585,5291,9585,5337,9597,5337,9597,5291xe" filled="t" fillcolor="#231F20" stroked="f">
                <v:path arrowok="t"/>
                <v:fill type="solid"/>
              </v:shape>
            </v:group>
            <v:group style="position:absolute;left:9625;top:5281;width:57;height:89" coordorigin="9625,5281" coordsize="57,89">
              <v:shape style="position:absolute;left:9625;top:5281;width:57;height:89" coordorigin="9625,5281" coordsize="57,89" path="m9625,5354l9625,5366,9629,5367,9633,5368,9637,5369,9641,5369,9644,5369,9659,5369,9667,5367,9675,5360,9644,5360,9640,5359,9632,5357,9629,5356,9625,5354xe" filled="t" fillcolor="#231F20" stroked="f">
                <v:path arrowok="t"/>
                <v:fill type="solid"/>
              </v:shape>
              <v:shape style="position:absolute;left:9625;top:5281;width:57;height:89" coordorigin="9625,5281" coordsize="57,89" path="m9675,5320l9655,5320,9660,5322,9664,5326,9668,5329,9670,5334,9670,5346,9668,5351,9664,5354,9660,5358,9655,5360,9675,5360,9679,5357,9682,5349,9682,5331,9679,5324,9675,5320xe" filled="t" fillcolor="#231F20" stroked="f">
                <v:path arrowok="t"/>
                <v:fill type="solid"/>
              </v:shape>
              <v:shape style="position:absolute;left:9625;top:5281;width:57;height:89" coordorigin="9625,5281" coordsize="57,89" path="m9675,5281l9629,5281,9629,5324,9632,5323,9635,5322,9641,5320,9645,5320,9675,5320,9673,5318,9667,5313,9665,5312,9640,5312,9640,5291,9675,5291,9675,5281xe" filled="t" fillcolor="#231F20" stroked="f">
                <v:path arrowok="t"/>
                <v:fill type="solid"/>
              </v:shape>
              <v:shape style="position:absolute;left:9625;top:5281;width:57;height:89" coordorigin="9625,5281" coordsize="57,89" path="m9660,5310l9648,5310,9646,5310,9643,5311,9641,5311,9640,5312,9665,5312,9660,5310xe" filled="t" fillcolor="#231F20" stroked="f">
                <v:path arrowok="t"/>
                <v:fill type="solid"/>
              </v:shape>
            </v:group>
            <v:group style="position:absolute;left:10489;top:5197;width:2;height:40" coordorigin="10489,5197" coordsize="2,40">
              <v:shape style="position:absolute;left:10489;top:5197;width:2;height:40" coordorigin="10489,5197" coordsize="0,40" path="m10489,5237l10489,5197e" filled="t" fillcolor="#231F20" stroked="f">
                <v:path arrowok="t"/>
                <v:fill type="solid"/>
              </v:shape>
            </v:group>
            <v:group style="position:absolute;left:10489;top:5197;width:2;height:40" coordorigin="10489,5197" coordsize="2,40">
              <v:shape style="position:absolute;left:10489;top:5197;width:2;height:40" coordorigin="10489,5197" coordsize="0,40" path="m10489,5197l10489,5237e" filled="f" stroked="t" strokeweight=".249651pt" strokecolor="#231F20">
                <v:path arrowok="t"/>
              </v:shape>
            </v:group>
            <v:group style="position:absolute;left:10489;top:4637;width:2;height:40" coordorigin="10489,4637" coordsize="2,40">
              <v:shape style="position:absolute;left:10489;top:4637;width:2;height:40" coordorigin="10489,4637" coordsize="0,40" path="m10489,4637l10489,4677e" filled="t" fillcolor="#231F20" stroked="f">
                <v:path arrowok="t"/>
                <v:fill type="solid"/>
              </v:shape>
            </v:group>
            <v:group style="position:absolute;left:10489;top:4637;width:2;height:40" coordorigin="10489,4637" coordsize="2,40">
              <v:shape style="position:absolute;left:10489;top:4637;width:2;height:40" coordorigin="10489,4637" coordsize="0,40" path="m10489,4637l10489,4677e" filled="f" stroked="t" strokeweight=".249651pt" strokecolor="#231F20">
                <v:path arrowok="t"/>
              </v:shape>
            </v:group>
            <v:group style="position:absolute;left:10431;top:5281;width:57;height:89" coordorigin="10431,5281" coordsize="57,89">
              <v:shape style="position:absolute;left:10431;top:5281;width:57;height:89" coordorigin="10431,5281" coordsize="57,89" path="m10431,5354l10431,5366,10435,5367,10438,5368,10442,5369,10446,5369,10450,5369,10464,5369,10472,5367,10481,5360,10449,5360,10445,5359,10438,5357,10434,5356,10431,5354xe" filled="t" fillcolor="#231F20" stroked="f">
                <v:path arrowok="t"/>
                <v:fill type="solid"/>
              </v:shape>
              <v:shape style="position:absolute;left:10431;top:5281;width:57;height:89" coordorigin="10431,5281" coordsize="57,89" path="m10481,5320l10460,5320,10465,5322,10469,5326,10473,5329,10475,5334,10475,5346,10473,5351,10469,5354,10465,5358,10460,5360,10481,5360,10484,5357,10487,5349,10487,5331,10484,5324,10481,5320xe" filled="t" fillcolor="#231F20" stroked="f">
                <v:path arrowok="t"/>
                <v:fill type="solid"/>
              </v:shape>
              <v:shape style="position:absolute;left:10431;top:5281;width:57;height:89" coordorigin="10431,5281" coordsize="57,89" path="m10481,5281l10434,5281,10434,5324,10437,5323,10441,5322,10447,5320,10450,5320,10481,5320,10478,5318,10473,5313,10470,5312,10445,5312,10445,5291,10481,5291,10481,5281xe" filled="t" fillcolor="#231F20" stroked="f">
                <v:path arrowok="t"/>
                <v:fill type="solid"/>
              </v:shape>
              <v:shape style="position:absolute;left:10431;top:5281;width:57;height:89" coordorigin="10431,5281" coordsize="57,89" path="m10465,5310l10454,5310,10452,5310,10449,5311,10447,5311,10445,5312,10470,5312,10465,5310xe" filled="t" fillcolor="#231F20" stroked="f">
                <v:path arrowok="t"/>
                <v:fill type="solid"/>
              </v:shape>
            </v:group>
            <v:group style="position:absolute;left:10505;top:5279;width:60;height:90" coordorigin="10505,5279" coordsize="60,90">
              <v:shape style="position:absolute;left:10505;top:5279;width:60;height:90" coordorigin="10505,5279" coordsize="60,90" path="m10545,5279l10526,5279,10518,5283,10513,5291,10508,5298,10505,5310,10505,5339,10508,5350,10518,5366,10526,5369,10545,5369,10553,5366,10556,5360,10530,5360,10525,5357,10519,5345,10517,5336,10517,5312,10519,5303,10525,5291,10530,5288,10556,5288,10553,5283,10545,5279xe" filled="t" fillcolor="#231F20" stroked="f">
                <v:path arrowok="t"/>
                <v:fill type="solid"/>
              </v:shape>
              <v:shape style="position:absolute;left:10505;top:5279;width:60;height:90" coordorigin="10505,5279" coordsize="60,90" path="m10556,5288l10542,5288,10546,5291,10549,5297,10552,5303,10554,5312,10554,5336,10552,5345,10549,5351,10546,5357,10542,5360,10556,5360,10558,5358,10563,5350,10566,5339,10566,5310,10563,5298,10558,5291,10556,5288xe" filled="t" fillcolor="#231F20" stroked="f">
                <v:path arrowok="t"/>
                <v:fill type="solid"/>
              </v:shape>
            </v:group>
            <v:group style="position:absolute;left:11370;top:5197;width:2;height:40" coordorigin="11370,5197" coordsize="2,40">
              <v:shape style="position:absolute;left:11370;top:5197;width:2;height:40" coordorigin="11370,5197" coordsize="0,40" path="m11370,5237l11370,5197e" filled="t" fillcolor="#231F20" stroked="f">
                <v:path arrowok="t"/>
                <v:fill type="solid"/>
              </v:shape>
            </v:group>
            <v:group style="position:absolute;left:11370;top:5197;width:2;height:40" coordorigin="11370,5197" coordsize="2,40">
              <v:shape style="position:absolute;left:11370;top:5197;width:2;height:40" coordorigin="11370,5197" coordsize="0,40" path="m11370,5197l11370,5237e" filled="f" stroked="t" strokeweight=".249651pt" strokecolor="#231F20">
                <v:path arrowok="t"/>
              </v:shape>
            </v:group>
            <v:group style="position:absolute;left:11370;top:4637;width:2;height:40" coordorigin="11370,4637" coordsize="2,40">
              <v:shape style="position:absolute;left:11370;top:4637;width:2;height:40" coordorigin="11370,4637" coordsize="0,40" path="m11370,4637l11370,4677e" filled="t" fillcolor="#231F20" stroked="f">
                <v:path arrowok="t"/>
                <v:fill type="solid"/>
              </v:shape>
            </v:group>
            <v:group style="position:absolute;left:11370;top:4637;width:2;height:40" coordorigin="11370,4637" coordsize="2,40">
              <v:shape style="position:absolute;left:11370;top:4637;width:2;height:40" coordorigin="11370,4637" coordsize="0,40" path="m11370,4637l11370,4677e" filled="f" stroked="t" strokeweight=".249651pt" strokecolor="#231F20">
                <v:path arrowok="t"/>
              </v:shape>
            </v:group>
            <v:group style="position:absolute;left:11313;top:5281;width:57;height:89" coordorigin="11313,5281" coordsize="57,89">
              <v:shape style="position:absolute;left:11313;top:5281;width:57;height:89" coordorigin="11313,5281" coordsize="57,89" path="m11313,5354l11313,5366,11317,5367,11321,5368,11325,5369,11329,5369,11332,5369,11347,5369,11355,5367,11361,5362,11363,5360,11332,5360,11328,5359,11320,5357,11317,5356,11313,5354xe" filled="t" fillcolor="#231F20" stroked="f">
                <v:path arrowok="t"/>
                <v:fill type="solid"/>
              </v:shape>
              <v:shape style="position:absolute;left:11313;top:5281;width:57;height:89" coordorigin="11313,5281" coordsize="57,89" path="m11363,5320l11343,5320,11348,5322,11352,5326,11356,5329,11358,5334,11358,5346,11356,5351,11352,5354,11348,5358,11343,5360,11363,5360,11367,5357,11370,5349,11370,5331,11367,5324,11363,5320xe" filled="t" fillcolor="#231F20" stroked="f">
                <v:path arrowok="t"/>
                <v:fill type="solid"/>
              </v:shape>
              <v:shape style="position:absolute;left:11313;top:5281;width:57;height:89" coordorigin="11313,5281" coordsize="57,89" path="m11363,5281l11317,5281,11317,5324,11320,5323,11323,5322,11330,5320,11333,5320,11363,5320,11361,5318,11355,5313,11353,5312,11328,5312,11328,5291,11363,5291,11363,5281xe" filled="t" fillcolor="#231F20" stroked="f">
                <v:path arrowok="t"/>
                <v:fill type="solid"/>
              </v:shape>
              <v:shape style="position:absolute;left:11313;top:5281;width:57;height:89" coordorigin="11313,5281" coordsize="57,89" path="m11348,5310l11336,5310,11334,5310,11331,5311,11329,5311,11328,5312,11353,5312,11348,5310xe" filled="t" fillcolor="#231F20" stroked="f">
                <v:path arrowok="t"/>
                <v:fill type="solid"/>
              </v:shape>
            </v:group>
            <v:group style="position:absolute;left:11389;top:5281;width:57;height:89" coordorigin="11389,5281" coordsize="57,89">
              <v:shape style="position:absolute;left:11389;top:5281;width:57;height:89" coordorigin="11389,5281" coordsize="57,89" path="m11389,5354l11389,5366,11393,5367,11397,5368,11401,5369,11405,5369,11409,5369,11423,5369,11431,5367,11437,5362,11439,5360,11408,5360,11404,5359,11396,5357,11393,5356,11389,5354xe" filled="t" fillcolor="#231F20" stroked="f">
                <v:path arrowok="t"/>
                <v:fill type="solid"/>
              </v:shape>
              <v:shape style="position:absolute;left:11389;top:5281;width:57;height:89" coordorigin="11389,5281" coordsize="57,89" path="m11439,5320l11419,5320,11424,5322,11428,5326,11432,5329,11434,5334,11434,5346,11432,5351,11428,5354,11424,5358,11419,5360,11439,5360,11443,5357,11446,5349,11446,5331,11443,5324,11439,5320xe" filled="t" fillcolor="#231F20" stroked="f">
                <v:path arrowok="t"/>
                <v:fill type="solid"/>
              </v:shape>
              <v:shape style="position:absolute;left:11389;top:5281;width:57;height:89" coordorigin="11389,5281" coordsize="57,89" path="m11439,5281l11393,5281,11393,5324,11396,5323,11400,5322,11406,5320,11409,5320,11439,5320,11437,5318,11431,5313,11429,5312,11404,5312,11404,5291,11439,5291,11439,5281xe" filled="t" fillcolor="#231F20" stroked="f">
                <v:path arrowok="t"/>
                <v:fill type="solid"/>
              </v:shape>
              <v:shape style="position:absolute;left:11389;top:5281;width:57;height:89" coordorigin="11389,5281" coordsize="57,89" path="m11424,5310l11413,5310,11411,5310,11407,5311,11406,5311,11404,5312,11429,5312,11424,5310xe" filled="t" fillcolor="#231F20" stroked="f">
                <v:path arrowok="t"/>
                <v:fill type="solid"/>
              </v:shape>
            </v:group>
            <v:group style="position:absolute;left:1852;top:5237;width:40;height:2" coordorigin="1852,5237" coordsize="40,2">
              <v:shape style="position:absolute;left:1852;top:5237;width:40;height:2" coordorigin="1852,5237" coordsize="40,0" path="m1852,5237l1892,5237e" filled="t" fillcolor="#231F20" stroked="f">
                <v:path arrowok="t"/>
                <v:fill type="solid"/>
              </v:shape>
            </v:group>
            <v:group style="position:absolute;left:11507;top:5237;width:40;height:2" coordorigin="11507,5237" coordsize="40,2">
              <v:shape style="position:absolute;left:11507;top:5237;width:40;height:2" coordorigin="11507,5237" coordsize="40,0" path="m11547,5237l11507,5237e" filled="t" fillcolor="#231F20" stroked="f">
                <v:path arrowok="t"/>
                <v:fill type="solid"/>
              </v:shape>
            </v:group>
            <v:group style="position:absolute;left:1655;top:5183;width:52;height:87" coordorigin="1655,5183" coordsize="52,87">
              <v:shape style="position:absolute;left:1655;top:5183;width:52;height:87" coordorigin="1655,5183" coordsize="52,87" path="m1707,5260l1657,5260,1657,5270,1707,5270,1707,5260xe" filled="t" fillcolor="#231F20" stroked="f">
                <v:path arrowok="t"/>
                <v:fill type="solid"/>
              </v:shape>
              <v:shape style="position:absolute;left:1655;top:5183;width:52;height:87" coordorigin="1655,5183" coordsize="52,87" path="m1688,5193l1676,5193,1676,5260,1688,5260,1688,5193xe" filled="t" fillcolor="#231F20" stroked="f">
                <v:path arrowok="t"/>
                <v:fill type="solid"/>
              </v:shape>
              <v:shape style="position:absolute;left:1655;top:5183;width:52;height:87" coordorigin="1655,5183" coordsize="52,87" path="m1688,5183l1676,5183,1655,5187,1655,5198,1676,5193,1688,5193,1688,5183xe" filled="t" fillcolor="#231F20" stroked="f">
                <v:path arrowok="t"/>
                <v:fill type="solid"/>
              </v:shape>
            </v:group>
            <v:group style="position:absolute;left:1731;top:5263;width:12;height:2" coordorigin="1731,5263" coordsize="12,2">
              <v:shape style="position:absolute;left:1731;top:5263;width:12;height:2" coordorigin="1731,5263" coordsize="12,0" path="m1731,5263l1743,5263e" filled="f" stroked="t" strokeweight=".842859pt" strokecolor="#231F20">
                <v:path arrowok="t"/>
              </v:shape>
            </v:group>
            <v:group style="position:absolute;left:1764;top:5181;width:60;height:90" coordorigin="1764,5181" coordsize="60,90">
              <v:shape style="position:absolute;left:1764;top:5181;width:60;height:90" coordorigin="1764,5181" coordsize="60,90" path="m1804,5181l1785,5181,1777,5185,1772,5193,1767,5200,1764,5212,1764,5241,1767,5252,1777,5268,1785,5271,1804,5271,1812,5268,1815,5262,1788,5262,1784,5259,1778,5247,1776,5238,1776,5214,1778,5205,1784,5193,1788,5190,1815,5190,1812,5185,1804,5181xe" filled="t" fillcolor="#231F20" stroked="f">
                <v:path arrowok="t"/>
                <v:fill type="solid"/>
              </v:shape>
              <v:shape style="position:absolute;left:1764;top:5181;width:60;height:90" coordorigin="1764,5181" coordsize="60,90" path="m1815,5190l1801,5190,1805,5193,1808,5199,1811,5205,1813,5214,1813,5238,1811,5247,1808,5253,1805,5259,1801,5262,1815,5262,1817,5260,1822,5252,1825,5241,1825,5212,1822,5200,1817,5193,1815,5190xe" filled="t" fillcolor="#231F20" stroked="f">
                <v:path arrowok="t"/>
                <v:fill type="solid"/>
              </v:shape>
            </v:group>
            <v:group style="position:absolute;left:1554;top:5232;width:75;height:2" coordorigin="1554,5232" coordsize="75,2">
              <v:shape style="position:absolute;left:1554;top:5232;width:75;height:2" coordorigin="1554,5232" coordsize="75,0" path="m1554,5232l1629,5232e" filled="f" stroked="t" strokeweight=".597331pt" strokecolor="#231F20">
                <v:path arrowok="t"/>
              </v:shape>
            </v:group>
            <v:group style="position:absolute;left:1852;top:5087;width:40;height:2" coordorigin="1852,5087" coordsize="40,2">
              <v:shape style="position:absolute;left:1852;top:5087;width:40;height:2" coordorigin="1852,5087" coordsize="40,0" path="m1852,5087l1892,5087e" filled="t" fillcolor="#231F20" stroked="f">
                <v:path arrowok="t"/>
                <v:fill type="solid"/>
              </v:shape>
            </v:group>
            <v:group style="position:absolute;left:1852;top:5087;width:40;height:2" coordorigin="1852,5087" coordsize="40,2">
              <v:shape style="position:absolute;left:1852;top:5087;width:40;height:2" coordorigin="1852,5087" coordsize="40,0" path="m1852,5087l1892,5087e" filled="f" stroked="t" strokeweight=".249651pt" strokecolor="#231F20">
                <v:path arrowok="t"/>
              </v:shape>
            </v:group>
            <v:group style="position:absolute;left:11507;top:5087;width:40;height:2" coordorigin="11507,5087" coordsize="40,2">
              <v:shape style="position:absolute;left:11507;top:5087;width:40;height:2" coordorigin="11507,5087" coordsize="40,0" path="m11547,5087l11507,5087e" filled="t" fillcolor="#231F20" stroked="f">
                <v:path arrowok="t"/>
                <v:fill type="solid"/>
              </v:shape>
            </v:group>
            <v:group style="position:absolute;left:11507;top:5087;width:40;height:2" coordorigin="11507,5087" coordsize="40,2">
              <v:shape style="position:absolute;left:11507;top:5087;width:40;height:2" coordorigin="11507,5087" coordsize="40,0" path="m11507,5087l11547,5087e" filled="f" stroked="t" strokeweight=".249651pt" strokecolor="#231F20">
                <v:path arrowok="t"/>
              </v:shape>
            </v:group>
            <v:group style="position:absolute;left:1652;top:5031;width:60;height:90" coordorigin="1652,5031" coordsize="60,90">
              <v:shape style="position:absolute;left:1652;top:5031;width:60;height:90" coordorigin="1652,5031" coordsize="60,90" path="m1692,5031l1673,5031,1665,5035,1660,5043,1655,5050,1652,5062,1652,5091,1655,5102,1665,5118,1673,5122,1692,5122,1700,5118,1703,5112,1676,5112,1672,5109,1666,5097,1664,5088,1664,5064,1666,5055,1672,5043,1676,5040,1703,5040,1700,5035,1692,5031xe" filled="t" fillcolor="#231F20" stroked="f">
                <v:path arrowok="t"/>
                <v:fill type="solid"/>
              </v:shape>
              <v:shape style="position:absolute;left:1652;top:5031;width:60;height:90" coordorigin="1652,5031" coordsize="60,90" path="m1703,5040l1689,5040,1693,5043,1696,5049,1699,5055,1701,5064,1701,5088,1699,5097,1696,5103,1693,5109,1689,5112,1703,5112,1705,5110,1710,5102,1713,5091,1713,5062,1710,5050,1705,5043,1703,5040xe" filled="t" fillcolor="#231F20" stroked="f">
                <v:path arrowok="t"/>
                <v:fill type="solid"/>
              </v:shape>
            </v:group>
            <v:group style="position:absolute;left:1734;top:5113;width:12;height:2" coordorigin="1734,5113" coordsize="12,2">
              <v:shape style="position:absolute;left:1734;top:5113;width:12;height:2" coordorigin="1734,5113" coordsize="12,0" path="m1734,5113l1746,5113e" filled="f" stroked="t" strokeweight=".842859pt" strokecolor="#231F20">
                <v:path arrowok="t"/>
              </v:shape>
            </v:group>
            <v:group style="position:absolute;left:1768;top:5033;width:57;height:89" coordorigin="1768,5033" coordsize="57,89">
              <v:shape style="position:absolute;left:1768;top:5033;width:57;height:89" coordorigin="1768,5033" coordsize="57,89" path="m1768,5106l1768,5118,1772,5119,1776,5120,1780,5121,1784,5121,1787,5122,1802,5122,1810,5119,1818,5112,1787,5112,1783,5111,1775,5109,1772,5108,1768,5106xe" filled="t" fillcolor="#231F20" stroked="f">
                <v:path arrowok="t"/>
                <v:fill type="solid"/>
              </v:shape>
              <v:shape style="position:absolute;left:1768;top:5033;width:57;height:89" coordorigin="1768,5033" coordsize="57,89" path="m1818,5072l1798,5072,1803,5074,1807,5078,1811,5081,1813,5086,1813,5098,1811,5103,1807,5106,1803,5110,1798,5112,1818,5112,1822,5109,1825,5101,1825,5083,1822,5076,1818,5072xe" filled="t" fillcolor="#231F20" stroked="f">
                <v:path arrowok="t"/>
                <v:fill type="solid"/>
              </v:shape>
              <v:shape style="position:absolute;left:1768;top:5033;width:57;height:89" coordorigin="1768,5033" coordsize="57,89" path="m1818,5033l1772,5033,1772,5076,1775,5075,1778,5074,1784,5073,1788,5072,1818,5072,1816,5070,1810,5065,1808,5064,1783,5064,1783,5043,1818,5043,1818,5033xe" filled="t" fillcolor="#231F20" stroked="f">
                <v:path arrowok="t"/>
                <v:fill type="solid"/>
              </v:shape>
              <v:shape style="position:absolute;left:1768;top:5033;width:57;height:89" coordorigin="1768,5033" coordsize="57,89" path="m1803,5062l1791,5062,1786,5063,1784,5063,1783,5064,1808,5064,1803,5062xe" filled="t" fillcolor="#231F20" stroked="f">
                <v:path arrowok="t"/>
                <v:fill type="solid"/>
              </v:shape>
              <v:shape style="position:absolute;left:1379;top:4758;width:258;height:360" type="#_x0000_t75">
                <v:imagedata r:id="rId71" o:title=""/>
              </v:shape>
            </v:group>
            <v:group style="position:absolute;left:1852;top:4937;width:40;height:2" coordorigin="1852,4937" coordsize="40,2">
              <v:shape style="position:absolute;left:1852;top:4937;width:40;height:2" coordorigin="1852,4937" coordsize="40,0" path="m1852,4937l1892,4937e" filled="t" fillcolor="#231F20" stroked="f">
                <v:path arrowok="t"/>
                <v:fill type="solid"/>
              </v:shape>
            </v:group>
            <v:group style="position:absolute;left:1852;top:4937;width:40;height:2" coordorigin="1852,4937" coordsize="40,2">
              <v:shape style="position:absolute;left:1852;top:4937;width:40;height:2" coordorigin="1852,4937" coordsize="40,0" path="m1852,4937l1892,4937e" filled="f" stroked="t" strokeweight=".249651pt" strokecolor="#231F20">
                <v:path arrowok="t"/>
              </v:shape>
            </v:group>
            <v:group style="position:absolute;left:11507;top:4937;width:40;height:2" coordorigin="11507,4937" coordsize="40,2">
              <v:shape style="position:absolute;left:11507;top:4937;width:40;height:2" coordorigin="11507,4937" coordsize="40,0" path="m11547,4937l11507,4937e" filled="t" fillcolor="#231F20" stroked="f">
                <v:path arrowok="t"/>
                <v:fill type="solid"/>
              </v:shape>
            </v:group>
            <v:group style="position:absolute;left:11507;top:4937;width:40;height:2" coordorigin="11507,4937" coordsize="40,2">
              <v:shape style="position:absolute;left:11507;top:4937;width:40;height:2" coordorigin="11507,4937" coordsize="40,0" path="m11507,4937l11547,4937e" filled="f" stroked="t" strokeweight=".249651pt" strokecolor="#231F20">
                <v:path arrowok="t"/>
              </v:shape>
            </v:group>
            <v:group style="position:absolute;left:1645;top:4881;width:60;height:90" coordorigin="1645,4881" coordsize="60,90">
              <v:shape style="position:absolute;left:1645;top:4881;width:60;height:90" coordorigin="1645,4881" coordsize="60,90" path="m1685,4881l1666,4881,1658,4885,1653,4893,1648,4901,1645,4912,1645,4941,1648,4952,1658,4968,1666,4972,1685,4972,1693,4968,1696,4962,1669,4962,1665,4959,1659,4947,1657,4938,1657,4914,1659,4905,1665,4893,1669,4890,1696,4890,1693,4885,1685,4881xe" filled="t" fillcolor="#231F20" stroked="f">
                <v:path arrowok="t"/>
                <v:fill type="solid"/>
              </v:shape>
              <v:shape style="position:absolute;left:1645;top:4881;width:60;height:90" coordorigin="1645,4881" coordsize="60,90" path="m1696,4890l1682,4890,1686,4893,1689,4899,1692,4905,1694,4914,1694,4938,1692,4947,1689,4953,1686,4959,1682,4962,1696,4962,1698,4960,1703,4952,1706,4941,1706,4912,1703,4901,1698,4893,1696,4890xe" filled="t" fillcolor="#231F20" stroked="f">
                <v:path arrowok="t"/>
                <v:fill type="solid"/>
              </v:shape>
            </v:group>
            <v:group style="position:absolute;left:1726;top:4963;width:12;height:2" coordorigin="1726,4963" coordsize="12,2">
              <v:shape style="position:absolute;left:1726;top:4963;width:12;height:2" coordorigin="1726,4963" coordsize="12,0" path="m1726,4963l1739,4963e" filled="f" stroked="t" strokeweight=".842859pt" strokecolor="#231F20">
                <v:path arrowok="t"/>
              </v:shape>
            </v:group>
            <v:group style="position:absolute;left:1760;top:4881;width:60;height:90" coordorigin="1760,4881" coordsize="60,90">
              <v:shape style="position:absolute;left:1760;top:4881;width:60;height:90" coordorigin="1760,4881" coordsize="60,90" path="m1800,4881l1780,4881,1772,4885,1767,4893,1762,4901,1760,4912,1760,4941,1762,4952,1772,4968,1780,4972,1800,4972,1807,4968,1811,4962,1784,4962,1779,4959,1776,4953,1773,4947,1771,4938,1771,4914,1773,4905,1779,4893,1784,4890,1811,4890,1807,4885,1800,4881xe" filled="t" fillcolor="#231F20" stroked="f">
                <v:path arrowok="t"/>
                <v:fill type="solid"/>
              </v:shape>
              <v:shape style="position:absolute;left:1760;top:4881;width:60;height:90" coordorigin="1760,4881" coordsize="60,90" path="m1811,4890l1796,4890,1800,4893,1804,4899,1807,4905,1808,4914,1808,4938,1807,4947,1804,4953,1800,4959,1796,4962,1811,4962,1812,4960,1817,4952,1820,4941,1820,4912,1817,4901,1812,4893,1811,4890xe" filled="t" fillcolor="#231F20" stroked="f">
                <v:path arrowok="t"/>
                <v:fill type="solid"/>
              </v:shape>
            </v:group>
            <v:group style="position:absolute;left:1852;top:4787;width:40;height:2" coordorigin="1852,4787" coordsize="40,2">
              <v:shape style="position:absolute;left:1852;top:4787;width:40;height:2" coordorigin="1852,4787" coordsize="40,0" path="m1852,4787l1892,4787e" filled="t" fillcolor="#231F20" stroked="f">
                <v:path arrowok="t"/>
                <v:fill type="solid"/>
              </v:shape>
            </v:group>
            <v:group style="position:absolute;left:1852;top:4787;width:40;height:2" coordorigin="1852,4787" coordsize="40,2">
              <v:shape style="position:absolute;left:1852;top:4787;width:40;height:2" coordorigin="1852,4787" coordsize="40,0" path="m1852,4787l1892,4787e" filled="f" stroked="t" strokeweight=".249651pt" strokecolor="#231F20">
                <v:path arrowok="t"/>
              </v:shape>
            </v:group>
            <v:group style="position:absolute;left:11507;top:4787;width:40;height:2" coordorigin="11507,4787" coordsize="40,2">
              <v:shape style="position:absolute;left:11507;top:4787;width:40;height:2" coordorigin="11507,4787" coordsize="40,0" path="m11547,4787l11507,4787e" filled="t" fillcolor="#231F20" stroked="f">
                <v:path arrowok="t"/>
                <v:fill type="solid"/>
              </v:shape>
            </v:group>
            <v:group style="position:absolute;left:11507;top:4787;width:40;height:2" coordorigin="11507,4787" coordsize="40,2">
              <v:shape style="position:absolute;left:11507;top:4787;width:40;height:2" coordorigin="11507,4787" coordsize="40,0" path="m11507,4787l11547,4787e" filled="f" stroked="t" strokeweight=".249651pt" strokecolor="#231F20">
                <v:path arrowok="t"/>
              </v:shape>
            </v:group>
            <v:group style="position:absolute;left:1648;top:4731;width:60;height:90" coordorigin="1648,4731" coordsize="60,90">
              <v:shape style="position:absolute;left:1648;top:4731;width:60;height:90" coordorigin="1648,4731" coordsize="60,90" path="m1688,4731l1668,4731,1661,4735,1655,4743,1650,4751,1648,4762,1648,4791,1650,4802,1661,4818,1668,4822,1688,4822,1695,4818,1699,4812,1672,4812,1667,4809,1661,4797,1660,4788,1660,4765,1661,4756,1667,4744,1672,4741,1699,4741,1695,4735,1688,4731xe" filled="t" fillcolor="#231F20" stroked="f">
                <v:path arrowok="t"/>
                <v:fill type="solid"/>
              </v:shape>
              <v:shape style="position:absolute;left:1648;top:4731;width:60;height:90" coordorigin="1648,4731" coordsize="60,90" path="m1699,4741l1684,4741,1689,4744,1692,4750,1695,4756,1696,4765,1696,4788,1695,4797,1692,4803,1689,4809,1684,4812,1699,4812,1700,4810,1706,4802,1708,4791,1708,4762,1706,4751,1700,4743,1699,4741xe" filled="t" fillcolor="#231F20" stroked="f">
                <v:path arrowok="t"/>
                <v:fill type="solid"/>
              </v:shape>
            </v:group>
            <v:group style="position:absolute;left:1729;top:4813;width:12;height:2" coordorigin="1729,4813" coordsize="12,2">
              <v:shape style="position:absolute;left:1729;top:4813;width:12;height:2" coordorigin="1729,4813" coordsize="12,0" path="m1729,4813l1741,4813e" filled="f" stroked="t" strokeweight=".842859pt" strokecolor="#231F20">
                <v:path arrowok="t"/>
              </v:shape>
            </v:group>
            <v:group style="position:absolute;left:1763;top:4733;width:57;height:89" coordorigin="1763,4733" coordsize="57,89">
              <v:shape style="position:absolute;left:1763;top:4733;width:57;height:89" coordorigin="1763,4733" coordsize="57,89" path="m1763,4806l1763,4818,1767,4819,1771,4820,1775,4821,1779,4821,1783,4822,1797,4822,1805,4819,1814,4812,1782,4812,1778,4811,1770,4810,1767,4808,1763,4806xe" filled="t" fillcolor="#231F20" stroked="f">
                <v:path arrowok="t"/>
                <v:fill type="solid"/>
              </v:shape>
              <v:shape style="position:absolute;left:1763;top:4733;width:57;height:89" coordorigin="1763,4733" coordsize="57,89" path="m1813,4772l1793,4772,1798,4774,1802,4778,1806,4781,1808,4786,1808,4798,1806,4803,1802,4807,1798,4810,1793,4812,1814,4812,1817,4809,1820,4802,1820,4783,1817,4776,1813,4772xe" filled="t" fillcolor="#231F20" stroked="f">
                <v:path arrowok="t"/>
                <v:fill type="solid"/>
              </v:shape>
              <v:shape style="position:absolute;left:1763;top:4733;width:57;height:89" coordorigin="1763,4733" coordsize="57,89" path="m1814,4733l1767,4733,1767,4777,1770,4775,1774,4774,1780,4773,1783,4772,1813,4772,1811,4770,1806,4765,1803,4764,1778,4764,1778,4743,1814,4743,1814,4733xe" filled="t" fillcolor="#231F20" stroked="f">
                <v:path arrowok="t"/>
                <v:fill type="solid"/>
              </v:shape>
              <v:shape style="position:absolute;left:1763;top:4733;width:57;height:89" coordorigin="1763,4733" coordsize="57,89" path="m1798,4762l1787,4762,1781,4763,1780,4764,1778,4764,1803,4764,1798,4762xe" filled="t" fillcolor="#231F20" stroked="f">
                <v:path arrowok="t"/>
                <v:fill type="solid"/>
              </v:shape>
            </v:group>
            <v:group style="position:absolute;left:1852;top:4637;width:40;height:2" coordorigin="1852,4637" coordsize="40,2">
              <v:shape style="position:absolute;left:1852;top:4637;width:40;height:2" coordorigin="1852,4637" coordsize="40,0" path="m1852,4637l1892,4637e" filled="t" fillcolor="#231F20" stroked="f">
                <v:path arrowok="t"/>
                <v:fill type="solid"/>
              </v:shape>
            </v:group>
            <v:group style="position:absolute;left:11507;top:4637;width:40;height:2" coordorigin="11507,4637" coordsize="40,2">
              <v:shape style="position:absolute;left:11507;top:4637;width:40;height:2" coordorigin="11507,4637" coordsize="40,0" path="m11547,4637l11507,4637e" filled="t" fillcolor="#231F20" stroked="f">
                <v:path arrowok="t"/>
                <v:fill type="solid"/>
              </v:shape>
            </v:group>
            <v:group style="position:absolute;left:1656;top:4583;width:52;height:87" coordorigin="1656,4583" coordsize="52,87">
              <v:shape style="position:absolute;left:1656;top:4583;width:52;height:87" coordorigin="1656,4583" coordsize="52,87" path="m1708,4660l1657,4660,1657,4670,1708,4670,1708,4660xe" filled="t" fillcolor="#231F20" stroked="f">
                <v:path arrowok="t"/>
                <v:fill type="solid"/>
              </v:shape>
              <v:shape style="position:absolute;left:1656;top:4583;width:52;height:87" coordorigin="1656,4583" coordsize="52,87" path="m1688,4594l1677,4594,1677,4660,1688,4660,1688,4594xe" filled="t" fillcolor="#231F20" stroked="f">
                <v:path arrowok="t"/>
                <v:fill type="solid"/>
              </v:shape>
              <v:shape style="position:absolute;left:1656;top:4583;width:52;height:87" coordorigin="1656,4583" coordsize="52,87" path="m1688,4583l1677,4583,1656,4587,1656,4598,1677,4594,1688,4594,1688,4583xe" filled="t" fillcolor="#231F20" stroked="f">
                <v:path arrowok="t"/>
                <v:fill type="solid"/>
              </v:shape>
            </v:group>
            <v:group style="position:absolute;left:1732;top:4663;width:12;height:2" coordorigin="1732,4663" coordsize="12,2">
              <v:shape style="position:absolute;left:1732;top:4663;width:12;height:2" coordorigin="1732,4663" coordsize="12,0" path="m1732,4663l1744,4663e" filled="f" stroked="t" strokeweight=".842859pt" strokecolor="#231F20">
                <v:path arrowok="t"/>
              </v:shape>
            </v:group>
            <v:group style="position:absolute;left:1765;top:4581;width:60;height:90" coordorigin="1765,4581" coordsize="60,90">
              <v:shape style="position:absolute;left:1765;top:4581;width:60;height:90" coordorigin="1765,4581" coordsize="60,90" path="m1805,4581l1785,4581,1778,4585,1772,4593,1767,4601,1765,4612,1765,4641,1767,4653,1778,4668,1785,4672,1805,4672,1812,4668,1816,4663,1789,4663,1784,4660,1778,4648,1777,4639,1777,4615,1778,4606,1784,4594,1789,4591,1816,4591,1812,4585,1805,4581xe" filled="t" fillcolor="#231F20" stroked="f">
                <v:path arrowok="t"/>
                <v:fill type="solid"/>
              </v:shape>
              <v:shape style="position:absolute;left:1765;top:4581;width:60;height:90" coordorigin="1765,4581" coordsize="60,90" path="m1816,4591l1801,4591,1806,4594,1809,4600,1812,4606,1813,4615,1813,4639,1812,4648,1809,4654,1806,4660,1801,4663,1816,4663,1817,4660,1823,4653,1825,4641,1825,4612,1823,4601,1817,4593,1816,4591xe" filled="t" fillcolor="#231F20" stroked="f">
                <v:path arrowok="t"/>
                <v:fill type="solid"/>
              </v:shape>
            </v:group>
            <v:group style="position:absolute;left:1852;top:4637;width:9518;height:600" coordorigin="1852,4637" coordsize="9518,600">
              <v:shape style="position:absolute;left:1852;top:4637;width:9518;height:600" coordorigin="1852,4637" coordsize="9518,600" path="m1852,4811l2028,4637,2205,4865,2381,4934,2557,4877,2733,4838,2910,5237,3438,5237,3615,4937,3791,4637,3967,5237,4144,5237,4320,4937,4496,4937,4672,5237,4849,5237,5025,4637,5201,4898,5377,5237,5554,5237,5730,4637,5906,4637,6082,5237,6259,4637,6435,4637,6611,5237,6787,4637,6964,5237,7669,5237,7845,4637,8021,5237,9079,5237,9255,4637,9431,5237,10313,5237,10489,4637,10665,4835,10842,5237,11194,5237,11370,4637e" filled="f" stroked="t" strokeweight=".499302pt" strokecolor="#231F20">
                <v:path arrowok="t"/>
                <v:stroke dashstyle="longDash"/>
              </v:shape>
            </v:group>
            <v:group style="position:absolute;left:1852;top:4781;width:30;height:60" coordorigin="1852,4781" coordsize="30,60">
              <v:shape style="position:absolute;left:1852;top:4781;width:30;height:60" coordorigin="1852,4781" coordsize="30,60" path="m1852,4841l1882,4841,1882,4781,1852,4781e" filled="f" stroked="t" strokeweight=".249651pt" strokecolor="#231F20">
                <v:path arrowok="t"/>
              </v:shape>
            </v:group>
            <v:group style="position:absolute;left:1998;top:4637;width:60;height:30" coordorigin="1998,4637" coordsize="60,30">
              <v:shape style="position:absolute;left:1998;top:4637;width:60;height:30" coordorigin="1998,4637" coordsize="60,30" path="m1998,4667l2058,4667,2058,4637e" filled="f" stroked="t" strokeweight=".249651pt" strokecolor="#231F20">
                <v:path arrowok="t"/>
              </v:shape>
            </v:group>
            <v:group style="position:absolute;left:1998;top:4637;width:2;height:30" coordorigin="1998,4637" coordsize="2,30">
              <v:shape style="position:absolute;left:1998;top:4637;width:2;height:30" coordorigin="1998,4637" coordsize="0,30" path="m1998,4637l1998,4667e" filled="f" stroked="t" strokeweight=".249651pt" strokecolor="#231F20">
                <v:path arrowok="t"/>
              </v:shape>
            </v:group>
            <v:group style="position:absolute;left:2175;top:4835;width:60;height:60" coordorigin="2175,4835" coordsize="60,60">
              <v:shape style="position:absolute;left:2175;top:4835;width:60;height:60" coordorigin="2175,4835" coordsize="60,60" path="m2172,4865l2237,4865e" filled="f" stroked="t" strokeweight="3.345286pt" strokecolor="#231F20">
                <v:path arrowok="t"/>
              </v:shape>
            </v:group>
            <v:group style="position:absolute;left:2351;top:4904;width:60;height:60" coordorigin="2351,4904" coordsize="60,60">
              <v:shape style="position:absolute;left:2351;top:4904;width:60;height:60" coordorigin="2351,4904" coordsize="60,60" path="m2348,4934l2413,4934e" filled="f" stroked="t" strokeweight="3.345286pt" strokecolor="#231F20">
                <v:path arrowok="t"/>
              </v:shape>
            </v:group>
            <v:group style="position:absolute;left:2527;top:4847;width:60;height:60" coordorigin="2527,4847" coordsize="60,60">
              <v:shape style="position:absolute;left:2527;top:4847;width:60;height:60" coordorigin="2527,4847" coordsize="60,60" path="m2525,4877l2590,4877e" filled="f" stroked="t" strokeweight="3.345733pt" strokecolor="#231F20">
                <v:path arrowok="t"/>
              </v:shape>
            </v:group>
            <v:group style="position:absolute;left:2703;top:4808;width:60;height:60" coordorigin="2703,4808" coordsize="60,60">
              <v:shape style="position:absolute;left:2703;top:4808;width:60;height:60" coordorigin="2703,4808" coordsize="60,60" path="m2701,4838l2766,4838e" filled="f" stroked="t" strokeweight="3.345286pt" strokecolor="#231F20">
                <v:path arrowok="t"/>
              </v:shape>
            </v:group>
            <v:group style="position:absolute;left:2880;top:5207;width:60;height:30" coordorigin="2880,5207" coordsize="60,30">
              <v:shape style="position:absolute;left:2880;top:5207;width:60;height:30" coordorigin="2880,5207" coordsize="60,30" path="m2940,5237l2940,5207,2880,5207,2880,5237e" filled="f" stroked="t" strokeweight=".249651pt" strokecolor="#231F20">
                <v:path arrowok="t"/>
              </v:shape>
            </v:group>
            <v:group style="position:absolute;left:3056;top:5207;width:60;height:30" coordorigin="3056,5207" coordsize="60,30">
              <v:shape style="position:absolute;left:3056;top:5207;width:60;height:30" coordorigin="3056,5207" coordsize="60,30" path="m3116,5237l3116,5207,3056,5207,3056,5237e" filled="f" stroked="t" strokeweight=".249651pt" strokecolor="#231F20">
                <v:path arrowok="t"/>
              </v:shape>
            </v:group>
            <v:group style="position:absolute;left:3232;top:5207;width:60;height:30" coordorigin="3232,5207" coordsize="60,30">
              <v:shape style="position:absolute;left:3232;top:5207;width:60;height:30" coordorigin="3232,5207" coordsize="60,30" path="m3292,5237l3292,5207,3232,5207,3232,5237e" filled="f" stroked="t" strokeweight=".249651pt" strokecolor="#231F20">
                <v:path arrowok="t"/>
              </v:shape>
            </v:group>
            <v:group style="position:absolute;left:3409;top:5207;width:60;height:30" coordorigin="3409,5207" coordsize="60,30">
              <v:shape style="position:absolute;left:3409;top:5207;width:60;height:30" coordorigin="3409,5207" coordsize="60,30" path="m3468,5237l3468,5207,3409,5207,3409,5237e" filled="f" stroked="t" strokeweight=".249651pt" strokecolor="#231F20">
                <v:path arrowok="t"/>
              </v:shape>
            </v:group>
            <v:group style="position:absolute;left:3585;top:4907;width:60;height:60" coordorigin="3585,4907" coordsize="60,60">
              <v:shape style="position:absolute;left:3585;top:4907;width:60;height:60" coordorigin="3585,4907" coordsize="60,60" path="m3582,4937l3647,4937e" filled="f" stroked="t" strokeweight="3.345733pt" strokecolor="#231F20">
                <v:path arrowok="t"/>
              </v:shape>
            </v:group>
            <v:group style="position:absolute;left:3761;top:4637;width:60;height:30" coordorigin="3761,4637" coordsize="60,30">
              <v:shape style="position:absolute;left:3761;top:4637;width:60;height:30" coordorigin="3761,4637" coordsize="60,30" path="m3761,4667l3821,4667,3821,4637e" filled="f" stroked="t" strokeweight=".249651pt" strokecolor="#231F20">
                <v:path arrowok="t"/>
              </v:shape>
            </v:group>
            <v:group style="position:absolute;left:3761;top:4637;width:2;height:30" coordorigin="3761,4637" coordsize="2,30">
              <v:shape style="position:absolute;left:3761;top:4637;width:2;height:30" coordorigin="3761,4637" coordsize="0,30" path="m3761,4637l3761,4667e" filled="f" stroked="t" strokeweight=".249651pt" strokecolor="#231F20">
                <v:path arrowok="t"/>
              </v:shape>
            </v:group>
            <v:group style="position:absolute;left:3937;top:5207;width:60;height:30" coordorigin="3937,5207" coordsize="60,30">
              <v:shape style="position:absolute;left:3937;top:5207;width:60;height:30" coordorigin="3937,5207" coordsize="60,30" path="m3997,5237l3997,5207,3937,5207,3937,5237e" filled="f" stroked="t" strokeweight=".249651pt" strokecolor="#231F20">
                <v:path arrowok="t"/>
              </v:shape>
            </v:group>
            <v:group style="position:absolute;left:4114;top:5207;width:60;height:30" coordorigin="4114,5207" coordsize="60,30">
              <v:shape style="position:absolute;left:4114;top:5207;width:60;height:30" coordorigin="4114,5207" coordsize="60,30" path="m4173,5237l4173,5207,4114,5207,4114,5237e" filled="f" stroked="t" strokeweight=".249651pt" strokecolor="#231F20">
                <v:path arrowok="t"/>
              </v:shape>
            </v:group>
            <v:group style="position:absolute;left:4290;top:4907;width:60;height:60" coordorigin="4290,4907" coordsize="60,60">
              <v:shape style="position:absolute;left:4290;top:4907;width:60;height:60" coordorigin="4290,4907" coordsize="60,60" path="m4287,4937l4352,4937e" filled="f" stroked="t" strokeweight="3.345733pt" strokecolor="#231F20">
                <v:path arrowok="t"/>
              </v:shape>
            </v:group>
            <v:group style="position:absolute;left:4466;top:4907;width:60;height:60" coordorigin="4466,4907" coordsize="60,60">
              <v:shape style="position:absolute;left:4466;top:4907;width:60;height:60" coordorigin="4466,4907" coordsize="60,60" path="m4464,4937l4529,4937e" filled="f" stroked="t" strokeweight="3.345733pt" strokecolor="#231F20">
                <v:path arrowok="t"/>
              </v:shape>
            </v:group>
            <v:group style="position:absolute;left:4642;top:5207;width:60;height:30" coordorigin="4642,5207" coordsize="60,30">
              <v:shape style="position:absolute;left:4642;top:5207;width:60;height:30" coordorigin="4642,5207" coordsize="60,30" path="m4702,5237l4702,5207,4642,5207,4642,5237e" filled="f" stroked="t" strokeweight=".249651pt" strokecolor="#231F20">
                <v:path arrowok="t"/>
              </v:shape>
            </v:group>
            <v:group style="position:absolute;left:4819;top:5207;width:60;height:30" coordorigin="4819,5207" coordsize="60,30">
              <v:shape style="position:absolute;left:4819;top:5207;width:60;height:30" coordorigin="4819,5207" coordsize="60,30" path="m4879,5237l4879,5207,4819,5207,4819,5237e" filled="f" stroked="t" strokeweight=".249651pt" strokecolor="#231F20">
                <v:path arrowok="t"/>
              </v:shape>
            </v:group>
            <v:group style="position:absolute;left:4995;top:4637;width:60;height:30" coordorigin="4995,4637" coordsize="60,30">
              <v:shape style="position:absolute;left:4995;top:4637;width:60;height:30" coordorigin="4995,4637" coordsize="60,30" path="m4995,4667l5055,4667,5055,4637e" filled="f" stroked="t" strokeweight=".249651pt" strokecolor="#231F20">
                <v:path arrowok="t"/>
              </v:shape>
            </v:group>
            <v:group style="position:absolute;left:4995;top:4637;width:2;height:30" coordorigin="4995,4637" coordsize="2,30">
              <v:shape style="position:absolute;left:4995;top:4637;width:2;height:30" coordorigin="4995,4637" coordsize="0,30" path="m4995,4637l4995,4667e" filled="f" stroked="t" strokeweight=".249651pt" strokecolor="#231F20">
                <v:path arrowok="t"/>
              </v:shape>
            </v:group>
            <v:group style="position:absolute;left:5171;top:4868;width:60;height:60" coordorigin="5171,4868" coordsize="60,60">
              <v:shape style="position:absolute;left:5171;top:4868;width:60;height:60" coordorigin="5171,4868" coordsize="60,60" path="m5169,4898l5234,4898e" filled="f" stroked="t" strokeweight="3.345286pt" strokecolor="#231F20">
                <v:path arrowok="t"/>
              </v:shape>
            </v:group>
            <v:group style="position:absolute;left:5347;top:5207;width:60;height:30" coordorigin="5347,5207" coordsize="60,30">
              <v:shape style="position:absolute;left:5347;top:5207;width:60;height:30" coordorigin="5347,5207" coordsize="60,30" path="m5407,5237l5407,5207,5347,5207,5347,5237e" filled="f" stroked="t" strokeweight=".249651pt" strokecolor="#231F20">
                <v:path arrowok="t"/>
              </v:shape>
            </v:group>
            <v:group style="position:absolute;left:5524;top:5207;width:60;height:30" coordorigin="5524,5207" coordsize="60,30">
              <v:shape style="position:absolute;left:5524;top:5207;width:60;height:30" coordorigin="5524,5207" coordsize="60,30" path="m5584,5237l5584,5207,5524,5207,5524,5237e" filled="f" stroked="t" strokeweight=".249651pt" strokecolor="#231F20">
                <v:path arrowok="t"/>
              </v:shape>
            </v:group>
            <v:group style="position:absolute;left:5700;top:4637;width:60;height:30" coordorigin="5700,4637" coordsize="60,30">
              <v:shape style="position:absolute;left:5700;top:4637;width:60;height:30" coordorigin="5700,4637" coordsize="60,30" path="m5700,4667l5760,4667,5760,4637e" filled="f" stroked="t" strokeweight=".249651pt" strokecolor="#231F20">
                <v:path arrowok="t"/>
              </v:shape>
            </v:group>
            <v:group style="position:absolute;left:5700;top:4637;width:2;height:30" coordorigin="5700,4637" coordsize="2,30">
              <v:shape style="position:absolute;left:5700;top:4637;width:2;height:30" coordorigin="5700,4637" coordsize="0,30" path="m5700,4637l5700,4667e" filled="f" stroked="t" strokeweight=".249651pt" strokecolor="#231F20">
                <v:path arrowok="t"/>
              </v:shape>
            </v:group>
            <v:group style="position:absolute;left:5876;top:4637;width:60;height:30" coordorigin="5876,4637" coordsize="60,30">
              <v:shape style="position:absolute;left:5876;top:4637;width:60;height:30" coordorigin="5876,4637" coordsize="60,30" path="m5876,4667l5936,4667,5936,4637e" filled="f" stroked="t" strokeweight=".249651pt" strokecolor="#231F20">
                <v:path arrowok="t"/>
              </v:shape>
            </v:group>
            <v:group style="position:absolute;left:5876;top:4637;width:2;height:30" coordorigin="5876,4637" coordsize="2,30">
              <v:shape style="position:absolute;left:5876;top:4637;width:2;height:30" coordorigin="5876,4637" coordsize="0,30" path="m5876,4637l5876,4667e" filled="f" stroked="t" strokeweight=".249651pt" strokecolor="#231F20">
                <v:path arrowok="t"/>
              </v:shape>
            </v:group>
            <v:group style="position:absolute;left:6052;top:5207;width:60;height:30" coordorigin="6052,5207" coordsize="60,30">
              <v:shape style="position:absolute;left:6052;top:5207;width:60;height:30" coordorigin="6052,5207" coordsize="60,30" path="m6112,5237l6112,5207,6052,5207,6052,5237e" filled="f" stroked="t" strokeweight=".249651pt" strokecolor="#231F20">
                <v:path arrowok="t"/>
              </v:shape>
            </v:group>
            <v:group style="position:absolute;left:6229;top:4637;width:60;height:30" coordorigin="6229,4637" coordsize="60,30">
              <v:shape style="position:absolute;left:6229;top:4637;width:60;height:30" coordorigin="6229,4637" coordsize="60,30" path="m6229,4667l6289,4667,6289,4637e" filled="f" stroked="t" strokeweight=".249651pt" strokecolor="#231F20">
                <v:path arrowok="t"/>
              </v:shape>
            </v:group>
            <v:group style="position:absolute;left:6229;top:4637;width:2;height:30" coordorigin="6229,4637" coordsize="2,30">
              <v:shape style="position:absolute;left:6229;top:4637;width:2;height:30" coordorigin="6229,4637" coordsize="0,30" path="m6229,4637l6229,4667e" filled="f" stroked="t" strokeweight=".249651pt" strokecolor="#231F20">
                <v:path arrowok="t"/>
              </v:shape>
            </v:group>
            <v:group style="position:absolute;left:6405;top:4637;width:60;height:30" coordorigin="6405,4637" coordsize="60,30">
              <v:shape style="position:absolute;left:6405;top:4637;width:60;height:30" coordorigin="6405,4637" coordsize="60,30" path="m6405,4667l6465,4667,6465,4637e" filled="f" stroked="t" strokeweight=".249651pt" strokecolor="#231F20">
                <v:path arrowok="t"/>
              </v:shape>
            </v:group>
            <v:group style="position:absolute;left:6405;top:4637;width:2;height:30" coordorigin="6405,4637" coordsize="2,30">
              <v:shape style="position:absolute;left:6405;top:4637;width:2;height:30" coordorigin="6405,4637" coordsize="0,30" path="m6405,4637l6405,4667e" filled="f" stroked="t" strokeweight=".249651pt" strokecolor="#231F20">
                <v:path arrowok="t"/>
              </v:shape>
            </v:group>
            <v:group style="position:absolute;left:6581;top:5207;width:60;height:30" coordorigin="6581,5207" coordsize="60,30">
              <v:shape style="position:absolute;left:6581;top:5207;width:60;height:30" coordorigin="6581,5207" coordsize="60,30" path="m6641,5237l6641,5207,6581,5207,6581,5237e" filled="f" stroked="t" strokeweight=".249651pt" strokecolor="#231F20">
                <v:path arrowok="t"/>
              </v:shape>
            </v:group>
            <v:group style="position:absolute;left:6758;top:4637;width:60;height:30" coordorigin="6758,4637" coordsize="60,30">
              <v:shape style="position:absolute;left:6758;top:4637;width:60;height:30" coordorigin="6758,4637" coordsize="60,30" path="m6758,4667l6817,4667,6817,4637e" filled="f" stroked="t" strokeweight=".249651pt" strokecolor="#231F20">
                <v:path arrowok="t"/>
              </v:shape>
            </v:group>
            <v:group style="position:absolute;left:6758;top:4637;width:2;height:30" coordorigin="6758,4637" coordsize="2,30">
              <v:shape style="position:absolute;left:6758;top:4637;width:2;height:30" coordorigin="6758,4637" coordsize="0,30" path="m6758,4637l6758,4667e" filled="f" stroked="t" strokeweight=".249651pt" strokecolor="#231F20">
                <v:path arrowok="t"/>
              </v:shape>
            </v:group>
            <v:group style="position:absolute;left:6934;top:5207;width:60;height:30" coordorigin="6934,5207" coordsize="60,30">
              <v:shape style="position:absolute;left:6934;top:5207;width:60;height:30" coordorigin="6934,5207" coordsize="60,30" path="m6994,5237l6994,5207,6934,5207,6934,5237e" filled="f" stroked="t" strokeweight=".249651pt" strokecolor="#231F20">
                <v:path arrowok="t"/>
              </v:shape>
            </v:group>
            <v:group style="position:absolute;left:7110;top:5207;width:60;height:30" coordorigin="7110,5207" coordsize="60,30">
              <v:shape style="position:absolute;left:7110;top:5207;width:60;height:30" coordorigin="7110,5207" coordsize="60,30" path="m7170,5237l7170,5207,7110,5207,7110,5237e" filled="f" stroked="t" strokeweight=".249651pt" strokecolor="#231F20">
                <v:path arrowok="t"/>
              </v:shape>
            </v:group>
            <v:group style="position:absolute;left:7286;top:5207;width:60;height:30" coordorigin="7286,5207" coordsize="60,30">
              <v:shape style="position:absolute;left:7286;top:5207;width:60;height:30" coordorigin="7286,5207" coordsize="60,30" path="m7346,5237l7346,5207,7286,5207,7286,5237e" filled="f" stroked="t" strokeweight=".249651pt" strokecolor="#231F20">
                <v:path arrowok="t"/>
              </v:shape>
            </v:group>
            <v:group style="position:absolute;left:7463;top:5207;width:60;height:30" coordorigin="7463,5207" coordsize="60,30">
              <v:shape style="position:absolute;left:7463;top:5207;width:60;height:30" coordorigin="7463,5207" coordsize="60,30" path="m7523,5237l7523,5207,7463,5207,7463,5237e" filled="f" stroked="t" strokeweight=".249651pt" strokecolor="#231F20">
                <v:path arrowok="t"/>
              </v:shape>
            </v:group>
            <v:group style="position:absolute;left:7639;top:5207;width:60;height:30" coordorigin="7639,5207" coordsize="60,30">
              <v:shape style="position:absolute;left:7639;top:5207;width:60;height:30" coordorigin="7639,5207" coordsize="60,30" path="m7699,5237l7699,5207,7639,5207,7639,5237e" filled="f" stroked="t" strokeweight=".249651pt" strokecolor="#231F20">
                <v:path arrowok="t"/>
              </v:shape>
            </v:group>
            <v:group style="position:absolute;left:7815;top:4637;width:60;height:30" coordorigin="7815,4637" coordsize="60,30">
              <v:shape style="position:absolute;left:7815;top:4637;width:60;height:30" coordorigin="7815,4637" coordsize="60,30" path="m7815,4667l7875,4667,7875,4637e" filled="f" stroked="t" strokeweight=".249651pt" strokecolor="#231F20">
                <v:path arrowok="t"/>
              </v:shape>
            </v:group>
            <v:group style="position:absolute;left:7815;top:4637;width:2;height:30" coordorigin="7815,4637" coordsize="2,30">
              <v:shape style="position:absolute;left:7815;top:4637;width:2;height:30" coordorigin="7815,4637" coordsize="0,30" path="m7815,4637l7815,4667e" filled="f" stroked="t" strokeweight=".249651pt" strokecolor="#231F20">
                <v:path arrowok="t"/>
              </v:shape>
            </v:group>
            <v:group style="position:absolute;left:7991;top:5207;width:60;height:30" coordorigin="7991,5207" coordsize="60,30">
              <v:shape style="position:absolute;left:7991;top:5207;width:60;height:30" coordorigin="7991,5207" coordsize="60,30" path="m8051,5237l8051,5207,7991,5207,7991,5237e" filled="f" stroked="t" strokeweight=".249651pt" strokecolor="#231F20">
                <v:path arrowok="t"/>
              </v:shape>
            </v:group>
            <v:group style="position:absolute;left:8168;top:5207;width:60;height:30" coordorigin="8168,5207" coordsize="60,30">
              <v:shape style="position:absolute;left:8168;top:5207;width:60;height:30" coordorigin="8168,5207" coordsize="60,30" path="m8228,5237l8228,5207,8168,5207,8168,5237e" filled="f" stroked="t" strokeweight=".249651pt" strokecolor="#231F20">
                <v:path arrowok="t"/>
              </v:shape>
            </v:group>
            <v:group style="position:absolute;left:8344;top:5207;width:60;height:30" coordorigin="8344,5207" coordsize="60,30">
              <v:shape style="position:absolute;left:8344;top:5207;width:60;height:30" coordorigin="8344,5207" coordsize="60,30" path="m8404,5237l8404,5207,8344,5207,8344,5237e" filled="f" stroked="t" strokeweight=".249651pt" strokecolor="#231F20">
                <v:path arrowok="t"/>
              </v:shape>
            </v:group>
            <v:group style="position:absolute;left:8520;top:5207;width:60;height:30" coordorigin="8520,5207" coordsize="60,30">
              <v:shape style="position:absolute;left:8520;top:5207;width:60;height:30" coordorigin="8520,5207" coordsize="60,30" path="m8580,5237l8580,5207,8520,5207,8520,5237e" filled="f" stroked="t" strokeweight=".249651pt" strokecolor="#231F20">
                <v:path arrowok="t"/>
              </v:shape>
            </v:group>
            <v:group style="position:absolute;left:8696;top:5207;width:60;height:30" coordorigin="8696,5207" coordsize="60,30">
              <v:shape style="position:absolute;left:8696;top:5207;width:60;height:30" coordorigin="8696,5207" coordsize="60,30" path="m8756,5237l8756,5207,8696,5207,8696,5237e" filled="f" stroked="t" strokeweight=".249651pt" strokecolor="#231F20">
                <v:path arrowok="t"/>
              </v:shape>
            </v:group>
            <v:group style="position:absolute;left:8873;top:5207;width:60;height:30" coordorigin="8873,5207" coordsize="60,30">
              <v:shape style="position:absolute;left:8873;top:5207;width:60;height:30" coordorigin="8873,5207" coordsize="60,30" path="m8933,5237l8933,5207,8873,5207,8873,5237e" filled="f" stroked="t" strokeweight=".249651pt" strokecolor="#231F20">
                <v:path arrowok="t"/>
              </v:shape>
            </v:group>
            <v:group style="position:absolute;left:9049;top:5207;width:60;height:30" coordorigin="9049,5207" coordsize="60,30">
              <v:shape style="position:absolute;left:9049;top:5207;width:60;height:30" coordorigin="9049,5207" coordsize="60,30" path="m9109,5237l9109,5207,9049,5207,9049,5237e" filled="f" stroked="t" strokeweight=".249651pt" strokecolor="#231F20">
                <v:path arrowok="t"/>
              </v:shape>
            </v:group>
            <v:group style="position:absolute;left:9225;top:4637;width:60;height:30" coordorigin="9225,4637" coordsize="60,30">
              <v:shape style="position:absolute;left:9225;top:4637;width:60;height:30" coordorigin="9225,4637" coordsize="60,30" path="m9225,4667l9285,4667,9285,4637e" filled="f" stroked="t" strokeweight=".249651pt" strokecolor="#231F20">
                <v:path arrowok="t"/>
              </v:shape>
            </v:group>
            <v:group style="position:absolute;left:9225;top:4637;width:2;height:30" coordorigin="9225,4637" coordsize="2,30">
              <v:shape style="position:absolute;left:9225;top:4637;width:2;height:30" coordorigin="9225,4637" coordsize="0,30" path="m9225,4637l9225,4667e" filled="f" stroked="t" strokeweight=".249651pt" strokecolor="#231F20">
                <v:path arrowok="t"/>
              </v:shape>
            </v:group>
            <v:group style="position:absolute;left:9401;top:5207;width:60;height:30" coordorigin="9401,5207" coordsize="60,30">
              <v:shape style="position:absolute;left:9401;top:5207;width:60;height:30" coordorigin="9401,5207" coordsize="60,30" path="m9461,5237l9461,5207,9401,5207,9401,5237e" filled="f" stroked="t" strokeweight=".249651pt" strokecolor="#231F20">
                <v:path arrowok="t"/>
              </v:shape>
            </v:group>
            <v:group style="position:absolute;left:9578;top:5207;width:60;height:30" coordorigin="9578,5207" coordsize="60,30">
              <v:shape style="position:absolute;left:9578;top:5207;width:60;height:30" coordorigin="9578,5207" coordsize="60,30" path="m9638,5237l9638,5207,9578,5207,9578,5237e" filled="f" stroked="t" strokeweight=".249651pt" strokecolor="#231F20">
                <v:path arrowok="t"/>
              </v:shape>
            </v:group>
            <v:group style="position:absolute;left:9754;top:5207;width:60;height:30" coordorigin="9754,5207" coordsize="60,30">
              <v:shape style="position:absolute;left:9754;top:5207;width:60;height:30" coordorigin="9754,5207" coordsize="60,30" path="m9814,5237l9814,5207,9754,5207,9754,5237e" filled="f" stroked="t" strokeweight=".249651pt" strokecolor="#231F20">
                <v:path arrowok="t"/>
              </v:shape>
            </v:group>
            <v:group style="position:absolute;left:9930;top:5207;width:60;height:30" coordorigin="9930,5207" coordsize="60,30">
              <v:shape style="position:absolute;left:9930;top:5207;width:60;height:30" coordorigin="9930,5207" coordsize="60,30" path="m9990,5237l9990,5207,9930,5207,9930,5237e" filled="f" stroked="t" strokeweight=".249651pt" strokecolor="#231F20">
                <v:path arrowok="t"/>
              </v:shape>
            </v:group>
            <v:group style="position:absolute;left:10107;top:5207;width:60;height:30" coordorigin="10107,5207" coordsize="60,30">
              <v:shape style="position:absolute;left:10107;top:5207;width:60;height:30" coordorigin="10107,5207" coordsize="60,30" path="m10166,5237l10166,5207,10107,5207,10107,5237e" filled="f" stroked="t" strokeweight=".249651pt" strokecolor="#231F20">
                <v:path arrowok="t"/>
              </v:shape>
            </v:group>
            <v:group style="position:absolute;left:10283;top:5207;width:60;height:30" coordorigin="10283,5207" coordsize="60,30">
              <v:shape style="position:absolute;left:10283;top:5207;width:60;height:30" coordorigin="10283,5207" coordsize="60,30" path="m10343,5237l10343,5207,10283,5207,10283,5237e" filled="f" stroked="t" strokeweight=".249651pt" strokecolor="#231F20">
                <v:path arrowok="t"/>
              </v:shape>
            </v:group>
            <v:group style="position:absolute;left:10459;top:4637;width:60;height:30" coordorigin="10459,4637" coordsize="60,30">
              <v:shape style="position:absolute;left:10459;top:4637;width:60;height:30" coordorigin="10459,4637" coordsize="60,30" path="m10459,4667l10519,4667,10519,4637e" filled="f" stroked="t" strokeweight=".249651pt" strokecolor="#231F20">
                <v:path arrowok="t"/>
              </v:shape>
            </v:group>
            <v:group style="position:absolute;left:10459;top:4637;width:2;height:30" coordorigin="10459,4637" coordsize="2,30">
              <v:shape style="position:absolute;left:10459;top:4637;width:2;height:30" coordorigin="10459,4637" coordsize="0,30" path="m10459,4637l10459,4667e" filled="f" stroked="t" strokeweight=".249651pt" strokecolor="#231F20">
                <v:path arrowok="t"/>
              </v:shape>
            </v:group>
            <v:group style="position:absolute;left:10635;top:4805;width:60;height:60" coordorigin="10635,4805" coordsize="60,60">
              <v:shape style="position:absolute;left:10635;top:4805;width:60;height:60" coordorigin="10635,4805" coordsize="60,60" path="m10633,4835l10698,4835e" filled="f" stroked="t" strokeweight="3.345733pt" strokecolor="#231F20">
                <v:path arrowok="t"/>
              </v:shape>
            </v:group>
            <v:group style="position:absolute;left:10812;top:5207;width:60;height:30" coordorigin="10812,5207" coordsize="60,30">
              <v:shape style="position:absolute;left:10812;top:5207;width:60;height:30" coordorigin="10812,5207" coordsize="60,30" path="m10872,5237l10872,5207,10812,5207,10812,5237e" filled="f" stroked="t" strokeweight=".249651pt" strokecolor="#231F20">
                <v:path arrowok="t"/>
              </v:shape>
            </v:group>
            <v:group style="position:absolute;left:10988;top:5207;width:60;height:30" coordorigin="10988,5207" coordsize="60,30">
              <v:shape style="position:absolute;left:10988;top:5207;width:60;height:30" coordorigin="10988,5207" coordsize="60,30" path="m11048,5237l11048,5207,10988,5207,10988,5237e" filled="f" stroked="t" strokeweight=".249651pt" strokecolor="#231F20">
                <v:path arrowok="t"/>
              </v:shape>
            </v:group>
            <v:group style="position:absolute;left:11164;top:5207;width:60;height:30" coordorigin="11164,5207" coordsize="60,30">
              <v:shape style="position:absolute;left:11164;top:5207;width:60;height:30" coordorigin="11164,5207" coordsize="60,30" path="m11224,5237l11224,5207,11164,5207,11164,5237e" filled="f" stroked="t" strokeweight=".249651pt" strokecolor="#231F20">
                <v:path arrowok="t"/>
              </v:shape>
            </v:group>
            <v:group style="position:absolute;left:11340;top:4637;width:60;height:30" coordorigin="11340,4637" coordsize="60,30">
              <v:shape style="position:absolute;left:11340;top:4637;width:60;height:30" coordorigin="11340,4637" coordsize="60,30" path="m11340,4667l11400,4667,11400,4637e" filled="f" stroked="t" strokeweight=".249651pt" strokecolor="#231F20">
                <v:path arrowok="t"/>
              </v:shape>
            </v:group>
            <v:group style="position:absolute;left:11340;top:4637;width:2;height:30" coordorigin="11340,4637" coordsize="2,30">
              <v:shape style="position:absolute;left:11340;top:4637;width:2;height:30" coordorigin="11340,4637" coordsize="0,30" path="m11340,4637l11340,4667e" filled="f" stroked="t" strokeweight=".249651pt" strokecolor="#231F20">
                <v:path arrowok="t"/>
              </v:shape>
            </v:group>
            <v:group style="position:absolute;left:1852;top:4637;width:9518;height:600" coordorigin="1852,4637" coordsize="9518,600">
              <v:shape style="position:absolute;left:1852;top:4637;width:9518;height:600" coordorigin="1852,4637" coordsize="9518,600" path="m1852,4637l2028,4919,2205,4637,2381,4637,2557,4925,2733,4934,2910,5237,3438,5237,3615,4637,3791,4937,3967,5237,4144,5237,4320,4637,4496,4838,4672,5237,4849,5237,5025,4859,5201,4937,5377,5237,5554,5237,5730,4937,5906,5237,6259,5237,6435,4937,6611,5237,6787,4937,6964,5237,7669,5237,7845,4739,8021,5237,9079,5237,9255,4934,9431,5237,10489,5237,10665,4937,10842,5237,11194,5237,11370,4718e" filled="f" stroked="t" strokeweight=".499302pt" strokecolor="#231F20">
                <v:path arrowok="t"/>
                <v:stroke dashstyle="longDash"/>
              </v:shape>
            </v:group>
            <v:group style="position:absolute;left:1852;top:4637;width:30;height:30" coordorigin="1852,4637" coordsize="30,30">
              <v:shape style="position:absolute;left:1852;top:4637;width:30;height:30" coordorigin="1852,4637" coordsize="30,30" path="m1852,4637l1882,4667e" filled="f" stroked="t" strokeweight=".249651pt" strokecolor="#231F20">
                <v:path arrowok="t"/>
              </v:shape>
            </v:group>
            <v:group style="position:absolute;left:1998;top:4889;width:60;height:60" coordorigin="1998,4889" coordsize="60,60">
              <v:shape style="position:absolute;left:1998;top:4889;width:60;height:60" coordorigin="1998,4889" coordsize="60,60" path="m1998,4949l2058,4889e" filled="f" stroked="t" strokeweight=".249651pt" strokecolor="#231F20">
                <v:path arrowok="t"/>
              </v:shape>
            </v:group>
            <v:group style="position:absolute;left:1998;top:4889;width:60;height:60" coordorigin="1998,4889" coordsize="60,60">
              <v:shape style="position:absolute;left:1998;top:4889;width:60;height:60" coordorigin="1998,4889" coordsize="60,60" path="m1998,4889l2058,4949e" filled="f" stroked="t" strokeweight=".249651pt" strokecolor="#231F20">
                <v:path arrowok="t"/>
              </v:shape>
            </v:group>
            <v:group style="position:absolute;left:2175;top:4637;width:30;height:30" coordorigin="2175,4637" coordsize="30,30">
              <v:shape style="position:absolute;left:2175;top:4637;width:30;height:30" coordorigin="2175,4637" coordsize="30,30" path="m2175,4667l2205,4637e" filled="f" stroked="t" strokeweight=".249651pt" strokecolor="#231F20">
                <v:path arrowok="t"/>
              </v:shape>
            </v:group>
            <v:group style="position:absolute;left:2205;top:4637;width:30;height:30" coordorigin="2205,4637" coordsize="30,30">
              <v:shape style="position:absolute;left:2205;top:4637;width:30;height:30" coordorigin="2205,4637" coordsize="30,30" path="m2205,4637l2235,4667e" filled="f" stroked="t" strokeweight=".249651pt" strokecolor="#231F20">
                <v:path arrowok="t"/>
              </v:shape>
            </v:group>
            <v:group style="position:absolute;left:2351;top:4637;width:30;height:30" coordorigin="2351,4637" coordsize="30,30">
              <v:shape style="position:absolute;left:2351;top:4637;width:30;height:30" coordorigin="2351,4637" coordsize="30,30" path="m2351,4667l2381,4637e" filled="f" stroked="t" strokeweight=".249651pt" strokecolor="#231F20">
                <v:path arrowok="t"/>
              </v:shape>
            </v:group>
            <v:group style="position:absolute;left:2381;top:4637;width:30;height:30" coordorigin="2381,4637" coordsize="30,30">
              <v:shape style="position:absolute;left:2381;top:4637;width:30;height:30" coordorigin="2381,4637" coordsize="30,30" path="m2381,4637l2411,4667e" filled="f" stroked="t" strokeweight=".249651pt" strokecolor="#231F20">
                <v:path arrowok="t"/>
              </v:shape>
            </v:group>
            <v:group style="position:absolute;left:2527;top:4895;width:60;height:60" coordorigin="2527,4895" coordsize="60,60">
              <v:shape style="position:absolute;left:2527;top:4895;width:60;height:60" coordorigin="2527,4895" coordsize="60,60" path="m2527,4955l2587,4895e" filled="f" stroked="t" strokeweight=".249651pt" strokecolor="#231F20">
                <v:path arrowok="t"/>
              </v:shape>
            </v:group>
            <v:group style="position:absolute;left:2527;top:4895;width:60;height:60" coordorigin="2527,4895" coordsize="60,60">
              <v:shape style="position:absolute;left:2527;top:4895;width:60;height:60" coordorigin="2527,4895" coordsize="60,60" path="m2527,4895l2587,4955e" filled="f" stroked="t" strokeweight=".249651pt" strokecolor="#231F20">
                <v:path arrowok="t"/>
              </v:shape>
            </v:group>
            <v:group style="position:absolute;left:2703;top:4904;width:60;height:60" coordorigin="2703,4904" coordsize="60,60">
              <v:shape style="position:absolute;left:2703;top:4904;width:60;height:60" coordorigin="2703,4904" coordsize="60,60" path="m2703,4964l2763,4904e" filled="f" stroked="t" strokeweight=".249651pt" strokecolor="#231F20">
                <v:path arrowok="t"/>
              </v:shape>
            </v:group>
            <v:group style="position:absolute;left:2703;top:4904;width:60;height:60" coordorigin="2703,4904" coordsize="60,60">
              <v:shape style="position:absolute;left:2703;top:4904;width:60;height:60" coordorigin="2703,4904" coordsize="60,60" path="m2703,4904l2763,4964e" filled="f" stroked="t" strokeweight=".249651pt" strokecolor="#231F20">
                <v:path arrowok="t"/>
              </v:shape>
            </v:group>
            <v:group style="position:absolute;left:2910;top:5207;width:30;height:30" coordorigin="2910,5207" coordsize="30,30">
              <v:shape style="position:absolute;left:2910;top:5207;width:30;height:30" coordorigin="2910,5207" coordsize="30,30" path="m2910,5237l2940,5207e" filled="f" stroked="t" strokeweight=".249651pt" strokecolor="#231F20">
                <v:path arrowok="t"/>
              </v:shape>
            </v:group>
            <v:group style="position:absolute;left:2880;top:5207;width:30;height:30" coordorigin="2880,5207" coordsize="30,30">
              <v:shape style="position:absolute;left:2880;top:5207;width:30;height:30" coordorigin="2880,5207" coordsize="30,30" path="m2880,5207l2910,5237e" filled="f" stroked="t" strokeweight=".249651pt" strokecolor="#231F20">
                <v:path arrowok="t"/>
              </v:shape>
            </v:group>
            <v:group style="position:absolute;left:3086;top:5207;width:30;height:30" coordorigin="3086,5207" coordsize="30,30">
              <v:shape style="position:absolute;left:3086;top:5207;width:30;height:30" coordorigin="3086,5207" coordsize="30,30" path="m3086,5237l3116,5207e" filled="f" stroked="t" strokeweight=".249651pt" strokecolor="#231F20">
                <v:path arrowok="t"/>
              </v:shape>
            </v:group>
            <v:group style="position:absolute;left:3056;top:5207;width:30;height:30" coordorigin="3056,5207" coordsize="30,30">
              <v:shape style="position:absolute;left:3056;top:5207;width:30;height:30" coordorigin="3056,5207" coordsize="30,30" path="m3056,5207l3086,5237e" filled="f" stroked="t" strokeweight=".249651pt" strokecolor="#231F20">
                <v:path arrowok="t"/>
              </v:shape>
            </v:group>
            <v:group style="position:absolute;left:3262;top:5207;width:30;height:30" coordorigin="3262,5207" coordsize="30,30">
              <v:shape style="position:absolute;left:3262;top:5207;width:30;height:30" coordorigin="3262,5207" coordsize="30,30" path="m3262,5237l3292,5207e" filled="f" stroked="t" strokeweight=".249651pt" strokecolor="#231F20">
                <v:path arrowok="t"/>
              </v:shape>
            </v:group>
            <v:group style="position:absolute;left:3232;top:5207;width:30;height:30" coordorigin="3232,5207" coordsize="30,30">
              <v:shape style="position:absolute;left:3232;top:5207;width:30;height:30" coordorigin="3232,5207" coordsize="30,30" path="m3232,5207l3262,5237e" filled="f" stroked="t" strokeweight=".249651pt" strokecolor="#231F20">
                <v:path arrowok="t"/>
              </v:shape>
            </v:group>
            <v:group style="position:absolute;left:3438;top:5207;width:30;height:30" coordorigin="3438,5207" coordsize="30,30">
              <v:shape style="position:absolute;left:3438;top:5207;width:30;height:30" coordorigin="3438,5207" coordsize="30,30" path="m3438,5237l3468,5207e" filled="f" stroked="t" strokeweight=".249651pt" strokecolor="#231F20">
                <v:path arrowok="t"/>
              </v:shape>
            </v:group>
            <v:group style="position:absolute;left:3409;top:5207;width:30;height:30" coordorigin="3409,5207" coordsize="30,30">
              <v:shape style="position:absolute;left:3409;top:5207;width:30;height:30" coordorigin="3409,5207" coordsize="30,30" path="m3409,5207l3438,5237e" filled="f" stroked="t" strokeweight=".249651pt" strokecolor="#231F20">
                <v:path arrowok="t"/>
              </v:shape>
            </v:group>
            <v:group style="position:absolute;left:3585;top:4637;width:30;height:30" coordorigin="3585,4637" coordsize="30,30">
              <v:shape style="position:absolute;left:3585;top:4637;width:30;height:30" coordorigin="3585,4637" coordsize="30,30" path="m3585,4667l3615,4637e" filled="f" stroked="t" strokeweight=".249651pt" strokecolor="#231F20">
                <v:path arrowok="t"/>
              </v:shape>
            </v:group>
            <v:group style="position:absolute;left:3615;top:4637;width:30;height:30" coordorigin="3615,4637" coordsize="30,30">
              <v:shape style="position:absolute;left:3615;top:4637;width:30;height:30" coordorigin="3615,4637" coordsize="30,30" path="m3615,4637l3645,4667e" filled="f" stroked="t" strokeweight=".249651pt" strokecolor="#231F20">
                <v:path arrowok="t"/>
              </v:shape>
            </v:group>
            <v:group style="position:absolute;left:3761;top:4907;width:60;height:60" coordorigin="3761,4907" coordsize="60,60">
              <v:shape style="position:absolute;left:3761;top:4907;width:60;height:60" coordorigin="3761,4907" coordsize="60,60" path="m3761,4967l3821,4907e" filled="f" stroked="t" strokeweight=".249651pt" strokecolor="#231F20">
                <v:path arrowok="t"/>
              </v:shape>
            </v:group>
            <v:group style="position:absolute;left:3761;top:4907;width:60;height:60" coordorigin="3761,4907" coordsize="60,60">
              <v:shape style="position:absolute;left:3761;top:4907;width:60;height:60" coordorigin="3761,4907" coordsize="60,60" path="m3761,4907l3821,4967e" filled="f" stroked="t" strokeweight=".249651pt" strokecolor="#231F20">
                <v:path arrowok="t"/>
              </v:shape>
            </v:group>
            <v:group style="position:absolute;left:3967;top:5207;width:30;height:30" coordorigin="3967,5207" coordsize="30,30">
              <v:shape style="position:absolute;left:3967;top:5207;width:30;height:30" coordorigin="3967,5207" coordsize="30,30" path="m3967,5237l3997,5207e" filled="f" stroked="t" strokeweight=".249651pt" strokecolor="#231F20">
                <v:path arrowok="t"/>
              </v:shape>
            </v:group>
            <v:group style="position:absolute;left:3937;top:5207;width:30;height:30" coordorigin="3937,5207" coordsize="30,30">
              <v:shape style="position:absolute;left:3937;top:5207;width:30;height:30" coordorigin="3937,5207" coordsize="30,30" path="m3937,5207l3967,5237e" filled="f" stroked="t" strokeweight=".249651pt" strokecolor="#231F20">
                <v:path arrowok="t"/>
              </v:shape>
            </v:group>
            <v:group style="position:absolute;left:4144;top:5207;width:30;height:30" coordorigin="4144,5207" coordsize="30,30">
              <v:shape style="position:absolute;left:4144;top:5207;width:30;height:30" coordorigin="4144,5207" coordsize="30,30" path="m4144,5237l4173,5207e" filled="f" stroked="t" strokeweight=".249651pt" strokecolor="#231F20">
                <v:path arrowok="t"/>
              </v:shape>
            </v:group>
            <v:group style="position:absolute;left:4114;top:5207;width:30;height:30" coordorigin="4114,5207" coordsize="30,30">
              <v:shape style="position:absolute;left:4114;top:5207;width:30;height:30" coordorigin="4114,5207" coordsize="30,30" path="m4114,5207l4144,5237e" filled="f" stroked="t" strokeweight=".249651pt" strokecolor="#231F20">
                <v:path arrowok="t"/>
              </v:shape>
            </v:group>
            <v:group style="position:absolute;left:4290;top:4637;width:30;height:30" coordorigin="4290,4637" coordsize="30,30">
              <v:shape style="position:absolute;left:4290;top:4637;width:30;height:30" coordorigin="4290,4637" coordsize="30,30" path="m4290,4667l4320,4637e" filled="f" stroked="t" strokeweight=".249651pt" strokecolor="#231F20">
                <v:path arrowok="t"/>
              </v:shape>
            </v:group>
            <v:group style="position:absolute;left:4320;top:4637;width:30;height:30" coordorigin="4320,4637" coordsize="30,30">
              <v:shape style="position:absolute;left:4320;top:4637;width:30;height:30" coordorigin="4320,4637" coordsize="30,30" path="m4320,4637l4350,4667e" filled="f" stroked="t" strokeweight=".249651pt" strokecolor="#231F20">
                <v:path arrowok="t"/>
              </v:shape>
            </v:group>
            <v:group style="position:absolute;left:4466;top:4808;width:60;height:60" coordorigin="4466,4808" coordsize="60,60">
              <v:shape style="position:absolute;left:4466;top:4808;width:60;height:60" coordorigin="4466,4808" coordsize="60,60" path="m4466,4868l4526,4808e" filled="f" stroked="t" strokeweight=".249651pt" strokecolor="#231F20">
                <v:path arrowok="t"/>
              </v:shape>
            </v:group>
            <v:group style="position:absolute;left:4466;top:4808;width:60;height:60" coordorigin="4466,4808" coordsize="60,60">
              <v:shape style="position:absolute;left:4466;top:4808;width:60;height:60" coordorigin="4466,4808" coordsize="60,60" path="m4466,4808l4526,4868e" filled="f" stroked="t" strokeweight=".249651pt" strokecolor="#231F20">
                <v:path arrowok="t"/>
              </v:shape>
            </v:group>
            <v:group style="position:absolute;left:4672;top:5207;width:30;height:30" coordorigin="4672,5207" coordsize="30,30">
              <v:shape style="position:absolute;left:4672;top:5207;width:30;height:30" coordorigin="4672,5207" coordsize="30,30" path="m4672,5237l4702,5207e" filled="f" stroked="t" strokeweight=".249651pt" strokecolor="#231F20">
                <v:path arrowok="t"/>
              </v:shape>
            </v:group>
            <v:group style="position:absolute;left:4642;top:5207;width:30;height:30" coordorigin="4642,5207" coordsize="30,30">
              <v:shape style="position:absolute;left:4642;top:5207;width:30;height:30" coordorigin="4642,5207" coordsize="30,30" path="m4642,5207l4672,5237e" filled="f" stroked="t" strokeweight=".249651pt" strokecolor="#231F20">
                <v:path arrowok="t"/>
              </v:shape>
            </v:group>
            <v:group style="position:absolute;left:4849;top:5207;width:30;height:30" coordorigin="4849,5207" coordsize="30,30">
              <v:shape style="position:absolute;left:4849;top:5207;width:30;height:30" coordorigin="4849,5207" coordsize="30,30" path="m4849,5237l4879,5207e" filled="f" stroked="t" strokeweight=".249651pt" strokecolor="#231F20">
                <v:path arrowok="t"/>
              </v:shape>
            </v:group>
            <v:group style="position:absolute;left:4819;top:5207;width:30;height:30" coordorigin="4819,5207" coordsize="30,30">
              <v:shape style="position:absolute;left:4819;top:5207;width:30;height:30" coordorigin="4819,5207" coordsize="30,30" path="m4819,5207l4849,5237e" filled="f" stroked="t" strokeweight=".249651pt" strokecolor="#231F20">
                <v:path arrowok="t"/>
              </v:shape>
            </v:group>
            <v:group style="position:absolute;left:4995;top:4829;width:60;height:60" coordorigin="4995,4829" coordsize="60,60">
              <v:shape style="position:absolute;left:4995;top:4829;width:60;height:60" coordorigin="4995,4829" coordsize="60,60" path="m4995,4889l5055,4829e" filled="f" stroked="t" strokeweight=".249651pt" strokecolor="#231F20">
                <v:path arrowok="t"/>
              </v:shape>
            </v:group>
            <v:group style="position:absolute;left:4995;top:4829;width:60;height:60" coordorigin="4995,4829" coordsize="60,60">
              <v:shape style="position:absolute;left:4995;top:4829;width:60;height:60" coordorigin="4995,4829" coordsize="60,60" path="m4995,4829l5055,4889e" filled="f" stroked="t" strokeweight=".249651pt" strokecolor="#231F20">
                <v:path arrowok="t"/>
              </v:shape>
            </v:group>
            <v:group style="position:absolute;left:5171;top:4907;width:60;height:60" coordorigin="5171,4907" coordsize="60,60">
              <v:shape style="position:absolute;left:5171;top:4907;width:60;height:60" coordorigin="5171,4907" coordsize="60,60" path="m5171,4967l5231,4907e" filled="f" stroked="t" strokeweight=".249651pt" strokecolor="#231F20">
                <v:path arrowok="t"/>
              </v:shape>
            </v:group>
            <v:group style="position:absolute;left:5171;top:4907;width:60;height:60" coordorigin="5171,4907" coordsize="60,60">
              <v:shape style="position:absolute;left:5171;top:4907;width:60;height:60" coordorigin="5171,4907" coordsize="60,60" path="m5171,4907l5231,4967e" filled="f" stroked="t" strokeweight=".249651pt" strokecolor="#231F20">
                <v:path arrowok="t"/>
              </v:shape>
            </v:group>
            <v:group style="position:absolute;left:5377;top:5207;width:30;height:30" coordorigin="5377,5207" coordsize="30,30">
              <v:shape style="position:absolute;left:5377;top:5207;width:30;height:30" coordorigin="5377,5207" coordsize="30,30" path="m5377,5237l5407,5207e" filled="f" stroked="t" strokeweight=".249651pt" strokecolor="#231F20">
                <v:path arrowok="t"/>
              </v:shape>
            </v:group>
            <v:group style="position:absolute;left:5347;top:5207;width:30;height:30" coordorigin="5347,5207" coordsize="30,30">
              <v:shape style="position:absolute;left:5347;top:5207;width:30;height:30" coordorigin="5347,5207" coordsize="30,30" path="m5347,5207l5377,5237e" filled="f" stroked="t" strokeweight=".249651pt" strokecolor="#231F20">
                <v:path arrowok="t"/>
              </v:shape>
            </v:group>
            <v:group style="position:absolute;left:5554;top:5207;width:30;height:30" coordorigin="5554,5207" coordsize="30,30">
              <v:shape style="position:absolute;left:5554;top:5207;width:30;height:30" coordorigin="5554,5207" coordsize="30,30" path="m5554,5237l5584,5207e" filled="f" stroked="t" strokeweight=".249651pt" strokecolor="#231F20">
                <v:path arrowok="t"/>
              </v:shape>
            </v:group>
            <v:group style="position:absolute;left:5524;top:5207;width:30;height:30" coordorigin="5524,5207" coordsize="30,30">
              <v:shape style="position:absolute;left:5524;top:5207;width:30;height:30" coordorigin="5524,5207" coordsize="30,30" path="m5524,5207l5554,5237e" filled="f" stroked="t" strokeweight=".249651pt" strokecolor="#231F20">
                <v:path arrowok="t"/>
              </v:shape>
            </v:group>
            <v:group style="position:absolute;left:5700;top:4907;width:60;height:60" coordorigin="5700,4907" coordsize="60,60">
              <v:shape style="position:absolute;left:5700;top:4907;width:60;height:60" coordorigin="5700,4907" coordsize="60,60" path="m5700,4967l5760,4907e" filled="f" stroked="t" strokeweight=".249651pt" strokecolor="#231F20">
                <v:path arrowok="t"/>
              </v:shape>
            </v:group>
            <v:group style="position:absolute;left:5700;top:4907;width:60;height:60" coordorigin="5700,4907" coordsize="60,60">
              <v:shape style="position:absolute;left:5700;top:4907;width:60;height:60" coordorigin="5700,4907" coordsize="60,60" path="m5700,4907l5760,4967e" filled="f" stroked="t" strokeweight=".249651pt" strokecolor="#231F20">
                <v:path arrowok="t"/>
              </v:shape>
            </v:group>
            <v:group style="position:absolute;left:5906;top:5207;width:30;height:30" coordorigin="5906,5207" coordsize="30,30">
              <v:shape style="position:absolute;left:5906;top:5207;width:30;height:30" coordorigin="5906,5207" coordsize="30,30" path="m5906,5237l5936,5207e" filled="f" stroked="t" strokeweight=".249651pt" strokecolor="#231F20">
                <v:path arrowok="t"/>
              </v:shape>
            </v:group>
            <v:group style="position:absolute;left:5876;top:5207;width:30;height:30" coordorigin="5876,5207" coordsize="30,30">
              <v:shape style="position:absolute;left:5876;top:5207;width:30;height:30" coordorigin="5876,5207" coordsize="30,30" path="m5876,5207l5906,5237e" filled="f" stroked="t" strokeweight=".249651pt" strokecolor="#231F20">
                <v:path arrowok="t"/>
              </v:shape>
            </v:group>
            <v:group style="position:absolute;left:6082;top:5207;width:30;height:30" coordorigin="6082,5207" coordsize="30,30">
              <v:shape style="position:absolute;left:6082;top:5207;width:30;height:30" coordorigin="6082,5207" coordsize="30,30" path="m6082,5237l6112,5207e" filled="f" stroked="t" strokeweight=".249651pt" strokecolor="#231F20">
                <v:path arrowok="t"/>
              </v:shape>
            </v:group>
            <v:group style="position:absolute;left:6052;top:5207;width:30;height:30" coordorigin="6052,5207" coordsize="30,30">
              <v:shape style="position:absolute;left:6052;top:5207;width:30;height:30" coordorigin="6052,5207" coordsize="30,30" path="m6052,5207l6082,5237e" filled="f" stroked="t" strokeweight=".249651pt" strokecolor="#231F20">
                <v:path arrowok="t"/>
              </v:shape>
            </v:group>
            <v:group style="position:absolute;left:6259;top:5207;width:30;height:30" coordorigin="6259,5207" coordsize="30,30">
              <v:shape style="position:absolute;left:6259;top:5207;width:30;height:30" coordorigin="6259,5207" coordsize="30,30" path="m6259,5237l6289,5207e" filled="f" stroked="t" strokeweight=".249651pt" strokecolor="#231F20">
                <v:path arrowok="t"/>
              </v:shape>
            </v:group>
            <v:group style="position:absolute;left:6229;top:5207;width:30;height:30" coordorigin="6229,5207" coordsize="30,30">
              <v:shape style="position:absolute;left:6229;top:5207;width:30;height:30" coordorigin="6229,5207" coordsize="30,30" path="m6229,5207l6259,5237e" filled="f" stroked="t" strokeweight=".249651pt" strokecolor="#231F20">
                <v:path arrowok="t"/>
              </v:shape>
            </v:group>
            <v:group style="position:absolute;left:6405;top:4907;width:60;height:60" coordorigin="6405,4907" coordsize="60,60">
              <v:shape style="position:absolute;left:6405;top:4907;width:60;height:60" coordorigin="6405,4907" coordsize="60,60" path="m6405,4967l6465,4907e" filled="f" stroked="t" strokeweight=".249651pt" strokecolor="#231F20">
                <v:path arrowok="t"/>
              </v:shape>
            </v:group>
            <v:group style="position:absolute;left:6405;top:4907;width:60;height:60" coordorigin="6405,4907" coordsize="60,60">
              <v:shape style="position:absolute;left:6405;top:4907;width:60;height:60" coordorigin="6405,4907" coordsize="60,60" path="m6405,4907l6465,4967e" filled="f" stroked="t" strokeweight=".249651pt" strokecolor="#231F20">
                <v:path arrowok="t"/>
              </v:shape>
            </v:group>
            <v:group style="position:absolute;left:6611;top:5207;width:30;height:30" coordorigin="6611,5207" coordsize="30,30">
              <v:shape style="position:absolute;left:6611;top:5207;width:30;height:30" coordorigin="6611,5207" coordsize="30,30" path="m6611,5237l6641,5207e" filled="f" stroked="t" strokeweight=".249651pt" strokecolor="#231F20">
                <v:path arrowok="t"/>
              </v:shape>
            </v:group>
            <v:group style="position:absolute;left:6581;top:5207;width:30;height:30" coordorigin="6581,5207" coordsize="30,30">
              <v:shape style="position:absolute;left:6581;top:5207;width:30;height:30" coordorigin="6581,5207" coordsize="30,30" path="m6581,5207l6611,5237e" filled="f" stroked="t" strokeweight=".249651pt" strokecolor="#231F20">
                <v:path arrowok="t"/>
              </v:shape>
            </v:group>
            <v:group style="position:absolute;left:6758;top:4907;width:60;height:60" coordorigin="6758,4907" coordsize="60,60">
              <v:shape style="position:absolute;left:6758;top:4907;width:60;height:60" coordorigin="6758,4907" coordsize="60,60" path="m6758,4967l6817,4907e" filled="f" stroked="t" strokeweight=".249651pt" strokecolor="#231F20">
                <v:path arrowok="t"/>
              </v:shape>
            </v:group>
            <v:group style="position:absolute;left:6758;top:4907;width:60;height:60" coordorigin="6758,4907" coordsize="60,60">
              <v:shape style="position:absolute;left:6758;top:4907;width:60;height:60" coordorigin="6758,4907" coordsize="60,60" path="m6758,4907l6817,4967e" filled="f" stroked="t" strokeweight=".249651pt" strokecolor="#231F20">
                <v:path arrowok="t"/>
              </v:shape>
            </v:group>
            <v:group style="position:absolute;left:6964;top:5207;width:30;height:30" coordorigin="6964,5207" coordsize="30,30">
              <v:shape style="position:absolute;left:6964;top:5207;width:30;height:30" coordorigin="6964,5207" coordsize="30,30" path="m6964,5237l6994,5207e" filled="f" stroked="t" strokeweight=".249651pt" strokecolor="#231F20">
                <v:path arrowok="t"/>
              </v:shape>
            </v:group>
            <v:group style="position:absolute;left:6934;top:5207;width:30;height:30" coordorigin="6934,5207" coordsize="30,30">
              <v:shape style="position:absolute;left:6934;top:5207;width:30;height:30" coordorigin="6934,5207" coordsize="30,30" path="m6934,5207l6964,5237e" filled="f" stroked="t" strokeweight=".249651pt" strokecolor="#231F20">
                <v:path arrowok="t"/>
              </v:shape>
            </v:group>
            <v:group style="position:absolute;left:7140;top:5207;width:30;height:30" coordorigin="7140,5207" coordsize="30,30">
              <v:shape style="position:absolute;left:7140;top:5207;width:30;height:30" coordorigin="7140,5207" coordsize="30,30" path="m7140,5237l7170,5207e" filled="f" stroked="t" strokeweight=".249651pt" strokecolor="#231F20">
                <v:path arrowok="t"/>
              </v:shape>
            </v:group>
            <v:group style="position:absolute;left:7110;top:5207;width:30;height:30" coordorigin="7110,5207" coordsize="30,30">
              <v:shape style="position:absolute;left:7110;top:5207;width:30;height:30" coordorigin="7110,5207" coordsize="30,30" path="m7110,5207l7140,5237e" filled="f" stroked="t" strokeweight=".249651pt" strokecolor="#231F20">
                <v:path arrowok="t"/>
              </v:shape>
            </v:group>
            <v:group style="position:absolute;left:7316;top:5207;width:30;height:30" coordorigin="7316,5207" coordsize="30,30">
              <v:shape style="position:absolute;left:7316;top:5207;width:30;height:30" coordorigin="7316,5207" coordsize="30,30" path="m7316,5237l7346,5207e" filled="f" stroked="t" strokeweight=".249651pt" strokecolor="#231F20">
                <v:path arrowok="t"/>
              </v:shape>
            </v:group>
            <v:group style="position:absolute;left:7286;top:5207;width:30;height:30" coordorigin="7286,5207" coordsize="30,30">
              <v:shape style="position:absolute;left:7286;top:5207;width:30;height:30" coordorigin="7286,5207" coordsize="30,30" path="m7286,5207l7316,5237e" filled="f" stroked="t" strokeweight=".249651pt" strokecolor="#231F20">
                <v:path arrowok="t"/>
              </v:shape>
            </v:group>
            <v:group style="position:absolute;left:7493;top:5207;width:30;height:30" coordorigin="7493,5207" coordsize="30,30">
              <v:shape style="position:absolute;left:7493;top:5207;width:30;height:30" coordorigin="7493,5207" coordsize="30,30" path="m7493,5237l7522,5207e" filled="f" stroked="t" strokeweight=".249651pt" strokecolor="#231F20">
                <v:path arrowok="t"/>
              </v:shape>
            </v:group>
            <v:group style="position:absolute;left:7463;top:5207;width:30;height:30" coordorigin="7463,5207" coordsize="30,30">
              <v:shape style="position:absolute;left:7463;top:5207;width:30;height:30" coordorigin="7463,5207" coordsize="30,30" path="m7463,5207l7493,5237e" filled="f" stroked="t" strokeweight=".249651pt" strokecolor="#231F20">
                <v:path arrowok="t"/>
              </v:shape>
            </v:group>
            <v:group style="position:absolute;left:7669;top:5207;width:30;height:30" coordorigin="7669,5207" coordsize="30,30">
              <v:shape style="position:absolute;left:7669;top:5207;width:30;height:30" coordorigin="7669,5207" coordsize="30,30" path="m7669,5237l7699,5207e" filled="f" stroked="t" strokeweight=".249651pt" strokecolor="#231F20">
                <v:path arrowok="t"/>
              </v:shape>
            </v:group>
            <v:group style="position:absolute;left:7639;top:5207;width:30;height:30" coordorigin="7639,5207" coordsize="30,30">
              <v:shape style="position:absolute;left:7639;top:5207;width:30;height:30" coordorigin="7639,5207" coordsize="30,30" path="m7639,5207l7669,5237e" filled="f" stroked="t" strokeweight=".249651pt" strokecolor="#231F20">
                <v:path arrowok="t"/>
              </v:shape>
            </v:group>
            <v:group style="position:absolute;left:7815;top:4709;width:60;height:60" coordorigin="7815,4709" coordsize="60,60">
              <v:shape style="position:absolute;left:7815;top:4709;width:60;height:60" coordorigin="7815,4709" coordsize="60,60" path="m7815,4769l7875,4709e" filled="f" stroked="t" strokeweight=".249651pt" strokecolor="#231F20">
                <v:path arrowok="t"/>
              </v:shape>
            </v:group>
            <v:group style="position:absolute;left:7815;top:4709;width:60;height:60" coordorigin="7815,4709" coordsize="60,60">
              <v:shape style="position:absolute;left:7815;top:4709;width:60;height:60" coordorigin="7815,4709" coordsize="60,60" path="m7815,4709l7875,4769e" filled="f" stroked="t" strokeweight=".249651pt" strokecolor="#231F20">
                <v:path arrowok="t"/>
              </v:shape>
            </v:group>
            <v:group style="position:absolute;left:8021;top:5207;width:30;height:30" coordorigin="8021,5207" coordsize="30,30">
              <v:shape style="position:absolute;left:8021;top:5207;width:30;height:30" coordorigin="8021,5207" coordsize="30,30" path="m8021,5237l8051,5207e" filled="f" stroked="t" strokeweight=".249651pt" strokecolor="#231F20">
                <v:path arrowok="t"/>
              </v:shape>
            </v:group>
            <v:group style="position:absolute;left:7991;top:5207;width:30;height:30" coordorigin="7991,5207" coordsize="30,30">
              <v:shape style="position:absolute;left:7991;top:5207;width:30;height:30" coordorigin="7991,5207" coordsize="30,30" path="m7991,5207l8021,5237e" filled="f" stroked="t" strokeweight=".249651pt" strokecolor="#231F20">
                <v:path arrowok="t"/>
              </v:shape>
            </v:group>
            <v:group style="position:absolute;left:8198;top:5207;width:30;height:30" coordorigin="8198,5207" coordsize="30,30">
              <v:shape style="position:absolute;left:8198;top:5207;width:30;height:30" coordorigin="8198,5207" coordsize="30,30" path="m8198,5237l8228,5207e" filled="f" stroked="t" strokeweight=".249651pt" strokecolor="#231F20">
                <v:path arrowok="t"/>
              </v:shape>
            </v:group>
            <v:group style="position:absolute;left:8168;top:5207;width:30;height:30" coordorigin="8168,5207" coordsize="30,30">
              <v:shape style="position:absolute;left:8168;top:5207;width:30;height:30" coordorigin="8168,5207" coordsize="30,30" path="m8168,5207l8198,5237e" filled="f" stroked="t" strokeweight=".249651pt" strokecolor="#231F20">
                <v:path arrowok="t"/>
              </v:shape>
            </v:group>
            <v:group style="position:absolute;left:8374;top:5207;width:30;height:30" coordorigin="8374,5207" coordsize="30,30">
              <v:shape style="position:absolute;left:8374;top:5207;width:30;height:30" coordorigin="8374,5207" coordsize="30,30" path="m8374,5237l8404,5207e" filled="f" stroked="t" strokeweight=".249651pt" strokecolor="#231F20">
                <v:path arrowok="t"/>
              </v:shape>
            </v:group>
            <v:group style="position:absolute;left:8344;top:5207;width:30;height:30" coordorigin="8344,5207" coordsize="30,30">
              <v:shape style="position:absolute;left:8344;top:5207;width:30;height:30" coordorigin="8344,5207" coordsize="30,30" path="m8344,5207l8374,5237e" filled="f" stroked="t" strokeweight=".249651pt" strokecolor="#231F20">
                <v:path arrowok="t"/>
              </v:shape>
            </v:group>
            <v:group style="position:absolute;left:8550;top:5207;width:30;height:30" coordorigin="8550,5207" coordsize="30,30">
              <v:shape style="position:absolute;left:8550;top:5207;width:30;height:30" coordorigin="8550,5207" coordsize="30,30" path="m8550,5237l8580,5207e" filled="f" stroked="t" strokeweight=".249651pt" strokecolor="#231F20">
                <v:path arrowok="t"/>
              </v:shape>
            </v:group>
            <v:group style="position:absolute;left:8520;top:5207;width:30;height:30" coordorigin="8520,5207" coordsize="30,30">
              <v:shape style="position:absolute;left:8520;top:5207;width:30;height:30" coordorigin="8520,5207" coordsize="30,30" path="m8520,5207l8550,5237e" filled="f" stroked="t" strokeweight=".249651pt" strokecolor="#231F20">
                <v:path arrowok="t"/>
              </v:shape>
            </v:group>
            <v:group style="position:absolute;left:8726;top:5207;width:30;height:30" coordorigin="8726,5207" coordsize="30,30">
              <v:shape style="position:absolute;left:8726;top:5207;width:30;height:30" coordorigin="8726,5207" coordsize="30,30" path="m8726,5237l8756,5207e" filled="f" stroked="t" strokeweight=".249651pt" strokecolor="#231F20">
                <v:path arrowok="t"/>
              </v:shape>
            </v:group>
            <v:group style="position:absolute;left:8696;top:5207;width:30;height:30" coordorigin="8696,5207" coordsize="30,30">
              <v:shape style="position:absolute;left:8696;top:5207;width:30;height:30" coordorigin="8696,5207" coordsize="30,30" path="m8696,5207l8726,5237e" filled="f" stroked="t" strokeweight=".249651pt" strokecolor="#231F20">
                <v:path arrowok="t"/>
              </v:shape>
            </v:group>
            <v:group style="position:absolute;left:8903;top:5207;width:30;height:30" coordorigin="8903,5207" coordsize="30,30">
              <v:shape style="position:absolute;left:8903;top:5207;width:30;height:30" coordorigin="8903,5207" coordsize="30,30" path="m8903,5237l8933,5207e" filled="f" stroked="t" strokeweight=".249651pt" strokecolor="#231F20">
                <v:path arrowok="t"/>
              </v:shape>
            </v:group>
            <v:group style="position:absolute;left:8873;top:5207;width:30;height:30" coordorigin="8873,5207" coordsize="30,30">
              <v:shape style="position:absolute;left:8873;top:5207;width:30;height:30" coordorigin="8873,5207" coordsize="30,30" path="m8873,5207l8903,5237e" filled="f" stroked="t" strokeweight=".249651pt" strokecolor="#231F20">
                <v:path arrowok="t"/>
              </v:shape>
            </v:group>
            <v:group style="position:absolute;left:9079;top:5207;width:30;height:30" coordorigin="9079,5207" coordsize="30,30">
              <v:shape style="position:absolute;left:9079;top:5207;width:30;height:30" coordorigin="9079,5207" coordsize="30,30" path="m9079,5237l9109,5207e" filled="f" stroked="t" strokeweight=".249651pt" strokecolor="#231F20">
                <v:path arrowok="t"/>
              </v:shape>
            </v:group>
            <v:group style="position:absolute;left:9049;top:5207;width:30;height:30" coordorigin="9049,5207" coordsize="30,30">
              <v:shape style="position:absolute;left:9049;top:5207;width:30;height:30" coordorigin="9049,5207" coordsize="30,30" path="m9049,5207l9079,5237e" filled="f" stroked="t" strokeweight=".249651pt" strokecolor="#231F20">
                <v:path arrowok="t"/>
              </v:shape>
            </v:group>
            <v:group style="position:absolute;left:9225;top:4904;width:60;height:60" coordorigin="9225,4904" coordsize="60,60">
              <v:shape style="position:absolute;left:9225;top:4904;width:60;height:60" coordorigin="9225,4904" coordsize="60,60" path="m9225,4964l9285,4904e" filled="f" stroked="t" strokeweight=".249651pt" strokecolor="#231F20">
                <v:path arrowok="t"/>
              </v:shape>
            </v:group>
            <v:group style="position:absolute;left:9225;top:4904;width:60;height:60" coordorigin="9225,4904" coordsize="60,60">
              <v:shape style="position:absolute;left:9225;top:4904;width:60;height:60" coordorigin="9225,4904" coordsize="60,60" path="m9225,4904l9285,4964e" filled="f" stroked="t" strokeweight=".249651pt" strokecolor="#231F20">
                <v:path arrowok="t"/>
              </v:shape>
            </v:group>
            <v:group style="position:absolute;left:9431;top:5207;width:30;height:30" coordorigin="9431,5207" coordsize="30,30">
              <v:shape style="position:absolute;left:9431;top:5207;width:30;height:30" coordorigin="9431,5207" coordsize="30,30" path="m9431,5237l9461,5207e" filled="f" stroked="t" strokeweight=".249651pt" strokecolor="#231F20">
                <v:path arrowok="t"/>
              </v:shape>
            </v:group>
            <v:group style="position:absolute;left:9401;top:5207;width:30;height:30" coordorigin="9401,5207" coordsize="30,30">
              <v:shape style="position:absolute;left:9401;top:5207;width:30;height:30" coordorigin="9401,5207" coordsize="30,30" path="m9401,5207l9431,5237e" filled="f" stroked="t" strokeweight=".249651pt" strokecolor="#231F20">
                <v:path arrowok="t"/>
              </v:shape>
            </v:group>
            <v:group style="position:absolute;left:9608;top:5207;width:30;height:30" coordorigin="9608,5207" coordsize="30,30">
              <v:shape style="position:absolute;left:9608;top:5207;width:30;height:30" coordorigin="9608,5207" coordsize="30,30" path="m9608,5237l9638,5207e" filled="f" stroked="t" strokeweight=".249651pt" strokecolor="#231F20">
                <v:path arrowok="t"/>
              </v:shape>
            </v:group>
            <v:group style="position:absolute;left:9578;top:5207;width:30;height:30" coordorigin="9578,5207" coordsize="30,30">
              <v:shape style="position:absolute;left:9578;top:5207;width:30;height:30" coordorigin="9578,5207" coordsize="30,30" path="m9578,5207l9608,5237e" filled="f" stroked="t" strokeweight=".249651pt" strokecolor="#231F20">
                <v:path arrowok="t"/>
              </v:shape>
            </v:group>
            <v:group style="position:absolute;left:9784;top:5207;width:30;height:30" coordorigin="9784,5207" coordsize="30,30">
              <v:shape style="position:absolute;left:9784;top:5207;width:30;height:30" coordorigin="9784,5207" coordsize="30,30" path="m9784,5237l9814,5207e" filled="f" stroked="t" strokeweight=".249651pt" strokecolor="#231F20">
                <v:path arrowok="t"/>
              </v:shape>
            </v:group>
            <v:group style="position:absolute;left:9754;top:5207;width:30;height:30" coordorigin="9754,5207" coordsize="30,30">
              <v:shape style="position:absolute;left:9754;top:5207;width:30;height:30" coordorigin="9754,5207" coordsize="30,30" path="m9754,5207l9784,5237e" filled="f" stroked="t" strokeweight=".249651pt" strokecolor="#231F20">
                <v:path arrowok="t"/>
              </v:shape>
            </v:group>
            <v:group style="position:absolute;left:9960;top:5207;width:30;height:30" coordorigin="9960,5207" coordsize="30,30">
              <v:shape style="position:absolute;left:9960;top:5207;width:30;height:30" coordorigin="9960,5207" coordsize="30,30" path="m9960,5237l9990,5207e" filled="f" stroked="t" strokeweight=".249651pt" strokecolor="#231F20">
                <v:path arrowok="t"/>
              </v:shape>
            </v:group>
            <v:group style="position:absolute;left:9930;top:5207;width:30;height:30" coordorigin="9930,5207" coordsize="30,30">
              <v:shape style="position:absolute;left:9930;top:5207;width:30;height:30" coordorigin="9930,5207" coordsize="30,30" path="m9930,5207l9960,5237e" filled="f" stroked="t" strokeweight=".249651pt" strokecolor="#231F20">
                <v:path arrowok="t"/>
              </v:shape>
            </v:group>
            <v:group style="position:absolute;left:10137;top:5207;width:30;height:30" coordorigin="10137,5207" coordsize="30,30">
              <v:shape style="position:absolute;left:10137;top:5207;width:30;height:30" coordorigin="10137,5207" coordsize="30,30" path="m10137,5237l10166,5207e" filled="f" stroked="t" strokeweight=".249651pt" strokecolor="#231F20">
                <v:path arrowok="t"/>
              </v:shape>
            </v:group>
            <v:group style="position:absolute;left:10107;top:5207;width:30;height:30" coordorigin="10107,5207" coordsize="30,30">
              <v:shape style="position:absolute;left:10107;top:5207;width:30;height:30" coordorigin="10107,5207" coordsize="30,30" path="m10107,5207l10137,5237e" filled="f" stroked="t" strokeweight=".249651pt" strokecolor="#231F20">
                <v:path arrowok="t"/>
              </v:shape>
            </v:group>
            <v:group style="position:absolute;left:10313;top:5207;width:30;height:30" coordorigin="10313,5207" coordsize="30,30">
              <v:shape style="position:absolute;left:10313;top:5207;width:30;height:30" coordorigin="10313,5207" coordsize="30,30" path="m10313,5237l10343,5207e" filled="f" stroked="t" strokeweight=".249651pt" strokecolor="#231F20">
                <v:path arrowok="t"/>
              </v:shape>
            </v:group>
            <v:group style="position:absolute;left:10283;top:5207;width:30;height:30" coordorigin="10283,5207" coordsize="30,30">
              <v:shape style="position:absolute;left:10283;top:5207;width:30;height:30" coordorigin="10283,5207" coordsize="30,30" path="m10283,5207l10313,5237e" filled="f" stroked="t" strokeweight=".249651pt" strokecolor="#231F20">
                <v:path arrowok="t"/>
              </v:shape>
            </v:group>
            <v:group style="position:absolute;left:10489;top:5207;width:30;height:30" coordorigin="10489,5207" coordsize="30,30">
              <v:shape style="position:absolute;left:10489;top:5207;width:30;height:30" coordorigin="10489,5207" coordsize="30,30" path="m10489,5237l10519,5207e" filled="f" stroked="t" strokeweight=".249651pt" strokecolor="#231F20">
                <v:path arrowok="t"/>
              </v:shape>
            </v:group>
            <v:group style="position:absolute;left:10459;top:5207;width:30;height:30" coordorigin="10459,5207" coordsize="30,30">
              <v:shape style="position:absolute;left:10459;top:5207;width:30;height:30" coordorigin="10459,5207" coordsize="30,30" path="m10459,5207l10489,5237e" filled="f" stroked="t" strokeweight=".249651pt" strokecolor="#231F20">
                <v:path arrowok="t"/>
              </v:shape>
            </v:group>
            <v:group style="position:absolute;left:10635;top:4907;width:60;height:60" coordorigin="10635,4907" coordsize="60,60">
              <v:shape style="position:absolute;left:10635;top:4907;width:60;height:60" coordorigin="10635,4907" coordsize="60,60" path="m10635,4967l10695,4907e" filled="f" stroked="t" strokeweight=".249651pt" strokecolor="#231F20">
                <v:path arrowok="t"/>
              </v:shape>
            </v:group>
            <v:group style="position:absolute;left:10635;top:4907;width:60;height:60" coordorigin="10635,4907" coordsize="60,60">
              <v:shape style="position:absolute;left:10635;top:4907;width:60;height:60" coordorigin="10635,4907" coordsize="60,60" path="m10635,4907l10695,4967e" filled="f" stroked="t" strokeweight=".249651pt" strokecolor="#231F20">
                <v:path arrowok="t"/>
              </v:shape>
            </v:group>
            <v:group style="position:absolute;left:10842;top:5207;width:30;height:30" coordorigin="10842,5207" coordsize="30,30">
              <v:shape style="position:absolute;left:10842;top:5207;width:30;height:30" coordorigin="10842,5207" coordsize="30,30" path="m10842,5237l10872,5207e" filled="f" stroked="t" strokeweight=".249651pt" strokecolor="#231F20">
                <v:path arrowok="t"/>
              </v:shape>
            </v:group>
            <v:group style="position:absolute;left:10812;top:5207;width:30;height:30" coordorigin="10812,5207" coordsize="30,30">
              <v:shape style="position:absolute;left:10812;top:5207;width:30;height:30" coordorigin="10812,5207" coordsize="30,30" path="m10812,5207l10842,5237e" filled="f" stroked="t" strokeweight=".249651pt" strokecolor="#231F20">
                <v:path arrowok="t"/>
              </v:shape>
            </v:group>
            <v:group style="position:absolute;left:11018;top:5207;width:30;height:30" coordorigin="11018,5207" coordsize="30,30">
              <v:shape style="position:absolute;left:11018;top:5207;width:30;height:30" coordorigin="11018,5207" coordsize="30,30" path="m11018,5237l11048,5207e" filled="f" stroked="t" strokeweight=".249651pt" strokecolor="#231F20">
                <v:path arrowok="t"/>
              </v:shape>
            </v:group>
            <v:group style="position:absolute;left:10988;top:5207;width:30;height:30" coordorigin="10988,5207" coordsize="30,30">
              <v:shape style="position:absolute;left:10988;top:5207;width:30;height:30" coordorigin="10988,5207" coordsize="30,30" path="m10988,5207l11018,5237e" filled="f" stroked="t" strokeweight=".249651pt" strokecolor="#231F20">
                <v:path arrowok="t"/>
              </v:shape>
            </v:group>
            <v:group style="position:absolute;left:11194;top:5207;width:30;height:30" coordorigin="11194,5207" coordsize="30,30">
              <v:shape style="position:absolute;left:11194;top:5207;width:30;height:30" coordorigin="11194,5207" coordsize="30,30" path="m11194,5237l11224,5207e" filled="f" stroked="t" strokeweight=".249651pt" strokecolor="#231F20">
                <v:path arrowok="t"/>
              </v:shape>
            </v:group>
            <v:group style="position:absolute;left:11164;top:5207;width:30;height:30" coordorigin="11164,5207" coordsize="30,30">
              <v:shape style="position:absolute;left:11164;top:5207;width:30;height:30" coordorigin="11164,5207" coordsize="30,30" path="m11164,5207l11194,5237e" filled="f" stroked="t" strokeweight=".249651pt" strokecolor="#231F20">
                <v:path arrowok="t"/>
              </v:shape>
            </v:group>
            <v:group style="position:absolute;left:11340;top:4688;width:60;height:60" coordorigin="11340,4688" coordsize="60,60">
              <v:shape style="position:absolute;left:11340;top:4688;width:60;height:60" coordorigin="11340,4688" coordsize="60,60" path="m11340,4748l11400,4688e" filled="f" stroked="t" strokeweight=".249651pt" strokecolor="#231F20">
                <v:path arrowok="t"/>
              </v:shape>
            </v:group>
            <v:group style="position:absolute;left:11340;top:4688;width:60;height:60" coordorigin="11340,4688" coordsize="60,60">
              <v:shape style="position:absolute;left:11340;top:4688;width:60;height:60" coordorigin="11340,4688" coordsize="60,60" path="m11340,4688l11400,4748e" filled="f" stroked="t" strokeweight=".249651pt" strokecolor="#231F20">
                <v:path arrowok="t"/>
              </v:shape>
            </v:group>
            <v:group style="position:absolute;left:1852;top:4637;width:9518;height:600" coordorigin="1852,4637" coordsize="9518,600">
              <v:shape style="position:absolute;left:1852;top:4637;width:9518;height:600" coordorigin="1852,4637" coordsize="9518,600" path="m1852,4811l2028,4874,2205,4904,2381,4934,2557,4637,2733,4637,2910,5237,3438,5237,3615,4937,3791,4637,3967,5237,4144,5237,4320,4937,4496,4937,4672,5237,4849,5237,5025,4685,5201,4637,5377,5237,5554,5237,5730,4910,5906,4637,6082,5237,6259,4637,6435,4934,6611,5237,6787,4637,6964,5237,7669,5237,7845,4637,8021,5237,9079,5237,9255,4919,9431,5237,10313,5237,10489,4637,10665,4637,10842,5237,11194,5237,11370,4637e" filled="f" stroked="t" strokeweight=".499302pt" strokecolor="#231F20">
                <v:path arrowok="t"/>
                <v:stroke dashstyle="longDash"/>
              </v:shape>
            </v:group>
            <v:group style="position:absolute;left:1852;top:4781;width:30;height:60" coordorigin="1852,4781" coordsize="30,60">
              <v:shape style="position:absolute;left:1852;top:4781;width:30;height:60" coordorigin="1852,4781" coordsize="30,60" path="m1852,4841l1882,4841,1852,4781e" filled="f" stroked="t" strokeweight=".249651pt" strokecolor="#231F20">
                <v:path arrowok="t"/>
              </v:shape>
            </v:group>
            <v:group style="position:absolute;left:1998;top:4844;width:60;height:60" coordorigin="1998,4844" coordsize="60,60">
              <v:shape style="position:absolute;left:1998;top:4844;width:60;height:60" coordorigin="1998,4844" coordsize="60,60" path="m2028,4844l1998,4904,2058,4904,2028,4844xe" filled="f" stroked="t" strokeweight=".249651pt" strokecolor="#231F20">
                <v:path arrowok="t"/>
              </v:shape>
            </v:group>
            <v:group style="position:absolute;left:2175;top:4874;width:60;height:60" coordorigin="2175,4874" coordsize="60,60">
              <v:shape style="position:absolute;left:2175;top:4874;width:60;height:60" coordorigin="2175,4874" coordsize="60,60" path="m2205,4874l2175,4934,2235,4934,2205,4874xe" filled="f" stroked="t" strokeweight=".249651pt" strokecolor="#231F20">
                <v:path arrowok="t"/>
              </v:shape>
            </v:group>
            <v:group style="position:absolute;left:2351;top:4904;width:60;height:60" coordorigin="2351,4904" coordsize="60,60">
              <v:shape style="position:absolute;left:2351;top:4904;width:60;height:60" coordorigin="2351,4904" coordsize="60,60" path="m2381,4904l2351,4964,2411,4964,2381,4904xe" filled="f" stroked="t" strokeweight=".249651pt" strokecolor="#231F20">
                <v:path arrowok="t"/>
              </v:shape>
            </v:group>
            <v:group style="position:absolute;left:2527;top:4637;width:60;height:30" coordorigin="2527,4637" coordsize="60,30">
              <v:shape style="position:absolute;left:2527;top:4637;width:60;height:30" coordorigin="2527,4637" coordsize="60,30" path="m2542,4637l2527,4667,2587,4667,2572,4637e" filled="f" stroked="t" strokeweight=".249651pt" strokecolor="#231F20">
                <v:path arrowok="t"/>
              </v:shape>
            </v:group>
            <v:group style="position:absolute;left:2703;top:4637;width:60;height:30" coordorigin="2703,4637" coordsize="60,30">
              <v:shape style="position:absolute;left:2703;top:4637;width:60;height:30" coordorigin="2703,4637" coordsize="60,30" path="m2718,4637l2703,4667,2763,4667,2748,4637e" filled="f" stroked="t" strokeweight=".249651pt" strokecolor="#231F20">
                <v:path arrowok="t"/>
              </v:shape>
            </v:group>
            <v:group style="position:absolute;left:2895;top:5207;width:15;height:30" coordorigin="2895,5207" coordsize="15,30">
              <v:shape style="position:absolute;left:2895;top:5207;width:15;height:30" coordorigin="2895,5207" coordsize="15,30" path="m2910,5207l2895,5237e" filled="f" stroked="t" strokeweight=".249651pt" strokecolor="#231F20">
                <v:path arrowok="t"/>
              </v:shape>
            </v:group>
            <v:group style="position:absolute;left:2910;top:5207;width:15;height:30" coordorigin="2910,5207" coordsize="15,30">
              <v:shape style="position:absolute;left:2910;top:5207;width:15;height:30" coordorigin="2910,5207" coordsize="15,30" path="m2925,5237l2910,5207e" filled="f" stroked="t" strokeweight=".249651pt" strokecolor="#231F20">
                <v:path arrowok="t"/>
              </v:shape>
            </v:group>
            <v:group style="position:absolute;left:3071;top:5207;width:15;height:30" coordorigin="3071,5207" coordsize="15,30">
              <v:shape style="position:absolute;left:3071;top:5207;width:15;height:30" coordorigin="3071,5207" coordsize="15,30" path="m3086,5207l3071,5237e" filled="f" stroked="t" strokeweight=".249651pt" strokecolor="#231F20">
                <v:path arrowok="t"/>
              </v:shape>
            </v:group>
            <v:group style="position:absolute;left:3086;top:5207;width:15;height:30" coordorigin="3086,5207" coordsize="15,30">
              <v:shape style="position:absolute;left:3086;top:5207;width:15;height:30" coordorigin="3086,5207" coordsize="15,30" path="m3101,5237l3086,5207e" filled="f" stroked="t" strokeweight=".249651pt" strokecolor="#231F20">
                <v:path arrowok="t"/>
              </v:shape>
            </v:group>
            <v:group style="position:absolute;left:3247;top:5207;width:15;height:30" coordorigin="3247,5207" coordsize="15,30">
              <v:shape style="position:absolute;left:3247;top:5207;width:15;height:30" coordorigin="3247,5207" coordsize="15,30" path="m3262,5207l3247,5237e" filled="f" stroked="t" strokeweight=".249651pt" strokecolor="#231F20">
                <v:path arrowok="t"/>
              </v:shape>
            </v:group>
            <v:group style="position:absolute;left:3262;top:5207;width:15;height:30" coordorigin="3262,5207" coordsize="15,30">
              <v:shape style="position:absolute;left:3262;top:5207;width:15;height:30" coordorigin="3262,5207" coordsize="15,30" path="m3277,5237l3262,5207e" filled="f" stroked="t" strokeweight=".249651pt" strokecolor="#231F20">
                <v:path arrowok="t"/>
              </v:shape>
            </v:group>
            <v:group style="position:absolute;left:3423;top:5207;width:15;height:30" coordorigin="3423,5207" coordsize="15,30">
              <v:shape style="position:absolute;left:3423;top:5207;width:15;height:30" coordorigin="3423,5207" coordsize="15,30" path="m3438,5207l3423,5237e" filled="f" stroked="t" strokeweight=".249651pt" strokecolor="#231F20">
                <v:path arrowok="t"/>
              </v:shape>
            </v:group>
            <v:group style="position:absolute;left:3438;top:5207;width:15;height:30" coordorigin="3438,5207" coordsize="15,30">
              <v:shape style="position:absolute;left:3438;top:5207;width:15;height:30" coordorigin="3438,5207" coordsize="15,30" path="m3453,5237l3438,5207e" filled="f" stroked="t" strokeweight=".249651pt" strokecolor="#231F20">
                <v:path arrowok="t"/>
              </v:shape>
            </v:group>
            <v:group style="position:absolute;left:3585;top:4907;width:60;height:60" coordorigin="3585,4907" coordsize="60,60">
              <v:shape style="position:absolute;left:3585;top:4907;width:60;height:60" coordorigin="3585,4907" coordsize="60,60" path="m3615,4907l3585,4967,3645,4967,3615,4907xe" filled="f" stroked="t" strokeweight=".249651pt" strokecolor="#231F20">
                <v:path arrowok="t"/>
              </v:shape>
            </v:group>
            <v:group style="position:absolute;left:3761;top:4637;width:60;height:30" coordorigin="3761,4637" coordsize="60,30">
              <v:shape style="position:absolute;left:3761;top:4637;width:60;height:30" coordorigin="3761,4637" coordsize="60,30" path="m3776,4637l3761,4667,3821,4667,3806,4637e" filled="f" stroked="t" strokeweight=".249651pt" strokecolor="#231F20">
                <v:path arrowok="t"/>
              </v:shape>
            </v:group>
            <v:group style="position:absolute;left:3952;top:5207;width:15;height:30" coordorigin="3952,5207" coordsize="15,30">
              <v:shape style="position:absolute;left:3952;top:5207;width:15;height:30" coordorigin="3952,5207" coordsize="15,30" path="m3967,5207l3952,5237e" filled="f" stroked="t" strokeweight=".249651pt" strokecolor="#231F20">
                <v:path arrowok="t"/>
              </v:shape>
            </v:group>
            <v:group style="position:absolute;left:3967;top:5207;width:15;height:30" coordorigin="3967,5207" coordsize="15,30">
              <v:shape style="position:absolute;left:3967;top:5207;width:15;height:30" coordorigin="3967,5207" coordsize="15,30" path="m3982,5237l3967,5207e" filled="f" stroked="t" strokeweight=".249651pt" strokecolor="#231F20">
                <v:path arrowok="t"/>
              </v:shape>
            </v:group>
            <v:group style="position:absolute;left:4129;top:5207;width:15;height:30" coordorigin="4129,5207" coordsize="15,30">
              <v:shape style="position:absolute;left:4129;top:5207;width:15;height:30" coordorigin="4129,5207" coordsize="15,30" path="m4144,5207l4129,5237e" filled="f" stroked="t" strokeweight=".249651pt" strokecolor="#231F20">
                <v:path arrowok="t"/>
              </v:shape>
            </v:group>
            <v:group style="position:absolute;left:4144;top:5207;width:15;height:30" coordorigin="4144,5207" coordsize="15,30">
              <v:shape style="position:absolute;left:4144;top:5207;width:15;height:30" coordorigin="4144,5207" coordsize="15,30" path="m4158,5237l4144,5207e" filled="f" stroked="t" strokeweight=".249651pt" strokecolor="#231F20">
                <v:path arrowok="t"/>
              </v:shape>
            </v:group>
            <v:group style="position:absolute;left:4290;top:4907;width:60;height:60" coordorigin="4290,4907" coordsize="60,60">
              <v:shape style="position:absolute;left:4290;top:4907;width:60;height:60" coordorigin="4290,4907" coordsize="60,60" path="m4320,4907l4290,4967,4350,4967,4320,4907xe" filled="f" stroked="t" strokeweight=".249651pt" strokecolor="#231F20">
                <v:path arrowok="t"/>
              </v:shape>
            </v:group>
            <v:group style="position:absolute;left:4466;top:4907;width:60;height:60" coordorigin="4466,4907" coordsize="60,60">
              <v:shape style="position:absolute;left:4466;top:4907;width:60;height:60" coordorigin="4466,4907" coordsize="60,60" path="m4496,4907l4466,4967,4526,4967,4496,4907xe" filled="f" stroked="t" strokeweight=".249651pt" strokecolor="#231F20">
                <v:path arrowok="t"/>
              </v:shape>
            </v:group>
            <v:group style="position:absolute;left:4657;top:5207;width:15;height:30" coordorigin="4657,5207" coordsize="15,30">
              <v:shape style="position:absolute;left:4657;top:5207;width:15;height:30" coordorigin="4657,5207" coordsize="15,30" path="m4672,5207l4657,5237e" filled="f" stroked="t" strokeweight=".249651pt" strokecolor="#231F20">
                <v:path arrowok="t"/>
              </v:shape>
            </v:group>
            <v:group style="position:absolute;left:4672;top:5207;width:15;height:30" coordorigin="4672,5207" coordsize="15,30">
              <v:shape style="position:absolute;left:4672;top:5207;width:15;height:30" coordorigin="4672,5207" coordsize="15,30" path="m4687,5237l4672,5207e" filled="f" stroked="t" strokeweight=".249651pt" strokecolor="#231F20">
                <v:path arrowok="t"/>
              </v:shape>
            </v:group>
            <v:group style="position:absolute;left:4834;top:5207;width:15;height:30" coordorigin="4834,5207" coordsize="15,30">
              <v:shape style="position:absolute;left:4834;top:5207;width:15;height:30" coordorigin="4834,5207" coordsize="15,30" path="m4849,5207l4834,5237e" filled="f" stroked="t" strokeweight=".249651pt" strokecolor="#231F20">
                <v:path arrowok="t"/>
              </v:shape>
            </v:group>
            <v:group style="position:absolute;left:4849;top:5207;width:15;height:30" coordorigin="4849,5207" coordsize="15,30">
              <v:shape style="position:absolute;left:4849;top:5207;width:15;height:30" coordorigin="4849,5207" coordsize="15,30" path="m4864,5237l4849,5207e" filled="f" stroked="t" strokeweight=".249651pt" strokecolor="#231F20">
                <v:path arrowok="t"/>
              </v:shape>
            </v:group>
            <v:group style="position:absolute;left:4995;top:4655;width:60;height:60" coordorigin="4995,4655" coordsize="60,60">
              <v:shape style="position:absolute;left:4995;top:4655;width:60;height:60" coordorigin="4995,4655" coordsize="60,60" path="m5025,4655l4995,4715,5055,4715,5025,4655xe" filled="f" stroked="t" strokeweight=".249651pt" strokecolor="#231F20">
                <v:path arrowok="t"/>
              </v:shape>
            </v:group>
            <v:group style="position:absolute;left:5171;top:4637;width:60;height:30" coordorigin="5171,4637" coordsize="60,30">
              <v:shape style="position:absolute;left:5171;top:4637;width:60;height:30" coordorigin="5171,4637" coordsize="60,30" path="m5186,4637l5171,4667,5231,4667,5216,4637e" filled="f" stroked="t" strokeweight=".249651pt" strokecolor="#231F20">
                <v:path arrowok="t"/>
              </v:shape>
            </v:group>
            <v:group style="position:absolute;left:5362;top:5207;width:15;height:30" coordorigin="5362,5207" coordsize="15,30">
              <v:shape style="position:absolute;left:5362;top:5207;width:15;height:30" coordorigin="5362,5207" coordsize="15,30" path="m5377,5207l5362,5237e" filled="f" stroked="t" strokeweight=".249651pt" strokecolor="#231F20">
                <v:path arrowok="t"/>
              </v:shape>
            </v:group>
            <v:group style="position:absolute;left:5377;top:5207;width:15;height:30" coordorigin="5377,5207" coordsize="15,30">
              <v:shape style="position:absolute;left:5377;top:5207;width:15;height:30" coordorigin="5377,5207" coordsize="15,30" path="m5392,5237l5377,5207e" filled="f" stroked="t" strokeweight=".249651pt" strokecolor="#231F20">
                <v:path arrowok="t"/>
              </v:shape>
            </v:group>
            <v:group style="position:absolute;left:5539;top:5207;width:15;height:30" coordorigin="5539,5207" coordsize="15,30">
              <v:shape style="position:absolute;left:5539;top:5207;width:15;height:30" coordorigin="5539,5207" coordsize="15,30" path="m5554,5207l5539,5237e" filled="f" stroked="t" strokeweight=".249651pt" strokecolor="#231F20">
                <v:path arrowok="t"/>
              </v:shape>
            </v:group>
            <v:group style="position:absolute;left:5554;top:5207;width:15;height:30" coordorigin="5554,5207" coordsize="15,30">
              <v:shape style="position:absolute;left:5554;top:5207;width:15;height:30" coordorigin="5554,5207" coordsize="15,30" path="m5569,5237l5554,5207e" filled="f" stroked="t" strokeweight=".249651pt" strokecolor="#231F20">
                <v:path arrowok="t"/>
              </v:shape>
            </v:group>
            <v:group style="position:absolute;left:5700;top:4880;width:60;height:60" coordorigin="5700,4880" coordsize="60,60">
              <v:shape style="position:absolute;left:5700;top:4880;width:60;height:60" coordorigin="5700,4880" coordsize="60,60" path="m5730,4880l5700,4940,5760,4940,5730,4880xe" filled="f" stroked="t" strokeweight=".249651pt" strokecolor="#231F20">
                <v:path arrowok="t"/>
              </v:shape>
            </v:group>
            <v:group style="position:absolute;left:5876;top:4637;width:60;height:30" coordorigin="5876,4637" coordsize="60,30">
              <v:shape style="position:absolute;left:5876;top:4637;width:60;height:30" coordorigin="5876,4637" coordsize="60,30" path="m5891,4637l5876,4667,5936,4667,5921,4637e" filled="f" stroked="t" strokeweight=".249651pt" strokecolor="#231F20">
                <v:path arrowok="t"/>
              </v:shape>
            </v:group>
            <v:group style="position:absolute;left:6067;top:5207;width:15;height:30" coordorigin="6067,5207" coordsize="15,30">
              <v:shape style="position:absolute;left:6067;top:5207;width:15;height:30" coordorigin="6067,5207" coordsize="15,30" path="m6082,5207l6067,5237e" filled="f" stroked="t" strokeweight=".249651pt" strokecolor="#231F20">
                <v:path arrowok="t"/>
              </v:shape>
            </v:group>
            <v:group style="position:absolute;left:6082;top:5207;width:15;height:30" coordorigin="6082,5207" coordsize="15,30">
              <v:shape style="position:absolute;left:6082;top:5207;width:15;height:30" coordorigin="6082,5207" coordsize="15,30" path="m6097,5237l6082,5207e" filled="f" stroked="t" strokeweight=".249651pt" strokecolor="#231F20">
                <v:path arrowok="t"/>
              </v:shape>
            </v:group>
            <v:group style="position:absolute;left:6229;top:4637;width:60;height:30" coordorigin="6229,4637" coordsize="60,30">
              <v:shape style="position:absolute;left:6229;top:4637;width:60;height:30" coordorigin="6229,4637" coordsize="60,30" path="m6244,4637l6229,4667,6289,4667,6274,4637e" filled="f" stroked="t" strokeweight=".249651pt" strokecolor="#231F20">
                <v:path arrowok="t"/>
              </v:shape>
            </v:group>
            <v:group style="position:absolute;left:6405;top:4904;width:60;height:60" coordorigin="6405,4904" coordsize="60,60">
              <v:shape style="position:absolute;left:6405;top:4904;width:60;height:60" coordorigin="6405,4904" coordsize="60,60" path="m6435,4904l6405,4964,6465,4964,6435,4904xe" filled="f" stroked="t" strokeweight=".249651pt" strokecolor="#231F20">
                <v:path arrowok="t"/>
              </v:shape>
            </v:group>
            <v:group style="position:absolute;left:6596;top:5207;width:15;height:30" coordorigin="6596,5207" coordsize="15,30">
              <v:shape style="position:absolute;left:6596;top:5207;width:15;height:30" coordorigin="6596,5207" coordsize="15,30" path="m6611,5207l6596,5237e" filled="f" stroked="t" strokeweight=".249651pt" strokecolor="#231F20">
                <v:path arrowok="t"/>
              </v:shape>
            </v:group>
            <v:group style="position:absolute;left:6611;top:5207;width:15;height:30" coordorigin="6611,5207" coordsize="15,30">
              <v:shape style="position:absolute;left:6611;top:5207;width:15;height:30" coordorigin="6611,5207" coordsize="15,30" path="m6626,5237l6611,5207e" filled="f" stroked="t" strokeweight=".249651pt" strokecolor="#231F20">
                <v:path arrowok="t"/>
              </v:shape>
            </v:group>
            <v:group style="position:absolute;left:6758;top:4637;width:60;height:30" coordorigin="6758,4637" coordsize="60,30">
              <v:shape style="position:absolute;left:6758;top:4637;width:60;height:30" coordorigin="6758,4637" coordsize="60,30" path="m6773,4637l6758,4667,6817,4667,6802,4637e" filled="f" stroked="t" strokeweight=".249651pt" strokecolor="#231F20">
                <v:path arrowok="t"/>
              </v:shape>
            </v:group>
            <v:group style="position:absolute;left:6949;top:5207;width:15;height:30" coordorigin="6949,5207" coordsize="15,30">
              <v:shape style="position:absolute;left:6949;top:5207;width:15;height:30" coordorigin="6949,5207" coordsize="15,30" path="m6964,5207l6949,5237e" filled="f" stroked="t" strokeweight=".249651pt" strokecolor="#231F20">
                <v:path arrowok="t"/>
              </v:shape>
            </v:group>
            <v:group style="position:absolute;left:6964;top:5207;width:15;height:30" coordorigin="6964,5207" coordsize="15,30">
              <v:shape style="position:absolute;left:6964;top:5207;width:15;height:30" coordorigin="6964,5207" coordsize="15,30" path="m6979,5237l6964,5207e" filled="f" stroked="t" strokeweight=".249651pt" strokecolor="#231F20">
                <v:path arrowok="t"/>
              </v:shape>
            </v:group>
            <v:group style="position:absolute;left:7125;top:5207;width:15;height:30" coordorigin="7125,5207" coordsize="15,30">
              <v:shape style="position:absolute;left:7125;top:5207;width:15;height:30" coordorigin="7125,5207" coordsize="15,30" path="m7140,5207l7125,5237e" filled="f" stroked="t" strokeweight=".249651pt" strokecolor="#231F20">
                <v:path arrowok="t"/>
              </v:shape>
            </v:group>
            <v:group style="position:absolute;left:7140;top:5207;width:15;height:30" coordorigin="7140,5207" coordsize="15,30">
              <v:shape style="position:absolute;left:7140;top:5207;width:15;height:30" coordorigin="7140,5207" coordsize="15,30" path="m7155,5237l7140,5207e" filled="f" stroked="t" strokeweight=".249651pt" strokecolor="#231F20">
                <v:path arrowok="t"/>
              </v:shape>
            </v:group>
            <v:group style="position:absolute;left:7301;top:5207;width:15;height:30" coordorigin="7301,5207" coordsize="15,30">
              <v:shape style="position:absolute;left:7301;top:5207;width:15;height:30" coordorigin="7301,5207" coordsize="15,30" path="m7316,5207l7301,5237e" filled="f" stroked="t" strokeweight=".249651pt" strokecolor="#231F20">
                <v:path arrowok="t"/>
              </v:shape>
            </v:group>
            <v:group style="position:absolute;left:7316;top:5207;width:15;height:30" coordorigin="7316,5207" coordsize="15,30">
              <v:shape style="position:absolute;left:7316;top:5207;width:15;height:30" coordorigin="7316,5207" coordsize="15,30" path="m7331,5237l7316,5207e" filled="f" stroked="t" strokeweight=".249651pt" strokecolor="#231F20">
                <v:path arrowok="t"/>
              </v:shape>
            </v:group>
            <v:group style="position:absolute;left:7478;top:5207;width:15;height:30" coordorigin="7478,5207" coordsize="15,30">
              <v:shape style="position:absolute;left:7478;top:5207;width:15;height:30" coordorigin="7478,5207" coordsize="15,30" path="m7493,5207l7478,5237e" filled="f" stroked="t" strokeweight=".249651pt" strokecolor="#231F20">
                <v:path arrowok="t"/>
              </v:shape>
            </v:group>
            <v:group style="position:absolute;left:7493;top:5207;width:15;height:30" coordorigin="7493,5207" coordsize="15,30">
              <v:shape style="position:absolute;left:7493;top:5207;width:15;height:30" coordorigin="7493,5207" coordsize="15,30" path="m7508,5237l7493,5207e" filled="f" stroked="t" strokeweight=".249651pt" strokecolor="#231F20">
                <v:path arrowok="t"/>
              </v:shape>
            </v:group>
            <v:group style="position:absolute;left:7654;top:5207;width:15;height:30" coordorigin="7654,5207" coordsize="15,30">
              <v:shape style="position:absolute;left:7654;top:5207;width:15;height:30" coordorigin="7654,5207" coordsize="15,30" path="m7669,5207l7654,5237e" filled="f" stroked="t" strokeweight=".249651pt" strokecolor="#231F20">
                <v:path arrowok="t"/>
              </v:shape>
            </v:group>
            <v:group style="position:absolute;left:7669;top:5207;width:15;height:30" coordorigin="7669,5207" coordsize="15,30">
              <v:shape style="position:absolute;left:7669;top:5207;width:15;height:30" coordorigin="7669,5207" coordsize="15,30" path="m7684,5237l7669,5207e" filled="f" stroked="t" strokeweight=".249651pt" strokecolor="#231F20">
                <v:path arrowok="t"/>
              </v:shape>
            </v:group>
            <v:group style="position:absolute;left:7815;top:4637;width:60;height:30" coordorigin="7815,4637" coordsize="60,30">
              <v:shape style="position:absolute;left:7815;top:4637;width:60;height:30" coordorigin="7815,4637" coordsize="60,30" path="m7830,4637l7815,4667,7875,4667,7860,4637e" filled="f" stroked="t" strokeweight=".249651pt" strokecolor="#231F20">
                <v:path arrowok="t"/>
              </v:shape>
            </v:group>
            <v:group style="position:absolute;left:8006;top:5207;width:15;height:30" coordorigin="8006,5207" coordsize="15,30">
              <v:shape style="position:absolute;left:8006;top:5207;width:15;height:30" coordorigin="8006,5207" coordsize="15,30" path="m8021,5207l8006,5237e" filled="f" stroked="t" strokeweight=".249651pt" strokecolor="#231F20">
                <v:path arrowok="t"/>
              </v:shape>
            </v:group>
            <v:group style="position:absolute;left:8021;top:5207;width:15;height:30" coordorigin="8021,5207" coordsize="15,30">
              <v:shape style="position:absolute;left:8021;top:5207;width:15;height:30" coordorigin="8021,5207" coordsize="15,30" path="m8036,5237l8021,5207e" filled="f" stroked="t" strokeweight=".249651pt" strokecolor="#231F20">
                <v:path arrowok="t"/>
              </v:shape>
            </v:group>
            <v:group style="position:absolute;left:8183;top:5207;width:15;height:30" coordorigin="8183,5207" coordsize="15,30">
              <v:shape style="position:absolute;left:8183;top:5207;width:15;height:30" coordorigin="8183,5207" coordsize="15,30" path="m8198,5207l8183,5237e" filled="f" stroked="t" strokeweight=".249651pt" strokecolor="#231F20">
                <v:path arrowok="t"/>
              </v:shape>
            </v:group>
            <v:group style="position:absolute;left:8198;top:5207;width:15;height:30" coordorigin="8198,5207" coordsize="15,30">
              <v:shape style="position:absolute;left:8198;top:5207;width:15;height:30" coordorigin="8198,5207" coordsize="15,30" path="m8213,5237l8198,5207e" filled="f" stroked="t" strokeweight=".249651pt" strokecolor="#231F20">
                <v:path arrowok="t"/>
              </v:shape>
            </v:group>
            <v:group style="position:absolute;left:8359;top:5207;width:15;height:30" coordorigin="8359,5207" coordsize="15,30">
              <v:shape style="position:absolute;left:8359;top:5207;width:15;height:30" coordorigin="8359,5207" coordsize="15,30" path="m8374,5207l8359,5237e" filled="f" stroked="t" strokeweight=".249651pt" strokecolor="#231F20">
                <v:path arrowok="t"/>
              </v:shape>
            </v:group>
            <v:group style="position:absolute;left:8374;top:5207;width:15;height:30" coordorigin="8374,5207" coordsize="15,30">
              <v:shape style="position:absolute;left:8374;top:5207;width:15;height:30" coordorigin="8374,5207" coordsize="15,30" path="m8389,5237l8374,5207e" filled="f" stroked="t" strokeweight=".249651pt" strokecolor="#231F20">
                <v:path arrowok="t"/>
              </v:shape>
            </v:group>
            <v:group style="position:absolute;left:8535;top:5207;width:15;height:30" coordorigin="8535,5207" coordsize="15,30">
              <v:shape style="position:absolute;left:8535;top:5207;width:15;height:30" coordorigin="8535,5207" coordsize="15,30" path="m8550,5207l8535,5237e" filled="f" stroked="t" strokeweight=".249651pt" strokecolor="#231F20">
                <v:path arrowok="t"/>
              </v:shape>
            </v:group>
            <v:group style="position:absolute;left:8550;top:5207;width:15;height:30" coordorigin="8550,5207" coordsize="15,30">
              <v:shape style="position:absolute;left:8550;top:5207;width:15;height:30" coordorigin="8550,5207" coordsize="15,30" path="m8565,5237l8550,5207e" filled="f" stroked="t" strokeweight=".249651pt" strokecolor="#231F20">
                <v:path arrowok="t"/>
              </v:shape>
            </v:group>
            <v:group style="position:absolute;left:8711;top:5207;width:15;height:30" coordorigin="8711,5207" coordsize="15,30">
              <v:shape style="position:absolute;left:8711;top:5207;width:15;height:30" coordorigin="8711,5207" coordsize="15,30" path="m8726,5207l8711,5237e" filled="f" stroked="t" strokeweight=".249651pt" strokecolor="#231F20">
                <v:path arrowok="t"/>
              </v:shape>
            </v:group>
            <v:group style="position:absolute;left:8726;top:5207;width:15;height:30" coordorigin="8726,5207" coordsize="15,30">
              <v:shape style="position:absolute;left:8726;top:5207;width:15;height:30" coordorigin="8726,5207" coordsize="15,30" path="m8741,5237l8726,5207e" filled="f" stroked="t" strokeweight=".249651pt" strokecolor="#231F20">
                <v:path arrowok="t"/>
              </v:shape>
            </v:group>
            <v:group style="position:absolute;left:8888;top:5207;width:15;height:30" coordorigin="8888,5207" coordsize="15,30">
              <v:shape style="position:absolute;left:8888;top:5207;width:15;height:30" coordorigin="8888,5207" coordsize="15,30" path="m8903,5207l8888,5237e" filled="f" stroked="t" strokeweight=".249651pt" strokecolor="#231F20">
                <v:path arrowok="t"/>
              </v:shape>
            </v:group>
            <v:group style="position:absolute;left:8903;top:5207;width:15;height:30" coordorigin="8903,5207" coordsize="15,30">
              <v:shape style="position:absolute;left:8903;top:5207;width:15;height:30" coordorigin="8903,5207" coordsize="15,30" path="m8918,5237l8903,5207e" filled="f" stroked="t" strokeweight=".249651pt" strokecolor="#231F20">
                <v:path arrowok="t"/>
              </v:shape>
            </v:group>
            <v:group style="position:absolute;left:9064;top:5207;width:15;height:30" coordorigin="9064,5207" coordsize="15,30">
              <v:shape style="position:absolute;left:9064;top:5207;width:15;height:30" coordorigin="9064,5207" coordsize="15,30" path="m9079,5207l9064,5237e" filled="f" stroked="t" strokeweight=".249651pt" strokecolor="#231F20">
                <v:path arrowok="t"/>
              </v:shape>
            </v:group>
            <v:group style="position:absolute;left:9079;top:5207;width:15;height:30" coordorigin="9079,5207" coordsize="15,30">
              <v:shape style="position:absolute;left:9079;top:5207;width:15;height:30" coordorigin="9079,5207" coordsize="15,30" path="m9094,5237l9079,5207e" filled="f" stroked="t" strokeweight=".249651pt" strokecolor="#231F20">
                <v:path arrowok="t"/>
              </v:shape>
            </v:group>
            <v:group style="position:absolute;left:9225;top:4889;width:60;height:60" coordorigin="9225,4889" coordsize="60,60">
              <v:shape style="position:absolute;left:9225;top:4889;width:60;height:60" coordorigin="9225,4889" coordsize="60,60" path="m9255,4889l9225,4949,9285,4949,9255,4889xe" filled="f" stroked="t" strokeweight=".249651pt" strokecolor="#231F20">
                <v:path arrowok="t"/>
              </v:shape>
            </v:group>
            <v:group style="position:absolute;left:9416;top:5207;width:15;height:30" coordorigin="9416,5207" coordsize="15,30">
              <v:shape style="position:absolute;left:9416;top:5207;width:15;height:30" coordorigin="9416,5207" coordsize="15,30" path="m9431,5207l9416,5237e" filled="f" stroked="t" strokeweight=".249651pt" strokecolor="#231F20">
                <v:path arrowok="t"/>
              </v:shape>
            </v:group>
            <v:group style="position:absolute;left:9431;top:5207;width:15;height:30" coordorigin="9431,5207" coordsize="15,30">
              <v:shape style="position:absolute;left:9431;top:5207;width:15;height:30" coordorigin="9431,5207" coordsize="15,30" path="m9446,5237l9431,5207e" filled="f" stroked="t" strokeweight=".249651pt" strokecolor="#231F20">
                <v:path arrowok="t"/>
              </v:shape>
            </v:group>
            <v:group style="position:absolute;left:9593;top:5207;width:15;height:30" coordorigin="9593,5207" coordsize="15,30">
              <v:shape style="position:absolute;left:9593;top:5207;width:15;height:30" coordorigin="9593,5207" coordsize="15,30" path="m9608,5207l9593,5237e" filled="f" stroked="t" strokeweight=".249651pt" strokecolor="#231F20">
                <v:path arrowok="t"/>
              </v:shape>
            </v:group>
            <v:group style="position:absolute;left:9608;top:5207;width:15;height:30" coordorigin="9608,5207" coordsize="15,30">
              <v:shape style="position:absolute;left:9608;top:5207;width:15;height:30" coordorigin="9608,5207" coordsize="15,30" path="m9623,5237l9608,5207e" filled="f" stroked="t" strokeweight=".249651pt" strokecolor="#231F20">
                <v:path arrowok="t"/>
              </v:shape>
            </v:group>
            <v:group style="position:absolute;left:9769;top:5207;width:15;height:30" coordorigin="9769,5207" coordsize="15,30">
              <v:shape style="position:absolute;left:9769;top:5207;width:15;height:30" coordorigin="9769,5207" coordsize="15,30" path="m9784,5207l9769,5237e" filled="f" stroked="t" strokeweight=".249651pt" strokecolor="#231F20">
                <v:path arrowok="t"/>
              </v:shape>
            </v:group>
            <v:group style="position:absolute;left:9784;top:5207;width:15;height:30" coordorigin="9784,5207" coordsize="15,30">
              <v:shape style="position:absolute;left:9784;top:5207;width:15;height:30" coordorigin="9784,5207" coordsize="15,30" path="m9799,5237l9784,5207e" filled="f" stroked="t" strokeweight=".249651pt" strokecolor="#231F20">
                <v:path arrowok="t"/>
              </v:shape>
            </v:group>
            <v:group style="position:absolute;left:9945;top:5207;width:15;height:30" coordorigin="9945,5207" coordsize="15,30">
              <v:shape style="position:absolute;left:9945;top:5207;width:15;height:30" coordorigin="9945,5207" coordsize="15,30" path="m9960,5207l9945,5237e" filled="f" stroked="t" strokeweight=".249651pt" strokecolor="#231F20">
                <v:path arrowok="t"/>
              </v:shape>
            </v:group>
            <v:group style="position:absolute;left:9960;top:5207;width:15;height:30" coordorigin="9960,5207" coordsize="15,30">
              <v:shape style="position:absolute;left:9960;top:5207;width:15;height:30" coordorigin="9960,5207" coordsize="15,30" path="m9975,5237l9960,5207e" filled="f" stroked="t" strokeweight=".249651pt" strokecolor="#231F20">
                <v:path arrowok="t"/>
              </v:shape>
            </v:group>
            <v:group style="position:absolute;left:10122;top:5207;width:15;height:30" coordorigin="10122,5207" coordsize="15,30">
              <v:shape style="position:absolute;left:10122;top:5207;width:15;height:30" coordorigin="10122,5207" coordsize="15,30" path="m10137,5207l10122,5237e" filled="f" stroked="t" strokeweight=".249651pt" strokecolor="#231F20">
                <v:path arrowok="t"/>
              </v:shape>
            </v:group>
            <v:group style="position:absolute;left:10137;top:5207;width:15;height:30" coordorigin="10137,5207" coordsize="15,30">
              <v:shape style="position:absolute;left:10137;top:5207;width:15;height:30" coordorigin="10137,5207" coordsize="15,30" path="m10152,5237l10137,5207e" filled="f" stroked="t" strokeweight=".249651pt" strokecolor="#231F20">
                <v:path arrowok="t"/>
              </v:shape>
            </v:group>
            <v:group style="position:absolute;left:10298;top:5207;width:15;height:30" coordorigin="10298,5207" coordsize="15,30">
              <v:shape style="position:absolute;left:10298;top:5207;width:15;height:30" coordorigin="10298,5207" coordsize="15,30" path="m10313,5207l10298,5237e" filled="f" stroked="t" strokeweight=".249651pt" strokecolor="#231F20">
                <v:path arrowok="t"/>
              </v:shape>
            </v:group>
            <v:group style="position:absolute;left:10313;top:5207;width:15;height:30" coordorigin="10313,5207" coordsize="15,30">
              <v:shape style="position:absolute;left:10313;top:5207;width:15;height:30" coordorigin="10313,5207" coordsize="15,30" path="m10328,5237l10313,5207e" filled="f" stroked="t" strokeweight=".249651pt" strokecolor="#231F20">
                <v:path arrowok="t"/>
              </v:shape>
            </v:group>
            <v:group style="position:absolute;left:10459;top:4637;width:60;height:30" coordorigin="10459,4637" coordsize="60,30">
              <v:shape style="position:absolute;left:10459;top:4637;width:60;height:30" coordorigin="10459,4637" coordsize="60,30" path="m10474,4637l10459,4667,10519,4667,10504,4637e" filled="f" stroked="t" strokeweight=".249651pt" strokecolor="#231F20">
                <v:path arrowok="t"/>
              </v:shape>
            </v:group>
            <v:group style="position:absolute;left:10635;top:4637;width:60;height:30" coordorigin="10635,4637" coordsize="60,30">
              <v:shape style="position:absolute;left:10635;top:4637;width:60;height:30" coordorigin="10635,4637" coordsize="60,30" path="m10650,4637l10635,4667,10695,4667,10680,4637e" filled="f" stroked="t" strokeweight=".249651pt" strokecolor="#231F20">
                <v:path arrowok="t"/>
              </v:shape>
            </v:group>
            <v:group style="position:absolute;left:10827;top:5207;width:15;height:30" coordorigin="10827,5207" coordsize="15,30">
              <v:shape style="position:absolute;left:10827;top:5207;width:15;height:30" coordorigin="10827,5207" coordsize="15,30" path="m10842,5207l10827,5237e" filled="f" stroked="t" strokeweight=".249651pt" strokecolor="#231F20">
                <v:path arrowok="t"/>
              </v:shape>
            </v:group>
            <v:group style="position:absolute;left:10842;top:5207;width:15;height:30" coordorigin="10842,5207" coordsize="15,30">
              <v:shape style="position:absolute;left:10842;top:5207;width:15;height:30" coordorigin="10842,5207" coordsize="15,30" path="m10857,5237l10842,5207e" filled="f" stroked="t" strokeweight=".249651pt" strokecolor="#231F20">
                <v:path arrowok="t"/>
              </v:shape>
            </v:group>
            <v:group style="position:absolute;left:11003;top:5207;width:15;height:30" coordorigin="11003,5207" coordsize="15,30">
              <v:shape style="position:absolute;left:11003;top:5207;width:15;height:30" coordorigin="11003,5207" coordsize="15,30" path="m11018,5207l11003,5237e" filled="f" stroked="t" strokeweight=".249651pt" strokecolor="#231F20">
                <v:path arrowok="t"/>
              </v:shape>
            </v:group>
            <v:group style="position:absolute;left:11018;top:5207;width:15;height:30" coordorigin="11018,5207" coordsize="15,30">
              <v:shape style="position:absolute;left:11018;top:5207;width:15;height:30" coordorigin="11018,5207" coordsize="15,30" path="m11033,5237l11018,5207e" filled="f" stroked="t" strokeweight=".249651pt" strokecolor="#231F20">
                <v:path arrowok="t"/>
              </v:shape>
            </v:group>
            <v:group style="position:absolute;left:11179;top:5207;width:15;height:30" coordorigin="11179,5207" coordsize="15,30">
              <v:shape style="position:absolute;left:11179;top:5207;width:15;height:30" coordorigin="11179,5207" coordsize="15,30" path="m11194,5207l11179,5237e" filled="f" stroked="t" strokeweight=".249651pt" strokecolor="#231F20">
                <v:path arrowok="t"/>
              </v:shape>
            </v:group>
            <v:group style="position:absolute;left:11194;top:5207;width:15;height:30" coordorigin="11194,5207" coordsize="15,30">
              <v:shape style="position:absolute;left:11194;top:5207;width:15;height:30" coordorigin="11194,5207" coordsize="15,30" path="m11209,5237l11194,5207e" filled="f" stroked="t" strokeweight=".249651pt" strokecolor="#231F20">
                <v:path arrowok="t"/>
              </v:shape>
            </v:group>
            <v:group style="position:absolute;left:11340;top:4637;width:60;height:30" coordorigin="11340,4637" coordsize="60,30">
              <v:shape style="position:absolute;left:11340;top:4637;width:60;height:30" coordorigin="11340,4637" coordsize="60,30" path="m11355,4637l11340,4667,11400,4667,11385,4637e" filled="f" stroked="t" strokeweight=".249651pt" strokecolor="#231F20">
                <v:path arrowok="t"/>
              </v:shape>
            </v:group>
            <v:group style="position:absolute;left:1852;top:5197;width:2;height:40" coordorigin="1852,5197" coordsize="2,40">
              <v:shape style="position:absolute;left:1852;top:5197;width:2;height:40" coordorigin="1852,5197" coordsize="0,40" path="m1852,5237l1852,5197e" filled="t" fillcolor="#231F20" stroked="f">
                <v:path arrowok="t"/>
                <v:fill type="solid"/>
              </v:shape>
            </v:group>
            <v:group style="position:absolute;left:1852;top:4637;width:2;height:40" coordorigin="1852,4637" coordsize="2,40">
              <v:shape style="position:absolute;left:1852;top:4637;width:2;height:40" coordorigin="1852,4637" coordsize="0,40" path="m1852,4637l1852,4677e" filled="t" fillcolor="#231F20" stroked="f">
                <v:path arrowok="t"/>
                <v:fill type="solid"/>
              </v:shape>
            </v:group>
            <v:group style="position:absolute;left:1839;top:5281;width:52;height:87" coordorigin="1839,5281" coordsize="52,87">
              <v:shape style="position:absolute;left:1839;top:5281;width:52;height:87" coordorigin="1839,5281" coordsize="52,87" path="m1891,5358l1841,5358,1841,5368,1891,5368,1891,5358xe" filled="t" fillcolor="#231F20" stroked="f">
                <v:path arrowok="t"/>
                <v:fill type="solid"/>
              </v:shape>
              <v:shape style="position:absolute;left:1839;top:5281;width:52;height:87" coordorigin="1839,5281" coordsize="52,87" path="m1872,5291l1860,5291,1860,5358,1872,5358,1872,5291xe" filled="t" fillcolor="#231F20" stroked="f">
                <v:path arrowok="t"/>
                <v:fill type="solid"/>
              </v:shape>
              <v:shape style="position:absolute;left:1839;top:5281;width:52;height:87" coordorigin="1839,5281" coordsize="52,87" path="m1872,5281l1860,5281,1839,5285,1839,5296,1860,5291,1872,5291,1872,5281xe" filled="t" fillcolor="#231F20" stroked="f">
                <v:path arrowok="t"/>
                <v:fill type="solid"/>
              </v:shape>
            </v:group>
            <v:group style="position:absolute;left:2557;top:5197;width:2;height:40" coordorigin="2557,5197" coordsize="2,40">
              <v:shape style="position:absolute;left:2557;top:5197;width:2;height:40" coordorigin="2557,5197" coordsize="0,40" path="m2557,5237l2557,5197e" filled="t" fillcolor="#231F20" stroked="f">
                <v:path arrowok="t"/>
                <v:fill type="solid"/>
              </v:shape>
            </v:group>
            <v:group style="position:absolute;left:2557;top:4637;width:2;height:40" coordorigin="2557,4637" coordsize="2,40">
              <v:shape style="position:absolute;left:2557;top:4637;width:2;height:40" coordorigin="2557,4637" coordsize="0,40" path="m2557,4637l2557,4677e" filled="t" fillcolor="#231F20" stroked="f">
                <v:path arrowok="t"/>
                <v:fill type="solid"/>
              </v:shape>
            </v:group>
            <v:group style="position:absolute;left:2538;top:5281;width:57;height:89" coordorigin="2538,5281" coordsize="57,89">
              <v:shape style="position:absolute;left:2538;top:5281;width:57;height:89" coordorigin="2538,5281" coordsize="57,89" path="m2538,5354l2538,5366,2542,5367,2546,5368,2550,5369,2554,5369,2557,5369,2572,5369,2580,5367,2588,5360,2557,5360,2553,5359,2545,5357,2542,5356,2538,5354xe" filled="t" fillcolor="#231F20" stroked="f">
                <v:path arrowok="t"/>
                <v:fill type="solid"/>
              </v:shape>
              <v:shape style="position:absolute;left:2538;top:5281;width:57;height:89" coordorigin="2538,5281" coordsize="57,89" path="m2588,5320l2568,5320,2573,5322,2577,5326,2581,5329,2583,5334,2583,5346,2581,5351,2577,5354,2573,5358,2568,5360,2588,5360,2592,5357,2595,5349,2595,5331,2592,5324,2588,5320xe" filled="t" fillcolor="#231F20" stroked="f">
                <v:path arrowok="t"/>
                <v:fill type="solid"/>
              </v:shape>
              <v:shape style="position:absolute;left:2538;top:5281;width:57;height:89" coordorigin="2538,5281" coordsize="57,89" path="m2588,5281l2542,5281,2542,5324,2545,5323,2548,5322,2554,5320,2558,5320,2588,5320,2586,5318,2580,5313,2578,5312,2553,5312,2553,5291,2588,5291,2588,5281xe" filled="t" fillcolor="#231F20" stroked="f">
                <v:path arrowok="t"/>
                <v:fill type="solid"/>
              </v:shape>
              <v:shape style="position:absolute;left:2538;top:5281;width:57;height:89" coordorigin="2538,5281" coordsize="57,89" path="m2573,5310l2561,5310,2559,5310,2556,5311,2554,5311,2553,5312,2578,5312,2573,5310xe" filled="t" fillcolor="#231F20" stroked="f">
                <v:path arrowok="t"/>
                <v:fill type="solid"/>
              </v:shape>
            </v:group>
            <v:group style="position:absolute;left:3438;top:5197;width:2;height:40" coordorigin="3438,5197" coordsize="2,40">
              <v:shape style="position:absolute;left:3438;top:5197;width:2;height:40" coordorigin="3438,5197" coordsize="0,40" path="m3438,5237l3438,5197e" filled="t" fillcolor="#231F20" stroked="f">
                <v:path arrowok="t"/>
                <v:fill type="solid"/>
              </v:shape>
            </v:group>
            <v:group style="position:absolute;left:3438;top:4637;width:2;height:40" coordorigin="3438,4637" coordsize="2,40">
              <v:shape style="position:absolute;left:3438;top:4637;width:2;height:40" coordorigin="3438,4637" coordsize="0,40" path="m3438,4637l3438,4677e" filled="t" fillcolor="#231F20" stroked="f">
                <v:path arrowok="t"/>
                <v:fill type="solid"/>
              </v:shape>
            </v:group>
            <v:group style="position:absolute;left:3386;top:5281;width:52;height:87" coordorigin="3386,5281" coordsize="52,87">
              <v:shape style="position:absolute;left:3386;top:5281;width:52;height:87" coordorigin="3386,5281" coordsize="52,87" path="m3438,5358l3388,5358,3388,5368,3438,5368,3438,5358xe" filled="t" fillcolor="#231F20" stroked="f">
                <v:path arrowok="t"/>
                <v:fill type="solid"/>
              </v:shape>
              <v:shape style="position:absolute;left:3386;top:5281;width:52;height:87" coordorigin="3386,5281" coordsize="52,87" path="m3419,5291l3407,5291,3407,5358,3419,5358,3419,5291xe" filled="t" fillcolor="#231F20" stroked="f">
                <v:path arrowok="t"/>
                <v:fill type="solid"/>
              </v:shape>
              <v:shape style="position:absolute;left:3386;top:5281;width:52;height:87" coordorigin="3386,5281" coordsize="52,87" path="m3419,5281l3407,5281,3386,5285,3386,5296,3407,5291,3419,5291,3419,5281xe" filled="t" fillcolor="#231F20" stroked="f">
                <v:path arrowok="t"/>
                <v:fill type="solid"/>
              </v:shape>
            </v:group>
            <v:group style="position:absolute;left:3457;top:5279;width:60;height:90" coordorigin="3457,5279" coordsize="60,90">
              <v:shape style="position:absolute;left:3457;top:5279;width:60;height:90" coordorigin="3457,5279" coordsize="60,90" path="m3497,5279l3477,5279,3470,5283,3464,5291,3459,5298,3457,5310,3457,5339,3459,5350,3470,5366,3477,5369,3497,5369,3504,5366,3508,5360,3481,5360,3476,5357,3470,5345,3469,5336,3469,5312,3470,5303,3476,5291,3481,5288,3508,5288,3504,5283,3497,5279xe" filled="t" fillcolor="#231F20" stroked="f">
                <v:path arrowok="t"/>
                <v:fill type="solid"/>
              </v:shape>
              <v:shape style="position:absolute;left:3457;top:5279;width:60;height:90" coordorigin="3457,5279" coordsize="60,90" path="m3508,5288l3493,5288,3498,5291,3501,5297,3504,5303,3505,5312,3505,5336,3504,5345,3501,5351,3498,5357,3493,5360,3508,5360,3509,5358,3515,5350,3517,5339,3517,5310,3515,5298,3509,5291,3508,5288xe" filled="t" fillcolor="#231F20" stroked="f">
                <v:path arrowok="t"/>
                <v:fill type="solid"/>
              </v:shape>
            </v:group>
            <v:group style="position:absolute;left:4320;top:5197;width:2;height:40" coordorigin="4320,5197" coordsize="2,40">
              <v:shape style="position:absolute;left:4320;top:5197;width:2;height:40" coordorigin="4320,5197" coordsize="0,40" path="m4320,5237l4320,5197e" filled="t" fillcolor="#231F20" stroked="f">
                <v:path arrowok="t"/>
                <v:fill type="solid"/>
              </v:shape>
            </v:group>
            <v:group style="position:absolute;left:4320;top:4637;width:2;height:40" coordorigin="4320,4637" coordsize="2,40">
              <v:shape style="position:absolute;left:4320;top:4637;width:2;height:40" coordorigin="4320,4637" coordsize="0,40" path="m4320,4637l4320,4677e" filled="t" fillcolor="#231F20" stroked="f">
                <v:path arrowok="t"/>
                <v:fill type="solid"/>
              </v:shape>
            </v:group>
            <v:group style="position:absolute;left:4268;top:5281;width:52;height:87" coordorigin="4268,5281" coordsize="52,87">
              <v:shape style="position:absolute;left:4268;top:5281;width:52;height:87" coordorigin="4268,5281" coordsize="52,87" path="m4320,5358l4270,5358,4270,5368,4320,5368,4320,5358xe" filled="t" fillcolor="#231F20" stroked="f">
                <v:path arrowok="t"/>
                <v:fill type="solid"/>
              </v:shape>
              <v:shape style="position:absolute;left:4268;top:5281;width:52;height:87" coordorigin="4268,5281" coordsize="52,87" path="m4301,5291l4289,5291,4289,5358,4301,5358,4301,5291xe" filled="t" fillcolor="#231F20" stroked="f">
                <v:path arrowok="t"/>
                <v:fill type="solid"/>
              </v:shape>
              <v:shape style="position:absolute;left:4268;top:5281;width:52;height:87" coordorigin="4268,5281" coordsize="52,87" path="m4301,5281l4289,5281,4268,5285,4268,5296,4289,5291,4301,5291,4301,5281xe" filled="t" fillcolor="#231F20" stroked="f">
                <v:path arrowok="t"/>
                <v:fill type="solid"/>
              </v:shape>
            </v:group>
            <v:group style="position:absolute;left:4341;top:5281;width:57;height:89" coordorigin="4341,5281" coordsize="57,89">
              <v:shape style="position:absolute;left:4341;top:5281;width:57;height:89" coordorigin="4341,5281" coordsize="57,89" path="m4341,5354l4341,5366,4345,5367,4349,5368,4352,5369,4356,5369,4360,5369,4374,5369,4383,5367,4391,5360,4359,5360,4355,5359,4348,5357,4344,5356,4341,5354xe" filled="t" fillcolor="#231F20" stroked="f">
                <v:path arrowok="t"/>
                <v:fill type="solid"/>
              </v:shape>
              <v:shape style="position:absolute;left:4341;top:5281;width:57;height:89" coordorigin="4341,5281" coordsize="57,89" path="m4391,5320l4370,5320,4376,5322,4380,5326,4383,5329,4385,5334,4385,5346,4383,5351,4380,5354,4376,5358,4370,5360,4391,5360,4394,5357,4397,5349,4397,5331,4394,5324,4391,5320xe" filled="t" fillcolor="#231F20" stroked="f">
                <v:path arrowok="t"/>
                <v:fill type="solid"/>
              </v:shape>
              <v:shape style="position:absolute;left:4341;top:5281;width:57;height:89" coordorigin="4341,5281" coordsize="57,89" path="m4391,5281l4344,5281,4344,5324,4348,5323,4351,5322,4357,5320,4360,5320,4391,5320,4389,5318,4383,5313,4380,5312,4355,5312,4355,5291,4391,5291,4391,5281xe" filled="t" fillcolor="#231F20" stroked="f">
                <v:path arrowok="t"/>
                <v:fill type="solid"/>
              </v:shape>
              <v:shape style="position:absolute;left:4341;top:5281;width:57;height:89" coordorigin="4341,5281" coordsize="57,89" path="m4375,5310l4364,5310,4362,5310,4359,5311,4357,5311,4355,5312,4380,5312,4375,5310xe" filled="t" fillcolor="#231F20" stroked="f">
                <v:path arrowok="t"/>
                <v:fill type="solid"/>
              </v:shape>
            </v:group>
            <v:group style="position:absolute;left:5201;top:5197;width:2;height:40" coordorigin="5201,5197" coordsize="2,40">
              <v:shape style="position:absolute;left:5201;top:5197;width:2;height:40" coordorigin="5201,5197" coordsize="0,40" path="m5201,5237l5201,5197e" filled="t" fillcolor="#231F20" stroked="f">
                <v:path arrowok="t"/>
                <v:fill type="solid"/>
              </v:shape>
            </v:group>
            <v:group style="position:absolute;left:5201;top:4637;width:2;height:40" coordorigin="5201,4637" coordsize="2,40">
              <v:shape style="position:absolute;left:5201;top:4637;width:2;height:40" coordorigin="5201,4637" coordsize="0,40" path="m5201,4637l5201,4677e" filled="t" fillcolor="#231F20" stroked="f">
                <v:path arrowok="t"/>
                <v:fill type="solid"/>
              </v:shape>
            </v:group>
            <v:group style="position:absolute;left:5142;top:5279;width:55;height:89" coordorigin="5142,5279" coordsize="55,89">
              <v:shape style="position:absolute;left:5142;top:5279;width:55;height:89" coordorigin="5142,5279" coordsize="55,89" path="m5192,5289l5173,5289,5177,5291,5183,5296,5185,5300,5185,5308,5184,5311,5183,5313,5181,5316,5179,5320,5175,5324,5173,5326,5146,5353,5142,5358,5142,5368,5197,5368,5197,5358,5156,5358,5183,5330,5187,5327,5188,5326,5191,5321,5194,5317,5195,5314,5196,5311,5197,5308,5197,5296,5194,5290,5192,5289xe" filled="t" fillcolor="#231F20" stroked="f">
                <v:path arrowok="t"/>
                <v:fill type="solid"/>
              </v:shape>
              <v:shape style="position:absolute;left:5142;top:5279;width:55;height:89" coordorigin="5142,5279" coordsize="55,89" path="m5176,5279l5164,5279,5160,5279,5152,5281,5147,5283,5142,5285,5142,5297,5147,5294,5152,5292,5156,5291,5160,5290,5164,5289,5192,5289,5183,5281,5176,5279xe" filled="t" fillcolor="#231F20" stroked="f">
                <v:path arrowok="t"/>
                <v:fill type="solid"/>
              </v:shape>
            </v:group>
            <v:group style="position:absolute;left:5217;top:5279;width:60;height:90" coordorigin="5217,5279" coordsize="60,90">
              <v:shape style="position:absolute;left:5217;top:5279;width:60;height:90" coordorigin="5217,5279" coordsize="60,90" path="m5257,5279l5238,5279,5230,5283,5225,5291,5220,5298,5217,5310,5217,5339,5220,5350,5230,5366,5238,5369,5257,5369,5265,5366,5268,5360,5241,5360,5237,5357,5231,5345,5229,5336,5229,5312,5231,5303,5237,5291,5241,5288,5268,5288,5265,5283,5257,5279xe" filled="t" fillcolor="#231F20" stroked="f">
                <v:path arrowok="t"/>
                <v:fill type="solid"/>
              </v:shape>
              <v:shape style="position:absolute;left:5217;top:5279;width:60;height:90" coordorigin="5217,5279" coordsize="60,90" path="m5268,5288l5254,5288,5258,5291,5261,5297,5264,5303,5266,5312,5266,5336,5264,5345,5261,5351,5258,5357,5254,5360,5268,5360,5270,5358,5275,5350,5278,5339,5278,5310,5275,5298,5270,5291,5268,5288xe" filled="t" fillcolor="#231F20" stroked="f">
                <v:path arrowok="t"/>
                <v:fill type="solid"/>
              </v:shape>
            </v:group>
            <v:group style="position:absolute;left:6082;top:5197;width:2;height:40" coordorigin="6082,5197" coordsize="2,40">
              <v:shape style="position:absolute;left:6082;top:5197;width:2;height:40" coordorigin="6082,5197" coordsize="0,40" path="m6082,5237l6082,5197e" filled="t" fillcolor="#231F20" stroked="f">
                <v:path arrowok="t"/>
                <v:fill type="solid"/>
              </v:shape>
            </v:group>
            <v:group style="position:absolute;left:6082;top:4637;width:2;height:40" coordorigin="6082,4637" coordsize="2,40">
              <v:shape style="position:absolute;left:6082;top:4637;width:2;height:40" coordorigin="6082,4637" coordsize="0,40" path="m6082,4637l6082,4677e" filled="t" fillcolor="#231F20" stroked="f">
                <v:path arrowok="t"/>
                <v:fill type="solid"/>
              </v:shape>
            </v:group>
            <v:group style="position:absolute;left:6024;top:5279;width:55;height:89" coordorigin="6024,5279" coordsize="55,89">
              <v:shape style="position:absolute;left:6024;top:5279;width:55;height:89" coordorigin="6024,5279" coordsize="55,89" path="m6075,5289l6055,5289,6059,5291,6066,5296,6068,5300,6068,5308,6067,5311,6065,5313,6064,5316,6061,5320,6057,5324,6055,5326,6029,5353,6024,5358,6024,5368,6080,5368,6080,5358,6039,5358,6066,5330,6069,5327,6070,5326,6074,5321,6076,5317,6077,5314,6079,5311,6079,5308,6079,5296,6077,5290,6075,5289xe" filled="t" fillcolor="#231F20" stroked="f">
                <v:path arrowok="t"/>
                <v:fill type="solid"/>
              </v:shape>
              <v:shape style="position:absolute;left:6024;top:5279;width:55;height:89" coordorigin="6024,5279" coordsize="55,89" path="m6059,5279l6046,5279,6042,5279,6034,5281,6030,5283,6025,5285,6025,5297,6030,5294,6034,5292,6038,5291,6042,5290,6046,5289,6075,5289,6066,5281,6059,5279xe" filled="t" fillcolor="#231F20" stroked="f">
                <v:path arrowok="t"/>
                <v:fill type="solid"/>
              </v:shape>
            </v:group>
            <v:group style="position:absolute;left:6101;top:5281;width:57;height:89" coordorigin="6101,5281" coordsize="57,89">
              <v:shape style="position:absolute;left:6101;top:5281;width:57;height:89" coordorigin="6101,5281" coordsize="57,89" path="m6101,5354l6101,5366,6105,5367,6109,5368,6113,5369,6117,5369,6120,5369,6135,5369,6143,5367,6151,5360,6120,5360,6116,5359,6108,5357,6105,5356,6101,5354xe" filled="t" fillcolor="#231F20" stroked="f">
                <v:path arrowok="t"/>
                <v:fill type="solid"/>
              </v:shape>
              <v:shape style="position:absolute;left:6101;top:5281;width:57;height:89" coordorigin="6101,5281" coordsize="57,89" path="m6151,5320l6131,5320,6136,5322,6140,5326,6144,5329,6146,5334,6146,5346,6144,5351,6140,5354,6136,5358,6131,5360,6151,5360,6155,5357,6158,5349,6158,5331,6155,5324,6151,5320xe" filled="t" fillcolor="#231F20" stroked="f">
                <v:path arrowok="t"/>
                <v:fill type="solid"/>
              </v:shape>
              <v:shape style="position:absolute;left:6101;top:5281;width:57;height:89" coordorigin="6101,5281" coordsize="57,89" path="m6151,5281l6105,5281,6105,5324,6108,5323,6111,5322,6118,5320,6121,5320,6151,5320,6149,5318,6143,5313,6141,5312,6116,5312,6116,5291,6151,5291,6151,5281xe" filled="t" fillcolor="#231F20" stroked="f">
                <v:path arrowok="t"/>
                <v:fill type="solid"/>
              </v:shape>
              <v:shape style="position:absolute;left:6101;top:5281;width:57;height:89" coordorigin="6101,5281" coordsize="57,89" path="m6136,5310l6124,5310,6122,5310,6119,5311,6117,5311,6116,5312,6141,5312,6136,5310xe" filled="t" fillcolor="#231F20" stroked="f">
                <v:path arrowok="t"/>
                <v:fill type="solid"/>
              </v:shape>
            </v:group>
            <v:group style="position:absolute;left:6964;top:5197;width:2;height:40" coordorigin="6964,5197" coordsize="2,40">
              <v:shape style="position:absolute;left:6964;top:5197;width:2;height:40" coordorigin="6964,5197" coordsize="0,40" path="m6964,5237l6964,5197e" filled="t" fillcolor="#231F20" stroked="f">
                <v:path arrowok="t"/>
                <v:fill type="solid"/>
              </v:shape>
            </v:group>
            <v:group style="position:absolute;left:6964;top:4637;width:2;height:40" coordorigin="6964,4637" coordsize="2,40">
              <v:shape style="position:absolute;left:6964;top:4637;width:2;height:40" coordorigin="6964,4637" coordsize="0,40" path="m6964,4637l6964,4677e" filled="t" fillcolor="#231F20" stroked="f">
                <v:path arrowok="t"/>
                <v:fill type="solid"/>
              </v:shape>
            </v:group>
            <v:group style="position:absolute;left:6905;top:5279;width:58;height:90" coordorigin="6905,5279" coordsize="58,90">
              <v:shape style="position:absolute;left:6905;top:5279;width:58;height:90" coordorigin="6905,5279" coordsize="58,90" path="m6905,5354l6905,5365,6909,5367,6913,5368,6917,5368,6921,5369,6925,5369,6939,5369,6948,5367,6954,5363,6957,5360,6924,5360,6920,5359,6912,5357,6908,5356,6905,5354xe" filled="t" fillcolor="#231F20" stroked="f">
                <v:path arrowok="t"/>
                <v:fill type="solid"/>
              </v:shape>
              <v:shape style="position:absolute;left:6905;top:5279;width:58;height:90" coordorigin="6905,5279" coordsize="58,90" path="m6958,5289l6936,5289,6941,5290,6944,5293,6947,5295,6949,5298,6949,5307,6947,5311,6944,5313,6941,5315,6937,5316,6920,5316,6920,5326,6937,5326,6942,5328,6949,5333,6951,5337,6951,5348,6949,5352,6941,5358,6936,5360,6957,5360,6960,5358,6963,5351,6963,5337,6961,5332,6955,5325,6950,5322,6945,5321,6950,5320,6954,5317,6959,5311,6961,5306,6961,5295,6958,5289,6958,5289xe" filled="t" fillcolor="#231F20" stroked="f">
                <v:path arrowok="t"/>
                <v:fill type="solid"/>
              </v:shape>
              <v:shape style="position:absolute;left:6905;top:5279;width:58;height:90" coordorigin="6905,5279" coordsize="58,90" path="m6940,5279l6928,5279,6924,5279,6916,5281,6912,5282,6908,5283,6908,5293,6912,5292,6916,5291,6924,5289,6927,5289,6958,5289,6947,5281,6940,5279xe" filled="t" fillcolor="#231F20" stroked="f">
                <v:path arrowok="t"/>
                <v:fill type="solid"/>
              </v:shape>
            </v:group>
            <v:group style="position:absolute;left:6980;top:5279;width:60;height:90" coordorigin="6980,5279" coordsize="60,90">
              <v:shape style="position:absolute;left:6980;top:5279;width:60;height:90" coordorigin="6980,5279" coordsize="60,90" path="m7020,5279l7001,5279,6993,5283,6988,5291,6983,5298,6980,5310,6980,5339,6983,5350,6993,5366,7001,5369,7020,5369,7027,5366,7031,5360,7004,5360,7000,5357,6993,5345,6992,5336,6992,5312,6993,5303,7000,5291,7004,5288,7031,5288,7027,5283,7020,5279xe" filled="t" fillcolor="#231F20" stroked="f">
                <v:path arrowok="t"/>
                <v:fill type="solid"/>
              </v:shape>
              <v:shape style="position:absolute;left:6980;top:5279;width:60;height:90" coordorigin="6980,5279" coordsize="60,90" path="m7031,5288l7016,5288,7021,5291,7024,5297,7027,5303,7029,5312,7029,5336,7027,5345,7024,5351,7021,5357,7016,5360,7031,5360,7033,5358,7038,5350,7041,5339,7041,5310,7038,5298,7033,5291,7031,5288xe" filled="t" fillcolor="#231F20" stroked="f">
                <v:path arrowok="t"/>
                <v:fill type="solid"/>
              </v:shape>
            </v:group>
            <v:group style="position:absolute;left:7845;top:5197;width:2;height:40" coordorigin="7845,5197" coordsize="2,40">
              <v:shape style="position:absolute;left:7845;top:5197;width:2;height:40" coordorigin="7845,5197" coordsize="0,40" path="m7845,5237l7845,5197e" filled="t" fillcolor="#231F20" stroked="f">
                <v:path arrowok="t"/>
                <v:fill type="solid"/>
              </v:shape>
            </v:group>
            <v:group style="position:absolute;left:7845;top:4637;width:2;height:40" coordorigin="7845,4637" coordsize="2,40">
              <v:shape style="position:absolute;left:7845;top:4637;width:2;height:40" coordorigin="7845,4637" coordsize="0,40" path="m7845,4637l7845,4677e" filled="t" fillcolor="#231F20" stroked="f">
                <v:path arrowok="t"/>
                <v:fill type="solid"/>
              </v:shape>
            </v:group>
            <v:group style="position:absolute;left:7788;top:5279;width:58;height:90" coordorigin="7788,5279" coordsize="58,90">
              <v:shape style="position:absolute;left:7788;top:5279;width:58;height:90" coordorigin="7788,5279" coordsize="58,90" path="m7788,5354l7788,5365,7792,5367,7796,5368,7800,5368,7804,5369,7807,5369,7822,5369,7830,5367,7836,5363,7840,5360,7806,5360,7802,5359,7795,5357,7791,5356,7788,5354xe" filled="t" fillcolor="#231F20" stroked="f">
                <v:path arrowok="t"/>
                <v:fill type="solid"/>
              </v:shape>
              <v:shape style="position:absolute;left:7788;top:5279;width:58;height:90" coordorigin="7788,5279" coordsize="58,90" path="m7840,5289l7819,5289,7823,5290,7827,5293,7830,5295,7831,5298,7831,5307,7830,5311,7827,5313,7824,5315,7819,5316,7803,5316,7803,5326,7819,5326,7824,5328,7832,5333,7833,5337,7833,5348,7831,5352,7824,5358,7818,5360,7840,5360,7842,5358,7845,5351,7845,5337,7844,5332,7837,5325,7833,5322,7827,5321,7832,5320,7836,5317,7842,5311,7843,5306,7843,5295,7841,5289,7840,5289xe" filled="t" fillcolor="#231F20" stroked="f">
                <v:path arrowok="t"/>
                <v:fill type="solid"/>
              </v:shape>
              <v:shape style="position:absolute;left:7788;top:5279;width:58;height:90" coordorigin="7788,5279" coordsize="58,90" path="m7823,5279l7810,5279,7807,5279,7799,5281,7795,5282,7790,5283,7790,5293,7795,5292,7799,5291,7806,5289,7810,5289,7840,5289,7830,5281,7823,5279xe" filled="t" fillcolor="#231F20" stroked="f">
                <v:path arrowok="t"/>
                <v:fill type="solid"/>
              </v:shape>
            </v:group>
            <v:group style="position:absolute;left:7864;top:5281;width:57;height:89" coordorigin="7864,5281" coordsize="57,89">
              <v:shape style="position:absolute;left:7864;top:5281;width:57;height:89" coordorigin="7864,5281" coordsize="57,89" path="m7864,5354l7864,5366,7868,5367,7872,5368,7876,5369,7880,5369,7883,5369,7898,5369,7906,5367,7914,5360,7883,5360,7879,5359,7871,5357,7868,5356,7864,5354xe" filled="t" fillcolor="#231F20" stroked="f">
                <v:path arrowok="t"/>
                <v:fill type="solid"/>
              </v:shape>
              <v:shape style="position:absolute;left:7864;top:5281;width:57;height:89" coordorigin="7864,5281" coordsize="57,89" path="m7914,5320l7894,5320,7899,5322,7903,5326,7907,5329,7909,5334,7909,5346,7907,5351,7903,5354,7899,5358,7894,5360,7914,5360,7918,5357,7921,5349,7921,5331,7918,5324,7914,5320xe" filled="t" fillcolor="#231F20" stroked="f">
                <v:path arrowok="t"/>
                <v:fill type="solid"/>
              </v:shape>
              <v:shape style="position:absolute;left:7864;top:5281;width:57;height:89" coordorigin="7864,5281" coordsize="57,89" path="m7914,5281l7868,5281,7868,5324,7871,5323,7874,5322,7880,5320,7884,5320,7914,5320,7912,5318,7906,5313,7904,5312,7879,5312,7879,5291,7914,5291,7914,5281xe" filled="t" fillcolor="#231F20" stroked="f">
                <v:path arrowok="t"/>
                <v:fill type="solid"/>
              </v:shape>
              <v:shape style="position:absolute;left:7864;top:5281;width:57;height:89" coordorigin="7864,5281" coordsize="57,89" path="m7899,5310l7887,5310,7885,5310,7882,5311,7880,5311,7879,5312,7904,5312,7899,5310xe" filled="t" fillcolor="#231F20" stroked="f">
                <v:path arrowok="t"/>
                <v:fill type="solid"/>
              </v:shape>
            </v:group>
            <v:group style="position:absolute;left:8726;top:5197;width:2;height:40" coordorigin="8726,5197" coordsize="2,40">
              <v:shape style="position:absolute;left:8726;top:5197;width:2;height:40" coordorigin="8726,5197" coordsize="0,40" path="m8726,5237l8726,5197e" filled="t" fillcolor="#231F20" stroked="f">
                <v:path arrowok="t"/>
                <v:fill type="solid"/>
              </v:shape>
            </v:group>
            <v:group style="position:absolute;left:8726;top:4637;width:2;height:40" coordorigin="8726,4637" coordsize="2,40">
              <v:shape style="position:absolute;left:8726;top:4637;width:2;height:40" coordorigin="8726,4637" coordsize="0,40" path="m8726,4637l8726,4677e" filled="t" fillcolor="#231F20" stroked="f">
                <v:path arrowok="t"/>
                <v:fill type="solid"/>
              </v:shape>
            </v:group>
            <v:group style="position:absolute;left:8663;top:5281;width:51;height:87" coordorigin="8663,5281" coordsize="51,87">
              <v:shape style="position:absolute;left:8663;top:5281;width:51;height:87" coordorigin="8663,5281" coordsize="51,87" path="m8714,5347l8702,5347,8702,5368,8714,5368,8714,5347xe" filled="t" fillcolor="#231F20" stroked="f">
                <v:path arrowok="t"/>
                <v:fill type="solid"/>
              </v:shape>
              <v:shape style="position:absolute;left:8663;top:5281;width:51;height:87" coordorigin="8663,5281" coordsize="51,87" path="m8714,5281l8699,5281,8663,5336,8663,5347,8727,5347,8727,5337,8672,5337,8702,5291,8714,5291,8714,5281xe" filled="t" fillcolor="#231F20" stroked="f">
                <v:path arrowok="t"/>
                <v:fill type="solid"/>
              </v:shape>
              <v:shape style="position:absolute;left:8663;top:5281;width:51;height:87" coordorigin="8663,5281" coordsize="51,87" path="m8714,5291l8702,5291,8702,5337,8714,5337,8714,5291xe" filled="t" fillcolor="#231F20" stroked="f">
                <v:path arrowok="t"/>
                <v:fill type="solid"/>
              </v:shape>
            </v:group>
            <v:group style="position:absolute;left:8741;top:5279;width:60;height:90" coordorigin="8741,5279" coordsize="60,90">
              <v:shape style="position:absolute;left:8741;top:5279;width:60;height:90" coordorigin="8741,5279" coordsize="60,90" path="m8781,5279l8762,5279,8754,5283,8749,5291,8744,5298,8741,5310,8741,5339,8744,5350,8754,5366,8762,5369,8781,5369,8789,5366,8792,5360,8765,5360,8761,5357,8754,5345,8753,5336,8753,5312,8754,5303,8761,5291,8765,5288,8792,5288,8789,5283,8781,5279xe" filled="t" fillcolor="#231F20" stroked="f">
                <v:path arrowok="t"/>
                <v:fill type="solid"/>
              </v:shape>
              <v:shape style="position:absolute;left:8741;top:5279;width:60;height:90" coordorigin="8741,5279" coordsize="60,90" path="m8792,5288l8777,5288,8782,5291,8785,5297,8788,5303,8790,5312,8790,5336,8788,5345,8785,5351,8782,5357,8777,5360,8792,5360,8794,5358,8799,5350,8802,5339,8802,5310,8799,5298,8794,5291,8792,5288xe" filled="t" fillcolor="#231F20" stroked="f">
                <v:path arrowok="t"/>
                <v:fill type="solid"/>
              </v:shape>
            </v:group>
            <v:group style="position:absolute;left:9608;top:5197;width:2;height:40" coordorigin="9608,5197" coordsize="2,40">
              <v:shape style="position:absolute;left:9608;top:5197;width:2;height:40" coordorigin="9608,5197" coordsize="0,40" path="m9608,5237l9608,5197e" filled="t" fillcolor="#231F20" stroked="f">
                <v:path arrowok="t"/>
                <v:fill type="solid"/>
              </v:shape>
            </v:group>
            <v:group style="position:absolute;left:9608;top:4637;width:2;height:40" coordorigin="9608,4637" coordsize="2,40">
              <v:shape style="position:absolute;left:9608;top:4637;width:2;height:40" coordorigin="9608,4637" coordsize="0,40" path="m9608,4637l9608,4677e" filled="t" fillcolor="#231F20" stroked="f">
                <v:path arrowok="t"/>
                <v:fill type="solid"/>
              </v:shape>
            </v:group>
            <v:group style="position:absolute;left:9545;top:5281;width:51;height:87" coordorigin="9545,5281" coordsize="51,87">
              <v:shape style="position:absolute;left:9545;top:5281;width:51;height:87" coordorigin="9545,5281" coordsize="51,87" path="m9597,5347l9585,5347,9585,5368,9597,5368,9597,5347xe" filled="t" fillcolor="#231F20" stroked="f">
                <v:path arrowok="t"/>
                <v:fill type="solid"/>
              </v:shape>
              <v:shape style="position:absolute;left:9545;top:5281;width:51;height:87" coordorigin="9545,5281" coordsize="51,87" path="m9597,5281l9582,5281,9545,5336,9545,5347,9609,5347,9609,5337,9555,5337,9585,5291,9597,5291,9597,5281xe" filled="t" fillcolor="#231F20" stroked="f">
                <v:path arrowok="t"/>
                <v:fill type="solid"/>
              </v:shape>
              <v:shape style="position:absolute;left:9545;top:5281;width:51;height:87" coordorigin="9545,5281" coordsize="51,87" path="m9597,5291l9585,5291,9585,5337,9597,5337,9597,5291xe" filled="t" fillcolor="#231F20" stroked="f">
                <v:path arrowok="t"/>
                <v:fill type="solid"/>
              </v:shape>
            </v:group>
            <v:group style="position:absolute;left:9625;top:5281;width:57;height:89" coordorigin="9625,5281" coordsize="57,89">
              <v:shape style="position:absolute;left:9625;top:5281;width:57;height:89" coordorigin="9625,5281" coordsize="57,89" path="m9625,5354l9625,5366,9629,5367,9633,5368,9637,5369,9641,5369,9644,5369,9659,5369,9667,5367,9675,5360,9644,5360,9640,5359,9632,5357,9629,5356,9625,5354xe" filled="t" fillcolor="#231F20" stroked="f">
                <v:path arrowok="t"/>
                <v:fill type="solid"/>
              </v:shape>
              <v:shape style="position:absolute;left:9625;top:5281;width:57;height:89" coordorigin="9625,5281" coordsize="57,89" path="m9675,5320l9655,5320,9660,5322,9664,5326,9668,5329,9670,5334,9670,5346,9668,5351,9664,5354,9660,5358,9655,5360,9675,5360,9679,5357,9682,5349,9682,5331,9679,5324,9675,5320xe" filled="t" fillcolor="#231F20" stroked="f">
                <v:path arrowok="t"/>
                <v:fill type="solid"/>
              </v:shape>
              <v:shape style="position:absolute;left:9625;top:5281;width:57;height:89" coordorigin="9625,5281" coordsize="57,89" path="m9675,5281l9629,5281,9629,5324,9632,5323,9635,5322,9641,5320,9645,5320,9675,5320,9673,5318,9667,5313,9665,5312,9640,5312,9640,5291,9675,5291,9675,5281xe" filled="t" fillcolor="#231F20" stroked="f">
                <v:path arrowok="t"/>
                <v:fill type="solid"/>
              </v:shape>
              <v:shape style="position:absolute;left:9625;top:5281;width:57;height:89" coordorigin="9625,5281" coordsize="57,89" path="m9660,5310l9648,5310,9646,5310,9643,5311,9641,5311,9640,5312,9665,5312,9660,5310xe" filled="t" fillcolor="#231F20" stroked="f">
                <v:path arrowok="t"/>
                <v:fill type="solid"/>
              </v:shape>
            </v:group>
            <v:group style="position:absolute;left:10489;top:5197;width:2;height:40" coordorigin="10489,5197" coordsize="2,40">
              <v:shape style="position:absolute;left:10489;top:5197;width:2;height:40" coordorigin="10489,5197" coordsize="0,40" path="m10489,5237l10489,5197e" filled="t" fillcolor="#231F20" stroked="f">
                <v:path arrowok="t"/>
                <v:fill type="solid"/>
              </v:shape>
            </v:group>
            <v:group style="position:absolute;left:10489;top:4637;width:2;height:40" coordorigin="10489,4637" coordsize="2,40">
              <v:shape style="position:absolute;left:10489;top:4637;width:2;height:40" coordorigin="10489,4637" coordsize="0,40" path="m10489,4637l10489,4677e" filled="t" fillcolor="#231F20" stroked="f">
                <v:path arrowok="t"/>
                <v:fill type="solid"/>
              </v:shape>
            </v:group>
            <v:group style="position:absolute;left:10431;top:5281;width:57;height:89" coordorigin="10431,5281" coordsize="57,89">
              <v:shape style="position:absolute;left:10431;top:5281;width:57;height:89" coordorigin="10431,5281" coordsize="57,89" path="m10431,5354l10431,5366,10435,5367,10438,5368,10442,5369,10446,5369,10450,5369,10464,5369,10472,5367,10481,5360,10449,5360,10445,5359,10438,5357,10434,5356,10431,5354xe" filled="t" fillcolor="#231F20" stroked="f">
                <v:path arrowok="t"/>
                <v:fill type="solid"/>
              </v:shape>
              <v:shape style="position:absolute;left:10431;top:5281;width:57;height:89" coordorigin="10431,5281" coordsize="57,89" path="m10481,5320l10460,5320,10465,5322,10469,5326,10473,5329,10475,5334,10475,5346,10473,5351,10469,5354,10465,5358,10460,5360,10481,5360,10484,5357,10487,5349,10487,5331,10484,5324,10481,5320xe" filled="t" fillcolor="#231F20" stroked="f">
                <v:path arrowok="t"/>
                <v:fill type="solid"/>
              </v:shape>
              <v:shape style="position:absolute;left:10431;top:5281;width:57;height:89" coordorigin="10431,5281" coordsize="57,89" path="m10481,5281l10434,5281,10434,5324,10437,5323,10441,5322,10447,5320,10450,5320,10481,5320,10478,5318,10473,5313,10470,5312,10445,5312,10445,5291,10481,5291,10481,5281xe" filled="t" fillcolor="#231F20" stroked="f">
                <v:path arrowok="t"/>
                <v:fill type="solid"/>
              </v:shape>
              <v:shape style="position:absolute;left:10431;top:5281;width:57;height:89" coordorigin="10431,5281" coordsize="57,89" path="m10465,5310l10454,5310,10452,5310,10449,5311,10447,5311,10445,5312,10470,5312,10465,5310xe" filled="t" fillcolor="#231F20" stroked="f">
                <v:path arrowok="t"/>
                <v:fill type="solid"/>
              </v:shape>
            </v:group>
            <v:group style="position:absolute;left:10505;top:5279;width:60;height:90" coordorigin="10505,5279" coordsize="60,90">
              <v:shape style="position:absolute;left:10505;top:5279;width:60;height:90" coordorigin="10505,5279" coordsize="60,90" path="m10545,5279l10526,5279,10518,5283,10513,5291,10508,5298,10505,5310,10505,5339,10508,5350,10518,5366,10526,5369,10545,5369,10553,5366,10556,5360,10530,5360,10525,5357,10519,5345,10517,5336,10517,5312,10519,5303,10525,5291,10530,5288,10556,5288,10553,5283,10545,5279xe" filled="t" fillcolor="#231F20" stroked="f">
                <v:path arrowok="t"/>
                <v:fill type="solid"/>
              </v:shape>
              <v:shape style="position:absolute;left:10505;top:5279;width:60;height:90" coordorigin="10505,5279" coordsize="60,90" path="m10556,5288l10542,5288,10546,5291,10549,5297,10552,5303,10554,5312,10554,5336,10552,5345,10549,5351,10546,5357,10542,5360,10556,5360,10558,5358,10563,5350,10566,5339,10566,5310,10563,5298,10558,5291,10556,5288xe" filled="t" fillcolor="#231F20" stroked="f">
                <v:path arrowok="t"/>
                <v:fill type="solid"/>
              </v:shape>
            </v:group>
            <v:group style="position:absolute;left:11370;top:5197;width:2;height:40" coordorigin="11370,5197" coordsize="2,40">
              <v:shape style="position:absolute;left:11370;top:5197;width:2;height:40" coordorigin="11370,5197" coordsize="0,40" path="m11370,5237l11370,5197e" filled="t" fillcolor="#231F20" stroked="f">
                <v:path arrowok="t"/>
                <v:fill type="solid"/>
              </v:shape>
            </v:group>
            <v:group style="position:absolute;left:11370;top:4637;width:2;height:40" coordorigin="11370,4637" coordsize="2,40">
              <v:shape style="position:absolute;left:11370;top:4637;width:2;height:40" coordorigin="11370,4637" coordsize="0,40" path="m11370,4637l11370,4677e" filled="t" fillcolor="#231F20" stroked="f">
                <v:path arrowok="t"/>
                <v:fill type="solid"/>
              </v:shape>
            </v:group>
            <v:group style="position:absolute;left:11313;top:5281;width:57;height:89" coordorigin="11313,5281" coordsize="57,89">
              <v:shape style="position:absolute;left:11313;top:5281;width:57;height:89" coordorigin="11313,5281" coordsize="57,89" path="m11313,5354l11313,5366,11317,5367,11321,5368,11325,5369,11329,5369,11332,5369,11347,5369,11355,5367,11361,5362,11363,5360,11332,5360,11328,5359,11320,5357,11317,5356,11313,5354xe" filled="t" fillcolor="#231F20" stroked="f">
                <v:path arrowok="t"/>
                <v:fill type="solid"/>
              </v:shape>
              <v:shape style="position:absolute;left:11313;top:5281;width:57;height:89" coordorigin="11313,5281" coordsize="57,89" path="m11363,5320l11343,5320,11348,5322,11352,5326,11356,5329,11358,5334,11358,5346,11356,5351,11352,5354,11348,5358,11343,5360,11363,5360,11367,5357,11370,5349,11370,5331,11367,5324,11363,5320xe" filled="t" fillcolor="#231F20" stroked="f">
                <v:path arrowok="t"/>
                <v:fill type="solid"/>
              </v:shape>
              <v:shape style="position:absolute;left:11313;top:5281;width:57;height:89" coordorigin="11313,5281" coordsize="57,89" path="m11363,5281l11317,5281,11317,5324,11320,5323,11323,5322,11330,5320,11333,5320,11363,5320,11361,5318,11355,5313,11353,5312,11328,5312,11328,5291,11363,5291,11363,5281xe" filled="t" fillcolor="#231F20" stroked="f">
                <v:path arrowok="t"/>
                <v:fill type="solid"/>
              </v:shape>
              <v:shape style="position:absolute;left:11313;top:5281;width:57;height:89" coordorigin="11313,5281" coordsize="57,89" path="m11348,5310l11336,5310,11334,5310,11331,5311,11329,5311,11328,5312,11353,5312,11348,5310xe" filled="t" fillcolor="#231F20" stroked="f">
                <v:path arrowok="t"/>
                <v:fill type="solid"/>
              </v:shape>
            </v:group>
            <v:group style="position:absolute;left:11389;top:5281;width:57;height:89" coordorigin="11389,5281" coordsize="57,89">
              <v:shape style="position:absolute;left:11389;top:5281;width:57;height:89" coordorigin="11389,5281" coordsize="57,89" path="m11389,5354l11389,5366,11393,5367,11397,5368,11401,5369,11405,5369,11409,5369,11423,5369,11431,5367,11437,5362,11439,5360,11408,5360,11404,5359,11396,5357,11393,5356,11389,5354xe" filled="t" fillcolor="#231F20" stroked="f">
                <v:path arrowok="t"/>
                <v:fill type="solid"/>
              </v:shape>
              <v:shape style="position:absolute;left:11389;top:5281;width:57;height:89" coordorigin="11389,5281" coordsize="57,89" path="m11439,5320l11419,5320,11424,5322,11428,5326,11432,5329,11434,5334,11434,5346,11432,5351,11428,5354,11424,5358,11419,5360,11439,5360,11443,5357,11446,5349,11446,5331,11443,5324,11439,5320xe" filled="t" fillcolor="#231F20" stroked="f">
                <v:path arrowok="t"/>
                <v:fill type="solid"/>
              </v:shape>
              <v:shape style="position:absolute;left:11389;top:5281;width:57;height:89" coordorigin="11389,5281" coordsize="57,89" path="m11439,5281l11393,5281,11393,5324,11396,5323,11400,5322,11406,5320,11409,5320,11439,5320,11437,5318,11431,5313,11429,5312,11404,5312,11404,5291,11439,5291,11439,5281xe" filled="t" fillcolor="#231F20" stroked="f">
                <v:path arrowok="t"/>
                <v:fill type="solid"/>
              </v:shape>
              <v:shape style="position:absolute;left:11389;top:5281;width:57;height:89" coordorigin="11389,5281" coordsize="57,89" path="m11424,5310l11413,5310,11411,5310,11407,5311,11406,5311,11404,5312,11429,5312,11424,5310xe" filled="t" fillcolor="#231F20" stroked="f">
                <v:path arrowok="t"/>
                <v:fill type="solid"/>
              </v:shape>
            </v:group>
            <v:group style="position:absolute;left:1852;top:5237;width:40;height:2" coordorigin="1852,5237" coordsize="40,2">
              <v:shape style="position:absolute;left:1852;top:5237;width:40;height:2" coordorigin="1852,5237" coordsize="40,0" path="m1852,5237l1892,5237e" filled="t" fillcolor="#231F20" stroked="f">
                <v:path arrowok="t"/>
                <v:fill type="solid"/>
              </v:shape>
            </v:group>
            <v:group style="position:absolute;left:11507;top:5237;width:40;height:2" coordorigin="11507,5237" coordsize="40,2">
              <v:shape style="position:absolute;left:11507;top:5237;width:40;height:2" coordorigin="11507,5237" coordsize="40,0" path="m11547,5237l11507,5237e" filled="t" fillcolor="#231F20" stroked="f">
                <v:path arrowok="t"/>
                <v:fill type="solid"/>
              </v:shape>
            </v:group>
            <v:group style="position:absolute;left:1655;top:5183;width:52;height:87" coordorigin="1655,5183" coordsize="52,87">
              <v:shape style="position:absolute;left:1655;top:5183;width:52;height:87" coordorigin="1655,5183" coordsize="52,87" path="m1707,5260l1657,5260,1657,5270,1707,5270,1707,5260xe" filled="t" fillcolor="#231F20" stroked="f">
                <v:path arrowok="t"/>
                <v:fill type="solid"/>
              </v:shape>
              <v:shape style="position:absolute;left:1655;top:5183;width:52;height:87" coordorigin="1655,5183" coordsize="52,87" path="m1688,5193l1676,5193,1676,5260,1688,5260,1688,5193xe" filled="t" fillcolor="#231F20" stroked="f">
                <v:path arrowok="t"/>
                <v:fill type="solid"/>
              </v:shape>
              <v:shape style="position:absolute;left:1655;top:5183;width:52;height:87" coordorigin="1655,5183" coordsize="52,87" path="m1688,5183l1676,5183,1655,5187,1655,5198,1676,5193,1688,5193,1688,5183xe" filled="t" fillcolor="#231F20" stroked="f">
                <v:path arrowok="t"/>
                <v:fill type="solid"/>
              </v:shape>
            </v:group>
            <v:group style="position:absolute;left:1764;top:5181;width:60;height:90" coordorigin="1764,5181" coordsize="60,90">
              <v:shape style="position:absolute;left:1764;top:5181;width:60;height:90" coordorigin="1764,5181" coordsize="60,90" path="m1804,5181l1785,5181,1777,5185,1772,5193,1767,5200,1764,5212,1764,5241,1767,5252,1777,5268,1785,5271,1804,5271,1812,5268,1815,5262,1788,5262,1784,5259,1778,5247,1776,5238,1776,5214,1778,5205,1784,5193,1788,5190,1815,5190,1812,5185,1804,5181xe" filled="t" fillcolor="#231F20" stroked="f">
                <v:path arrowok="t"/>
                <v:fill type="solid"/>
              </v:shape>
              <v:shape style="position:absolute;left:1764;top:5181;width:60;height:90" coordorigin="1764,5181" coordsize="60,90" path="m1815,5190l1801,5190,1805,5193,1808,5199,1811,5205,1813,5214,1813,5238,1811,5247,1808,5253,1805,5259,1801,5262,1815,5262,1817,5260,1822,5252,1825,5241,1825,5212,1822,5200,1817,5193,1815,5190xe" filled="t" fillcolor="#231F20" stroked="f">
                <v:path arrowok="t"/>
                <v:fill type="solid"/>
              </v:shape>
            </v:group>
            <v:group style="position:absolute;left:1852;top:5087;width:40;height:2" coordorigin="1852,5087" coordsize="40,2">
              <v:shape style="position:absolute;left:1852;top:5087;width:40;height:2" coordorigin="1852,5087" coordsize="40,0" path="m1852,5087l1892,5087e" filled="t" fillcolor="#231F20" stroked="f">
                <v:path arrowok="t"/>
                <v:fill type="solid"/>
              </v:shape>
            </v:group>
            <v:group style="position:absolute;left:11507;top:5087;width:40;height:2" coordorigin="11507,5087" coordsize="40,2">
              <v:shape style="position:absolute;left:11507;top:5087;width:40;height:2" coordorigin="11507,5087" coordsize="40,0" path="m11547,5087l11507,5087e" filled="t" fillcolor="#231F20" stroked="f">
                <v:path arrowok="t"/>
                <v:fill type="solid"/>
              </v:shape>
            </v:group>
            <v:group style="position:absolute;left:1652;top:5031;width:60;height:90" coordorigin="1652,5031" coordsize="60,90">
              <v:shape style="position:absolute;left:1652;top:5031;width:60;height:90" coordorigin="1652,5031" coordsize="60,90" path="m1692,5031l1673,5031,1665,5035,1660,5043,1655,5050,1652,5062,1652,5091,1655,5102,1665,5118,1673,5122,1692,5122,1700,5118,1703,5112,1676,5112,1672,5109,1666,5097,1664,5088,1664,5064,1666,5055,1672,5043,1676,5040,1703,5040,1700,5035,1692,5031xe" filled="t" fillcolor="#231F20" stroked="f">
                <v:path arrowok="t"/>
                <v:fill type="solid"/>
              </v:shape>
              <v:shape style="position:absolute;left:1652;top:5031;width:60;height:90" coordorigin="1652,5031" coordsize="60,90" path="m1703,5040l1689,5040,1693,5043,1696,5049,1699,5055,1701,5064,1701,5088,1699,5097,1696,5103,1693,5109,1689,5112,1703,5112,1705,5110,1710,5102,1713,5091,1713,5062,1710,5050,1705,5043,1703,5040xe" filled="t" fillcolor="#231F20" stroked="f">
                <v:path arrowok="t"/>
                <v:fill type="solid"/>
              </v:shape>
            </v:group>
            <v:group style="position:absolute;left:1768;top:5033;width:57;height:89" coordorigin="1768,5033" coordsize="57,89">
              <v:shape style="position:absolute;left:1768;top:5033;width:57;height:89" coordorigin="1768,5033" coordsize="57,89" path="m1768,5106l1768,5118,1772,5119,1776,5120,1780,5121,1784,5121,1787,5122,1802,5122,1810,5119,1818,5112,1787,5112,1783,5111,1775,5109,1772,5108,1768,5106xe" filled="t" fillcolor="#231F20" stroked="f">
                <v:path arrowok="t"/>
                <v:fill type="solid"/>
              </v:shape>
              <v:shape style="position:absolute;left:1768;top:5033;width:57;height:89" coordorigin="1768,5033" coordsize="57,89" path="m1818,5072l1798,5072,1803,5074,1807,5078,1811,5081,1813,5086,1813,5098,1811,5103,1807,5106,1803,5110,1798,5112,1818,5112,1822,5109,1825,5101,1825,5083,1822,5076,1818,5072xe" filled="t" fillcolor="#231F20" stroked="f">
                <v:path arrowok="t"/>
                <v:fill type="solid"/>
              </v:shape>
              <v:shape style="position:absolute;left:1768;top:5033;width:57;height:89" coordorigin="1768,5033" coordsize="57,89" path="m1818,5033l1772,5033,1772,5076,1775,5075,1778,5074,1784,5073,1788,5072,1818,5072,1816,5070,1810,5065,1808,5064,1783,5064,1783,5043,1818,5043,1818,5033xe" filled="t" fillcolor="#231F20" stroked="f">
                <v:path arrowok="t"/>
                <v:fill type="solid"/>
              </v:shape>
              <v:shape style="position:absolute;left:1768;top:5033;width:57;height:89" coordorigin="1768,5033" coordsize="57,89" path="m1803,5062l1791,5062,1786,5063,1784,5063,1783,5064,1808,5064,1803,5062xe" filled="t" fillcolor="#231F20" stroked="f">
                <v:path arrowok="t"/>
                <v:fill type="solid"/>
              </v:shape>
            </v:group>
            <v:group style="position:absolute;left:1852;top:4937;width:40;height:2" coordorigin="1852,4937" coordsize="40,2">
              <v:shape style="position:absolute;left:1852;top:4937;width:40;height:2" coordorigin="1852,4937" coordsize="40,0" path="m1852,4937l1892,4937e" filled="t" fillcolor="#231F20" stroked="f">
                <v:path arrowok="t"/>
                <v:fill type="solid"/>
              </v:shape>
            </v:group>
            <v:group style="position:absolute;left:11507;top:4937;width:40;height:2" coordorigin="11507,4937" coordsize="40,2">
              <v:shape style="position:absolute;left:11507;top:4937;width:40;height:2" coordorigin="11507,4937" coordsize="40,0" path="m11547,4937l11507,4937e" filled="t" fillcolor="#231F20" stroked="f">
                <v:path arrowok="t"/>
                <v:fill type="solid"/>
              </v:shape>
            </v:group>
            <v:group style="position:absolute;left:1645;top:4881;width:60;height:90" coordorigin="1645,4881" coordsize="60,90">
              <v:shape style="position:absolute;left:1645;top:4881;width:60;height:90" coordorigin="1645,4881" coordsize="60,90" path="m1685,4881l1666,4881,1658,4885,1653,4893,1648,4901,1645,4912,1645,4941,1648,4952,1658,4968,1666,4972,1685,4972,1693,4968,1696,4962,1669,4962,1665,4959,1659,4947,1657,4938,1657,4914,1659,4905,1665,4893,1669,4890,1696,4890,1693,4885,1685,4881xe" filled="t" fillcolor="#231F20" stroked="f">
                <v:path arrowok="t"/>
                <v:fill type="solid"/>
              </v:shape>
              <v:shape style="position:absolute;left:1645;top:4881;width:60;height:90" coordorigin="1645,4881" coordsize="60,90" path="m1696,4890l1682,4890,1686,4893,1689,4899,1692,4905,1694,4914,1694,4938,1692,4947,1689,4953,1686,4959,1682,4962,1696,4962,1698,4960,1703,4952,1706,4941,1706,4912,1703,4901,1698,4893,1696,4890xe" filled="t" fillcolor="#231F20" stroked="f">
                <v:path arrowok="t"/>
                <v:fill type="solid"/>
              </v:shape>
            </v:group>
            <v:group style="position:absolute;left:1760;top:4881;width:60;height:90" coordorigin="1760,4881" coordsize="60,90">
              <v:shape style="position:absolute;left:1760;top:4881;width:60;height:90" coordorigin="1760,4881" coordsize="60,90" path="m1800,4881l1780,4881,1772,4885,1767,4893,1762,4901,1760,4912,1760,4941,1762,4952,1772,4968,1780,4972,1800,4972,1807,4968,1811,4962,1784,4962,1779,4959,1776,4953,1773,4947,1771,4938,1771,4914,1773,4905,1779,4893,1784,4890,1811,4890,1807,4885,1800,4881xe" filled="t" fillcolor="#231F20" stroked="f">
                <v:path arrowok="t"/>
                <v:fill type="solid"/>
              </v:shape>
              <v:shape style="position:absolute;left:1760;top:4881;width:60;height:90" coordorigin="1760,4881" coordsize="60,90" path="m1811,4890l1796,4890,1800,4893,1804,4899,1807,4905,1808,4914,1808,4938,1807,4947,1804,4953,1800,4959,1796,4962,1811,4962,1812,4960,1817,4952,1820,4941,1820,4912,1817,4901,1812,4893,1811,4890xe" filled="t" fillcolor="#231F20" stroked="f">
                <v:path arrowok="t"/>
                <v:fill type="solid"/>
              </v:shape>
            </v:group>
            <v:group style="position:absolute;left:1852;top:4787;width:40;height:2" coordorigin="1852,4787" coordsize="40,2">
              <v:shape style="position:absolute;left:1852;top:4787;width:40;height:2" coordorigin="1852,4787" coordsize="40,0" path="m1852,4787l1892,4787e" filled="t" fillcolor="#231F20" stroked="f">
                <v:path arrowok="t"/>
                <v:fill type="solid"/>
              </v:shape>
            </v:group>
            <v:group style="position:absolute;left:11507;top:4787;width:40;height:2" coordorigin="11507,4787" coordsize="40,2">
              <v:shape style="position:absolute;left:11507;top:4787;width:40;height:2" coordorigin="11507,4787" coordsize="40,0" path="m11547,4787l11507,4787e" filled="t" fillcolor="#231F20" stroked="f">
                <v:path arrowok="t"/>
                <v:fill type="solid"/>
              </v:shape>
            </v:group>
            <v:group style="position:absolute;left:1648;top:4731;width:60;height:90" coordorigin="1648,4731" coordsize="60,90">
              <v:shape style="position:absolute;left:1648;top:4731;width:60;height:90" coordorigin="1648,4731" coordsize="60,90" path="m1688,4731l1668,4731,1661,4735,1655,4743,1650,4751,1648,4762,1648,4791,1650,4802,1661,4818,1668,4822,1688,4822,1695,4818,1699,4812,1672,4812,1667,4809,1661,4797,1660,4788,1660,4765,1661,4756,1667,4744,1672,4741,1699,4741,1695,4735,1688,4731xe" filled="t" fillcolor="#231F20" stroked="f">
                <v:path arrowok="t"/>
                <v:fill type="solid"/>
              </v:shape>
              <v:shape style="position:absolute;left:1648;top:4731;width:60;height:90" coordorigin="1648,4731" coordsize="60,90" path="m1699,4741l1684,4741,1689,4744,1692,4750,1695,4756,1696,4765,1696,4788,1695,4797,1692,4803,1689,4809,1684,4812,1699,4812,1700,4810,1706,4802,1708,4791,1708,4762,1706,4751,1700,4743,1699,4741xe" filled="t" fillcolor="#231F20" stroked="f">
                <v:path arrowok="t"/>
                <v:fill type="solid"/>
              </v:shape>
            </v:group>
            <v:group style="position:absolute;left:1763;top:4733;width:57;height:89" coordorigin="1763,4733" coordsize="57,89">
              <v:shape style="position:absolute;left:1763;top:4733;width:57;height:89" coordorigin="1763,4733" coordsize="57,89" path="m1763,4806l1763,4818,1767,4819,1771,4820,1775,4821,1779,4821,1783,4822,1797,4822,1805,4819,1814,4812,1782,4812,1778,4811,1770,4810,1767,4808,1763,4806xe" filled="t" fillcolor="#231F20" stroked="f">
                <v:path arrowok="t"/>
                <v:fill type="solid"/>
              </v:shape>
              <v:shape style="position:absolute;left:1763;top:4733;width:57;height:89" coordorigin="1763,4733" coordsize="57,89" path="m1813,4772l1793,4772,1798,4774,1802,4778,1806,4781,1808,4786,1808,4798,1806,4803,1802,4807,1798,4810,1793,4812,1814,4812,1817,4809,1820,4802,1820,4783,1817,4776,1813,4772xe" filled="t" fillcolor="#231F20" stroked="f">
                <v:path arrowok="t"/>
                <v:fill type="solid"/>
              </v:shape>
              <v:shape style="position:absolute;left:1763;top:4733;width:57;height:89" coordorigin="1763,4733" coordsize="57,89" path="m1814,4733l1767,4733,1767,4777,1770,4775,1774,4774,1780,4773,1783,4772,1813,4772,1811,4770,1806,4765,1803,4764,1778,4764,1778,4743,1814,4743,1814,4733xe" filled="t" fillcolor="#231F20" stroked="f">
                <v:path arrowok="t"/>
                <v:fill type="solid"/>
              </v:shape>
              <v:shape style="position:absolute;left:1763;top:4733;width:57;height:89" coordorigin="1763,4733" coordsize="57,89" path="m1798,4762l1787,4762,1781,4763,1780,4764,1778,4764,1803,4764,1798,4762xe" filled="t" fillcolor="#231F20" stroked="f">
                <v:path arrowok="t"/>
                <v:fill type="solid"/>
              </v:shape>
            </v:group>
            <v:group style="position:absolute;left:1852;top:4637;width:40;height:2" coordorigin="1852,4637" coordsize="40,2">
              <v:shape style="position:absolute;left:1852;top:4637;width:40;height:2" coordorigin="1852,4637" coordsize="40,0" path="m1852,4637l1892,4637e" filled="t" fillcolor="#231F20" stroked="f">
                <v:path arrowok="t"/>
                <v:fill type="solid"/>
              </v:shape>
            </v:group>
            <v:group style="position:absolute;left:11507;top:4637;width:40;height:2" coordorigin="11507,4637" coordsize="40,2">
              <v:shape style="position:absolute;left:11507;top:4637;width:40;height:2" coordorigin="11507,4637" coordsize="40,0" path="m11547,4637l11507,4637e" filled="t" fillcolor="#231F20" stroked="f">
                <v:path arrowok="t"/>
                <v:fill type="solid"/>
              </v:shape>
            </v:group>
            <v:group style="position:absolute;left:1656;top:4583;width:52;height:87" coordorigin="1656,4583" coordsize="52,87">
              <v:shape style="position:absolute;left:1656;top:4583;width:52;height:87" coordorigin="1656,4583" coordsize="52,87" path="m1708,4660l1657,4660,1657,4670,1708,4670,1708,4660xe" filled="t" fillcolor="#231F20" stroked="f">
                <v:path arrowok="t"/>
                <v:fill type="solid"/>
              </v:shape>
              <v:shape style="position:absolute;left:1656;top:4583;width:52;height:87" coordorigin="1656,4583" coordsize="52,87" path="m1688,4594l1677,4594,1677,4660,1688,4660,1688,4594xe" filled="t" fillcolor="#231F20" stroked="f">
                <v:path arrowok="t"/>
                <v:fill type="solid"/>
              </v:shape>
              <v:shape style="position:absolute;left:1656;top:4583;width:52;height:87" coordorigin="1656,4583" coordsize="52,87" path="m1688,4583l1677,4583,1656,4587,1656,4598,1677,4594,1688,4594,1688,4583xe" filled="t" fillcolor="#231F20" stroked="f">
                <v:path arrowok="t"/>
                <v:fill type="solid"/>
              </v:shape>
            </v:group>
            <v:group style="position:absolute;left:1765;top:4581;width:60;height:90" coordorigin="1765,4581" coordsize="60,90">
              <v:shape style="position:absolute;left:1765;top:4581;width:60;height:90" coordorigin="1765,4581" coordsize="60,90" path="m1805,4581l1785,4581,1778,4585,1772,4593,1767,4601,1765,4612,1765,4641,1767,4653,1778,4668,1785,4672,1805,4672,1812,4668,1816,4663,1789,4663,1784,4660,1778,4648,1777,4639,1777,4615,1778,4606,1784,4594,1789,4591,1816,4591,1812,4585,1805,4581xe" filled="t" fillcolor="#231F20" stroked="f">
                <v:path arrowok="t"/>
                <v:fill type="solid"/>
              </v:shape>
              <v:shape style="position:absolute;left:1765;top:4581;width:60;height:90" coordorigin="1765,4581" coordsize="60,90" path="m1816,4591l1801,4591,1806,4594,1809,4600,1812,4606,1813,4615,1813,4639,1812,4648,1809,4654,1806,4660,1801,4663,1816,4663,1817,4660,1823,4653,1825,4641,1825,4612,1823,4601,1817,4593,1816,4591xe" filled="t" fillcolor="#231F20" stroked="f">
                <v:path arrowok="t"/>
                <v:fill type="solid"/>
              </v:shape>
            </v:group>
            <v:group style="position:absolute;left:1203;top:4799;width:12;height:38" coordorigin="1203,4799" coordsize="12,38">
              <v:shape style="position:absolute;left:1203;top:4799;width:12;height:38" coordorigin="1203,4799" coordsize="12,38" path="m1203,4818l1215,4818e" filled="f" stroked="t" strokeweight="2.0pt" strokecolor="#231F20">
                <v:path arrowok="t"/>
              </v:shape>
            </v:group>
            <v:group style="position:absolute;left:1203;top:4791;width:109;height:2" coordorigin="1203,4791" coordsize="109,2">
              <v:shape style="position:absolute;left:1203;top:4791;width:109;height:2" coordorigin="1203,4791" coordsize="109,0" path="m1203,4791l1312,4791e" filled="f" stroked="t" strokeweight=".9pt" strokecolor="#231F20">
                <v:path arrowok="t"/>
              </v:shape>
            </v:group>
            <v:group style="position:absolute;left:1203;top:4745;width:12;height:38" coordorigin="1203,4745" coordsize="12,38">
              <v:shape style="position:absolute;left:1203;top:4745;width:12;height:38" coordorigin="1203,4745" coordsize="12,38" path="m1203,4764l1215,4764e" filled="f" stroked="t" strokeweight="2.0pt" strokecolor="#231F20">
                <v:path arrowok="t"/>
              </v:shape>
            </v:group>
            <v:group style="position:absolute;left:1198;top:4725;width:114;height:2" coordorigin="1198,4725" coordsize="114,2">
              <v:shape style="position:absolute;left:1198;top:4725;width:114;height:2" coordorigin="1198,4725" coordsize="114,0" path="m1198,4725l1312,4725e" filled="f" stroked="t" strokeweight=".774323pt" strokecolor="#231F20">
                <v:path arrowok="t"/>
              </v:shape>
            </v:group>
            <v:group style="position:absolute;left:1228;top:4571;width:84;height:120" coordorigin="1228,4571" coordsize="84,120">
              <v:shape style="position:absolute;left:1228;top:4571;width:84;height:120" coordorigin="1228,4571" coordsize="84,120" path="m1312,4677l1230,4677,1230,4690,1312,4690,1312,4677xe" filled="t" fillcolor="#231F20" stroked="f">
                <v:path arrowok="t"/>
                <v:fill type="solid"/>
              </v:shape>
              <v:shape style="position:absolute;left:1228;top:4571;width:84;height:120" coordorigin="1228,4571" coordsize="84,120" path="m1312,4571l1252,4571,1243,4573,1231,4582,1228,4589,1228,4604,1246,4626,1240,4628,1236,4631,1230,4639,1228,4644,1228,4656,1230,4661,1232,4666,1234,4670,1238,4674,1243,4677,1258,4677,1252,4675,1242,4667,1240,4661,1240,4649,1242,4644,1246,4641,1250,4639,1255,4637,1312,4637,1312,4624,1258,4624,1252,4622,1242,4614,1240,4608,1240,4595,1242,4591,1246,4588,1250,4586,1255,4584,1312,4584,1312,4571xe" filled="t" fillcolor="#231F20" stroked="f">
                <v:path arrowok="t"/>
                <v:fill type="solid"/>
              </v:shape>
            </v:group>
            <v:group style="position:absolute;left:1228;top:4474;width:86;height:76" coordorigin="1228,4474" coordsize="86,76">
              <v:shape style="position:absolute;left:1228;top:4474;width:86;height:76" coordorigin="1228,4474" coordsize="86,76" path="m1275,4474l1256,4474,1246,4477,1239,4483,1232,4490,1228,4499,1228,4522,1232,4532,1240,4539,1248,4546,1259,4550,1285,4550,1295,4546,1306,4536,1275,4536,1275,4535,1264,4535,1256,4535,1250,4532,1242,4523,1240,4517,1240,4503,1264,4487,1275,4487,1275,4474xe" filled="t" fillcolor="#231F20" stroked="f">
                <v:path arrowok="t"/>
                <v:fill type="solid"/>
              </v:shape>
              <v:shape style="position:absolute;left:1228;top:4474;width:86;height:76" coordorigin="1228,4474" coordsize="86,76" path="m1308,4477l1295,4477,1298,4482,1300,4487,1301,4491,1302,4496,1303,4501,1303,4515,1301,4522,1296,4527,1291,4532,1284,4535,1275,4536,1306,4536,1310,4531,1314,4520,1314,4502,1314,4497,1313,4492,1312,4487,1310,4482,1308,4477xe" filled="t" fillcolor="#231F20" stroked="f">
                <v:path arrowok="t"/>
                <v:fill type="solid"/>
              </v:shape>
              <v:shape style="position:absolute;left:1228;top:4474;width:86;height:76" coordorigin="1228,4474" coordsize="86,76" path="m1275,4487l1264,4487,1264,4535,1275,4535,1275,4487xe" filled="t" fillcolor="#231F20" stroked="f">
                <v:path arrowok="t"/>
                <v:fill type="solid"/>
              </v:shape>
            </v:group>
            <v:group style="position:absolute;left:1199;top:4372;width:133;height:34" coordorigin="1199,4372" coordsize="133,34">
              <v:shape style="position:absolute;left:1199;top:4372;width:133;height:34" coordorigin="1199,4372" coordsize="133,34" path="m1199,4372l1199,4383,1210,4391,1221,4396,1244,4404,1254,4405,1276,4405,1287,4404,1309,4396,1320,4391,1254,4391,1243,4390,1232,4386,1221,4383,1210,4378,1199,4372xe" filled="t" fillcolor="#231F20" stroked="f">
                <v:path arrowok="t"/>
                <v:fill type="solid"/>
              </v:shape>
              <v:shape style="position:absolute;left:1199;top:4372;width:133;height:34" coordorigin="1199,4372" coordsize="133,34" path="m1332,4372l1321,4378,1310,4383,1299,4386,1288,4390,1277,4391,1320,4391,1320,4391,1332,4383,1332,4372xe" filled="t" fillcolor="#231F20" stroked="f">
                <v:path arrowok="t"/>
                <v:fill type="solid"/>
              </v:shape>
            </v:group>
            <v:group style="position:absolute;left:1228;top:4278;width:84;height:69" coordorigin="1228,4278" coordsize="84,69">
              <v:shape style="position:absolute;left:1228;top:4278;width:84;height:69" coordorigin="1228,4278" coordsize="84,69" path="m1312,4333l1230,4333,1230,4346,1312,4346,1312,4333xe" filled="t" fillcolor="#231F20" stroked="f">
                <v:path arrowok="t"/>
                <v:fill type="solid"/>
              </v:shape>
              <v:shape style="position:absolute;left:1228;top:4278;width:84;height:69" coordorigin="1228,4278" coordsize="84,69" path="m1312,4278l1252,4278,1243,4280,1231,4290,1228,4297,1228,4312,1230,4317,1232,4321,1235,4326,1238,4330,1243,4333,1258,4333,1252,4331,1242,4322,1240,4317,1240,4303,1242,4299,1250,4293,1255,4291,1312,4291,1312,4278xe" filled="t" fillcolor="#231F20" stroked="f">
                <v:path arrowok="t"/>
                <v:fill type="solid"/>
              </v:shape>
            </v:group>
            <v:group style="position:absolute;left:1228;top:4181;width:86;height:75" coordorigin="1228,4181" coordsize="86,75">
              <v:shape style="position:absolute;left:1228;top:4181;width:86;height:75" coordorigin="1228,4181" coordsize="86,75" path="m1285,4181l1258,4181,1247,4185,1240,4191,1232,4198,1228,4207,1228,4231,1232,4240,1240,4247,1247,4253,1258,4257,1285,4257,1295,4253,1303,4247,1308,4242,1262,4242,1254,4240,1243,4232,1240,4226,1240,4212,1243,4206,1254,4198,1262,4196,1308,4196,1295,4185,1285,4181xe" filled="t" fillcolor="#231F20" stroked="f">
                <v:path arrowok="t"/>
                <v:fill type="solid"/>
              </v:shape>
              <v:shape style="position:absolute;left:1228;top:4181;width:86;height:75" coordorigin="1228,4181" coordsize="86,75" path="m1308,4196l1281,4196,1289,4198,1300,4206,1303,4212,1303,4226,1300,4232,1289,4240,1281,4242,1308,4242,1310,4240,1314,4231,1314,4207,1310,4198,1308,4196xe" filled="t" fillcolor="#231F20" stroked="f">
                <v:path arrowok="t"/>
                <v:fill type="solid"/>
              </v:shape>
            </v:group>
            <v:group style="position:absolute;left:1228;top:4112;width:84;height:48" coordorigin="1228,4112" coordsize="84,48">
              <v:shape style="position:absolute;left:1228;top:4112;width:84;height:48" coordorigin="1228,4112" coordsize="84,48" path="m1312,4146l1230,4146,1230,4160,1312,4160,1312,4146xe" filled="t" fillcolor="#231F20" stroked="f">
                <v:path arrowok="t"/>
                <v:fill type="solid"/>
              </v:shape>
              <v:shape style="position:absolute;left:1228;top:4112;width:84;height:48" coordorigin="1228,4112" coordsize="84,48" path="m1243,4112l1229,4112,1229,4113,1229,4114,1229,4115,1229,4117,1228,4118,1228,4125,1230,4131,1234,4140,1238,4143,1243,4146,1260,4146,1253,4144,1248,4140,1243,4136,1240,4130,1240,4120,1241,4118,1241,4117,1241,4115,1242,4113,1243,4112xe" filled="t" fillcolor="#231F20" stroked="f">
                <v:path arrowok="t"/>
                <v:fill type="solid"/>
              </v:shape>
            </v:group>
            <v:group style="position:absolute;left:1228;top:3978;width:84;height:120" coordorigin="1228,3978" coordsize="84,120">
              <v:shape style="position:absolute;left:1228;top:3978;width:84;height:120" coordorigin="1228,3978" coordsize="84,120" path="m1312,4084l1230,4084,1230,4098,1312,4098,1312,4084xe" filled="t" fillcolor="#231F20" stroked="f">
                <v:path arrowok="t"/>
                <v:fill type="solid"/>
              </v:shape>
              <v:shape style="position:absolute;left:1228;top:3978;width:84;height:120" coordorigin="1228,3978" coordsize="84,120" path="m1312,3978l1252,3978,1243,3981,1231,3990,1228,3997,1228,4012,1246,4034,1240,4036,1236,4039,1230,4047,1228,4052,1228,4064,1230,4069,1232,4073,1234,4078,1238,4081,1243,4084,1258,4084,1252,4083,1242,4074,1240,4069,1240,4056,1242,4052,1246,4049,1250,4046,1255,4045,1312,4045,1312,4031,1258,4031,1252,4030,1242,4021,1240,4016,1240,4003,1242,3999,1246,3996,1250,3993,1255,3992,1312,3992,1312,3978xe" filled="t" fillcolor="#231F20" stroked="f">
                <v:path arrowok="t"/>
                <v:fill type="solid"/>
              </v:shape>
            </v:group>
            <v:group style="position:absolute;left:1228;top:3888;width:86;height:69" coordorigin="1228,3888" coordsize="86,69">
              <v:shape style="position:absolute;left:1228;top:3888;width:86;height:69" coordorigin="1228,3888" coordsize="86,69" path="m1271,3901l1261,3901,1261,3932,1263,3941,1272,3954,1279,3957,1296,3957,1303,3954,1312,3944,1312,3943,1282,3943,1277,3941,1275,3937,1272,3933,1271,3925,1271,3901xe" filled="t" fillcolor="#231F20" stroked="f">
                <v:path arrowok="t"/>
                <v:fill type="solid"/>
              </v:shape>
              <v:shape style="position:absolute;left:1228;top:3888;width:86;height:69" coordorigin="1228,3888" coordsize="86,69" path="m1312,3888l1253,3888,1244,3891,1232,3902,1228,3911,1228,3927,1229,3932,1230,3937,1231,3941,1232,3946,1234,3951,1247,3951,1244,3947,1243,3942,1242,3938,1240,3933,1240,3929,1240,3917,1242,3911,1245,3907,1248,3903,1253,3901,1312,3901,1312,3888xe" filled="t" fillcolor="#231F20" stroked="f">
                <v:path arrowok="t"/>
                <v:fill type="solid"/>
              </v:shape>
              <v:shape style="position:absolute;left:1228;top:3888;width:86;height:69" coordorigin="1228,3888" coordsize="86,69" path="m1300,3901l1283,3901,1290,3903,1295,3908,1301,3912,1303,3918,1303,3931,1302,3935,1299,3939,1296,3942,1292,3943,1312,3943,1314,3938,1314,3923,1313,3917,1309,3908,1305,3904,1300,3901xe" filled="t" fillcolor="#231F20" stroked="f">
                <v:path arrowok="t"/>
                <v:fill type="solid"/>
              </v:shape>
            </v:group>
            <v:group style="position:absolute;left:1198;top:3853;width:114;height:2" coordorigin="1198,3853" coordsize="114,2">
              <v:shape style="position:absolute;left:1198;top:3853;width:114;height:2" coordorigin="1198,3853" coordsize="114,0" path="m1198,3853l1312,3853e" filled="f" stroked="t" strokeweight=".774309pt" strokecolor="#231F20">
                <v:path arrowok="t"/>
              </v:shape>
            </v:group>
            <v:group style="position:absolute;left:1198;top:3811;width:114;height:2" coordorigin="1198,3811" coordsize="114,2">
              <v:shape style="position:absolute;left:1198;top:3811;width:114;height:2" coordorigin="1198,3811" coordsize="114,0" path="m1198,3811l1312,3811e" filled="f" stroked="t" strokeweight=".774439pt" strokecolor="#231F20">
                <v:path arrowok="t"/>
              </v:shape>
            </v:group>
            <v:group style="position:absolute;left:1230;top:3718;width:82;height:66" coordorigin="1230,3718" coordsize="82,66">
              <v:shape style="position:absolute;left:1230;top:3718;width:82;height:66" coordorigin="1230,3718" coordsize="82,66" path="m1260,3734l1241,3734,1300,3784,1312,3784,1312,3769,1301,3769,1260,3734xe" filled="t" fillcolor="#231F20" stroked="f">
                <v:path arrowok="t"/>
                <v:fill type="solid"/>
              </v:shape>
              <v:shape style="position:absolute;left:1230;top:3718;width:82;height:66" coordorigin="1230,3718" coordsize="82,66" path="m1243,3718l1230,3718,1230,3782,1241,3782,1241,3734,1260,3734,1243,3718xe" filled="t" fillcolor="#231F20" stroked="f">
                <v:path arrowok="t"/>
                <v:fill type="solid"/>
              </v:shape>
              <v:shape style="position:absolute;left:1230;top:3718;width:82;height:66" coordorigin="1230,3718" coordsize="82,66" path="m1312,3718l1301,3718,1301,3769,1312,3769,1312,3718xe" filled="t" fillcolor="#231F20" stroked="f">
                <v:path arrowok="t"/>
                <v:fill type="solid"/>
              </v:shape>
            </v:group>
            <v:group style="position:absolute;left:1228;top:3628;width:86;height:76" coordorigin="1228,3628" coordsize="86,76">
              <v:shape style="position:absolute;left:1228;top:3628;width:86;height:76" coordorigin="1228,3628" coordsize="86,76" path="m1275,3628l1256,3628,1246,3631,1239,3637,1232,3644,1228,3652,1228,3676,1232,3686,1240,3693,1248,3700,1259,3704,1285,3704,1295,3700,1306,3690,1275,3690,1275,3689,1264,3689,1256,3689,1250,3686,1242,3677,1240,3671,1240,3657,1264,3641,1275,3641,1275,3628xe" filled="t" fillcolor="#231F20" stroked="f">
                <v:path arrowok="t"/>
                <v:fill type="solid"/>
              </v:shape>
              <v:shape style="position:absolute;left:1228;top:3628;width:86;height:76" coordorigin="1228,3628" coordsize="86,76" path="m1308,3631l1295,3631,1298,3636,1300,3641,1301,3645,1302,3650,1303,3655,1303,3669,1301,3676,1296,3681,1291,3686,1284,3689,1275,3690,1306,3690,1310,3685,1314,3674,1314,3656,1314,3651,1313,3646,1312,3641,1310,3636,1308,3631xe" filled="t" fillcolor="#231F20" stroked="f">
                <v:path arrowok="t"/>
                <v:fill type="solid"/>
              </v:shape>
              <v:shape style="position:absolute;left:1228;top:3628;width:86;height:76" coordorigin="1228,3628" coordsize="86,76" path="m1275,3641l1264,3641,1264,3689,1275,3689,1275,3641xe" filled="t" fillcolor="#231F20" stroked="f">
                <v:path arrowok="t"/>
                <v:fill type="solid"/>
              </v:shape>
            </v:group>
            <v:group style="position:absolute;left:1198;top:3538;width:116;height:73" coordorigin="1198,3538" coordsize="116,73">
              <v:shape style="position:absolute;left:1198;top:3538;width:116;height:73" coordorigin="1198,3538" coordsize="116,73" path="m1261,3552l1243,3552,1238,3555,1234,3558,1232,3563,1230,3567,1228,3572,1228,3588,1232,3596,1240,3602,1248,3609,1258,3612,1284,3612,1295,3609,1308,3598,1261,3598,1254,3596,1242,3588,1240,3582,1240,3568,1242,3562,1248,3558,1254,3554,1261,3552xe" filled="t" fillcolor="#231F20" stroked="f">
                <v:path arrowok="t"/>
                <v:fill type="solid"/>
              </v:shape>
              <v:shape style="position:absolute;left:1198;top:3538;width:116;height:73" coordorigin="1198,3538" coordsize="116,73" path="m1300,3552l1281,3552,1289,3554,1295,3558,1300,3562,1303,3568,1303,3582,1300,3588,1289,3596,1281,3598,1308,3598,1310,3596,1314,3588,1314,3572,1313,3567,1309,3558,1305,3555,1300,3552xe" filled="t" fillcolor="#231F20" stroked="f">
                <v:path arrowok="t"/>
                <v:fill type="solid"/>
              </v:shape>
              <v:shape style="position:absolute;left:1198;top:3538;width:116;height:73" coordorigin="1198,3538" coordsize="116,73" path="m1312,3538l1198,3538,1198,3552,1312,3552,1312,3538xe" filled="t" fillcolor="#231F20" stroked="f">
                <v:path arrowok="t"/>
                <v:fill type="solid"/>
              </v:shape>
            </v:group>
            <v:group style="position:absolute;left:1199;top:3479;width:133;height:34" coordorigin="1199,3479" coordsize="133,34">
              <v:shape style="position:absolute;left:1199;top:3479;width:133;height:34" coordorigin="1199,3479" coordsize="133,34" path="m1276,3479l1254,3479,1244,3481,1221,3488,1210,3494,1199,3501,1199,3513,1210,3506,1221,3501,1232,3498,1243,3495,1254,3493,1319,3493,1309,3488,1287,3481,1276,3479xe" filled="t" fillcolor="#231F20" stroked="f">
                <v:path arrowok="t"/>
                <v:fill type="solid"/>
              </v:shape>
              <v:shape style="position:absolute;left:1199;top:3479;width:133;height:34" coordorigin="1199,3479" coordsize="133,34" path="m1319,3493l1277,3493,1288,3495,1310,3501,1321,3506,1332,3513,1332,3501,1320,3494,1319,349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8.969467pt;margin-top:275.419525pt;width:508.61114pt;height:39.661156pt;mso-position-horizontal-relative:page;mso-position-vertical-relative:page;z-index:-10007" coordorigin="1379,5508" coordsize="10172,793">
            <v:group style="position:absolute;left:1852;top:5567;width:9518;height:600" coordorigin="1852,5567" coordsize="9518,600">
              <v:shape style="position:absolute;left:1852;top:5567;width:9518;height:600" coordorigin="1852,5567" coordsize="9518,600" path="m1852,6166l2028,5867,2205,5867,2381,6166,2557,5867,2733,5867,2910,6166,4849,6166,5025,5864,5201,5864,5377,6166,5554,6166,5730,5867,5906,6166,6259,6166,6435,5567,6611,6166,9079,6166,9255,5867,9431,6166,10489,6166,10665,5867,10842,6166,11370,6166e" filled="f" stroked="t" strokeweight=".499302pt" strokecolor="#231F20">
                <v:path arrowok="t"/>
              </v:shape>
            </v:group>
            <v:group style="position:absolute;left:1852;top:6137;width:30;height:30" coordorigin="1852,6137" coordsize="30,30">
              <v:shape style="position:absolute;left:1852;top:6137;width:30;height:30" coordorigin="1852,6137" coordsize="30,30" path="m1882,6166l1882,6159,1879,6151,1873,6145,1868,6140,1860,6137,1852,6137e" filled="f" stroked="t" strokeweight=".249651pt" strokecolor="#231F20">
                <v:path arrowok="t"/>
              </v:shape>
            </v:group>
            <v:group style="position:absolute;left:1998;top:5837;width:60;height:60" coordorigin="1998,5837" coordsize="60,60">
              <v:shape style="position:absolute;left:1998;top:5837;width:60;height:60" coordorigin="1998,5837" coordsize="60,60" path="m2028,5897l2036,5897,2044,5893,2050,5888,2055,5882,2058,5875,2058,5867,2058,5859,2055,5851,2050,5845,2044,5840,2036,5837,2028,5837,2020,5837,2013,5840,2007,5845,2002,5851,1998,5859,1998,5867,1998,5875,2002,5882,2007,5888,2013,5893,2020,5897,2028,5897xe" filled="f" stroked="t" strokeweight=".249651pt" strokecolor="#231F20">
                <v:path arrowok="t"/>
              </v:shape>
            </v:group>
            <v:group style="position:absolute;left:2175;top:5837;width:60;height:60" coordorigin="2175,5837" coordsize="60,60">
              <v:shape style="position:absolute;left:2175;top:5837;width:60;height:60" coordorigin="2175,5837" coordsize="60,60" path="m2205,5897l2213,5897,2220,5893,2226,5888,2231,5882,2235,5875,2235,5867,2235,5859,2231,5851,2226,5845,2220,5840,2213,5837,2205,5837,2197,5837,2189,5840,2183,5845,2178,5851,2175,5859,2175,5867,2175,5875,2178,5882,2183,5888,2189,5893,2197,5897,2205,5897xe" filled="f" stroked="t" strokeweight=".249651pt" strokecolor="#231F20">
                <v:path arrowok="t"/>
              </v:shape>
            </v:group>
            <v:group style="position:absolute;left:2351;top:6137;width:60;height:30" coordorigin="2351,6137" coordsize="60,30">
              <v:shape style="position:absolute;left:2351;top:6137;width:60;height:30" coordorigin="2351,6137" coordsize="60,30" path="m2411,6166l2411,6159,2408,6151,2402,6145,2396,6140,2389,6137,2381,6137,2373,6137,2365,6140,2360,6145,2354,6151,2351,6159,2351,6166e" filled="f" stroked="t" strokeweight=".249651pt" strokecolor="#231F20">
                <v:path arrowok="t"/>
              </v:shape>
            </v:group>
            <v:group style="position:absolute;left:2527;top:5837;width:60;height:60" coordorigin="2527,5837" coordsize="60,60">
              <v:shape style="position:absolute;left:2527;top:5837;width:60;height:60" coordorigin="2527,5837" coordsize="60,60" path="m2557,5897l2565,5897,2573,5893,2578,5888,2584,5882,2587,5875,2587,5867,2587,5859,2584,5851,2578,5845,2573,5840,2565,5837,2557,5837,2549,5837,2542,5840,2536,5845,2530,5851,2527,5859,2527,5867,2527,5875,2530,5882,2536,5888,2542,5893,2549,5897,2557,5897xe" filled="f" stroked="t" strokeweight=".249651pt" strokecolor="#231F20">
                <v:path arrowok="t"/>
              </v:shape>
            </v:group>
            <v:group style="position:absolute;left:2703;top:5837;width:60;height:60" coordorigin="2703,5837" coordsize="60,60">
              <v:shape style="position:absolute;left:2703;top:5837;width:60;height:60" coordorigin="2703,5837" coordsize="60,60" path="m2733,5897l2741,5897,2749,5893,2755,5888,2760,5882,2763,5875,2763,5867,2763,5859,2760,5851,2755,5845,2749,5840,2741,5837,2733,5837,2725,5837,2718,5840,2712,5845,2707,5851,2703,5859,2703,5867,2703,5875,2707,5882,2712,5888,2718,5893,2725,5897,2733,5897xe" filled="f" stroked="t" strokeweight=".249651pt" strokecolor="#231F20">
                <v:path arrowok="t"/>
              </v:shape>
            </v:group>
            <v:group style="position:absolute;left:2880;top:6137;width:60;height:30" coordorigin="2880,6137" coordsize="60,30">
              <v:shape style="position:absolute;left:2880;top:6137;width:60;height:30" coordorigin="2880,6137" coordsize="60,30" path="m2940,6166l2940,6159,2936,6151,2931,6145,2925,6140,2918,6137,2910,6137,2902,6137,2894,6140,2888,6145,2883,6151,2880,6159,2880,6166e" filled="f" stroked="t" strokeweight=".249651pt" strokecolor="#231F20">
                <v:path arrowok="t"/>
              </v:shape>
            </v:group>
            <v:group style="position:absolute;left:3056;top:6137;width:60;height:30" coordorigin="3056,6137" coordsize="60,30">
              <v:shape style="position:absolute;left:3056;top:6137;width:60;height:30" coordorigin="3056,6137" coordsize="60,30" path="m3116,6166l3116,6159,3113,6151,3107,6145,3101,6140,3094,6137,3086,6137,3078,6137,3070,6140,3065,6145,3059,6151,3056,6159,3056,6166e" filled="f" stroked="t" strokeweight=".249651pt" strokecolor="#231F20">
                <v:path arrowok="t"/>
              </v:shape>
            </v:group>
            <v:group style="position:absolute;left:3232;top:6137;width:60;height:30" coordorigin="3232,6137" coordsize="60,30">
              <v:shape style="position:absolute;left:3232;top:6137;width:60;height:30" coordorigin="3232,6137" coordsize="60,30" path="m3292,6166l3292,6159,3289,6151,3283,6145,3278,6140,3270,6137,3262,6137,3254,6137,3247,6140,3241,6145,3235,6151,3232,6159,3232,6166e" filled="f" stroked="t" strokeweight=".249651pt" strokecolor="#231F20">
                <v:path arrowok="t"/>
              </v:shape>
            </v:group>
            <v:group style="position:absolute;left:3409;top:6137;width:60;height:30" coordorigin="3409,6137" coordsize="60,30">
              <v:shape style="position:absolute;left:3409;top:6137;width:60;height:30" coordorigin="3409,6137" coordsize="60,30" path="m3468,6166l3468,6159,3465,6151,3460,6145,3454,6140,3446,6137,3438,6137,3431,6137,3423,6140,3417,6145,3412,6151,3409,6159,3409,6166e" filled="f" stroked="t" strokeweight=".249651pt" strokecolor="#231F20">
                <v:path arrowok="t"/>
              </v:shape>
            </v:group>
            <v:group style="position:absolute;left:3585;top:6137;width:60;height:30" coordorigin="3585,6137" coordsize="60,30">
              <v:shape style="position:absolute;left:3585;top:6137;width:60;height:30" coordorigin="3585,6137" coordsize="60,30" path="m3645,6166l3645,6159,3642,6151,3636,6145,3630,6140,3623,6137,3615,6137,3607,6137,3599,6140,3594,6145,3588,6151,3585,6159,3585,6166e" filled="f" stroked="t" strokeweight=".249651pt" strokecolor="#231F20">
                <v:path arrowok="t"/>
              </v:shape>
            </v:group>
            <v:group style="position:absolute;left:3761;top:6137;width:60;height:30" coordorigin="3761,6137" coordsize="60,30">
              <v:shape style="position:absolute;left:3761;top:6137;width:60;height:30" coordorigin="3761,6137" coordsize="60,30" path="m3821,6166l3821,6159,3818,6151,3812,6145,3807,6140,3799,6137,3791,6137,3783,6137,3775,6140,3770,6145,3764,6151,3761,6159,3761,6166e" filled="f" stroked="t" strokeweight=".249651pt" strokecolor="#231F20">
                <v:path arrowok="t"/>
              </v:shape>
            </v:group>
            <v:group style="position:absolute;left:3937;top:6137;width:60;height:30" coordorigin="3937,6137" coordsize="60,30">
              <v:shape style="position:absolute;left:3937;top:6137;width:60;height:30" coordorigin="3937,6137" coordsize="60,30" path="m3997,6166l3997,6159,3994,6151,3988,6145,3983,6140,3975,6137,3967,6137,3959,6137,3952,6140,3946,6145,3940,6151,3937,6159,3937,6166e" filled="f" stroked="t" strokeweight=".249651pt" strokecolor="#231F20">
                <v:path arrowok="t"/>
              </v:shape>
            </v:group>
            <v:group style="position:absolute;left:4114;top:6137;width:60;height:30" coordorigin="4114,6137" coordsize="60,30">
              <v:shape style="position:absolute;left:4114;top:6137;width:60;height:30" coordorigin="4114,6137" coordsize="60,30" path="m4173,6166l4173,6159,4170,6151,4165,6145,4159,6140,4151,6137,4144,6137,4136,6137,4128,6140,4122,6145,4117,6151,4114,6159,4114,6166e" filled="f" stroked="t" strokeweight=".249651pt" strokecolor="#231F20">
                <v:path arrowok="t"/>
              </v:shape>
            </v:group>
            <v:group style="position:absolute;left:4290;top:6137;width:60;height:30" coordorigin="4290,6137" coordsize="60,30">
              <v:shape style="position:absolute;left:4290;top:6137;width:60;height:30" coordorigin="4290,6137" coordsize="60,30" path="m4350,6166l4350,6159,4347,6151,4341,6145,4335,6140,4328,6137,4320,6137,4312,6137,4304,6140,4299,6145,4293,6151,4290,6159,4290,6166e" filled="f" stroked="t" strokeweight=".249651pt" strokecolor="#231F20">
                <v:path arrowok="t"/>
              </v:shape>
            </v:group>
            <v:group style="position:absolute;left:4466;top:6137;width:60;height:30" coordorigin="4466,6137" coordsize="60,30">
              <v:shape style="position:absolute;left:4466;top:6137;width:60;height:30" coordorigin="4466,6137" coordsize="60,30" path="m4526,6166l4526,6159,4523,6151,4517,6145,4512,6140,4504,6137,4496,6137,4488,6137,4480,6140,4475,6145,4469,6151,4466,6159,4466,6166e" filled="f" stroked="t" strokeweight=".249651pt" strokecolor="#231F20">
                <v:path arrowok="t"/>
              </v:shape>
            </v:group>
            <v:group style="position:absolute;left:4642;top:6137;width:60;height:30" coordorigin="4642,6137" coordsize="60,30">
              <v:shape style="position:absolute;left:4642;top:6137;width:60;height:30" coordorigin="4642,6137" coordsize="60,30" path="m4702,6166l4702,6159,4699,6151,4693,6145,4688,6140,4680,6137,4672,6137,4664,6137,4657,6140,4651,6145,4646,6151,4642,6159,4642,6166e" filled="f" stroked="t" strokeweight=".249651pt" strokecolor="#231F20">
                <v:path arrowok="t"/>
              </v:shape>
            </v:group>
            <v:group style="position:absolute;left:4819;top:6137;width:60;height:30" coordorigin="4819,6137" coordsize="60,30">
              <v:shape style="position:absolute;left:4819;top:6137;width:60;height:30" coordorigin="4819,6137" coordsize="60,30" path="m4879,6166l4879,6159,4875,6151,4870,6145,4864,6140,4857,6137,4849,6137,4841,6137,4833,6140,4827,6145,4822,6151,4819,6159,4819,6166e" filled="f" stroked="t" strokeweight=".249651pt" strokecolor="#231F20">
                <v:path arrowok="t"/>
              </v:shape>
            </v:group>
            <v:group style="position:absolute;left:4995;top:5834;width:60;height:60" coordorigin="4995,5834" coordsize="60,60">
              <v:shape style="position:absolute;left:4995;top:5834;width:60;height:60" coordorigin="4995,5834" coordsize="60,60" path="m5025,5894l5033,5894,5040,5890,5046,5885,5052,5879,5055,5872,5055,5864,5055,5856,5052,5848,5046,5842,5040,5837,5033,5834,5025,5834,5017,5834,5009,5837,5004,5842,4998,5848,4995,5856,4995,5864,4995,5872,4998,5879,5004,5885,5009,5890,5017,5894,5025,5894xe" filled="f" stroked="t" strokeweight=".249651pt" strokecolor="#231F20">
                <v:path arrowok="t"/>
              </v:shape>
            </v:group>
            <v:group style="position:absolute;left:5171;top:5834;width:60;height:60" coordorigin="5171,5834" coordsize="60,60">
              <v:shape style="position:absolute;left:5171;top:5834;width:60;height:60" coordorigin="5171,5834" coordsize="60,60" path="m5201,5894l5209,5894,5217,5890,5222,5885,5228,5879,5231,5872,5231,5864,5231,5856,5228,5848,5222,5842,5217,5837,5209,5834,5201,5834,5193,5834,5186,5837,5180,5842,5174,5848,5171,5856,5171,5864,5171,5872,5174,5879,5180,5885,5186,5890,5193,5894,5201,5894xe" filled="f" stroked="t" strokeweight=".249651pt" strokecolor="#231F20">
                <v:path arrowok="t"/>
              </v:shape>
            </v:group>
            <v:group style="position:absolute;left:5347;top:6137;width:60;height:30" coordorigin="5347,6137" coordsize="60,30">
              <v:shape style="position:absolute;left:5347;top:6137;width:60;height:30" coordorigin="5347,6137" coordsize="60,30" path="m5407,6166l5407,6159,5404,6151,5399,6145,5393,6140,5385,6137,5377,6137,5369,6137,5362,6140,5356,6145,5351,6151,5347,6159,5347,6166e" filled="f" stroked="t" strokeweight=".249651pt" strokecolor="#231F20">
                <v:path arrowok="t"/>
              </v:shape>
            </v:group>
            <v:group style="position:absolute;left:5524;top:6137;width:60;height:30" coordorigin="5524,6137" coordsize="60,30">
              <v:shape style="position:absolute;left:5524;top:6137;width:60;height:30" coordorigin="5524,6137" coordsize="60,30" path="m5584,6166l5584,6159,5580,6151,5575,6145,5569,6140,5562,6137,5554,6137,5546,6137,5538,6140,5532,6145,5527,6151,5524,6159,5524,6166e" filled="f" stroked="t" strokeweight=".249651pt" strokecolor="#231F20">
                <v:path arrowok="t"/>
              </v:shape>
            </v:group>
            <v:group style="position:absolute;left:5700;top:5837;width:60;height:60" coordorigin="5700,5837" coordsize="60,60">
              <v:shape style="position:absolute;left:5700;top:5837;width:60;height:60" coordorigin="5700,5837" coordsize="60,60" path="m5730,5897l5738,5897,5745,5893,5751,5888,5757,5882,5760,5875,5760,5867,5760,5859,5757,5851,5751,5845,5745,5840,5738,5837,5730,5837,5722,5837,5714,5840,5709,5845,5703,5851,5700,5859,5700,5867,5700,5875,5703,5882,5709,5888,5714,5893,5722,5897,5730,5897xe" filled="f" stroked="t" strokeweight=".249651pt" strokecolor="#231F20">
                <v:path arrowok="t"/>
              </v:shape>
            </v:group>
            <v:group style="position:absolute;left:5876;top:6137;width:60;height:30" coordorigin="5876,6137" coordsize="60,30">
              <v:shape style="position:absolute;left:5876;top:6137;width:60;height:30" coordorigin="5876,6137" coordsize="60,30" path="m5936,6166l5936,6159,5933,6151,5927,6145,5922,6140,5914,6137,5906,6137,5898,6137,5891,6140,5885,6145,5879,6151,5876,6159,5876,6166e" filled="f" stroked="t" strokeweight=".249651pt" strokecolor="#231F20">
                <v:path arrowok="t"/>
              </v:shape>
            </v:group>
            <v:group style="position:absolute;left:6052;top:6137;width:60;height:30" coordorigin="6052,6137" coordsize="60,30">
              <v:shape style="position:absolute;left:6052;top:6137;width:60;height:30" coordorigin="6052,6137" coordsize="60,30" path="m6112,6166l6112,6159,6109,6151,6104,6145,6098,6140,6090,6137,6082,6137,6074,6137,6067,6140,6061,6145,6056,6151,6052,6159,6052,6166e" filled="f" stroked="t" strokeweight=".249651pt" strokecolor="#231F20">
                <v:path arrowok="t"/>
              </v:shape>
            </v:group>
            <v:group style="position:absolute;left:6229;top:6137;width:60;height:30" coordorigin="6229,6137" coordsize="60,30">
              <v:shape style="position:absolute;left:6229;top:6137;width:60;height:30" coordorigin="6229,6137" coordsize="60,30" path="m6289,6166l6289,6159,6286,6151,6280,6145,6274,6140,6267,6137,6259,6137,6251,6137,6243,6140,6238,6145,6232,6151,6229,6159,6229,6166e" filled="f" stroked="t" strokeweight=".249651pt" strokecolor="#231F20">
                <v:path arrowok="t"/>
              </v:shape>
            </v:group>
            <v:group style="position:absolute;left:6435;top:5567;width:30;height:30" coordorigin="6435,5567" coordsize="30,30">
              <v:shape style="position:absolute;left:6435;top:5567;width:30;height:30" coordorigin="6435,5567" coordsize="30,30" path="m6435,5597l6443,5597,6451,5594,6456,5588,6462,5582,6465,5575,6465,5567e" filled="f" stroked="t" strokeweight=".249651pt" strokecolor="#231F20">
                <v:path arrowok="t"/>
              </v:shape>
            </v:group>
            <v:group style="position:absolute;left:6405;top:5567;width:30;height:30" coordorigin="6405,5567" coordsize="30,30">
              <v:shape style="position:absolute;left:6405;top:5567;width:30;height:30" coordorigin="6405,5567" coordsize="30,30" path="m6405,5567l6405,5575,6408,5582,6414,5588,6419,5594,6427,5597,6435,5597e" filled="f" stroked="t" strokeweight=".249651pt" strokecolor="#231F20">
                <v:path arrowok="t"/>
              </v:shape>
            </v:group>
            <v:group style="position:absolute;left:6581;top:6137;width:60;height:30" coordorigin="6581,6137" coordsize="60,30">
              <v:shape style="position:absolute;left:6581;top:6137;width:60;height:30" coordorigin="6581,6137" coordsize="60,30" path="m6641,6166l6641,6159,6638,6151,6632,6145,6627,6140,6619,6137,6611,6137,6603,6137,6596,6140,6590,6145,6584,6151,6581,6159,6581,6166e" filled="f" stroked="t" strokeweight=".249651pt" strokecolor="#231F20">
                <v:path arrowok="t"/>
              </v:shape>
            </v:group>
            <v:group style="position:absolute;left:6758;top:6137;width:60;height:30" coordorigin="6758,6137" coordsize="60,30">
              <v:shape style="position:absolute;left:6758;top:6137;width:60;height:30" coordorigin="6758,6137" coordsize="60,30" path="m6817,6166l6817,6159,6814,6151,6809,6145,6803,6140,6795,6137,6787,6137,6780,6137,6772,6140,6766,6145,6761,6151,6758,6159,6758,6166e" filled="f" stroked="t" strokeweight=".249651pt" strokecolor="#231F20">
                <v:path arrowok="t"/>
              </v:shape>
            </v:group>
            <v:group style="position:absolute;left:6934;top:6137;width:60;height:30" coordorigin="6934,6137" coordsize="60,30">
              <v:shape style="position:absolute;left:6934;top:6137;width:60;height:30" coordorigin="6934,6137" coordsize="60,30" path="m6994,6166l6994,6159,6991,6151,6985,6145,6979,6140,6972,6137,6964,6137,6956,6137,6948,6140,6943,6145,6937,6151,6934,6159,6934,6166e" filled="f" stroked="t" strokeweight=".249651pt" strokecolor="#231F20">
                <v:path arrowok="t"/>
              </v:shape>
            </v:group>
            <v:group style="position:absolute;left:7110;top:6137;width:60;height:30" coordorigin="7110,6137" coordsize="60,30">
              <v:shape style="position:absolute;left:7110;top:6137;width:60;height:30" coordorigin="7110,6137" coordsize="60,30" path="m7170,6166l7170,6159,7167,6151,7161,6145,7156,6140,7148,6137,7140,6137,7132,6137,7124,6140,7119,6145,7113,6151,7110,6159,7110,6166e" filled="f" stroked="t" strokeweight=".249651pt" strokecolor="#231F20">
                <v:path arrowok="t"/>
              </v:shape>
            </v:group>
            <v:group style="position:absolute;left:7286;top:6137;width:60;height:30" coordorigin="7286,6137" coordsize="60,30">
              <v:shape style="position:absolute;left:7286;top:6137;width:60;height:30" coordorigin="7286,6137" coordsize="60,30" path="m7346,6166l7346,6159,7343,6151,7337,6145,7332,6140,7324,6137,7316,6137,7308,6137,7301,6140,7295,6145,7289,6151,7286,6159,7286,6166e" filled="f" stroked="t" strokeweight=".249651pt" strokecolor="#231F20">
                <v:path arrowok="t"/>
              </v:shape>
            </v:group>
            <v:group style="position:absolute;left:7463;top:6137;width:60;height:30" coordorigin="7463,6137" coordsize="60,30">
              <v:shape style="position:absolute;left:7463;top:6137;width:60;height:30" coordorigin="7463,6137" coordsize="60,30" path="m7522,6166l7522,6159,7519,6151,7514,6145,7508,6140,7500,6137,7493,6137,7485,6137,7477,6140,7471,6145,7466,6151,7463,6159,7463,6166e" filled="f" stroked="t" strokeweight=".249651pt" strokecolor="#231F20">
                <v:path arrowok="t"/>
              </v:shape>
            </v:group>
            <v:group style="position:absolute;left:7639;top:6137;width:60;height:30" coordorigin="7639,6137" coordsize="60,30">
              <v:shape style="position:absolute;left:7639;top:6137;width:60;height:30" coordorigin="7639,6137" coordsize="60,30" path="m7699,6166l7699,6159,7696,6151,7690,6145,7684,6140,7677,6137,7669,6137,7661,6137,7653,6140,7648,6145,7642,6151,7639,6159,7639,6166e" filled="f" stroked="t" strokeweight=".249651pt" strokecolor="#231F20">
                <v:path arrowok="t"/>
              </v:shape>
            </v:group>
            <v:group style="position:absolute;left:7815;top:6137;width:60;height:30" coordorigin="7815,6137" coordsize="60,30">
              <v:shape style="position:absolute;left:7815;top:6137;width:60;height:30" coordorigin="7815,6137" coordsize="60,30" path="m7875,6166l7875,6159,7872,6151,7866,6145,7861,6140,7853,6137,7845,6137,7837,6137,7830,6140,7824,6145,7818,6151,7815,6159,7815,6166e" filled="f" stroked="t" strokeweight=".249651pt" strokecolor="#231F20">
                <v:path arrowok="t"/>
              </v:shape>
            </v:group>
            <v:group style="position:absolute;left:7991;top:6137;width:60;height:30" coordorigin="7991,6137" coordsize="60,30">
              <v:shape style="position:absolute;left:7991;top:6137;width:60;height:30" coordorigin="7991,6137" coordsize="60,30" path="m8051,6166l8051,6159,8048,6151,8043,6145,8037,6140,8029,6137,8021,6137,8013,6137,8006,6140,8000,6145,7995,6151,7991,6159,7991,6166e" filled="f" stroked="t" strokeweight=".249651pt" strokecolor="#231F20">
                <v:path arrowok="t"/>
              </v:shape>
            </v:group>
            <v:group style="position:absolute;left:8168;top:6137;width:60;height:30" coordorigin="8168,6137" coordsize="60,30">
              <v:shape style="position:absolute;left:8168;top:6137;width:60;height:30" coordorigin="8168,6137" coordsize="60,30" path="m8228,6166l8228,6159,8224,6151,8219,6145,8213,6140,8206,6137,8198,6137,8190,6137,8182,6140,8176,6145,8171,6151,8168,6159,8168,6166e" filled="f" stroked="t" strokeweight=".249651pt" strokecolor="#231F20">
                <v:path arrowok="t"/>
              </v:shape>
            </v:group>
            <v:group style="position:absolute;left:8344;top:6137;width:60;height:30" coordorigin="8344,6137" coordsize="60,30">
              <v:shape style="position:absolute;left:8344;top:6137;width:60;height:30" coordorigin="8344,6137" coordsize="60,30" path="m8404,6166l8404,6159,8401,6151,8395,6145,8389,6140,8382,6137,8374,6137,8366,6137,8358,6140,8353,6145,8347,6151,8344,6159,8344,6166e" filled="f" stroked="t" strokeweight=".249651pt" strokecolor="#231F20">
                <v:path arrowok="t"/>
              </v:shape>
            </v:group>
            <v:group style="position:absolute;left:8520;top:6137;width:60;height:30" coordorigin="8520,6137" coordsize="60,30">
              <v:shape style="position:absolute;left:8520;top:6137;width:60;height:30" coordorigin="8520,6137" coordsize="60,30" path="m8580,6166l8580,6159,8577,6151,8571,6145,8566,6140,8558,6137,8550,6137,8542,6137,8535,6140,8529,6145,8523,6151,8520,6159,8520,6166e" filled="f" stroked="t" strokeweight=".249651pt" strokecolor="#231F20">
                <v:path arrowok="t"/>
              </v:shape>
            </v:group>
            <v:group style="position:absolute;left:8696;top:6137;width:60;height:30" coordorigin="8696,6137" coordsize="60,30">
              <v:shape style="position:absolute;left:8696;top:6137;width:60;height:30" coordorigin="8696,6137" coordsize="60,30" path="m8756,6166l8756,6159,8753,6151,8748,6145,8742,6140,8734,6137,8726,6137,8718,6137,8711,6140,8705,6145,8700,6151,8696,6159,8696,6166e" filled="f" stroked="t" strokeweight=".249651pt" strokecolor="#231F20">
                <v:path arrowok="t"/>
              </v:shape>
            </v:group>
            <v:group style="position:absolute;left:8873;top:6137;width:60;height:30" coordorigin="8873,6137" coordsize="60,30">
              <v:shape style="position:absolute;left:8873;top:6137;width:60;height:30" coordorigin="8873,6137" coordsize="60,30" path="m8933,6166l8933,6159,8929,6151,8924,6145,8918,6140,8911,6137,8903,6137,8895,6137,8887,6140,8881,6145,8876,6151,8873,6159,8873,6166e" filled="f" stroked="t" strokeweight=".249651pt" strokecolor="#231F20">
                <v:path arrowok="t"/>
              </v:shape>
            </v:group>
            <v:group style="position:absolute;left:9049;top:6137;width:60;height:30" coordorigin="9049,6137" coordsize="60,30">
              <v:shape style="position:absolute;left:9049;top:6137;width:60;height:30" coordorigin="9049,6137" coordsize="60,30" path="m9109,6166l9109,6159,9106,6151,9100,6145,9095,6140,9087,6137,9079,6137,9071,6137,9063,6140,9058,6145,9052,6151,9049,6159,9049,6166e" filled="f" stroked="t" strokeweight=".249651pt" strokecolor="#231F20">
                <v:path arrowok="t"/>
              </v:shape>
            </v:group>
            <v:group style="position:absolute;left:9225;top:5837;width:60;height:60" coordorigin="9225,5837" coordsize="60,60">
              <v:shape style="position:absolute;left:9225;top:5837;width:60;height:60" coordorigin="9225,5837" coordsize="60,60" path="m9255,5897l9263,5897,9271,5893,9276,5888,9282,5882,9285,5875,9285,5867,9285,5859,9282,5851,9276,5845,9271,5840,9263,5837,9255,5837,9247,5837,9240,5840,9234,5845,9228,5851,9225,5859,9225,5867,9225,5875,9228,5882,9234,5888,9240,5893,9247,5897,9255,5897xe" filled="f" stroked="t" strokeweight=".249651pt" strokecolor="#231F20">
                <v:path arrowok="t"/>
              </v:shape>
            </v:group>
            <v:group style="position:absolute;left:9401;top:6137;width:60;height:30" coordorigin="9401,6137" coordsize="60,30">
              <v:shape style="position:absolute;left:9401;top:6137;width:60;height:30" coordorigin="9401,6137" coordsize="60,30" path="m9461,6166l9461,6159,9458,6151,9453,6145,9447,6140,9439,6137,9431,6137,9424,6137,9416,6140,9410,6145,9405,6151,9401,6159,9401,6166e" filled="f" stroked="t" strokeweight=".249651pt" strokecolor="#231F20">
                <v:path arrowok="t"/>
              </v:shape>
            </v:group>
            <v:group style="position:absolute;left:9578;top:6137;width:60;height:30" coordorigin="9578,6137" coordsize="60,30">
              <v:shape style="position:absolute;left:9578;top:6137;width:60;height:30" coordorigin="9578,6137" coordsize="60,30" path="m9638,6166l9638,6159,9635,6151,9629,6145,9623,6140,9616,6137,9608,6137,9600,6137,9592,6140,9587,6145,9581,6151,9578,6159,9578,6166e" filled="f" stroked="t" strokeweight=".249651pt" strokecolor="#231F20">
                <v:path arrowok="t"/>
              </v:shape>
            </v:group>
            <v:group style="position:absolute;left:9754;top:6137;width:60;height:30" coordorigin="9754,6137" coordsize="60,30">
              <v:shape style="position:absolute;left:9754;top:6137;width:60;height:30" coordorigin="9754,6137" coordsize="60,30" path="m9814,6166l9814,6159,9811,6151,9805,6145,9800,6140,9792,6137,9784,6137,9776,6137,9768,6140,9763,6145,9757,6151,9754,6159,9754,6166e" filled="f" stroked="t" strokeweight=".249651pt" strokecolor="#231F20">
                <v:path arrowok="t"/>
              </v:shape>
            </v:group>
            <v:group style="position:absolute;left:9930;top:6137;width:60;height:30" coordorigin="9930,6137" coordsize="60,30">
              <v:shape style="position:absolute;left:9930;top:6137;width:60;height:30" coordorigin="9930,6137" coordsize="60,30" path="m9990,6166l9990,6159,9987,6151,9981,6145,9976,6140,9968,6137,9960,6137,9952,6137,9945,6140,9939,6145,9933,6151,9930,6159,9930,6166e" filled="f" stroked="t" strokeweight=".249651pt" strokecolor="#231F20">
                <v:path arrowok="t"/>
              </v:shape>
            </v:group>
            <v:group style="position:absolute;left:10107;top:6137;width:60;height:30" coordorigin="10107,6137" coordsize="60,30">
              <v:shape style="position:absolute;left:10107;top:6137;width:60;height:30" coordorigin="10107,6137" coordsize="60,30" path="m10166,6166l10166,6159,10163,6151,10158,6145,10152,6140,10144,6137,10137,6137,10129,6137,10121,6140,10115,6145,10110,6151,10107,6159,10107,6166e" filled="f" stroked="t" strokeweight=".249651pt" strokecolor="#231F20">
                <v:path arrowok="t"/>
              </v:shape>
            </v:group>
            <v:group style="position:absolute;left:10283;top:6137;width:60;height:30" coordorigin="10283,6137" coordsize="60,30">
              <v:shape style="position:absolute;left:10283;top:6137;width:60;height:30" coordorigin="10283,6137" coordsize="60,30" path="m10343,6166l10343,6159,10340,6151,10334,6145,10328,6140,10321,6137,10313,6137,10305,6137,10297,6140,10292,6145,10286,6151,10283,6159,10283,6166e" filled="f" stroked="t" strokeweight=".249651pt" strokecolor="#231F20">
                <v:path arrowok="t"/>
              </v:shape>
            </v:group>
            <v:group style="position:absolute;left:10459;top:6137;width:60;height:30" coordorigin="10459,6137" coordsize="60,30">
              <v:shape style="position:absolute;left:10459;top:6137;width:60;height:30" coordorigin="10459,6137" coordsize="60,30" path="m10519,6166l10519,6159,10516,6151,10510,6145,10505,6140,10497,6137,10489,6137,10481,6137,10473,6140,10468,6145,10462,6151,10459,6159,10459,6166e" filled="f" stroked="t" strokeweight=".249651pt" strokecolor="#231F20">
                <v:path arrowok="t"/>
              </v:shape>
            </v:group>
            <v:group style="position:absolute;left:10635;top:5837;width:60;height:60" coordorigin="10635,5837" coordsize="60,60">
              <v:shape style="position:absolute;left:10635;top:5837;width:60;height:60" coordorigin="10635,5837" coordsize="60,60" path="m10665,5897l10673,5897,10681,5893,10686,5888,10692,5882,10695,5875,10695,5867,10695,5859,10692,5851,10686,5845,10681,5840,10673,5837,10665,5837,10657,5837,10650,5840,10644,5845,10638,5851,10635,5859,10635,5867,10635,5875,10638,5882,10644,5888,10650,5893,10657,5897,10665,5897xe" filled="f" stroked="t" strokeweight=".249651pt" strokecolor="#231F20">
                <v:path arrowok="t"/>
              </v:shape>
            </v:group>
            <v:group style="position:absolute;left:10812;top:6137;width:60;height:30" coordorigin="10812,6137" coordsize="60,30">
              <v:shape style="position:absolute;left:10812;top:6137;width:60;height:30" coordorigin="10812,6137" coordsize="60,30" path="m10872,6166l10872,6159,10868,6151,10863,6145,10857,6140,10850,6137,10842,6137,10834,6137,10826,6140,10820,6145,10815,6151,10812,6159,10812,6166e" filled="f" stroked="t" strokeweight=".249651pt" strokecolor="#231F20">
                <v:path arrowok="t"/>
              </v:shape>
            </v:group>
            <v:group style="position:absolute;left:10988;top:6137;width:60;height:30" coordorigin="10988,6137" coordsize="60,30">
              <v:shape style="position:absolute;left:10988;top:6137;width:60;height:30" coordorigin="10988,6137" coordsize="60,30" path="m11048,6166l11048,6159,11045,6151,11039,6145,11033,6140,11026,6137,11018,6137,11010,6137,11002,6140,10997,6145,10991,6151,10988,6159,10988,6166e" filled="f" stroked="t" strokeweight=".249651pt" strokecolor="#231F20">
                <v:path arrowok="t"/>
              </v:shape>
            </v:group>
            <v:group style="position:absolute;left:11164;top:6137;width:60;height:30" coordorigin="11164,6137" coordsize="60,30">
              <v:shape style="position:absolute;left:11164;top:6137;width:60;height:30" coordorigin="11164,6137" coordsize="60,30" path="m11224,6166l11224,6159,11221,6151,11215,6145,11210,6140,11202,6137,11194,6137,11186,6137,11179,6140,11173,6145,11167,6151,11164,6159,11164,6166e" filled="f" stroked="t" strokeweight=".249651pt" strokecolor="#231F20">
                <v:path arrowok="t"/>
              </v:shape>
            </v:group>
            <v:group style="position:absolute;left:11340;top:6137;width:60;height:30" coordorigin="11340,6137" coordsize="60,30">
              <v:shape style="position:absolute;left:11340;top:6137;width:60;height:30" coordorigin="11340,6137" coordsize="60,30" path="m11400,6166l11400,6159,11397,6151,11392,6145,11386,6140,11378,6137,11370,6137,11362,6137,11355,6140,11349,6145,11344,6151,11340,6159,11340,6166e" filled="f" stroked="t" strokeweight=".249651pt" strokecolor="#231F20">
                <v:path arrowok="t"/>
              </v:shape>
            </v:group>
            <v:group style="position:absolute;left:1852;top:6166;width:9695;height:2" coordorigin="1852,6166" coordsize="9695,2">
              <v:shape style="position:absolute;left:1852;top:6166;width:9695;height:2" coordorigin="1852,6166" coordsize="9695,0" path="m1852,6166l11547,6166e" filled="f" stroked="t" strokeweight=".499302pt" strokecolor="#231F20">
                <v:path arrowok="t"/>
              </v:shape>
            </v:group>
            <v:group style="position:absolute;left:11547;top:5567;width:2;height:600" coordorigin="11547,5567" coordsize="2,600">
              <v:shape style="position:absolute;left:11547;top:5567;width:2;height:600" coordorigin="11547,5567" coordsize="0,600" path="m11547,6166l11547,5567e" filled="f" stroked="t" strokeweight=".499302pt" strokecolor="#231F20">
                <v:path arrowok="t"/>
              </v:shape>
            </v:group>
            <v:group style="position:absolute;left:1852;top:5567;width:2;height:600" coordorigin="1852,5567" coordsize="2,600">
              <v:shape style="position:absolute;left:1852;top:5567;width:2;height:600" coordorigin="1852,5567" coordsize="0,600" path="m1852,5567l1852,6166e" filled="f" stroked="t" strokeweight=".499302pt" strokecolor="#231F20">
                <v:path arrowok="t"/>
              </v:shape>
            </v:group>
            <v:group style="position:absolute;left:1852;top:5567;width:9695;height:2" coordorigin="1852,5567" coordsize="9695,2">
              <v:shape style="position:absolute;left:1852;top:5567;width:9695;height:2" coordorigin="1852,5567" coordsize="9695,0" path="m1852,5567l11547,5567e" filled="f" stroked="t" strokeweight=".499302pt" strokecolor="#231F20">
                <v:path arrowok="t"/>
              </v:shape>
            </v:group>
            <v:group style="position:absolute;left:1852;top:6127;width:2;height:40" coordorigin="1852,6127" coordsize="2,40">
              <v:shape style="position:absolute;left:1852;top:6127;width:2;height:40" coordorigin="1852,6127" coordsize="0,40" path="m1852,6166l1852,6127e" filled="t" fillcolor="#231F20" stroked="f">
                <v:path arrowok="t"/>
                <v:fill type="solid"/>
              </v:shape>
            </v:group>
            <v:group style="position:absolute;left:1852;top:5567;width:2;height:40" coordorigin="1852,5567" coordsize="2,40">
              <v:shape style="position:absolute;left:1852;top:5567;width:2;height:40" coordorigin="1852,5567" coordsize="0,40" path="m1852,5567l1852,5607e" filled="t" fillcolor="#231F20" stroked="f">
                <v:path arrowok="t"/>
                <v:fill type="solid"/>
              </v:shape>
            </v:group>
            <v:group style="position:absolute;left:1839;top:6210;width:52;height:87" coordorigin="1839,6210" coordsize="52,87">
              <v:shape style="position:absolute;left:1839;top:6210;width:52;height:87" coordorigin="1839,6210" coordsize="52,87" path="m1891,6288l1841,6288,1841,6298,1891,6298,1891,6288xe" filled="t" fillcolor="#231F20" stroked="f">
                <v:path arrowok="t"/>
                <v:fill type="solid"/>
              </v:shape>
              <v:shape style="position:absolute;left:1839;top:6210;width:52;height:87" coordorigin="1839,6210" coordsize="52,87" path="m1872,6221l1860,6221,1860,6288,1872,6288,1872,6221xe" filled="t" fillcolor="#231F20" stroked="f">
                <v:path arrowok="t"/>
                <v:fill type="solid"/>
              </v:shape>
              <v:shape style="position:absolute;left:1839;top:6210;width:52;height:87" coordorigin="1839,6210" coordsize="52,87" path="m1872,6210l1860,6210,1839,6214,1839,6225,1860,6221,1872,6221,1872,6210xe" filled="t" fillcolor="#231F20" stroked="f">
                <v:path arrowok="t"/>
                <v:fill type="solid"/>
              </v:shape>
            </v:group>
            <v:group style="position:absolute;left:2557;top:6127;width:2;height:40" coordorigin="2557,6127" coordsize="2,40">
              <v:shape style="position:absolute;left:2557;top:6127;width:2;height:40" coordorigin="2557,6127" coordsize="0,40" path="m2557,6166l2557,6127e" filled="t" fillcolor="#231F20" stroked="f">
                <v:path arrowok="t"/>
                <v:fill type="solid"/>
              </v:shape>
            </v:group>
            <v:group style="position:absolute;left:2557;top:6127;width:2;height:40" coordorigin="2557,6127" coordsize="2,40">
              <v:shape style="position:absolute;left:2557;top:6127;width:2;height:40" coordorigin="2557,6127" coordsize="0,40" path="m2557,6127l2557,6166e" filled="f" stroked="t" strokeweight=".249651pt" strokecolor="#231F20">
                <v:path arrowok="t"/>
              </v:shape>
            </v:group>
            <v:group style="position:absolute;left:2557;top:5567;width:2;height:40" coordorigin="2557,5567" coordsize="2,40">
              <v:shape style="position:absolute;left:2557;top:5567;width:2;height:40" coordorigin="2557,5567" coordsize="0,40" path="m2557,5567l2557,5607e" filled="t" fillcolor="#231F20" stroked="f">
                <v:path arrowok="t"/>
                <v:fill type="solid"/>
              </v:shape>
            </v:group>
            <v:group style="position:absolute;left:2557;top:5567;width:2;height:40" coordorigin="2557,5567" coordsize="2,40">
              <v:shape style="position:absolute;left:2557;top:5567;width:2;height:40" coordorigin="2557,5567" coordsize="0,40" path="m2557,5567l2557,5607e" filled="f" stroked="t" strokeweight=".249651pt" strokecolor="#231F20">
                <v:path arrowok="t"/>
              </v:shape>
            </v:group>
            <v:group style="position:absolute;left:2538;top:6210;width:57;height:89" coordorigin="2538,6210" coordsize="57,89">
              <v:shape style="position:absolute;left:2538;top:6210;width:57;height:89" coordorigin="2538,6210" coordsize="57,89" path="m2538,6284l2538,6296,2542,6297,2546,6298,2550,6298,2554,6299,2557,6299,2572,6299,2580,6297,2588,6289,2557,6289,2553,6289,2545,6287,2542,6286,2538,6284xe" filled="t" fillcolor="#231F20" stroked="f">
                <v:path arrowok="t"/>
                <v:fill type="solid"/>
              </v:shape>
              <v:shape style="position:absolute;left:2538;top:6210;width:57;height:89" coordorigin="2538,6210" coordsize="57,89" path="m2588,6250l2568,6250,2573,6252,2577,6255,2581,6259,2583,6264,2583,6276,2581,6280,2577,6284,2573,6288,2568,6289,2588,6289,2592,6286,2595,6279,2595,6260,2592,6253,2588,6250xe" filled="t" fillcolor="#231F20" stroked="f">
                <v:path arrowok="t"/>
                <v:fill type="solid"/>
              </v:shape>
              <v:shape style="position:absolute;left:2538;top:6210;width:57;height:89" coordorigin="2538,6210" coordsize="57,89" path="m2588,6210l2542,6210,2542,6254,2545,6253,2548,6252,2554,6250,2558,6250,2588,6250,2586,6248,2580,6243,2578,6242,2553,6242,2553,6220,2588,6220,2588,6210xe" filled="t" fillcolor="#231F20" stroked="f">
                <v:path arrowok="t"/>
                <v:fill type="solid"/>
              </v:shape>
              <v:shape style="position:absolute;left:2538;top:6210;width:57;height:89" coordorigin="2538,6210" coordsize="57,89" path="m2573,6240l2561,6240,2556,6241,2554,6241,2553,6242,2578,6242,2573,6240xe" filled="t" fillcolor="#231F20" stroked="f">
                <v:path arrowok="t"/>
                <v:fill type="solid"/>
              </v:shape>
            </v:group>
            <v:group style="position:absolute;left:3438;top:6127;width:2;height:40" coordorigin="3438,6127" coordsize="2,40">
              <v:shape style="position:absolute;left:3438;top:6127;width:2;height:40" coordorigin="3438,6127" coordsize="0,40" path="m3438,6166l3438,6127e" filled="t" fillcolor="#231F20" stroked="f">
                <v:path arrowok="t"/>
                <v:fill type="solid"/>
              </v:shape>
            </v:group>
            <v:group style="position:absolute;left:3438;top:6127;width:2;height:40" coordorigin="3438,6127" coordsize="2,40">
              <v:shape style="position:absolute;left:3438;top:6127;width:2;height:40" coordorigin="3438,6127" coordsize="0,40" path="m3438,6127l3438,6166e" filled="f" stroked="t" strokeweight=".249651pt" strokecolor="#231F20">
                <v:path arrowok="t"/>
              </v:shape>
            </v:group>
            <v:group style="position:absolute;left:3438;top:5567;width:2;height:40" coordorigin="3438,5567" coordsize="2,40">
              <v:shape style="position:absolute;left:3438;top:5567;width:2;height:40" coordorigin="3438,5567" coordsize="0,40" path="m3438,5567l3438,5607e" filled="t" fillcolor="#231F20" stroked="f">
                <v:path arrowok="t"/>
                <v:fill type="solid"/>
              </v:shape>
            </v:group>
            <v:group style="position:absolute;left:3438;top:5567;width:2;height:40" coordorigin="3438,5567" coordsize="2,40">
              <v:shape style="position:absolute;left:3438;top:5567;width:2;height:40" coordorigin="3438,5567" coordsize="0,40" path="m3438,5567l3438,5607e" filled="f" stroked="t" strokeweight=".249651pt" strokecolor="#231F20">
                <v:path arrowok="t"/>
              </v:shape>
            </v:group>
            <v:group style="position:absolute;left:3386;top:6210;width:52;height:87" coordorigin="3386,6210" coordsize="52,87">
              <v:shape style="position:absolute;left:3386;top:6210;width:52;height:87" coordorigin="3386,6210" coordsize="52,87" path="m3438,6288l3388,6288,3388,6298,3438,6298,3438,6288xe" filled="t" fillcolor="#231F20" stroked="f">
                <v:path arrowok="t"/>
                <v:fill type="solid"/>
              </v:shape>
              <v:shape style="position:absolute;left:3386;top:6210;width:52;height:87" coordorigin="3386,6210" coordsize="52,87" path="m3419,6221l3407,6221,3407,6288,3419,6288,3419,6221xe" filled="t" fillcolor="#231F20" stroked="f">
                <v:path arrowok="t"/>
                <v:fill type="solid"/>
              </v:shape>
              <v:shape style="position:absolute;left:3386;top:6210;width:52;height:87" coordorigin="3386,6210" coordsize="52,87" path="m3419,6210l3407,6210,3386,6214,3386,6225,3407,6221,3419,6221,3419,6210xe" filled="t" fillcolor="#231F20" stroked="f">
                <v:path arrowok="t"/>
                <v:fill type="solid"/>
              </v:shape>
            </v:group>
            <v:group style="position:absolute;left:3457;top:6209;width:60;height:90" coordorigin="3457,6209" coordsize="60,90">
              <v:shape style="position:absolute;left:3457;top:6209;width:60;height:90" coordorigin="3457,6209" coordsize="60,90" path="m3497,6209l3477,6209,3470,6213,3464,6220,3459,6228,3457,6239,3457,6269,3459,6280,3470,6295,3477,6299,3497,6299,3504,6295,3508,6290,3481,6290,3476,6287,3470,6275,3469,6266,3469,6242,3470,6233,3476,6221,3481,6218,3508,6218,3504,6213,3497,6209xe" filled="t" fillcolor="#231F20" stroked="f">
                <v:path arrowok="t"/>
                <v:fill type="solid"/>
              </v:shape>
              <v:shape style="position:absolute;left:3457;top:6209;width:60;height:90" coordorigin="3457,6209" coordsize="60,90" path="m3508,6218l3493,6218,3498,6221,3501,6227,3504,6233,3505,6242,3505,6266,3504,6275,3501,6281,3498,6287,3493,6290,3508,6290,3509,6288,3515,6280,3517,6269,3517,6239,3515,6228,3509,6220,3508,6218xe" filled="t" fillcolor="#231F20" stroked="f">
                <v:path arrowok="t"/>
                <v:fill type="solid"/>
              </v:shape>
            </v:group>
            <v:group style="position:absolute;left:4320;top:6127;width:2;height:40" coordorigin="4320,6127" coordsize="2,40">
              <v:shape style="position:absolute;left:4320;top:6127;width:2;height:40" coordorigin="4320,6127" coordsize="0,40" path="m4320,6166l4320,6127e" filled="t" fillcolor="#231F20" stroked="f">
                <v:path arrowok="t"/>
                <v:fill type="solid"/>
              </v:shape>
            </v:group>
            <v:group style="position:absolute;left:4320;top:6127;width:2;height:40" coordorigin="4320,6127" coordsize="2,40">
              <v:shape style="position:absolute;left:4320;top:6127;width:2;height:40" coordorigin="4320,6127" coordsize="0,40" path="m4320,6127l4320,6166e" filled="f" stroked="t" strokeweight=".249651pt" strokecolor="#231F20">
                <v:path arrowok="t"/>
              </v:shape>
            </v:group>
            <v:group style="position:absolute;left:4320;top:5567;width:2;height:40" coordorigin="4320,5567" coordsize="2,40">
              <v:shape style="position:absolute;left:4320;top:5567;width:2;height:40" coordorigin="4320,5567" coordsize="0,40" path="m4320,5567l4320,5607e" filled="t" fillcolor="#231F20" stroked="f">
                <v:path arrowok="t"/>
                <v:fill type="solid"/>
              </v:shape>
            </v:group>
            <v:group style="position:absolute;left:4320;top:5567;width:2;height:40" coordorigin="4320,5567" coordsize="2,40">
              <v:shape style="position:absolute;left:4320;top:5567;width:2;height:40" coordorigin="4320,5567" coordsize="0,40" path="m4320,5567l4320,5607e" filled="f" stroked="t" strokeweight=".249651pt" strokecolor="#231F20">
                <v:path arrowok="t"/>
              </v:shape>
            </v:group>
            <v:group style="position:absolute;left:4268;top:6210;width:52;height:87" coordorigin="4268,6210" coordsize="52,87">
              <v:shape style="position:absolute;left:4268;top:6210;width:52;height:87" coordorigin="4268,6210" coordsize="52,87" path="m4320,6288l4270,6288,4270,6298,4320,6298,4320,6288xe" filled="t" fillcolor="#231F20" stroked="f">
                <v:path arrowok="t"/>
                <v:fill type="solid"/>
              </v:shape>
              <v:shape style="position:absolute;left:4268;top:6210;width:52;height:87" coordorigin="4268,6210" coordsize="52,87" path="m4301,6221l4289,6221,4289,6288,4301,6288,4301,6221xe" filled="t" fillcolor="#231F20" stroked="f">
                <v:path arrowok="t"/>
                <v:fill type="solid"/>
              </v:shape>
              <v:shape style="position:absolute;left:4268;top:6210;width:52;height:87" coordorigin="4268,6210" coordsize="52,87" path="m4301,6210l4289,6210,4268,6214,4268,6225,4289,6221,4301,6221,4301,6210xe" filled="t" fillcolor="#231F20" stroked="f">
                <v:path arrowok="t"/>
                <v:fill type="solid"/>
              </v:shape>
            </v:group>
            <v:group style="position:absolute;left:4341;top:6210;width:57;height:89" coordorigin="4341,6210" coordsize="57,89">
              <v:shape style="position:absolute;left:4341;top:6210;width:57;height:89" coordorigin="4341,6210" coordsize="57,89" path="m4341,6284l4341,6296,4345,6297,4349,6298,4352,6298,4356,6299,4360,6299,4374,6299,4383,6297,4391,6289,4359,6289,4355,6289,4348,6287,4344,6286,4341,6284xe" filled="t" fillcolor="#231F20" stroked="f">
                <v:path arrowok="t"/>
                <v:fill type="solid"/>
              </v:shape>
              <v:shape style="position:absolute;left:4341;top:6210;width:57;height:89" coordorigin="4341,6210" coordsize="57,89" path="m4391,6250l4370,6250,4376,6252,4380,6255,4383,6259,4385,6264,4385,6276,4383,6280,4380,6284,4376,6288,4370,6289,4391,6289,4394,6286,4397,6279,4397,6260,4394,6253,4391,6250xe" filled="t" fillcolor="#231F20" stroked="f">
                <v:path arrowok="t"/>
                <v:fill type="solid"/>
              </v:shape>
              <v:shape style="position:absolute;left:4341;top:6210;width:57;height:89" coordorigin="4341,6210" coordsize="57,89" path="m4391,6210l4344,6210,4344,6254,4348,6253,4351,6252,4357,6250,4360,6250,4391,6250,4389,6248,4383,6243,4380,6242,4355,6242,4355,6220,4391,6220,4391,6210xe" filled="t" fillcolor="#231F20" stroked="f">
                <v:path arrowok="t"/>
                <v:fill type="solid"/>
              </v:shape>
              <v:shape style="position:absolute;left:4341;top:6210;width:57;height:89" coordorigin="4341,6210" coordsize="57,89" path="m4375,6240l4364,6240,4359,6241,4357,6241,4355,6242,4380,6242,4375,6240xe" filled="t" fillcolor="#231F20" stroked="f">
                <v:path arrowok="t"/>
                <v:fill type="solid"/>
              </v:shape>
            </v:group>
            <v:group style="position:absolute;left:5201;top:6127;width:2;height:40" coordorigin="5201,6127" coordsize="2,40">
              <v:shape style="position:absolute;left:5201;top:6127;width:2;height:40" coordorigin="5201,6127" coordsize="0,40" path="m5201,6166l5201,6127e" filled="t" fillcolor="#231F20" stroked="f">
                <v:path arrowok="t"/>
                <v:fill type="solid"/>
              </v:shape>
            </v:group>
            <v:group style="position:absolute;left:5201;top:6127;width:2;height:40" coordorigin="5201,6127" coordsize="2,40">
              <v:shape style="position:absolute;left:5201;top:6127;width:2;height:40" coordorigin="5201,6127" coordsize="0,40" path="m5201,6127l5201,6166e" filled="f" stroked="t" strokeweight=".249651pt" strokecolor="#231F20">
                <v:path arrowok="t"/>
              </v:shape>
            </v:group>
            <v:group style="position:absolute;left:5201;top:5567;width:2;height:40" coordorigin="5201,5567" coordsize="2,40">
              <v:shape style="position:absolute;left:5201;top:5567;width:2;height:40" coordorigin="5201,5567" coordsize="0,40" path="m5201,5567l5201,5607e" filled="t" fillcolor="#231F20" stroked="f">
                <v:path arrowok="t"/>
                <v:fill type="solid"/>
              </v:shape>
            </v:group>
            <v:group style="position:absolute;left:5201;top:5567;width:2;height:40" coordorigin="5201,5567" coordsize="2,40">
              <v:shape style="position:absolute;left:5201;top:5567;width:2;height:40" coordorigin="5201,5567" coordsize="0,40" path="m5201,5567l5201,5607e" filled="f" stroked="t" strokeweight=".249651pt" strokecolor="#231F20">
                <v:path arrowok="t"/>
              </v:shape>
            </v:group>
            <v:group style="position:absolute;left:5142;top:6209;width:55;height:89" coordorigin="5142,6209" coordsize="55,89">
              <v:shape style="position:absolute;left:5142;top:6209;width:55;height:89" coordorigin="5142,6209" coordsize="55,89" path="m5192,6219l5173,6219,5177,6220,5183,6226,5185,6230,5185,6237,5184,6240,5183,6243,5181,6246,5179,6250,5175,6254,5173,6256,5142,6288,5142,6298,5197,6298,5197,6288,5156,6288,5183,6260,5187,6256,5188,6255,5191,6251,5194,6247,5195,6244,5196,6241,5197,6237,5197,6226,5194,6220,5192,6219xe" filled="t" fillcolor="#231F20" stroked="f">
                <v:path arrowok="t"/>
                <v:fill type="solid"/>
              </v:shape>
              <v:shape style="position:absolute;left:5142;top:6209;width:55;height:89" coordorigin="5142,6209" coordsize="55,89" path="m5176,6209l5164,6209,5160,6209,5152,6211,5147,6212,5142,6214,5142,6226,5147,6224,5152,6222,5156,6221,5160,6219,5164,6219,5192,6219,5183,6211,5176,6209xe" filled="t" fillcolor="#231F20" stroked="f">
                <v:path arrowok="t"/>
                <v:fill type="solid"/>
              </v:shape>
            </v:group>
            <v:group style="position:absolute;left:5217;top:6209;width:60;height:90" coordorigin="5217,6209" coordsize="60,90">
              <v:shape style="position:absolute;left:5217;top:6209;width:60;height:90" coordorigin="5217,6209" coordsize="60,90" path="m5257,6209l5238,6209,5230,6213,5225,6220,5220,6228,5217,6239,5217,6269,5220,6280,5230,6295,5238,6299,5257,6299,5265,6295,5268,6290,5241,6290,5237,6287,5231,6275,5229,6266,5229,6242,5231,6233,5237,6221,5241,6218,5268,6218,5265,6213,5257,6209xe" filled="t" fillcolor="#231F20" stroked="f">
                <v:path arrowok="t"/>
                <v:fill type="solid"/>
              </v:shape>
              <v:shape style="position:absolute;left:5217;top:6209;width:60;height:90" coordorigin="5217,6209" coordsize="60,90" path="m5268,6218l5254,6218,5258,6221,5261,6227,5264,6233,5266,6242,5266,6266,5264,6275,5261,6281,5258,6287,5254,6290,5268,6290,5270,6288,5275,6280,5278,6269,5278,6239,5275,6228,5270,6220,5268,6218xe" filled="t" fillcolor="#231F20" stroked="f">
                <v:path arrowok="t"/>
                <v:fill type="solid"/>
              </v:shape>
            </v:group>
            <v:group style="position:absolute;left:6082;top:6127;width:2;height:40" coordorigin="6082,6127" coordsize="2,40">
              <v:shape style="position:absolute;left:6082;top:6127;width:2;height:40" coordorigin="6082,6127" coordsize="0,40" path="m6082,6166l6082,6127e" filled="t" fillcolor="#231F20" stroked="f">
                <v:path arrowok="t"/>
                <v:fill type="solid"/>
              </v:shape>
            </v:group>
            <v:group style="position:absolute;left:6082;top:6127;width:2;height:40" coordorigin="6082,6127" coordsize="2,40">
              <v:shape style="position:absolute;left:6082;top:6127;width:2;height:40" coordorigin="6082,6127" coordsize="0,40" path="m6082,6127l6082,6166e" filled="f" stroked="t" strokeweight=".249651pt" strokecolor="#231F20">
                <v:path arrowok="t"/>
              </v:shape>
            </v:group>
            <v:group style="position:absolute;left:6082;top:5567;width:2;height:40" coordorigin="6082,5567" coordsize="2,40">
              <v:shape style="position:absolute;left:6082;top:5567;width:2;height:40" coordorigin="6082,5567" coordsize="0,40" path="m6082,5567l6082,5607e" filled="t" fillcolor="#231F20" stroked="f">
                <v:path arrowok="t"/>
                <v:fill type="solid"/>
              </v:shape>
            </v:group>
            <v:group style="position:absolute;left:6082;top:5567;width:2;height:40" coordorigin="6082,5567" coordsize="2,40">
              <v:shape style="position:absolute;left:6082;top:5567;width:2;height:40" coordorigin="6082,5567" coordsize="0,40" path="m6082,5567l6082,5607e" filled="f" stroked="t" strokeweight=".249651pt" strokecolor="#231F20">
                <v:path arrowok="t"/>
              </v:shape>
            </v:group>
            <v:group style="position:absolute;left:6024;top:6209;width:55;height:89" coordorigin="6024,6209" coordsize="55,89">
              <v:shape style="position:absolute;left:6024;top:6209;width:55;height:89" coordorigin="6024,6209" coordsize="55,89" path="m6075,6219l6055,6219,6059,6220,6066,6226,6068,6230,6068,6237,6067,6240,6065,6243,6064,6246,6061,6250,6057,6254,6055,6256,6024,6288,6024,6298,6080,6298,6080,6288,6039,6288,6066,6260,6069,6256,6070,6255,6074,6251,6076,6247,6077,6244,6079,6241,6079,6237,6079,6226,6077,6220,6075,6219xe" filled="t" fillcolor="#231F20" stroked="f">
                <v:path arrowok="t"/>
                <v:fill type="solid"/>
              </v:shape>
              <v:shape style="position:absolute;left:6024;top:6209;width:55;height:89" coordorigin="6024,6209" coordsize="55,89" path="m6059,6209l6046,6209,6042,6209,6034,6211,6030,6212,6025,6214,6025,6226,6030,6224,6034,6222,6038,6221,6042,6219,6046,6219,6075,6219,6066,6211,6059,6209xe" filled="t" fillcolor="#231F20" stroked="f">
                <v:path arrowok="t"/>
                <v:fill type="solid"/>
              </v:shape>
            </v:group>
            <v:group style="position:absolute;left:6101;top:6210;width:57;height:89" coordorigin="6101,6210" coordsize="57,89">
              <v:shape style="position:absolute;left:6101;top:6210;width:57;height:89" coordorigin="6101,6210" coordsize="57,89" path="m6101,6284l6101,6296,6105,6297,6109,6298,6113,6298,6117,6299,6120,6299,6135,6299,6143,6297,6151,6289,6120,6289,6116,6289,6108,6287,6105,6286,6101,6284xe" filled="t" fillcolor="#231F20" stroked="f">
                <v:path arrowok="t"/>
                <v:fill type="solid"/>
              </v:shape>
              <v:shape style="position:absolute;left:6101;top:6210;width:57;height:89" coordorigin="6101,6210" coordsize="57,89" path="m6151,6250l6131,6250,6136,6252,6140,6255,6144,6259,6146,6264,6146,6276,6144,6280,6140,6284,6136,6288,6131,6289,6151,6289,6155,6286,6158,6279,6158,6260,6155,6253,6151,6250xe" filled="t" fillcolor="#231F20" stroked="f">
                <v:path arrowok="t"/>
                <v:fill type="solid"/>
              </v:shape>
              <v:shape style="position:absolute;left:6101;top:6210;width:57;height:89" coordorigin="6101,6210" coordsize="57,89" path="m6151,6210l6105,6210,6105,6254,6108,6253,6111,6252,6118,6250,6121,6250,6151,6250,6149,6248,6143,6243,6141,6242,6116,6242,6116,6220,6151,6220,6151,6210xe" filled="t" fillcolor="#231F20" stroked="f">
                <v:path arrowok="t"/>
                <v:fill type="solid"/>
              </v:shape>
              <v:shape style="position:absolute;left:6101;top:6210;width:57;height:89" coordorigin="6101,6210" coordsize="57,89" path="m6136,6240l6124,6240,6122,6240,6119,6241,6117,6241,6116,6242,6141,6242,6136,6240xe" filled="t" fillcolor="#231F20" stroked="f">
                <v:path arrowok="t"/>
                <v:fill type="solid"/>
              </v:shape>
            </v:group>
            <v:group style="position:absolute;left:6964;top:6127;width:2;height:40" coordorigin="6964,6127" coordsize="2,40">
              <v:shape style="position:absolute;left:6964;top:6127;width:2;height:40" coordorigin="6964,6127" coordsize="0,40" path="m6964,6166l6964,6127e" filled="t" fillcolor="#231F20" stroked="f">
                <v:path arrowok="t"/>
                <v:fill type="solid"/>
              </v:shape>
            </v:group>
            <v:group style="position:absolute;left:6964;top:6127;width:2;height:40" coordorigin="6964,6127" coordsize="2,40">
              <v:shape style="position:absolute;left:6964;top:6127;width:2;height:40" coordorigin="6964,6127" coordsize="0,40" path="m6964,6127l6964,6166e" filled="f" stroked="t" strokeweight=".249651pt" strokecolor="#231F20">
                <v:path arrowok="t"/>
              </v:shape>
            </v:group>
            <v:group style="position:absolute;left:6964;top:5567;width:2;height:40" coordorigin="6964,5567" coordsize="2,40">
              <v:shape style="position:absolute;left:6964;top:5567;width:2;height:40" coordorigin="6964,5567" coordsize="0,40" path="m6964,5567l6964,5607e" filled="t" fillcolor="#231F20" stroked="f">
                <v:path arrowok="t"/>
                <v:fill type="solid"/>
              </v:shape>
            </v:group>
            <v:group style="position:absolute;left:6964;top:5567;width:2;height:40" coordorigin="6964,5567" coordsize="2,40">
              <v:shape style="position:absolute;left:6964;top:5567;width:2;height:40" coordorigin="6964,5567" coordsize="0,40" path="m6964,5567l6964,5607e" filled="f" stroked="t" strokeweight=".249651pt" strokecolor="#231F20">
                <v:path arrowok="t"/>
              </v:shape>
            </v:group>
            <v:group style="position:absolute;left:6905;top:6209;width:58;height:90" coordorigin="6905,6209" coordsize="58,90">
              <v:shape style="position:absolute;left:6905;top:6209;width:58;height:90" coordorigin="6905,6209" coordsize="58,90" path="m6905,6284l6905,6295,6909,6296,6913,6297,6917,6298,6921,6299,6925,6299,6939,6299,6948,6297,6954,6292,6957,6289,6924,6289,6920,6289,6912,6287,6908,6285,6905,6284xe" filled="t" fillcolor="#231F20" stroked="f">
                <v:path arrowok="t"/>
                <v:fill type="solid"/>
              </v:shape>
              <v:shape style="position:absolute;left:6905;top:6209;width:58;height:90" coordorigin="6905,6209" coordsize="58,90" path="m6958,6219l6936,6219,6941,6220,6944,6222,6947,6225,6949,6228,6949,6237,6947,6240,6944,6243,6941,6245,6937,6246,6920,6246,6920,6256,6937,6256,6942,6257,6949,6263,6951,6267,6951,6278,6949,6282,6941,6288,6936,6289,6957,6289,6960,6287,6963,6281,6963,6267,6961,6262,6955,6254,6950,6252,6945,6250,6950,6249,6954,6247,6959,6240,6961,6236,6961,6224,6958,6219,6958,6219xe" filled="t" fillcolor="#231F20" stroked="f">
                <v:path arrowok="t"/>
                <v:fill type="solid"/>
              </v:shape>
              <v:shape style="position:absolute;left:6905;top:6209;width:58;height:90" coordorigin="6905,6209" coordsize="58,90" path="m6940,6209l6928,6209,6924,6209,6916,6210,6912,6211,6908,6212,6908,6223,6912,6221,6916,6220,6924,6219,6927,6219,6958,6219,6947,6211,6940,6209xe" filled="t" fillcolor="#231F20" stroked="f">
                <v:path arrowok="t"/>
                <v:fill type="solid"/>
              </v:shape>
            </v:group>
            <v:group style="position:absolute;left:6980;top:6209;width:60;height:90" coordorigin="6980,6209" coordsize="60,90">
              <v:shape style="position:absolute;left:6980;top:6209;width:60;height:90" coordorigin="6980,6209" coordsize="60,90" path="m7020,6209l7001,6209,6993,6213,6988,6220,6983,6228,6980,6239,6980,6269,6983,6280,6993,6295,7001,6299,7020,6299,7027,6295,7031,6290,7004,6290,7000,6287,6993,6275,6992,6266,6992,6242,6993,6233,7000,6221,7004,6218,7031,6218,7027,6213,7020,6209xe" filled="t" fillcolor="#231F20" stroked="f">
                <v:path arrowok="t"/>
                <v:fill type="solid"/>
              </v:shape>
              <v:shape style="position:absolute;left:6980;top:6209;width:60;height:90" coordorigin="6980,6209" coordsize="60,90" path="m7031,6218l7016,6218,7021,6221,7024,6227,7027,6233,7029,6242,7029,6266,7027,6275,7024,6281,7021,6287,7016,6290,7031,6290,7033,6288,7038,6280,7041,6269,7041,6239,7038,6228,7033,6220,7031,6218xe" filled="t" fillcolor="#231F20" stroked="f">
                <v:path arrowok="t"/>
                <v:fill type="solid"/>
              </v:shape>
            </v:group>
            <v:group style="position:absolute;left:7845;top:6127;width:2;height:40" coordorigin="7845,6127" coordsize="2,40">
              <v:shape style="position:absolute;left:7845;top:6127;width:2;height:40" coordorigin="7845,6127" coordsize="0,40" path="m7845,6166l7845,6127e" filled="t" fillcolor="#231F20" stroked="f">
                <v:path arrowok="t"/>
                <v:fill type="solid"/>
              </v:shape>
            </v:group>
            <v:group style="position:absolute;left:7845;top:6127;width:2;height:40" coordorigin="7845,6127" coordsize="2,40">
              <v:shape style="position:absolute;left:7845;top:6127;width:2;height:40" coordorigin="7845,6127" coordsize="0,40" path="m7845,6127l7845,6166e" filled="f" stroked="t" strokeweight=".249651pt" strokecolor="#231F20">
                <v:path arrowok="t"/>
              </v:shape>
            </v:group>
            <v:group style="position:absolute;left:7845;top:5567;width:2;height:40" coordorigin="7845,5567" coordsize="2,40">
              <v:shape style="position:absolute;left:7845;top:5567;width:2;height:40" coordorigin="7845,5567" coordsize="0,40" path="m7845,5567l7845,5607e" filled="t" fillcolor="#231F20" stroked="f">
                <v:path arrowok="t"/>
                <v:fill type="solid"/>
              </v:shape>
            </v:group>
            <v:group style="position:absolute;left:7845;top:5567;width:2;height:40" coordorigin="7845,5567" coordsize="2,40">
              <v:shape style="position:absolute;left:7845;top:5567;width:2;height:40" coordorigin="7845,5567" coordsize="0,40" path="m7845,5567l7845,5607e" filled="f" stroked="t" strokeweight=".249651pt" strokecolor="#231F20">
                <v:path arrowok="t"/>
              </v:shape>
            </v:group>
            <v:group style="position:absolute;left:7788;top:6209;width:58;height:90" coordorigin="7788,6209" coordsize="58,90">
              <v:shape style="position:absolute;left:7788;top:6209;width:58;height:90" coordorigin="7788,6209" coordsize="58,90" path="m7788,6284l7788,6295,7792,6296,7796,6297,7800,6298,7804,6299,7807,6299,7822,6299,7830,6297,7836,6292,7840,6289,7806,6289,7802,6289,7795,6287,7791,6285,7788,6284xe" filled="t" fillcolor="#231F20" stroked="f">
                <v:path arrowok="t"/>
                <v:fill type="solid"/>
              </v:shape>
              <v:shape style="position:absolute;left:7788;top:6209;width:58;height:90" coordorigin="7788,6209" coordsize="58,90" path="m7840,6219l7819,6219,7823,6220,7827,6222,7830,6225,7831,6228,7831,6237,7830,6240,7827,6243,7824,6245,7819,6246,7803,6246,7803,6256,7819,6256,7824,6257,7832,6263,7833,6267,7833,6278,7831,6282,7824,6288,7818,6289,7840,6289,7842,6287,7845,6281,7845,6267,7844,6262,7837,6254,7833,6252,7827,6250,7832,6249,7836,6247,7842,6240,7843,6236,7843,6224,7841,6219,7840,6219xe" filled="t" fillcolor="#231F20" stroked="f">
                <v:path arrowok="t"/>
                <v:fill type="solid"/>
              </v:shape>
              <v:shape style="position:absolute;left:7788;top:6209;width:58;height:90" coordorigin="7788,6209" coordsize="58,90" path="m7823,6209l7810,6209,7807,6209,7799,6210,7795,6211,7790,6212,7790,6223,7795,6221,7799,6220,7806,6219,7810,6219,7840,6219,7830,6211,7823,6209xe" filled="t" fillcolor="#231F20" stroked="f">
                <v:path arrowok="t"/>
                <v:fill type="solid"/>
              </v:shape>
            </v:group>
            <v:group style="position:absolute;left:7864;top:6210;width:57;height:89" coordorigin="7864,6210" coordsize="57,89">
              <v:shape style="position:absolute;left:7864;top:6210;width:57;height:89" coordorigin="7864,6210" coordsize="57,89" path="m7864,6284l7864,6296,7868,6297,7872,6298,7876,6298,7880,6299,7883,6299,7898,6299,7906,6297,7914,6289,7883,6289,7879,6289,7871,6287,7868,6286,7864,6284xe" filled="t" fillcolor="#231F20" stroked="f">
                <v:path arrowok="t"/>
                <v:fill type="solid"/>
              </v:shape>
              <v:shape style="position:absolute;left:7864;top:6210;width:57;height:89" coordorigin="7864,6210" coordsize="57,89" path="m7914,6250l7894,6250,7899,6252,7903,6255,7907,6259,7909,6264,7909,6276,7907,6280,7903,6284,7899,6288,7894,6289,7914,6289,7918,6286,7921,6279,7921,6260,7918,6253,7914,6250xe" filled="t" fillcolor="#231F20" stroked="f">
                <v:path arrowok="t"/>
                <v:fill type="solid"/>
              </v:shape>
              <v:shape style="position:absolute;left:7864;top:6210;width:57;height:89" coordorigin="7864,6210" coordsize="57,89" path="m7914,6210l7868,6210,7868,6254,7871,6253,7874,6252,7880,6250,7884,6250,7914,6250,7912,6248,7906,6243,7904,6242,7879,6242,7879,6220,7914,6220,7914,6210xe" filled="t" fillcolor="#231F20" stroked="f">
                <v:path arrowok="t"/>
                <v:fill type="solid"/>
              </v:shape>
              <v:shape style="position:absolute;left:7864;top:6210;width:57;height:89" coordorigin="7864,6210" coordsize="57,89" path="m7899,6240l7887,6240,7882,6241,7880,6241,7879,6242,7904,6242,7899,6240xe" filled="t" fillcolor="#231F20" stroked="f">
                <v:path arrowok="t"/>
                <v:fill type="solid"/>
              </v:shape>
            </v:group>
            <v:group style="position:absolute;left:8726;top:6127;width:2;height:40" coordorigin="8726,6127" coordsize="2,40">
              <v:shape style="position:absolute;left:8726;top:6127;width:2;height:40" coordorigin="8726,6127" coordsize="0,40" path="m8726,6166l8726,6127e" filled="t" fillcolor="#231F20" stroked="f">
                <v:path arrowok="t"/>
                <v:fill type="solid"/>
              </v:shape>
            </v:group>
            <v:group style="position:absolute;left:8726;top:6127;width:2;height:40" coordorigin="8726,6127" coordsize="2,40">
              <v:shape style="position:absolute;left:8726;top:6127;width:2;height:40" coordorigin="8726,6127" coordsize="0,40" path="m8726,6127l8726,6166e" filled="f" stroked="t" strokeweight=".249651pt" strokecolor="#231F20">
                <v:path arrowok="t"/>
              </v:shape>
            </v:group>
            <v:group style="position:absolute;left:8726;top:5567;width:2;height:40" coordorigin="8726,5567" coordsize="2,40">
              <v:shape style="position:absolute;left:8726;top:5567;width:2;height:40" coordorigin="8726,5567" coordsize="0,40" path="m8726,5567l8726,5607e" filled="t" fillcolor="#231F20" stroked="f">
                <v:path arrowok="t"/>
                <v:fill type="solid"/>
              </v:shape>
            </v:group>
            <v:group style="position:absolute;left:8726;top:5567;width:2;height:40" coordorigin="8726,5567" coordsize="2,40">
              <v:shape style="position:absolute;left:8726;top:5567;width:2;height:40" coordorigin="8726,5567" coordsize="0,40" path="m8726,5567l8726,5607e" filled="f" stroked="t" strokeweight=".249651pt" strokecolor="#231F20">
                <v:path arrowok="t"/>
              </v:shape>
            </v:group>
            <v:group style="position:absolute;left:8663;top:6210;width:51;height:87" coordorigin="8663,6210" coordsize="51,87">
              <v:shape style="position:absolute;left:8663;top:6210;width:51;height:87" coordorigin="8663,6210" coordsize="51,87" path="m8714,6277l8702,6277,8702,6298,8714,6298,8714,6277xe" filled="t" fillcolor="#231F20" stroked="f">
                <v:path arrowok="t"/>
                <v:fill type="solid"/>
              </v:shape>
              <v:shape style="position:absolute;left:8663;top:6210;width:51;height:87" coordorigin="8663,6210" coordsize="51,87" path="m8714,6210l8699,6210,8663,6266,8663,6277,8727,6277,8727,6267,8672,6267,8702,6221,8714,6221,8714,6210xe" filled="t" fillcolor="#231F20" stroked="f">
                <v:path arrowok="t"/>
                <v:fill type="solid"/>
              </v:shape>
              <v:shape style="position:absolute;left:8663;top:6210;width:51;height:87" coordorigin="8663,6210" coordsize="51,87" path="m8714,6221l8702,6221,8702,6267,8714,6267,8714,6221xe" filled="t" fillcolor="#231F20" stroked="f">
                <v:path arrowok="t"/>
                <v:fill type="solid"/>
              </v:shape>
            </v:group>
            <v:group style="position:absolute;left:8741;top:6209;width:60;height:90" coordorigin="8741,6209" coordsize="60,90">
              <v:shape style="position:absolute;left:8741;top:6209;width:60;height:90" coordorigin="8741,6209" coordsize="60,90" path="m8781,6209l8762,6209,8754,6213,8749,6220,8744,6228,8741,6239,8741,6269,8744,6280,8754,6295,8762,6299,8781,6299,8789,6295,8792,6290,8765,6290,8761,6287,8754,6275,8753,6266,8753,6242,8754,6233,8761,6221,8765,6218,8792,6218,8789,6213,8781,6209xe" filled="t" fillcolor="#231F20" stroked="f">
                <v:path arrowok="t"/>
                <v:fill type="solid"/>
              </v:shape>
              <v:shape style="position:absolute;left:8741;top:6209;width:60;height:90" coordorigin="8741,6209" coordsize="60,90" path="m8792,6218l8777,6218,8782,6221,8785,6227,8788,6233,8790,6242,8790,6266,8788,6275,8785,6281,8782,6287,8777,6290,8792,6290,8794,6288,8799,6280,8802,6269,8802,6239,8799,6228,8794,6220,8792,6218xe" filled="t" fillcolor="#231F20" stroked="f">
                <v:path arrowok="t"/>
                <v:fill type="solid"/>
              </v:shape>
            </v:group>
            <v:group style="position:absolute;left:9608;top:6127;width:2;height:40" coordorigin="9608,6127" coordsize="2,40">
              <v:shape style="position:absolute;left:9608;top:6127;width:2;height:40" coordorigin="9608,6127" coordsize="0,40" path="m9608,6166l9608,6127e" filled="t" fillcolor="#231F20" stroked="f">
                <v:path arrowok="t"/>
                <v:fill type="solid"/>
              </v:shape>
            </v:group>
            <v:group style="position:absolute;left:9608;top:6127;width:2;height:40" coordorigin="9608,6127" coordsize="2,40">
              <v:shape style="position:absolute;left:9608;top:6127;width:2;height:40" coordorigin="9608,6127" coordsize="0,40" path="m9608,6127l9608,6166e" filled="f" stroked="t" strokeweight=".249651pt" strokecolor="#231F20">
                <v:path arrowok="t"/>
              </v:shape>
            </v:group>
            <v:group style="position:absolute;left:9608;top:5567;width:2;height:40" coordorigin="9608,5567" coordsize="2,40">
              <v:shape style="position:absolute;left:9608;top:5567;width:2;height:40" coordorigin="9608,5567" coordsize="0,40" path="m9608,5567l9608,5607e" filled="t" fillcolor="#231F20" stroked="f">
                <v:path arrowok="t"/>
                <v:fill type="solid"/>
              </v:shape>
            </v:group>
            <v:group style="position:absolute;left:9608;top:5567;width:2;height:40" coordorigin="9608,5567" coordsize="2,40">
              <v:shape style="position:absolute;left:9608;top:5567;width:2;height:40" coordorigin="9608,5567" coordsize="0,40" path="m9608,5567l9608,5607e" filled="f" stroked="t" strokeweight=".249651pt" strokecolor="#231F20">
                <v:path arrowok="t"/>
              </v:shape>
            </v:group>
            <v:group style="position:absolute;left:9545;top:6210;width:51;height:87" coordorigin="9545,6210" coordsize="51,87">
              <v:shape style="position:absolute;left:9545;top:6210;width:51;height:87" coordorigin="9545,6210" coordsize="51,87" path="m9597,6277l9585,6277,9585,6298,9597,6298,9597,6277xe" filled="t" fillcolor="#231F20" stroked="f">
                <v:path arrowok="t"/>
                <v:fill type="solid"/>
              </v:shape>
              <v:shape style="position:absolute;left:9545;top:6210;width:51;height:87" coordorigin="9545,6210" coordsize="51,87" path="m9597,6210l9582,6210,9545,6266,9545,6277,9609,6277,9609,6267,9555,6267,9585,6221,9597,6221,9597,6210xe" filled="t" fillcolor="#231F20" stroked="f">
                <v:path arrowok="t"/>
                <v:fill type="solid"/>
              </v:shape>
              <v:shape style="position:absolute;left:9545;top:6210;width:51;height:87" coordorigin="9545,6210" coordsize="51,87" path="m9597,6221l9585,6221,9585,6267,9597,6267,9597,6221xe" filled="t" fillcolor="#231F20" stroked="f">
                <v:path arrowok="t"/>
                <v:fill type="solid"/>
              </v:shape>
            </v:group>
            <v:group style="position:absolute;left:9625;top:6210;width:57;height:89" coordorigin="9625,6210" coordsize="57,89">
              <v:shape style="position:absolute;left:9625;top:6210;width:57;height:89" coordorigin="9625,6210" coordsize="57,89" path="m9625,6284l9625,6296,9629,6297,9633,6298,9637,6298,9641,6299,9644,6299,9659,6299,9667,6297,9675,6289,9644,6289,9640,6289,9632,6287,9629,6286,9625,6284xe" filled="t" fillcolor="#231F20" stroked="f">
                <v:path arrowok="t"/>
                <v:fill type="solid"/>
              </v:shape>
              <v:shape style="position:absolute;left:9625;top:6210;width:57;height:89" coordorigin="9625,6210" coordsize="57,89" path="m9675,6250l9655,6250,9660,6252,9664,6255,9668,6259,9670,6264,9670,6276,9668,6280,9664,6284,9660,6288,9655,6289,9675,6289,9679,6286,9682,6279,9682,6260,9679,6253,9675,6250xe" filled="t" fillcolor="#231F20" stroked="f">
                <v:path arrowok="t"/>
                <v:fill type="solid"/>
              </v:shape>
              <v:shape style="position:absolute;left:9625;top:6210;width:57;height:89" coordorigin="9625,6210" coordsize="57,89" path="m9675,6210l9629,6210,9629,6254,9632,6253,9635,6252,9641,6250,9645,6250,9675,6250,9673,6248,9667,6243,9665,6242,9640,6242,9640,6220,9675,6220,9675,6210xe" filled="t" fillcolor="#231F20" stroked="f">
                <v:path arrowok="t"/>
                <v:fill type="solid"/>
              </v:shape>
              <v:shape style="position:absolute;left:9625;top:6210;width:57;height:89" coordorigin="9625,6210" coordsize="57,89" path="m9660,6240l9648,6240,9643,6241,9641,6241,9640,6242,9665,6242,9660,6240xe" filled="t" fillcolor="#231F20" stroked="f">
                <v:path arrowok="t"/>
                <v:fill type="solid"/>
              </v:shape>
            </v:group>
            <v:group style="position:absolute;left:10489;top:6127;width:2;height:40" coordorigin="10489,6127" coordsize="2,40">
              <v:shape style="position:absolute;left:10489;top:6127;width:2;height:40" coordorigin="10489,6127" coordsize="0,40" path="m10489,6166l10489,6127e" filled="t" fillcolor="#231F20" stroked="f">
                <v:path arrowok="t"/>
                <v:fill type="solid"/>
              </v:shape>
            </v:group>
            <v:group style="position:absolute;left:10489;top:6127;width:2;height:40" coordorigin="10489,6127" coordsize="2,40">
              <v:shape style="position:absolute;left:10489;top:6127;width:2;height:40" coordorigin="10489,6127" coordsize="0,40" path="m10489,6127l10489,6166e" filled="f" stroked="t" strokeweight=".249651pt" strokecolor="#231F20">
                <v:path arrowok="t"/>
              </v:shape>
            </v:group>
            <v:group style="position:absolute;left:10489;top:5567;width:2;height:40" coordorigin="10489,5567" coordsize="2,40">
              <v:shape style="position:absolute;left:10489;top:5567;width:2;height:40" coordorigin="10489,5567" coordsize="0,40" path="m10489,5567l10489,5607e" filled="t" fillcolor="#231F20" stroked="f">
                <v:path arrowok="t"/>
                <v:fill type="solid"/>
              </v:shape>
            </v:group>
            <v:group style="position:absolute;left:10489;top:5567;width:2;height:40" coordorigin="10489,5567" coordsize="2,40">
              <v:shape style="position:absolute;left:10489;top:5567;width:2;height:40" coordorigin="10489,5567" coordsize="0,40" path="m10489,5567l10489,5607e" filled="f" stroked="t" strokeweight=".249651pt" strokecolor="#231F20">
                <v:path arrowok="t"/>
              </v:shape>
            </v:group>
            <v:group style="position:absolute;left:10431;top:6210;width:57;height:89" coordorigin="10431,6210" coordsize="57,89">
              <v:shape style="position:absolute;left:10431;top:6210;width:57;height:89" coordorigin="10431,6210" coordsize="57,89" path="m10431,6284l10431,6296,10435,6297,10438,6298,10442,6298,10446,6299,10450,6299,10464,6299,10472,6297,10481,6289,10449,6289,10445,6289,10438,6287,10434,6286,10431,6284xe" filled="t" fillcolor="#231F20" stroked="f">
                <v:path arrowok="t"/>
                <v:fill type="solid"/>
              </v:shape>
              <v:shape style="position:absolute;left:10431;top:6210;width:57;height:89" coordorigin="10431,6210" coordsize="57,89" path="m10481,6250l10460,6250,10465,6252,10469,6255,10473,6259,10475,6264,10475,6276,10473,6280,10469,6284,10465,6288,10460,6289,10481,6289,10484,6286,10487,6279,10487,6260,10484,6253,10481,6250xe" filled="t" fillcolor="#231F20" stroked="f">
                <v:path arrowok="t"/>
                <v:fill type="solid"/>
              </v:shape>
              <v:shape style="position:absolute;left:10431;top:6210;width:57;height:89" coordorigin="10431,6210" coordsize="57,89" path="m10481,6210l10434,6210,10434,6254,10437,6253,10441,6252,10447,6250,10450,6250,10481,6250,10478,6248,10473,6243,10470,6242,10445,6242,10445,6220,10481,6220,10481,6210xe" filled="t" fillcolor="#231F20" stroked="f">
                <v:path arrowok="t"/>
                <v:fill type="solid"/>
              </v:shape>
              <v:shape style="position:absolute;left:10431;top:6210;width:57;height:89" coordorigin="10431,6210" coordsize="57,89" path="m10465,6240l10454,6240,10452,6240,10449,6241,10447,6241,10445,6242,10470,6242,10465,6240xe" filled="t" fillcolor="#231F20" stroked="f">
                <v:path arrowok="t"/>
                <v:fill type="solid"/>
              </v:shape>
            </v:group>
            <v:group style="position:absolute;left:10505;top:6209;width:60;height:90" coordorigin="10505,6209" coordsize="60,90">
              <v:shape style="position:absolute;left:10505;top:6209;width:60;height:90" coordorigin="10505,6209" coordsize="60,90" path="m10545,6209l10526,6209,10518,6213,10513,6220,10508,6228,10505,6239,10505,6269,10508,6280,10518,6295,10526,6299,10545,6299,10553,6295,10556,6290,10530,6290,10525,6287,10519,6275,10517,6266,10517,6242,10519,6233,10525,6221,10530,6218,10556,6218,10553,6213,10545,6209xe" filled="t" fillcolor="#231F20" stroked="f">
                <v:path arrowok="t"/>
                <v:fill type="solid"/>
              </v:shape>
              <v:shape style="position:absolute;left:10505;top:6209;width:60;height:90" coordorigin="10505,6209" coordsize="60,90" path="m10556,6218l10542,6218,10546,6221,10549,6227,10552,6233,10554,6242,10554,6266,10552,6275,10549,6281,10546,6287,10542,6290,10556,6290,10558,6288,10563,6280,10566,6269,10566,6239,10563,6228,10558,6220,10556,6218xe" filled="t" fillcolor="#231F20" stroked="f">
                <v:path arrowok="t"/>
                <v:fill type="solid"/>
              </v:shape>
            </v:group>
            <v:group style="position:absolute;left:11370;top:6127;width:2;height:40" coordorigin="11370,6127" coordsize="2,40">
              <v:shape style="position:absolute;left:11370;top:6127;width:2;height:40" coordorigin="11370,6127" coordsize="0,40" path="m11370,6166l11370,6127e" filled="t" fillcolor="#231F20" stroked="f">
                <v:path arrowok="t"/>
                <v:fill type="solid"/>
              </v:shape>
            </v:group>
            <v:group style="position:absolute;left:11370;top:6127;width:2;height:40" coordorigin="11370,6127" coordsize="2,40">
              <v:shape style="position:absolute;left:11370;top:6127;width:2;height:40" coordorigin="11370,6127" coordsize="0,40" path="m11370,6127l11370,6166e" filled="f" stroked="t" strokeweight=".249651pt" strokecolor="#231F20">
                <v:path arrowok="t"/>
              </v:shape>
            </v:group>
            <v:group style="position:absolute;left:11370;top:5567;width:2;height:40" coordorigin="11370,5567" coordsize="2,40">
              <v:shape style="position:absolute;left:11370;top:5567;width:2;height:40" coordorigin="11370,5567" coordsize="0,40" path="m11370,5567l11370,5607e" filled="t" fillcolor="#231F20" stroked="f">
                <v:path arrowok="t"/>
                <v:fill type="solid"/>
              </v:shape>
            </v:group>
            <v:group style="position:absolute;left:11370;top:5567;width:2;height:40" coordorigin="11370,5567" coordsize="2,40">
              <v:shape style="position:absolute;left:11370;top:5567;width:2;height:40" coordorigin="11370,5567" coordsize="0,40" path="m11370,5567l11370,5607e" filled="f" stroked="t" strokeweight=".249651pt" strokecolor="#231F20">
                <v:path arrowok="t"/>
              </v:shape>
            </v:group>
            <v:group style="position:absolute;left:11313;top:6210;width:57;height:89" coordorigin="11313,6210" coordsize="57,89">
              <v:shape style="position:absolute;left:11313;top:6210;width:57;height:89" coordorigin="11313,6210" coordsize="57,89" path="m11313,6284l11313,6296,11317,6297,11321,6298,11325,6298,11329,6299,11332,6299,11347,6299,11355,6297,11361,6291,11363,6289,11332,6289,11328,6289,11320,6287,11317,6286,11313,6284xe" filled="t" fillcolor="#231F20" stroked="f">
                <v:path arrowok="t"/>
                <v:fill type="solid"/>
              </v:shape>
              <v:shape style="position:absolute;left:11313;top:6210;width:57;height:89" coordorigin="11313,6210" coordsize="57,89" path="m11363,6250l11343,6250,11348,6252,11352,6255,11356,6259,11358,6264,11358,6276,11356,6280,11352,6284,11348,6288,11343,6289,11363,6289,11367,6286,11370,6279,11370,6260,11367,6253,11363,6250xe" filled="t" fillcolor="#231F20" stroked="f">
                <v:path arrowok="t"/>
                <v:fill type="solid"/>
              </v:shape>
              <v:shape style="position:absolute;left:11313;top:6210;width:57;height:89" coordorigin="11313,6210" coordsize="57,89" path="m11363,6210l11317,6210,11317,6254,11320,6253,11323,6252,11330,6250,11333,6250,11363,6250,11361,6248,11355,6243,11353,6242,11328,6242,11328,6220,11363,6220,11363,6210xe" filled="t" fillcolor="#231F20" stroked="f">
                <v:path arrowok="t"/>
                <v:fill type="solid"/>
              </v:shape>
              <v:shape style="position:absolute;left:11313;top:6210;width:57;height:89" coordorigin="11313,6210" coordsize="57,89" path="m11348,6240l11336,6240,11334,6240,11331,6241,11329,6241,11328,6242,11353,6242,11348,6240xe" filled="t" fillcolor="#231F20" stroked="f">
                <v:path arrowok="t"/>
                <v:fill type="solid"/>
              </v:shape>
            </v:group>
            <v:group style="position:absolute;left:11389;top:6210;width:57;height:89" coordorigin="11389,6210" coordsize="57,89">
              <v:shape style="position:absolute;left:11389;top:6210;width:57;height:89" coordorigin="11389,6210" coordsize="57,89" path="m11389,6284l11389,6296,11393,6297,11397,6298,11401,6298,11405,6299,11409,6299,11423,6299,11431,6297,11437,6291,11440,6289,11408,6289,11404,6289,11396,6287,11393,6286,11389,6284xe" filled="t" fillcolor="#231F20" stroked="f">
                <v:path arrowok="t"/>
                <v:fill type="solid"/>
              </v:shape>
              <v:shape style="position:absolute;left:11389;top:6210;width:57;height:89" coordorigin="11389,6210" coordsize="57,89" path="m11439,6250l11419,6250,11424,6252,11428,6255,11432,6259,11434,6264,11434,6276,11432,6280,11428,6284,11424,6288,11419,6289,11440,6289,11443,6286,11446,6279,11446,6260,11443,6253,11439,6250xe" filled="t" fillcolor="#231F20" stroked="f">
                <v:path arrowok="t"/>
                <v:fill type="solid"/>
              </v:shape>
              <v:shape style="position:absolute;left:11389;top:6210;width:57;height:89" coordorigin="11389,6210" coordsize="57,89" path="m11439,6210l11393,6210,11393,6254,11396,6253,11400,6252,11406,6250,11409,6250,11439,6250,11437,6248,11431,6243,11429,6242,11404,6242,11404,6220,11439,6220,11439,6210xe" filled="t" fillcolor="#231F20" stroked="f">
                <v:path arrowok="t"/>
                <v:fill type="solid"/>
              </v:shape>
              <v:shape style="position:absolute;left:11389;top:6210;width:57;height:89" coordorigin="11389,6210" coordsize="57,89" path="m11424,6240l11413,6240,11407,6241,11406,6241,11404,6242,11429,6242,11424,6240xe" filled="t" fillcolor="#231F20" stroked="f">
                <v:path arrowok="t"/>
                <v:fill type="solid"/>
              </v:shape>
            </v:group>
            <v:group style="position:absolute;left:1852;top:6166;width:40;height:2" coordorigin="1852,6166" coordsize="40,2">
              <v:shape style="position:absolute;left:1852;top:6166;width:40;height:2" coordorigin="1852,6166" coordsize="40,0" path="m1852,6166l1892,6166e" filled="t" fillcolor="#231F20" stroked="f">
                <v:path arrowok="t"/>
                <v:fill type="solid"/>
              </v:shape>
            </v:group>
            <v:group style="position:absolute;left:11507;top:6166;width:40;height:2" coordorigin="11507,6166" coordsize="40,2">
              <v:shape style="position:absolute;left:11507;top:6166;width:40;height:2" coordorigin="11507,6166" coordsize="40,0" path="m11547,6166l11507,6166e" filled="t" fillcolor="#231F20" stroked="f">
                <v:path arrowok="t"/>
                <v:fill type="solid"/>
              </v:shape>
            </v:group>
            <v:group style="position:absolute;left:1655;top:6112;width:52;height:87" coordorigin="1655,6112" coordsize="52,87">
              <v:shape style="position:absolute;left:1655;top:6112;width:52;height:87" coordorigin="1655,6112" coordsize="52,87" path="m1707,6190l1657,6190,1657,6200,1707,6200,1707,6190xe" filled="t" fillcolor="#231F20" stroked="f">
                <v:path arrowok="t"/>
                <v:fill type="solid"/>
              </v:shape>
              <v:shape style="position:absolute;left:1655;top:6112;width:52;height:87" coordorigin="1655,6112" coordsize="52,87" path="m1688,6123l1676,6123,1676,6190,1688,6190,1688,6123xe" filled="t" fillcolor="#231F20" stroked="f">
                <v:path arrowok="t"/>
                <v:fill type="solid"/>
              </v:shape>
              <v:shape style="position:absolute;left:1655;top:6112;width:52;height:87" coordorigin="1655,6112" coordsize="52,87" path="m1688,6112l1676,6112,1655,6116,1655,6127,1676,6123,1688,6123,1688,6112xe" filled="t" fillcolor="#231F20" stroked="f">
                <v:path arrowok="t"/>
                <v:fill type="solid"/>
              </v:shape>
            </v:group>
            <v:group style="position:absolute;left:1731;top:6192;width:12;height:2" coordorigin="1731,6192" coordsize="12,2">
              <v:shape style="position:absolute;left:1731;top:6192;width:12;height:2" coordorigin="1731,6192" coordsize="12,0" path="m1731,6192l1743,6192e" filled="f" stroked="t" strokeweight=".842859pt" strokecolor="#231F20">
                <v:path arrowok="t"/>
              </v:shape>
            </v:group>
            <v:group style="position:absolute;left:1764;top:6111;width:60;height:90" coordorigin="1764,6111" coordsize="60,90">
              <v:shape style="position:absolute;left:1764;top:6111;width:60;height:90" coordorigin="1764,6111" coordsize="60,90" path="m1804,6111l1785,6111,1777,6115,1772,6122,1767,6130,1764,6141,1764,6171,1767,6182,1777,6197,1785,6201,1804,6201,1812,6197,1815,6192,1788,6192,1784,6189,1778,6177,1776,6168,1776,6144,1778,6135,1784,6123,1788,6120,1815,6120,1812,6115,1804,6111xe" filled="t" fillcolor="#231F20" stroked="f">
                <v:path arrowok="t"/>
                <v:fill type="solid"/>
              </v:shape>
              <v:shape style="position:absolute;left:1764;top:6111;width:60;height:90" coordorigin="1764,6111" coordsize="60,90" path="m1815,6120l1801,6120,1805,6123,1808,6129,1811,6135,1813,6144,1813,6168,1811,6177,1808,6183,1805,6189,1801,6192,1815,6192,1817,6190,1822,6182,1825,6171,1825,6141,1822,6130,1817,6122,1815,6120xe" filled="t" fillcolor="#231F20" stroked="f">
                <v:path arrowok="t"/>
                <v:fill type="solid"/>
              </v:shape>
            </v:group>
            <v:group style="position:absolute;left:1554;top:6162;width:75;height:2" coordorigin="1554,6162" coordsize="75,2">
              <v:shape style="position:absolute;left:1554;top:6162;width:75;height:2" coordorigin="1554,6162" coordsize="75,0" path="m1554,6162l1629,6162e" filled="f" stroked="t" strokeweight=".597331pt" strokecolor="#231F20">
                <v:path arrowok="t"/>
              </v:shape>
            </v:group>
            <v:group style="position:absolute;left:1852;top:6017;width:40;height:2" coordorigin="1852,6017" coordsize="40,2">
              <v:shape style="position:absolute;left:1852;top:6017;width:40;height:2" coordorigin="1852,6017" coordsize="40,0" path="m1852,6017l1892,6017e" filled="t" fillcolor="#231F20" stroked="f">
                <v:path arrowok="t"/>
                <v:fill type="solid"/>
              </v:shape>
            </v:group>
            <v:group style="position:absolute;left:1852;top:6017;width:40;height:2" coordorigin="1852,6017" coordsize="40,2">
              <v:shape style="position:absolute;left:1852;top:6017;width:40;height:2" coordorigin="1852,6017" coordsize="40,0" path="m1852,6017l1892,6017e" filled="f" stroked="t" strokeweight=".249651pt" strokecolor="#231F20">
                <v:path arrowok="t"/>
              </v:shape>
            </v:group>
            <v:group style="position:absolute;left:11507;top:6017;width:40;height:2" coordorigin="11507,6017" coordsize="40,2">
              <v:shape style="position:absolute;left:11507;top:6017;width:40;height:2" coordorigin="11507,6017" coordsize="40,0" path="m11547,6017l11507,6017e" filled="t" fillcolor="#231F20" stroked="f">
                <v:path arrowok="t"/>
                <v:fill type="solid"/>
              </v:shape>
            </v:group>
            <v:group style="position:absolute;left:11507;top:6017;width:40;height:2" coordorigin="11507,6017" coordsize="40,2">
              <v:shape style="position:absolute;left:11507;top:6017;width:40;height:2" coordorigin="11507,6017" coordsize="40,0" path="m11507,6017l11547,6017e" filled="f" stroked="t" strokeweight=".249651pt" strokecolor="#231F20">
                <v:path arrowok="t"/>
              </v:shape>
            </v:group>
            <v:group style="position:absolute;left:1652;top:5961;width:60;height:90" coordorigin="1652,5961" coordsize="60,90">
              <v:shape style="position:absolute;left:1652;top:5961;width:60;height:90" coordorigin="1652,5961" coordsize="60,90" path="m1692,5961l1673,5961,1665,5965,1660,5972,1655,5980,1652,5991,1652,6021,1655,6032,1665,6047,1673,6051,1692,6051,1700,6047,1703,6042,1676,6042,1672,6039,1666,6027,1664,6018,1664,5994,1666,5985,1672,5973,1676,5970,1703,5970,1700,5965,1692,5961xe" filled="t" fillcolor="#231F20" stroked="f">
                <v:path arrowok="t"/>
                <v:fill type="solid"/>
              </v:shape>
              <v:shape style="position:absolute;left:1652;top:5961;width:60;height:90" coordorigin="1652,5961" coordsize="60,90" path="m1703,5970l1689,5970,1693,5973,1696,5979,1699,5985,1701,5994,1701,6018,1699,6027,1696,6033,1693,6039,1689,6042,1703,6042,1705,6040,1710,6032,1713,6021,1713,5991,1710,5980,1705,5972,1703,5970xe" filled="t" fillcolor="#231F20" stroked="f">
                <v:path arrowok="t"/>
                <v:fill type="solid"/>
              </v:shape>
            </v:group>
            <v:group style="position:absolute;left:1734;top:6042;width:12;height:2" coordorigin="1734,6042" coordsize="12,2">
              <v:shape style="position:absolute;left:1734;top:6042;width:12;height:2" coordorigin="1734,6042" coordsize="12,0" path="m1734,6042l1746,6042e" filled="f" stroked="t" strokeweight=".843308pt" strokecolor="#231F20">
                <v:path arrowok="t"/>
              </v:shape>
            </v:group>
            <v:group style="position:absolute;left:1768;top:5962;width:57;height:89" coordorigin="1768,5962" coordsize="57,89">
              <v:shape style="position:absolute;left:1768;top:5962;width:57;height:89" coordorigin="1768,5962" coordsize="57,89" path="m1768,6036l1768,6048,1772,6049,1776,6050,1780,6050,1784,6051,1787,6051,1802,6051,1810,6049,1818,6041,1787,6041,1783,6041,1775,6039,1772,6038,1768,6036xe" filled="t" fillcolor="#231F20" stroked="f">
                <v:path arrowok="t"/>
                <v:fill type="solid"/>
              </v:shape>
              <v:shape style="position:absolute;left:1768;top:5962;width:57;height:89" coordorigin="1768,5962" coordsize="57,89" path="m1818,6002l1798,6002,1803,6004,1807,6007,1811,6011,1813,6016,1813,6028,1811,6032,1807,6036,1803,6040,1798,6041,1818,6041,1822,6038,1825,6031,1825,6012,1822,6005,1818,6002xe" filled="t" fillcolor="#231F20" stroked="f">
                <v:path arrowok="t"/>
                <v:fill type="solid"/>
              </v:shape>
              <v:shape style="position:absolute;left:1768;top:5962;width:57;height:89" coordorigin="1768,5962" coordsize="57,89" path="m1818,5962l1772,5962,1772,6006,1775,6005,1778,6004,1784,6002,1788,6002,1818,6002,1816,6000,1810,5995,1808,5994,1783,5994,1783,5972,1818,5972,1818,5962xe" filled="t" fillcolor="#231F20" stroked="f">
                <v:path arrowok="t"/>
                <v:fill type="solid"/>
              </v:shape>
              <v:shape style="position:absolute;left:1768;top:5962;width:57;height:89" coordorigin="1768,5962" coordsize="57,89" path="m1803,5992l1791,5992,1786,5993,1784,5993,1783,5994,1808,5994,1803,5992xe" filled="t" fillcolor="#231F20" stroked="f">
                <v:path arrowok="t"/>
                <v:fill type="solid"/>
              </v:shape>
              <v:shape style="position:absolute;left:1379;top:5688;width:258;height:361" type="#_x0000_t75">
                <v:imagedata r:id="rId72" o:title=""/>
              </v:shape>
            </v:group>
            <v:group style="position:absolute;left:1852;top:5867;width:40;height:2" coordorigin="1852,5867" coordsize="40,2">
              <v:shape style="position:absolute;left:1852;top:5867;width:40;height:2" coordorigin="1852,5867" coordsize="40,0" path="m1852,5867l1892,5867e" filled="t" fillcolor="#231F20" stroked="f">
                <v:path arrowok="t"/>
                <v:fill type="solid"/>
              </v:shape>
            </v:group>
            <v:group style="position:absolute;left:1852;top:5867;width:40;height:2" coordorigin="1852,5867" coordsize="40,2">
              <v:shape style="position:absolute;left:1852;top:5867;width:40;height:2" coordorigin="1852,5867" coordsize="40,0" path="m1852,5867l1892,5867e" filled="f" stroked="t" strokeweight=".249651pt" strokecolor="#231F20">
                <v:path arrowok="t"/>
              </v:shape>
            </v:group>
            <v:group style="position:absolute;left:11507;top:5867;width:40;height:2" coordorigin="11507,5867" coordsize="40,2">
              <v:shape style="position:absolute;left:11507;top:5867;width:40;height:2" coordorigin="11507,5867" coordsize="40,0" path="m11547,5867l11507,5867e" filled="t" fillcolor="#231F20" stroked="f">
                <v:path arrowok="t"/>
                <v:fill type="solid"/>
              </v:shape>
            </v:group>
            <v:group style="position:absolute;left:11507;top:5867;width:40;height:2" coordorigin="11507,5867" coordsize="40,2">
              <v:shape style="position:absolute;left:11507;top:5867;width:40;height:2" coordorigin="11507,5867" coordsize="40,0" path="m11507,5867l11547,5867e" filled="f" stroked="t" strokeweight=".249651pt" strokecolor="#231F20">
                <v:path arrowok="t"/>
              </v:shape>
            </v:group>
            <v:group style="position:absolute;left:1645;top:5811;width:60;height:90" coordorigin="1645,5811" coordsize="60,90">
              <v:shape style="position:absolute;left:1645;top:5811;width:60;height:90" coordorigin="1645,5811" coordsize="60,90" path="m1685,5811l1666,5811,1658,5815,1653,5822,1648,5830,1645,5841,1645,5871,1648,5882,1658,5897,1666,5901,1685,5901,1693,5897,1696,5892,1669,5892,1665,5889,1659,5877,1657,5868,1657,5844,1659,5835,1665,5823,1669,5820,1696,5820,1693,5815,1685,5811xe" filled="t" fillcolor="#231F20" stroked="f">
                <v:path arrowok="t"/>
                <v:fill type="solid"/>
              </v:shape>
              <v:shape style="position:absolute;left:1645;top:5811;width:60;height:90" coordorigin="1645,5811" coordsize="60,90" path="m1696,5820l1682,5820,1686,5823,1689,5829,1692,5835,1694,5844,1694,5868,1692,5877,1689,5883,1686,5889,1682,5892,1696,5892,1698,5890,1703,5882,1706,5871,1706,5841,1703,5830,1698,5822,1696,5820xe" filled="t" fillcolor="#231F20" stroked="f">
                <v:path arrowok="t"/>
                <v:fill type="solid"/>
              </v:shape>
            </v:group>
            <v:group style="position:absolute;left:1726;top:5892;width:12;height:2" coordorigin="1726,5892" coordsize="12,2">
              <v:shape style="position:absolute;left:1726;top:5892;width:12;height:2" coordorigin="1726,5892" coordsize="12,0" path="m1726,5892l1739,5892e" filled="f" stroked="t" strokeweight=".842859pt" strokecolor="#231F20">
                <v:path arrowok="t"/>
              </v:shape>
            </v:group>
            <v:group style="position:absolute;left:1760;top:5811;width:60;height:90" coordorigin="1760,5811" coordsize="60,90">
              <v:shape style="position:absolute;left:1760;top:5811;width:60;height:90" coordorigin="1760,5811" coordsize="60,90" path="m1800,5811l1780,5811,1772,5815,1767,5822,1762,5830,1760,5841,1760,5871,1762,5882,1772,5897,1780,5901,1800,5901,1807,5897,1811,5892,1784,5892,1779,5889,1773,5877,1771,5868,1771,5844,1773,5835,1776,5829,1779,5823,1784,5820,1811,5820,1807,5815,1800,5811xe" filled="t" fillcolor="#231F20" stroked="f">
                <v:path arrowok="t"/>
                <v:fill type="solid"/>
              </v:shape>
              <v:shape style="position:absolute;left:1760;top:5811;width:60;height:90" coordorigin="1760,5811" coordsize="60,90" path="m1811,5820l1796,5820,1800,5823,1804,5829,1807,5835,1808,5844,1808,5868,1807,5877,1804,5883,1800,5889,1796,5892,1811,5892,1812,5890,1817,5882,1820,5871,1820,5841,1817,5830,1812,5822,1811,5820xe" filled="t" fillcolor="#231F20" stroked="f">
                <v:path arrowok="t"/>
                <v:fill type="solid"/>
              </v:shape>
            </v:group>
            <v:group style="position:absolute;left:1852;top:5717;width:40;height:2" coordorigin="1852,5717" coordsize="40,2">
              <v:shape style="position:absolute;left:1852;top:5717;width:40;height:2" coordorigin="1852,5717" coordsize="40,0" path="m1852,5717l1892,5717e" filled="t" fillcolor="#231F20" stroked="f">
                <v:path arrowok="t"/>
                <v:fill type="solid"/>
              </v:shape>
            </v:group>
            <v:group style="position:absolute;left:1852;top:5717;width:40;height:2" coordorigin="1852,5717" coordsize="40,2">
              <v:shape style="position:absolute;left:1852;top:5717;width:40;height:2" coordorigin="1852,5717" coordsize="40,0" path="m1852,5717l1892,5717e" filled="f" stroked="t" strokeweight=".249651pt" strokecolor="#231F20">
                <v:path arrowok="t"/>
              </v:shape>
            </v:group>
            <v:group style="position:absolute;left:11507;top:5717;width:40;height:2" coordorigin="11507,5717" coordsize="40,2">
              <v:shape style="position:absolute;left:11507;top:5717;width:40;height:2" coordorigin="11507,5717" coordsize="40,0" path="m11547,5717l11507,5717e" filled="t" fillcolor="#231F20" stroked="f">
                <v:path arrowok="t"/>
                <v:fill type="solid"/>
              </v:shape>
            </v:group>
            <v:group style="position:absolute;left:11507;top:5717;width:40;height:2" coordorigin="11507,5717" coordsize="40,2">
              <v:shape style="position:absolute;left:11507;top:5717;width:40;height:2" coordorigin="11507,5717" coordsize="40,0" path="m11507,5717l11547,5717e" filled="f" stroked="t" strokeweight=".249651pt" strokecolor="#231F20">
                <v:path arrowok="t"/>
              </v:shape>
            </v:group>
            <v:group style="position:absolute;left:1648;top:5661;width:60;height:90" coordorigin="1648,5661" coordsize="60,90">
              <v:shape style="position:absolute;left:1648;top:5661;width:60;height:90" coordorigin="1648,5661" coordsize="60,90" path="m1688,5661l1668,5661,1661,5665,1655,5672,1650,5680,1648,5692,1648,5721,1650,5732,1661,5747,1668,5751,1688,5751,1695,5747,1699,5742,1672,5742,1667,5739,1661,5727,1660,5718,1660,5694,1661,5685,1667,5673,1672,5670,1699,5670,1695,5665,1688,5661xe" filled="t" fillcolor="#231F20" stroked="f">
                <v:path arrowok="t"/>
                <v:fill type="solid"/>
              </v:shape>
              <v:shape style="position:absolute;left:1648;top:5661;width:60;height:90" coordorigin="1648,5661" coordsize="60,90" path="m1699,5670l1684,5670,1689,5673,1692,5679,1695,5685,1696,5694,1696,5718,1695,5727,1692,5733,1689,5739,1684,5742,1699,5742,1700,5740,1706,5732,1708,5721,1708,5692,1706,5680,1700,5672,1699,5670xe" filled="t" fillcolor="#231F20" stroked="f">
                <v:path arrowok="t"/>
                <v:fill type="solid"/>
              </v:shape>
            </v:group>
            <v:group style="position:absolute;left:1729;top:5742;width:12;height:2" coordorigin="1729,5742" coordsize="12,2">
              <v:shape style="position:absolute;left:1729;top:5742;width:12;height:2" coordorigin="1729,5742" coordsize="12,0" path="m1729,5742l1741,5742e" filled="f" stroked="t" strokeweight=".842859pt" strokecolor="#231F20">
                <v:path arrowok="t"/>
              </v:shape>
            </v:group>
            <v:group style="position:absolute;left:1763;top:5662;width:57;height:89" coordorigin="1763,5662" coordsize="57,89">
              <v:shape style="position:absolute;left:1763;top:5662;width:57;height:89" coordorigin="1763,5662" coordsize="57,89" path="m1763,5736l1763,5748,1767,5749,1771,5750,1775,5750,1779,5751,1783,5751,1797,5751,1805,5749,1814,5741,1782,5741,1778,5741,1770,5739,1767,5738,1763,5736xe" filled="t" fillcolor="#231F20" stroked="f">
                <v:path arrowok="t"/>
                <v:fill type="solid"/>
              </v:shape>
              <v:shape style="position:absolute;left:1763;top:5662;width:57;height:89" coordorigin="1763,5662" coordsize="57,89" path="m1813,5702l1793,5702,1798,5704,1802,5707,1806,5711,1808,5716,1808,5728,1806,5733,1802,5736,1798,5740,1793,5741,1814,5741,1817,5738,1820,5731,1820,5713,1817,5705,1813,5702xe" filled="t" fillcolor="#231F20" stroked="f">
                <v:path arrowok="t"/>
                <v:fill type="solid"/>
              </v:shape>
              <v:shape style="position:absolute;left:1763;top:5662;width:57;height:89" coordorigin="1763,5662" coordsize="57,89" path="m1814,5662l1767,5662,1767,5706,1770,5705,1774,5704,1780,5702,1783,5702,1813,5702,1811,5700,1806,5695,1803,5694,1778,5694,1778,5672,1814,5672,1814,5662xe" filled="t" fillcolor="#231F20" stroked="f">
                <v:path arrowok="t"/>
                <v:fill type="solid"/>
              </v:shape>
              <v:shape style="position:absolute;left:1763;top:5662;width:57;height:89" coordorigin="1763,5662" coordsize="57,89" path="m1798,5692l1787,5692,1785,5692,1781,5693,1780,5693,1778,5694,1803,5694,1798,5692xe" filled="t" fillcolor="#231F20" stroked="f">
                <v:path arrowok="t"/>
                <v:fill type="solid"/>
              </v:shape>
            </v:group>
            <v:group style="position:absolute;left:1852;top:5567;width:40;height:2" coordorigin="1852,5567" coordsize="40,2">
              <v:shape style="position:absolute;left:1852;top:5567;width:40;height:2" coordorigin="1852,5567" coordsize="40,0" path="m1852,5567l1892,5567e" filled="t" fillcolor="#231F20" stroked="f">
                <v:path arrowok="t"/>
                <v:fill type="solid"/>
              </v:shape>
            </v:group>
            <v:group style="position:absolute;left:11507;top:5567;width:40;height:2" coordorigin="11507,5567" coordsize="40,2">
              <v:shape style="position:absolute;left:11507;top:5567;width:40;height:2" coordorigin="11507,5567" coordsize="40,0" path="m11547,5567l11507,5567e" filled="t" fillcolor="#231F20" stroked="f">
                <v:path arrowok="t"/>
                <v:fill type="solid"/>
              </v:shape>
            </v:group>
            <v:group style="position:absolute;left:1656;top:5512;width:52;height:87" coordorigin="1656,5512" coordsize="52,87">
              <v:shape style="position:absolute;left:1656;top:5512;width:52;height:87" coordorigin="1656,5512" coordsize="52,87" path="m1708,5590l1657,5590,1657,5600,1708,5600,1708,5590xe" filled="t" fillcolor="#231F20" stroked="f">
                <v:path arrowok="t"/>
                <v:fill type="solid"/>
              </v:shape>
              <v:shape style="position:absolute;left:1656;top:5512;width:52;height:87" coordorigin="1656,5512" coordsize="52,87" path="m1688,5523l1677,5523,1677,5590,1688,5590,1688,5523xe" filled="t" fillcolor="#231F20" stroked="f">
                <v:path arrowok="t"/>
                <v:fill type="solid"/>
              </v:shape>
              <v:shape style="position:absolute;left:1656;top:5512;width:52;height:87" coordorigin="1656,5512" coordsize="52,87" path="m1688,5512l1677,5512,1656,5517,1656,5527,1677,5523,1688,5523,1688,5512xe" filled="t" fillcolor="#231F20" stroked="f">
                <v:path arrowok="t"/>
                <v:fill type="solid"/>
              </v:shape>
            </v:group>
            <v:group style="position:absolute;left:1732;top:5592;width:12;height:2" coordorigin="1732,5592" coordsize="12,2">
              <v:shape style="position:absolute;left:1732;top:5592;width:12;height:2" coordorigin="1732,5592" coordsize="12,0" path="m1732,5592l1744,5592e" filled="f" stroked="t" strokeweight=".843308pt" strokecolor="#231F20">
                <v:path arrowok="t"/>
              </v:shape>
            </v:group>
            <v:group style="position:absolute;left:1765;top:5511;width:60;height:90" coordorigin="1765,5511" coordsize="60,90">
              <v:shape style="position:absolute;left:1765;top:5511;width:60;height:90" coordorigin="1765,5511" coordsize="60,90" path="m1805,5511l1785,5511,1778,5515,1772,5523,1767,5530,1765,5542,1765,5571,1767,5582,1778,5598,1785,5601,1805,5601,1812,5598,1816,5592,1789,5592,1784,5589,1778,5577,1777,5568,1777,5544,1778,5535,1784,5523,1789,5520,1816,5520,1812,5515,1805,5511xe" filled="t" fillcolor="#231F20" stroked="f">
                <v:path arrowok="t"/>
                <v:fill type="solid"/>
              </v:shape>
              <v:shape style="position:absolute;left:1765;top:5511;width:60;height:90" coordorigin="1765,5511" coordsize="60,90" path="m1816,5520l1801,5520,1806,5523,1809,5529,1812,5535,1813,5544,1813,5568,1812,5577,1809,5583,1806,5589,1801,5592,1816,5592,1817,5590,1823,5582,1825,5571,1825,5542,1823,5530,1817,5523,1816,5520xe" filled="t" fillcolor="#231F20" stroked="f">
                <v:path arrowok="t"/>
                <v:fill type="solid"/>
              </v:shape>
            </v:group>
            <v:group style="position:absolute;left:1852;top:5567;width:9518;height:600" coordorigin="1852,5567" coordsize="9518,600">
              <v:shape style="position:absolute;left:1852;top:5567;width:9518;height:600" coordorigin="1852,5567" coordsize="9518,600" path="m1852,6166l2028,5567,2205,5855,2381,6166,2557,5846,2733,5840,2910,6166,4849,6166,5025,5867,5201,5867,5377,6166,5554,6166,5730,5567,5906,6166,6259,6166,6435,5747,6611,6166,9079,6166,9255,5567,9431,6166,10489,6166,10665,5750,10842,6166,11370,6166e" filled="f" stroked="t" strokeweight=".499302pt" strokecolor="#231F20">
                <v:path arrowok="t"/>
                <v:stroke dashstyle="longDash"/>
              </v:shape>
            </v:group>
            <v:group style="position:absolute;left:1852;top:6137;width:30;height:30" coordorigin="1852,6137" coordsize="30,30">
              <v:shape style="position:absolute;left:1852;top:6137;width:30;height:30" coordorigin="1852,6137" coordsize="30,30" path="m1882,6166l1882,6137,1852,6137e" filled="f" stroked="t" strokeweight=".249651pt" strokecolor="#231F20">
                <v:path arrowok="t"/>
              </v:shape>
            </v:group>
            <v:group style="position:absolute;left:1998;top:5567;width:60;height:30" coordorigin="1998,5567" coordsize="60,30">
              <v:shape style="position:absolute;left:1998;top:5567;width:60;height:30" coordorigin="1998,5567" coordsize="60,30" path="m1998,5597l2058,5597,2058,5567e" filled="f" stroked="t" strokeweight=".249651pt" strokecolor="#231F20">
                <v:path arrowok="t"/>
              </v:shape>
            </v:group>
            <v:group style="position:absolute;left:1998;top:5567;width:2;height:30" coordorigin="1998,5567" coordsize="2,30">
              <v:shape style="position:absolute;left:1998;top:5567;width:2;height:30" coordorigin="1998,5567" coordsize="0,30" path="m1998,5567l1998,5597e" filled="f" stroked="t" strokeweight=".249651pt" strokecolor="#231F20">
                <v:path arrowok="t"/>
              </v:shape>
            </v:group>
            <v:group style="position:absolute;left:2175;top:5825;width:60;height:60" coordorigin="2175,5825" coordsize="60,60">
              <v:shape style="position:absolute;left:2175;top:5825;width:60;height:60" coordorigin="2175,5825" coordsize="60,60" path="m2172,5855l2237,5855e" filled="f" stroked="t" strokeweight="3.345733pt" strokecolor="#231F20">
                <v:path arrowok="t"/>
              </v:shape>
            </v:group>
            <v:group style="position:absolute;left:2351;top:6137;width:60;height:30" coordorigin="2351,6137" coordsize="60,30">
              <v:shape style="position:absolute;left:2351;top:6137;width:60;height:30" coordorigin="2351,6137" coordsize="60,30" path="m2411,6166l2411,6137,2351,6137,2351,6166e" filled="f" stroked="t" strokeweight=".249651pt" strokecolor="#231F20">
                <v:path arrowok="t"/>
              </v:shape>
            </v:group>
            <v:group style="position:absolute;left:2527;top:5816;width:60;height:60" coordorigin="2527,5816" coordsize="60,60">
              <v:shape style="position:absolute;left:2527;top:5816;width:60;height:60" coordorigin="2527,5816" coordsize="60,60" path="m2525,5846l2590,5846e" filled="f" stroked="t" strokeweight="3.345733pt" strokecolor="#231F20">
                <v:path arrowok="t"/>
              </v:shape>
            </v:group>
            <v:group style="position:absolute;left:2703;top:5810;width:60;height:60" coordorigin="2703,5810" coordsize="60,60">
              <v:shape style="position:absolute;left:2703;top:5810;width:60;height:60" coordorigin="2703,5810" coordsize="60,60" path="m2701,5840l2766,5840e" filled="f" stroked="t" strokeweight="3.345286pt" strokecolor="#231F20">
                <v:path arrowok="t"/>
              </v:shape>
            </v:group>
            <v:group style="position:absolute;left:2880;top:6137;width:60;height:30" coordorigin="2880,6137" coordsize="60,30">
              <v:shape style="position:absolute;left:2880;top:6137;width:60;height:30" coordorigin="2880,6137" coordsize="60,30" path="m2940,6166l2940,6137,2880,6137,2880,6166e" filled="f" stroked="t" strokeweight=".249651pt" strokecolor="#231F20">
                <v:path arrowok="t"/>
              </v:shape>
            </v:group>
            <v:group style="position:absolute;left:3056;top:6137;width:60;height:30" coordorigin="3056,6137" coordsize="60,30">
              <v:shape style="position:absolute;left:3056;top:6137;width:60;height:30" coordorigin="3056,6137" coordsize="60,30" path="m3116,6166l3116,6137,3056,6137,3056,6166e" filled="f" stroked="t" strokeweight=".249651pt" strokecolor="#231F20">
                <v:path arrowok="t"/>
              </v:shape>
            </v:group>
            <v:group style="position:absolute;left:3232;top:6137;width:60;height:30" coordorigin="3232,6137" coordsize="60,30">
              <v:shape style="position:absolute;left:3232;top:6137;width:60;height:30" coordorigin="3232,6137" coordsize="60,30" path="m3292,6166l3292,6137,3232,6137,3232,6166e" filled="f" stroked="t" strokeweight=".249651pt" strokecolor="#231F20">
                <v:path arrowok="t"/>
              </v:shape>
            </v:group>
            <v:group style="position:absolute;left:3409;top:6137;width:60;height:30" coordorigin="3409,6137" coordsize="60,30">
              <v:shape style="position:absolute;left:3409;top:6137;width:60;height:30" coordorigin="3409,6137" coordsize="60,30" path="m3468,6166l3468,6137,3409,6137,3409,6166e" filled="f" stroked="t" strokeweight=".249651pt" strokecolor="#231F20">
                <v:path arrowok="t"/>
              </v:shape>
            </v:group>
            <v:group style="position:absolute;left:3585;top:6137;width:60;height:30" coordorigin="3585,6137" coordsize="60,30">
              <v:shape style="position:absolute;left:3585;top:6137;width:60;height:30" coordorigin="3585,6137" coordsize="60,30" path="m3645,6166l3645,6137,3585,6137,3585,6166e" filled="f" stroked="t" strokeweight=".249651pt" strokecolor="#231F20">
                <v:path arrowok="t"/>
              </v:shape>
            </v:group>
            <v:group style="position:absolute;left:3761;top:6137;width:60;height:30" coordorigin="3761,6137" coordsize="60,30">
              <v:shape style="position:absolute;left:3761;top:6137;width:60;height:30" coordorigin="3761,6137" coordsize="60,30" path="m3821,6166l3821,6137,3761,6137,3761,6166e" filled="f" stroked="t" strokeweight=".249651pt" strokecolor="#231F20">
                <v:path arrowok="t"/>
              </v:shape>
            </v:group>
            <v:group style="position:absolute;left:3937;top:6137;width:60;height:30" coordorigin="3937,6137" coordsize="60,30">
              <v:shape style="position:absolute;left:3937;top:6137;width:60;height:30" coordorigin="3937,6137" coordsize="60,30" path="m3997,6166l3997,6137,3937,6137,3937,6166e" filled="f" stroked="t" strokeweight=".249651pt" strokecolor="#231F20">
                <v:path arrowok="t"/>
              </v:shape>
            </v:group>
            <v:group style="position:absolute;left:4114;top:6137;width:60;height:30" coordorigin="4114,6137" coordsize="60,30">
              <v:shape style="position:absolute;left:4114;top:6137;width:60;height:30" coordorigin="4114,6137" coordsize="60,30" path="m4173,6166l4173,6137,4114,6137,4114,6166e" filled="f" stroked="t" strokeweight=".249651pt" strokecolor="#231F20">
                <v:path arrowok="t"/>
              </v:shape>
            </v:group>
            <v:group style="position:absolute;left:4290;top:6137;width:60;height:30" coordorigin="4290,6137" coordsize="60,30">
              <v:shape style="position:absolute;left:4290;top:6137;width:60;height:30" coordorigin="4290,6137" coordsize="60,30" path="m4350,6166l4350,6137,4290,6137,4290,6166e" filled="f" stroked="t" strokeweight=".249651pt" strokecolor="#231F20">
                <v:path arrowok="t"/>
              </v:shape>
            </v:group>
            <v:group style="position:absolute;left:4466;top:6137;width:60;height:30" coordorigin="4466,6137" coordsize="60,30">
              <v:shape style="position:absolute;left:4466;top:6137;width:60;height:30" coordorigin="4466,6137" coordsize="60,30" path="m4526,6166l4526,6137,4466,6137,4466,6166e" filled="f" stroked="t" strokeweight=".249651pt" strokecolor="#231F20">
                <v:path arrowok="t"/>
              </v:shape>
            </v:group>
            <v:group style="position:absolute;left:4642;top:6137;width:60;height:30" coordorigin="4642,6137" coordsize="60,30">
              <v:shape style="position:absolute;left:4642;top:6137;width:60;height:30" coordorigin="4642,6137" coordsize="60,30" path="m4702,6166l4702,6137,4642,6137,4642,6166e" filled="f" stroked="t" strokeweight=".249651pt" strokecolor="#231F20">
                <v:path arrowok="t"/>
              </v:shape>
            </v:group>
            <v:group style="position:absolute;left:4819;top:6137;width:60;height:30" coordorigin="4819,6137" coordsize="60,30">
              <v:shape style="position:absolute;left:4819;top:6137;width:60;height:30" coordorigin="4819,6137" coordsize="60,30" path="m4879,6166l4879,6137,4819,6137,4819,6166e" filled="f" stroked="t" strokeweight=".249651pt" strokecolor="#231F20">
                <v:path arrowok="t"/>
              </v:shape>
            </v:group>
            <v:group style="position:absolute;left:4995;top:5837;width:60;height:60" coordorigin="4995,5837" coordsize="60,60">
              <v:shape style="position:absolute;left:4995;top:5837;width:60;height:60" coordorigin="4995,5837" coordsize="60,60" path="m4992,5867l5057,5867e" filled="f" stroked="t" strokeweight="3.345286pt" strokecolor="#231F20">
                <v:path arrowok="t"/>
              </v:shape>
            </v:group>
            <v:group style="position:absolute;left:5171;top:5837;width:60;height:60" coordorigin="5171,5837" coordsize="60,60">
              <v:shape style="position:absolute;left:5171;top:5837;width:60;height:60" coordorigin="5171,5837" coordsize="60,60" path="m5169,5867l5234,5867e" filled="f" stroked="t" strokeweight="3.345286pt" strokecolor="#231F20">
                <v:path arrowok="t"/>
              </v:shape>
            </v:group>
            <v:group style="position:absolute;left:5347;top:6137;width:60;height:30" coordorigin="5347,6137" coordsize="60,30">
              <v:shape style="position:absolute;left:5347;top:6137;width:60;height:30" coordorigin="5347,6137" coordsize="60,30" path="m5407,6166l5407,6137,5347,6137,5347,6166e" filled="f" stroked="t" strokeweight=".249651pt" strokecolor="#231F20">
                <v:path arrowok="t"/>
              </v:shape>
            </v:group>
            <v:group style="position:absolute;left:5524;top:6137;width:60;height:30" coordorigin="5524,6137" coordsize="60,30">
              <v:shape style="position:absolute;left:5524;top:6137;width:60;height:30" coordorigin="5524,6137" coordsize="60,30" path="m5584,6166l5584,6137,5524,6137,5524,6166e" filled="f" stroked="t" strokeweight=".249651pt" strokecolor="#231F20">
                <v:path arrowok="t"/>
              </v:shape>
            </v:group>
            <v:group style="position:absolute;left:5700;top:5567;width:60;height:30" coordorigin="5700,5567" coordsize="60,30">
              <v:shape style="position:absolute;left:5700;top:5567;width:60;height:30" coordorigin="5700,5567" coordsize="60,30" path="m5700,5597l5760,5597,5760,5567e" filled="f" stroked="t" strokeweight=".249651pt" strokecolor="#231F20">
                <v:path arrowok="t"/>
              </v:shape>
            </v:group>
            <v:group style="position:absolute;left:5700;top:5567;width:2;height:30" coordorigin="5700,5567" coordsize="2,30">
              <v:shape style="position:absolute;left:5700;top:5567;width:2;height:30" coordorigin="5700,5567" coordsize="0,30" path="m5700,5567l5700,5597e" filled="f" stroked="t" strokeweight=".249651pt" strokecolor="#231F20">
                <v:path arrowok="t"/>
              </v:shape>
            </v:group>
            <v:group style="position:absolute;left:5876;top:6137;width:60;height:30" coordorigin="5876,6137" coordsize="60,30">
              <v:shape style="position:absolute;left:5876;top:6137;width:60;height:30" coordorigin="5876,6137" coordsize="60,30" path="m5936,6166l5936,6137,5876,6137,5876,6166e" filled="f" stroked="t" strokeweight=".249651pt" strokecolor="#231F20">
                <v:path arrowok="t"/>
              </v:shape>
            </v:group>
            <v:group style="position:absolute;left:6052;top:6137;width:60;height:30" coordorigin="6052,6137" coordsize="60,30">
              <v:shape style="position:absolute;left:6052;top:6137;width:60;height:30" coordorigin="6052,6137" coordsize="60,30" path="m6112,6166l6112,6137,6052,6137,6052,6166e" filled="f" stroked="t" strokeweight=".249651pt" strokecolor="#231F20">
                <v:path arrowok="t"/>
              </v:shape>
            </v:group>
            <v:group style="position:absolute;left:6229;top:6137;width:60;height:30" coordorigin="6229,6137" coordsize="60,30">
              <v:shape style="position:absolute;left:6229;top:6137;width:60;height:30" coordorigin="6229,6137" coordsize="60,30" path="m6289,6166l6289,6137,6229,6137,6229,6166e" filled="f" stroked="t" strokeweight=".249651pt" strokecolor="#231F20">
                <v:path arrowok="t"/>
              </v:shape>
            </v:group>
            <v:group style="position:absolute;left:6405;top:5717;width:60;height:60" coordorigin="6405,5717" coordsize="60,60">
              <v:shape style="position:absolute;left:6405;top:5717;width:60;height:60" coordorigin="6405,5717" coordsize="60,60" path="m6403,5747l6467,5747e" filled="f" stroked="t" strokeweight="3.345286pt" strokecolor="#231F20">
                <v:path arrowok="t"/>
              </v:shape>
            </v:group>
            <v:group style="position:absolute;left:6581;top:6137;width:60;height:30" coordorigin="6581,6137" coordsize="60,30">
              <v:shape style="position:absolute;left:6581;top:6137;width:60;height:30" coordorigin="6581,6137" coordsize="60,30" path="m6641,6166l6641,6137,6581,6137,6581,6166e" filled="f" stroked="t" strokeweight=".249651pt" strokecolor="#231F20">
                <v:path arrowok="t"/>
              </v:shape>
            </v:group>
            <v:group style="position:absolute;left:6758;top:6137;width:60;height:30" coordorigin="6758,6137" coordsize="60,30">
              <v:shape style="position:absolute;left:6758;top:6137;width:60;height:30" coordorigin="6758,6137" coordsize="60,30" path="m6817,6166l6817,6137,6758,6137,6758,6166e" filled="f" stroked="t" strokeweight=".249651pt" strokecolor="#231F20">
                <v:path arrowok="t"/>
              </v:shape>
            </v:group>
            <v:group style="position:absolute;left:6934;top:6137;width:60;height:30" coordorigin="6934,6137" coordsize="60,30">
              <v:shape style="position:absolute;left:6934;top:6137;width:60;height:30" coordorigin="6934,6137" coordsize="60,30" path="m6994,6166l6994,6137,6934,6137,6934,6166e" filled="f" stroked="t" strokeweight=".249651pt" strokecolor="#231F20">
                <v:path arrowok="t"/>
              </v:shape>
            </v:group>
            <v:group style="position:absolute;left:7110;top:6137;width:60;height:30" coordorigin="7110,6137" coordsize="60,30">
              <v:shape style="position:absolute;left:7110;top:6137;width:60;height:30" coordorigin="7110,6137" coordsize="60,30" path="m7170,6166l7170,6137,7110,6137,7110,6166e" filled="f" stroked="t" strokeweight=".249651pt" strokecolor="#231F20">
                <v:path arrowok="t"/>
              </v:shape>
            </v:group>
            <v:group style="position:absolute;left:7286;top:6137;width:60;height:30" coordorigin="7286,6137" coordsize="60,30">
              <v:shape style="position:absolute;left:7286;top:6137;width:60;height:30" coordorigin="7286,6137" coordsize="60,30" path="m7346,6166l7346,6137,7286,6137,7286,6166e" filled="f" stroked="t" strokeweight=".249651pt" strokecolor="#231F20">
                <v:path arrowok="t"/>
              </v:shape>
            </v:group>
            <v:group style="position:absolute;left:7463;top:6137;width:60;height:30" coordorigin="7463,6137" coordsize="60,30">
              <v:shape style="position:absolute;left:7463;top:6137;width:60;height:30" coordorigin="7463,6137" coordsize="60,30" path="m7523,6166l7523,6137,7463,6137,7463,6166e" filled="f" stroked="t" strokeweight=".249651pt" strokecolor="#231F20">
                <v:path arrowok="t"/>
              </v:shape>
            </v:group>
            <v:group style="position:absolute;left:7639;top:6137;width:60;height:30" coordorigin="7639,6137" coordsize="60,30">
              <v:shape style="position:absolute;left:7639;top:6137;width:60;height:30" coordorigin="7639,6137" coordsize="60,30" path="m7699,6166l7699,6137,7639,6137,7639,6166e" filled="f" stroked="t" strokeweight=".249651pt" strokecolor="#231F20">
                <v:path arrowok="t"/>
              </v:shape>
            </v:group>
            <v:group style="position:absolute;left:7815;top:6137;width:60;height:30" coordorigin="7815,6137" coordsize="60,30">
              <v:shape style="position:absolute;left:7815;top:6137;width:60;height:30" coordorigin="7815,6137" coordsize="60,30" path="m7875,6166l7875,6137,7815,6137,7815,6166e" filled="f" stroked="t" strokeweight=".249651pt" strokecolor="#231F20">
                <v:path arrowok="t"/>
              </v:shape>
            </v:group>
            <v:group style="position:absolute;left:7991;top:6137;width:60;height:30" coordorigin="7991,6137" coordsize="60,30">
              <v:shape style="position:absolute;left:7991;top:6137;width:60;height:30" coordorigin="7991,6137" coordsize="60,30" path="m8051,6166l8051,6137,7991,6137,7991,6166e" filled="f" stroked="t" strokeweight=".249651pt" strokecolor="#231F20">
                <v:path arrowok="t"/>
              </v:shape>
            </v:group>
            <v:group style="position:absolute;left:8168;top:6137;width:60;height:30" coordorigin="8168,6137" coordsize="60,30">
              <v:shape style="position:absolute;left:8168;top:6137;width:60;height:30" coordorigin="8168,6137" coordsize="60,30" path="m8228,6166l8228,6137,8168,6137,8168,6166e" filled="f" stroked="t" strokeweight=".249651pt" strokecolor="#231F20">
                <v:path arrowok="t"/>
              </v:shape>
            </v:group>
            <v:group style="position:absolute;left:8344;top:6137;width:60;height:30" coordorigin="8344,6137" coordsize="60,30">
              <v:shape style="position:absolute;left:8344;top:6137;width:60;height:30" coordorigin="8344,6137" coordsize="60,30" path="m8404,6166l8404,6137,8344,6137,8344,6166e" filled="f" stroked="t" strokeweight=".249651pt" strokecolor="#231F20">
                <v:path arrowok="t"/>
              </v:shape>
            </v:group>
            <v:group style="position:absolute;left:8520;top:6137;width:60;height:30" coordorigin="8520,6137" coordsize="60,30">
              <v:shape style="position:absolute;left:8520;top:6137;width:60;height:30" coordorigin="8520,6137" coordsize="60,30" path="m8580,6166l8580,6137,8520,6137,8520,6166e" filled="f" stroked="t" strokeweight=".249651pt" strokecolor="#231F20">
                <v:path arrowok="t"/>
              </v:shape>
            </v:group>
            <v:group style="position:absolute;left:8696;top:6137;width:60;height:30" coordorigin="8696,6137" coordsize="60,30">
              <v:shape style="position:absolute;left:8696;top:6137;width:60;height:30" coordorigin="8696,6137" coordsize="60,30" path="m8756,6166l8756,6137,8696,6137,8696,6166e" filled="f" stroked="t" strokeweight=".249651pt" strokecolor="#231F20">
                <v:path arrowok="t"/>
              </v:shape>
            </v:group>
            <v:group style="position:absolute;left:8873;top:6137;width:60;height:30" coordorigin="8873,6137" coordsize="60,30">
              <v:shape style="position:absolute;left:8873;top:6137;width:60;height:30" coordorigin="8873,6137" coordsize="60,30" path="m8933,6166l8933,6137,8873,6137,8873,6166e" filled="f" stroked="t" strokeweight=".249651pt" strokecolor="#231F20">
                <v:path arrowok="t"/>
              </v:shape>
            </v:group>
            <v:group style="position:absolute;left:9049;top:6137;width:60;height:30" coordorigin="9049,6137" coordsize="60,30">
              <v:shape style="position:absolute;left:9049;top:6137;width:60;height:30" coordorigin="9049,6137" coordsize="60,30" path="m9109,6166l9109,6137,9049,6137,9049,6166e" filled="f" stroked="t" strokeweight=".249651pt" strokecolor="#231F20">
                <v:path arrowok="t"/>
              </v:shape>
            </v:group>
            <v:group style="position:absolute;left:9225;top:5567;width:60;height:30" coordorigin="9225,5567" coordsize="60,30">
              <v:shape style="position:absolute;left:9225;top:5567;width:60;height:30" coordorigin="9225,5567" coordsize="60,30" path="m9225,5597l9285,5597,9285,5567e" filled="f" stroked="t" strokeweight=".249651pt" strokecolor="#231F20">
                <v:path arrowok="t"/>
              </v:shape>
            </v:group>
            <v:group style="position:absolute;left:9225;top:5567;width:2;height:30" coordorigin="9225,5567" coordsize="2,30">
              <v:shape style="position:absolute;left:9225;top:5567;width:2;height:30" coordorigin="9225,5567" coordsize="0,30" path="m9225,5567l9225,5597e" filled="f" stroked="t" strokeweight=".249651pt" strokecolor="#231F20">
                <v:path arrowok="t"/>
              </v:shape>
            </v:group>
            <v:group style="position:absolute;left:9401;top:6137;width:60;height:30" coordorigin="9401,6137" coordsize="60,30">
              <v:shape style="position:absolute;left:9401;top:6137;width:60;height:30" coordorigin="9401,6137" coordsize="60,30" path="m9461,6166l9461,6137,9401,6137,9401,6166e" filled="f" stroked="t" strokeweight=".249651pt" strokecolor="#231F20">
                <v:path arrowok="t"/>
              </v:shape>
            </v:group>
            <v:group style="position:absolute;left:9578;top:6137;width:60;height:30" coordorigin="9578,6137" coordsize="60,30">
              <v:shape style="position:absolute;left:9578;top:6137;width:60;height:30" coordorigin="9578,6137" coordsize="60,30" path="m9638,6166l9638,6137,9578,6137,9578,6166e" filled="f" stroked="t" strokeweight=".249651pt" strokecolor="#231F20">
                <v:path arrowok="t"/>
              </v:shape>
            </v:group>
            <v:group style="position:absolute;left:9754;top:6137;width:60;height:30" coordorigin="9754,6137" coordsize="60,30">
              <v:shape style="position:absolute;left:9754;top:6137;width:60;height:30" coordorigin="9754,6137" coordsize="60,30" path="m9814,6166l9814,6137,9754,6137,9754,6166e" filled="f" stroked="t" strokeweight=".249651pt" strokecolor="#231F20">
                <v:path arrowok="t"/>
              </v:shape>
            </v:group>
            <v:group style="position:absolute;left:9930;top:6137;width:60;height:30" coordorigin="9930,6137" coordsize="60,30">
              <v:shape style="position:absolute;left:9930;top:6137;width:60;height:30" coordorigin="9930,6137" coordsize="60,30" path="m9990,6166l9990,6137,9930,6137,9930,6166e" filled="f" stroked="t" strokeweight=".249651pt" strokecolor="#231F20">
                <v:path arrowok="t"/>
              </v:shape>
            </v:group>
            <v:group style="position:absolute;left:10107;top:6137;width:60;height:30" coordorigin="10107,6137" coordsize="60,30">
              <v:shape style="position:absolute;left:10107;top:6137;width:60;height:30" coordorigin="10107,6137" coordsize="60,30" path="m10166,6166l10166,6137,10107,6137,10107,6166e" filled="f" stroked="t" strokeweight=".249651pt" strokecolor="#231F20">
                <v:path arrowok="t"/>
              </v:shape>
            </v:group>
            <v:group style="position:absolute;left:10283;top:6137;width:60;height:30" coordorigin="10283,6137" coordsize="60,30">
              <v:shape style="position:absolute;left:10283;top:6137;width:60;height:30" coordorigin="10283,6137" coordsize="60,30" path="m10343,6166l10343,6137,10283,6137,10283,6166e" filled="f" stroked="t" strokeweight=".249651pt" strokecolor="#231F20">
                <v:path arrowok="t"/>
              </v:shape>
            </v:group>
            <v:group style="position:absolute;left:10459;top:6137;width:60;height:30" coordorigin="10459,6137" coordsize="60,30">
              <v:shape style="position:absolute;left:10459;top:6137;width:60;height:30" coordorigin="10459,6137" coordsize="60,30" path="m10519,6166l10519,6137,10459,6137,10459,6166e" filled="f" stroked="t" strokeweight=".249651pt" strokecolor="#231F20">
                <v:path arrowok="t"/>
              </v:shape>
            </v:group>
            <v:group style="position:absolute;left:10635;top:5720;width:60;height:60" coordorigin="10635,5720" coordsize="60,60">
              <v:shape style="position:absolute;left:10635;top:5720;width:60;height:60" coordorigin="10635,5720" coordsize="60,60" path="m10633,5750l10698,5750e" filled="f" stroked="t" strokeweight="3.345733pt" strokecolor="#231F20">
                <v:path arrowok="t"/>
              </v:shape>
            </v:group>
            <v:group style="position:absolute;left:10812;top:6137;width:60;height:30" coordorigin="10812,6137" coordsize="60,30">
              <v:shape style="position:absolute;left:10812;top:6137;width:60;height:30" coordorigin="10812,6137" coordsize="60,30" path="m10872,6166l10872,6137,10812,6137,10812,6166e" filled="f" stroked="t" strokeweight=".249651pt" strokecolor="#231F20">
                <v:path arrowok="t"/>
              </v:shape>
            </v:group>
            <v:group style="position:absolute;left:10988;top:6137;width:60;height:30" coordorigin="10988,6137" coordsize="60,30">
              <v:shape style="position:absolute;left:10988;top:6137;width:60;height:30" coordorigin="10988,6137" coordsize="60,30" path="m11048,6166l11048,6137,10988,6137,10988,6166e" filled="f" stroked="t" strokeweight=".249651pt" strokecolor="#231F20">
                <v:path arrowok="t"/>
              </v:shape>
            </v:group>
            <v:group style="position:absolute;left:11164;top:6137;width:60;height:30" coordorigin="11164,6137" coordsize="60,30">
              <v:shape style="position:absolute;left:11164;top:6137;width:60;height:30" coordorigin="11164,6137" coordsize="60,30" path="m11224,6166l11224,6137,11164,6137,11164,6166e" filled="f" stroked="t" strokeweight=".249651pt" strokecolor="#231F20">
                <v:path arrowok="t"/>
              </v:shape>
            </v:group>
            <v:group style="position:absolute;left:11340;top:6137;width:60;height:30" coordorigin="11340,6137" coordsize="60,30">
              <v:shape style="position:absolute;left:11340;top:6137;width:60;height:30" coordorigin="11340,6137" coordsize="60,30" path="m11400,6166l11400,6137,11340,6137,11340,6166e" filled="f" stroked="t" strokeweight=".249651pt" strokecolor="#231F20">
                <v:path arrowok="t"/>
              </v:shape>
            </v:group>
            <v:group style="position:absolute;left:1852;top:5567;width:9518;height:600" coordorigin="1852,5567" coordsize="9518,600">
              <v:shape style="position:absolute;left:1852;top:5567;width:9518;height:600" coordorigin="1852,5567" coordsize="9518,600" path="m1852,6166l2028,5591,2205,5567,2381,6166,2557,5567,2733,5567,2910,6166,4849,6166,5025,5567,5201,5567,5377,6166,5554,6166,5730,5858,5906,6166,6259,6166,6435,5867,6611,6166,9079,6166,9255,5678,9431,6166,10489,6166,10665,5567,10842,6166,11370,6166e" filled="f" stroked="t" strokeweight=".499302pt" strokecolor="#231F20">
                <v:path arrowok="t"/>
                <v:stroke dashstyle="longDash"/>
              </v:shape>
            </v:group>
            <v:group style="position:absolute;left:1852;top:6137;width:30;height:30" coordorigin="1852,6137" coordsize="30,30">
              <v:shape style="position:absolute;left:1852;top:6137;width:30;height:30" coordorigin="1852,6137" coordsize="30,30" path="m1852,6166l1882,6137e" filled="f" stroked="t" strokeweight=".249651pt" strokecolor="#231F20">
                <v:path arrowok="t"/>
              </v:shape>
            </v:group>
            <v:group style="position:absolute;left:1852;top:6166;width:2;height:2" coordorigin="1852,6166" coordsize="2,2">
              <v:shape style="position:absolute;left:1852;top:6166;width:2;height:2" coordorigin="1852,6166" coordsize="0,0" path="m1852,6166l1852,6166e" filled="f" stroked="t" strokeweight=".249651pt" strokecolor="#231F20">
                <v:path arrowok="t"/>
              </v:shape>
            </v:group>
            <v:group style="position:absolute;left:1998;top:5567;width:54;height:54" coordorigin="1998,5567" coordsize="54,54">
              <v:shape style="position:absolute;left:1998;top:5567;width:54;height:54" coordorigin="1998,5567" coordsize="54,54" path="m1998,5621l2052,5567e" filled="f" stroked="t" strokeweight=".249651pt" strokecolor="#231F20">
                <v:path arrowok="t"/>
              </v:shape>
            </v:group>
            <v:group style="position:absolute;left:2004;top:5567;width:54;height:54" coordorigin="2004,5567" coordsize="54,54">
              <v:shape style="position:absolute;left:2004;top:5567;width:54;height:54" coordorigin="2004,5567" coordsize="54,54" path="m2004,5567l2058,5621e" filled="f" stroked="t" strokeweight=".249651pt" strokecolor="#231F20">
                <v:path arrowok="t"/>
              </v:shape>
            </v:group>
            <v:group style="position:absolute;left:2175;top:5567;width:30;height:30" coordorigin="2175,5567" coordsize="30,30">
              <v:shape style="position:absolute;left:2175;top:5567;width:30;height:30" coordorigin="2175,5567" coordsize="30,30" path="m2175,5597l2205,5567e" filled="f" stroked="t" strokeweight=".249651pt" strokecolor="#231F20">
                <v:path arrowok="t"/>
              </v:shape>
            </v:group>
            <v:group style="position:absolute;left:2205;top:5567;width:30;height:30" coordorigin="2205,5567" coordsize="30,30">
              <v:shape style="position:absolute;left:2205;top:5567;width:30;height:30" coordorigin="2205,5567" coordsize="30,30" path="m2205,5567l2235,5597e" filled="f" stroked="t" strokeweight=".249651pt" strokecolor="#231F20">
                <v:path arrowok="t"/>
              </v:shape>
            </v:group>
            <v:group style="position:absolute;left:2381;top:6137;width:30;height:30" coordorigin="2381,6137" coordsize="30,30">
              <v:shape style="position:absolute;left:2381;top:6137;width:30;height:30" coordorigin="2381,6137" coordsize="30,30" path="m2381,6166l2411,6137e" filled="f" stroked="t" strokeweight=".249651pt" strokecolor="#231F20">
                <v:path arrowok="t"/>
              </v:shape>
            </v:group>
            <v:group style="position:absolute;left:2351;top:6137;width:30;height:30" coordorigin="2351,6137" coordsize="30,30">
              <v:shape style="position:absolute;left:2351;top:6137;width:30;height:30" coordorigin="2351,6137" coordsize="30,30" path="m2351,6137l2381,6166e" filled="f" stroked="t" strokeweight=".249651pt" strokecolor="#231F20">
                <v:path arrowok="t"/>
              </v:shape>
            </v:group>
            <v:group style="position:absolute;left:2527;top:5567;width:30;height:30" coordorigin="2527,5567" coordsize="30,30">
              <v:shape style="position:absolute;left:2527;top:5567;width:30;height:30" coordorigin="2527,5567" coordsize="30,30" path="m2527,5597l2557,5567e" filled="f" stroked="t" strokeweight=".249651pt" strokecolor="#231F20">
                <v:path arrowok="t"/>
              </v:shape>
            </v:group>
            <v:group style="position:absolute;left:2557;top:5567;width:30;height:30" coordorigin="2557,5567" coordsize="30,30">
              <v:shape style="position:absolute;left:2557;top:5567;width:30;height:30" coordorigin="2557,5567" coordsize="30,30" path="m2557,5567l2587,5597e" filled="f" stroked="t" strokeweight=".249651pt" strokecolor="#231F20">
                <v:path arrowok="t"/>
              </v:shape>
            </v:group>
            <v:group style="position:absolute;left:2703;top:5567;width:30;height:30" coordorigin="2703,5567" coordsize="30,30">
              <v:shape style="position:absolute;left:2703;top:5567;width:30;height:30" coordorigin="2703,5567" coordsize="30,30" path="m2703,5597l2733,5567e" filled="f" stroked="t" strokeweight=".249651pt" strokecolor="#231F20">
                <v:path arrowok="t"/>
              </v:shape>
            </v:group>
            <v:group style="position:absolute;left:2733;top:5567;width:30;height:30" coordorigin="2733,5567" coordsize="30,30">
              <v:shape style="position:absolute;left:2733;top:5567;width:30;height:30" coordorigin="2733,5567" coordsize="30,30" path="m2733,5567l2763,5597e" filled="f" stroked="t" strokeweight=".249651pt" strokecolor="#231F20">
                <v:path arrowok="t"/>
              </v:shape>
            </v:group>
            <v:group style="position:absolute;left:2910;top:6137;width:30;height:30" coordorigin="2910,6137" coordsize="30,30">
              <v:shape style="position:absolute;left:2910;top:6137;width:30;height:30" coordorigin="2910,6137" coordsize="30,30" path="m2910,6166l2940,6137e" filled="f" stroked="t" strokeweight=".249651pt" strokecolor="#231F20">
                <v:path arrowok="t"/>
              </v:shape>
            </v:group>
            <v:group style="position:absolute;left:2880;top:6137;width:30;height:30" coordorigin="2880,6137" coordsize="30,30">
              <v:shape style="position:absolute;left:2880;top:6137;width:30;height:30" coordorigin="2880,6137" coordsize="30,30" path="m2880,6137l2910,6166e" filled="f" stroked="t" strokeweight=".249651pt" strokecolor="#231F20">
                <v:path arrowok="t"/>
              </v:shape>
            </v:group>
            <v:group style="position:absolute;left:3086;top:6137;width:30;height:30" coordorigin="3086,6137" coordsize="30,30">
              <v:shape style="position:absolute;left:3086;top:6137;width:30;height:30" coordorigin="3086,6137" coordsize="30,30" path="m3086,6166l3116,6137e" filled="f" stroked="t" strokeweight=".249651pt" strokecolor="#231F20">
                <v:path arrowok="t"/>
              </v:shape>
            </v:group>
            <v:group style="position:absolute;left:3056;top:6137;width:30;height:30" coordorigin="3056,6137" coordsize="30,30">
              <v:shape style="position:absolute;left:3056;top:6137;width:30;height:30" coordorigin="3056,6137" coordsize="30,30" path="m3056,6137l3086,6166e" filled="f" stroked="t" strokeweight=".249651pt" strokecolor="#231F20">
                <v:path arrowok="t"/>
              </v:shape>
            </v:group>
            <v:group style="position:absolute;left:3262;top:6137;width:30;height:30" coordorigin="3262,6137" coordsize="30,30">
              <v:shape style="position:absolute;left:3262;top:6137;width:30;height:30" coordorigin="3262,6137" coordsize="30,30" path="m3262,6166l3292,6137e" filled="f" stroked="t" strokeweight=".249651pt" strokecolor="#231F20">
                <v:path arrowok="t"/>
              </v:shape>
            </v:group>
            <v:group style="position:absolute;left:3232;top:6137;width:30;height:30" coordorigin="3232,6137" coordsize="30,30">
              <v:shape style="position:absolute;left:3232;top:6137;width:30;height:30" coordorigin="3232,6137" coordsize="30,30" path="m3232,6137l3262,6166e" filled="f" stroked="t" strokeweight=".249651pt" strokecolor="#231F20">
                <v:path arrowok="t"/>
              </v:shape>
            </v:group>
            <v:group style="position:absolute;left:3438;top:6137;width:30;height:30" coordorigin="3438,6137" coordsize="30,30">
              <v:shape style="position:absolute;left:3438;top:6137;width:30;height:30" coordorigin="3438,6137" coordsize="30,30" path="m3438,6166l3468,6137e" filled="f" stroked="t" strokeweight=".249651pt" strokecolor="#231F20">
                <v:path arrowok="t"/>
              </v:shape>
            </v:group>
            <v:group style="position:absolute;left:3409;top:6137;width:30;height:30" coordorigin="3409,6137" coordsize="30,30">
              <v:shape style="position:absolute;left:3409;top:6137;width:30;height:30" coordorigin="3409,6137" coordsize="30,30" path="m3409,6137l3438,6166e" filled="f" stroked="t" strokeweight=".249651pt" strokecolor="#231F20">
                <v:path arrowok="t"/>
              </v:shape>
            </v:group>
            <v:group style="position:absolute;left:3615;top:6137;width:30;height:30" coordorigin="3615,6137" coordsize="30,30">
              <v:shape style="position:absolute;left:3615;top:6137;width:30;height:30" coordorigin="3615,6137" coordsize="30,30" path="m3615,6166l3645,6137e" filled="f" stroked="t" strokeweight=".249651pt" strokecolor="#231F20">
                <v:path arrowok="t"/>
              </v:shape>
            </v:group>
            <v:group style="position:absolute;left:3585;top:6137;width:30;height:30" coordorigin="3585,6137" coordsize="30,30">
              <v:shape style="position:absolute;left:3585;top:6137;width:30;height:30" coordorigin="3585,6137" coordsize="30,30" path="m3585,6137l3615,6166e" filled="f" stroked="t" strokeweight=".249651pt" strokecolor="#231F20">
                <v:path arrowok="t"/>
              </v:shape>
            </v:group>
            <v:group style="position:absolute;left:3791;top:6137;width:30;height:30" coordorigin="3791,6137" coordsize="30,30">
              <v:shape style="position:absolute;left:3791;top:6137;width:30;height:30" coordorigin="3791,6137" coordsize="30,30" path="m3791,6166l3821,6137e" filled="f" stroked="t" strokeweight=".249651pt" strokecolor="#231F20">
                <v:path arrowok="t"/>
              </v:shape>
            </v:group>
            <v:group style="position:absolute;left:3761;top:6137;width:30;height:30" coordorigin="3761,6137" coordsize="30,30">
              <v:shape style="position:absolute;left:3761;top:6137;width:30;height:30" coordorigin="3761,6137" coordsize="30,30" path="m3761,6137l3791,6166e" filled="f" stroked="t" strokeweight=".249651pt" strokecolor="#231F20">
                <v:path arrowok="t"/>
              </v:shape>
            </v:group>
            <v:group style="position:absolute;left:3967;top:6137;width:30;height:30" coordorigin="3967,6137" coordsize="30,30">
              <v:shape style="position:absolute;left:3967;top:6137;width:30;height:30" coordorigin="3967,6137" coordsize="30,30" path="m3967,6166l3997,6137e" filled="f" stroked="t" strokeweight=".249651pt" strokecolor="#231F20">
                <v:path arrowok="t"/>
              </v:shape>
            </v:group>
            <v:group style="position:absolute;left:3937;top:6137;width:30;height:30" coordorigin="3937,6137" coordsize="30,30">
              <v:shape style="position:absolute;left:3937;top:6137;width:30;height:30" coordorigin="3937,6137" coordsize="30,30" path="m3937,6137l3967,6166e" filled="f" stroked="t" strokeweight=".249651pt" strokecolor="#231F20">
                <v:path arrowok="t"/>
              </v:shape>
            </v:group>
            <v:group style="position:absolute;left:4144;top:6137;width:30;height:30" coordorigin="4144,6137" coordsize="30,30">
              <v:shape style="position:absolute;left:4144;top:6137;width:30;height:30" coordorigin="4144,6137" coordsize="30,30" path="m4144,6166l4173,6137e" filled="f" stroked="t" strokeweight=".249651pt" strokecolor="#231F20">
                <v:path arrowok="t"/>
              </v:shape>
            </v:group>
            <v:group style="position:absolute;left:4114;top:6137;width:30;height:30" coordorigin="4114,6137" coordsize="30,30">
              <v:shape style="position:absolute;left:4114;top:6137;width:30;height:30" coordorigin="4114,6137" coordsize="30,30" path="m4114,6137l4144,6166e" filled="f" stroked="t" strokeweight=".249651pt" strokecolor="#231F20">
                <v:path arrowok="t"/>
              </v:shape>
            </v:group>
            <v:group style="position:absolute;left:4320;top:6137;width:30;height:30" coordorigin="4320,6137" coordsize="30,30">
              <v:shape style="position:absolute;left:4320;top:6137;width:30;height:30" coordorigin="4320,6137" coordsize="30,30" path="m4320,6166l4350,6137e" filled="f" stroked="t" strokeweight=".249651pt" strokecolor="#231F20">
                <v:path arrowok="t"/>
              </v:shape>
            </v:group>
            <v:group style="position:absolute;left:4290;top:6137;width:30;height:30" coordorigin="4290,6137" coordsize="30,30">
              <v:shape style="position:absolute;left:4290;top:6137;width:30;height:30" coordorigin="4290,6137" coordsize="30,30" path="m4290,6137l4320,6166e" filled="f" stroked="t" strokeweight=".249651pt" strokecolor="#231F20">
                <v:path arrowok="t"/>
              </v:shape>
            </v:group>
            <v:group style="position:absolute;left:4496;top:6137;width:30;height:30" coordorigin="4496,6137" coordsize="30,30">
              <v:shape style="position:absolute;left:4496;top:6137;width:30;height:30" coordorigin="4496,6137" coordsize="30,30" path="m4496,6166l4526,6137e" filled="f" stroked="t" strokeweight=".249651pt" strokecolor="#231F20">
                <v:path arrowok="t"/>
              </v:shape>
            </v:group>
            <v:group style="position:absolute;left:4466;top:6137;width:30;height:30" coordorigin="4466,6137" coordsize="30,30">
              <v:shape style="position:absolute;left:4466;top:6137;width:30;height:30" coordorigin="4466,6137" coordsize="30,30" path="m4466,6137l4496,6166e" filled="f" stroked="t" strokeweight=".249651pt" strokecolor="#231F20">
                <v:path arrowok="t"/>
              </v:shape>
            </v:group>
            <v:group style="position:absolute;left:4672;top:6137;width:30;height:30" coordorigin="4672,6137" coordsize="30,30">
              <v:shape style="position:absolute;left:4672;top:6137;width:30;height:30" coordorigin="4672,6137" coordsize="30,30" path="m4672,6166l4702,6137e" filled="f" stroked="t" strokeweight=".249651pt" strokecolor="#231F20">
                <v:path arrowok="t"/>
              </v:shape>
            </v:group>
            <v:group style="position:absolute;left:4642;top:6137;width:30;height:30" coordorigin="4642,6137" coordsize="30,30">
              <v:shape style="position:absolute;left:4642;top:6137;width:30;height:30" coordorigin="4642,6137" coordsize="30,30" path="m4642,6137l4672,6166e" filled="f" stroked="t" strokeweight=".249651pt" strokecolor="#231F20">
                <v:path arrowok="t"/>
              </v:shape>
            </v:group>
            <v:group style="position:absolute;left:4849;top:6137;width:30;height:30" coordorigin="4849,6137" coordsize="30,30">
              <v:shape style="position:absolute;left:4849;top:6137;width:30;height:30" coordorigin="4849,6137" coordsize="30,30" path="m4849,6166l4879,6137e" filled="f" stroked="t" strokeweight=".249651pt" strokecolor="#231F20">
                <v:path arrowok="t"/>
              </v:shape>
            </v:group>
            <v:group style="position:absolute;left:4819;top:6137;width:30;height:30" coordorigin="4819,6137" coordsize="30,30">
              <v:shape style="position:absolute;left:4819;top:6137;width:30;height:30" coordorigin="4819,6137" coordsize="30,30" path="m4819,6137l4849,6166e" filled="f" stroked="t" strokeweight=".249651pt" strokecolor="#231F20">
                <v:path arrowok="t"/>
              </v:shape>
            </v:group>
            <v:group style="position:absolute;left:4995;top:5567;width:30;height:30" coordorigin="4995,5567" coordsize="30,30">
              <v:shape style="position:absolute;left:4995;top:5567;width:30;height:30" coordorigin="4995,5567" coordsize="30,30" path="m4995,5597l5025,5567e" filled="f" stroked="t" strokeweight=".249651pt" strokecolor="#231F20">
                <v:path arrowok="t"/>
              </v:shape>
            </v:group>
            <v:group style="position:absolute;left:5025;top:5567;width:30;height:30" coordorigin="5025,5567" coordsize="30,30">
              <v:shape style="position:absolute;left:5025;top:5567;width:30;height:30" coordorigin="5025,5567" coordsize="30,30" path="m5025,5567l5055,5597e" filled="f" stroked="t" strokeweight=".249651pt" strokecolor="#231F20">
                <v:path arrowok="t"/>
              </v:shape>
            </v:group>
            <v:group style="position:absolute;left:5171;top:5567;width:30;height:30" coordorigin="5171,5567" coordsize="30,30">
              <v:shape style="position:absolute;left:5171;top:5567;width:30;height:30" coordorigin="5171,5567" coordsize="30,30" path="m5171,5597l5201,5567e" filled="f" stroked="t" strokeweight=".249651pt" strokecolor="#231F20">
                <v:path arrowok="t"/>
              </v:shape>
            </v:group>
            <v:group style="position:absolute;left:5201;top:5567;width:30;height:30" coordorigin="5201,5567" coordsize="30,30">
              <v:shape style="position:absolute;left:5201;top:5567;width:30;height:30" coordorigin="5201,5567" coordsize="30,30" path="m5201,5567l5231,5597e" filled="f" stroked="t" strokeweight=".249651pt" strokecolor="#231F20">
                <v:path arrowok="t"/>
              </v:shape>
            </v:group>
            <v:group style="position:absolute;left:5377;top:6137;width:30;height:30" coordorigin="5377,6137" coordsize="30,30">
              <v:shape style="position:absolute;left:5377;top:6137;width:30;height:30" coordorigin="5377,6137" coordsize="30,30" path="m5377,6166l5407,6137e" filled="f" stroked="t" strokeweight=".249651pt" strokecolor="#231F20">
                <v:path arrowok="t"/>
              </v:shape>
            </v:group>
            <v:group style="position:absolute;left:5347;top:6137;width:30;height:30" coordorigin="5347,6137" coordsize="30,30">
              <v:shape style="position:absolute;left:5347;top:6137;width:30;height:30" coordorigin="5347,6137" coordsize="30,30" path="m5347,6137l5377,6166e" filled="f" stroked="t" strokeweight=".249651pt" strokecolor="#231F20">
                <v:path arrowok="t"/>
              </v:shape>
            </v:group>
            <v:group style="position:absolute;left:5554;top:6137;width:30;height:30" coordorigin="5554,6137" coordsize="30,30">
              <v:shape style="position:absolute;left:5554;top:6137;width:30;height:30" coordorigin="5554,6137" coordsize="30,30" path="m5554,6166l5584,6137e" filled="f" stroked="t" strokeweight=".249651pt" strokecolor="#231F20">
                <v:path arrowok="t"/>
              </v:shape>
            </v:group>
            <v:group style="position:absolute;left:5524;top:6137;width:30;height:30" coordorigin="5524,6137" coordsize="30,30">
              <v:shape style="position:absolute;left:5524;top:6137;width:30;height:30" coordorigin="5524,6137" coordsize="30,30" path="m5524,6137l5554,6166e" filled="f" stroked="t" strokeweight=".249651pt" strokecolor="#231F20">
                <v:path arrowok="t"/>
              </v:shape>
            </v:group>
            <v:group style="position:absolute;left:5700;top:5828;width:60;height:60" coordorigin="5700,5828" coordsize="60,60">
              <v:shape style="position:absolute;left:5700;top:5828;width:60;height:60" coordorigin="5700,5828" coordsize="60,60" path="m5700,5888l5760,5828e" filled="f" stroked="t" strokeweight=".249651pt" strokecolor="#231F20">
                <v:path arrowok="t"/>
              </v:shape>
            </v:group>
            <v:group style="position:absolute;left:5700;top:5828;width:60;height:60" coordorigin="5700,5828" coordsize="60,60">
              <v:shape style="position:absolute;left:5700;top:5828;width:60;height:60" coordorigin="5700,5828" coordsize="60,60" path="m5700,5828l5760,5888e" filled="f" stroked="t" strokeweight=".249651pt" strokecolor="#231F20">
                <v:path arrowok="t"/>
              </v:shape>
            </v:group>
            <v:group style="position:absolute;left:5906;top:6137;width:30;height:30" coordorigin="5906,6137" coordsize="30,30">
              <v:shape style="position:absolute;left:5906;top:6137;width:30;height:30" coordorigin="5906,6137" coordsize="30,30" path="m5906,6166l5936,6137e" filled="f" stroked="t" strokeweight=".249651pt" strokecolor="#231F20">
                <v:path arrowok="t"/>
              </v:shape>
            </v:group>
            <v:group style="position:absolute;left:5876;top:6137;width:30;height:30" coordorigin="5876,6137" coordsize="30,30">
              <v:shape style="position:absolute;left:5876;top:6137;width:30;height:30" coordorigin="5876,6137" coordsize="30,30" path="m5876,6137l5906,6166e" filled="f" stroked="t" strokeweight=".249651pt" strokecolor="#231F20">
                <v:path arrowok="t"/>
              </v:shape>
            </v:group>
            <v:group style="position:absolute;left:6082;top:6137;width:30;height:30" coordorigin="6082,6137" coordsize="30,30">
              <v:shape style="position:absolute;left:6082;top:6137;width:30;height:30" coordorigin="6082,6137" coordsize="30,30" path="m6082,6166l6112,6137e" filled="f" stroked="t" strokeweight=".249651pt" strokecolor="#231F20">
                <v:path arrowok="t"/>
              </v:shape>
            </v:group>
            <v:group style="position:absolute;left:6052;top:6137;width:30;height:30" coordorigin="6052,6137" coordsize="30,30">
              <v:shape style="position:absolute;left:6052;top:6137;width:30;height:30" coordorigin="6052,6137" coordsize="30,30" path="m6052,6137l6082,6166e" filled="f" stroked="t" strokeweight=".249651pt" strokecolor="#231F20">
                <v:path arrowok="t"/>
              </v:shape>
            </v:group>
            <v:group style="position:absolute;left:6259;top:6137;width:30;height:30" coordorigin="6259,6137" coordsize="30,30">
              <v:shape style="position:absolute;left:6259;top:6137;width:30;height:30" coordorigin="6259,6137" coordsize="30,30" path="m6259,6166l6289,6137e" filled="f" stroked="t" strokeweight=".249651pt" strokecolor="#231F20">
                <v:path arrowok="t"/>
              </v:shape>
            </v:group>
            <v:group style="position:absolute;left:6229;top:6137;width:30;height:30" coordorigin="6229,6137" coordsize="30,30">
              <v:shape style="position:absolute;left:6229;top:6137;width:30;height:30" coordorigin="6229,6137" coordsize="30,30" path="m6229,6137l6259,6166e" filled="f" stroked="t" strokeweight=".249651pt" strokecolor="#231F20">
                <v:path arrowok="t"/>
              </v:shape>
            </v:group>
            <v:group style="position:absolute;left:6405;top:5837;width:60;height:60" coordorigin="6405,5837" coordsize="60,60">
              <v:shape style="position:absolute;left:6405;top:5837;width:60;height:60" coordorigin="6405,5837" coordsize="60,60" path="m6405,5897l6465,5837e" filled="f" stroked="t" strokeweight=".249651pt" strokecolor="#231F20">
                <v:path arrowok="t"/>
              </v:shape>
            </v:group>
            <v:group style="position:absolute;left:6405;top:5837;width:60;height:60" coordorigin="6405,5837" coordsize="60,60">
              <v:shape style="position:absolute;left:6405;top:5837;width:60;height:60" coordorigin="6405,5837" coordsize="60,60" path="m6405,5837l6465,5897e" filled="f" stroked="t" strokeweight=".249651pt" strokecolor="#231F20">
                <v:path arrowok="t"/>
              </v:shape>
            </v:group>
            <v:group style="position:absolute;left:6611;top:6137;width:30;height:30" coordorigin="6611,6137" coordsize="30,30">
              <v:shape style="position:absolute;left:6611;top:6137;width:30;height:30" coordorigin="6611,6137" coordsize="30,30" path="m6611,6166l6641,6137e" filled="f" stroked="t" strokeweight=".249651pt" strokecolor="#231F20">
                <v:path arrowok="t"/>
              </v:shape>
            </v:group>
            <v:group style="position:absolute;left:6581;top:6137;width:30;height:30" coordorigin="6581,6137" coordsize="30,30">
              <v:shape style="position:absolute;left:6581;top:6137;width:30;height:30" coordorigin="6581,6137" coordsize="30,30" path="m6581,6137l6611,6166e" filled="f" stroked="t" strokeweight=".249651pt" strokecolor="#231F20">
                <v:path arrowok="t"/>
              </v:shape>
            </v:group>
            <v:group style="position:absolute;left:6787;top:6137;width:30;height:30" coordorigin="6787,6137" coordsize="30,30">
              <v:shape style="position:absolute;left:6787;top:6137;width:30;height:30" coordorigin="6787,6137" coordsize="30,30" path="m6787,6166l6817,6137e" filled="f" stroked="t" strokeweight=".249651pt" strokecolor="#231F20">
                <v:path arrowok="t"/>
              </v:shape>
            </v:group>
            <v:group style="position:absolute;left:6758;top:6137;width:30;height:30" coordorigin="6758,6137" coordsize="30,30">
              <v:shape style="position:absolute;left:6758;top:6137;width:30;height:30" coordorigin="6758,6137" coordsize="30,30" path="m6758,6137l6787,6166e" filled="f" stroked="t" strokeweight=".249651pt" strokecolor="#231F20">
                <v:path arrowok="t"/>
              </v:shape>
            </v:group>
            <v:group style="position:absolute;left:6964;top:6137;width:30;height:30" coordorigin="6964,6137" coordsize="30,30">
              <v:shape style="position:absolute;left:6964;top:6137;width:30;height:30" coordorigin="6964,6137" coordsize="30,30" path="m6964,6166l6994,6137e" filled="f" stroked="t" strokeweight=".249651pt" strokecolor="#231F20">
                <v:path arrowok="t"/>
              </v:shape>
            </v:group>
            <v:group style="position:absolute;left:6934;top:6137;width:30;height:30" coordorigin="6934,6137" coordsize="30,30">
              <v:shape style="position:absolute;left:6934;top:6137;width:30;height:30" coordorigin="6934,6137" coordsize="30,30" path="m6934,6137l6964,6166e" filled="f" stroked="t" strokeweight=".249651pt" strokecolor="#231F20">
                <v:path arrowok="t"/>
              </v:shape>
            </v:group>
            <v:group style="position:absolute;left:7140;top:6137;width:30;height:30" coordorigin="7140,6137" coordsize="30,30">
              <v:shape style="position:absolute;left:7140;top:6137;width:30;height:30" coordorigin="7140,6137" coordsize="30,30" path="m7140,6166l7170,6137e" filled="f" stroked="t" strokeweight=".249651pt" strokecolor="#231F20">
                <v:path arrowok="t"/>
              </v:shape>
            </v:group>
            <v:group style="position:absolute;left:7110;top:6137;width:30;height:30" coordorigin="7110,6137" coordsize="30,30">
              <v:shape style="position:absolute;left:7110;top:6137;width:30;height:30" coordorigin="7110,6137" coordsize="30,30" path="m7110,6137l7140,6166e" filled="f" stroked="t" strokeweight=".249651pt" strokecolor="#231F20">
                <v:path arrowok="t"/>
              </v:shape>
            </v:group>
            <v:group style="position:absolute;left:7316;top:6137;width:30;height:30" coordorigin="7316,6137" coordsize="30,30">
              <v:shape style="position:absolute;left:7316;top:6137;width:30;height:30" coordorigin="7316,6137" coordsize="30,30" path="m7316,6166l7346,6137e" filled="f" stroked="t" strokeweight=".249651pt" strokecolor="#231F20">
                <v:path arrowok="t"/>
              </v:shape>
            </v:group>
            <v:group style="position:absolute;left:7286;top:6137;width:30;height:30" coordorigin="7286,6137" coordsize="30,30">
              <v:shape style="position:absolute;left:7286;top:6137;width:30;height:30" coordorigin="7286,6137" coordsize="30,30" path="m7286,6137l7316,6166e" filled="f" stroked="t" strokeweight=".249651pt" strokecolor="#231F20">
                <v:path arrowok="t"/>
              </v:shape>
            </v:group>
            <v:group style="position:absolute;left:7493;top:6137;width:30;height:30" coordorigin="7493,6137" coordsize="30,30">
              <v:shape style="position:absolute;left:7493;top:6137;width:30;height:30" coordorigin="7493,6137" coordsize="30,30" path="m7493,6166l7522,6137e" filled="f" stroked="t" strokeweight=".249651pt" strokecolor="#231F20">
                <v:path arrowok="t"/>
              </v:shape>
            </v:group>
            <v:group style="position:absolute;left:7463;top:6137;width:30;height:30" coordorigin="7463,6137" coordsize="30,30">
              <v:shape style="position:absolute;left:7463;top:6137;width:30;height:30" coordorigin="7463,6137" coordsize="30,30" path="m7463,6137l7493,6166e" filled="f" stroked="t" strokeweight=".249651pt" strokecolor="#231F20">
                <v:path arrowok="t"/>
              </v:shape>
            </v:group>
            <v:group style="position:absolute;left:7669;top:6137;width:30;height:30" coordorigin="7669,6137" coordsize="30,30">
              <v:shape style="position:absolute;left:7669;top:6137;width:30;height:30" coordorigin="7669,6137" coordsize="30,30" path="m7669,6166l7699,6137e" filled="f" stroked="t" strokeweight=".249651pt" strokecolor="#231F20">
                <v:path arrowok="t"/>
              </v:shape>
            </v:group>
            <v:group style="position:absolute;left:7639;top:6137;width:30;height:30" coordorigin="7639,6137" coordsize="30,30">
              <v:shape style="position:absolute;left:7639;top:6137;width:30;height:30" coordorigin="7639,6137" coordsize="30,30" path="m7639,6137l7669,6166e" filled="f" stroked="t" strokeweight=".249651pt" strokecolor="#231F20">
                <v:path arrowok="t"/>
              </v:shape>
            </v:group>
            <v:group style="position:absolute;left:7845;top:6137;width:30;height:30" coordorigin="7845,6137" coordsize="30,30">
              <v:shape style="position:absolute;left:7845;top:6137;width:30;height:30" coordorigin="7845,6137" coordsize="30,30" path="m7845,6166l7875,6137e" filled="f" stroked="t" strokeweight=".249651pt" strokecolor="#231F20">
                <v:path arrowok="t"/>
              </v:shape>
            </v:group>
            <v:group style="position:absolute;left:7815;top:6137;width:30;height:30" coordorigin="7815,6137" coordsize="30,30">
              <v:shape style="position:absolute;left:7815;top:6137;width:30;height:30" coordorigin="7815,6137" coordsize="30,30" path="m7815,6137l7845,6166e" filled="f" stroked="t" strokeweight=".249651pt" strokecolor="#231F20">
                <v:path arrowok="t"/>
              </v:shape>
            </v:group>
            <v:group style="position:absolute;left:8021;top:6137;width:30;height:30" coordorigin="8021,6137" coordsize="30,30">
              <v:shape style="position:absolute;left:8021;top:6137;width:30;height:30" coordorigin="8021,6137" coordsize="30,30" path="m8021,6166l8051,6137e" filled="f" stroked="t" strokeweight=".249651pt" strokecolor="#231F20">
                <v:path arrowok="t"/>
              </v:shape>
            </v:group>
            <v:group style="position:absolute;left:7991;top:6137;width:30;height:30" coordorigin="7991,6137" coordsize="30,30">
              <v:shape style="position:absolute;left:7991;top:6137;width:30;height:30" coordorigin="7991,6137" coordsize="30,30" path="m7991,6137l8021,6166e" filled="f" stroked="t" strokeweight=".249651pt" strokecolor="#231F20">
                <v:path arrowok="t"/>
              </v:shape>
            </v:group>
            <v:group style="position:absolute;left:8198;top:6137;width:30;height:30" coordorigin="8198,6137" coordsize="30,30">
              <v:shape style="position:absolute;left:8198;top:6137;width:30;height:30" coordorigin="8198,6137" coordsize="30,30" path="m8198,6166l8228,6137e" filled="f" stroked="t" strokeweight=".249651pt" strokecolor="#231F20">
                <v:path arrowok="t"/>
              </v:shape>
            </v:group>
            <v:group style="position:absolute;left:8168;top:6137;width:30;height:30" coordorigin="8168,6137" coordsize="30,30">
              <v:shape style="position:absolute;left:8168;top:6137;width:30;height:30" coordorigin="8168,6137" coordsize="30,30" path="m8168,6137l8198,6166e" filled="f" stroked="t" strokeweight=".249651pt" strokecolor="#231F20">
                <v:path arrowok="t"/>
              </v:shape>
            </v:group>
            <v:group style="position:absolute;left:8374;top:6137;width:30;height:30" coordorigin="8374,6137" coordsize="30,30">
              <v:shape style="position:absolute;left:8374;top:6137;width:30;height:30" coordorigin="8374,6137" coordsize="30,30" path="m8374,6166l8404,6137e" filled="f" stroked="t" strokeweight=".249651pt" strokecolor="#231F20">
                <v:path arrowok="t"/>
              </v:shape>
            </v:group>
            <v:group style="position:absolute;left:8344;top:6137;width:30;height:30" coordorigin="8344,6137" coordsize="30,30">
              <v:shape style="position:absolute;left:8344;top:6137;width:30;height:30" coordorigin="8344,6137" coordsize="30,30" path="m8344,6137l8374,6166e" filled="f" stroked="t" strokeweight=".249651pt" strokecolor="#231F20">
                <v:path arrowok="t"/>
              </v:shape>
            </v:group>
            <v:group style="position:absolute;left:8550;top:6137;width:30;height:30" coordorigin="8550,6137" coordsize="30,30">
              <v:shape style="position:absolute;left:8550;top:6137;width:30;height:30" coordorigin="8550,6137" coordsize="30,30" path="m8550,6166l8580,6137e" filled="f" stroked="t" strokeweight=".249651pt" strokecolor="#231F20">
                <v:path arrowok="t"/>
              </v:shape>
            </v:group>
            <v:group style="position:absolute;left:8520;top:6137;width:30;height:30" coordorigin="8520,6137" coordsize="30,30">
              <v:shape style="position:absolute;left:8520;top:6137;width:30;height:30" coordorigin="8520,6137" coordsize="30,30" path="m8520,6137l8550,6166e" filled="f" stroked="t" strokeweight=".249651pt" strokecolor="#231F20">
                <v:path arrowok="t"/>
              </v:shape>
            </v:group>
            <v:group style="position:absolute;left:8726;top:6137;width:30;height:30" coordorigin="8726,6137" coordsize="30,30">
              <v:shape style="position:absolute;left:8726;top:6137;width:30;height:30" coordorigin="8726,6137" coordsize="30,30" path="m8726,6166l8756,6137e" filled="f" stroked="t" strokeweight=".249651pt" strokecolor="#231F20">
                <v:path arrowok="t"/>
              </v:shape>
            </v:group>
            <v:group style="position:absolute;left:8696;top:6137;width:30;height:30" coordorigin="8696,6137" coordsize="30,30">
              <v:shape style="position:absolute;left:8696;top:6137;width:30;height:30" coordorigin="8696,6137" coordsize="30,30" path="m8696,6137l8726,6166e" filled="f" stroked="t" strokeweight=".249651pt" strokecolor="#231F20">
                <v:path arrowok="t"/>
              </v:shape>
            </v:group>
            <v:group style="position:absolute;left:8903;top:6137;width:30;height:30" coordorigin="8903,6137" coordsize="30,30">
              <v:shape style="position:absolute;left:8903;top:6137;width:30;height:30" coordorigin="8903,6137" coordsize="30,30" path="m8903,6166l8933,6137e" filled="f" stroked="t" strokeweight=".249651pt" strokecolor="#231F20">
                <v:path arrowok="t"/>
              </v:shape>
            </v:group>
            <v:group style="position:absolute;left:8873;top:6137;width:30;height:30" coordorigin="8873,6137" coordsize="30,30">
              <v:shape style="position:absolute;left:8873;top:6137;width:30;height:30" coordorigin="8873,6137" coordsize="30,30" path="m8873,6137l8903,6166e" filled="f" stroked="t" strokeweight=".249651pt" strokecolor="#231F20">
                <v:path arrowok="t"/>
              </v:shape>
            </v:group>
            <v:group style="position:absolute;left:9079;top:6137;width:30;height:30" coordorigin="9079,6137" coordsize="30,30">
              <v:shape style="position:absolute;left:9079;top:6137;width:30;height:30" coordorigin="9079,6137" coordsize="30,30" path="m9079,6166l9109,6137e" filled="f" stroked="t" strokeweight=".249651pt" strokecolor="#231F20">
                <v:path arrowok="t"/>
              </v:shape>
            </v:group>
            <v:group style="position:absolute;left:9049;top:6137;width:30;height:30" coordorigin="9049,6137" coordsize="30,30">
              <v:shape style="position:absolute;left:9049;top:6137;width:30;height:30" coordorigin="9049,6137" coordsize="30,30" path="m9049,6137l9079,6166e" filled="f" stroked="t" strokeweight=".249651pt" strokecolor="#231F20">
                <v:path arrowok="t"/>
              </v:shape>
            </v:group>
            <v:group style="position:absolute;left:9225;top:5648;width:60;height:60" coordorigin="9225,5648" coordsize="60,60">
              <v:shape style="position:absolute;left:9225;top:5648;width:60;height:60" coordorigin="9225,5648" coordsize="60,60" path="m9225,5708l9285,5648e" filled="f" stroked="t" strokeweight=".249651pt" strokecolor="#231F20">
                <v:path arrowok="t"/>
              </v:shape>
            </v:group>
            <v:group style="position:absolute;left:9225;top:5648;width:60;height:60" coordorigin="9225,5648" coordsize="60,60">
              <v:shape style="position:absolute;left:9225;top:5648;width:60;height:60" coordorigin="9225,5648" coordsize="60,60" path="m9225,5648l9285,5708e" filled="f" stroked="t" strokeweight=".249651pt" strokecolor="#231F20">
                <v:path arrowok="t"/>
              </v:shape>
            </v:group>
            <v:group style="position:absolute;left:9431;top:6137;width:30;height:30" coordorigin="9431,6137" coordsize="30,30">
              <v:shape style="position:absolute;left:9431;top:6137;width:30;height:30" coordorigin="9431,6137" coordsize="30,30" path="m9431,6166l9461,6137e" filled="f" stroked="t" strokeweight=".249651pt" strokecolor="#231F20">
                <v:path arrowok="t"/>
              </v:shape>
            </v:group>
            <v:group style="position:absolute;left:9401;top:6137;width:30;height:30" coordorigin="9401,6137" coordsize="30,30">
              <v:shape style="position:absolute;left:9401;top:6137;width:30;height:30" coordorigin="9401,6137" coordsize="30,30" path="m9401,6137l9431,6166e" filled="f" stroked="t" strokeweight=".249651pt" strokecolor="#231F20">
                <v:path arrowok="t"/>
              </v:shape>
            </v:group>
            <v:group style="position:absolute;left:9608;top:6137;width:30;height:30" coordorigin="9608,6137" coordsize="30,30">
              <v:shape style="position:absolute;left:9608;top:6137;width:30;height:30" coordorigin="9608,6137" coordsize="30,30" path="m9608,6166l9638,6137e" filled="f" stroked="t" strokeweight=".249651pt" strokecolor="#231F20">
                <v:path arrowok="t"/>
              </v:shape>
            </v:group>
            <v:group style="position:absolute;left:9578;top:6137;width:30;height:30" coordorigin="9578,6137" coordsize="30,30">
              <v:shape style="position:absolute;left:9578;top:6137;width:30;height:30" coordorigin="9578,6137" coordsize="30,30" path="m9578,6137l9608,6166e" filled="f" stroked="t" strokeweight=".249651pt" strokecolor="#231F20">
                <v:path arrowok="t"/>
              </v:shape>
            </v:group>
            <v:group style="position:absolute;left:9784;top:6137;width:30;height:30" coordorigin="9784,6137" coordsize="30,30">
              <v:shape style="position:absolute;left:9784;top:6137;width:30;height:30" coordorigin="9784,6137" coordsize="30,30" path="m9784,6166l9814,6137e" filled="f" stroked="t" strokeweight=".249651pt" strokecolor="#231F20">
                <v:path arrowok="t"/>
              </v:shape>
            </v:group>
            <v:group style="position:absolute;left:9754;top:6137;width:30;height:30" coordorigin="9754,6137" coordsize="30,30">
              <v:shape style="position:absolute;left:9754;top:6137;width:30;height:30" coordorigin="9754,6137" coordsize="30,30" path="m9754,6137l9784,6166e" filled="f" stroked="t" strokeweight=".249651pt" strokecolor="#231F20">
                <v:path arrowok="t"/>
              </v:shape>
            </v:group>
            <v:group style="position:absolute;left:9960;top:6137;width:30;height:30" coordorigin="9960,6137" coordsize="30,30">
              <v:shape style="position:absolute;left:9960;top:6137;width:30;height:30" coordorigin="9960,6137" coordsize="30,30" path="m9960,6166l9990,6137e" filled="f" stroked="t" strokeweight=".249651pt" strokecolor="#231F20">
                <v:path arrowok="t"/>
              </v:shape>
            </v:group>
            <v:group style="position:absolute;left:9930;top:6137;width:30;height:30" coordorigin="9930,6137" coordsize="30,30">
              <v:shape style="position:absolute;left:9930;top:6137;width:30;height:30" coordorigin="9930,6137" coordsize="30,30" path="m9930,6137l9960,6166e" filled="f" stroked="t" strokeweight=".249651pt" strokecolor="#231F20">
                <v:path arrowok="t"/>
              </v:shape>
            </v:group>
            <v:group style="position:absolute;left:10137;top:6137;width:30;height:30" coordorigin="10137,6137" coordsize="30,30">
              <v:shape style="position:absolute;left:10137;top:6137;width:30;height:30" coordorigin="10137,6137" coordsize="30,30" path="m10137,6166l10166,6137e" filled="f" stroked="t" strokeweight=".249651pt" strokecolor="#231F20">
                <v:path arrowok="t"/>
              </v:shape>
            </v:group>
            <v:group style="position:absolute;left:10107;top:6137;width:30;height:30" coordorigin="10107,6137" coordsize="30,30">
              <v:shape style="position:absolute;left:10107;top:6137;width:30;height:30" coordorigin="10107,6137" coordsize="30,30" path="m10107,6137l10137,6166e" filled="f" stroked="t" strokeweight=".249651pt" strokecolor="#231F20">
                <v:path arrowok="t"/>
              </v:shape>
            </v:group>
            <v:group style="position:absolute;left:10313;top:6137;width:30;height:30" coordorigin="10313,6137" coordsize="30,30">
              <v:shape style="position:absolute;left:10313;top:6137;width:30;height:30" coordorigin="10313,6137" coordsize="30,30" path="m10313,6166l10343,6137e" filled="f" stroked="t" strokeweight=".249651pt" strokecolor="#231F20">
                <v:path arrowok="t"/>
              </v:shape>
            </v:group>
            <v:group style="position:absolute;left:10283;top:6137;width:30;height:30" coordorigin="10283,6137" coordsize="30,30">
              <v:shape style="position:absolute;left:10283;top:6137;width:30;height:30" coordorigin="10283,6137" coordsize="30,30" path="m10283,6137l10313,6166e" filled="f" stroked="t" strokeweight=".249651pt" strokecolor="#231F20">
                <v:path arrowok="t"/>
              </v:shape>
            </v:group>
            <v:group style="position:absolute;left:10489;top:6137;width:30;height:30" coordorigin="10489,6137" coordsize="30,30">
              <v:shape style="position:absolute;left:10489;top:6137;width:30;height:30" coordorigin="10489,6137" coordsize="30,30" path="m10489,6166l10519,6137e" filled="f" stroked="t" strokeweight=".249651pt" strokecolor="#231F20">
                <v:path arrowok="t"/>
              </v:shape>
            </v:group>
            <v:group style="position:absolute;left:10459;top:6137;width:30;height:30" coordorigin="10459,6137" coordsize="30,30">
              <v:shape style="position:absolute;left:10459;top:6137;width:30;height:30" coordorigin="10459,6137" coordsize="30,30" path="m10459,6137l10489,6166e" filled="f" stroked="t" strokeweight=".249651pt" strokecolor="#231F20">
                <v:path arrowok="t"/>
              </v:shape>
            </v:group>
            <v:group style="position:absolute;left:10635;top:5567;width:30;height:30" coordorigin="10635,5567" coordsize="30,30">
              <v:shape style="position:absolute;left:10635;top:5567;width:30;height:30" coordorigin="10635,5567" coordsize="30,30" path="m10635,5597l10665,5567e" filled="f" stroked="t" strokeweight=".249651pt" strokecolor="#231F20">
                <v:path arrowok="t"/>
              </v:shape>
            </v:group>
            <v:group style="position:absolute;left:10665;top:5567;width:30;height:30" coordorigin="10665,5567" coordsize="30,30">
              <v:shape style="position:absolute;left:10665;top:5567;width:30;height:30" coordorigin="10665,5567" coordsize="30,30" path="m10665,5567l10695,5597e" filled="f" stroked="t" strokeweight=".249651pt" strokecolor="#231F20">
                <v:path arrowok="t"/>
              </v:shape>
            </v:group>
            <v:group style="position:absolute;left:10842;top:6137;width:30;height:30" coordorigin="10842,6137" coordsize="30,30">
              <v:shape style="position:absolute;left:10842;top:6137;width:30;height:30" coordorigin="10842,6137" coordsize="30,30" path="m10842,6166l10872,6137e" filled="f" stroked="t" strokeweight=".249651pt" strokecolor="#231F20">
                <v:path arrowok="t"/>
              </v:shape>
            </v:group>
            <v:group style="position:absolute;left:10812;top:6137;width:30;height:30" coordorigin="10812,6137" coordsize="30,30">
              <v:shape style="position:absolute;left:10812;top:6137;width:30;height:30" coordorigin="10812,6137" coordsize="30,30" path="m10812,6137l10842,6166e" filled="f" stroked="t" strokeweight=".249651pt" strokecolor="#231F20">
                <v:path arrowok="t"/>
              </v:shape>
            </v:group>
            <v:group style="position:absolute;left:11018;top:6137;width:30;height:30" coordorigin="11018,6137" coordsize="30,30">
              <v:shape style="position:absolute;left:11018;top:6137;width:30;height:30" coordorigin="11018,6137" coordsize="30,30" path="m11018,6166l11048,6137e" filled="f" stroked="t" strokeweight=".249651pt" strokecolor="#231F20">
                <v:path arrowok="t"/>
              </v:shape>
            </v:group>
            <v:group style="position:absolute;left:10988;top:6137;width:30;height:30" coordorigin="10988,6137" coordsize="30,30">
              <v:shape style="position:absolute;left:10988;top:6137;width:30;height:30" coordorigin="10988,6137" coordsize="30,30" path="m10988,6137l11018,6166e" filled="f" stroked="t" strokeweight=".249651pt" strokecolor="#231F20">
                <v:path arrowok="t"/>
              </v:shape>
            </v:group>
            <v:group style="position:absolute;left:11194;top:6137;width:30;height:30" coordorigin="11194,6137" coordsize="30,30">
              <v:shape style="position:absolute;left:11194;top:6137;width:30;height:30" coordorigin="11194,6137" coordsize="30,30" path="m11194,6166l11224,6137e" filled="f" stroked="t" strokeweight=".249651pt" strokecolor="#231F20">
                <v:path arrowok="t"/>
              </v:shape>
            </v:group>
            <v:group style="position:absolute;left:11164;top:6137;width:30;height:30" coordorigin="11164,6137" coordsize="30,30">
              <v:shape style="position:absolute;left:11164;top:6137;width:30;height:30" coordorigin="11164,6137" coordsize="30,30" path="m11164,6137l11194,6166e" filled="f" stroked="t" strokeweight=".249651pt" strokecolor="#231F20">
                <v:path arrowok="t"/>
              </v:shape>
            </v:group>
            <v:group style="position:absolute;left:11370;top:6137;width:30;height:30" coordorigin="11370,6137" coordsize="30,30">
              <v:shape style="position:absolute;left:11370;top:6137;width:30;height:30" coordorigin="11370,6137" coordsize="30,30" path="m11370,6166l11400,6137e" filled="f" stroked="t" strokeweight=".249651pt" strokecolor="#231F20">
                <v:path arrowok="t"/>
              </v:shape>
            </v:group>
            <v:group style="position:absolute;left:11340;top:6137;width:30;height:30" coordorigin="11340,6137" coordsize="30,30">
              <v:shape style="position:absolute;left:11340;top:6137;width:30;height:30" coordorigin="11340,6137" coordsize="30,30" path="m11340,6137l11370,6166e" filled="f" stroked="t" strokeweight=".249651pt" strokecolor="#231F20">
                <v:path arrowok="t"/>
              </v:shape>
            </v:group>
            <v:group style="position:absolute;left:1852;top:5567;width:9518;height:600" coordorigin="1852,5567" coordsize="9518,600">
              <v:shape style="position:absolute;left:1852;top:5567;width:9518;height:600" coordorigin="1852,5567" coordsize="9518,600" path="m1852,6166l2028,5567,2205,5855,2381,6166,2557,5846,2733,5840,2910,6166,4849,6166,5025,5867,5201,5867,5377,6166,5554,6166,5730,5567,5906,6166,6259,6166,6435,5747,6611,6166,9079,6166,9255,5567,9431,6166,10489,6166,10665,5750,10842,6166,11370,6166e" filled="f" stroked="t" strokeweight=".499302pt" strokecolor="#231F20">
                <v:path arrowok="t"/>
                <v:stroke dashstyle="longDash"/>
              </v:shape>
            </v:group>
            <v:group style="position:absolute;left:1852;top:6137;width:15;height:30" coordorigin="1852,6137" coordsize="15,30">
              <v:shape style="position:absolute;left:1852;top:6137;width:15;height:30" coordorigin="1852,6137" coordsize="15,30" path="m1867,6166l1852,6137e" filled="f" stroked="t" strokeweight=".249651pt" strokecolor="#231F20">
                <v:path arrowok="t"/>
              </v:shape>
            </v:group>
            <v:group style="position:absolute;left:1998;top:5567;width:60;height:30" coordorigin="1998,5567" coordsize="60,30">
              <v:shape style="position:absolute;left:1998;top:5567;width:60;height:30" coordorigin="1998,5567" coordsize="60,30" path="m2013,5567l1998,5597,2058,5597,2043,5567e" filled="f" stroked="t" strokeweight=".249651pt" strokecolor="#231F20">
                <v:path arrowok="t"/>
              </v:shape>
            </v:group>
            <v:group style="position:absolute;left:2175;top:5825;width:60;height:60" coordorigin="2175,5825" coordsize="60,60">
              <v:shape style="position:absolute;left:2175;top:5825;width:60;height:60" coordorigin="2175,5825" coordsize="60,60" path="m2205,5825l2175,5885,2235,5885,2205,5825xe" filled="f" stroked="t" strokeweight=".249651pt" strokecolor="#231F20">
                <v:path arrowok="t"/>
              </v:shape>
            </v:group>
            <v:group style="position:absolute;left:2366;top:6137;width:15;height:30" coordorigin="2366,6137" coordsize="15,30">
              <v:shape style="position:absolute;left:2366;top:6137;width:15;height:30" coordorigin="2366,6137" coordsize="15,30" path="m2381,6137l2366,6166e" filled="f" stroked="t" strokeweight=".249651pt" strokecolor="#231F20">
                <v:path arrowok="t"/>
              </v:shape>
            </v:group>
            <v:group style="position:absolute;left:2381;top:6137;width:15;height:30" coordorigin="2381,6137" coordsize="15,30">
              <v:shape style="position:absolute;left:2381;top:6137;width:15;height:30" coordorigin="2381,6137" coordsize="15,30" path="m2396,6166l2381,6137e" filled="f" stroked="t" strokeweight=".249651pt" strokecolor="#231F20">
                <v:path arrowok="t"/>
              </v:shape>
            </v:group>
            <v:group style="position:absolute;left:2527;top:5816;width:60;height:60" coordorigin="2527,5816" coordsize="60,60">
              <v:shape style="position:absolute;left:2527;top:5816;width:60;height:60" coordorigin="2527,5816" coordsize="60,60" path="m2557,5816l2527,5876,2587,5876,2557,5816xe" filled="f" stroked="t" strokeweight=".249651pt" strokecolor="#231F20">
                <v:path arrowok="t"/>
              </v:shape>
            </v:group>
            <v:group style="position:absolute;left:2703;top:5810;width:60;height:60" coordorigin="2703,5810" coordsize="60,60">
              <v:shape style="position:absolute;left:2703;top:5810;width:60;height:60" coordorigin="2703,5810" coordsize="60,60" path="m2733,5810l2703,5870,2763,5870,2733,5810xe" filled="f" stroked="t" strokeweight=".249651pt" strokecolor="#231F20">
                <v:path arrowok="t"/>
              </v:shape>
            </v:group>
            <v:group style="position:absolute;left:2895;top:6137;width:15;height:30" coordorigin="2895,6137" coordsize="15,30">
              <v:shape style="position:absolute;left:2895;top:6137;width:15;height:30" coordorigin="2895,6137" coordsize="15,30" path="m2910,6137l2895,6166e" filled="f" stroked="t" strokeweight=".249651pt" strokecolor="#231F20">
                <v:path arrowok="t"/>
              </v:shape>
            </v:group>
            <v:group style="position:absolute;left:2910;top:6137;width:15;height:30" coordorigin="2910,6137" coordsize="15,30">
              <v:shape style="position:absolute;left:2910;top:6137;width:15;height:30" coordorigin="2910,6137" coordsize="15,30" path="m2925,6166l2910,6137e" filled="f" stroked="t" strokeweight=".249651pt" strokecolor="#231F20">
                <v:path arrowok="t"/>
              </v:shape>
            </v:group>
            <v:group style="position:absolute;left:3071;top:6137;width:15;height:30" coordorigin="3071,6137" coordsize="15,30">
              <v:shape style="position:absolute;left:3071;top:6137;width:15;height:30" coordorigin="3071,6137" coordsize="15,30" path="m3086,6137l3071,6166e" filled="f" stroked="t" strokeweight=".249651pt" strokecolor="#231F20">
                <v:path arrowok="t"/>
              </v:shape>
            </v:group>
            <v:group style="position:absolute;left:3086;top:6137;width:15;height:30" coordorigin="3086,6137" coordsize="15,30">
              <v:shape style="position:absolute;left:3086;top:6137;width:15;height:30" coordorigin="3086,6137" coordsize="15,30" path="m3101,6166l3086,6137e" filled="f" stroked="t" strokeweight=".249651pt" strokecolor="#231F20">
                <v:path arrowok="t"/>
              </v:shape>
            </v:group>
            <v:group style="position:absolute;left:3247;top:6137;width:15;height:30" coordorigin="3247,6137" coordsize="15,30">
              <v:shape style="position:absolute;left:3247;top:6137;width:15;height:30" coordorigin="3247,6137" coordsize="15,30" path="m3262,6137l3247,6166e" filled="f" stroked="t" strokeweight=".249651pt" strokecolor="#231F20">
                <v:path arrowok="t"/>
              </v:shape>
            </v:group>
            <v:group style="position:absolute;left:3262;top:6137;width:15;height:30" coordorigin="3262,6137" coordsize="15,30">
              <v:shape style="position:absolute;left:3262;top:6137;width:15;height:30" coordorigin="3262,6137" coordsize="15,30" path="m3277,6166l3262,6137e" filled="f" stroked="t" strokeweight=".249651pt" strokecolor="#231F20">
                <v:path arrowok="t"/>
              </v:shape>
            </v:group>
            <v:group style="position:absolute;left:3423;top:6137;width:15;height:30" coordorigin="3423,6137" coordsize="15,30">
              <v:shape style="position:absolute;left:3423;top:6137;width:15;height:30" coordorigin="3423,6137" coordsize="15,30" path="m3438,6137l3423,6166e" filled="f" stroked="t" strokeweight=".249651pt" strokecolor="#231F20">
                <v:path arrowok="t"/>
              </v:shape>
            </v:group>
            <v:group style="position:absolute;left:3438;top:6137;width:15;height:30" coordorigin="3438,6137" coordsize="15,30">
              <v:shape style="position:absolute;left:3438;top:6137;width:15;height:30" coordorigin="3438,6137" coordsize="15,30" path="m3453,6166l3438,6137e" filled="f" stroked="t" strokeweight=".249651pt" strokecolor="#231F20">
                <v:path arrowok="t"/>
              </v:shape>
            </v:group>
            <v:group style="position:absolute;left:3600;top:6137;width:15;height:30" coordorigin="3600,6137" coordsize="15,30">
              <v:shape style="position:absolute;left:3600;top:6137;width:15;height:30" coordorigin="3600,6137" coordsize="15,30" path="m3615,6137l3600,6166e" filled="f" stroked="t" strokeweight=".249651pt" strokecolor="#231F20">
                <v:path arrowok="t"/>
              </v:shape>
            </v:group>
            <v:group style="position:absolute;left:3615;top:6137;width:15;height:30" coordorigin="3615,6137" coordsize="15,30">
              <v:shape style="position:absolute;left:3615;top:6137;width:15;height:30" coordorigin="3615,6137" coordsize="15,30" path="m3630,6166l3615,6137e" filled="f" stroked="t" strokeweight=".249651pt" strokecolor="#231F20">
                <v:path arrowok="t"/>
              </v:shape>
            </v:group>
            <v:group style="position:absolute;left:3776;top:6137;width:15;height:30" coordorigin="3776,6137" coordsize="15,30">
              <v:shape style="position:absolute;left:3776;top:6137;width:15;height:30" coordorigin="3776,6137" coordsize="15,30" path="m3791,6137l3776,6166e" filled="f" stroked="t" strokeweight=".249651pt" strokecolor="#231F20">
                <v:path arrowok="t"/>
              </v:shape>
            </v:group>
            <v:group style="position:absolute;left:3791;top:6137;width:15;height:30" coordorigin="3791,6137" coordsize="15,30">
              <v:shape style="position:absolute;left:3791;top:6137;width:15;height:30" coordorigin="3791,6137" coordsize="15,30" path="m3806,6166l3791,6137e" filled="f" stroked="t" strokeweight=".249651pt" strokecolor="#231F20">
                <v:path arrowok="t"/>
              </v:shape>
            </v:group>
            <v:group style="position:absolute;left:3952;top:6137;width:15;height:30" coordorigin="3952,6137" coordsize="15,30">
              <v:shape style="position:absolute;left:3952;top:6137;width:15;height:30" coordorigin="3952,6137" coordsize="15,30" path="m3967,6137l3952,6166e" filled="f" stroked="t" strokeweight=".249651pt" strokecolor="#231F20">
                <v:path arrowok="t"/>
              </v:shape>
            </v:group>
            <v:group style="position:absolute;left:3967;top:6137;width:15;height:30" coordorigin="3967,6137" coordsize="15,30">
              <v:shape style="position:absolute;left:3967;top:6137;width:15;height:30" coordorigin="3967,6137" coordsize="15,30" path="m3982,6166l3967,6137e" filled="f" stroked="t" strokeweight=".249651pt" strokecolor="#231F20">
                <v:path arrowok="t"/>
              </v:shape>
            </v:group>
            <v:group style="position:absolute;left:4129;top:6137;width:15;height:30" coordorigin="4129,6137" coordsize="15,30">
              <v:shape style="position:absolute;left:4129;top:6137;width:15;height:30" coordorigin="4129,6137" coordsize="15,30" path="m4144,6137l4129,6166e" filled="f" stroked="t" strokeweight=".249651pt" strokecolor="#231F20">
                <v:path arrowok="t"/>
              </v:shape>
            </v:group>
            <v:group style="position:absolute;left:4144;top:6137;width:15;height:30" coordorigin="4144,6137" coordsize="15,30">
              <v:shape style="position:absolute;left:4144;top:6137;width:15;height:30" coordorigin="4144,6137" coordsize="15,30" path="m4158,6166l4144,6137e" filled="f" stroked="t" strokeweight=".249651pt" strokecolor="#231F20">
                <v:path arrowok="t"/>
              </v:shape>
            </v:group>
            <v:group style="position:absolute;left:4305;top:6137;width:15;height:30" coordorigin="4305,6137" coordsize="15,30">
              <v:shape style="position:absolute;left:4305;top:6137;width:15;height:30" coordorigin="4305,6137" coordsize="15,30" path="m4320,6137l4305,6166e" filled="f" stroked="t" strokeweight=".249651pt" strokecolor="#231F20">
                <v:path arrowok="t"/>
              </v:shape>
            </v:group>
            <v:group style="position:absolute;left:4320;top:6137;width:15;height:30" coordorigin="4320,6137" coordsize="15,30">
              <v:shape style="position:absolute;left:4320;top:6137;width:15;height:30" coordorigin="4320,6137" coordsize="15,30" path="m4335,6166l4320,6137e" filled="f" stroked="t" strokeweight=".249651pt" strokecolor="#231F20">
                <v:path arrowok="t"/>
              </v:shape>
            </v:group>
            <v:group style="position:absolute;left:4481;top:6137;width:15;height:30" coordorigin="4481,6137" coordsize="15,30">
              <v:shape style="position:absolute;left:4481;top:6137;width:15;height:30" coordorigin="4481,6137" coordsize="15,30" path="m4496,6137l4481,6166e" filled="f" stroked="t" strokeweight=".249651pt" strokecolor="#231F20">
                <v:path arrowok="t"/>
              </v:shape>
            </v:group>
            <v:group style="position:absolute;left:4496;top:6137;width:15;height:30" coordorigin="4496,6137" coordsize="15,30">
              <v:shape style="position:absolute;left:4496;top:6137;width:15;height:30" coordorigin="4496,6137" coordsize="15,30" path="m4511,6166l4496,6137e" filled="f" stroked="t" strokeweight=".249651pt" strokecolor="#231F20">
                <v:path arrowok="t"/>
              </v:shape>
            </v:group>
            <v:group style="position:absolute;left:4657;top:6137;width:15;height:30" coordorigin="4657,6137" coordsize="15,30">
              <v:shape style="position:absolute;left:4657;top:6137;width:15;height:30" coordorigin="4657,6137" coordsize="15,30" path="m4672,6137l4657,6166e" filled="f" stroked="t" strokeweight=".249651pt" strokecolor="#231F20">
                <v:path arrowok="t"/>
              </v:shape>
            </v:group>
            <v:group style="position:absolute;left:4672;top:6137;width:15;height:30" coordorigin="4672,6137" coordsize="15,30">
              <v:shape style="position:absolute;left:4672;top:6137;width:15;height:30" coordorigin="4672,6137" coordsize="15,30" path="m4687,6166l4672,6137e" filled="f" stroked="t" strokeweight=".249651pt" strokecolor="#231F20">
                <v:path arrowok="t"/>
              </v:shape>
            </v:group>
            <v:group style="position:absolute;left:4834;top:6137;width:15;height:30" coordorigin="4834,6137" coordsize="15,30">
              <v:shape style="position:absolute;left:4834;top:6137;width:15;height:30" coordorigin="4834,6137" coordsize="15,30" path="m4849,6137l4834,6166e" filled="f" stroked="t" strokeweight=".249651pt" strokecolor="#231F20">
                <v:path arrowok="t"/>
              </v:shape>
            </v:group>
            <v:group style="position:absolute;left:4849;top:6137;width:15;height:30" coordorigin="4849,6137" coordsize="15,30">
              <v:shape style="position:absolute;left:4849;top:6137;width:15;height:30" coordorigin="4849,6137" coordsize="15,30" path="m4864,6166l4849,6137e" filled="f" stroked="t" strokeweight=".249651pt" strokecolor="#231F20">
                <v:path arrowok="t"/>
              </v:shape>
            </v:group>
            <v:group style="position:absolute;left:4995;top:5837;width:60;height:60" coordorigin="4995,5837" coordsize="60,60">
              <v:shape style="position:absolute;left:4995;top:5837;width:60;height:60" coordorigin="4995,5837" coordsize="60,60" path="m5025,5837l4995,5897,5055,5897,5025,5837xe" filled="f" stroked="t" strokeweight=".249651pt" strokecolor="#231F20">
                <v:path arrowok="t"/>
              </v:shape>
            </v:group>
            <v:group style="position:absolute;left:5171;top:5837;width:60;height:60" coordorigin="5171,5837" coordsize="60,60">
              <v:shape style="position:absolute;left:5171;top:5837;width:60;height:60" coordorigin="5171,5837" coordsize="60,60" path="m5201,5837l5171,5897,5231,5897,5201,5837xe" filled="f" stroked="t" strokeweight=".249651pt" strokecolor="#231F20">
                <v:path arrowok="t"/>
              </v:shape>
            </v:group>
            <v:group style="position:absolute;left:5362;top:6137;width:15;height:30" coordorigin="5362,6137" coordsize="15,30">
              <v:shape style="position:absolute;left:5362;top:6137;width:15;height:30" coordorigin="5362,6137" coordsize="15,30" path="m5377,6137l5362,6166e" filled="f" stroked="t" strokeweight=".249651pt" strokecolor="#231F20">
                <v:path arrowok="t"/>
              </v:shape>
            </v:group>
            <v:group style="position:absolute;left:5377;top:6137;width:15;height:30" coordorigin="5377,6137" coordsize="15,30">
              <v:shape style="position:absolute;left:5377;top:6137;width:15;height:30" coordorigin="5377,6137" coordsize="15,30" path="m5392,6166l5377,6137e" filled="f" stroked="t" strokeweight=".249651pt" strokecolor="#231F20">
                <v:path arrowok="t"/>
              </v:shape>
            </v:group>
            <v:group style="position:absolute;left:5539;top:6137;width:15;height:30" coordorigin="5539,6137" coordsize="15,30">
              <v:shape style="position:absolute;left:5539;top:6137;width:15;height:30" coordorigin="5539,6137" coordsize="15,30" path="m5554,6137l5539,6166e" filled="f" stroked="t" strokeweight=".249651pt" strokecolor="#231F20">
                <v:path arrowok="t"/>
              </v:shape>
            </v:group>
            <v:group style="position:absolute;left:5554;top:6137;width:15;height:30" coordorigin="5554,6137" coordsize="15,30">
              <v:shape style="position:absolute;left:5554;top:6137;width:15;height:30" coordorigin="5554,6137" coordsize="15,30" path="m5569,6166l5554,6137e" filled="f" stroked="t" strokeweight=".249651pt" strokecolor="#231F20">
                <v:path arrowok="t"/>
              </v:shape>
            </v:group>
            <v:group style="position:absolute;left:5700;top:5567;width:60;height:30" coordorigin="5700,5567" coordsize="60,30">
              <v:shape style="position:absolute;left:5700;top:5567;width:60;height:30" coordorigin="5700,5567" coordsize="60,30" path="m5715,5567l5700,5597,5760,5597,5745,5567e" filled="f" stroked="t" strokeweight=".249651pt" strokecolor="#231F20">
                <v:path arrowok="t"/>
              </v:shape>
            </v:group>
            <v:group style="position:absolute;left:5891;top:6137;width:15;height:30" coordorigin="5891,6137" coordsize="15,30">
              <v:shape style="position:absolute;left:5891;top:6137;width:15;height:30" coordorigin="5891,6137" coordsize="15,30" path="m5906,6137l5891,6166e" filled="f" stroked="t" strokeweight=".249651pt" strokecolor="#231F20">
                <v:path arrowok="t"/>
              </v:shape>
            </v:group>
            <v:group style="position:absolute;left:5906;top:6137;width:15;height:30" coordorigin="5906,6137" coordsize="15,30">
              <v:shape style="position:absolute;left:5906;top:6137;width:15;height:30" coordorigin="5906,6137" coordsize="15,30" path="m5921,6166l5906,6137e" filled="f" stroked="t" strokeweight=".249651pt" strokecolor="#231F20">
                <v:path arrowok="t"/>
              </v:shape>
            </v:group>
            <v:group style="position:absolute;left:6067;top:6137;width:15;height:30" coordorigin="6067,6137" coordsize="15,30">
              <v:shape style="position:absolute;left:6067;top:6137;width:15;height:30" coordorigin="6067,6137" coordsize="15,30" path="m6082,6137l6067,6166e" filled="f" stroked="t" strokeweight=".249651pt" strokecolor="#231F20">
                <v:path arrowok="t"/>
              </v:shape>
            </v:group>
            <v:group style="position:absolute;left:6082;top:6137;width:15;height:30" coordorigin="6082,6137" coordsize="15,30">
              <v:shape style="position:absolute;left:6082;top:6137;width:15;height:30" coordorigin="6082,6137" coordsize="15,30" path="m6097,6166l6082,6137e" filled="f" stroked="t" strokeweight=".249651pt" strokecolor="#231F20">
                <v:path arrowok="t"/>
              </v:shape>
            </v:group>
            <v:group style="position:absolute;left:6244;top:6137;width:15;height:30" coordorigin="6244,6137" coordsize="15,30">
              <v:shape style="position:absolute;left:6244;top:6137;width:15;height:30" coordorigin="6244,6137" coordsize="15,30" path="m6259,6137l6244,6166e" filled="f" stroked="t" strokeweight=".249651pt" strokecolor="#231F20">
                <v:path arrowok="t"/>
              </v:shape>
            </v:group>
            <v:group style="position:absolute;left:6259;top:6137;width:15;height:30" coordorigin="6259,6137" coordsize="15,30">
              <v:shape style="position:absolute;left:6259;top:6137;width:15;height:30" coordorigin="6259,6137" coordsize="15,30" path="m6274,6166l6259,6137e" filled="f" stroked="t" strokeweight=".249651pt" strokecolor="#231F20">
                <v:path arrowok="t"/>
              </v:shape>
            </v:group>
            <v:group style="position:absolute;left:6405;top:5717;width:60;height:60" coordorigin="6405,5717" coordsize="60,60">
              <v:shape style="position:absolute;left:6405;top:5717;width:60;height:60" coordorigin="6405,5717" coordsize="60,60" path="m6435,5717l6405,5777,6465,5777,6435,5717xe" filled="f" stroked="t" strokeweight=".249651pt" strokecolor="#231F20">
                <v:path arrowok="t"/>
              </v:shape>
            </v:group>
            <v:group style="position:absolute;left:6596;top:6137;width:15;height:30" coordorigin="6596,6137" coordsize="15,30">
              <v:shape style="position:absolute;left:6596;top:6137;width:15;height:30" coordorigin="6596,6137" coordsize="15,30" path="m6611,6137l6596,6166e" filled="f" stroked="t" strokeweight=".249651pt" strokecolor="#231F20">
                <v:path arrowok="t"/>
              </v:shape>
            </v:group>
            <v:group style="position:absolute;left:6611;top:6137;width:15;height:30" coordorigin="6611,6137" coordsize="15,30">
              <v:shape style="position:absolute;left:6611;top:6137;width:15;height:30" coordorigin="6611,6137" coordsize="15,30" path="m6626,6166l6611,6137e" filled="f" stroked="t" strokeweight=".249651pt" strokecolor="#231F20">
                <v:path arrowok="t"/>
              </v:shape>
            </v:group>
            <v:group style="position:absolute;left:6773;top:6137;width:15;height:30" coordorigin="6773,6137" coordsize="15,30">
              <v:shape style="position:absolute;left:6773;top:6137;width:15;height:30" coordorigin="6773,6137" coordsize="15,30" path="m6787,6137l6773,6166e" filled="f" stroked="t" strokeweight=".249651pt" strokecolor="#231F20">
                <v:path arrowok="t"/>
              </v:shape>
            </v:group>
            <v:group style="position:absolute;left:6787;top:6137;width:15;height:30" coordorigin="6787,6137" coordsize="15,30">
              <v:shape style="position:absolute;left:6787;top:6137;width:15;height:30" coordorigin="6787,6137" coordsize="15,30" path="m6802,6166l6787,6137e" filled="f" stroked="t" strokeweight=".249651pt" strokecolor="#231F20">
                <v:path arrowok="t"/>
              </v:shape>
            </v:group>
            <v:group style="position:absolute;left:6949;top:6137;width:15;height:30" coordorigin="6949,6137" coordsize="15,30">
              <v:shape style="position:absolute;left:6949;top:6137;width:15;height:30" coordorigin="6949,6137" coordsize="15,30" path="m6964,6137l6949,6166e" filled="f" stroked="t" strokeweight=".249651pt" strokecolor="#231F20">
                <v:path arrowok="t"/>
              </v:shape>
            </v:group>
            <v:group style="position:absolute;left:6964;top:6137;width:15;height:30" coordorigin="6964,6137" coordsize="15,30">
              <v:shape style="position:absolute;left:6964;top:6137;width:15;height:30" coordorigin="6964,6137" coordsize="15,30" path="m6979,6166l6964,6137e" filled="f" stroked="t" strokeweight=".249651pt" strokecolor="#231F20">
                <v:path arrowok="t"/>
              </v:shape>
            </v:group>
            <v:group style="position:absolute;left:7125;top:6137;width:15;height:30" coordorigin="7125,6137" coordsize="15,30">
              <v:shape style="position:absolute;left:7125;top:6137;width:15;height:30" coordorigin="7125,6137" coordsize="15,30" path="m7140,6137l7125,6166e" filled="f" stroked="t" strokeweight=".249651pt" strokecolor="#231F20">
                <v:path arrowok="t"/>
              </v:shape>
            </v:group>
            <v:group style="position:absolute;left:7140;top:6137;width:15;height:30" coordorigin="7140,6137" coordsize="15,30">
              <v:shape style="position:absolute;left:7140;top:6137;width:15;height:30" coordorigin="7140,6137" coordsize="15,30" path="m7155,6166l7140,6137e" filled="f" stroked="t" strokeweight=".249651pt" strokecolor="#231F20">
                <v:path arrowok="t"/>
              </v:shape>
            </v:group>
            <v:group style="position:absolute;left:7301;top:6137;width:15;height:30" coordorigin="7301,6137" coordsize="15,30">
              <v:shape style="position:absolute;left:7301;top:6137;width:15;height:30" coordorigin="7301,6137" coordsize="15,30" path="m7316,6137l7301,6166e" filled="f" stroked="t" strokeweight=".249651pt" strokecolor="#231F20">
                <v:path arrowok="t"/>
              </v:shape>
            </v:group>
            <v:group style="position:absolute;left:7316;top:6137;width:15;height:30" coordorigin="7316,6137" coordsize="15,30">
              <v:shape style="position:absolute;left:7316;top:6137;width:15;height:30" coordorigin="7316,6137" coordsize="15,30" path="m7331,6166l7316,6137e" filled="f" stroked="t" strokeweight=".249651pt" strokecolor="#231F20">
                <v:path arrowok="t"/>
              </v:shape>
            </v:group>
            <v:group style="position:absolute;left:7478;top:6137;width:15;height:30" coordorigin="7478,6137" coordsize="15,30">
              <v:shape style="position:absolute;left:7478;top:6137;width:15;height:30" coordorigin="7478,6137" coordsize="15,30" path="m7493,6137l7478,6166e" filled="f" stroked="t" strokeweight=".249651pt" strokecolor="#231F20">
                <v:path arrowok="t"/>
              </v:shape>
            </v:group>
            <v:group style="position:absolute;left:7493;top:6137;width:15;height:30" coordorigin="7493,6137" coordsize="15,30">
              <v:shape style="position:absolute;left:7493;top:6137;width:15;height:30" coordorigin="7493,6137" coordsize="15,30" path="m7508,6166l7493,6137e" filled="f" stroked="t" strokeweight=".249651pt" strokecolor="#231F20">
                <v:path arrowok="t"/>
              </v:shape>
            </v:group>
            <v:group style="position:absolute;left:7654;top:6137;width:15;height:30" coordorigin="7654,6137" coordsize="15,30">
              <v:shape style="position:absolute;left:7654;top:6137;width:15;height:30" coordorigin="7654,6137" coordsize="15,30" path="m7669,6137l7654,6166e" filled="f" stroked="t" strokeweight=".249651pt" strokecolor="#231F20">
                <v:path arrowok="t"/>
              </v:shape>
            </v:group>
            <v:group style="position:absolute;left:7669;top:6137;width:15;height:30" coordorigin="7669,6137" coordsize="15,30">
              <v:shape style="position:absolute;left:7669;top:6137;width:15;height:30" coordorigin="7669,6137" coordsize="15,30" path="m7684,6166l7669,6137e" filled="f" stroked="t" strokeweight=".249651pt" strokecolor="#231F20">
                <v:path arrowok="t"/>
              </v:shape>
            </v:group>
            <v:group style="position:absolute;left:7830;top:6137;width:15;height:30" coordorigin="7830,6137" coordsize="15,30">
              <v:shape style="position:absolute;left:7830;top:6137;width:15;height:30" coordorigin="7830,6137" coordsize="15,30" path="m7845,6137l7830,6166e" filled="f" stroked="t" strokeweight=".249651pt" strokecolor="#231F20">
                <v:path arrowok="t"/>
              </v:shape>
            </v:group>
            <v:group style="position:absolute;left:7845;top:6137;width:15;height:30" coordorigin="7845,6137" coordsize="15,30">
              <v:shape style="position:absolute;left:7845;top:6137;width:15;height:30" coordorigin="7845,6137" coordsize="15,30" path="m7860,6166l7845,6137e" filled="f" stroked="t" strokeweight=".249651pt" strokecolor="#231F20">
                <v:path arrowok="t"/>
              </v:shape>
            </v:group>
            <v:group style="position:absolute;left:8006;top:6137;width:15;height:30" coordorigin="8006,6137" coordsize="15,30">
              <v:shape style="position:absolute;left:8006;top:6137;width:15;height:30" coordorigin="8006,6137" coordsize="15,30" path="m8021,6137l8006,6166e" filled="f" stroked="t" strokeweight=".249651pt" strokecolor="#231F20">
                <v:path arrowok="t"/>
              </v:shape>
            </v:group>
            <v:group style="position:absolute;left:8021;top:6137;width:15;height:30" coordorigin="8021,6137" coordsize="15,30">
              <v:shape style="position:absolute;left:8021;top:6137;width:15;height:30" coordorigin="8021,6137" coordsize="15,30" path="m8036,6166l8021,6137e" filled="f" stroked="t" strokeweight=".249651pt" strokecolor="#231F20">
                <v:path arrowok="t"/>
              </v:shape>
            </v:group>
            <v:group style="position:absolute;left:8183;top:6137;width:15;height:30" coordorigin="8183,6137" coordsize="15,30">
              <v:shape style="position:absolute;left:8183;top:6137;width:15;height:30" coordorigin="8183,6137" coordsize="15,30" path="m8198,6137l8183,6166e" filled="f" stroked="t" strokeweight=".249651pt" strokecolor="#231F20">
                <v:path arrowok="t"/>
              </v:shape>
            </v:group>
            <v:group style="position:absolute;left:8198;top:6137;width:15;height:30" coordorigin="8198,6137" coordsize="15,30">
              <v:shape style="position:absolute;left:8198;top:6137;width:15;height:30" coordorigin="8198,6137" coordsize="15,30" path="m8213,6166l8198,6137e" filled="f" stroked="t" strokeweight=".249651pt" strokecolor="#231F20">
                <v:path arrowok="t"/>
              </v:shape>
            </v:group>
            <v:group style="position:absolute;left:8359;top:6137;width:15;height:30" coordorigin="8359,6137" coordsize="15,30">
              <v:shape style="position:absolute;left:8359;top:6137;width:15;height:30" coordorigin="8359,6137" coordsize="15,30" path="m8374,6137l8359,6166e" filled="f" stroked="t" strokeweight=".249651pt" strokecolor="#231F20">
                <v:path arrowok="t"/>
              </v:shape>
            </v:group>
            <v:group style="position:absolute;left:8374;top:6137;width:15;height:30" coordorigin="8374,6137" coordsize="15,30">
              <v:shape style="position:absolute;left:8374;top:6137;width:15;height:30" coordorigin="8374,6137" coordsize="15,30" path="m8389,6166l8374,6137e" filled="f" stroked="t" strokeweight=".249651pt" strokecolor="#231F20">
                <v:path arrowok="t"/>
              </v:shape>
            </v:group>
            <v:group style="position:absolute;left:8535;top:6137;width:15;height:30" coordorigin="8535,6137" coordsize="15,30">
              <v:shape style="position:absolute;left:8535;top:6137;width:15;height:30" coordorigin="8535,6137" coordsize="15,30" path="m8550,6137l8535,6166e" filled="f" stroked="t" strokeweight=".249651pt" strokecolor="#231F20">
                <v:path arrowok="t"/>
              </v:shape>
            </v:group>
            <v:group style="position:absolute;left:8550;top:6137;width:15;height:30" coordorigin="8550,6137" coordsize="15,30">
              <v:shape style="position:absolute;left:8550;top:6137;width:15;height:30" coordorigin="8550,6137" coordsize="15,30" path="m8565,6166l8550,6137e" filled="f" stroked="t" strokeweight=".249651pt" strokecolor="#231F20">
                <v:path arrowok="t"/>
              </v:shape>
            </v:group>
            <v:group style="position:absolute;left:8711;top:6137;width:15;height:30" coordorigin="8711,6137" coordsize="15,30">
              <v:shape style="position:absolute;left:8711;top:6137;width:15;height:30" coordorigin="8711,6137" coordsize="15,30" path="m8726,6137l8711,6166e" filled="f" stroked="t" strokeweight=".249651pt" strokecolor="#231F20">
                <v:path arrowok="t"/>
              </v:shape>
            </v:group>
            <v:group style="position:absolute;left:8726;top:6137;width:15;height:30" coordorigin="8726,6137" coordsize="15,30">
              <v:shape style="position:absolute;left:8726;top:6137;width:15;height:30" coordorigin="8726,6137" coordsize="15,30" path="m8741,6166l8726,6137e" filled="f" stroked="t" strokeweight=".249651pt" strokecolor="#231F20">
                <v:path arrowok="t"/>
              </v:shape>
            </v:group>
            <v:group style="position:absolute;left:8888;top:6137;width:15;height:30" coordorigin="8888,6137" coordsize="15,30">
              <v:shape style="position:absolute;left:8888;top:6137;width:15;height:30" coordorigin="8888,6137" coordsize="15,30" path="m8903,6137l8888,6166e" filled="f" stroked="t" strokeweight=".249651pt" strokecolor="#231F20">
                <v:path arrowok="t"/>
              </v:shape>
            </v:group>
            <v:group style="position:absolute;left:8903;top:6137;width:15;height:30" coordorigin="8903,6137" coordsize="15,30">
              <v:shape style="position:absolute;left:8903;top:6137;width:15;height:30" coordorigin="8903,6137" coordsize="15,30" path="m8918,6166l8903,6137e" filled="f" stroked="t" strokeweight=".249651pt" strokecolor="#231F20">
                <v:path arrowok="t"/>
              </v:shape>
            </v:group>
            <v:group style="position:absolute;left:9064;top:6137;width:15;height:30" coordorigin="9064,6137" coordsize="15,30">
              <v:shape style="position:absolute;left:9064;top:6137;width:15;height:30" coordorigin="9064,6137" coordsize="15,30" path="m9079,6137l9064,6166e" filled="f" stroked="t" strokeweight=".249651pt" strokecolor="#231F20">
                <v:path arrowok="t"/>
              </v:shape>
            </v:group>
            <v:group style="position:absolute;left:9079;top:6137;width:15;height:30" coordorigin="9079,6137" coordsize="15,30">
              <v:shape style="position:absolute;left:9079;top:6137;width:15;height:30" coordorigin="9079,6137" coordsize="15,30" path="m9094,6166l9079,6137e" filled="f" stroked="t" strokeweight=".249651pt" strokecolor="#231F20">
                <v:path arrowok="t"/>
              </v:shape>
            </v:group>
            <v:group style="position:absolute;left:9225;top:5567;width:60;height:30" coordorigin="9225,5567" coordsize="60,30">
              <v:shape style="position:absolute;left:9225;top:5567;width:60;height:30" coordorigin="9225,5567" coordsize="60,30" path="m9240,5567l9225,5597,9285,5597,9270,5567e" filled="f" stroked="t" strokeweight=".249651pt" strokecolor="#231F20">
                <v:path arrowok="t"/>
              </v:shape>
            </v:group>
            <v:group style="position:absolute;left:9416;top:6137;width:15;height:30" coordorigin="9416,6137" coordsize="15,30">
              <v:shape style="position:absolute;left:9416;top:6137;width:15;height:30" coordorigin="9416,6137" coordsize="15,30" path="m9431,6137l9416,6166e" filled="f" stroked="t" strokeweight=".249651pt" strokecolor="#231F20">
                <v:path arrowok="t"/>
              </v:shape>
            </v:group>
            <v:group style="position:absolute;left:9431;top:6137;width:15;height:30" coordorigin="9431,6137" coordsize="15,30">
              <v:shape style="position:absolute;left:9431;top:6137;width:15;height:30" coordorigin="9431,6137" coordsize="15,30" path="m9446,6166l9431,6137e" filled="f" stroked="t" strokeweight=".249651pt" strokecolor="#231F20">
                <v:path arrowok="t"/>
              </v:shape>
            </v:group>
            <v:group style="position:absolute;left:9593;top:6137;width:15;height:30" coordorigin="9593,6137" coordsize="15,30">
              <v:shape style="position:absolute;left:9593;top:6137;width:15;height:30" coordorigin="9593,6137" coordsize="15,30" path="m9608,6137l9593,6166e" filled="f" stroked="t" strokeweight=".249651pt" strokecolor="#231F20">
                <v:path arrowok="t"/>
              </v:shape>
            </v:group>
            <v:group style="position:absolute;left:9608;top:6137;width:15;height:30" coordorigin="9608,6137" coordsize="15,30">
              <v:shape style="position:absolute;left:9608;top:6137;width:15;height:30" coordorigin="9608,6137" coordsize="15,30" path="m9623,6166l9608,6137e" filled="f" stroked="t" strokeweight=".249651pt" strokecolor="#231F20">
                <v:path arrowok="t"/>
              </v:shape>
            </v:group>
            <v:group style="position:absolute;left:9769;top:6137;width:15;height:30" coordorigin="9769,6137" coordsize="15,30">
              <v:shape style="position:absolute;left:9769;top:6137;width:15;height:30" coordorigin="9769,6137" coordsize="15,30" path="m9784,6137l9769,6166e" filled="f" stroked="t" strokeweight=".249651pt" strokecolor="#231F20">
                <v:path arrowok="t"/>
              </v:shape>
            </v:group>
            <v:group style="position:absolute;left:9784;top:6137;width:15;height:30" coordorigin="9784,6137" coordsize="15,30">
              <v:shape style="position:absolute;left:9784;top:6137;width:15;height:30" coordorigin="9784,6137" coordsize="15,30" path="m9799,6166l9784,6137e" filled="f" stroked="t" strokeweight=".249651pt" strokecolor="#231F20">
                <v:path arrowok="t"/>
              </v:shape>
            </v:group>
            <v:group style="position:absolute;left:9945;top:6137;width:15;height:30" coordorigin="9945,6137" coordsize="15,30">
              <v:shape style="position:absolute;left:9945;top:6137;width:15;height:30" coordorigin="9945,6137" coordsize="15,30" path="m9960,6137l9945,6166e" filled="f" stroked="t" strokeweight=".249651pt" strokecolor="#231F20">
                <v:path arrowok="t"/>
              </v:shape>
            </v:group>
            <v:group style="position:absolute;left:9960;top:6137;width:15;height:30" coordorigin="9960,6137" coordsize="15,30">
              <v:shape style="position:absolute;left:9960;top:6137;width:15;height:30" coordorigin="9960,6137" coordsize="15,30" path="m9975,6166l9960,6137e" filled="f" stroked="t" strokeweight=".249651pt" strokecolor="#231F20">
                <v:path arrowok="t"/>
              </v:shape>
            </v:group>
            <v:group style="position:absolute;left:10122;top:6137;width:15;height:30" coordorigin="10122,6137" coordsize="15,30">
              <v:shape style="position:absolute;left:10122;top:6137;width:15;height:30" coordorigin="10122,6137" coordsize="15,30" path="m10137,6137l10122,6166e" filled="f" stroked="t" strokeweight=".249651pt" strokecolor="#231F20">
                <v:path arrowok="t"/>
              </v:shape>
            </v:group>
            <v:group style="position:absolute;left:10137;top:6137;width:15;height:30" coordorigin="10137,6137" coordsize="15,30">
              <v:shape style="position:absolute;left:10137;top:6137;width:15;height:30" coordorigin="10137,6137" coordsize="15,30" path="m10152,6166l10137,6137e" filled="f" stroked="t" strokeweight=".249651pt" strokecolor="#231F20">
                <v:path arrowok="t"/>
              </v:shape>
            </v:group>
            <v:group style="position:absolute;left:10298;top:6137;width:15;height:30" coordorigin="10298,6137" coordsize="15,30">
              <v:shape style="position:absolute;left:10298;top:6137;width:15;height:30" coordorigin="10298,6137" coordsize="15,30" path="m10313,6137l10298,6166e" filled="f" stroked="t" strokeweight=".249651pt" strokecolor="#231F20">
                <v:path arrowok="t"/>
              </v:shape>
            </v:group>
            <v:group style="position:absolute;left:10313;top:6137;width:15;height:30" coordorigin="10313,6137" coordsize="15,30">
              <v:shape style="position:absolute;left:10313;top:6137;width:15;height:30" coordorigin="10313,6137" coordsize="15,30" path="m10328,6166l10313,6137e" filled="f" stroked="t" strokeweight=".249651pt" strokecolor="#231F20">
                <v:path arrowok="t"/>
              </v:shape>
            </v:group>
            <v:group style="position:absolute;left:10474;top:6137;width:15;height:30" coordorigin="10474,6137" coordsize="15,30">
              <v:shape style="position:absolute;left:10474;top:6137;width:15;height:30" coordorigin="10474,6137" coordsize="15,30" path="m10489,6137l10474,6166e" filled="f" stroked="t" strokeweight=".249651pt" strokecolor="#231F20">
                <v:path arrowok="t"/>
              </v:shape>
            </v:group>
            <v:group style="position:absolute;left:10489;top:6137;width:15;height:30" coordorigin="10489,6137" coordsize="15,30">
              <v:shape style="position:absolute;left:10489;top:6137;width:15;height:30" coordorigin="10489,6137" coordsize="15,30" path="m10504,6166l10489,6137e" filled="f" stroked="t" strokeweight=".249651pt" strokecolor="#231F20">
                <v:path arrowok="t"/>
              </v:shape>
            </v:group>
            <v:group style="position:absolute;left:10635;top:5720;width:60;height:60" coordorigin="10635,5720" coordsize="60,60">
              <v:shape style="position:absolute;left:10635;top:5720;width:60;height:60" coordorigin="10635,5720" coordsize="60,60" path="m10665,5720l10635,5780,10695,5780,10665,5720xe" filled="f" stroked="t" strokeweight=".249651pt" strokecolor="#231F20">
                <v:path arrowok="t"/>
              </v:shape>
            </v:group>
            <v:group style="position:absolute;left:10827;top:6137;width:15;height:30" coordorigin="10827,6137" coordsize="15,30">
              <v:shape style="position:absolute;left:10827;top:6137;width:15;height:30" coordorigin="10827,6137" coordsize="15,30" path="m10842,6137l10827,6166e" filled="f" stroked="t" strokeweight=".249651pt" strokecolor="#231F20">
                <v:path arrowok="t"/>
              </v:shape>
            </v:group>
            <v:group style="position:absolute;left:10842;top:6137;width:15;height:30" coordorigin="10842,6137" coordsize="15,30">
              <v:shape style="position:absolute;left:10842;top:6137;width:15;height:30" coordorigin="10842,6137" coordsize="15,30" path="m10857,6166l10842,6137e" filled="f" stroked="t" strokeweight=".249651pt" strokecolor="#231F20">
                <v:path arrowok="t"/>
              </v:shape>
            </v:group>
            <v:group style="position:absolute;left:11003;top:6137;width:15;height:30" coordorigin="11003,6137" coordsize="15,30">
              <v:shape style="position:absolute;left:11003;top:6137;width:15;height:30" coordorigin="11003,6137" coordsize="15,30" path="m11018,6137l11003,6166e" filled="f" stroked="t" strokeweight=".249651pt" strokecolor="#231F20">
                <v:path arrowok="t"/>
              </v:shape>
            </v:group>
            <v:group style="position:absolute;left:11018;top:6137;width:15;height:30" coordorigin="11018,6137" coordsize="15,30">
              <v:shape style="position:absolute;left:11018;top:6137;width:15;height:30" coordorigin="11018,6137" coordsize="15,30" path="m11033,6166l11018,6137e" filled="f" stroked="t" strokeweight=".249651pt" strokecolor="#231F20">
                <v:path arrowok="t"/>
              </v:shape>
            </v:group>
            <v:group style="position:absolute;left:11179;top:6137;width:15;height:30" coordorigin="11179,6137" coordsize="15,30">
              <v:shape style="position:absolute;left:11179;top:6137;width:15;height:30" coordorigin="11179,6137" coordsize="15,30" path="m11194,6137l11179,6166e" filled="f" stroked="t" strokeweight=".249651pt" strokecolor="#231F20">
                <v:path arrowok="t"/>
              </v:shape>
            </v:group>
            <v:group style="position:absolute;left:11194;top:6137;width:15;height:30" coordorigin="11194,6137" coordsize="15,30">
              <v:shape style="position:absolute;left:11194;top:6137;width:15;height:30" coordorigin="11194,6137" coordsize="15,30" path="m11209,6166l11194,6137e" filled="f" stroked="t" strokeweight=".249651pt" strokecolor="#231F20">
                <v:path arrowok="t"/>
              </v:shape>
            </v:group>
            <v:group style="position:absolute;left:11355;top:6137;width:15;height:30" coordorigin="11355,6137" coordsize="15,30">
              <v:shape style="position:absolute;left:11355;top:6137;width:15;height:30" coordorigin="11355,6137" coordsize="15,30" path="m11370,6137l11355,6166e" filled="f" stroked="t" strokeweight=".249651pt" strokecolor="#231F20">
                <v:path arrowok="t"/>
              </v:shape>
            </v:group>
            <v:group style="position:absolute;left:11370;top:6137;width:15;height:30" coordorigin="11370,6137" coordsize="15,30">
              <v:shape style="position:absolute;left:11370;top:6137;width:15;height:30" coordorigin="11370,6137" coordsize="15,30" path="m11385,6166l11370,6137e" filled="f" stroked="t" strokeweight=".249651pt" strokecolor="#231F20">
                <v:path arrowok="t"/>
              </v:shape>
            </v:group>
            <v:group style="position:absolute;left:1852;top:6127;width:2;height:40" coordorigin="1852,6127" coordsize="2,40">
              <v:shape style="position:absolute;left:1852;top:6127;width:2;height:40" coordorigin="1852,6127" coordsize="0,40" path="m1852,6166l1852,6127e" filled="t" fillcolor="#231F20" stroked="f">
                <v:path arrowok="t"/>
                <v:fill type="solid"/>
              </v:shape>
            </v:group>
            <v:group style="position:absolute;left:1852;top:5567;width:2;height:40" coordorigin="1852,5567" coordsize="2,40">
              <v:shape style="position:absolute;left:1852;top:5567;width:2;height:40" coordorigin="1852,5567" coordsize="0,40" path="m1852,5567l1852,5607e" filled="t" fillcolor="#231F20" stroked="f">
                <v:path arrowok="t"/>
                <v:fill type="solid"/>
              </v:shape>
            </v:group>
            <v:group style="position:absolute;left:1839;top:6210;width:52;height:87" coordorigin="1839,6210" coordsize="52,87">
              <v:shape style="position:absolute;left:1839;top:6210;width:52;height:87" coordorigin="1839,6210" coordsize="52,87" path="m1891,6288l1841,6288,1841,6298,1891,6298,1891,6288xe" filled="t" fillcolor="#231F20" stroked="f">
                <v:path arrowok="t"/>
                <v:fill type="solid"/>
              </v:shape>
              <v:shape style="position:absolute;left:1839;top:6210;width:52;height:87" coordorigin="1839,6210" coordsize="52,87" path="m1872,6221l1860,6221,1860,6288,1872,6288,1872,6221xe" filled="t" fillcolor="#231F20" stroked="f">
                <v:path arrowok="t"/>
                <v:fill type="solid"/>
              </v:shape>
              <v:shape style="position:absolute;left:1839;top:6210;width:52;height:87" coordorigin="1839,6210" coordsize="52,87" path="m1872,6210l1860,6210,1839,6214,1839,6225,1860,6221,1872,6221,1872,6210xe" filled="t" fillcolor="#231F20" stroked="f">
                <v:path arrowok="t"/>
                <v:fill type="solid"/>
              </v:shape>
            </v:group>
            <v:group style="position:absolute;left:2557;top:6127;width:2;height:40" coordorigin="2557,6127" coordsize="2,40">
              <v:shape style="position:absolute;left:2557;top:6127;width:2;height:40" coordorigin="2557,6127" coordsize="0,40" path="m2557,6166l2557,6127e" filled="t" fillcolor="#231F20" stroked="f">
                <v:path arrowok="t"/>
                <v:fill type="solid"/>
              </v:shape>
            </v:group>
            <v:group style="position:absolute;left:2557;top:5567;width:2;height:40" coordorigin="2557,5567" coordsize="2,40">
              <v:shape style="position:absolute;left:2557;top:5567;width:2;height:40" coordorigin="2557,5567" coordsize="0,40" path="m2557,5567l2557,5607e" filled="t" fillcolor="#231F20" stroked="f">
                <v:path arrowok="t"/>
                <v:fill type="solid"/>
              </v:shape>
            </v:group>
            <v:group style="position:absolute;left:2538;top:6210;width:57;height:89" coordorigin="2538,6210" coordsize="57,89">
              <v:shape style="position:absolute;left:2538;top:6210;width:57;height:89" coordorigin="2538,6210" coordsize="57,89" path="m2538,6284l2538,6296,2542,6297,2546,6298,2550,6298,2554,6299,2557,6299,2572,6299,2580,6297,2588,6289,2557,6289,2553,6289,2545,6287,2542,6286,2538,6284xe" filled="t" fillcolor="#231F20" stroked="f">
                <v:path arrowok="t"/>
                <v:fill type="solid"/>
              </v:shape>
              <v:shape style="position:absolute;left:2538;top:6210;width:57;height:89" coordorigin="2538,6210" coordsize="57,89" path="m2588,6250l2568,6250,2573,6252,2577,6255,2581,6259,2583,6264,2583,6276,2581,6280,2577,6284,2573,6288,2568,6289,2588,6289,2592,6286,2595,6279,2595,6260,2592,6253,2588,6250xe" filled="t" fillcolor="#231F20" stroked="f">
                <v:path arrowok="t"/>
                <v:fill type="solid"/>
              </v:shape>
              <v:shape style="position:absolute;left:2538;top:6210;width:57;height:89" coordorigin="2538,6210" coordsize="57,89" path="m2588,6210l2542,6210,2542,6254,2545,6253,2548,6252,2554,6250,2558,6250,2588,6250,2586,6248,2580,6243,2578,6242,2553,6242,2553,6220,2588,6220,2588,6210xe" filled="t" fillcolor="#231F20" stroked="f">
                <v:path arrowok="t"/>
                <v:fill type="solid"/>
              </v:shape>
              <v:shape style="position:absolute;left:2538;top:6210;width:57;height:89" coordorigin="2538,6210" coordsize="57,89" path="m2573,6240l2561,6240,2556,6241,2554,6241,2553,6242,2578,6242,2573,6240xe" filled="t" fillcolor="#231F20" stroked="f">
                <v:path arrowok="t"/>
                <v:fill type="solid"/>
              </v:shape>
            </v:group>
            <v:group style="position:absolute;left:3438;top:6127;width:2;height:40" coordorigin="3438,6127" coordsize="2,40">
              <v:shape style="position:absolute;left:3438;top:6127;width:2;height:40" coordorigin="3438,6127" coordsize="0,40" path="m3438,6166l3438,6127e" filled="t" fillcolor="#231F20" stroked="f">
                <v:path arrowok="t"/>
                <v:fill type="solid"/>
              </v:shape>
            </v:group>
            <v:group style="position:absolute;left:3438;top:5567;width:2;height:40" coordorigin="3438,5567" coordsize="2,40">
              <v:shape style="position:absolute;left:3438;top:5567;width:2;height:40" coordorigin="3438,5567" coordsize="0,40" path="m3438,5567l3438,5607e" filled="t" fillcolor="#231F20" stroked="f">
                <v:path arrowok="t"/>
                <v:fill type="solid"/>
              </v:shape>
            </v:group>
            <v:group style="position:absolute;left:3386;top:6210;width:52;height:87" coordorigin="3386,6210" coordsize="52,87">
              <v:shape style="position:absolute;left:3386;top:6210;width:52;height:87" coordorigin="3386,6210" coordsize="52,87" path="m3438,6288l3388,6288,3388,6298,3438,6298,3438,6288xe" filled="t" fillcolor="#231F20" stroked="f">
                <v:path arrowok="t"/>
                <v:fill type="solid"/>
              </v:shape>
              <v:shape style="position:absolute;left:3386;top:6210;width:52;height:87" coordorigin="3386,6210" coordsize="52,87" path="m3419,6221l3407,6221,3407,6288,3419,6288,3419,6221xe" filled="t" fillcolor="#231F20" stroked="f">
                <v:path arrowok="t"/>
                <v:fill type="solid"/>
              </v:shape>
              <v:shape style="position:absolute;left:3386;top:6210;width:52;height:87" coordorigin="3386,6210" coordsize="52,87" path="m3419,6210l3407,6210,3386,6214,3386,6225,3407,6221,3419,6221,3419,6210xe" filled="t" fillcolor="#231F20" stroked="f">
                <v:path arrowok="t"/>
                <v:fill type="solid"/>
              </v:shape>
            </v:group>
            <v:group style="position:absolute;left:3457;top:6209;width:60;height:90" coordorigin="3457,6209" coordsize="60,90">
              <v:shape style="position:absolute;left:3457;top:6209;width:60;height:90" coordorigin="3457,6209" coordsize="60,90" path="m3497,6209l3477,6209,3470,6213,3464,6220,3459,6228,3457,6239,3457,6269,3459,6280,3470,6295,3477,6299,3497,6299,3504,6295,3508,6290,3481,6290,3476,6287,3470,6275,3469,6266,3469,6242,3470,6233,3476,6221,3481,6218,3508,6218,3504,6213,3497,6209xe" filled="t" fillcolor="#231F20" stroked="f">
                <v:path arrowok="t"/>
                <v:fill type="solid"/>
              </v:shape>
              <v:shape style="position:absolute;left:3457;top:6209;width:60;height:90" coordorigin="3457,6209" coordsize="60,90" path="m3508,6218l3493,6218,3498,6221,3501,6227,3504,6233,3505,6242,3505,6266,3504,6275,3501,6281,3498,6287,3493,6290,3508,6290,3509,6288,3515,6280,3517,6269,3517,6239,3515,6228,3509,6220,3508,6218xe" filled="t" fillcolor="#231F20" stroked="f">
                <v:path arrowok="t"/>
                <v:fill type="solid"/>
              </v:shape>
            </v:group>
            <v:group style="position:absolute;left:4320;top:6127;width:2;height:40" coordorigin="4320,6127" coordsize="2,40">
              <v:shape style="position:absolute;left:4320;top:6127;width:2;height:40" coordorigin="4320,6127" coordsize="0,40" path="m4320,6166l4320,6127e" filled="t" fillcolor="#231F20" stroked="f">
                <v:path arrowok="t"/>
                <v:fill type="solid"/>
              </v:shape>
            </v:group>
            <v:group style="position:absolute;left:4320;top:5567;width:2;height:40" coordorigin="4320,5567" coordsize="2,40">
              <v:shape style="position:absolute;left:4320;top:5567;width:2;height:40" coordorigin="4320,5567" coordsize="0,40" path="m4320,5567l4320,5607e" filled="t" fillcolor="#231F20" stroked="f">
                <v:path arrowok="t"/>
                <v:fill type="solid"/>
              </v:shape>
            </v:group>
            <v:group style="position:absolute;left:4268;top:6210;width:52;height:87" coordorigin="4268,6210" coordsize="52,87">
              <v:shape style="position:absolute;left:4268;top:6210;width:52;height:87" coordorigin="4268,6210" coordsize="52,87" path="m4320,6288l4270,6288,4270,6298,4320,6298,4320,6288xe" filled="t" fillcolor="#231F20" stroked="f">
                <v:path arrowok="t"/>
                <v:fill type="solid"/>
              </v:shape>
              <v:shape style="position:absolute;left:4268;top:6210;width:52;height:87" coordorigin="4268,6210" coordsize="52,87" path="m4301,6221l4289,6221,4289,6288,4301,6288,4301,6221xe" filled="t" fillcolor="#231F20" stroked="f">
                <v:path arrowok="t"/>
                <v:fill type="solid"/>
              </v:shape>
              <v:shape style="position:absolute;left:4268;top:6210;width:52;height:87" coordorigin="4268,6210" coordsize="52,87" path="m4301,6210l4289,6210,4268,6214,4268,6225,4289,6221,4301,6221,4301,6210xe" filled="t" fillcolor="#231F20" stroked="f">
                <v:path arrowok="t"/>
                <v:fill type="solid"/>
              </v:shape>
            </v:group>
            <v:group style="position:absolute;left:4341;top:6210;width:57;height:89" coordorigin="4341,6210" coordsize="57,89">
              <v:shape style="position:absolute;left:4341;top:6210;width:57;height:89" coordorigin="4341,6210" coordsize="57,89" path="m4341,6284l4341,6296,4345,6297,4349,6298,4352,6298,4356,6299,4360,6299,4374,6299,4383,6297,4391,6289,4359,6289,4355,6289,4348,6287,4344,6286,4341,6284xe" filled="t" fillcolor="#231F20" stroked="f">
                <v:path arrowok="t"/>
                <v:fill type="solid"/>
              </v:shape>
              <v:shape style="position:absolute;left:4341;top:6210;width:57;height:89" coordorigin="4341,6210" coordsize="57,89" path="m4391,6250l4370,6250,4376,6252,4380,6255,4383,6259,4385,6264,4385,6276,4383,6280,4380,6284,4376,6288,4370,6289,4391,6289,4394,6286,4397,6279,4397,6260,4394,6253,4391,6250xe" filled="t" fillcolor="#231F20" stroked="f">
                <v:path arrowok="t"/>
                <v:fill type="solid"/>
              </v:shape>
              <v:shape style="position:absolute;left:4341;top:6210;width:57;height:89" coordorigin="4341,6210" coordsize="57,89" path="m4391,6210l4344,6210,4344,6254,4348,6253,4351,6252,4357,6250,4360,6250,4391,6250,4389,6248,4383,6243,4380,6242,4355,6242,4355,6220,4391,6220,4391,6210xe" filled="t" fillcolor="#231F20" stroked="f">
                <v:path arrowok="t"/>
                <v:fill type="solid"/>
              </v:shape>
              <v:shape style="position:absolute;left:4341;top:6210;width:57;height:89" coordorigin="4341,6210" coordsize="57,89" path="m4375,6240l4364,6240,4359,6241,4357,6241,4355,6242,4380,6242,4375,6240xe" filled="t" fillcolor="#231F20" stroked="f">
                <v:path arrowok="t"/>
                <v:fill type="solid"/>
              </v:shape>
            </v:group>
            <v:group style="position:absolute;left:5201;top:6127;width:2;height:40" coordorigin="5201,6127" coordsize="2,40">
              <v:shape style="position:absolute;left:5201;top:6127;width:2;height:40" coordorigin="5201,6127" coordsize="0,40" path="m5201,6166l5201,6127e" filled="t" fillcolor="#231F20" stroked="f">
                <v:path arrowok="t"/>
                <v:fill type="solid"/>
              </v:shape>
            </v:group>
            <v:group style="position:absolute;left:5201;top:5567;width:2;height:40" coordorigin="5201,5567" coordsize="2,40">
              <v:shape style="position:absolute;left:5201;top:5567;width:2;height:40" coordorigin="5201,5567" coordsize="0,40" path="m5201,5567l5201,5607e" filled="t" fillcolor="#231F20" stroked="f">
                <v:path arrowok="t"/>
                <v:fill type="solid"/>
              </v:shape>
            </v:group>
            <v:group style="position:absolute;left:5142;top:6209;width:55;height:89" coordorigin="5142,6209" coordsize="55,89">
              <v:shape style="position:absolute;left:5142;top:6209;width:55;height:89" coordorigin="5142,6209" coordsize="55,89" path="m5192,6219l5173,6219,5177,6220,5183,6226,5185,6230,5185,6237,5184,6240,5183,6243,5181,6246,5179,6250,5175,6254,5173,6256,5142,6288,5142,6298,5197,6298,5197,6288,5156,6288,5183,6260,5187,6256,5188,6255,5191,6251,5194,6247,5195,6244,5196,6241,5197,6237,5197,6226,5194,6220,5192,6219xe" filled="t" fillcolor="#231F20" stroked="f">
                <v:path arrowok="t"/>
                <v:fill type="solid"/>
              </v:shape>
              <v:shape style="position:absolute;left:5142;top:6209;width:55;height:89" coordorigin="5142,6209" coordsize="55,89" path="m5176,6209l5164,6209,5160,6209,5152,6211,5147,6212,5142,6214,5142,6226,5147,6224,5152,6222,5156,6221,5160,6219,5164,6219,5192,6219,5183,6211,5176,6209xe" filled="t" fillcolor="#231F20" stroked="f">
                <v:path arrowok="t"/>
                <v:fill type="solid"/>
              </v:shape>
            </v:group>
            <v:group style="position:absolute;left:5217;top:6209;width:60;height:90" coordorigin="5217,6209" coordsize="60,90">
              <v:shape style="position:absolute;left:5217;top:6209;width:60;height:90" coordorigin="5217,6209" coordsize="60,90" path="m5257,6209l5238,6209,5230,6213,5225,6220,5220,6228,5217,6239,5217,6269,5220,6280,5230,6295,5238,6299,5257,6299,5265,6295,5268,6290,5241,6290,5237,6287,5231,6275,5229,6266,5229,6242,5231,6233,5237,6221,5241,6218,5268,6218,5265,6213,5257,6209xe" filled="t" fillcolor="#231F20" stroked="f">
                <v:path arrowok="t"/>
                <v:fill type="solid"/>
              </v:shape>
              <v:shape style="position:absolute;left:5217;top:6209;width:60;height:90" coordorigin="5217,6209" coordsize="60,90" path="m5268,6218l5254,6218,5258,6221,5261,6227,5264,6233,5266,6242,5266,6266,5264,6275,5261,6281,5258,6287,5254,6290,5268,6290,5270,6288,5275,6280,5278,6269,5278,6239,5275,6228,5270,6220,5268,6218xe" filled="t" fillcolor="#231F20" stroked="f">
                <v:path arrowok="t"/>
                <v:fill type="solid"/>
              </v:shape>
            </v:group>
            <v:group style="position:absolute;left:6082;top:6127;width:2;height:40" coordorigin="6082,6127" coordsize="2,40">
              <v:shape style="position:absolute;left:6082;top:6127;width:2;height:40" coordorigin="6082,6127" coordsize="0,40" path="m6082,6166l6082,6127e" filled="t" fillcolor="#231F20" stroked="f">
                <v:path arrowok="t"/>
                <v:fill type="solid"/>
              </v:shape>
            </v:group>
            <v:group style="position:absolute;left:6082;top:5567;width:2;height:40" coordorigin="6082,5567" coordsize="2,40">
              <v:shape style="position:absolute;left:6082;top:5567;width:2;height:40" coordorigin="6082,5567" coordsize="0,40" path="m6082,5567l6082,5607e" filled="t" fillcolor="#231F20" stroked="f">
                <v:path arrowok="t"/>
                <v:fill type="solid"/>
              </v:shape>
            </v:group>
            <v:group style="position:absolute;left:6024;top:6209;width:55;height:89" coordorigin="6024,6209" coordsize="55,89">
              <v:shape style="position:absolute;left:6024;top:6209;width:55;height:89" coordorigin="6024,6209" coordsize="55,89" path="m6075,6219l6055,6219,6059,6220,6066,6226,6068,6230,6068,6237,6067,6240,6065,6243,6064,6246,6061,6250,6057,6254,6055,6256,6024,6288,6024,6298,6080,6298,6080,6288,6039,6288,6066,6260,6069,6256,6070,6255,6074,6251,6076,6247,6077,6244,6079,6241,6079,6237,6079,6226,6077,6220,6075,6219xe" filled="t" fillcolor="#231F20" stroked="f">
                <v:path arrowok="t"/>
                <v:fill type="solid"/>
              </v:shape>
              <v:shape style="position:absolute;left:6024;top:6209;width:55;height:89" coordorigin="6024,6209" coordsize="55,89" path="m6059,6209l6046,6209,6042,6209,6034,6211,6030,6212,6025,6214,6025,6226,6030,6224,6034,6222,6038,6221,6042,6219,6046,6219,6075,6219,6066,6211,6059,6209xe" filled="t" fillcolor="#231F20" stroked="f">
                <v:path arrowok="t"/>
                <v:fill type="solid"/>
              </v:shape>
            </v:group>
            <v:group style="position:absolute;left:6101;top:6210;width:57;height:89" coordorigin="6101,6210" coordsize="57,89">
              <v:shape style="position:absolute;left:6101;top:6210;width:57;height:89" coordorigin="6101,6210" coordsize="57,89" path="m6101,6284l6101,6296,6105,6297,6109,6298,6113,6298,6117,6299,6120,6299,6135,6299,6143,6297,6151,6289,6120,6289,6116,6289,6108,6287,6105,6286,6101,6284xe" filled="t" fillcolor="#231F20" stroked="f">
                <v:path arrowok="t"/>
                <v:fill type="solid"/>
              </v:shape>
              <v:shape style="position:absolute;left:6101;top:6210;width:57;height:89" coordorigin="6101,6210" coordsize="57,89" path="m6151,6250l6131,6250,6136,6252,6140,6255,6144,6259,6146,6264,6146,6276,6144,6280,6140,6284,6136,6288,6131,6289,6151,6289,6155,6286,6158,6279,6158,6260,6155,6253,6151,6250xe" filled="t" fillcolor="#231F20" stroked="f">
                <v:path arrowok="t"/>
                <v:fill type="solid"/>
              </v:shape>
              <v:shape style="position:absolute;left:6101;top:6210;width:57;height:89" coordorigin="6101,6210" coordsize="57,89" path="m6151,6210l6105,6210,6105,6254,6108,6253,6111,6252,6118,6250,6121,6250,6151,6250,6149,6248,6143,6243,6141,6242,6116,6242,6116,6220,6151,6220,6151,6210xe" filled="t" fillcolor="#231F20" stroked="f">
                <v:path arrowok="t"/>
                <v:fill type="solid"/>
              </v:shape>
              <v:shape style="position:absolute;left:6101;top:6210;width:57;height:89" coordorigin="6101,6210" coordsize="57,89" path="m6136,6240l6124,6240,6122,6240,6119,6241,6117,6241,6116,6242,6141,6242,6136,6240xe" filled="t" fillcolor="#231F20" stroked="f">
                <v:path arrowok="t"/>
                <v:fill type="solid"/>
              </v:shape>
            </v:group>
            <v:group style="position:absolute;left:6964;top:6127;width:2;height:40" coordorigin="6964,6127" coordsize="2,40">
              <v:shape style="position:absolute;left:6964;top:6127;width:2;height:40" coordorigin="6964,6127" coordsize="0,40" path="m6964,6166l6964,6127e" filled="t" fillcolor="#231F20" stroked="f">
                <v:path arrowok="t"/>
                <v:fill type="solid"/>
              </v:shape>
            </v:group>
            <v:group style="position:absolute;left:6964;top:5567;width:2;height:40" coordorigin="6964,5567" coordsize="2,40">
              <v:shape style="position:absolute;left:6964;top:5567;width:2;height:40" coordorigin="6964,5567" coordsize="0,40" path="m6964,5567l6964,5607e" filled="t" fillcolor="#231F20" stroked="f">
                <v:path arrowok="t"/>
                <v:fill type="solid"/>
              </v:shape>
            </v:group>
            <v:group style="position:absolute;left:6905;top:6209;width:58;height:90" coordorigin="6905,6209" coordsize="58,90">
              <v:shape style="position:absolute;left:6905;top:6209;width:58;height:90" coordorigin="6905,6209" coordsize="58,90" path="m6905,6284l6905,6295,6909,6296,6913,6297,6917,6298,6921,6299,6925,6299,6939,6299,6948,6297,6954,6292,6957,6289,6924,6289,6920,6289,6912,6287,6908,6285,6905,6284xe" filled="t" fillcolor="#231F20" stroked="f">
                <v:path arrowok="t"/>
                <v:fill type="solid"/>
              </v:shape>
              <v:shape style="position:absolute;left:6905;top:6209;width:58;height:90" coordorigin="6905,6209" coordsize="58,90" path="m6958,6219l6936,6219,6941,6220,6944,6222,6947,6225,6949,6228,6949,6237,6947,6240,6944,6243,6941,6245,6937,6246,6920,6246,6920,6256,6937,6256,6942,6257,6949,6263,6951,6267,6951,6278,6949,6282,6941,6288,6936,6289,6957,6289,6960,6287,6963,6281,6963,6267,6961,6262,6955,6254,6950,6252,6945,6250,6950,6249,6954,6247,6959,6240,6961,6236,6961,6224,6958,6219,6958,6219xe" filled="t" fillcolor="#231F20" stroked="f">
                <v:path arrowok="t"/>
                <v:fill type="solid"/>
              </v:shape>
              <v:shape style="position:absolute;left:6905;top:6209;width:58;height:90" coordorigin="6905,6209" coordsize="58,90" path="m6940,6209l6928,6209,6924,6209,6916,6210,6912,6211,6908,6212,6908,6223,6912,6221,6916,6220,6924,6219,6927,6219,6958,6219,6947,6211,6940,6209xe" filled="t" fillcolor="#231F20" stroked="f">
                <v:path arrowok="t"/>
                <v:fill type="solid"/>
              </v:shape>
            </v:group>
            <v:group style="position:absolute;left:6980;top:6209;width:60;height:90" coordorigin="6980,6209" coordsize="60,90">
              <v:shape style="position:absolute;left:6980;top:6209;width:60;height:90" coordorigin="6980,6209" coordsize="60,90" path="m7020,6209l7001,6209,6993,6213,6988,6220,6983,6228,6980,6239,6980,6269,6983,6280,6993,6295,7001,6299,7020,6299,7027,6295,7031,6290,7004,6290,7000,6287,6993,6275,6992,6266,6992,6242,6993,6233,7000,6221,7004,6218,7031,6218,7027,6213,7020,6209xe" filled="t" fillcolor="#231F20" stroked="f">
                <v:path arrowok="t"/>
                <v:fill type="solid"/>
              </v:shape>
              <v:shape style="position:absolute;left:6980;top:6209;width:60;height:90" coordorigin="6980,6209" coordsize="60,90" path="m7031,6218l7016,6218,7021,6221,7024,6227,7027,6233,7029,6242,7029,6266,7027,6275,7024,6281,7021,6287,7016,6290,7031,6290,7033,6288,7038,6280,7041,6269,7041,6239,7038,6228,7033,6220,7031,6218xe" filled="t" fillcolor="#231F20" stroked="f">
                <v:path arrowok="t"/>
                <v:fill type="solid"/>
              </v:shape>
            </v:group>
            <v:group style="position:absolute;left:7845;top:6127;width:2;height:40" coordorigin="7845,6127" coordsize="2,40">
              <v:shape style="position:absolute;left:7845;top:6127;width:2;height:40" coordorigin="7845,6127" coordsize="0,40" path="m7845,6166l7845,6127e" filled="t" fillcolor="#231F20" stroked="f">
                <v:path arrowok="t"/>
                <v:fill type="solid"/>
              </v:shape>
            </v:group>
            <v:group style="position:absolute;left:7845;top:5567;width:2;height:40" coordorigin="7845,5567" coordsize="2,40">
              <v:shape style="position:absolute;left:7845;top:5567;width:2;height:40" coordorigin="7845,5567" coordsize="0,40" path="m7845,5567l7845,5607e" filled="t" fillcolor="#231F20" stroked="f">
                <v:path arrowok="t"/>
                <v:fill type="solid"/>
              </v:shape>
            </v:group>
            <v:group style="position:absolute;left:7788;top:6209;width:58;height:90" coordorigin="7788,6209" coordsize="58,90">
              <v:shape style="position:absolute;left:7788;top:6209;width:58;height:90" coordorigin="7788,6209" coordsize="58,90" path="m7788,6284l7788,6295,7792,6296,7796,6297,7800,6298,7804,6299,7807,6299,7822,6299,7830,6297,7836,6292,7840,6289,7806,6289,7802,6289,7795,6287,7791,6285,7788,6284xe" filled="t" fillcolor="#231F20" stroked="f">
                <v:path arrowok="t"/>
                <v:fill type="solid"/>
              </v:shape>
              <v:shape style="position:absolute;left:7788;top:6209;width:58;height:90" coordorigin="7788,6209" coordsize="58,90" path="m7840,6219l7819,6219,7823,6220,7827,6222,7830,6225,7831,6228,7831,6237,7830,6240,7827,6243,7824,6245,7819,6246,7803,6246,7803,6256,7819,6256,7824,6257,7832,6263,7833,6267,7833,6278,7831,6282,7824,6288,7818,6289,7840,6289,7842,6287,7845,6281,7845,6267,7844,6262,7837,6254,7833,6252,7827,6250,7832,6249,7836,6247,7842,6240,7843,6236,7843,6224,7841,6219,7840,6219xe" filled="t" fillcolor="#231F20" stroked="f">
                <v:path arrowok="t"/>
                <v:fill type="solid"/>
              </v:shape>
              <v:shape style="position:absolute;left:7788;top:6209;width:58;height:90" coordorigin="7788,6209" coordsize="58,90" path="m7823,6209l7810,6209,7807,6209,7799,6210,7795,6211,7790,6212,7790,6223,7795,6221,7799,6220,7806,6219,7810,6219,7840,6219,7830,6211,7823,6209xe" filled="t" fillcolor="#231F20" stroked="f">
                <v:path arrowok="t"/>
                <v:fill type="solid"/>
              </v:shape>
            </v:group>
            <v:group style="position:absolute;left:7864;top:6210;width:57;height:89" coordorigin="7864,6210" coordsize="57,89">
              <v:shape style="position:absolute;left:7864;top:6210;width:57;height:89" coordorigin="7864,6210" coordsize="57,89" path="m7864,6284l7864,6296,7868,6297,7872,6298,7876,6298,7880,6299,7883,6299,7898,6299,7906,6297,7914,6289,7883,6289,7879,6289,7871,6287,7868,6286,7864,6284xe" filled="t" fillcolor="#231F20" stroked="f">
                <v:path arrowok="t"/>
                <v:fill type="solid"/>
              </v:shape>
              <v:shape style="position:absolute;left:7864;top:6210;width:57;height:89" coordorigin="7864,6210" coordsize="57,89" path="m7914,6250l7894,6250,7899,6252,7903,6255,7907,6259,7909,6264,7909,6276,7907,6280,7903,6284,7899,6288,7894,6289,7914,6289,7918,6286,7921,6279,7921,6260,7918,6253,7914,6250xe" filled="t" fillcolor="#231F20" stroked="f">
                <v:path arrowok="t"/>
                <v:fill type="solid"/>
              </v:shape>
              <v:shape style="position:absolute;left:7864;top:6210;width:57;height:89" coordorigin="7864,6210" coordsize="57,89" path="m7914,6210l7868,6210,7868,6254,7871,6253,7874,6252,7880,6250,7884,6250,7914,6250,7912,6248,7906,6243,7904,6242,7879,6242,7879,6220,7914,6220,7914,6210xe" filled="t" fillcolor="#231F20" stroked="f">
                <v:path arrowok="t"/>
                <v:fill type="solid"/>
              </v:shape>
              <v:shape style="position:absolute;left:7864;top:6210;width:57;height:89" coordorigin="7864,6210" coordsize="57,89" path="m7899,6240l7887,6240,7882,6241,7880,6241,7879,6242,7904,6242,7899,6240xe" filled="t" fillcolor="#231F20" stroked="f">
                <v:path arrowok="t"/>
                <v:fill type="solid"/>
              </v:shape>
            </v:group>
            <v:group style="position:absolute;left:8726;top:6127;width:2;height:40" coordorigin="8726,6127" coordsize="2,40">
              <v:shape style="position:absolute;left:8726;top:6127;width:2;height:40" coordorigin="8726,6127" coordsize="0,40" path="m8726,6166l8726,6127e" filled="t" fillcolor="#231F20" stroked="f">
                <v:path arrowok="t"/>
                <v:fill type="solid"/>
              </v:shape>
            </v:group>
            <v:group style="position:absolute;left:8726;top:5567;width:2;height:40" coordorigin="8726,5567" coordsize="2,40">
              <v:shape style="position:absolute;left:8726;top:5567;width:2;height:40" coordorigin="8726,5567" coordsize="0,40" path="m8726,5567l8726,5607e" filled="t" fillcolor="#231F20" stroked="f">
                <v:path arrowok="t"/>
                <v:fill type="solid"/>
              </v:shape>
            </v:group>
            <v:group style="position:absolute;left:8663;top:6210;width:51;height:87" coordorigin="8663,6210" coordsize="51,87">
              <v:shape style="position:absolute;left:8663;top:6210;width:51;height:87" coordorigin="8663,6210" coordsize="51,87" path="m8714,6277l8702,6277,8702,6298,8714,6298,8714,6277xe" filled="t" fillcolor="#231F20" stroked="f">
                <v:path arrowok="t"/>
                <v:fill type="solid"/>
              </v:shape>
              <v:shape style="position:absolute;left:8663;top:6210;width:51;height:87" coordorigin="8663,6210" coordsize="51,87" path="m8714,6210l8699,6210,8663,6266,8663,6277,8727,6277,8727,6267,8672,6267,8702,6221,8714,6221,8714,6210xe" filled="t" fillcolor="#231F20" stroked="f">
                <v:path arrowok="t"/>
                <v:fill type="solid"/>
              </v:shape>
              <v:shape style="position:absolute;left:8663;top:6210;width:51;height:87" coordorigin="8663,6210" coordsize="51,87" path="m8714,6221l8702,6221,8702,6267,8714,6267,8714,6221xe" filled="t" fillcolor="#231F20" stroked="f">
                <v:path arrowok="t"/>
                <v:fill type="solid"/>
              </v:shape>
            </v:group>
            <v:group style="position:absolute;left:8741;top:6209;width:60;height:90" coordorigin="8741,6209" coordsize="60,90">
              <v:shape style="position:absolute;left:8741;top:6209;width:60;height:90" coordorigin="8741,6209" coordsize="60,90" path="m8781,6209l8762,6209,8754,6213,8749,6220,8744,6228,8741,6239,8741,6269,8744,6280,8754,6295,8762,6299,8781,6299,8789,6295,8792,6290,8765,6290,8761,6287,8754,6275,8753,6266,8753,6242,8754,6233,8761,6221,8765,6218,8792,6218,8789,6213,8781,6209xe" filled="t" fillcolor="#231F20" stroked="f">
                <v:path arrowok="t"/>
                <v:fill type="solid"/>
              </v:shape>
              <v:shape style="position:absolute;left:8741;top:6209;width:60;height:90" coordorigin="8741,6209" coordsize="60,90" path="m8792,6218l8777,6218,8782,6221,8785,6227,8788,6233,8790,6242,8790,6266,8788,6275,8785,6281,8782,6287,8777,6290,8792,6290,8794,6288,8799,6280,8802,6269,8802,6239,8799,6228,8794,6220,8792,6218xe" filled="t" fillcolor="#231F20" stroked="f">
                <v:path arrowok="t"/>
                <v:fill type="solid"/>
              </v:shape>
            </v:group>
            <v:group style="position:absolute;left:9608;top:6127;width:2;height:40" coordorigin="9608,6127" coordsize="2,40">
              <v:shape style="position:absolute;left:9608;top:6127;width:2;height:40" coordorigin="9608,6127" coordsize="0,40" path="m9608,6166l9608,6127e" filled="t" fillcolor="#231F20" stroked="f">
                <v:path arrowok="t"/>
                <v:fill type="solid"/>
              </v:shape>
            </v:group>
            <v:group style="position:absolute;left:9608;top:5567;width:2;height:40" coordorigin="9608,5567" coordsize="2,40">
              <v:shape style="position:absolute;left:9608;top:5567;width:2;height:40" coordorigin="9608,5567" coordsize="0,40" path="m9608,5567l9608,5607e" filled="t" fillcolor="#231F20" stroked="f">
                <v:path arrowok="t"/>
                <v:fill type="solid"/>
              </v:shape>
            </v:group>
            <v:group style="position:absolute;left:9545;top:6210;width:51;height:87" coordorigin="9545,6210" coordsize="51,87">
              <v:shape style="position:absolute;left:9545;top:6210;width:51;height:87" coordorigin="9545,6210" coordsize="51,87" path="m9597,6277l9585,6277,9585,6298,9597,6298,9597,6277xe" filled="t" fillcolor="#231F20" stroked="f">
                <v:path arrowok="t"/>
                <v:fill type="solid"/>
              </v:shape>
              <v:shape style="position:absolute;left:9545;top:6210;width:51;height:87" coordorigin="9545,6210" coordsize="51,87" path="m9597,6210l9582,6210,9545,6266,9545,6277,9609,6277,9609,6267,9555,6267,9585,6221,9597,6221,9597,6210xe" filled="t" fillcolor="#231F20" stroked="f">
                <v:path arrowok="t"/>
                <v:fill type="solid"/>
              </v:shape>
              <v:shape style="position:absolute;left:9545;top:6210;width:51;height:87" coordorigin="9545,6210" coordsize="51,87" path="m9597,6221l9585,6221,9585,6267,9597,6267,9597,6221xe" filled="t" fillcolor="#231F20" stroked="f">
                <v:path arrowok="t"/>
                <v:fill type="solid"/>
              </v:shape>
            </v:group>
            <v:group style="position:absolute;left:9625;top:6210;width:57;height:89" coordorigin="9625,6210" coordsize="57,89">
              <v:shape style="position:absolute;left:9625;top:6210;width:57;height:89" coordorigin="9625,6210" coordsize="57,89" path="m9625,6284l9625,6296,9629,6297,9633,6298,9637,6298,9641,6299,9644,6299,9659,6299,9667,6297,9675,6289,9644,6289,9640,6289,9632,6287,9629,6286,9625,6284xe" filled="t" fillcolor="#231F20" stroked="f">
                <v:path arrowok="t"/>
                <v:fill type="solid"/>
              </v:shape>
              <v:shape style="position:absolute;left:9625;top:6210;width:57;height:89" coordorigin="9625,6210" coordsize="57,89" path="m9675,6250l9655,6250,9660,6252,9664,6255,9668,6259,9670,6264,9670,6276,9668,6280,9664,6284,9660,6288,9655,6289,9675,6289,9679,6286,9682,6279,9682,6260,9679,6253,9675,6250xe" filled="t" fillcolor="#231F20" stroked="f">
                <v:path arrowok="t"/>
                <v:fill type="solid"/>
              </v:shape>
              <v:shape style="position:absolute;left:9625;top:6210;width:57;height:89" coordorigin="9625,6210" coordsize="57,89" path="m9675,6210l9629,6210,9629,6254,9632,6253,9635,6252,9641,6250,9645,6250,9675,6250,9673,6248,9667,6243,9665,6242,9640,6242,9640,6220,9675,6220,9675,6210xe" filled="t" fillcolor="#231F20" stroked="f">
                <v:path arrowok="t"/>
                <v:fill type="solid"/>
              </v:shape>
              <v:shape style="position:absolute;left:9625;top:6210;width:57;height:89" coordorigin="9625,6210" coordsize="57,89" path="m9660,6240l9648,6240,9643,6241,9641,6241,9640,6242,9665,6242,9660,6240xe" filled="t" fillcolor="#231F20" stroked="f">
                <v:path arrowok="t"/>
                <v:fill type="solid"/>
              </v:shape>
            </v:group>
            <v:group style="position:absolute;left:10489;top:6127;width:2;height:40" coordorigin="10489,6127" coordsize="2,40">
              <v:shape style="position:absolute;left:10489;top:6127;width:2;height:40" coordorigin="10489,6127" coordsize="0,40" path="m10489,6166l10489,6127e" filled="t" fillcolor="#231F20" stroked="f">
                <v:path arrowok="t"/>
                <v:fill type="solid"/>
              </v:shape>
            </v:group>
            <v:group style="position:absolute;left:10489;top:5567;width:2;height:40" coordorigin="10489,5567" coordsize="2,40">
              <v:shape style="position:absolute;left:10489;top:5567;width:2;height:40" coordorigin="10489,5567" coordsize="0,40" path="m10489,5567l10489,5607e" filled="t" fillcolor="#231F20" stroked="f">
                <v:path arrowok="t"/>
                <v:fill type="solid"/>
              </v:shape>
            </v:group>
            <v:group style="position:absolute;left:10431;top:6210;width:57;height:89" coordorigin="10431,6210" coordsize="57,89">
              <v:shape style="position:absolute;left:10431;top:6210;width:57;height:89" coordorigin="10431,6210" coordsize="57,89" path="m10431,6284l10431,6296,10435,6297,10438,6298,10442,6298,10446,6299,10450,6299,10464,6299,10472,6297,10481,6289,10449,6289,10445,6289,10438,6287,10434,6286,10431,6284xe" filled="t" fillcolor="#231F20" stroked="f">
                <v:path arrowok="t"/>
                <v:fill type="solid"/>
              </v:shape>
              <v:shape style="position:absolute;left:10431;top:6210;width:57;height:89" coordorigin="10431,6210" coordsize="57,89" path="m10481,6250l10460,6250,10465,6252,10469,6255,10473,6259,10475,6264,10475,6276,10473,6280,10469,6284,10465,6288,10460,6289,10481,6289,10484,6286,10487,6279,10487,6260,10484,6253,10481,6250xe" filled="t" fillcolor="#231F20" stroked="f">
                <v:path arrowok="t"/>
                <v:fill type="solid"/>
              </v:shape>
              <v:shape style="position:absolute;left:10431;top:6210;width:57;height:89" coordorigin="10431,6210" coordsize="57,89" path="m10481,6210l10434,6210,10434,6254,10437,6253,10441,6252,10447,6250,10450,6250,10481,6250,10478,6248,10473,6243,10470,6242,10445,6242,10445,6220,10481,6220,10481,6210xe" filled="t" fillcolor="#231F20" stroked="f">
                <v:path arrowok="t"/>
                <v:fill type="solid"/>
              </v:shape>
              <v:shape style="position:absolute;left:10431;top:6210;width:57;height:89" coordorigin="10431,6210" coordsize="57,89" path="m10465,6240l10454,6240,10452,6240,10449,6241,10447,6241,10445,6242,10470,6242,10465,6240xe" filled="t" fillcolor="#231F20" stroked="f">
                <v:path arrowok="t"/>
                <v:fill type="solid"/>
              </v:shape>
            </v:group>
            <v:group style="position:absolute;left:10505;top:6209;width:60;height:90" coordorigin="10505,6209" coordsize="60,90">
              <v:shape style="position:absolute;left:10505;top:6209;width:60;height:90" coordorigin="10505,6209" coordsize="60,90" path="m10545,6209l10526,6209,10518,6213,10513,6220,10508,6228,10505,6239,10505,6269,10508,6280,10518,6295,10526,6299,10545,6299,10553,6295,10556,6290,10530,6290,10525,6287,10519,6275,10517,6266,10517,6242,10519,6233,10525,6221,10530,6218,10556,6218,10553,6213,10545,6209xe" filled="t" fillcolor="#231F20" stroked="f">
                <v:path arrowok="t"/>
                <v:fill type="solid"/>
              </v:shape>
              <v:shape style="position:absolute;left:10505;top:6209;width:60;height:90" coordorigin="10505,6209" coordsize="60,90" path="m10556,6218l10542,6218,10546,6221,10549,6227,10552,6233,10554,6242,10554,6266,10552,6275,10549,6281,10546,6287,10542,6290,10556,6290,10558,6288,10563,6280,10566,6269,10566,6239,10563,6228,10558,6220,10556,6218xe" filled="t" fillcolor="#231F20" stroked="f">
                <v:path arrowok="t"/>
                <v:fill type="solid"/>
              </v:shape>
            </v:group>
            <v:group style="position:absolute;left:11370;top:6127;width:2;height:40" coordorigin="11370,6127" coordsize="2,40">
              <v:shape style="position:absolute;left:11370;top:6127;width:2;height:40" coordorigin="11370,6127" coordsize="0,40" path="m11370,6166l11370,6127e" filled="t" fillcolor="#231F20" stroked="f">
                <v:path arrowok="t"/>
                <v:fill type="solid"/>
              </v:shape>
            </v:group>
            <v:group style="position:absolute;left:11370;top:5567;width:2;height:40" coordorigin="11370,5567" coordsize="2,40">
              <v:shape style="position:absolute;left:11370;top:5567;width:2;height:40" coordorigin="11370,5567" coordsize="0,40" path="m11370,5567l11370,5607e" filled="t" fillcolor="#231F20" stroked="f">
                <v:path arrowok="t"/>
                <v:fill type="solid"/>
              </v:shape>
            </v:group>
            <v:group style="position:absolute;left:11313;top:6210;width:57;height:89" coordorigin="11313,6210" coordsize="57,89">
              <v:shape style="position:absolute;left:11313;top:6210;width:57;height:89" coordorigin="11313,6210" coordsize="57,89" path="m11313,6284l11313,6296,11317,6297,11321,6298,11325,6298,11329,6299,11332,6299,11347,6299,11355,6297,11361,6291,11363,6289,11332,6289,11328,6289,11320,6287,11317,6286,11313,6284xe" filled="t" fillcolor="#231F20" stroked="f">
                <v:path arrowok="t"/>
                <v:fill type="solid"/>
              </v:shape>
              <v:shape style="position:absolute;left:11313;top:6210;width:57;height:89" coordorigin="11313,6210" coordsize="57,89" path="m11363,6250l11343,6250,11348,6252,11352,6255,11356,6259,11358,6264,11358,6276,11356,6280,11352,6284,11348,6288,11343,6289,11363,6289,11367,6286,11370,6279,11370,6260,11367,6253,11363,6250xe" filled="t" fillcolor="#231F20" stroked="f">
                <v:path arrowok="t"/>
                <v:fill type="solid"/>
              </v:shape>
              <v:shape style="position:absolute;left:11313;top:6210;width:57;height:89" coordorigin="11313,6210" coordsize="57,89" path="m11363,6210l11317,6210,11317,6254,11320,6253,11323,6252,11330,6250,11333,6250,11363,6250,11361,6248,11355,6243,11353,6242,11328,6242,11328,6220,11363,6220,11363,6210xe" filled="t" fillcolor="#231F20" stroked="f">
                <v:path arrowok="t"/>
                <v:fill type="solid"/>
              </v:shape>
              <v:shape style="position:absolute;left:11313;top:6210;width:57;height:89" coordorigin="11313,6210" coordsize="57,89" path="m11348,6240l11336,6240,11334,6240,11331,6241,11329,6241,11328,6242,11353,6242,11348,6240xe" filled="t" fillcolor="#231F20" stroked="f">
                <v:path arrowok="t"/>
                <v:fill type="solid"/>
              </v:shape>
            </v:group>
            <v:group style="position:absolute;left:11389;top:6210;width:57;height:89" coordorigin="11389,6210" coordsize="57,89">
              <v:shape style="position:absolute;left:11389;top:6210;width:57;height:89" coordorigin="11389,6210" coordsize="57,89" path="m11389,6284l11389,6296,11393,6297,11397,6298,11401,6298,11405,6299,11409,6299,11423,6299,11431,6297,11437,6291,11440,6289,11408,6289,11404,6289,11396,6287,11393,6286,11389,6284xe" filled="t" fillcolor="#231F20" stroked="f">
                <v:path arrowok="t"/>
                <v:fill type="solid"/>
              </v:shape>
              <v:shape style="position:absolute;left:11389;top:6210;width:57;height:89" coordorigin="11389,6210" coordsize="57,89" path="m11439,6250l11419,6250,11424,6252,11428,6255,11432,6259,11434,6264,11434,6276,11432,6280,11428,6284,11424,6288,11419,6289,11440,6289,11443,6286,11446,6279,11446,6260,11443,6253,11439,6250xe" filled="t" fillcolor="#231F20" stroked="f">
                <v:path arrowok="t"/>
                <v:fill type="solid"/>
              </v:shape>
              <v:shape style="position:absolute;left:11389;top:6210;width:57;height:89" coordorigin="11389,6210" coordsize="57,89" path="m11439,6210l11393,6210,11393,6254,11396,6253,11400,6252,11406,6250,11409,6250,11439,6250,11437,6248,11431,6243,11429,6242,11404,6242,11404,6220,11439,6220,11439,6210xe" filled="t" fillcolor="#231F20" stroked="f">
                <v:path arrowok="t"/>
                <v:fill type="solid"/>
              </v:shape>
              <v:shape style="position:absolute;left:11389;top:6210;width:57;height:89" coordorigin="11389,6210" coordsize="57,89" path="m11424,6240l11413,6240,11407,6241,11406,6241,11404,6242,11429,6242,11424,6240xe" filled="t" fillcolor="#231F20" stroked="f">
                <v:path arrowok="t"/>
                <v:fill type="solid"/>
              </v:shape>
            </v:group>
            <v:group style="position:absolute;left:1852;top:6166;width:40;height:2" coordorigin="1852,6166" coordsize="40,2">
              <v:shape style="position:absolute;left:1852;top:6166;width:40;height:2" coordorigin="1852,6166" coordsize="40,0" path="m1852,6166l1892,6166e" filled="t" fillcolor="#231F20" stroked="f">
                <v:path arrowok="t"/>
                <v:fill type="solid"/>
              </v:shape>
            </v:group>
            <v:group style="position:absolute;left:11507;top:6166;width:40;height:2" coordorigin="11507,6166" coordsize="40,2">
              <v:shape style="position:absolute;left:11507;top:6166;width:40;height:2" coordorigin="11507,6166" coordsize="40,0" path="m11547,6166l11507,6166e" filled="t" fillcolor="#231F20" stroked="f">
                <v:path arrowok="t"/>
                <v:fill type="solid"/>
              </v:shape>
            </v:group>
            <v:group style="position:absolute;left:1655;top:6112;width:52;height:87" coordorigin="1655,6112" coordsize="52,87">
              <v:shape style="position:absolute;left:1655;top:6112;width:52;height:87" coordorigin="1655,6112" coordsize="52,87" path="m1707,6190l1657,6190,1657,6200,1707,6200,1707,6190xe" filled="t" fillcolor="#231F20" stroked="f">
                <v:path arrowok="t"/>
                <v:fill type="solid"/>
              </v:shape>
              <v:shape style="position:absolute;left:1655;top:6112;width:52;height:87" coordorigin="1655,6112" coordsize="52,87" path="m1688,6123l1676,6123,1676,6190,1688,6190,1688,6123xe" filled="t" fillcolor="#231F20" stroked="f">
                <v:path arrowok="t"/>
                <v:fill type="solid"/>
              </v:shape>
              <v:shape style="position:absolute;left:1655;top:6112;width:52;height:87" coordorigin="1655,6112" coordsize="52,87" path="m1688,6112l1676,6112,1655,6116,1655,6127,1676,6123,1688,6123,1688,6112xe" filled="t" fillcolor="#231F20" stroked="f">
                <v:path arrowok="t"/>
                <v:fill type="solid"/>
              </v:shape>
            </v:group>
            <v:group style="position:absolute;left:1764;top:6111;width:60;height:90" coordorigin="1764,6111" coordsize="60,90">
              <v:shape style="position:absolute;left:1764;top:6111;width:60;height:90" coordorigin="1764,6111" coordsize="60,90" path="m1804,6111l1785,6111,1777,6115,1772,6122,1767,6130,1764,6141,1764,6171,1767,6182,1777,6197,1785,6201,1804,6201,1812,6197,1815,6192,1788,6192,1784,6189,1778,6177,1776,6168,1776,6144,1778,6135,1784,6123,1788,6120,1815,6120,1812,6115,1804,6111xe" filled="t" fillcolor="#231F20" stroked="f">
                <v:path arrowok="t"/>
                <v:fill type="solid"/>
              </v:shape>
              <v:shape style="position:absolute;left:1764;top:6111;width:60;height:90" coordorigin="1764,6111" coordsize="60,90" path="m1815,6120l1801,6120,1805,6123,1808,6129,1811,6135,1813,6144,1813,6168,1811,6177,1808,6183,1805,6189,1801,6192,1815,6192,1817,6190,1822,6182,1825,6171,1825,6141,1822,6130,1817,6122,1815,6120xe" filled="t" fillcolor="#231F20" stroked="f">
                <v:path arrowok="t"/>
                <v:fill type="solid"/>
              </v:shape>
            </v:group>
            <v:group style="position:absolute;left:1852;top:6017;width:40;height:2" coordorigin="1852,6017" coordsize="40,2">
              <v:shape style="position:absolute;left:1852;top:6017;width:40;height:2" coordorigin="1852,6017" coordsize="40,0" path="m1852,6017l1892,6017e" filled="t" fillcolor="#231F20" stroked="f">
                <v:path arrowok="t"/>
                <v:fill type="solid"/>
              </v:shape>
            </v:group>
            <v:group style="position:absolute;left:11507;top:6017;width:40;height:2" coordorigin="11507,6017" coordsize="40,2">
              <v:shape style="position:absolute;left:11507;top:6017;width:40;height:2" coordorigin="11507,6017" coordsize="40,0" path="m11547,6017l11507,6017e" filled="t" fillcolor="#231F20" stroked="f">
                <v:path arrowok="t"/>
                <v:fill type="solid"/>
              </v:shape>
            </v:group>
            <v:group style="position:absolute;left:1652;top:5961;width:60;height:90" coordorigin="1652,5961" coordsize="60,90">
              <v:shape style="position:absolute;left:1652;top:5961;width:60;height:90" coordorigin="1652,5961" coordsize="60,90" path="m1692,5961l1673,5961,1665,5965,1660,5972,1655,5980,1652,5991,1652,6021,1655,6032,1665,6047,1673,6051,1692,6051,1700,6047,1703,6042,1676,6042,1672,6039,1666,6027,1664,6018,1664,5994,1666,5985,1672,5973,1676,5970,1703,5970,1700,5965,1692,5961xe" filled="t" fillcolor="#231F20" stroked="f">
                <v:path arrowok="t"/>
                <v:fill type="solid"/>
              </v:shape>
              <v:shape style="position:absolute;left:1652;top:5961;width:60;height:90" coordorigin="1652,5961" coordsize="60,90" path="m1703,5970l1689,5970,1693,5973,1696,5979,1699,5985,1701,5994,1701,6018,1699,6027,1696,6033,1693,6039,1689,6042,1703,6042,1705,6040,1710,6032,1713,6021,1713,5991,1710,5980,1705,5972,1703,5970xe" filled="t" fillcolor="#231F20" stroked="f">
                <v:path arrowok="t"/>
                <v:fill type="solid"/>
              </v:shape>
            </v:group>
            <v:group style="position:absolute;left:1768;top:5962;width:57;height:89" coordorigin="1768,5962" coordsize="57,89">
              <v:shape style="position:absolute;left:1768;top:5962;width:57;height:89" coordorigin="1768,5962" coordsize="57,89" path="m1768,6036l1768,6048,1772,6049,1776,6050,1780,6050,1784,6051,1787,6051,1802,6051,1810,6049,1818,6041,1787,6041,1783,6041,1775,6039,1772,6038,1768,6036xe" filled="t" fillcolor="#231F20" stroked="f">
                <v:path arrowok="t"/>
                <v:fill type="solid"/>
              </v:shape>
              <v:shape style="position:absolute;left:1768;top:5962;width:57;height:89" coordorigin="1768,5962" coordsize="57,89" path="m1818,6002l1798,6002,1803,6004,1807,6007,1811,6011,1813,6016,1813,6028,1811,6032,1807,6036,1803,6040,1798,6041,1818,6041,1822,6038,1825,6031,1825,6012,1822,6005,1818,6002xe" filled="t" fillcolor="#231F20" stroked="f">
                <v:path arrowok="t"/>
                <v:fill type="solid"/>
              </v:shape>
              <v:shape style="position:absolute;left:1768;top:5962;width:57;height:89" coordorigin="1768,5962" coordsize="57,89" path="m1818,5962l1772,5962,1772,6006,1775,6005,1778,6004,1784,6002,1788,6002,1818,6002,1816,6000,1810,5995,1808,5994,1783,5994,1783,5972,1818,5972,1818,5962xe" filled="t" fillcolor="#231F20" stroked="f">
                <v:path arrowok="t"/>
                <v:fill type="solid"/>
              </v:shape>
              <v:shape style="position:absolute;left:1768;top:5962;width:57;height:89" coordorigin="1768,5962" coordsize="57,89" path="m1803,5992l1791,5992,1786,5993,1784,5993,1783,5994,1808,5994,1803,5992xe" filled="t" fillcolor="#231F20" stroked="f">
                <v:path arrowok="t"/>
                <v:fill type="solid"/>
              </v:shape>
            </v:group>
            <v:group style="position:absolute;left:1852;top:5867;width:40;height:2" coordorigin="1852,5867" coordsize="40,2">
              <v:shape style="position:absolute;left:1852;top:5867;width:40;height:2" coordorigin="1852,5867" coordsize="40,0" path="m1852,5867l1892,5867e" filled="t" fillcolor="#231F20" stroked="f">
                <v:path arrowok="t"/>
                <v:fill type="solid"/>
              </v:shape>
            </v:group>
            <v:group style="position:absolute;left:11507;top:5867;width:40;height:2" coordorigin="11507,5867" coordsize="40,2">
              <v:shape style="position:absolute;left:11507;top:5867;width:40;height:2" coordorigin="11507,5867" coordsize="40,0" path="m11547,5867l11507,5867e" filled="t" fillcolor="#231F20" stroked="f">
                <v:path arrowok="t"/>
                <v:fill type="solid"/>
              </v:shape>
            </v:group>
            <v:group style="position:absolute;left:1645;top:5811;width:60;height:90" coordorigin="1645,5811" coordsize="60,90">
              <v:shape style="position:absolute;left:1645;top:5811;width:60;height:90" coordorigin="1645,5811" coordsize="60,90" path="m1685,5811l1666,5811,1658,5815,1653,5822,1648,5830,1645,5841,1645,5871,1648,5882,1658,5897,1666,5901,1685,5901,1693,5897,1696,5892,1669,5892,1665,5889,1659,5877,1657,5868,1657,5844,1659,5835,1665,5823,1669,5820,1696,5820,1693,5815,1685,5811xe" filled="t" fillcolor="#231F20" stroked="f">
                <v:path arrowok="t"/>
                <v:fill type="solid"/>
              </v:shape>
              <v:shape style="position:absolute;left:1645;top:5811;width:60;height:90" coordorigin="1645,5811" coordsize="60,90" path="m1696,5820l1682,5820,1686,5823,1689,5829,1692,5835,1694,5844,1694,5868,1692,5877,1689,5883,1686,5889,1682,5892,1696,5892,1698,5890,1703,5882,1706,5871,1706,5841,1703,5830,1698,5822,1696,5820xe" filled="t" fillcolor="#231F20" stroked="f">
                <v:path arrowok="t"/>
                <v:fill type="solid"/>
              </v:shape>
            </v:group>
            <v:group style="position:absolute;left:1760;top:5811;width:60;height:90" coordorigin="1760,5811" coordsize="60,90">
              <v:shape style="position:absolute;left:1760;top:5811;width:60;height:90" coordorigin="1760,5811" coordsize="60,90" path="m1800,5811l1780,5811,1772,5815,1767,5822,1762,5830,1760,5841,1760,5871,1762,5882,1772,5897,1780,5901,1800,5901,1807,5897,1811,5892,1784,5892,1779,5889,1773,5877,1771,5868,1771,5844,1773,5835,1776,5829,1779,5823,1784,5820,1811,5820,1807,5815,1800,5811xe" filled="t" fillcolor="#231F20" stroked="f">
                <v:path arrowok="t"/>
                <v:fill type="solid"/>
              </v:shape>
              <v:shape style="position:absolute;left:1760;top:5811;width:60;height:90" coordorigin="1760,5811" coordsize="60,90" path="m1811,5820l1796,5820,1800,5823,1804,5829,1807,5835,1808,5844,1808,5868,1807,5877,1804,5883,1800,5889,1796,5892,1811,5892,1812,5890,1817,5882,1820,5871,1820,5841,1817,5830,1812,5822,1811,5820xe" filled="t" fillcolor="#231F20" stroked="f">
                <v:path arrowok="t"/>
                <v:fill type="solid"/>
              </v:shape>
            </v:group>
            <v:group style="position:absolute;left:1852;top:5717;width:40;height:2" coordorigin="1852,5717" coordsize="40,2">
              <v:shape style="position:absolute;left:1852;top:5717;width:40;height:2" coordorigin="1852,5717" coordsize="40,0" path="m1852,5717l1892,5717e" filled="t" fillcolor="#231F20" stroked="f">
                <v:path arrowok="t"/>
                <v:fill type="solid"/>
              </v:shape>
            </v:group>
            <v:group style="position:absolute;left:11507;top:5717;width:40;height:2" coordorigin="11507,5717" coordsize="40,2">
              <v:shape style="position:absolute;left:11507;top:5717;width:40;height:2" coordorigin="11507,5717" coordsize="40,0" path="m11547,5717l11507,5717e" filled="t" fillcolor="#231F20" stroked="f">
                <v:path arrowok="t"/>
                <v:fill type="solid"/>
              </v:shape>
            </v:group>
            <v:group style="position:absolute;left:1648;top:5661;width:60;height:90" coordorigin="1648,5661" coordsize="60,90">
              <v:shape style="position:absolute;left:1648;top:5661;width:60;height:90" coordorigin="1648,5661" coordsize="60,90" path="m1688,5661l1668,5661,1661,5665,1655,5672,1650,5680,1648,5692,1648,5721,1650,5732,1661,5747,1668,5751,1688,5751,1695,5747,1699,5742,1672,5742,1667,5739,1661,5727,1660,5718,1660,5694,1661,5685,1667,5673,1672,5670,1699,5670,1695,5665,1688,5661xe" filled="t" fillcolor="#231F20" stroked="f">
                <v:path arrowok="t"/>
                <v:fill type="solid"/>
              </v:shape>
              <v:shape style="position:absolute;left:1648;top:5661;width:60;height:90" coordorigin="1648,5661" coordsize="60,90" path="m1699,5670l1684,5670,1689,5673,1692,5679,1695,5685,1696,5694,1696,5718,1695,5727,1692,5733,1689,5739,1684,5742,1699,5742,1700,5740,1706,5732,1708,5721,1708,5692,1706,5680,1700,5672,1699,5670xe" filled="t" fillcolor="#231F20" stroked="f">
                <v:path arrowok="t"/>
                <v:fill type="solid"/>
              </v:shape>
            </v:group>
            <v:group style="position:absolute;left:1763;top:5662;width:57;height:89" coordorigin="1763,5662" coordsize="57,89">
              <v:shape style="position:absolute;left:1763;top:5662;width:57;height:89" coordorigin="1763,5662" coordsize="57,89" path="m1763,5736l1763,5748,1767,5749,1771,5750,1775,5750,1779,5751,1783,5751,1797,5751,1805,5749,1814,5741,1782,5741,1778,5741,1770,5739,1767,5738,1763,5736xe" filled="t" fillcolor="#231F20" stroked="f">
                <v:path arrowok="t"/>
                <v:fill type="solid"/>
              </v:shape>
              <v:shape style="position:absolute;left:1763;top:5662;width:57;height:89" coordorigin="1763,5662" coordsize="57,89" path="m1813,5702l1793,5702,1798,5704,1802,5707,1806,5711,1808,5716,1808,5728,1806,5733,1802,5736,1798,5740,1793,5741,1814,5741,1817,5738,1820,5731,1820,5713,1817,5705,1813,5702xe" filled="t" fillcolor="#231F20" stroked="f">
                <v:path arrowok="t"/>
                <v:fill type="solid"/>
              </v:shape>
              <v:shape style="position:absolute;left:1763;top:5662;width:57;height:89" coordorigin="1763,5662" coordsize="57,89" path="m1814,5662l1767,5662,1767,5706,1770,5705,1774,5704,1780,5702,1783,5702,1813,5702,1811,5700,1806,5695,1803,5694,1778,5694,1778,5672,1814,5672,1814,5662xe" filled="t" fillcolor="#231F20" stroked="f">
                <v:path arrowok="t"/>
                <v:fill type="solid"/>
              </v:shape>
              <v:shape style="position:absolute;left:1763;top:5662;width:57;height:89" coordorigin="1763,5662" coordsize="57,89" path="m1798,5692l1787,5692,1785,5692,1781,5693,1780,5693,1778,5694,1803,5694,1798,5692xe" filled="t" fillcolor="#231F20" stroked="f">
                <v:path arrowok="t"/>
                <v:fill type="solid"/>
              </v:shape>
            </v:group>
            <v:group style="position:absolute;left:1852;top:5567;width:40;height:2" coordorigin="1852,5567" coordsize="40,2">
              <v:shape style="position:absolute;left:1852;top:5567;width:40;height:2" coordorigin="1852,5567" coordsize="40,0" path="m1852,5567l1892,5567e" filled="t" fillcolor="#231F20" stroked="f">
                <v:path arrowok="t"/>
                <v:fill type="solid"/>
              </v:shape>
            </v:group>
            <v:group style="position:absolute;left:11507;top:5567;width:40;height:2" coordorigin="11507,5567" coordsize="40,2">
              <v:shape style="position:absolute;left:11507;top:5567;width:40;height:2" coordorigin="11507,5567" coordsize="40,0" path="m11547,5567l11507,5567e" filled="t" fillcolor="#231F20" stroked="f">
                <v:path arrowok="t"/>
                <v:fill type="solid"/>
              </v:shape>
            </v:group>
            <v:group style="position:absolute;left:1656;top:5512;width:52;height:87" coordorigin="1656,5512" coordsize="52,87">
              <v:shape style="position:absolute;left:1656;top:5512;width:52;height:87" coordorigin="1656,5512" coordsize="52,87" path="m1708,5590l1657,5590,1657,5600,1708,5600,1708,5590xe" filled="t" fillcolor="#231F20" stroked="f">
                <v:path arrowok="t"/>
                <v:fill type="solid"/>
              </v:shape>
              <v:shape style="position:absolute;left:1656;top:5512;width:52;height:87" coordorigin="1656,5512" coordsize="52,87" path="m1688,5523l1677,5523,1677,5590,1688,5590,1688,5523xe" filled="t" fillcolor="#231F20" stroked="f">
                <v:path arrowok="t"/>
                <v:fill type="solid"/>
              </v:shape>
              <v:shape style="position:absolute;left:1656;top:5512;width:52;height:87" coordorigin="1656,5512" coordsize="52,87" path="m1688,5512l1677,5512,1656,5517,1656,5527,1677,5523,1688,5523,1688,5512xe" filled="t" fillcolor="#231F20" stroked="f">
                <v:path arrowok="t"/>
                <v:fill type="solid"/>
              </v:shape>
            </v:group>
            <v:group style="position:absolute;left:1765;top:5511;width:60;height:90" coordorigin="1765,5511" coordsize="60,90">
              <v:shape style="position:absolute;left:1765;top:5511;width:60;height:90" coordorigin="1765,5511" coordsize="60,90" path="m1805,5511l1785,5511,1778,5515,1772,5523,1767,5530,1765,5542,1765,5571,1767,5582,1778,5598,1785,5601,1805,5601,1812,5598,1816,5592,1789,5592,1784,5589,1778,5577,1777,5568,1777,5544,1778,5535,1784,5523,1789,5520,1816,5520,1812,5515,1805,5511xe" filled="t" fillcolor="#231F20" stroked="f">
                <v:path arrowok="t"/>
                <v:fill type="solid"/>
              </v:shape>
              <v:shape style="position:absolute;left:1765;top:5511;width:60;height:90" coordorigin="1765,5511" coordsize="60,90" path="m1816,5520l1801,5520,1806,5523,1809,5529,1812,5535,1813,5544,1813,5568,1812,5577,1809,5583,1806,5589,1801,5592,1816,5592,1817,5590,1823,5582,1825,5571,1825,5542,1823,5530,1817,5523,1816,552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0.860973pt;margin-top:419.973999pt;width:529.360154pt;height:47.624265pt;mso-position-horizontal-relative:page;mso-position-vertical-relative:page;z-index:-10005" coordorigin="1017,8399" coordsize="10587,952">
            <v:group style="position:absolute;left:1849;top:8613;width:9574;height:567" coordorigin="1849,8613" coordsize="9574,567">
              <v:shape style="position:absolute;left:1849;top:8613;width:9574;height:567" coordorigin="1849,8613" coordsize="9574,567" path="m1849,8613l2026,8613,2203,8643,2380,8613,2558,9071,2735,8613,2912,8945,3090,8800,3267,8969,3444,8818,3621,8643,3799,8613,3976,8890,4153,8920,4331,8613,4508,8613,4685,8951,4862,9180,5040,8884,5217,8981,5394,8878,5572,9120,5749,9095,5926,8993,6103,8685,6281,9071,6458,8854,6635,9047,6813,8920,6990,8788,7167,8933,7344,9041,7522,8963,7699,8914,7876,8999,8054,9059,8231,9071,8408,8975,8585,8920,8763,8613,8940,8975,9117,9071,9295,9107,9472,9005,9649,8715,9826,8933,10004,8939,10181,8613,10358,8806,10536,8957,10713,8860,10890,8939,11067,8679,11245,8643,11422,9156e" filled="f" stroked="t" strokeweight=".502202pt" strokecolor="#231F20">
                <v:path arrowok="t"/>
              </v:shape>
            </v:group>
            <v:group style="position:absolute;left:1849;top:8613;width:30;height:30" coordorigin="1849,8613" coordsize="30,30">
              <v:shape style="position:absolute;left:1849;top:8613;width:30;height:30" coordorigin="1849,8613" coordsize="30,30" path="m1849,8643l1856,8643,1864,8640,1870,8634,1875,8628,1879,8621,1879,8613e" filled="f" stroked="t" strokeweight=".251101pt" strokecolor="#231F20">
                <v:path arrowok="t"/>
              </v:shape>
            </v:group>
            <v:group style="position:absolute;left:1849;top:8613;width:2;height:603" coordorigin="1849,8613" coordsize="2,603">
              <v:shape style="position:absolute;left:1849;top:8613;width:2;height:603" coordorigin="1849,8613" coordsize="0,603" path="m1849,8613l1849,9216e" filled="f" stroked="t" strokeweight=".000049pt" strokecolor="#231F20">
                <v:path arrowok="t"/>
              </v:shape>
            </v:group>
            <v:group style="position:absolute;left:2026;top:8613;width:30;height:30" coordorigin="2026,8613" coordsize="30,30">
              <v:shape style="position:absolute;left:2026;top:8613;width:30;height:30" coordorigin="2026,8613" coordsize="30,30" path="m2026,8643l2034,8643,2041,8640,2047,8634,2053,8628,2056,8621,2056,8613e" filled="f" stroked="t" strokeweight=".251101pt" strokecolor="#231F20">
                <v:path arrowok="t"/>
              </v:shape>
            </v:group>
            <v:group style="position:absolute;left:1996;top:8613;width:30;height:30" coordorigin="1996,8613" coordsize="30,30">
              <v:shape style="position:absolute;left:1996;top:8613;width:30;height:30" coordorigin="1996,8613" coordsize="30,30" path="m1996,8613l1996,8621,1999,8628,2004,8634,2010,8640,2018,8643,2026,8643e" filled="f" stroked="t" strokeweight=".251101pt" strokecolor="#231F20">
                <v:path arrowok="t"/>
              </v:shape>
            </v:group>
            <v:group style="position:absolute;left:2173;top:8613;width:60;height:60" coordorigin="2173,8613" coordsize="60,60">
              <v:shape style="position:absolute;left:2173;top:8613;width:60;height:60" coordorigin="2173,8613" coordsize="60,60" path="m2203,8673l2211,8673,2219,8670,2224,8664,2230,8659,2233,8651,2233,8643,2233,8635,2230,8627,2224,8622,2219,8616,2211,8613,2203,8613,2195,8613,2187,8616,2182,8622,2176,8627,2173,8635,2173,8643,2173,8651,2176,8659,2182,8664,2187,8670,2195,8673,2203,8673xe" filled="f" stroked="t" strokeweight=".251101pt" strokecolor="#231F20">
                <v:path arrowok="t"/>
              </v:shape>
            </v:group>
            <v:group style="position:absolute;left:2380;top:8613;width:30;height:30" coordorigin="2380,8613" coordsize="30,30">
              <v:shape style="position:absolute;left:2380;top:8613;width:30;height:30" coordorigin="2380,8613" coordsize="30,30" path="m2380,8643l2388,8643,2396,8640,2402,8634,2407,8628,2410,8621,2410,8613e" filled="f" stroked="t" strokeweight=".251101pt" strokecolor="#231F20">
                <v:path arrowok="t"/>
              </v:shape>
            </v:group>
            <v:group style="position:absolute;left:2350;top:8613;width:30;height:30" coordorigin="2350,8613" coordsize="30,30">
              <v:shape style="position:absolute;left:2350;top:8613;width:30;height:30" coordorigin="2350,8613" coordsize="30,30" path="m2350,8613l2350,8621,2353,8628,2359,8634,2365,8640,2372,8643,2380,8643e" filled="f" stroked="t" strokeweight=".251101pt" strokecolor="#231F20">
                <v:path arrowok="t"/>
              </v:shape>
            </v:group>
            <v:group style="position:absolute;left:2528;top:9041;width:60;height:60" coordorigin="2528,9041" coordsize="60,60">
              <v:shape style="position:absolute;left:2528;top:9041;width:60;height:60" coordorigin="2528,9041" coordsize="60,60" path="m2558,9101l2566,9101,2573,9098,2579,9093,2585,9087,2588,9079,2588,9071,2588,9063,2585,9056,2579,9050,2573,9044,2566,9041,2558,9041,2550,9041,2542,9044,2536,9050,2531,9056,2528,9063,2528,9071,2528,9079,2531,9087,2536,9093,2542,9098,2550,9101,2558,9101xe" filled="f" stroked="t" strokeweight=".251101pt" strokecolor="#231F20">
                <v:path arrowok="t"/>
              </v:shape>
            </v:group>
            <v:group style="position:absolute;left:2735;top:8613;width:30;height:30" coordorigin="2735,8613" coordsize="30,30">
              <v:shape style="position:absolute;left:2735;top:8613;width:30;height:30" coordorigin="2735,8613" coordsize="30,30" path="m2735,8643l2743,8643,2751,8640,2756,8634,2762,8628,2765,8621,2765,8613e" filled="f" stroked="t" strokeweight=".251101pt" strokecolor="#231F20">
                <v:path arrowok="t"/>
              </v:shape>
            </v:group>
            <v:group style="position:absolute;left:2705;top:8613;width:30;height:30" coordorigin="2705,8613" coordsize="30,30">
              <v:shape style="position:absolute;left:2705;top:8613;width:30;height:30" coordorigin="2705,8613" coordsize="30,30" path="m2705,8613l2705,8621,2708,8628,2714,8634,2719,8640,2727,8643,2735,8643e" filled="f" stroked="t" strokeweight=".251101pt" strokecolor="#231F20">
                <v:path arrowok="t"/>
              </v:shape>
            </v:group>
            <v:group style="position:absolute;left:2882;top:8914;width:60;height:60" coordorigin="2882,8914" coordsize="60,60">
              <v:shape style="position:absolute;left:2882;top:8914;width:60;height:60" coordorigin="2882,8914" coordsize="60,60" path="m2912,8975l2920,8975,2928,8972,2934,8966,2939,8960,2942,8953,2942,8945,2942,8937,2939,8929,2934,8923,2928,8918,2920,8914,2912,8914,2904,8914,2897,8918,2891,8923,2885,8929,2882,8937,2882,8945,2882,8953,2885,8960,2891,8966,2897,8972,2904,8975,2912,8975xe" filled="f" stroked="t" strokeweight=".251101pt" strokecolor="#231F20">
                <v:path arrowok="t"/>
              </v:shape>
            </v:group>
            <v:group style="position:absolute;left:3059;top:8770;width:60;height:60" coordorigin="3059,8770" coordsize="60,60">
              <v:shape style="position:absolute;left:3059;top:8770;width:60;height:60" coordorigin="3059,8770" coordsize="60,60" path="m3090,8830l3098,8830,3105,8827,3111,8821,3116,8815,3120,8808,3120,8800,3120,8792,3116,8784,3111,8779,3105,8773,3098,8770,3090,8770,3082,8770,3074,8773,3068,8779,3063,8784,3059,8792,3059,8800,3059,8808,3063,8815,3068,8821,3074,8827,3082,8830,3090,8830xe" filled="f" stroked="t" strokeweight=".251101pt" strokecolor="#231F20">
                <v:path arrowok="t"/>
              </v:shape>
            </v:group>
            <v:group style="position:absolute;left:3237;top:8939;width:60;height:60" coordorigin="3237,8939" coordsize="60,60">
              <v:shape style="position:absolute;left:3237;top:8939;width:60;height:60" coordorigin="3237,8939" coordsize="60,60" path="m3267,8999l3275,8999,3282,8996,3288,8990,3294,8984,3297,8977,3297,8969,3297,8961,3294,8953,3288,8947,3282,8942,3275,8939,3267,8939,3259,8939,3251,8942,3245,8947,3240,8953,3237,8961,3237,8969,3237,8977,3240,8984,3245,8990,3251,8996,3259,8999,3267,8999xe" filled="f" stroked="t" strokeweight=".251101pt" strokecolor="#231F20">
                <v:path arrowok="t"/>
              </v:shape>
            </v:group>
            <v:group style="position:absolute;left:3414;top:8788;width:60;height:60" coordorigin="3414,8788" coordsize="60,60">
              <v:shape style="position:absolute;left:3414;top:8788;width:60;height:60" coordorigin="3414,8788" coordsize="60,60" path="m3444,8848l3452,8848,3460,8845,3465,8839,3471,8834,3474,8826,3474,8818,3474,8810,3471,8802,3465,8797,3460,8791,3452,8788,3444,8788,3436,8788,3428,8791,3423,8797,3417,8802,3414,8810,3414,8818,3414,8826,3417,8834,3423,8839,3428,8845,3436,8848,3444,8848xe" filled="f" stroked="t" strokeweight=".251101pt" strokecolor="#231F20">
                <v:path arrowok="t"/>
              </v:shape>
            </v:group>
            <v:group style="position:absolute;left:3591;top:8613;width:60;height:60" coordorigin="3591,8613" coordsize="60,60">
              <v:shape style="position:absolute;left:3591;top:8613;width:60;height:60" coordorigin="3591,8613" coordsize="60,60" path="m3621,8673l3629,8673,3637,8670,3643,8664,3648,8659,3652,8651,3652,8643,3652,8635,3648,8627,3643,8622,3637,8616,3629,8613,3621,8613,3613,8613,3606,8616,3600,8622,3594,8627,3591,8635,3591,8643,3591,8651,3594,8659,3600,8664,3606,8670,3613,8673,3621,8673xe" filled="f" stroked="t" strokeweight=".251101pt" strokecolor="#231F20">
                <v:path arrowok="t"/>
              </v:shape>
            </v:group>
            <v:group style="position:absolute;left:3799;top:8613;width:30;height:30" coordorigin="3799,8613" coordsize="30,30">
              <v:shape style="position:absolute;left:3799;top:8613;width:30;height:30" coordorigin="3799,8613" coordsize="30,30" path="m3799,8643l3807,8643,3814,8640,3820,8634,3826,8628,3829,8621,3829,8613e" filled="f" stroked="t" strokeweight=".251101pt" strokecolor="#231F20">
                <v:path arrowok="t"/>
              </v:shape>
            </v:group>
            <v:group style="position:absolute;left:3769;top:8613;width:30;height:30" coordorigin="3769,8613" coordsize="30,30">
              <v:shape style="position:absolute;left:3769;top:8613;width:30;height:30" coordorigin="3769,8613" coordsize="30,30" path="m3769,8613l3769,8621,3772,8628,3777,8634,3783,8640,3791,8643,3799,8643e" filled="f" stroked="t" strokeweight=".251101pt" strokecolor="#231F20">
                <v:path arrowok="t"/>
              </v:shape>
            </v:group>
            <v:group style="position:absolute;left:3946;top:8860;width:60;height:60" coordorigin="3946,8860" coordsize="60,60">
              <v:shape style="position:absolute;left:3946;top:8860;width:60;height:60" coordorigin="3946,8860" coordsize="60,60" path="m3976,8920l3984,8920,3992,8917,3997,8912,4003,8906,4006,8898,4006,8890,4006,8882,4003,8875,3997,8869,3992,8863,3984,8860,3976,8860,3968,8860,3960,8863,3955,8869,3949,8875,3946,8882,3946,8890,3946,8898,3949,8906,3955,8912,3960,8917,3968,8920,3976,8920xe" filled="f" stroked="t" strokeweight=".251101pt" strokecolor="#231F20">
                <v:path arrowok="t"/>
              </v:shape>
            </v:group>
            <v:group style="position:absolute;left:4123;top:8890;width:60;height:60" coordorigin="4123,8890" coordsize="60,60">
              <v:shape style="position:absolute;left:4123;top:8890;width:60;height:60" coordorigin="4123,8890" coordsize="60,60" path="m4153,8951l4161,8951,4169,8947,4175,8942,4180,8936,4183,8928,4183,8920,4183,8912,4180,8905,4175,8899,4169,8894,4161,8890,4153,8890,4145,8890,4138,8894,4132,8899,4126,8905,4123,8912,4123,8920,4123,8928,4126,8936,4132,8942,4138,8947,4145,8951,4153,8951xe" filled="f" stroked="t" strokeweight=".251101pt" strokecolor="#231F20">
                <v:path arrowok="t"/>
              </v:shape>
            </v:group>
            <v:group style="position:absolute;left:4331;top:8613;width:30;height:30" coordorigin="4331,8613" coordsize="30,30">
              <v:shape style="position:absolute;left:4331;top:8613;width:30;height:30" coordorigin="4331,8613" coordsize="30,30" path="m4331,8643l4339,8643,4346,8640,4352,8634,4357,8628,4361,8621,4361,8613e" filled="f" stroked="t" strokeweight=".251101pt" strokecolor="#231F20">
                <v:path arrowok="t"/>
              </v:shape>
            </v:group>
            <v:group style="position:absolute;left:4300;top:8613;width:30;height:30" coordorigin="4300,8613" coordsize="30,30">
              <v:shape style="position:absolute;left:4300;top:8613;width:30;height:30" coordorigin="4300,8613" coordsize="30,30" path="m4300,8613l4300,8621,4304,8628,4309,8634,4315,8640,4323,8643,4331,8643e" filled="f" stroked="t" strokeweight=".251101pt" strokecolor="#231F20">
                <v:path arrowok="t"/>
              </v:shape>
            </v:group>
            <v:group style="position:absolute;left:4508;top:8613;width:30;height:30" coordorigin="4508,8613" coordsize="30,30">
              <v:shape style="position:absolute;left:4508;top:8613;width:30;height:30" coordorigin="4508,8613" coordsize="30,30" path="m4508,8643l4516,8643,4523,8640,4529,8634,4535,8628,4538,8621,4538,8613e" filled="f" stroked="t" strokeweight=".251101pt" strokecolor="#231F20">
                <v:path arrowok="t"/>
              </v:shape>
            </v:group>
            <v:group style="position:absolute;left:4478;top:8613;width:30;height:30" coordorigin="4478,8613" coordsize="30,30">
              <v:shape style="position:absolute;left:4478;top:8613;width:30;height:30" coordorigin="4478,8613" coordsize="30,30" path="m4478,8613l4478,8621,4481,8628,4487,8634,4492,8640,4500,8643,4508,8643e" filled="f" stroked="t" strokeweight=".251101pt" strokecolor="#231F20">
                <v:path arrowok="t"/>
              </v:shape>
            </v:group>
            <v:group style="position:absolute;left:4655;top:8921;width:60;height:60" coordorigin="4655,8921" coordsize="60,60">
              <v:shape style="position:absolute;left:4655;top:8921;width:60;height:60" coordorigin="4655,8921" coordsize="60,60" path="m4685,8981l4693,8981,4701,8978,4706,8972,4712,8966,4715,8959,4715,8951,4715,8943,4712,8935,4706,8929,4701,8924,4693,8921,4685,8921,4677,8921,4669,8924,4664,8929,4658,8935,4655,8943,4655,8951,4655,8959,4658,8966,4664,8972,4669,8978,4677,8981,4685,8981xe" filled="f" stroked="t" strokeweight=".251101pt" strokecolor="#231F20">
                <v:path arrowok="t"/>
              </v:shape>
            </v:group>
            <v:group style="position:absolute;left:4832;top:9150;width:60;height:60" coordorigin="4832,9150" coordsize="60,60">
              <v:shape style="position:absolute;left:4832;top:9150;width:60;height:60" coordorigin="4832,9150" coordsize="60,60" path="m4862,9210l4870,9210,4878,9207,4884,9201,4889,9196,4893,9188,4893,9180,4893,9172,4889,9164,4884,9159,4878,9153,4870,9150,4862,9150,4854,9150,4847,9153,4841,9159,4835,9164,4832,9172,4832,9180,4832,9188,4835,9196,4841,9201,4847,9207,4854,9210,4862,9210xe" filled="f" stroked="t" strokeweight=".251101pt" strokecolor="#231F20">
                <v:path arrowok="t"/>
              </v:shape>
            </v:group>
            <v:group style="position:absolute;left:5010;top:8854;width:60;height:60" coordorigin="5010,8854" coordsize="60,60">
              <v:shape style="position:absolute;left:5010;top:8854;width:60;height:60" coordorigin="5010,8854" coordsize="60,60" path="m5040,8914l5048,8914,5055,8911,5061,8906,5067,8900,5070,8892,5070,8884,5070,8876,5067,8869,5061,8863,5055,8857,5048,8854,5040,8854,5032,8854,5024,8857,5018,8863,5013,8869,5010,8876,5010,8884,5010,8892,5013,8900,5018,8906,5024,8911,5032,8914,5040,8914xe" filled="f" stroked="t" strokeweight=".251101pt" strokecolor="#231F20">
                <v:path arrowok="t"/>
              </v:shape>
            </v:group>
            <v:group style="position:absolute;left:5187;top:8951;width:60;height:60" coordorigin="5187,8951" coordsize="60,60">
              <v:shape style="position:absolute;left:5187;top:8951;width:60;height:60" coordorigin="5187,8951" coordsize="60,60" path="m5217,9011l5225,9011,5233,9008,5238,9002,5244,8996,5247,8989,5247,8981,5247,8973,5244,8965,5238,8959,5233,8954,5225,8951,5217,8951,5209,8951,5201,8954,5196,8959,5190,8965,5187,8973,5187,8981,5187,8989,5190,8996,5196,9002,5201,9008,5209,9011,5217,9011xe" filled="f" stroked="t" strokeweight=".251101pt" strokecolor="#231F20">
                <v:path arrowok="t"/>
              </v:shape>
            </v:group>
            <v:group style="position:absolute;left:5364;top:8848;width:60;height:60" coordorigin="5364,8848" coordsize="60,60">
              <v:shape style="position:absolute;left:5364;top:8848;width:60;height:60" coordorigin="5364,8848" coordsize="60,60" path="m5394,8908l5402,8908,5410,8905,5416,8900,5421,8894,5424,8886,5424,8878,5424,8870,5421,8863,5416,8857,5410,8851,5402,8848,5394,8848,5386,8848,5379,8851,5373,8857,5367,8863,5364,8870,5364,8878,5364,8886,5367,8894,5373,8900,5379,8905,5386,8908,5394,8908xe" filled="f" stroked="t" strokeweight=".251101pt" strokecolor="#231F20">
                <v:path arrowok="t"/>
              </v:shape>
            </v:group>
            <v:group style="position:absolute;left:5541;top:9089;width:60;height:60" coordorigin="5541,9089" coordsize="60,60">
              <v:shape style="position:absolute;left:5541;top:9089;width:60;height:60" coordorigin="5541,9089" coordsize="60,60" path="m5572,9150l5580,9150,5587,9147,5593,9141,5599,9135,5602,9128,5602,9120,5602,9112,5599,9104,5593,9098,5587,9093,5580,9089,5572,9089,5564,9089,5556,9093,5550,9098,5545,9104,5541,9112,5541,9120,5541,9128,5545,9135,5550,9141,5556,9147,5564,9150,5572,9150xe" filled="f" stroked="t" strokeweight=".251101pt" strokecolor="#231F20">
                <v:path arrowok="t"/>
              </v:shape>
            </v:group>
            <v:group style="position:absolute;left:5719;top:9065;width:60;height:60" coordorigin="5719,9065" coordsize="60,60">
              <v:shape style="position:absolute;left:5719;top:9065;width:60;height:60" coordorigin="5719,9065" coordsize="60,60" path="m5749,9126l5757,9126,5764,9122,5770,9117,5776,9111,5779,9103,5779,9095,5779,9087,5776,9080,5770,9074,5764,9068,5757,9065,5749,9065,5741,9065,5733,9068,5728,9074,5722,9080,5719,9087,5719,9095,5719,9103,5722,9111,5728,9117,5733,9122,5741,9126,5749,9126xe" filled="f" stroked="t" strokeweight=".251101pt" strokecolor="#231F20">
                <v:path arrowok="t"/>
              </v:shape>
            </v:group>
            <v:group style="position:absolute;left:5896;top:8963;width:60;height:60" coordorigin="5896,8963" coordsize="60,60">
              <v:shape style="position:absolute;left:5896;top:8963;width:60;height:60" coordorigin="5896,8963" coordsize="60,60" path="m5926,9023l5934,9023,5942,9020,5947,9014,5953,9009,5956,9001,5956,8993,5956,8985,5953,8977,5947,8972,5942,8966,5934,8963,5926,8963,5918,8963,5910,8966,5905,8972,5899,8977,5896,8985,5896,8993,5896,9001,5899,9009,5905,9014,5910,9020,5918,9023,5926,9023xe" filled="f" stroked="t" strokeweight=".251101pt" strokecolor="#231F20">
                <v:path arrowok="t"/>
              </v:shape>
            </v:group>
            <v:group style="position:absolute;left:6073;top:8655;width:60;height:60" coordorigin="6073,8655" coordsize="60,60">
              <v:shape style="position:absolute;left:6073;top:8655;width:60;height:60" coordorigin="6073,8655" coordsize="60,60" path="m6103,8715l6111,8715,6119,8712,6125,8707,6130,8701,6134,8693,6134,8685,6134,8677,6130,8670,6125,8664,6119,8658,6111,8655,6103,8655,6095,8655,6088,8658,6082,8664,6076,8670,6073,8677,6073,8685,6073,8693,6076,8701,6082,8707,6088,8712,6095,8715,6103,8715xe" filled="f" stroked="t" strokeweight=".251101pt" strokecolor="#231F20">
                <v:path arrowok="t"/>
              </v:shape>
            </v:group>
            <v:group style="position:absolute;left:6251;top:9041;width:60;height:60" coordorigin="6251,9041" coordsize="60,60">
              <v:shape style="position:absolute;left:6251;top:9041;width:60;height:60" coordorigin="6251,9041" coordsize="60,60" path="m6281,9101l6289,9101,6296,9098,6302,9093,6308,9087,6311,9079,6311,9071,6311,9063,6308,9056,6302,9050,6296,9044,6289,9041,6281,9041,6273,9041,6265,9044,6259,9050,6254,9056,6251,9063,6251,9071,6251,9079,6254,9087,6259,9093,6265,9098,6273,9101,6281,9101xe" filled="f" stroked="t" strokeweight=".251101pt" strokecolor="#231F20">
                <v:path arrowok="t"/>
              </v:shape>
            </v:group>
            <v:group style="position:absolute;left:6428;top:8824;width:60;height:60" coordorigin="6428,8824" coordsize="60,60">
              <v:shape style="position:absolute;left:6428;top:8824;width:60;height:60" coordorigin="6428,8824" coordsize="60,60" path="m6458,8884l6466,8884,6474,8881,6479,8875,6485,8870,6488,8862,6488,8854,6488,8846,6485,8838,6479,8833,6474,8827,6466,8824,6458,8824,6450,8824,6442,8827,6437,8833,6431,8838,6428,8846,6428,8854,6428,8862,6431,8870,6437,8875,6442,8881,6450,8884,6458,8884xe" filled="f" stroked="t" strokeweight=".251101pt" strokecolor="#231F20">
                <v:path arrowok="t"/>
              </v:shape>
            </v:group>
            <v:group style="position:absolute;left:6605;top:9017;width:60;height:60" coordorigin="6605,9017" coordsize="60,60">
              <v:shape style="position:absolute;left:6605;top:9017;width:60;height:60" coordorigin="6605,9017" coordsize="60,60" path="m6635,9077l6643,9077,6651,9074,6657,9068,6662,9063,6665,9055,6665,9047,6665,9039,6662,9032,6657,9026,6651,9020,6643,9017,6635,9017,6627,9017,6620,9020,6614,9026,6608,9032,6605,9039,6605,9047,6605,9055,6608,9063,6614,9068,6620,9074,6627,9077,6635,9077xe" filled="f" stroked="t" strokeweight=".251101pt" strokecolor="#231F20">
                <v:path arrowok="t"/>
              </v:shape>
            </v:group>
            <v:group style="position:absolute;left:6782;top:8890;width:60;height:60" coordorigin="6782,8890" coordsize="60,60">
              <v:shape style="position:absolute;left:6782;top:8890;width:60;height:60" coordorigin="6782,8890" coordsize="60,60" path="m6813,8951l6821,8951,6828,8947,6834,8942,6840,8936,6843,8928,6843,8920,6843,8912,6840,8905,6834,8899,6828,8894,6821,8890,6813,8890,6805,8890,6797,8894,6791,8899,6786,8905,6782,8912,6782,8920,6782,8928,6786,8936,6791,8942,6797,8947,6805,8951,6813,8951xe" filled="f" stroked="t" strokeweight=".251101pt" strokecolor="#231F20">
                <v:path arrowok="t"/>
              </v:shape>
            </v:group>
            <v:group style="position:absolute;left:6960;top:8758;width:60;height:60" coordorigin="6960,8758" coordsize="60,60">
              <v:shape style="position:absolute;left:6960;top:8758;width:60;height:60" coordorigin="6960,8758" coordsize="60,60" path="m6990,8818l6998,8818,7006,8815,7011,8809,7017,8803,7020,8796,7020,8788,7020,8780,7017,8772,7011,8766,7006,8761,6998,8758,6990,8758,6982,8758,6974,8761,6969,8766,6963,8772,6960,8780,6960,8788,6960,8796,6963,8803,6969,8809,6974,8815,6982,8818,6990,8818xe" filled="f" stroked="t" strokeweight=".251101pt" strokecolor="#231F20">
                <v:path arrowok="t"/>
              </v:shape>
            </v:group>
            <v:group style="position:absolute;left:7137;top:8902;width:60;height:60" coordorigin="7137,8902" coordsize="60,60">
              <v:shape style="position:absolute;left:7137;top:8902;width:60;height:60" coordorigin="7137,8902" coordsize="60,60" path="m7167,8963l7175,8963,7183,8959,7188,8954,7194,8948,7197,8941,7197,8933,7197,8925,7194,8917,7188,8911,7183,8906,7175,8902,7167,8902,7159,8902,7151,8906,7146,8911,7140,8917,7137,8925,7137,8933,7137,8941,7140,8948,7146,8954,7151,8959,7159,8963,7167,8963xe" filled="f" stroked="t" strokeweight=".251101pt" strokecolor="#231F20">
                <v:path arrowok="t"/>
              </v:shape>
            </v:group>
            <v:group style="position:absolute;left:7314;top:9011;width:60;height:60" coordorigin="7314,9011" coordsize="60,60">
              <v:shape style="position:absolute;left:7314;top:9011;width:60;height:60" coordorigin="7314,9011" coordsize="60,60" path="m7344,9071l7352,9071,7360,9068,7366,9062,7371,9057,7375,9049,7375,9041,7375,9033,7371,9025,7366,9020,7360,9014,7352,9011,7344,9011,7336,9011,7329,9014,7323,9020,7317,9025,7314,9033,7314,9041,7314,9049,7317,9057,7323,9062,7329,9068,7336,9071,7344,9071xe" filled="f" stroked="t" strokeweight=".251101pt" strokecolor="#231F20">
                <v:path arrowok="t"/>
              </v:shape>
            </v:group>
            <v:group style="position:absolute;left:7492;top:8933;width:60;height:60" coordorigin="7492,8933" coordsize="60,60">
              <v:shape style="position:absolute;left:7492;top:8933;width:60;height:60" coordorigin="7492,8933" coordsize="60,60" path="m7522,8993l7530,8993,7537,8990,7543,8984,7549,8978,7552,8971,7552,8963,7552,8955,7549,8947,7543,8941,7537,8936,7530,8933,7522,8933,7514,8933,7506,8936,7500,8941,7495,8947,7492,8955,7492,8963,7492,8971,7495,8978,7500,8984,7506,8990,7514,8993,7522,8993xe" filled="f" stroked="t" strokeweight=".251101pt" strokecolor="#231F20">
                <v:path arrowok="t"/>
              </v:shape>
            </v:group>
            <v:group style="position:absolute;left:7669;top:8884;width:60;height:60" coordorigin="7669,8884" coordsize="60,60">
              <v:shape style="position:absolute;left:7669;top:8884;width:60;height:60" coordorigin="7669,8884" coordsize="60,60" path="m7699,8945l7707,8945,7715,8941,7720,8936,7726,8930,7729,8922,7729,8914,7729,8906,7726,8899,7720,8893,7715,8887,7707,8884,7699,8884,7691,8884,7683,8887,7678,8893,7672,8899,7669,8906,7669,8914,7669,8922,7672,8930,7678,8936,7683,8941,7691,8945,7699,8945xe" filled="f" stroked="t" strokeweight=".251101pt" strokecolor="#231F20">
                <v:path arrowok="t"/>
              </v:shape>
            </v:group>
            <v:group style="position:absolute;left:7846;top:8969;width:60;height:60" coordorigin="7846,8969" coordsize="60,60">
              <v:shape style="position:absolute;left:7846;top:8969;width:60;height:60" coordorigin="7846,8969" coordsize="60,60" path="m7876,9029l7884,9029,7892,9026,7898,9020,7903,9015,7906,9007,7906,8999,7906,8991,7903,8983,7898,8978,7892,8972,7884,8969,7876,8969,7868,8969,7861,8972,7855,8978,7849,8983,7846,8991,7846,8999,7846,9007,7849,9015,7855,9020,7861,9026,7868,9029,7876,9029xe" filled="f" stroked="t" strokeweight=".251101pt" strokecolor="#231F20">
                <v:path arrowok="t"/>
              </v:shape>
            </v:group>
            <v:group style="position:absolute;left:8023;top:9029;width:60;height:60" coordorigin="8023,9029" coordsize="60,60">
              <v:shape style="position:absolute;left:8023;top:9029;width:60;height:60" coordorigin="8023,9029" coordsize="60,60" path="m8054,9089l8062,9089,8069,9086,8075,9081,8081,9075,8084,9067,8084,9059,8084,9051,8081,9044,8075,9038,8069,9032,8062,9029,8054,9029,8046,9029,8038,9032,8032,9038,8027,9044,8023,9051,8023,9059,8023,9067,8027,9075,8032,9081,8038,9086,8046,9089,8054,9089xe" filled="f" stroked="t" strokeweight=".251101pt" strokecolor="#231F20">
                <v:path arrowok="t"/>
              </v:shape>
            </v:group>
            <v:group style="position:absolute;left:8201;top:9041;width:60;height:60" coordorigin="8201,9041" coordsize="60,60">
              <v:shape style="position:absolute;left:8201;top:9041;width:60;height:60" coordorigin="8201,9041" coordsize="60,60" path="m8231,9101l8239,9101,8247,9098,8252,9093,8258,9087,8261,9079,8261,9071,8261,9063,8258,9056,8252,9050,8247,9044,8239,9041,8231,9041,8223,9041,8215,9044,8210,9050,8204,9056,8201,9063,8201,9071,8201,9079,8204,9087,8210,9093,8215,9098,8223,9101,8231,9101xe" filled="f" stroked="t" strokeweight=".251101pt" strokecolor="#231F20">
                <v:path arrowok="t"/>
              </v:shape>
            </v:group>
            <v:group style="position:absolute;left:8378;top:8945;width:60;height:60" coordorigin="8378,8945" coordsize="60,60">
              <v:shape style="position:absolute;left:8378;top:8945;width:60;height:60" coordorigin="8378,8945" coordsize="60,60" path="m8408,9005l8416,9005,8424,9002,8429,8996,8435,8990,8438,8983,8438,8975,8438,8967,8435,8959,8429,8953,8424,8948,8416,8945,8408,8945,8400,8945,8393,8948,8387,8953,8381,8959,8378,8967,8378,8975,8378,8983,8381,8990,8387,8996,8393,9002,8400,9005,8408,9005xe" filled="f" stroked="t" strokeweight=".251101pt" strokecolor="#231F20">
                <v:path arrowok="t"/>
              </v:shape>
            </v:group>
            <v:group style="position:absolute;left:8555;top:8890;width:60;height:60" coordorigin="8555,8890" coordsize="60,60">
              <v:shape style="position:absolute;left:8555;top:8890;width:60;height:60" coordorigin="8555,8890" coordsize="60,60" path="m8585,8951l8593,8951,8601,8947,8607,8942,8612,8936,8616,8928,8616,8920,8616,8912,8612,8905,8607,8899,8601,8894,8593,8890,8585,8890,8577,8890,8570,8894,8564,8899,8558,8905,8555,8912,8555,8920,8555,8928,8558,8936,8564,8942,8570,8947,8577,8951,8585,8951xe" filled="f" stroked="t" strokeweight=".251101pt" strokecolor="#231F20">
                <v:path arrowok="t"/>
              </v:shape>
            </v:group>
            <v:group style="position:absolute;left:8763;top:8613;width:30;height:30" coordorigin="8763,8613" coordsize="30,30">
              <v:shape style="position:absolute;left:8763;top:8613;width:30;height:30" coordorigin="8763,8613" coordsize="30,30" path="m8763,8643l8771,8643,8778,8640,8784,8634,8790,8628,8793,8621,8793,8613e" filled="f" stroked="t" strokeweight=".251101pt" strokecolor="#231F20">
                <v:path arrowok="t"/>
              </v:shape>
            </v:group>
            <v:group style="position:absolute;left:8733;top:8613;width:30;height:30" coordorigin="8733,8613" coordsize="30,30">
              <v:shape style="position:absolute;left:8733;top:8613;width:30;height:30" coordorigin="8733,8613" coordsize="30,30" path="m8733,8613l8733,8621,8736,8628,8741,8634,8747,8640,8755,8643,8763,8643e" filled="f" stroked="t" strokeweight=".251101pt" strokecolor="#231F20">
                <v:path arrowok="t"/>
              </v:shape>
            </v:group>
            <v:group style="position:absolute;left:8910;top:8945;width:60;height:60" coordorigin="8910,8945" coordsize="60,60">
              <v:shape style="position:absolute;left:8910;top:8945;width:60;height:60" coordorigin="8910,8945" coordsize="60,60" path="m8940,9005l8948,9005,8956,9002,8961,8996,8967,8990,8970,8983,8970,8975,8970,8967,8967,8959,8961,8953,8956,8948,8948,8945,8940,8945,8932,8945,8924,8948,8919,8953,8913,8959,8910,8967,8910,8975,8910,8983,8913,8990,8919,8996,8924,9002,8932,9005,8940,9005xe" filled="f" stroked="t" strokeweight=".251101pt" strokecolor="#231F20">
                <v:path arrowok="t"/>
              </v:shape>
            </v:group>
            <v:group style="position:absolute;left:9087;top:9041;width:60;height:60" coordorigin="9087,9041" coordsize="60,60">
              <v:shape style="position:absolute;left:9087;top:9041;width:60;height:60" coordorigin="9087,9041" coordsize="60,60" path="m9117,9101l9125,9101,9133,9098,9139,9093,9144,9087,9147,9079,9147,9071,9147,9063,9144,9056,9139,9050,9133,9044,9125,9041,9117,9041,9109,9041,9102,9044,9096,9050,9090,9056,9087,9063,9087,9071,9087,9079,9090,9087,9096,9093,9102,9098,9109,9101,9117,9101xe" filled="f" stroked="t" strokeweight=".251101pt" strokecolor="#231F20">
                <v:path arrowok="t"/>
              </v:shape>
            </v:group>
            <v:group style="position:absolute;left:9264;top:9077;width:60;height:60" coordorigin="9264,9077" coordsize="60,60">
              <v:shape style="position:absolute;left:9264;top:9077;width:60;height:60" coordorigin="9264,9077" coordsize="60,60" path="m9295,9138l9303,9138,9310,9134,9316,9129,9322,9123,9325,9115,9325,9107,9325,9100,9322,9092,9316,9086,9310,9081,9303,9077,9295,9077,9287,9077,9279,9081,9273,9086,9268,9092,9264,9100,9264,9107,9264,9115,9268,9123,9273,9129,9279,9134,9287,9138,9295,9138xe" filled="f" stroked="t" strokeweight=".251101pt" strokecolor="#231F20">
                <v:path arrowok="t"/>
              </v:shape>
            </v:group>
            <v:group style="position:absolute;left:9442;top:8975;width:60;height:60" coordorigin="9442,8975" coordsize="60,60">
              <v:shape style="position:absolute;left:9442;top:8975;width:60;height:60" coordorigin="9442,8975" coordsize="60,60" path="m9472,9035l9480,9035,9488,9032,9493,9026,9499,9021,9502,9013,9502,9005,9502,8997,9499,8989,9493,8984,9488,8978,9480,8975,9472,8975,9464,8975,9456,8978,9451,8984,9445,8989,9442,8997,9442,9005,9442,9013,9445,9021,9451,9026,9456,9032,9464,9035,9472,9035xe" filled="f" stroked="t" strokeweight=".251101pt" strokecolor="#231F20">
                <v:path arrowok="t"/>
              </v:shape>
            </v:group>
            <v:group style="position:absolute;left:9619;top:8685;width:60;height:60" coordorigin="9619,8685" coordsize="60,60">
              <v:shape style="position:absolute;left:9619;top:8685;width:60;height:60" coordorigin="9619,8685" coordsize="60,60" path="m9649,8746l9657,8746,9665,8742,9670,8737,9676,8731,9679,8723,9679,8715,9679,8707,9676,8700,9670,8694,9665,8688,9657,8685,9649,8685,9641,8685,9634,8688,9628,8694,9622,8700,9619,8707,9619,8715,9619,8723,9622,8731,9628,8737,9634,8742,9641,8746,9649,8746xe" filled="f" stroked="t" strokeweight=".251101pt" strokecolor="#231F20">
                <v:path arrowok="t"/>
              </v:shape>
            </v:group>
            <v:group style="position:absolute;left:9796;top:8902;width:60;height:60" coordorigin="9796,8902" coordsize="60,60">
              <v:shape style="position:absolute;left:9796;top:8902;width:60;height:60" coordorigin="9796,8902" coordsize="60,60" path="m9826,8963l9834,8963,9842,8959,9848,8954,9853,8948,9857,8941,9857,8933,9857,8925,9853,8917,9848,8911,9842,8906,9834,8902,9826,8902,9818,8902,9811,8906,9805,8911,9800,8917,9796,8925,9796,8933,9796,8941,9800,8948,9805,8954,9811,8959,9818,8963,9826,8963xe" filled="f" stroked="t" strokeweight=".251101pt" strokecolor="#231F20">
                <v:path arrowok="t"/>
              </v:shape>
            </v:group>
            <v:group style="position:absolute;left:9974;top:8908;width:60;height:60" coordorigin="9974,8908" coordsize="60,60">
              <v:shape style="position:absolute;left:9974;top:8908;width:60;height:60" coordorigin="9974,8908" coordsize="60,60" path="m10004,8969l10012,8969,10019,8966,10025,8960,10031,8954,10034,8947,10034,8939,10034,8931,10031,8923,10025,8917,10019,8912,10012,8908,10004,8908,9996,8908,9988,8912,9982,8917,9977,8923,9974,8931,9974,8939,9974,8947,9977,8954,9982,8960,9988,8966,9996,8969,10004,8969xe" filled="f" stroked="t" strokeweight=".251101pt" strokecolor="#231F20">
                <v:path arrowok="t"/>
              </v:shape>
            </v:group>
            <v:group style="position:absolute;left:10181;top:8613;width:30;height:30" coordorigin="10181,8613" coordsize="30,30">
              <v:shape style="position:absolute;left:10181;top:8613;width:30;height:30" coordorigin="10181,8613" coordsize="30,30" path="m10181,8643l10189,8643,10197,8640,10202,8634,10208,8628,10211,8621,10211,8613e" filled="f" stroked="t" strokeweight=".251101pt" strokecolor="#231F20">
                <v:path arrowok="t"/>
              </v:shape>
            </v:group>
            <v:group style="position:absolute;left:10151;top:8613;width:30;height:30" coordorigin="10151,8613" coordsize="30,30">
              <v:shape style="position:absolute;left:10151;top:8613;width:30;height:30" coordorigin="10151,8613" coordsize="30,30" path="m10151,8613l10151,8621,10154,8628,10160,8634,10165,8640,10173,8643,10181,8643e" filled="f" stroked="t" strokeweight=".251101pt" strokecolor="#231F20">
                <v:path arrowok="t"/>
              </v:shape>
            </v:group>
            <v:group style="position:absolute;left:10328;top:8776;width:60;height:60" coordorigin="10328,8776" coordsize="60,60">
              <v:shape style="position:absolute;left:10328;top:8776;width:60;height:60" coordorigin="10328,8776" coordsize="60,60" path="m10358,8836l10366,8836,10374,8833,10380,8827,10385,8822,10388,8814,10388,8806,10388,8798,10385,8790,10380,8785,10374,8779,10366,8776,10358,8776,10350,8776,10343,8779,10337,8785,10331,8790,10328,8798,10328,8806,10328,8814,10331,8822,10337,8827,10343,8833,10350,8836,10358,8836xe" filled="f" stroked="t" strokeweight=".251101pt" strokecolor="#231F20">
                <v:path arrowok="t"/>
              </v:shape>
            </v:group>
            <v:group style="position:absolute;left:10506;top:8927;width:60;height:60" coordorigin="10506,8927" coordsize="60,60">
              <v:shape style="position:absolute;left:10506;top:8927;width:60;height:60" coordorigin="10506,8927" coordsize="60,60" path="m10536,8987l10544,8987,10551,8984,10557,8978,10563,8972,10566,8965,10566,8957,10566,8949,10563,8941,10557,8935,10551,8930,10544,8927,10536,8927,10528,8927,10520,8930,10514,8935,10509,8941,10506,8949,10506,8957,10506,8965,10509,8972,10514,8978,10520,8984,10528,8987,10536,8987xe" filled="f" stroked="t" strokeweight=".251101pt" strokecolor="#231F20">
                <v:path arrowok="t"/>
              </v:shape>
            </v:group>
            <v:group style="position:absolute;left:10683;top:8830;width:60;height:60" coordorigin="10683,8830" coordsize="60,60">
              <v:shape style="position:absolute;left:10683;top:8830;width:60;height:60" coordorigin="10683,8830" coordsize="60,60" path="m10713,8890l10721,8890,10729,8887,10734,8881,10740,8876,10743,8868,10743,8860,10743,8852,10740,8844,10734,8839,10729,8833,10721,8830,10713,8830,10705,8830,10697,8833,10692,8839,10686,8844,10683,8852,10683,8860,10683,8868,10686,8876,10692,8881,10697,8887,10705,8890,10713,8890xe" filled="f" stroked="t" strokeweight=".251101pt" strokecolor="#231F20">
                <v:path arrowok="t"/>
              </v:shape>
            </v:group>
            <v:group style="position:absolute;left:10860;top:8908;width:60;height:60" coordorigin="10860,8908" coordsize="60,60">
              <v:shape style="position:absolute;left:10860;top:8908;width:60;height:60" coordorigin="10860,8908" coordsize="60,60" path="m10890,8969l10898,8969,10906,8966,10912,8960,10917,8954,10920,8947,10920,8939,10920,8931,10917,8923,10912,8917,10906,8912,10898,8908,10890,8908,10882,8908,10875,8912,10869,8917,10863,8923,10860,8931,10860,8939,10860,8947,10863,8954,10869,8960,10875,8966,10882,8969,10890,8969xe" filled="f" stroked="t" strokeweight=".251101pt" strokecolor="#231F20">
                <v:path arrowok="t"/>
              </v:shape>
            </v:group>
            <v:group style="position:absolute;left:11037;top:8649;width:60;height:60" coordorigin="11037,8649" coordsize="60,60">
              <v:shape style="position:absolute;left:11037;top:8649;width:60;height:60" coordorigin="11037,8649" coordsize="60,60" path="m11067,8709l11076,8709,11083,8706,11089,8700,11094,8695,11098,8687,11098,8679,11098,8671,11094,8664,11089,8658,11083,8652,11076,8649,11067,8649,11060,8649,11052,8652,11046,8658,11041,8664,11037,8671,11037,8679,11037,8687,11041,8695,11046,8700,11052,8706,11060,8709,11067,8709xe" filled="f" stroked="t" strokeweight=".251101pt" strokecolor="#231F20">
                <v:path arrowok="t"/>
              </v:shape>
            </v:group>
            <v:group style="position:absolute;left:11215;top:8613;width:60;height:60" coordorigin="11215,8613" coordsize="60,60">
              <v:shape style="position:absolute;left:11215;top:8613;width:60;height:60" coordorigin="11215,8613" coordsize="60,60" path="m11245,8673l11253,8673,11260,8670,11266,8664,11272,8659,11275,8651,11275,8643,11275,8635,11272,8627,11266,8622,11260,8616,11253,8613,11245,8613,11237,8613,11229,8616,11223,8622,11218,8627,11215,8635,11215,8643,11215,8651,11218,8659,11223,8664,11229,8670,11237,8673,11245,8673xe" filled="f" stroked="t" strokeweight=".251101pt" strokecolor="#231F20">
                <v:path arrowok="t"/>
              </v:shape>
            </v:group>
            <v:group style="position:absolute;left:11392;top:9126;width:60;height:60" coordorigin="11392,9126" coordsize="60,60">
              <v:shape style="position:absolute;left:11392;top:9126;width:60;height:60" coordorigin="11392,9126" coordsize="60,60" path="m11422,9186l11430,9186,11438,9183,11443,9177,11449,9171,11452,9164,11452,9156,11452,9148,11449,9140,11443,9134,11438,9129,11430,9126,11422,9126,11414,9126,11406,9129,11401,9134,11395,9140,11392,9148,11392,9156,11392,9164,11395,9171,11401,9177,11406,9183,11414,9186,11422,9186xe" filled="f" stroked="t" strokeweight=".251101pt" strokecolor="#231F20">
                <v:path arrowok="t"/>
              </v:shape>
            </v:group>
            <v:group style="position:absolute;left:11599;top:8613;width:2;height:603" coordorigin="11599,8613" coordsize="2,603">
              <v:shape style="position:absolute;left:11599;top:8613;width:2;height:603" coordorigin="11599,8613" coordsize="0,603" path="m11599,9216l11599,8613e" filled="f" stroked="t" strokeweight=".502202pt" strokecolor="#231F20">
                <v:path arrowok="t"/>
              </v:shape>
            </v:group>
            <v:group style="position:absolute;left:1849;top:9216;width:9751;height:2" coordorigin="1849,9216" coordsize="9751,2">
              <v:shape style="position:absolute;left:1849;top:9216;width:9751;height:2" coordorigin="1849,9216" coordsize="9751,0" path="m1849,9216l11599,9216e" filled="f" stroked="t" strokeweight=".502202pt" strokecolor="#231F20">
                <v:path arrowok="t"/>
              </v:shape>
            </v:group>
            <v:group style="position:absolute;left:1849;top:8613;width:9751;height:2" coordorigin="1849,8613" coordsize="9751,2">
              <v:shape style="position:absolute;left:1849;top:8613;width:9751;height:2" coordorigin="1849,8613" coordsize="9751,0" path="m1849,8613l11599,8613e" filled="f" stroked="t" strokeweight=".502202pt" strokecolor="#231F20">
                <v:path arrowok="t"/>
              </v:shape>
              <v:shape style="position:absolute;left:1468;top:8554;width:423;height:796" type="#_x0000_t75">
                <v:imagedata r:id="rId73" o:title=""/>
              </v:shape>
            </v:group>
            <v:group style="position:absolute;left:2558;top:9176;width:2;height:40" coordorigin="2558,9176" coordsize="2,40">
              <v:shape style="position:absolute;left:2558;top:9176;width:2;height:40" coordorigin="2558,9176" coordsize="0,40" path="m2558,9216l2558,9176e" filled="t" fillcolor="#231F20" stroked="f">
                <v:path arrowok="t"/>
                <v:fill type="solid"/>
              </v:shape>
            </v:group>
            <v:group style="position:absolute;left:2558;top:9176;width:2;height:40" coordorigin="2558,9176" coordsize="2,40">
              <v:shape style="position:absolute;left:2558;top:9176;width:2;height:40" coordorigin="2558,9176" coordsize="0,40" path="m2558,9176l2558,9216e" filled="f" stroked="t" strokeweight=".251101pt" strokecolor="#231F20">
                <v:path arrowok="t"/>
              </v:shape>
            </v:group>
            <v:group style="position:absolute;left:2558;top:8613;width:2;height:40" coordorigin="2558,8613" coordsize="2,40">
              <v:shape style="position:absolute;left:2558;top:8613;width:2;height:40" coordorigin="2558,8613" coordsize="0,40" path="m2558,8613l2558,8653e" filled="t" fillcolor="#231F20" stroked="f">
                <v:path arrowok="t"/>
                <v:fill type="solid"/>
              </v:shape>
            </v:group>
            <v:group style="position:absolute;left:2558;top:8613;width:2;height:40" coordorigin="2558,8613" coordsize="2,40">
              <v:shape style="position:absolute;left:2558;top:8613;width:2;height:40" coordorigin="2558,8613" coordsize="0,40" path="m2558,8613l2558,8653e" filled="f" stroked="t" strokeweight=".251101pt" strokecolor="#231F20">
                <v:path arrowok="t"/>
              </v:shape>
            </v:group>
            <v:group style="position:absolute;left:2538;top:9260;width:57;height:89" coordorigin="2538,9260" coordsize="57,89">
              <v:shape style="position:absolute;left:2538;top:9260;width:57;height:89" coordorigin="2538,9260" coordsize="57,89" path="m2538,9334l2538,9346,2543,9347,2546,9348,2550,9349,2554,9349,2558,9349,2572,9349,2581,9347,2589,9340,2557,9340,2553,9339,2546,9337,2542,9336,2538,9334xe" filled="t" fillcolor="#231F20" stroked="f">
                <v:path arrowok="t"/>
                <v:fill type="solid"/>
              </v:shape>
              <v:shape style="position:absolute;left:2538;top:9260;width:57;height:89" coordorigin="2538,9260" coordsize="57,89" path="m2589,9300l2568,9300,2574,9302,2577,9305,2581,9309,2583,9314,2583,9326,2581,9331,2577,9334,2574,9338,2568,9340,2589,9340,2592,9337,2595,9329,2595,9311,2592,9303,2589,9300xe" filled="t" fillcolor="#231F20" stroked="f">
                <v:path arrowok="t"/>
                <v:fill type="solid"/>
              </v:shape>
              <v:shape style="position:absolute;left:2538;top:9260;width:57;height:89" coordorigin="2538,9260" coordsize="57,89" path="m2589,9260l2542,9260,2542,9304,2545,9303,2549,9302,2555,9300,2558,9300,2589,9300,2587,9298,2581,9293,2578,9292,2553,9292,2553,9270,2589,9270,2589,9260xe" filled="t" fillcolor="#231F20" stroked="f">
                <v:path arrowok="t"/>
                <v:fill type="solid"/>
              </v:shape>
              <v:shape style="position:absolute;left:2538;top:9260;width:57;height:89" coordorigin="2538,9260" coordsize="57,89" path="m2573,9290l2562,9290,2558,9290,2557,9291,2555,9291,2553,9292,2578,9292,2573,9290xe" filled="t" fillcolor="#231F20" stroked="f">
                <v:path arrowok="t"/>
                <v:fill type="solid"/>
              </v:shape>
            </v:group>
            <v:group style="position:absolute;left:3444;top:9176;width:2;height:40" coordorigin="3444,9176" coordsize="2,40">
              <v:shape style="position:absolute;left:3444;top:9176;width:2;height:40" coordorigin="3444,9176" coordsize="0,40" path="m3444,9216l3444,9176e" filled="t" fillcolor="#231F20" stroked="f">
                <v:path arrowok="t"/>
                <v:fill type="solid"/>
              </v:shape>
            </v:group>
            <v:group style="position:absolute;left:3444;top:9176;width:2;height:40" coordorigin="3444,9176" coordsize="2,40">
              <v:shape style="position:absolute;left:3444;top:9176;width:2;height:40" coordorigin="3444,9176" coordsize="0,40" path="m3444,9176l3444,9216e" filled="f" stroked="t" strokeweight=".251101pt" strokecolor="#231F20">
                <v:path arrowok="t"/>
              </v:shape>
            </v:group>
            <v:group style="position:absolute;left:3444;top:8613;width:2;height:40" coordorigin="3444,8613" coordsize="2,40">
              <v:shape style="position:absolute;left:3444;top:8613;width:2;height:40" coordorigin="3444,8613" coordsize="0,40" path="m3444,8613l3444,8653e" filled="t" fillcolor="#231F20" stroked="f">
                <v:path arrowok="t"/>
                <v:fill type="solid"/>
              </v:shape>
            </v:group>
            <v:group style="position:absolute;left:3444;top:8613;width:2;height:40" coordorigin="3444,8613" coordsize="2,40">
              <v:shape style="position:absolute;left:3444;top:8613;width:2;height:40" coordorigin="3444,8613" coordsize="0,40" path="m3444,8613l3444,8653e" filled="f" stroked="t" strokeweight=".251101pt" strokecolor="#231F20">
                <v:path arrowok="t"/>
              </v:shape>
            </v:group>
            <v:group style="position:absolute;left:3391;top:9260;width:52;height:88" coordorigin="3391,9260" coordsize="52,88">
              <v:shape style="position:absolute;left:3391;top:9260;width:52;height:88" coordorigin="3391,9260" coordsize="52,88" path="m3444,9338l3393,9338,3393,9348,3444,9348,3444,9338xe" filled="t" fillcolor="#231F20" stroked="f">
                <v:path arrowok="t"/>
                <v:fill type="solid"/>
              </v:shape>
              <v:shape style="position:absolute;left:3391;top:9260;width:52;height:88" coordorigin="3391,9260" coordsize="52,88" path="m3424,9271l3412,9271,3412,9338,3424,9338,3424,9271xe" filled="t" fillcolor="#231F20" stroked="f">
                <v:path arrowok="t"/>
                <v:fill type="solid"/>
              </v:shape>
              <v:shape style="position:absolute;left:3391;top:9260;width:52;height:88" coordorigin="3391,9260" coordsize="52,88" path="m3424,9260l3412,9260,3391,9264,3391,9275,3412,9271,3424,9271,3424,9260xe" filled="t" fillcolor="#231F20" stroked="f">
                <v:path arrowok="t"/>
                <v:fill type="solid"/>
              </v:shape>
            </v:group>
            <v:group style="position:absolute;left:3463;top:9258;width:61;height:91" coordorigin="3463,9258" coordsize="61,91">
              <v:shape style="position:absolute;left:3463;top:9258;width:61;height:91" coordorigin="3463,9258" coordsize="61,91" path="m3503,9258l3483,9258,3475,9262,3470,9270,3465,9278,3463,9289,3463,9319,3465,9330,3475,9346,3483,9349,3503,9349,3510,9346,3514,9340,3487,9340,3482,9337,3476,9325,3475,9316,3475,9292,3476,9283,3482,9271,3487,9268,3514,9268,3510,9262,3503,9258xe" filled="t" fillcolor="#231F20" stroked="f">
                <v:path arrowok="t"/>
                <v:fill type="solid"/>
              </v:shape>
              <v:shape style="position:absolute;left:3463;top:9258;width:61;height:91" coordorigin="3463,9258" coordsize="61,91" path="m3514,9268l3499,9268,3504,9271,3507,9277,3510,9283,3511,9292,3511,9316,3510,9325,3507,9331,3504,9337,3499,9340,3514,9340,3515,9338,3521,9330,3523,9319,3523,9289,3521,9278,3515,9270,3514,9268xe" filled="t" fillcolor="#231F20" stroked="f">
                <v:path arrowok="t"/>
                <v:fill type="solid"/>
              </v:shape>
            </v:group>
            <v:group style="position:absolute;left:4331;top:9176;width:2;height:40" coordorigin="4331,9176" coordsize="2,40">
              <v:shape style="position:absolute;left:4331;top:9176;width:2;height:40" coordorigin="4331,9176" coordsize="0,40" path="m4331,9216l4331,9176e" filled="t" fillcolor="#231F20" stroked="f">
                <v:path arrowok="t"/>
                <v:fill type="solid"/>
              </v:shape>
            </v:group>
            <v:group style="position:absolute;left:4331;top:9176;width:2;height:40" coordorigin="4331,9176" coordsize="2,40">
              <v:shape style="position:absolute;left:4331;top:9176;width:2;height:40" coordorigin="4331,9176" coordsize="0,40" path="m4331,9176l4331,9216e" filled="f" stroked="t" strokeweight=".251101pt" strokecolor="#231F20">
                <v:path arrowok="t"/>
              </v:shape>
            </v:group>
            <v:group style="position:absolute;left:4331;top:8613;width:2;height:40" coordorigin="4331,8613" coordsize="2,40">
              <v:shape style="position:absolute;left:4331;top:8613;width:2;height:40" coordorigin="4331,8613" coordsize="0,40" path="m4331,8613l4331,8653e" filled="t" fillcolor="#231F20" stroked="f">
                <v:path arrowok="t"/>
                <v:fill type="solid"/>
              </v:shape>
            </v:group>
            <v:group style="position:absolute;left:4331;top:8613;width:2;height:40" coordorigin="4331,8613" coordsize="2,40">
              <v:shape style="position:absolute;left:4331;top:8613;width:2;height:40" coordorigin="4331,8613" coordsize="0,40" path="m4331,8613l4331,8653e" filled="f" stroked="t" strokeweight=".251101pt" strokecolor="#231F20">
                <v:path arrowok="t"/>
              </v:shape>
            </v:group>
            <v:group style="position:absolute;left:4279;top:9260;width:52;height:88" coordorigin="4279,9260" coordsize="52,88">
              <v:shape style="position:absolute;left:4279;top:9260;width:52;height:88" coordorigin="4279,9260" coordsize="52,88" path="m4331,9338l4281,9338,4281,9348,4331,9348,4331,9338xe" filled="t" fillcolor="#231F20" stroked="f">
                <v:path arrowok="t"/>
                <v:fill type="solid"/>
              </v:shape>
              <v:shape style="position:absolute;left:4279;top:9260;width:52;height:88" coordorigin="4279,9260" coordsize="52,88" path="m4312,9271l4300,9271,4300,9338,4312,9338,4312,9271xe" filled="t" fillcolor="#231F20" stroked="f">
                <v:path arrowok="t"/>
                <v:fill type="solid"/>
              </v:shape>
              <v:shape style="position:absolute;left:4279;top:9260;width:52;height:88" coordorigin="4279,9260" coordsize="52,88" path="m4312,9260l4300,9260,4279,9264,4279,9275,4300,9271,4312,9271,4312,9260xe" filled="t" fillcolor="#231F20" stroked="f">
                <v:path arrowok="t"/>
                <v:fill type="solid"/>
              </v:shape>
            </v:group>
            <v:group style="position:absolute;left:4352;top:9260;width:57;height:89" coordorigin="4352,9260" coordsize="57,89">
              <v:shape style="position:absolute;left:4352;top:9260;width:57;height:89" coordorigin="4352,9260" coordsize="57,89" path="m4352,9334l4352,9346,4356,9347,4360,9348,4363,9349,4367,9349,4371,9349,4385,9349,4394,9347,4402,9340,4370,9340,4366,9339,4359,9337,4355,9336,4352,9334xe" filled="t" fillcolor="#231F20" stroked="f">
                <v:path arrowok="t"/>
                <v:fill type="solid"/>
              </v:shape>
              <v:shape style="position:absolute;left:4352;top:9260;width:57;height:89" coordorigin="4352,9260" coordsize="57,89" path="m4402,9300l4381,9300,4387,9302,4391,9305,4395,9309,4397,9314,4397,9326,4395,9331,4391,9334,4387,9338,4381,9340,4402,9340,4405,9337,4408,9329,4408,9311,4406,9303,4402,9300xe" filled="t" fillcolor="#231F20" stroked="f">
                <v:path arrowok="t"/>
                <v:fill type="solid"/>
              </v:shape>
              <v:shape style="position:absolute;left:4352;top:9260;width:57;height:89" coordorigin="4352,9260" coordsize="57,89" path="m4402,9260l4355,9260,4355,9304,4359,9303,4362,9302,4368,9300,4371,9300,4402,9300,4400,9298,4394,9293,4391,9292,4366,9292,4366,9270,4402,9270,4402,9260xe" filled="t" fillcolor="#231F20" stroked="f">
                <v:path arrowok="t"/>
                <v:fill type="solid"/>
              </v:shape>
              <v:shape style="position:absolute;left:4352;top:9260;width:57;height:89" coordorigin="4352,9260" coordsize="57,89" path="m4386,9290l4375,9290,4371,9290,4370,9291,4368,9291,4366,9292,4391,9292,4386,9290xe" filled="t" fillcolor="#231F20" stroked="f">
                <v:path arrowok="t"/>
                <v:fill type="solid"/>
              </v:shape>
            </v:group>
            <v:group style="position:absolute;left:5217;top:9176;width:2;height:40" coordorigin="5217,9176" coordsize="2,40">
              <v:shape style="position:absolute;left:5217;top:9176;width:2;height:40" coordorigin="5217,9176" coordsize="0,40" path="m5217,9216l5217,9176e" filled="t" fillcolor="#231F20" stroked="f">
                <v:path arrowok="t"/>
                <v:fill type="solid"/>
              </v:shape>
            </v:group>
            <v:group style="position:absolute;left:5217;top:9176;width:2;height:40" coordorigin="5217,9176" coordsize="2,40">
              <v:shape style="position:absolute;left:5217;top:9176;width:2;height:40" coordorigin="5217,9176" coordsize="0,40" path="m5217,9176l5217,9216e" filled="f" stroked="t" strokeweight=".251101pt" strokecolor="#231F20">
                <v:path arrowok="t"/>
              </v:shape>
            </v:group>
            <v:group style="position:absolute;left:5217;top:8613;width:2;height:40" coordorigin="5217,8613" coordsize="2,40">
              <v:shape style="position:absolute;left:5217;top:8613;width:2;height:40" coordorigin="5217,8613" coordsize="0,40" path="m5217,8613l5217,8653e" filled="t" fillcolor="#231F20" stroked="f">
                <v:path arrowok="t"/>
                <v:fill type="solid"/>
              </v:shape>
            </v:group>
            <v:group style="position:absolute;left:5217;top:8613;width:2;height:40" coordorigin="5217,8613" coordsize="2,40">
              <v:shape style="position:absolute;left:5217;top:8613;width:2;height:40" coordorigin="5217,8613" coordsize="0,40" path="m5217,8613l5217,8653e" filled="f" stroked="t" strokeweight=".251101pt" strokecolor="#231F20">
                <v:path arrowok="t"/>
              </v:shape>
            </v:group>
            <v:group style="position:absolute;left:5157;top:9258;width:56;height:89" coordorigin="5157,9258" coordsize="56,89">
              <v:shape style="position:absolute;left:5157;top:9258;width:56;height:89" coordorigin="5157,9258" coordsize="56,89" path="m5208,9268l5188,9268,5193,9270,5199,9276,5201,9280,5201,9287,5200,9290,5199,9293,5197,9296,5194,9300,5191,9304,5189,9306,5157,9338,5157,9348,5213,9348,5213,9338,5172,9338,5181,9328,5189,9321,5194,9315,5202,9306,5203,9305,5207,9301,5209,9297,5211,9294,5212,9291,5213,9287,5213,9276,5210,9270,5208,9268xe" filled="t" fillcolor="#231F20" stroked="f">
                <v:path arrowok="t"/>
                <v:fill type="solid"/>
              </v:shape>
              <v:shape style="position:absolute;left:5157;top:9258;width:56;height:89" coordorigin="5157,9258" coordsize="56,89" path="m5192,9258l5179,9258,5176,9259,5167,9261,5163,9262,5158,9264,5158,9276,5163,9274,5167,9272,5171,9270,5175,9269,5179,9268,5208,9268,5199,9261,5192,9258xe" filled="t" fillcolor="#231F20" stroked="f">
                <v:path arrowok="t"/>
                <v:fill type="solid"/>
              </v:shape>
            </v:group>
            <v:group style="position:absolute;left:5233;top:9258;width:61;height:91" coordorigin="5233,9258" coordsize="61,91">
              <v:shape style="position:absolute;left:5233;top:9258;width:61;height:91" coordorigin="5233,9258" coordsize="61,91" path="m5273,9258l5254,9258,5246,9262,5241,9270,5236,9278,5233,9289,5233,9319,5236,9330,5246,9346,5254,9349,5273,9349,5281,9346,5285,9340,5257,9340,5253,9337,5247,9325,5245,9316,5245,9292,5247,9283,5253,9271,5257,9268,5285,9268,5281,9262,5273,9258xe" filled="t" fillcolor="#231F20" stroked="f">
                <v:path arrowok="t"/>
                <v:fill type="solid"/>
              </v:shape>
              <v:shape style="position:absolute;left:5233;top:9258;width:61;height:91" coordorigin="5233,9258" coordsize="61,91" path="m5285,9268l5270,9268,5274,9271,5277,9277,5280,9283,5282,9292,5282,9316,5280,9325,5277,9331,5274,9337,5270,9340,5285,9340,5286,9338,5291,9330,5294,9319,5294,9289,5291,9278,5286,9270,5285,9268xe" filled="t" fillcolor="#231F20" stroked="f">
                <v:path arrowok="t"/>
                <v:fill type="solid"/>
              </v:shape>
            </v:group>
            <v:group style="position:absolute;left:6103;top:9176;width:2;height:40" coordorigin="6103,9176" coordsize="2,40">
              <v:shape style="position:absolute;left:6103;top:9176;width:2;height:40" coordorigin="6103,9176" coordsize="0,40" path="m6103,9216l6103,9176e" filled="t" fillcolor="#231F20" stroked="f">
                <v:path arrowok="t"/>
                <v:fill type="solid"/>
              </v:shape>
            </v:group>
            <v:group style="position:absolute;left:6103;top:9176;width:2;height:40" coordorigin="6103,9176" coordsize="2,40">
              <v:shape style="position:absolute;left:6103;top:9176;width:2;height:40" coordorigin="6103,9176" coordsize="0,40" path="m6103,9176l6103,9216e" filled="f" stroked="t" strokeweight=".251101pt" strokecolor="#231F20">
                <v:path arrowok="t"/>
              </v:shape>
            </v:group>
            <v:group style="position:absolute;left:6103;top:8613;width:2;height:40" coordorigin="6103,8613" coordsize="2,40">
              <v:shape style="position:absolute;left:6103;top:8613;width:2;height:40" coordorigin="6103,8613" coordsize="0,40" path="m6103,8613l6103,8653e" filled="t" fillcolor="#231F20" stroked="f">
                <v:path arrowok="t"/>
                <v:fill type="solid"/>
              </v:shape>
            </v:group>
            <v:group style="position:absolute;left:6103;top:8613;width:2;height:40" coordorigin="6103,8613" coordsize="2,40">
              <v:shape style="position:absolute;left:6103;top:8613;width:2;height:40" coordorigin="6103,8613" coordsize="0,40" path="m6103,8613l6103,8653e" filled="f" stroked="t" strokeweight=".251101pt" strokecolor="#231F20">
                <v:path arrowok="t"/>
              </v:shape>
            </v:group>
            <v:group style="position:absolute;left:6045;top:9258;width:56;height:89" coordorigin="6045,9258" coordsize="56,89">
              <v:shape style="position:absolute;left:6045;top:9258;width:56;height:89" coordorigin="6045,9258" coordsize="56,89" path="m6096,9268l6076,9268,6080,9270,6087,9276,6089,9280,6089,9287,6088,9290,6086,9293,6085,9296,6082,9300,6076,9306,6045,9338,6045,9348,6101,9348,6101,9338,6059,9338,6087,9310,6090,9306,6091,9305,6095,9301,6097,9297,6098,9294,6100,9291,6100,9287,6100,9276,6098,9270,6096,9268xe" filled="t" fillcolor="#231F20" stroked="f">
                <v:path arrowok="t"/>
                <v:fill type="solid"/>
              </v:shape>
              <v:shape style="position:absolute;left:6045;top:9258;width:56;height:89" coordorigin="6045,9258" coordsize="56,89" path="m6080,9258l6067,9258,6063,9259,6055,9261,6051,9262,6046,9264,6046,9276,6050,9274,6055,9272,6059,9270,6063,9269,6067,9268,6096,9268,6087,9261,6080,9258xe" filled="t" fillcolor="#231F20" stroked="f">
                <v:path arrowok="t"/>
                <v:fill type="solid"/>
              </v:shape>
            </v:group>
            <v:group style="position:absolute;left:6122;top:9260;width:57;height:89" coordorigin="6122,9260" coordsize="57,89">
              <v:shape style="position:absolute;left:6122;top:9260;width:57;height:89" coordorigin="6122,9260" coordsize="57,89" path="m6122,9334l6122,9346,6126,9347,6130,9348,6134,9349,6138,9349,6142,9349,6156,9349,6164,9347,6173,9340,6141,9340,6137,9339,6129,9337,6126,9336,6122,9334xe" filled="t" fillcolor="#231F20" stroked="f">
                <v:path arrowok="t"/>
                <v:fill type="solid"/>
              </v:shape>
              <v:shape style="position:absolute;left:6122;top:9260;width:57;height:89" coordorigin="6122,9260" coordsize="57,89" path="m6173,9300l6152,9300,6157,9302,6161,9305,6165,9309,6167,9314,6167,9326,6165,9331,6161,9334,6157,9338,6152,9340,6173,9340,6176,9337,6179,9329,6179,9311,6176,9303,6173,9300xe" filled="t" fillcolor="#231F20" stroked="f">
                <v:path arrowok="t"/>
                <v:fill type="solid"/>
              </v:shape>
              <v:shape style="position:absolute;left:6122;top:9260;width:57;height:89" coordorigin="6122,9260" coordsize="57,89" path="m6173,9260l6126,9260,6126,9304,6129,9303,6133,9302,6139,9300,6142,9300,6173,9300,6170,9298,6165,9293,6162,9292,6137,9292,6137,9270,6173,9270,6173,9260xe" filled="t" fillcolor="#231F20" stroked="f">
                <v:path arrowok="t"/>
                <v:fill type="solid"/>
              </v:shape>
              <v:shape style="position:absolute;left:6122;top:9260;width:57;height:89" coordorigin="6122,9260" coordsize="57,89" path="m6157,9290l6146,9290,6142,9290,6140,9291,6139,9291,6137,9292,6162,9292,6157,9290xe" filled="t" fillcolor="#231F20" stroked="f">
                <v:path arrowok="t"/>
                <v:fill type="solid"/>
              </v:shape>
            </v:group>
            <v:group style="position:absolute;left:6990;top:9176;width:2;height:40" coordorigin="6990,9176" coordsize="2,40">
              <v:shape style="position:absolute;left:6990;top:9176;width:2;height:40" coordorigin="6990,9176" coordsize="0,40" path="m6990,9216l6990,9176e" filled="t" fillcolor="#231F20" stroked="f">
                <v:path arrowok="t"/>
                <v:fill type="solid"/>
              </v:shape>
            </v:group>
            <v:group style="position:absolute;left:6990;top:9176;width:2;height:40" coordorigin="6990,9176" coordsize="2,40">
              <v:shape style="position:absolute;left:6990;top:9176;width:2;height:40" coordorigin="6990,9176" coordsize="0,40" path="m6990,9176l6990,9216e" filled="f" stroked="t" strokeweight=".251101pt" strokecolor="#231F20">
                <v:path arrowok="t"/>
              </v:shape>
            </v:group>
            <v:group style="position:absolute;left:6990;top:8613;width:2;height:40" coordorigin="6990,8613" coordsize="2,40">
              <v:shape style="position:absolute;left:6990;top:8613;width:2;height:40" coordorigin="6990,8613" coordsize="0,40" path="m6990,8613l6990,8653e" filled="t" fillcolor="#231F20" stroked="f">
                <v:path arrowok="t"/>
                <v:fill type="solid"/>
              </v:shape>
            </v:group>
            <v:group style="position:absolute;left:6990;top:8613;width:2;height:40" coordorigin="6990,8613" coordsize="2,40">
              <v:shape style="position:absolute;left:6990;top:8613;width:2;height:40" coordorigin="6990,8613" coordsize="0,40" path="m6990,8613l6990,8653e" filled="f" stroked="t" strokeweight=".251101pt" strokecolor="#231F20">
                <v:path arrowok="t"/>
              </v:shape>
            </v:group>
            <v:group style="position:absolute;left:6931;top:9258;width:58;height:91" coordorigin="6931,9258" coordsize="58,91">
              <v:shape style="position:absolute;left:6931;top:9258;width:58;height:91" coordorigin="6931,9258" coordsize="58,91" path="m6931,9334l6931,9345,6935,9347,6939,9348,6943,9348,6947,9349,6951,9349,6965,9349,6974,9347,6980,9342,6983,9340,6950,9340,6946,9339,6938,9337,6934,9336,6931,9334xe" filled="t" fillcolor="#231F20" stroked="f">
                <v:path arrowok="t"/>
                <v:fill type="solid"/>
              </v:shape>
              <v:shape style="position:absolute;left:6931;top:9258;width:58;height:91" coordorigin="6931,9258" coordsize="58,91" path="m6984,9268l6962,9268,6967,9270,6970,9272,6973,9274,6975,9278,6975,9287,6973,9290,6970,9293,6967,9295,6963,9296,6946,9296,6946,9306,6963,9306,6968,9307,6975,9313,6977,9317,6977,9328,6975,9332,6967,9338,6962,9340,6983,9340,6986,9338,6989,9331,6989,9317,6987,9312,6981,9304,6976,9302,6971,9301,6976,9299,6980,9297,6985,9290,6987,9286,6987,9274,6984,9269,6984,9268xe" filled="t" fillcolor="#231F20" stroked="f">
                <v:path arrowok="t"/>
                <v:fill type="solid"/>
              </v:shape>
              <v:shape style="position:absolute;left:6931;top:9258;width:58;height:91" coordorigin="6931,9258" coordsize="58,91" path="m6966,9258l6954,9258,6950,9259,6942,9260,6938,9261,6934,9262,6934,9273,6938,9271,6942,9270,6950,9269,6953,9268,6984,9268,6973,9261,6966,9258xe" filled="t" fillcolor="#231F20" stroked="f">
                <v:path arrowok="t"/>
                <v:fill type="solid"/>
              </v:shape>
            </v:group>
            <v:group style="position:absolute;left:7006;top:9258;width:61;height:91" coordorigin="7006,9258" coordsize="61,91">
              <v:shape style="position:absolute;left:7006;top:9258;width:61;height:91" coordorigin="7006,9258" coordsize="61,91" path="m7046,9258l7027,9258,7019,9262,7014,9270,7009,9278,7006,9289,7006,9319,7009,9330,7019,9346,7027,9349,7046,9349,7054,9346,7058,9340,7031,9340,7026,9337,7020,9325,7018,9316,7018,9292,7020,9283,7026,9271,7031,9268,7058,9268,7054,9262,7046,9258xe" filled="t" fillcolor="#231F20" stroked="f">
                <v:path arrowok="t"/>
                <v:fill type="solid"/>
              </v:shape>
              <v:shape style="position:absolute;left:7006;top:9258;width:61;height:91" coordorigin="7006,9258" coordsize="61,91" path="m7058,9268l7043,9268,7047,9271,7051,9277,7054,9283,7055,9292,7055,9316,7054,9325,7051,9331,7047,9337,7043,9340,7058,9340,7059,9338,7064,9330,7067,9319,7067,9289,7064,9278,7059,9270,7058,9268xe" filled="t" fillcolor="#231F20" stroked="f">
                <v:path arrowok="t"/>
                <v:fill type="solid"/>
              </v:shape>
            </v:group>
            <v:group style="position:absolute;left:7876;top:9176;width:2;height:40" coordorigin="7876,9176" coordsize="2,40">
              <v:shape style="position:absolute;left:7876;top:9176;width:2;height:40" coordorigin="7876,9176" coordsize="0,40" path="m7876,9216l7876,9176e" filled="t" fillcolor="#231F20" stroked="f">
                <v:path arrowok="t"/>
                <v:fill type="solid"/>
              </v:shape>
            </v:group>
            <v:group style="position:absolute;left:7876;top:9176;width:2;height:40" coordorigin="7876,9176" coordsize="2,40">
              <v:shape style="position:absolute;left:7876;top:9176;width:2;height:40" coordorigin="7876,9176" coordsize="0,40" path="m7876,9176l7876,9216e" filled="f" stroked="t" strokeweight=".251101pt" strokecolor="#231F20">
                <v:path arrowok="t"/>
              </v:shape>
            </v:group>
            <v:group style="position:absolute;left:7876;top:8613;width:2;height:40" coordorigin="7876,8613" coordsize="2,40">
              <v:shape style="position:absolute;left:7876;top:8613;width:2;height:40" coordorigin="7876,8613" coordsize="0,40" path="m7876,8613l7876,8653e" filled="t" fillcolor="#231F20" stroked="f">
                <v:path arrowok="t"/>
                <v:fill type="solid"/>
              </v:shape>
            </v:group>
            <v:group style="position:absolute;left:7876;top:8613;width:2;height:40" coordorigin="7876,8613" coordsize="2,40">
              <v:shape style="position:absolute;left:7876;top:8613;width:2;height:40" coordorigin="7876,8613" coordsize="0,40" path="m7876,8613l7876,8653e" filled="f" stroked="t" strokeweight=".251101pt" strokecolor="#231F20">
                <v:path arrowok="t"/>
              </v:shape>
            </v:group>
            <v:group style="position:absolute;left:7819;top:9258;width:58;height:91" coordorigin="7819,9258" coordsize="58,91">
              <v:shape style="position:absolute;left:7819;top:9258;width:58;height:91" coordorigin="7819,9258" coordsize="58,91" path="m7819,9334l7819,9345,7823,9347,7827,9348,7831,9348,7835,9349,7838,9349,7853,9349,7862,9347,7868,9342,7871,9340,7837,9340,7833,9339,7825,9337,7822,9336,7819,9334xe" filled="t" fillcolor="#231F20" stroked="f">
                <v:path arrowok="t"/>
                <v:fill type="solid"/>
              </v:shape>
              <v:shape style="position:absolute;left:7819;top:9258;width:58;height:91" coordorigin="7819,9258" coordsize="58,91" path="m7871,9268l7850,9268,7855,9270,7858,9272,7861,9274,7863,9278,7863,9287,7861,9290,7858,9293,7855,9295,7850,9296,7834,9296,7834,9306,7851,9306,7856,9307,7863,9313,7865,9317,7865,9328,7863,9332,7855,9338,7849,9340,7871,9340,7873,9338,7876,9331,7876,9317,7875,9312,7869,9304,7864,9302,7858,9301,7863,9299,7867,9297,7873,9290,7874,9286,7874,9274,7872,9269,7871,9268xe" filled="t" fillcolor="#231F20" stroked="f">
                <v:path arrowok="t"/>
                <v:fill type="solid"/>
              </v:shape>
              <v:shape style="position:absolute;left:7819;top:9258;width:58;height:91" coordorigin="7819,9258" coordsize="58,91" path="m7854,9258l7842,9258,7838,9259,7830,9260,7826,9261,7821,9262,7821,9273,7826,9271,7830,9270,7837,9269,7841,9268,7871,9268,7861,9261,7854,9258xe" filled="t" fillcolor="#231F20" stroked="f">
                <v:path arrowok="t"/>
                <v:fill type="solid"/>
              </v:shape>
            </v:group>
            <v:group style="position:absolute;left:7895;top:9260;width:57;height:89" coordorigin="7895,9260" coordsize="57,89">
              <v:shape style="position:absolute;left:7895;top:9260;width:57;height:89" coordorigin="7895,9260" coordsize="57,89" path="m7895,9334l7895,9346,7900,9347,7903,9348,7907,9349,7911,9349,7915,9349,7929,9349,7937,9347,7946,9340,7914,9340,7910,9339,7903,9337,7899,9336,7895,9334xe" filled="t" fillcolor="#231F20" stroked="f">
                <v:path arrowok="t"/>
                <v:fill type="solid"/>
              </v:shape>
              <v:shape style="position:absolute;left:7895;top:9260;width:57;height:89" coordorigin="7895,9260" coordsize="57,89" path="m7946,9300l7925,9300,7930,9302,7934,9305,7938,9309,7940,9314,7940,9326,7938,9331,7934,9334,7930,9338,7925,9340,7946,9340,7949,9337,7952,9329,7952,9311,7949,9303,7946,9300xe" filled="t" fillcolor="#231F20" stroked="f">
                <v:path arrowok="t"/>
                <v:fill type="solid"/>
              </v:shape>
              <v:shape style="position:absolute;left:7895;top:9260;width:57;height:89" coordorigin="7895,9260" coordsize="57,89" path="m7946,9260l7899,9260,7899,9304,7902,9303,7906,9302,7912,9300,7915,9300,7946,9300,7944,9298,7938,9293,7935,9292,7910,9292,7910,9270,7946,9270,7946,9260xe" filled="t" fillcolor="#231F20" stroked="f">
                <v:path arrowok="t"/>
                <v:fill type="solid"/>
              </v:shape>
              <v:shape style="position:absolute;left:7895;top:9260;width:57;height:89" coordorigin="7895,9260" coordsize="57,89" path="m7930,9290l7919,9290,7917,9290,7915,9290,7913,9291,7912,9291,7910,9292,7935,9292,7930,9290xe" filled="t" fillcolor="#231F20" stroked="f">
                <v:path arrowok="t"/>
                <v:fill type="solid"/>
              </v:shape>
            </v:group>
            <v:group style="position:absolute;left:8763;top:9176;width:2;height:40" coordorigin="8763,9176" coordsize="2,40">
              <v:shape style="position:absolute;left:8763;top:9176;width:2;height:40" coordorigin="8763,9176" coordsize="0,40" path="m8763,9216l8763,9176e" filled="t" fillcolor="#231F20" stroked="f">
                <v:path arrowok="t"/>
                <v:fill type="solid"/>
              </v:shape>
            </v:group>
            <v:group style="position:absolute;left:8763;top:9176;width:2;height:40" coordorigin="8763,9176" coordsize="2,40">
              <v:shape style="position:absolute;left:8763;top:9176;width:2;height:40" coordorigin="8763,9176" coordsize="0,40" path="m8763,9176l8763,9216e" filled="f" stroked="t" strokeweight=".251101pt" strokecolor="#231F20">
                <v:path arrowok="t"/>
              </v:shape>
            </v:group>
            <v:group style="position:absolute;left:8763;top:8613;width:2;height:40" coordorigin="8763,8613" coordsize="2,40">
              <v:shape style="position:absolute;left:8763;top:8613;width:2;height:40" coordorigin="8763,8613" coordsize="0,40" path="m8763,8613l8763,8653e" filled="t" fillcolor="#231F20" stroked="f">
                <v:path arrowok="t"/>
                <v:fill type="solid"/>
              </v:shape>
            </v:group>
            <v:group style="position:absolute;left:8763;top:8613;width:2;height:40" coordorigin="8763,8613" coordsize="2,40">
              <v:shape style="position:absolute;left:8763;top:8613;width:2;height:40" coordorigin="8763,8613" coordsize="0,40" path="m8763,8613l8763,8653e" filled="f" stroked="t" strokeweight=".251101pt" strokecolor="#231F20">
                <v:path arrowok="t"/>
              </v:shape>
            </v:group>
            <v:group style="position:absolute;left:8699;top:9260;width:51;height:88" coordorigin="8699,9260" coordsize="51,88">
              <v:shape style="position:absolute;left:8699;top:9260;width:51;height:88" coordorigin="8699,9260" coordsize="51,88" path="m8750,9327l8739,9327,8739,9348,8750,9348,8750,9327xe" filled="t" fillcolor="#231F20" stroked="f">
                <v:path arrowok="t"/>
                <v:fill type="solid"/>
              </v:shape>
              <v:shape style="position:absolute;left:8699;top:9260;width:51;height:88" coordorigin="8699,9260" coordsize="51,88" path="m8750,9260l8735,9260,8699,9316,8699,9327,8763,9327,8763,9317,8709,9317,8739,9270,8750,9270,8750,9260xe" filled="t" fillcolor="#231F20" stroked="f">
                <v:path arrowok="t"/>
                <v:fill type="solid"/>
              </v:shape>
              <v:shape style="position:absolute;left:8699;top:9260;width:51;height:88" coordorigin="8699,9260" coordsize="51,88" path="m8750,9270l8739,9270,8739,9317,8750,9317,8750,9270xe" filled="t" fillcolor="#231F20" stroked="f">
                <v:path arrowok="t"/>
                <v:fill type="solid"/>
              </v:shape>
            </v:group>
            <v:group style="position:absolute;left:8778;top:9258;width:61;height:91" coordorigin="8778,9258" coordsize="61,91">
              <v:shape style="position:absolute;left:8778;top:9258;width:61;height:91" coordorigin="8778,9258" coordsize="61,91" path="m8818,9258l8798,9258,8790,9262,8785,9270,8780,9278,8778,9289,8778,9319,8780,9330,8790,9346,8798,9349,8818,9349,8825,9346,8829,9340,8802,9340,8797,9337,8791,9325,8790,9316,8790,9292,8791,9283,8797,9271,8802,9268,8829,9268,8825,9262,8818,9258xe" filled="t" fillcolor="#231F20" stroked="f">
                <v:path arrowok="t"/>
                <v:fill type="solid"/>
              </v:shape>
              <v:shape style="position:absolute;left:8778;top:9258;width:61;height:91" coordorigin="8778,9258" coordsize="61,91" path="m8829,9268l8814,9268,8819,9271,8822,9277,8825,9283,8826,9292,8826,9316,8825,9325,8822,9331,8819,9337,8814,9340,8829,9340,8831,9338,8836,9330,8838,9319,8838,9289,8836,9278,8831,9270,8829,9268xe" filled="t" fillcolor="#231F20" stroked="f">
                <v:path arrowok="t"/>
                <v:fill type="solid"/>
              </v:shape>
            </v:group>
            <v:group style="position:absolute;left:9649;top:9176;width:2;height:40" coordorigin="9649,9176" coordsize="2,40">
              <v:shape style="position:absolute;left:9649;top:9176;width:2;height:40" coordorigin="9649,9176" coordsize="0,40" path="m9649,9216l9649,9176e" filled="t" fillcolor="#231F20" stroked="f">
                <v:path arrowok="t"/>
                <v:fill type="solid"/>
              </v:shape>
            </v:group>
            <v:group style="position:absolute;left:9649;top:9176;width:2;height:40" coordorigin="9649,9176" coordsize="2,40">
              <v:shape style="position:absolute;left:9649;top:9176;width:2;height:40" coordorigin="9649,9176" coordsize="0,40" path="m9649,9176l9649,9216e" filled="f" stroked="t" strokeweight=".251101pt" strokecolor="#231F20">
                <v:path arrowok="t"/>
              </v:shape>
            </v:group>
            <v:group style="position:absolute;left:9649;top:8613;width:2;height:40" coordorigin="9649,8613" coordsize="2,40">
              <v:shape style="position:absolute;left:9649;top:8613;width:2;height:40" coordorigin="9649,8613" coordsize="0,40" path="m9649,8613l9649,8653e" filled="t" fillcolor="#231F20" stroked="f">
                <v:path arrowok="t"/>
                <v:fill type="solid"/>
              </v:shape>
            </v:group>
            <v:group style="position:absolute;left:9649;top:8613;width:2;height:40" coordorigin="9649,8613" coordsize="2,40">
              <v:shape style="position:absolute;left:9649;top:8613;width:2;height:40" coordorigin="9649,8613" coordsize="0,40" path="m9649,8613l9649,8653e" filled="f" stroked="t" strokeweight=".251101pt" strokecolor="#231F20">
                <v:path arrowok="t"/>
              </v:shape>
            </v:group>
            <v:group style="position:absolute;left:9587;top:9260;width:51;height:88" coordorigin="9587,9260" coordsize="51,88">
              <v:shape style="position:absolute;left:9587;top:9260;width:51;height:88" coordorigin="9587,9260" coordsize="51,88" path="m9638,9327l9626,9327,9626,9348,9638,9348,9638,9327xe" filled="t" fillcolor="#231F20" stroked="f">
                <v:path arrowok="t"/>
                <v:fill type="solid"/>
              </v:shape>
              <v:shape style="position:absolute;left:9587;top:9260;width:51;height:88" coordorigin="9587,9260" coordsize="51,88" path="m9638,9260l9623,9260,9587,9316,9587,9327,9651,9327,9651,9317,9596,9317,9626,9270,9638,9270,9638,9260xe" filled="t" fillcolor="#231F20" stroked="f">
                <v:path arrowok="t"/>
                <v:fill type="solid"/>
              </v:shape>
              <v:shape style="position:absolute;left:9587;top:9260;width:51;height:88" coordorigin="9587,9260" coordsize="51,88" path="m9638,9270l9626,9270,9626,9317,9638,9317,9638,9270xe" filled="t" fillcolor="#231F20" stroked="f">
                <v:path arrowok="t"/>
                <v:fill type="solid"/>
              </v:shape>
            </v:group>
            <v:group style="position:absolute;left:9667;top:9260;width:57;height:89" coordorigin="9667,9260" coordsize="57,89">
              <v:shape style="position:absolute;left:9667;top:9260;width:57;height:89" coordorigin="9667,9260" coordsize="57,89" path="m9667,9334l9667,9346,9671,9347,9675,9348,9678,9349,9682,9349,9686,9349,9700,9349,9709,9347,9717,9340,9685,9340,9681,9339,9674,9337,9670,9336,9667,9334xe" filled="t" fillcolor="#231F20" stroked="f">
                <v:path arrowok="t"/>
                <v:fill type="solid"/>
              </v:shape>
              <v:shape style="position:absolute;left:9667;top:9260;width:57;height:89" coordorigin="9667,9260" coordsize="57,89" path="m9717,9300l9696,9300,9702,9302,9706,9305,9710,9309,9712,9314,9712,9326,9710,9331,9706,9334,9702,9338,9696,9340,9717,9340,9721,9337,9724,9329,9724,9311,9721,9303,9717,9300xe" filled="t" fillcolor="#231F20" stroked="f">
                <v:path arrowok="t"/>
                <v:fill type="solid"/>
              </v:shape>
              <v:shape style="position:absolute;left:9667;top:9260;width:57;height:89" coordorigin="9667,9260" coordsize="57,89" path="m9717,9260l9670,9260,9670,9304,9674,9303,9677,9302,9683,9300,9686,9300,9717,9300,9715,9298,9709,9293,9706,9292,9681,9292,9681,9270,9717,9270,9717,9260xe" filled="t" fillcolor="#231F20" stroked="f">
                <v:path arrowok="t"/>
                <v:fill type="solid"/>
              </v:shape>
              <v:shape style="position:absolute;left:9667;top:9260;width:57;height:89" coordorigin="9667,9260" coordsize="57,89" path="m9701,9290l9690,9290,9686,9290,9685,9291,9683,9291,9681,9292,9706,9292,9701,9290xe" filled="t" fillcolor="#231F20" stroked="f">
                <v:path arrowok="t"/>
                <v:fill type="solid"/>
              </v:shape>
            </v:group>
            <v:group style="position:absolute;left:10536;top:9176;width:2;height:40" coordorigin="10536,9176" coordsize="2,40">
              <v:shape style="position:absolute;left:10536;top:9176;width:2;height:40" coordorigin="10536,9176" coordsize="0,40" path="m10536,9216l10536,9176e" filled="t" fillcolor="#231F20" stroked="f">
                <v:path arrowok="t"/>
                <v:fill type="solid"/>
              </v:shape>
            </v:group>
            <v:group style="position:absolute;left:10536;top:9176;width:2;height:40" coordorigin="10536,9176" coordsize="2,40">
              <v:shape style="position:absolute;left:10536;top:9176;width:2;height:40" coordorigin="10536,9176" coordsize="0,40" path="m10536,9176l10536,9216e" filled="f" stroked="t" strokeweight=".251101pt" strokecolor="#231F20">
                <v:path arrowok="t"/>
              </v:shape>
            </v:group>
            <v:group style="position:absolute;left:10536;top:8613;width:2;height:40" coordorigin="10536,8613" coordsize="2,40">
              <v:shape style="position:absolute;left:10536;top:8613;width:2;height:40" coordorigin="10536,8613" coordsize="0,40" path="m10536,8613l10536,8653e" filled="t" fillcolor="#231F20" stroked="f">
                <v:path arrowok="t"/>
                <v:fill type="solid"/>
              </v:shape>
            </v:group>
            <v:group style="position:absolute;left:10536;top:8613;width:2;height:40" coordorigin="10536,8613" coordsize="2,40">
              <v:shape style="position:absolute;left:10536;top:8613;width:2;height:40" coordorigin="10536,8613" coordsize="0,40" path="m10536,8613l10536,8653e" filled="f" stroked="t" strokeweight=".251101pt" strokecolor="#231F20">
                <v:path arrowok="t"/>
              </v:shape>
            </v:group>
            <v:group style="position:absolute;left:10477;top:9260;width:57;height:89" coordorigin="10477,9260" coordsize="57,89">
              <v:shape style="position:absolute;left:10477;top:9260;width:57;height:89" coordorigin="10477,9260" coordsize="57,89" path="m10477,9334l10477,9346,10481,9347,10485,9348,10489,9349,10492,9349,10496,9349,10511,9349,10519,9347,10527,9340,10495,9340,10492,9339,10484,9337,10480,9336,10477,9334xe" filled="t" fillcolor="#231F20" stroked="f">
                <v:path arrowok="t"/>
                <v:fill type="solid"/>
              </v:shape>
              <v:shape style="position:absolute;left:10477;top:9260;width:57;height:89" coordorigin="10477,9260" coordsize="57,89" path="m10527,9300l10506,9300,10512,9302,10516,9305,10520,9309,10522,9314,10522,9326,10520,9331,10516,9334,10512,9338,10506,9340,10527,9340,10531,9337,10534,9329,10534,9311,10531,9303,10527,9300xe" filled="t" fillcolor="#231F20" stroked="f">
                <v:path arrowok="t"/>
                <v:fill type="solid"/>
              </v:shape>
              <v:shape style="position:absolute;left:10477;top:9260;width:57;height:89" coordorigin="10477,9260" coordsize="57,89" path="m10527,9260l10481,9260,10481,9304,10484,9303,10487,9302,10493,9300,10497,9300,10527,9300,10525,9298,10519,9293,10517,9292,10491,9292,10491,9270,10527,9270,10527,9260xe" filled="t" fillcolor="#231F20" stroked="f">
                <v:path arrowok="t"/>
                <v:fill type="solid"/>
              </v:shape>
              <v:shape style="position:absolute;left:10477;top:9260;width:57;height:89" coordorigin="10477,9260" coordsize="57,89" path="m10512,9290l10500,9290,10497,9290,10495,9291,10493,9291,10491,9292,10517,9292,10512,9290xe" filled="t" fillcolor="#231F20" stroked="f">
                <v:path arrowok="t"/>
                <v:fill type="solid"/>
              </v:shape>
            </v:group>
            <v:group style="position:absolute;left:10552;top:9258;width:61;height:91" coordorigin="10552,9258" coordsize="61,91">
              <v:shape style="position:absolute;left:10552;top:9258;width:61;height:91" coordorigin="10552,9258" coordsize="61,91" path="m10592,9258l10573,9258,10565,9262,10560,9270,10555,9278,10552,9289,10552,9319,10555,9330,10565,9346,10573,9349,10592,9349,10600,9346,10603,9340,10576,9340,10572,9337,10566,9325,10564,9316,10564,9292,10566,9283,10572,9271,10576,9268,10603,9268,10600,9262,10592,9258xe" filled="t" fillcolor="#231F20" stroked="f">
                <v:path arrowok="t"/>
                <v:fill type="solid"/>
              </v:shape>
              <v:shape style="position:absolute;left:10552;top:9258;width:61;height:91" coordorigin="10552,9258" coordsize="61,91" path="m10603,9268l10589,9268,10593,9271,10596,9277,10599,9283,10601,9292,10601,9316,10599,9325,10596,9331,10593,9337,10589,9340,10603,9340,10605,9338,10610,9330,10613,9319,10613,9289,10610,9278,10605,9270,10603,9268xe" filled="t" fillcolor="#231F20" stroked="f">
                <v:path arrowok="t"/>
                <v:fill type="solid"/>
              </v:shape>
            </v:group>
            <v:group style="position:absolute;left:11422;top:9176;width:2;height:40" coordorigin="11422,9176" coordsize="2,40">
              <v:shape style="position:absolute;left:11422;top:9176;width:2;height:40" coordorigin="11422,9176" coordsize="0,40" path="m11422,9216l11422,9176e" filled="t" fillcolor="#231F20" stroked="f">
                <v:path arrowok="t"/>
                <v:fill type="solid"/>
              </v:shape>
            </v:group>
            <v:group style="position:absolute;left:11422;top:9176;width:2;height:40" coordorigin="11422,9176" coordsize="2,40">
              <v:shape style="position:absolute;left:11422;top:9176;width:2;height:40" coordorigin="11422,9176" coordsize="0,40" path="m11422,9176l11422,9216e" filled="f" stroked="t" strokeweight=".251101pt" strokecolor="#231F20">
                <v:path arrowok="t"/>
              </v:shape>
            </v:group>
            <v:group style="position:absolute;left:11422;top:8613;width:2;height:40" coordorigin="11422,8613" coordsize="2,40">
              <v:shape style="position:absolute;left:11422;top:8613;width:2;height:40" coordorigin="11422,8613" coordsize="0,40" path="m11422,8613l11422,8653e" filled="t" fillcolor="#231F20" stroked="f">
                <v:path arrowok="t"/>
                <v:fill type="solid"/>
              </v:shape>
            </v:group>
            <v:group style="position:absolute;left:11422;top:8613;width:2;height:40" coordorigin="11422,8613" coordsize="2,40">
              <v:shape style="position:absolute;left:11422;top:8613;width:2;height:40" coordorigin="11422,8613" coordsize="0,40" path="m11422,8613l11422,8653e" filled="f" stroked="t" strokeweight=".251101pt" strokecolor="#231F20">
                <v:path arrowok="t"/>
              </v:shape>
            </v:group>
            <v:group style="position:absolute;left:11364;top:9260;width:57;height:89" coordorigin="11364,9260" coordsize="57,89">
              <v:shape style="position:absolute;left:11364;top:9260;width:57;height:89" coordorigin="11364,9260" coordsize="57,89" path="m11364,9334l11364,9346,11369,9347,11372,9348,11376,9349,11380,9349,11384,9349,11398,9349,11407,9347,11415,9340,11383,9340,11379,9339,11372,9337,11368,9336,11364,9334xe" filled="t" fillcolor="#231F20" stroked="f">
                <v:path arrowok="t"/>
                <v:fill type="solid"/>
              </v:shape>
              <v:shape style="position:absolute;left:11364;top:9260;width:57;height:89" coordorigin="11364,9260" coordsize="57,89" path="m11415,9300l11394,9300,11400,9302,11404,9305,11407,9309,11409,9314,11409,9326,11407,9331,11404,9334,11400,9338,11394,9340,11415,9340,11418,9337,11421,9329,11421,9311,11419,9303,11415,9300xe" filled="t" fillcolor="#231F20" stroked="f">
                <v:path arrowok="t"/>
                <v:fill type="solid"/>
              </v:shape>
              <v:shape style="position:absolute;left:11364;top:9260;width:57;height:89" coordorigin="11364,9260" coordsize="57,89" path="m11415,9260l11368,9260,11368,9304,11372,9303,11375,9302,11381,9300,11384,9300,11415,9300,11407,9293,11404,9292,11379,9292,11379,9270,11415,9270,11415,9260xe" filled="t" fillcolor="#231F20" stroked="f">
                <v:path arrowok="t"/>
                <v:fill type="solid"/>
              </v:shape>
              <v:shape style="position:absolute;left:11364;top:9260;width:57;height:89" coordorigin="11364,9260" coordsize="57,89" path="m11399,9290l11388,9290,11384,9290,11383,9291,11381,9291,11379,9292,11404,9292,11399,9290xe" filled="t" fillcolor="#231F20" stroked="f">
                <v:path arrowok="t"/>
                <v:fill type="solid"/>
              </v:shape>
            </v:group>
            <v:group style="position:absolute;left:11441;top:9260;width:57;height:89" coordorigin="11441,9260" coordsize="57,89">
              <v:shape style="position:absolute;left:11441;top:9260;width:57;height:89" coordorigin="11441,9260" coordsize="57,89" path="m11441,9334l11441,9346,11445,9347,11449,9348,11453,9349,11457,9349,11461,9349,11475,9349,11483,9347,11492,9340,11460,9340,11456,9339,11448,9337,11445,9336,11441,9334xe" filled="t" fillcolor="#231F20" stroked="f">
                <v:path arrowok="t"/>
                <v:fill type="solid"/>
              </v:shape>
              <v:shape style="position:absolute;left:11441;top:9260;width:57;height:89" coordorigin="11441,9260" coordsize="57,89" path="m11491,9300l11471,9300,11476,9302,11484,9309,11486,9314,11486,9326,11484,9331,11476,9338,11471,9340,11492,9340,11495,9337,11498,9329,11498,9311,11495,9303,11491,9300xe" filled="t" fillcolor="#231F20" stroked="f">
                <v:path arrowok="t"/>
                <v:fill type="solid"/>
              </v:shape>
              <v:shape style="position:absolute;left:11441;top:9260;width:57;height:89" coordorigin="11441,9260" coordsize="57,89" path="m11492,9260l11445,9260,11445,9304,11448,9303,11451,9302,11458,9300,11461,9300,11491,9300,11484,9293,11481,9292,11456,9292,11456,9270,11492,9270,11492,9260xe" filled="t" fillcolor="#231F20" stroked="f">
                <v:path arrowok="t"/>
                <v:fill type="solid"/>
              </v:shape>
              <v:shape style="position:absolute;left:11441;top:9260;width:57;height:89" coordorigin="11441,9260" coordsize="57,89" path="m11476,9290l11464,9290,11461,9290,11459,9291,11457,9291,11456,9292,11481,9292,11476,9290xe" filled="t" fillcolor="#231F20" stroked="f">
                <v:path arrowok="t"/>
                <v:fill type="solid"/>
              </v:shape>
            </v:group>
            <v:group style="position:absolute;left:11559;top:9216;width:40;height:2" coordorigin="11559,9216" coordsize="40,2">
              <v:shape style="position:absolute;left:11559;top:9216;width:40;height:2" coordorigin="11559,9216" coordsize="40,0" path="m11599,9216l11559,9216e" filled="t" fillcolor="#231F20" stroked="f">
                <v:path arrowok="t"/>
                <v:fill type="solid"/>
              </v:shape>
            </v:group>
            <v:group style="position:absolute;left:11559;top:9095;width:40;height:2" coordorigin="11559,9095" coordsize="40,2">
              <v:shape style="position:absolute;left:11559;top:9095;width:40;height:2" coordorigin="11559,9095" coordsize="40,0" path="m11599,9095l11559,9095e" filled="t" fillcolor="#231F20" stroked="f">
                <v:path arrowok="t"/>
                <v:fill type="solid"/>
              </v:shape>
            </v:group>
            <v:group style="position:absolute;left:11559;top:9095;width:40;height:2" coordorigin="11559,9095" coordsize="40,2">
              <v:shape style="position:absolute;left:11559;top:9095;width:40;height:2" coordorigin="11559,9095" coordsize="40,0" path="m11559,9095l11599,9095e" filled="f" stroked="t" strokeweight=".251101pt" strokecolor="#231F20">
                <v:path arrowok="t"/>
              </v:shape>
            </v:group>
            <v:group style="position:absolute;left:11559;top:8975;width:40;height:2" coordorigin="11559,8975" coordsize="40,2">
              <v:shape style="position:absolute;left:11559;top:8975;width:40;height:2" coordorigin="11559,8975" coordsize="40,0" path="m11599,8975l11559,8975e" filled="t" fillcolor="#231F20" stroked="f">
                <v:path arrowok="t"/>
                <v:fill type="solid"/>
              </v:shape>
            </v:group>
            <v:group style="position:absolute;left:11559;top:8975;width:40;height:2" coordorigin="11559,8975" coordsize="40,2">
              <v:shape style="position:absolute;left:11559;top:8975;width:40;height:2" coordorigin="11559,8975" coordsize="40,0" path="m11559,8975l11599,8975e" filled="f" stroked="t" strokeweight=".251101pt" strokecolor="#231F20">
                <v:path arrowok="t"/>
              </v:shape>
            </v:group>
            <v:group style="position:absolute;left:11559;top:8854;width:40;height:2" coordorigin="11559,8854" coordsize="40,2">
              <v:shape style="position:absolute;left:11559;top:8854;width:40;height:2" coordorigin="11559,8854" coordsize="40,0" path="m11599,8854l11559,8854e" filled="t" fillcolor="#231F20" stroked="f">
                <v:path arrowok="t"/>
                <v:fill type="solid"/>
              </v:shape>
            </v:group>
            <v:group style="position:absolute;left:11559;top:8854;width:40;height:2" coordorigin="11559,8854" coordsize="40,2">
              <v:shape style="position:absolute;left:11559;top:8854;width:40;height:2" coordorigin="11559,8854" coordsize="40,0" path="m11559,8854l11599,8854e" filled="f" stroked="t" strokeweight=".251101pt" strokecolor="#231F20">
                <v:path arrowok="t"/>
              </v:shape>
            </v:group>
            <v:group style="position:absolute;left:11559;top:8733;width:40;height:2" coordorigin="11559,8733" coordsize="40,2">
              <v:shape style="position:absolute;left:11559;top:8733;width:40;height:2" coordorigin="11559,8733" coordsize="40,0" path="m11599,8733l11559,8733e" filled="t" fillcolor="#231F20" stroked="f">
                <v:path arrowok="t"/>
                <v:fill type="solid"/>
              </v:shape>
            </v:group>
            <v:group style="position:absolute;left:11559;top:8733;width:40;height:2" coordorigin="11559,8733" coordsize="40,2">
              <v:shape style="position:absolute;left:11559;top:8733;width:40;height:2" coordorigin="11559,8733" coordsize="40,0" path="m11559,8733l11599,8733e" filled="f" stroked="t" strokeweight=".251101pt" strokecolor="#231F20">
                <v:path arrowok="t"/>
              </v:shape>
            </v:group>
            <v:group style="position:absolute;left:11559;top:8613;width:40;height:2" coordorigin="11559,8613" coordsize="40,2">
              <v:shape style="position:absolute;left:11559;top:8613;width:40;height:2" coordorigin="11559,8613" coordsize="40,0" path="m11599,8613l11559,8613e" filled="t" fillcolor="#231F20" stroked="f">
                <v:path arrowok="t"/>
                <v:fill type="solid"/>
              </v:shape>
            </v:group>
            <v:group style="position:absolute;left:1849;top:8613;width:9574;height:555" coordorigin="1849,8613" coordsize="9574,555">
              <v:shape style="position:absolute;left:1849;top:8613;width:9574;height:555" coordorigin="1849,8613" coordsize="9574,555" path="m1849,8703l2026,8619,2203,8613,2558,8613,2735,8661,2912,8613,3621,8613,3799,8812,3976,8613,4153,8613,4331,8733,4508,8685,4685,8613,8585,8613,8763,8679,8940,8613,10004,8613,10181,8854,10358,8613,10890,8613,11067,9168,11245,8613,11422,8613e" filled="f" stroked="t" strokeweight=".502202pt" strokecolor="#231F20">
                <v:path arrowok="t"/>
                <v:stroke dashstyle="longDash"/>
              </v:shape>
            </v:group>
            <v:group style="position:absolute;left:1849;top:8673;width:30;height:60" coordorigin="1849,8673" coordsize="30,60">
              <v:shape style="position:absolute;left:1849;top:8673;width:30;height:60" coordorigin="1849,8673" coordsize="30,60" path="m1849,8733l1879,8733,1879,8673,1849,8673e" filled="f" stroked="t" strokeweight=".251101pt" strokecolor="#231F20">
                <v:path arrowok="t"/>
              </v:shape>
            </v:group>
            <v:group style="position:absolute;left:1996;top:8613;width:60;height:36" coordorigin="1996,8613" coordsize="60,36">
              <v:shape style="position:absolute;left:1996;top:8613;width:60;height:36" coordorigin="1996,8613" coordsize="60,36" path="m1996,8649l2056,8649,2056,8613e" filled="f" stroked="t" strokeweight=".251101pt" strokecolor="#231F20">
                <v:path arrowok="t"/>
              </v:shape>
            </v:group>
            <v:group style="position:absolute;left:1996;top:8613;width:2;height:36" coordorigin="1996,8613" coordsize="2,36">
              <v:shape style="position:absolute;left:1996;top:8613;width:2;height:36" coordorigin="1996,8613" coordsize="0,36" path="m1996,8613l1996,8649e" filled="f" stroked="t" strokeweight=".251101pt" strokecolor="#231F20">
                <v:path arrowok="t"/>
              </v:shape>
            </v:group>
            <v:group style="position:absolute;left:2173;top:8613;width:60;height:30" coordorigin="2173,8613" coordsize="60,30">
              <v:shape style="position:absolute;left:2173;top:8613;width:60;height:30" coordorigin="2173,8613" coordsize="60,30" path="m2173,8643l2233,8643,2233,8613e" filled="f" stroked="t" strokeweight=".251101pt" strokecolor="#231F20">
                <v:path arrowok="t"/>
              </v:shape>
            </v:group>
            <v:group style="position:absolute;left:2173;top:8613;width:2;height:30" coordorigin="2173,8613" coordsize="2,30">
              <v:shape style="position:absolute;left:2173;top:8613;width:2;height:30" coordorigin="2173,8613" coordsize="0,30" path="m2173,8613l2173,8643e" filled="f" stroked="t" strokeweight=".251101pt" strokecolor="#231F20">
                <v:path arrowok="t"/>
              </v:shape>
            </v:group>
            <v:group style="position:absolute;left:2350;top:8613;width:60;height:30" coordorigin="2350,8613" coordsize="60,30">
              <v:shape style="position:absolute;left:2350;top:8613;width:60;height:30" coordorigin="2350,8613" coordsize="60,30" path="m2350,8643l2410,8643,2410,8613e" filled="f" stroked="t" strokeweight=".251101pt" strokecolor="#231F20">
                <v:path arrowok="t"/>
              </v:shape>
            </v:group>
            <v:group style="position:absolute;left:2350;top:8613;width:2;height:30" coordorigin="2350,8613" coordsize="2,30">
              <v:shape style="position:absolute;left:2350;top:8613;width:2;height:30" coordorigin="2350,8613" coordsize="0,30" path="m2350,8613l2350,8643e" filled="f" stroked="t" strokeweight=".251101pt" strokecolor="#231F20">
                <v:path arrowok="t"/>
              </v:shape>
            </v:group>
            <v:group style="position:absolute;left:2528;top:8613;width:60;height:30" coordorigin="2528,8613" coordsize="60,30">
              <v:shape style="position:absolute;left:2528;top:8613;width:60;height:30" coordorigin="2528,8613" coordsize="60,30" path="m2528,8643l2588,8643,2588,8613e" filled="f" stroked="t" strokeweight=".251101pt" strokecolor="#231F20">
                <v:path arrowok="t"/>
              </v:shape>
            </v:group>
            <v:group style="position:absolute;left:2528;top:8613;width:2;height:30" coordorigin="2528,8613" coordsize="2,30">
              <v:shape style="position:absolute;left:2528;top:8613;width:2;height:30" coordorigin="2528,8613" coordsize="0,30" path="m2528,8613l2528,8643e" filled="f" stroked="t" strokeweight=".251101pt" strokecolor="#231F20">
                <v:path arrowok="t"/>
              </v:shape>
            </v:group>
            <v:group style="position:absolute;left:2705;top:8631;width:60;height:60" coordorigin="2705,8631" coordsize="60,60">
              <v:shape style="position:absolute;left:2705;top:8631;width:60;height:60" coordorigin="2705,8631" coordsize="60,60" path="m2702,8661l2768,8661e" filled="f" stroked="t" strokeweight="3.364135pt" strokecolor="#231F20">
                <v:path arrowok="t"/>
              </v:shape>
            </v:group>
            <v:group style="position:absolute;left:2882;top:8613;width:60;height:30" coordorigin="2882,8613" coordsize="60,30">
              <v:shape style="position:absolute;left:2882;top:8613;width:60;height:30" coordorigin="2882,8613" coordsize="60,30" path="m2882,8643l2942,8643,2942,8613e" filled="f" stroked="t" strokeweight=".251101pt" strokecolor="#231F20">
                <v:path arrowok="t"/>
              </v:shape>
            </v:group>
            <v:group style="position:absolute;left:2882;top:8613;width:2;height:30" coordorigin="2882,8613" coordsize="2,30">
              <v:shape style="position:absolute;left:2882;top:8613;width:2;height:30" coordorigin="2882,8613" coordsize="0,30" path="m2882,8613l2882,8643e" filled="f" stroked="t" strokeweight=".251101pt" strokecolor="#231F20">
                <v:path arrowok="t"/>
              </v:shape>
            </v:group>
            <v:group style="position:absolute;left:3059;top:8613;width:60;height:30" coordorigin="3059,8613" coordsize="60,30">
              <v:shape style="position:absolute;left:3059;top:8613;width:60;height:30" coordorigin="3059,8613" coordsize="60,30" path="m3059,8643l3120,8643,3120,8613e" filled="f" stroked="t" strokeweight=".251101pt" strokecolor="#231F20">
                <v:path arrowok="t"/>
              </v:shape>
            </v:group>
            <v:group style="position:absolute;left:3059;top:8613;width:2;height:30" coordorigin="3059,8613" coordsize="2,30">
              <v:shape style="position:absolute;left:3059;top:8613;width:2;height:30" coordorigin="3059,8613" coordsize="0,30" path="m3059,8613l3059,8643e" filled="f" stroked="t" strokeweight=".251101pt" strokecolor="#231F20">
                <v:path arrowok="t"/>
              </v:shape>
            </v:group>
            <v:group style="position:absolute;left:3237;top:8613;width:60;height:30" coordorigin="3237,8613" coordsize="60,30">
              <v:shape style="position:absolute;left:3237;top:8613;width:60;height:30" coordorigin="3237,8613" coordsize="60,30" path="m3237,8643l3297,8643,3297,8613e" filled="f" stroked="t" strokeweight=".251101pt" strokecolor="#231F20">
                <v:path arrowok="t"/>
              </v:shape>
            </v:group>
            <v:group style="position:absolute;left:3237;top:8613;width:2;height:30" coordorigin="3237,8613" coordsize="2,30">
              <v:shape style="position:absolute;left:3237;top:8613;width:2;height:30" coordorigin="3237,8613" coordsize="0,30" path="m3237,8613l3237,8643e" filled="f" stroked="t" strokeweight=".251101pt" strokecolor="#231F20">
                <v:path arrowok="t"/>
              </v:shape>
            </v:group>
            <v:group style="position:absolute;left:3414;top:8613;width:60;height:30" coordorigin="3414,8613" coordsize="60,30">
              <v:shape style="position:absolute;left:3414;top:8613;width:60;height:30" coordorigin="3414,8613" coordsize="60,30" path="m3414,8643l3474,8643,3474,8613e" filled="f" stroked="t" strokeweight=".251101pt" strokecolor="#231F20">
                <v:path arrowok="t"/>
              </v:shape>
            </v:group>
            <v:group style="position:absolute;left:3414;top:8613;width:2;height:30" coordorigin="3414,8613" coordsize="2,30">
              <v:shape style="position:absolute;left:3414;top:8613;width:2;height:30" coordorigin="3414,8613" coordsize="0,30" path="m3414,8613l3414,8643e" filled="f" stroked="t" strokeweight=".251101pt" strokecolor="#231F20">
                <v:path arrowok="t"/>
              </v:shape>
            </v:group>
            <v:group style="position:absolute;left:3591;top:8613;width:60;height:30" coordorigin="3591,8613" coordsize="60,30">
              <v:shape style="position:absolute;left:3591;top:8613;width:60;height:30" coordorigin="3591,8613" coordsize="60,30" path="m3591,8643l3652,8643,3652,8613e" filled="f" stroked="t" strokeweight=".251101pt" strokecolor="#231F20">
                <v:path arrowok="t"/>
              </v:shape>
            </v:group>
            <v:group style="position:absolute;left:3591;top:8613;width:2;height:30" coordorigin="3591,8613" coordsize="2,30">
              <v:shape style="position:absolute;left:3591;top:8613;width:2;height:30" coordorigin="3591,8613" coordsize="0,30" path="m3591,8613l3591,8643e" filled="f" stroked="t" strokeweight=".251101pt" strokecolor="#231F20">
                <v:path arrowok="t"/>
              </v:shape>
            </v:group>
            <v:group style="position:absolute;left:3769;top:8782;width:60;height:60" coordorigin="3769,8782" coordsize="60,60">
              <v:shape style="position:absolute;left:3769;top:8782;width:60;height:60" coordorigin="3769,8782" coordsize="60,60" path="m3766,8812l3831,8812e" filled="f" stroked="t" strokeweight="3.364585pt" strokecolor="#231F20">
                <v:path arrowok="t"/>
              </v:shape>
            </v:group>
            <v:group style="position:absolute;left:3946;top:8613;width:60;height:30" coordorigin="3946,8613" coordsize="60,30">
              <v:shape style="position:absolute;left:3946;top:8613;width:60;height:30" coordorigin="3946,8613" coordsize="60,30" path="m3946,8643l4006,8643,4006,8613e" filled="f" stroked="t" strokeweight=".251101pt" strokecolor="#231F20">
                <v:path arrowok="t"/>
              </v:shape>
            </v:group>
            <v:group style="position:absolute;left:3946;top:8613;width:2;height:30" coordorigin="3946,8613" coordsize="2,30">
              <v:shape style="position:absolute;left:3946;top:8613;width:2;height:30" coordorigin="3946,8613" coordsize="0,30" path="m3946,8613l3946,8643e" filled="f" stroked="t" strokeweight=".251101pt" strokecolor="#231F20">
                <v:path arrowok="t"/>
              </v:shape>
            </v:group>
            <v:group style="position:absolute;left:4123;top:8613;width:60;height:30" coordorigin="4123,8613" coordsize="60,30">
              <v:shape style="position:absolute;left:4123;top:8613;width:60;height:30" coordorigin="4123,8613" coordsize="60,30" path="m4123,8643l4183,8643,4183,8613e" filled="f" stroked="t" strokeweight=".251101pt" strokecolor="#231F20">
                <v:path arrowok="t"/>
              </v:shape>
            </v:group>
            <v:group style="position:absolute;left:4123;top:8613;width:2;height:30" coordorigin="4123,8613" coordsize="2,30">
              <v:shape style="position:absolute;left:4123;top:8613;width:2;height:30" coordorigin="4123,8613" coordsize="0,30" path="m4123,8613l4123,8643e" filled="f" stroked="t" strokeweight=".251101pt" strokecolor="#231F20">
                <v:path arrowok="t"/>
              </v:shape>
            </v:group>
            <v:group style="position:absolute;left:4300;top:8703;width:60;height:60" coordorigin="4300,8703" coordsize="60,60">
              <v:shape style="position:absolute;left:4300;top:8703;width:60;height:60" coordorigin="4300,8703" coordsize="60,60" path="m4298,8733l4363,8733e" filled="f" stroked="t" strokeweight="3.364585pt" strokecolor="#231F20">
                <v:path arrowok="t"/>
              </v:shape>
            </v:group>
            <v:group style="position:absolute;left:4478;top:8655;width:60;height:60" coordorigin="4478,8655" coordsize="60,60">
              <v:shape style="position:absolute;left:4478;top:8655;width:60;height:60" coordorigin="4478,8655" coordsize="60,60" path="m4475,8685l4540,8685e" filled="f" stroked="t" strokeweight="3.364135pt" strokecolor="#231F20">
                <v:path arrowok="t"/>
              </v:shape>
            </v:group>
            <v:group style="position:absolute;left:4655;top:8613;width:60;height:30" coordorigin="4655,8613" coordsize="60,30">
              <v:shape style="position:absolute;left:4655;top:8613;width:60;height:30" coordorigin="4655,8613" coordsize="60,30" path="m4655,8643l4715,8643,4715,8613e" filled="f" stroked="t" strokeweight=".251101pt" strokecolor="#231F20">
                <v:path arrowok="t"/>
              </v:shape>
            </v:group>
            <v:group style="position:absolute;left:4655;top:8613;width:2;height:30" coordorigin="4655,8613" coordsize="2,30">
              <v:shape style="position:absolute;left:4655;top:8613;width:2;height:30" coordorigin="4655,8613" coordsize="0,30" path="m4655,8613l4655,8643e" filled="f" stroked="t" strokeweight=".251101pt" strokecolor="#231F20">
                <v:path arrowok="t"/>
              </v:shape>
            </v:group>
            <v:group style="position:absolute;left:4832;top:8613;width:60;height:30" coordorigin="4832,8613" coordsize="60,30">
              <v:shape style="position:absolute;left:4832;top:8613;width:60;height:30" coordorigin="4832,8613" coordsize="60,30" path="m4832,8643l4893,8643,4893,8613e" filled="f" stroked="t" strokeweight=".251101pt" strokecolor="#231F20">
                <v:path arrowok="t"/>
              </v:shape>
            </v:group>
            <v:group style="position:absolute;left:4832;top:8613;width:2;height:30" coordorigin="4832,8613" coordsize="2,30">
              <v:shape style="position:absolute;left:4832;top:8613;width:2;height:30" coordorigin="4832,8613" coordsize="0,30" path="m4832,8613l4832,8643e" filled="f" stroked="t" strokeweight=".251101pt" strokecolor="#231F20">
                <v:path arrowok="t"/>
              </v:shape>
            </v:group>
            <v:group style="position:absolute;left:5010;top:8613;width:60;height:30" coordorigin="5010,8613" coordsize="60,30">
              <v:shape style="position:absolute;left:5010;top:8613;width:60;height:30" coordorigin="5010,8613" coordsize="60,30" path="m5010,8643l5070,8643,5070,8613e" filled="f" stroked="t" strokeweight=".251101pt" strokecolor="#231F20">
                <v:path arrowok="t"/>
              </v:shape>
            </v:group>
            <v:group style="position:absolute;left:5010;top:8613;width:2;height:30" coordorigin="5010,8613" coordsize="2,30">
              <v:shape style="position:absolute;left:5010;top:8613;width:2;height:30" coordorigin="5010,8613" coordsize="0,30" path="m5010,8613l5010,8643e" filled="f" stroked="t" strokeweight=".251101pt" strokecolor="#231F20">
                <v:path arrowok="t"/>
              </v:shape>
            </v:group>
            <v:group style="position:absolute;left:5187;top:8613;width:60;height:30" coordorigin="5187,8613" coordsize="60,30">
              <v:shape style="position:absolute;left:5187;top:8613;width:60;height:30" coordorigin="5187,8613" coordsize="60,30" path="m5187,8643l5247,8643,5247,8613e" filled="f" stroked="t" strokeweight=".251101pt" strokecolor="#231F20">
                <v:path arrowok="t"/>
              </v:shape>
            </v:group>
            <v:group style="position:absolute;left:5187;top:8613;width:2;height:30" coordorigin="5187,8613" coordsize="2,30">
              <v:shape style="position:absolute;left:5187;top:8613;width:2;height:30" coordorigin="5187,8613" coordsize="0,30" path="m5187,8613l5187,8643e" filled="f" stroked="t" strokeweight=".251101pt" strokecolor="#231F20">
                <v:path arrowok="t"/>
              </v:shape>
            </v:group>
            <v:group style="position:absolute;left:5364;top:8613;width:60;height:30" coordorigin="5364,8613" coordsize="60,30">
              <v:shape style="position:absolute;left:5364;top:8613;width:60;height:30" coordorigin="5364,8613" coordsize="60,30" path="m5364,8643l5424,8643,5424,8613e" filled="f" stroked="t" strokeweight=".251101pt" strokecolor="#231F20">
                <v:path arrowok="t"/>
              </v:shape>
            </v:group>
            <v:group style="position:absolute;left:5364;top:8613;width:2;height:30" coordorigin="5364,8613" coordsize="2,30">
              <v:shape style="position:absolute;left:5364;top:8613;width:2;height:30" coordorigin="5364,8613" coordsize="0,30" path="m5364,8613l5364,8643e" filled="f" stroked="t" strokeweight=".251101pt" strokecolor="#231F20">
                <v:path arrowok="t"/>
              </v:shape>
            </v:group>
            <v:group style="position:absolute;left:5541;top:8613;width:60;height:30" coordorigin="5541,8613" coordsize="60,30">
              <v:shape style="position:absolute;left:5541;top:8613;width:60;height:30" coordorigin="5541,8613" coordsize="60,30" path="m5541,8643l5602,8643,5602,8613e" filled="f" stroked="t" strokeweight=".251101pt" strokecolor="#231F20">
                <v:path arrowok="t"/>
              </v:shape>
            </v:group>
            <v:group style="position:absolute;left:5541;top:8613;width:2;height:30" coordorigin="5541,8613" coordsize="2,30">
              <v:shape style="position:absolute;left:5541;top:8613;width:2;height:30" coordorigin="5541,8613" coordsize="0,30" path="m5541,8613l5541,8643e" filled="f" stroked="t" strokeweight=".251101pt" strokecolor="#231F20">
                <v:path arrowok="t"/>
              </v:shape>
            </v:group>
            <v:group style="position:absolute;left:5719;top:8613;width:60;height:30" coordorigin="5719,8613" coordsize="60,30">
              <v:shape style="position:absolute;left:5719;top:8613;width:60;height:30" coordorigin="5719,8613" coordsize="60,30" path="m5719,8643l5779,8643,5779,8613e" filled="f" stroked="t" strokeweight=".251101pt" strokecolor="#231F20">
                <v:path arrowok="t"/>
              </v:shape>
            </v:group>
            <v:group style="position:absolute;left:5719;top:8613;width:2;height:30" coordorigin="5719,8613" coordsize="2,30">
              <v:shape style="position:absolute;left:5719;top:8613;width:2;height:30" coordorigin="5719,8613" coordsize="0,30" path="m5719,8613l5719,8643e" filled="f" stroked="t" strokeweight=".251101pt" strokecolor="#231F20">
                <v:path arrowok="t"/>
              </v:shape>
            </v:group>
            <v:group style="position:absolute;left:5896;top:8613;width:60;height:30" coordorigin="5896,8613" coordsize="60,30">
              <v:shape style="position:absolute;left:5896;top:8613;width:60;height:30" coordorigin="5896,8613" coordsize="60,30" path="m5896,8643l5956,8643,5956,8613e" filled="f" stroked="t" strokeweight=".251101pt" strokecolor="#231F20">
                <v:path arrowok="t"/>
              </v:shape>
            </v:group>
            <v:group style="position:absolute;left:5896;top:8613;width:2;height:30" coordorigin="5896,8613" coordsize="2,30">
              <v:shape style="position:absolute;left:5896;top:8613;width:2;height:30" coordorigin="5896,8613" coordsize="0,30" path="m5896,8613l5896,8643e" filled="f" stroked="t" strokeweight=".251101pt" strokecolor="#231F20">
                <v:path arrowok="t"/>
              </v:shape>
            </v:group>
            <v:group style="position:absolute;left:6073;top:8613;width:60;height:30" coordorigin="6073,8613" coordsize="60,30">
              <v:shape style="position:absolute;left:6073;top:8613;width:60;height:30" coordorigin="6073,8613" coordsize="60,30" path="m6073,8643l6134,8643,6134,8613e" filled="f" stroked="t" strokeweight=".251101pt" strokecolor="#231F20">
                <v:path arrowok="t"/>
              </v:shape>
            </v:group>
            <v:group style="position:absolute;left:6073;top:8613;width:2;height:30" coordorigin="6073,8613" coordsize="2,30">
              <v:shape style="position:absolute;left:6073;top:8613;width:2;height:30" coordorigin="6073,8613" coordsize="0,30" path="m6073,8613l6073,8643e" filled="f" stroked="t" strokeweight=".251101pt" strokecolor="#231F20">
                <v:path arrowok="t"/>
              </v:shape>
            </v:group>
            <v:group style="position:absolute;left:6251;top:8613;width:60;height:30" coordorigin="6251,8613" coordsize="60,30">
              <v:shape style="position:absolute;left:6251;top:8613;width:60;height:30" coordorigin="6251,8613" coordsize="60,30" path="m6251,8643l6311,8643,6311,8613e" filled="f" stroked="t" strokeweight=".251101pt" strokecolor="#231F20">
                <v:path arrowok="t"/>
              </v:shape>
            </v:group>
            <v:group style="position:absolute;left:6251;top:8613;width:2;height:30" coordorigin="6251,8613" coordsize="2,30">
              <v:shape style="position:absolute;left:6251;top:8613;width:2;height:30" coordorigin="6251,8613" coordsize="0,30" path="m6251,8613l6251,8643e" filled="f" stroked="t" strokeweight=".251101pt" strokecolor="#231F20">
                <v:path arrowok="t"/>
              </v:shape>
            </v:group>
            <v:group style="position:absolute;left:6428;top:8613;width:60;height:30" coordorigin="6428,8613" coordsize="60,30">
              <v:shape style="position:absolute;left:6428;top:8613;width:60;height:30" coordorigin="6428,8613" coordsize="60,30" path="m6428,8643l6488,8643,6488,8613e" filled="f" stroked="t" strokeweight=".251101pt" strokecolor="#231F20">
                <v:path arrowok="t"/>
              </v:shape>
            </v:group>
            <v:group style="position:absolute;left:6428;top:8613;width:2;height:30" coordorigin="6428,8613" coordsize="2,30">
              <v:shape style="position:absolute;left:6428;top:8613;width:2;height:30" coordorigin="6428,8613" coordsize="0,30" path="m6428,8613l6428,8643e" filled="f" stroked="t" strokeweight=".251101pt" strokecolor="#231F20">
                <v:path arrowok="t"/>
              </v:shape>
            </v:group>
            <v:group style="position:absolute;left:6605;top:8613;width:60;height:30" coordorigin="6605,8613" coordsize="60,30">
              <v:shape style="position:absolute;left:6605;top:8613;width:60;height:30" coordorigin="6605,8613" coordsize="60,30" path="m6605,8643l6665,8643,6665,8613e" filled="f" stroked="t" strokeweight=".251101pt" strokecolor="#231F20">
                <v:path arrowok="t"/>
              </v:shape>
            </v:group>
            <v:group style="position:absolute;left:6605;top:8613;width:2;height:30" coordorigin="6605,8613" coordsize="2,30">
              <v:shape style="position:absolute;left:6605;top:8613;width:2;height:30" coordorigin="6605,8613" coordsize="0,30" path="m6605,8613l6605,8643e" filled="f" stroked="t" strokeweight=".251101pt" strokecolor="#231F20">
                <v:path arrowok="t"/>
              </v:shape>
            </v:group>
            <v:group style="position:absolute;left:6782;top:8613;width:60;height:30" coordorigin="6782,8613" coordsize="60,30">
              <v:shape style="position:absolute;left:6782;top:8613;width:60;height:30" coordorigin="6782,8613" coordsize="60,30" path="m6782,8643l6843,8643,6843,8613e" filled="f" stroked="t" strokeweight=".251101pt" strokecolor="#231F20">
                <v:path arrowok="t"/>
              </v:shape>
            </v:group>
            <v:group style="position:absolute;left:6782;top:8613;width:2;height:30" coordorigin="6782,8613" coordsize="2,30">
              <v:shape style="position:absolute;left:6782;top:8613;width:2;height:30" coordorigin="6782,8613" coordsize="0,30" path="m6782,8613l6782,8643e" filled="f" stroked="t" strokeweight=".251101pt" strokecolor="#231F20">
                <v:path arrowok="t"/>
              </v:shape>
            </v:group>
            <v:group style="position:absolute;left:6960;top:8613;width:60;height:30" coordorigin="6960,8613" coordsize="60,30">
              <v:shape style="position:absolute;left:6960;top:8613;width:60;height:30" coordorigin="6960,8613" coordsize="60,30" path="m6960,8643l7020,8643,7020,8613e" filled="f" stroked="t" strokeweight=".251101pt" strokecolor="#231F20">
                <v:path arrowok="t"/>
              </v:shape>
            </v:group>
            <v:group style="position:absolute;left:6960;top:8613;width:2;height:30" coordorigin="6960,8613" coordsize="2,30">
              <v:shape style="position:absolute;left:6960;top:8613;width:2;height:30" coordorigin="6960,8613" coordsize="0,30" path="m6960,8613l6960,8643e" filled="f" stroked="t" strokeweight=".251101pt" strokecolor="#231F20">
                <v:path arrowok="t"/>
              </v:shape>
            </v:group>
            <v:group style="position:absolute;left:7137;top:8613;width:60;height:30" coordorigin="7137,8613" coordsize="60,30">
              <v:shape style="position:absolute;left:7137;top:8613;width:60;height:30" coordorigin="7137,8613" coordsize="60,30" path="m7137,8643l7197,8643,7197,8613e" filled="f" stroked="t" strokeweight=".251101pt" strokecolor="#231F20">
                <v:path arrowok="t"/>
              </v:shape>
            </v:group>
            <v:group style="position:absolute;left:7137;top:8613;width:2;height:30" coordorigin="7137,8613" coordsize="2,30">
              <v:shape style="position:absolute;left:7137;top:8613;width:2;height:30" coordorigin="7137,8613" coordsize="0,30" path="m7137,8613l7137,8643e" filled="f" stroked="t" strokeweight=".251101pt" strokecolor="#231F20">
                <v:path arrowok="t"/>
              </v:shape>
            </v:group>
            <v:group style="position:absolute;left:7314;top:8613;width:60;height:30" coordorigin="7314,8613" coordsize="60,30">
              <v:shape style="position:absolute;left:7314;top:8613;width:60;height:30" coordorigin="7314,8613" coordsize="60,30" path="m7314,8643l7375,8643,7375,8613e" filled="f" stroked="t" strokeweight=".251101pt" strokecolor="#231F20">
                <v:path arrowok="t"/>
              </v:shape>
            </v:group>
            <v:group style="position:absolute;left:7314;top:8613;width:2;height:30" coordorigin="7314,8613" coordsize="2,30">
              <v:shape style="position:absolute;left:7314;top:8613;width:2;height:30" coordorigin="7314,8613" coordsize="0,30" path="m7314,8613l7314,8643e" filled="f" stroked="t" strokeweight=".251101pt" strokecolor="#231F20">
                <v:path arrowok="t"/>
              </v:shape>
            </v:group>
            <v:group style="position:absolute;left:7492;top:8613;width:60;height:30" coordorigin="7492,8613" coordsize="60,30">
              <v:shape style="position:absolute;left:7492;top:8613;width:60;height:30" coordorigin="7492,8613" coordsize="60,30" path="m7492,8643l7552,8643,7552,8613e" filled="f" stroked="t" strokeweight=".251101pt" strokecolor="#231F20">
                <v:path arrowok="t"/>
              </v:shape>
            </v:group>
            <v:group style="position:absolute;left:7492;top:8613;width:2;height:30" coordorigin="7492,8613" coordsize="2,30">
              <v:shape style="position:absolute;left:7492;top:8613;width:2;height:30" coordorigin="7492,8613" coordsize="0,30" path="m7492,8613l7492,8643e" filled="f" stroked="t" strokeweight=".251101pt" strokecolor="#231F20">
                <v:path arrowok="t"/>
              </v:shape>
            </v:group>
            <v:group style="position:absolute;left:7669;top:8613;width:60;height:30" coordorigin="7669,8613" coordsize="60,30">
              <v:shape style="position:absolute;left:7669;top:8613;width:60;height:30" coordorigin="7669,8613" coordsize="60,30" path="m7669,8643l7729,8643,7729,8613e" filled="f" stroked="t" strokeweight=".251101pt" strokecolor="#231F20">
                <v:path arrowok="t"/>
              </v:shape>
            </v:group>
            <v:group style="position:absolute;left:7669;top:8613;width:2;height:30" coordorigin="7669,8613" coordsize="2,30">
              <v:shape style="position:absolute;left:7669;top:8613;width:2;height:30" coordorigin="7669,8613" coordsize="0,30" path="m7669,8613l7669,8643e" filled="f" stroked="t" strokeweight=".251101pt" strokecolor="#231F20">
                <v:path arrowok="t"/>
              </v:shape>
            </v:group>
            <v:group style="position:absolute;left:7846;top:8613;width:60;height:30" coordorigin="7846,8613" coordsize="60,30">
              <v:shape style="position:absolute;left:7846;top:8613;width:60;height:30" coordorigin="7846,8613" coordsize="60,30" path="m7846,8643l7906,8643,7906,8613e" filled="f" stroked="t" strokeweight=".251101pt" strokecolor="#231F20">
                <v:path arrowok="t"/>
              </v:shape>
            </v:group>
            <v:group style="position:absolute;left:7846;top:8613;width:2;height:30" coordorigin="7846,8613" coordsize="2,30">
              <v:shape style="position:absolute;left:7846;top:8613;width:2;height:30" coordorigin="7846,8613" coordsize="0,30" path="m7846,8613l7846,8643e" filled="f" stroked="t" strokeweight=".251101pt" strokecolor="#231F20">
                <v:path arrowok="t"/>
              </v:shape>
            </v:group>
            <v:group style="position:absolute;left:8023;top:8613;width:60;height:30" coordorigin="8023,8613" coordsize="60,30">
              <v:shape style="position:absolute;left:8023;top:8613;width:60;height:30" coordorigin="8023,8613" coordsize="60,30" path="m8023,8643l8084,8643,8084,8613e" filled="f" stroked="t" strokeweight=".251101pt" strokecolor="#231F20">
                <v:path arrowok="t"/>
              </v:shape>
            </v:group>
            <v:group style="position:absolute;left:8023;top:8613;width:2;height:30" coordorigin="8023,8613" coordsize="2,30">
              <v:shape style="position:absolute;left:8023;top:8613;width:2;height:30" coordorigin="8023,8613" coordsize="0,30" path="m8023,8613l8023,8643e" filled="f" stroked="t" strokeweight=".251101pt" strokecolor="#231F20">
                <v:path arrowok="t"/>
              </v:shape>
            </v:group>
            <v:group style="position:absolute;left:8201;top:8613;width:60;height:30" coordorigin="8201,8613" coordsize="60,30">
              <v:shape style="position:absolute;left:8201;top:8613;width:60;height:30" coordorigin="8201,8613" coordsize="60,30" path="m8201,8643l8261,8643,8261,8613e" filled="f" stroked="t" strokeweight=".251101pt" strokecolor="#231F20">
                <v:path arrowok="t"/>
              </v:shape>
            </v:group>
            <v:group style="position:absolute;left:8201;top:8613;width:2;height:30" coordorigin="8201,8613" coordsize="2,30">
              <v:shape style="position:absolute;left:8201;top:8613;width:2;height:30" coordorigin="8201,8613" coordsize="0,30" path="m8201,8613l8201,8643e" filled="f" stroked="t" strokeweight=".251101pt" strokecolor="#231F20">
                <v:path arrowok="t"/>
              </v:shape>
            </v:group>
            <v:group style="position:absolute;left:8378;top:8613;width:60;height:30" coordorigin="8378,8613" coordsize="60,30">
              <v:shape style="position:absolute;left:8378;top:8613;width:60;height:30" coordorigin="8378,8613" coordsize="60,30" path="m8378,8643l8438,8643,8438,8613e" filled="f" stroked="t" strokeweight=".251101pt" strokecolor="#231F20">
                <v:path arrowok="t"/>
              </v:shape>
            </v:group>
            <v:group style="position:absolute;left:8378;top:8613;width:2;height:30" coordorigin="8378,8613" coordsize="2,30">
              <v:shape style="position:absolute;left:8378;top:8613;width:2;height:30" coordorigin="8378,8613" coordsize="0,30" path="m8378,8613l8378,8643e" filled="f" stroked="t" strokeweight=".251101pt" strokecolor="#231F20">
                <v:path arrowok="t"/>
              </v:shape>
            </v:group>
            <v:group style="position:absolute;left:8555;top:8613;width:60;height:30" coordorigin="8555,8613" coordsize="60,30">
              <v:shape style="position:absolute;left:8555;top:8613;width:60;height:30" coordorigin="8555,8613" coordsize="60,30" path="m8555,8643l8616,8643,8616,8613e" filled="f" stroked="t" strokeweight=".251101pt" strokecolor="#231F20">
                <v:path arrowok="t"/>
              </v:shape>
            </v:group>
            <v:group style="position:absolute;left:8555;top:8613;width:2;height:30" coordorigin="8555,8613" coordsize="2,30">
              <v:shape style="position:absolute;left:8555;top:8613;width:2;height:30" coordorigin="8555,8613" coordsize="0,30" path="m8555,8613l8555,8643e" filled="f" stroked="t" strokeweight=".251101pt" strokecolor="#231F20">
                <v:path arrowok="t"/>
              </v:shape>
            </v:group>
            <v:group style="position:absolute;left:8733;top:8649;width:60;height:60" coordorigin="8733,8649" coordsize="60,60">
              <v:shape style="position:absolute;left:8733;top:8649;width:60;height:60" coordorigin="8733,8649" coordsize="60,60" path="m8730,8679l8795,8679e" filled="f" stroked="t" strokeweight="3.364135pt" strokecolor="#231F20">
                <v:path arrowok="t"/>
              </v:shape>
            </v:group>
            <v:group style="position:absolute;left:8910;top:8613;width:60;height:30" coordorigin="8910,8613" coordsize="60,30">
              <v:shape style="position:absolute;left:8910;top:8613;width:60;height:30" coordorigin="8910,8613" coordsize="60,30" path="m8910,8643l8970,8643,8970,8613e" filled="f" stroked="t" strokeweight=".251101pt" strokecolor="#231F20">
                <v:path arrowok="t"/>
              </v:shape>
            </v:group>
            <v:group style="position:absolute;left:8910;top:8613;width:2;height:30" coordorigin="8910,8613" coordsize="2,30">
              <v:shape style="position:absolute;left:8910;top:8613;width:2;height:30" coordorigin="8910,8613" coordsize="0,30" path="m8910,8613l8910,8643e" filled="f" stroked="t" strokeweight=".251101pt" strokecolor="#231F20">
                <v:path arrowok="t"/>
              </v:shape>
            </v:group>
            <v:group style="position:absolute;left:9087;top:8613;width:60;height:30" coordorigin="9087,8613" coordsize="60,30">
              <v:shape style="position:absolute;left:9087;top:8613;width:60;height:30" coordorigin="9087,8613" coordsize="60,30" path="m9087,8643l9147,8643,9147,8613e" filled="f" stroked="t" strokeweight=".251101pt" strokecolor="#231F20">
                <v:path arrowok="t"/>
              </v:shape>
            </v:group>
            <v:group style="position:absolute;left:9087;top:8613;width:2;height:30" coordorigin="9087,8613" coordsize="2,30">
              <v:shape style="position:absolute;left:9087;top:8613;width:2;height:30" coordorigin="9087,8613" coordsize="0,30" path="m9087,8613l9087,8643e" filled="f" stroked="t" strokeweight=".251101pt" strokecolor="#231F20">
                <v:path arrowok="t"/>
              </v:shape>
            </v:group>
            <v:group style="position:absolute;left:9264;top:8613;width:60;height:30" coordorigin="9264,8613" coordsize="60,30">
              <v:shape style="position:absolute;left:9264;top:8613;width:60;height:30" coordorigin="9264,8613" coordsize="60,30" path="m9264,8643l9325,8643,9325,8613e" filled="f" stroked="t" strokeweight=".251101pt" strokecolor="#231F20">
                <v:path arrowok="t"/>
              </v:shape>
            </v:group>
            <v:group style="position:absolute;left:9264;top:8613;width:2;height:30" coordorigin="9264,8613" coordsize="2,30">
              <v:shape style="position:absolute;left:9264;top:8613;width:2;height:30" coordorigin="9264,8613" coordsize="0,30" path="m9264,8613l9264,8643e" filled="f" stroked="t" strokeweight=".251101pt" strokecolor="#231F20">
                <v:path arrowok="t"/>
              </v:shape>
            </v:group>
            <v:group style="position:absolute;left:9442;top:8613;width:60;height:30" coordorigin="9442,8613" coordsize="60,30">
              <v:shape style="position:absolute;left:9442;top:8613;width:60;height:30" coordorigin="9442,8613" coordsize="60,30" path="m9442,8643l9502,8643,9502,8613e" filled="f" stroked="t" strokeweight=".251101pt" strokecolor="#231F20">
                <v:path arrowok="t"/>
              </v:shape>
            </v:group>
            <v:group style="position:absolute;left:9442;top:8613;width:2;height:30" coordorigin="9442,8613" coordsize="2,30">
              <v:shape style="position:absolute;left:9442;top:8613;width:2;height:30" coordorigin="9442,8613" coordsize="0,30" path="m9442,8613l9442,8643e" filled="f" stroked="t" strokeweight=".251101pt" strokecolor="#231F20">
                <v:path arrowok="t"/>
              </v:shape>
            </v:group>
            <v:group style="position:absolute;left:9619;top:8613;width:60;height:30" coordorigin="9619,8613" coordsize="60,30">
              <v:shape style="position:absolute;left:9619;top:8613;width:60;height:30" coordorigin="9619,8613" coordsize="60,30" path="m9619,8643l9679,8643,9679,8613e" filled="f" stroked="t" strokeweight=".251101pt" strokecolor="#231F20">
                <v:path arrowok="t"/>
              </v:shape>
            </v:group>
            <v:group style="position:absolute;left:9619;top:8613;width:2;height:30" coordorigin="9619,8613" coordsize="2,30">
              <v:shape style="position:absolute;left:9619;top:8613;width:2;height:30" coordorigin="9619,8613" coordsize="0,30" path="m9619,8613l9619,8643e" filled="f" stroked="t" strokeweight=".251101pt" strokecolor="#231F20">
                <v:path arrowok="t"/>
              </v:shape>
            </v:group>
            <v:group style="position:absolute;left:9796;top:8613;width:60;height:30" coordorigin="9796,8613" coordsize="60,30">
              <v:shape style="position:absolute;left:9796;top:8613;width:60;height:30" coordorigin="9796,8613" coordsize="60,30" path="m9796,8643l9857,8643,9857,8613e" filled="f" stroked="t" strokeweight=".251101pt" strokecolor="#231F20">
                <v:path arrowok="t"/>
              </v:shape>
            </v:group>
            <v:group style="position:absolute;left:9796;top:8613;width:2;height:30" coordorigin="9796,8613" coordsize="2,30">
              <v:shape style="position:absolute;left:9796;top:8613;width:2;height:30" coordorigin="9796,8613" coordsize="0,30" path="m9796,8613l9796,8643e" filled="f" stroked="t" strokeweight=".251101pt" strokecolor="#231F20">
                <v:path arrowok="t"/>
              </v:shape>
            </v:group>
            <v:group style="position:absolute;left:9974;top:8613;width:60;height:30" coordorigin="9974,8613" coordsize="60,30">
              <v:shape style="position:absolute;left:9974;top:8613;width:60;height:30" coordorigin="9974,8613" coordsize="60,30" path="m9974,8643l10034,8643,10034,8613e" filled="f" stroked="t" strokeweight=".251101pt" strokecolor="#231F20">
                <v:path arrowok="t"/>
              </v:shape>
            </v:group>
            <v:group style="position:absolute;left:9974;top:8613;width:2;height:30" coordorigin="9974,8613" coordsize="2,30">
              <v:shape style="position:absolute;left:9974;top:8613;width:2;height:30" coordorigin="9974,8613" coordsize="0,30" path="m9974,8613l9974,8643e" filled="f" stroked="t" strokeweight=".251101pt" strokecolor="#231F20">
                <v:path arrowok="t"/>
              </v:shape>
            </v:group>
            <v:group style="position:absolute;left:10151;top:8824;width:60;height:60" coordorigin="10151,8824" coordsize="60,60">
              <v:shape style="position:absolute;left:10151;top:8824;width:60;height:60" coordorigin="10151,8824" coordsize="60,60" path="m10148,8854l10214,8854e" filled="f" stroked="t" strokeweight="3.364135pt" strokecolor="#231F20">
                <v:path arrowok="t"/>
              </v:shape>
            </v:group>
            <v:group style="position:absolute;left:10328;top:8613;width:60;height:30" coordorigin="10328,8613" coordsize="60,30">
              <v:shape style="position:absolute;left:10328;top:8613;width:60;height:30" coordorigin="10328,8613" coordsize="60,30" path="m10328,8643l10388,8643,10388,8613e" filled="f" stroked="t" strokeweight=".251101pt" strokecolor="#231F20">
                <v:path arrowok="t"/>
              </v:shape>
            </v:group>
            <v:group style="position:absolute;left:10328;top:8613;width:2;height:30" coordorigin="10328,8613" coordsize="2,30">
              <v:shape style="position:absolute;left:10328;top:8613;width:2;height:30" coordorigin="10328,8613" coordsize="0,30" path="m10328,8613l10328,8643e" filled="f" stroked="t" strokeweight=".251101pt" strokecolor="#231F20">
                <v:path arrowok="t"/>
              </v:shape>
            </v:group>
            <v:group style="position:absolute;left:10506;top:8613;width:60;height:30" coordorigin="10506,8613" coordsize="60,30">
              <v:shape style="position:absolute;left:10506;top:8613;width:60;height:30" coordorigin="10506,8613" coordsize="60,30" path="m10506,8643l10566,8643,10566,8613e" filled="f" stroked="t" strokeweight=".251101pt" strokecolor="#231F20">
                <v:path arrowok="t"/>
              </v:shape>
            </v:group>
            <v:group style="position:absolute;left:10506;top:8613;width:2;height:30" coordorigin="10506,8613" coordsize="2,30">
              <v:shape style="position:absolute;left:10506;top:8613;width:2;height:30" coordorigin="10506,8613" coordsize="0,30" path="m10506,8613l10506,8643e" filled="f" stroked="t" strokeweight=".251101pt" strokecolor="#231F20">
                <v:path arrowok="t"/>
              </v:shape>
            </v:group>
            <v:group style="position:absolute;left:10683;top:8613;width:60;height:30" coordorigin="10683,8613" coordsize="60,30">
              <v:shape style="position:absolute;left:10683;top:8613;width:60;height:30" coordorigin="10683,8613" coordsize="60,30" path="m10683,8643l10743,8643,10743,8613e" filled="f" stroked="t" strokeweight=".251101pt" strokecolor="#231F20">
                <v:path arrowok="t"/>
              </v:shape>
            </v:group>
            <v:group style="position:absolute;left:10683;top:8613;width:2;height:30" coordorigin="10683,8613" coordsize="2,30">
              <v:shape style="position:absolute;left:10683;top:8613;width:2;height:30" coordorigin="10683,8613" coordsize="0,30" path="m10683,8613l10683,8643e" filled="f" stroked="t" strokeweight=".251101pt" strokecolor="#231F20">
                <v:path arrowok="t"/>
              </v:shape>
            </v:group>
            <v:group style="position:absolute;left:10860;top:8613;width:60;height:30" coordorigin="10860,8613" coordsize="60,30">
              <v:shape style="position:absolute;left:10860;top:8613;width:60;height:30" coordorigin="10860,8613" coordsize="60,30" path="m10860,8643l10920,8643,10920,8613e" filled="f" stroked="t" strokeweight=".251101pt" strokecolor="#231F20">
                <v:path arrowok="t"/>
              </v:shape>
            </v:group>
            <v:group style="position:absolute;left:10860;top:8613;width:2;height:30" coordorigin="10860,8613" coordsize="2,30">
              <v:shape style="position:absolute;left:10860;top:8613;width:2;height:30" coordorigin="10860,8613" coordsize="0,30" path="m10860,8613l10860,8643e" filled="f" stroked="t" strokeweight=".251101pt" strokecolor="#231F20">
                <v:path arrowok="t"/>
              </v:shape>
            </v:group>
            <v:group style="position:absolute;left:11037;top:9138;width:60;height:60" coordorigin="11037,9138" coordsize="60,60">
              <v:shape style="position:absolute;left:11037;top:9138;width:60;height:60" coordorigin="11037,9138" coordsize="60,60" path="m11035,9168l11100,9168e" filled="f" stroked="t" strokeweight="3.364135pt" strokecolor="#231F20">
                <v:path arrowok="t"/>
              </v:shape>
            </v:group>
            <v:group style="position:absolute;left:11215;top:8613;width:60;height:30" coordorigin="11215,8613" coordsize="60,30">
              <v:shape style="position:absolute;left:11215;top:8613;width:60;height:30" coordorigin="11215,8613" coordsize="60,30" path="m11215,8643l11275,8643,11275,8613e" filled="f" stroked="t" strokeweight=".251101pt" strokecolor="#231F20">
                <v:path arrowok="t"/>
              </v:shape>
            </v:group>
            <v:group style="position:absolute;left:11215;top:8613;width:2;height:30" coordorigin="11215,8613" coordsize="2,30">
              <v:shape style="position:absolute;left:11215;top:8613;width:2;height:30" coordorigin="11215,8613" coordsize="0,30" path="m11215,8613l11215,8643e" filled="f" stroked="t" strokeweight=".251101pt" strokecolor="#231F20">
                <v:path arrowok="t"/>
              </v:shape>
            </v:group>
            <v:group style="position:absolute;left:11392;top:8613;width:60;height:30" coordorigin="11392,8613" coordsize="60,30">
              <v:shape style="position:absolute;left:11392;top:8613;width:60;height:30" coordorigin="11392,8613" coordsize="60,30" path="m11392,8643l11452,8643,11452,8613e" filled="f" stroked="t" strokeweight=".251101pt" strokecolor="#231F20">
                <v:path arrowok="t"/>
              </v:shape>
            </v:group>
            <v:group style="position:absolute;left:11392;top:8613;width:2;height:30" coordorigin="11392,8613" coordsize="2,30">
              <v:shape style="position:absolute;left:11392;top:8613;width:2;height:30" coordorigin="11392,8613" coordsize="0,30" path="m11392,8613l11392,8643e" filled="f" stroked="t" strokeweight=".251101pt" strokecolor="#231F20">
                <v:path arrowok="t"/>
              </v:shape>
            </v:group>
            <v:group style="position:absolute;left:1849;top:8613;width:9574;height:603" coordorigin="1849,8613" coordsize="9574,603">
              <v:shape style="position:absolute;left:1849;top:8613;width:9574;height:603" coordorigin="1849,8613" coordsize="9574,603" path="m1849,9216l2026,8691,2203,8951,2380,8613,2558,9216,2735,9059,2912,9216,3090,8993,3267,8987,3444,8902,3621,9144,3799,8878,3976,8969,4153,8993,4331,8878,4508,8721,4685,9023,4862,9216,5040,9132,5217,9216,5926,9216,6103,9156,6281,9216,6458,9089,6635,9198,6813,9216,6990,9126,7167,9216,7522,9216,7699,9168,7876,9216,8585,9216,8763,9101,8940,9216,9295,9216,9472,9083,9649,9126,9826,9216,10004,9156,10181,9216,10358,9089,10536,9216,10890,9216,11067,8613,11245,8752,11422,9216e" filled="f" stroked="t" strokeweight=".502202pt" strokecolor="#231F20">
                <v:path arrowok="t"/>
                <v:stroke dashstyle="longDash"/>
              </v:shape>
            </v:group>
            <v:group style="position:absolute;left:1849;top:9186;width:30;height:30" coordorigin="1849,9186" coordsize="30,30">
              <v:shape style="position:absolute;left:1849;top:9186;width:30;height:30" coordorigin="1849,9186" coordsize="30,30" path="m1849,9216l1879,9186e" filled="f" stroked="t" strokeweight=".251101pt" strokecolor="#231F20">
                <v:path arrowok="t"/>
              </v:shape>
            </v:group>
            <v:group style="position:absolute;left:1996;top:8661;width:60;height:60" coordorigin="1996,8661" coordsize="60,60">
              <v:shape style="position:absolute;left:1996;top:8661;width:60;height:60" coordorigin="1996,8661" coordsize="60,60" path="m1996,8721l2056,8661e" filled="f" stroked="t" strokeweight=".251101pt" strokecolor="#231F20">
                <v:path arrowok="t"/>
              </v:shape>
            </v:group>
            <v:group style="position:absolute;left:1996;top:8661;width:60;height:60" coordorigin="1996,8661" coordsize="60,60">
              <v:shape style="position:absolute;left:1996;top:8661;width:60;height:60" coordorigin="1996,8661" coordsize="60,60" path="m1996,8661l2056,8721e" filled="f" stroked="t" strokeweight=".251101pt" strokecolor="#231F20">
                <v:path arrowok="t"/>
              </v:shape>
            </v:group>
            <v:group style="position:absolute;left:2173;top:8921;width:60;height:60" coordorigin="2173,8921" coordsize="60,60">
              <v:shape style="position:absolute;left:2173;top:8921;width:60;height:60" coordorigin="2173,8921" coordsize="60,60" path="m2173,8981l2233,8921e" filled="f" stroked="t" strokeweight=".251101pt" strokecolor="#231F20">
                <v:path arrowok="t"/>
              </v:shape>
            </v:group>
            <v:group style="position:absolute;left:2173;top:8921;width:60;height:60" coordorigin="2173,8921" coordsize="60,60">
              <v:shape style="position:absolute;left:2173;top:8921;width:60;height:60" coordorigin="2173,8921" coordsize="60,60" path="m2173,8921l2233,8981e" filled="f" stroked="t" strokeweight=".251101pt" strokecolor="#231F20">
                <v:path arrowok="t"/>
              </v:shape>
            </v:group>
            <v:group style="position:absolute;left:2350;top:8613;width:30;height:30" coordorigin="2350,8613" coordsize="30,30">
              <v:shape style="position:absolute;left:2350;top:8613;width:30;height:30" coordorigin="2350,8613" coordsize="30,30" path="m2350,8643l2380,8613e" filled="f" stroked="t" strokeweight=".251101pt" strokecolor="#231F20">
                <v:path arrowok="t"/>
              </v:shape>
            </v:group>
            <v:group style="position:absolute;left:2380;top:8613;width:30;height:30" coordorigin="2380,8613" coordsize="30,30">
              <v:shape style="position:absolute;left:2380;top:8613;width:30;height:30" coordorigin="2380,8613" coordsize="30,30" path="m2380,8613l2410,8643e" filled="f" stroked="t" strokeweight=".251101pt" strokecolor="#231F20">
                <v:path arrowok="t"/>
              </v:shape>
            </v:group>
            <v:group style="position:absolute;left:2558;top:9186;width:30;height:30" coordorigin="2558,9186" coordsize="30,30">
              <v:shape style="position:absolute;left:2558;top:9186;width:30;height:30" coordorigin="2558,9186" coordsize="30,30" path="m2558,9216l2588,9186e" filled="f" stroked="t" strokeweight=".251101pt" strokecolor="#231F20">
                <v:path arrowok="t"/>
              </v:shape>
            </v:group>
            <v:group style="position:absolute;left:2528;top:9186;width:30;height:30" coordorigin="2528,9186" coordsize="30,30">
              <v:shape style="position:absolute;left:2528;top:9186;width:30;height:30" coordorigin="2528,9186" coordsize="30,30" path="m2528,9186l2558,9216e" filled="f" stroked="t" strokeweight=".251101pt" strokecolor="#231F20">
                <v:path arrowok="t"/>
              </v:shape>
            </v:group>
            <v:group style="position:absolute;left:2705;top:9029;width:60;height:60" coordorigin="2705,9029" coordsize="60,60">
              <v:shape style="position:absolute;left:2705;top:9029;width:60;height:60" coordorigin="2705,9029" coordsize="60,60" path="m2705,9089l2765,9029e" filled="f" stroked="t" strokeweight=".251101pt" strokecolor="#231F20">
                <v:path arrowok="t"/>
              </v:shape>
            </v:group>
            <v:group style="position:absolute;left:2705;top:9029;width:60;height:60" coordorigin="2705,9029" coordsize="60,60">
              <v:shape style="position:absolute;left:2705;top:9029;width:60;height:60" coordorigin="2705,9029" coordsize="60,60" path="m2705,9029l2765,9089e" filled="f" stroked="t" strokeweight=".251101pt" strokecolor="#231F20">
                <v:path arrowok="t"/>
              </v:shape>
            </v:group>
            <v:group style="position:absolute;left:2912;top:9186;width:30;height:30" coordorigin="2912,9186" coordsize="30,30">
              <v:shape style="position:absolute;left:2912;top:9186;width:30;height:30" coordorigin="2912,9186" coordsize="30,30" path="m2912,9216l2942,9186e" filled="f" stroked="t" strokeweight=".251101pt" strokecolor="#231F20">
                <v:path arrowok="t"/>
              </v:shape>
            </v:group>
            <v:group style="position:absolute;left:2882;top:9186;width:30;height:30" coordorigin="2882,9186" coordsize="30,30">
              <v:shape style="position:absolute;left:2882;top:9186;width:30;height:30" coordorigin="2882,9186" coordsize="30,30" path="m2882,9186l2912,9216e" filled="f" stroked="t" strokeweight=".251101pt" strokecolor="#231F20">
                <v:path arrowok="t"/>
              </v:shape>
            </v:group>
            <v:group style="position:absolute;left:3059;top:8963;width:60;height:60" coordorigin="3059,8963" coordsize="60,60">
              <v:shape style="position:absolute;left:3059;top:8963;width:60;height:60" coordorigin="3059,8963" coordsize="60,60" path="m3059,9023l3120,8963e" filled="f" stroked="t" strokeweight=".251101pt" strokecolor="#231F20">
                <v:path arrowok="t"/>
              </v:shape>
            </v:group>
            <v:group style="position:absolute;left:3059;top:8963;width:60;height:60" coordorigin="3059,8963" coordsize="60,60">
              <v:shape style="position:absolute;left:3059;top:8963;width:60;height:60" coordorigin="3059,8963" coordsize="60,60" path="m3059,8963l3120,9023e" filled="f" stroked="t" strokeweight=".251101pt" strokecolor="#231F20">
                <v:path arrowok="t"/>
              </v:shape>
            </v:group>
            <v:group style="position:absolute;left:3237;top:8957;width:60;height:60" coordorigin="3237,8957" coordsize="60,60">
              <v:shape style="position:absolute;left:3237;top:8957;width:60;height:60" coordorigin="3237,8957" coordsize="60,60" path="m3237,9017l3297,8957e" filled="f" stroked="t" strokeweight=".251101pt" strokecolor="#231F20">
                <v:path arrowok="t"/>
              </v:shape>
            </v:group>
            <v:group style="position:absolute;left:3237;top:8957;width:60;height:60" coordorigin="3237,8957" coordsize="60,60">
              <v:shape style="position:absolute;left:3237;top:8957;width:60;height:60" coordorigin="3237,8957" coordsize="60,60" path="m3237,8957l3297,9017e" filled="f" stroked="t" strokeweight=".251101pt" strokecolor="#231F20">
                <v:path arrowok="t"/>
              </v:shape>
            </v:group>
            <v:group style="position:absolute;left:3414;top:8872;width:60;height:60" coordorigin="3414,8872" coordsize="60,60">
              <v:shape style="position:absolute;left:3414;top:8872;width:60;height:60" coordorigin="3414,8872" coordsize="60,60" path="m3414,8932l3474,8872e" filled="f" stroked="t" strokeweight=".251101pt" strokecolor="#231F20">
                <v:path arrowok="t"/>
              </v:shape>
            </v:group>
            <v:group style="position:absolute;left:3414;top:8872;width:60;height:60" coordorigin="3414,8872" coordsize="60,60">
              <v:shape style="position:absolute;left:3414;top:8872;width:60;height:60" coordorigin="3414,8872" coordsize="60,60" path="m3414,8872l3474,8932e" filled="f" stroked="t" strokeweight=".251101pt" strokecolor="#231F20">
                <v:path arrowok="t"/>
              </v:shape>
            </v:group>
            <v:group style="position:absolute;left:3591;top:9114;width:60;height:60" coordorigin="3591,9114" coordsize="60,60">
              <v:shape style="position:absolute;left:3591;top:9114;width:60;height:60" coordorigin="3591,9114" coordsize="60,60" path="m3591,9174l3652,9114e" filled="f" stroked="t" strokeweight=".251101pt" strokecolor="#231F20">
                <v:path arrowok="t"/>
              </v:shape>
            </v:group>
            <v:group style="position:absolute;left:3591;top:9114;width:60;height:60" coordorigin="3591,9114" coordsize="60,60">
              <v:shape style="position:absolute;left:3591;top:9114;width:60;height:60" coordorigin="3591,9114" coordsize="60,60" path="m3591,9114l3652,9174e" filled="f" stroked="t" strokeweight=".251101pt" strokecolor="#231F20">
                <v:path arrowok="t"/>
              </v:shape>
            </v:group>
            <v:group style="position:absolute;left:3769;top:8848;width:60;height:60" coordorigin="3769,8848" coordsize="60,60">
              <v:shape style="position:absolute;left:3769;top:8848;width:60;height:60" coordorigin="3769,8848" coordsize="60,60" path="m3769,8908l3829,8848e" filled="f" stroked="t" strokeweight=".251101pt" strokecolor="#231F20">
                <v:path arrowok="t"/>
              </v:shape>
            </v:group>
            <v:group style="position:absolute;left:3769;top:8848;width:60;height:60" coordorigin="3769,8848" coordsize="60,60">
              <v:shape style="position:absolute;left:3769;top:8848;width:60;height:60" coordorigin="3769,8848" coordsize="60,60" path="m3769,8848l3829,8908e" filled="f" stroked="t" strokeweight=".251101pt" strokecolor="#231F20">
                <v:path arrowok="t"/>
              </v:shape>
            </v:group>
            <v:group style="position:absolute;left:3946;top:8939;width:60;height:60" coordorigin="3946,8939" coordsize="60,60">
              <v:shape style="position:absolute;left:3946;top:8939;width:60;height:60" coordorigin="3946,8939" coordsize="60,60" path="m3946,8999l4006,8939e" filled="f" stroked="t" strokeweight=".251101pt" strokecolor="#231F20">
                <v:path arrowok="t"/>
              </v:shape>
            </v:group>
            <v:group style="position:absolute;left:3946;top:8939;width:60;height:60" coordorigin="3946,8939" coordsize="60,60">
              <v:shape style="position:absolute;left:3946;top:8939;width:60;height:60" coordorigin="3946,8939" coordsize="60,60" path="m3946,8939l4006,8999e" filled="f" stroked="t" strokeweight=".251101pt" strokecolor="#231F20">
                <v:path arrowok="t"/>
              </v:shape>
            </v:group>
            <v:group style="position:absolute;left:4123;top:8963;width:60;height:60" coordorigin="4123,8963" coordsize="60,60">
              <v:shape style="position:absolute;left:4123;top:8963;width:60;height:60" coordorigin="4123,8963" coordsize="60,60" path="m4123,9023l4183,8963e" filled="f" stroked="t" strokeweight=".251101pt" strokecolor="#231F20">
                <v:path arrowok="t"/>
              </v:shape>
            </v:group>
            <v:group style="position:absolute;left:4123;top:8963;width:60;height:60" coordorigin="4123,8963" coordsize="60,60">
              <v:shape style="position:absolute;left:4123;top:8963;width:60;height:60" coordorigin="4123,8963" coordsize="60,60" path="m4123,8963l4183,9023e" filled="f" stroked="t" strokeweight=".251101pt" strokecolor="#231F20">
                <v:path arrowok="t"/>
              </v:shape>
            </v:group>
            <v:group style="position:absolute;left:4300;top:8848;width:60;height:60" coordorigin="4300,8848" coordsize="60,60">
              <v:shape style="position:absolute;left:4300;top:8848;width:60;height:60" coordorigin="4300,8848" coordsize="60,60" path="m4300,8908l4361,8848e" filled="f" stroked="t" strokeweight=".251101pt" strokecolor="#231F20">
                <v:path arrowok="t"/>
              </v:shape>
            </v:group>
            <v:group style="position:absolute;left:4300;top:8848;width:60;height:60" coordorigin="4300,8848" coordsize="60,60">
              <v:shape style="position:absolute;left:4300;top:8848;width:60;height:60" coordorigin="4300,8848" coordsize="60,60" path="m4300,8848l4361,8908e" filled="f" stroked="t" strokeweight=".251101pt" strokecolor="#231F20">
                <v:path arrowok="t"/>
              </v:shape>
            </v:group>
            <v:group style="position:absolute;left:4478;top:8691;width:60;height:60" coordorigin="4478,8691" coordsize="60,60">
              <v:shape style="position:absolute;left:4478;top:8691;width:60;height:60" coordorigin="4478,8691" coordsize="60,60" path="m4478,8752l4538,8691e" filled="f" stroked="t" strokeweight=".251101pt" strokecolor="#231F20">
                <v:path arrowok="t"/>
              </v:shape>
            </v:group>
            <v:group style="position:absolute;left:4478;top:8691;width:60;height:60" coordorigin="4478,8691" coordsize="60,60">
              <v:shape style="position:absolute;left:4478;top:8691;width:60;height:60" coordorigin="4478,8691" coordsize="60,60" path="m4478,8691l4538,8752e" filled="f" stroked="t" strokeweight=".251101pt" strokecolor="#231F20">
                <v:path arrowok="t"/>
              </v:shape>
            </v:group>
            <v:group style="position:absolute;left:4655;top:8993;width:60;height:60" coordorigin="4655,8993" coordsize="60,60">
              <v:shape style="position:absolute;left:4655;top:8993;width:60;height:60" coordorigin="4655,8993" coordsize="60,60" path="m4655,9053l4715,8993e" filled="f" stroked="t" strokeweight=".251101pt" strokecolor="#231F20">
                <v:path arrowok="t"/>
              </v:shape>
            </v:group>
            <v:group style="position:absolute;left:4655;top:8993;width:60;height:60" coordorigin="4655,8993" coordsize="60,60">
              <v:shape style="position:absolute;left:4655;top:8993;width:60;height:60" coordorigin="4655,8993" coordsize="60,60" path="m4655,8993l4715,9053e" filled="f" stroked="t" strokeweight=".251101pt" strokecolor="#231F20">
                <v:path arrowok="t"/>
              </v:shape>
            </v:group>
            <v:group style="position:absolute;left:4862;top:9186;width:30;height:30" coordorigin="4862,9186" coordsize="30,30">
              <v:shape style="position:absolute;left:4862;top:9186;width:30;height:30" coordorigin="4862,9186" coordsize="30,30" path="m4862,9216l4893,9186e" filled="f" stroked="t" strokeweight=".251101pt" strokecolor="#231F20">
                <v:path arrowok="t"/>
              </v:shape>
            </v:group>
            <v:group style="position:absolute;left:4832;top:9186;width:30;height:30" coordorigin="4832,9186" coordsize="30,30">
              <v:shape style="position:absolute;left:4832;top:9186;width:30;height:30" coordorigin="4832,9186" coordsize="30,30" path="m4832,9186l4862,9216e" filled="f" stroked="t" strokeweight=".251101pt" strokecolor="#231F20">
                <v:path arrowok="t"/>
              </v:shape>
            </v:group>
            <v:group style="position:absolute;left:5010;top:9101;width:60;height:60" coordorigin="5010,9101" coordsize="60,60">
              <v:shape style="position:absolute;left:5010;top:9101;width:60;height:60" coordorigin="5010,9101" coordsize="60,60" path="m5010,9162l5070,9101e" filled="f" stroked="t" strokeweight=".251101pt" strokecolor="#231F20">
                <v:path arrowok="t"/>
              </v:shape>
            </v:group>
            <v:group style="position:absolute;left:5010;top:9101;width:60;height:60" coordorigin="5010,9101" coordsize="60,60">
              <v:shape style="position:absolute;left:5010;top:9101;width:60;height:60" coordorigin="5010,9101" coordsize="60,60" path="m5010,9101l5070,9162e" filled="f" stroked="t" strokeweight=".251101pt" strokecolor="#231F20">
                <v:path arrowok="t"/>
              </v:shape>
            </v:group>
            <v:group style="position:absolute;left:5217;top:9186;width:30;height:30" coordorigin="5217,9186" coordsize="30,30">
              <v:shape style="position:absolute;left:5217;top:9186;width:30;height:30" coordorigin="5217,9186" coordsize="30,30" path="m5217,9216l5247,9186e" filled="f" stroked="t" strokeweight=".251101pt" strokecolor="#231F20">
                <v:path arrowok="t"/>
              </v:shape>
            </v:group>
            <v:group style="position:absolute;left:5187;top:9186;width:30;height:30" coordorigin="5187,9186" coordsize="30,30">
              <v:shape style="position:absolute;left:5187;top:9186;width:30;height:30" coordorigin="5187,9186" coordsize="30,30" path="m5187,9186l5217,9216e" filled="f" stroked="t" strokeweight=".251101pt" strokecolor="#231F20">
                <v:path arrowok="t"/>
              </v:shape>
            </v:group>
            <v:group style="position:absolute;left:5394;top:9186;width:30;height:30" coordorigin="5394,9186" coordsize="30,30">
              <v:shape style="position:absolute;left:5394;top:9186;width:30;height:30" coordorigin="5394,9186" coordsize="30,30" path="m5394,9216l5424,9186e" filled="f" stroked="t" strokeweight=".251101pt" strokecolor="#231F20">
                <v:path arrowok="t"/>
              </v:shape>
            </v:group>
            <v:group style="position:absolute;left:5364;top:9186;width:30;height:30" coordorigin="5364,9186" coordsize="30,30">
              <v:shape style="position:absolute;left:5364;top:9186;width:30;height:30" coordorigin="5364,9186" coordsize="30,30" path="m5364,9186l5394,9216e" filled="f" stroked="t" strokeweight=".251101pt" strokecolor="#231F20">
                <v:path arrowok="t"/>
              </v:shape>
            </v:group>
            <v:group style="position:absolute;left:5572;top:9186;width:30;height:30" coordorigin="5572,9186" coordsize="30,30">
              <v:shape style="position:absolute;left:5572;top:9186;width:30;height:30" coordorigin="5572,9186" coordsize="30,30" path="m5572,9216l5602,9186e" filled="f" stroked="t" strokeweight=".251101pt" strokecolor="#231F20">
                <v:path arrowok="t"/>
              </v:shape>
            </v:group>
            <v:group style="position:absolute;left:5541;top:9186;width:30;height:30" coordorigin="5541,9186" coordsize="30,30">
              <v:shape style="position:absolute;left:5541;top:9186;width:30;height:30" coordorigin="5541,9186" coordsize="30,30" path="m5541,9186l5572,9216e" filled="f" stroked="t" strokeweight=".251101pt" strokecolor="#231F20">
                <v:path arrowok="t"/>
              </v:shape>
            </v:group>
            <v:group style="position:absolute;left:5749;top:9186;width:30;height:30" coordorigin="5749,9186" coordsize="30,30">
              <v:shape style="position:absolute;left:5749;top:9186;width:30;height:30" coordorigin="5749,9186" coordsize="30,30" path="m5749,9216l5779,9186e" filled="f" stroked="t" strokeweight=".251101pt" strokecolor="#231F20">
                <v:path arrowok="t"/>
              </v:shape>
            </v:group>
            <v:group style="position:absolute;left:5719;top:9186;width:30;height:30" coordorigin="5719,9186" coordsize="30,30">
              <v:shape style="position:absolute;left:5719;top:9186;width:30;height:30" coordorigin="5719,9186" coordsize="30,30" path="m5719,9186l5749,9216e" filled="f" stroked="t" strokeweight=".251101pt" strokecolor="#231F20">
                <v:path arrowok="t"/>
              </v:shape>
            </v:group>
            <v:group style="position:absolute;left:5926;top:9186;width:30;height:30" coordorigin="5926,9186" coordsize="30,30">
              <v:shape style="position:absolute;left:5926;top:9186;width:30;height:30" coordorigin="5926,9186" coordsize="30,30" path="m5926,9216l5956,9186e" filled="f" stroked="t" strokeweight=".251101pt" strokecolor="#231F20">
                <v:path arrowok="t"/>
              </v:shape>
            </v:group>
            <v:group style="position:absolute;left:5896;top:9186;width:30;height:30" coordorigin="5896,9186" coordsize="30,30">
              <v:shape style="position:absolute;left:5896;top:9186;width:30;height:30" coordorigin="5896,9186" coordsize="30,30" path="m5896,9186l5926,9216e" filled="f" stroked="t" strokeweight=".251101pt" strokecolor="#231F20">
                <v:path arrowok="t"/>
              </v:shape>
            </v:group>
            <v:group style="position:absolute;left:6073;top:9126;width:60;height:60" coordorigin="6073,9126" coordsize="60,60">
              <v:shape style="position:absolute;left:6073;top:9126;width:60;height:60" coordorigin="6073,9126" coordsize="60,60" path="m6073,9186l6134,9126e" filled="f" stroked="t" strokeweight=".251101pt" strokecolor="#231F20">
                <v:path arrowok="t"/>
              </v:shape>
            </v:group>
            <v:group style="position:absolute;left:6073;top:9126;width:60;height:60" coordorigin="6073,9126" coordsize="60,60">
              <v:shape style="position:absolute;left:6073;top:9126;width:60;height:60" coordorigin="6073,9126" coordsize="60,60" path="m6073,9126l6134,9186e" filled="f" stroked="t" strokeweight=".251101pt" strokecolor="#231F20">
                <v:path arrowok="t"/>
              </v:shape>
            </v:group>
            <v:group style="position:absolute;left:6281;top:9186;width:30;height:30" coordorigin="6281,9186" coordsize="30,30">
              <v:shape style="position:absolute;left:6281;top:9186;width:30;height:30" coordorigin="6281,9186" coordsize="30,30" path="m6281,9216l6311,9186e" filled="f" stroked="t" strokeweight=".251101pt" strokecolor="#231F20">
                <v:path arrowok="t"/>
              </v:shape>
            </v:group>
            <v:group style="position:absolute;left:6251;top:9186;width:30;height:30" coordorigin="6251,9186" coordsize="30,30">
              <v:shape style="position:absolute;left:6251;top:9186;width:30;height:30" coordorigin="6251,9186" coordsize="30,30" path="m6251,9186l6281,9216e" filled="f" stroked="t" strokeweight=".251101pt" strokecolor="#231F20">
                <v:path arrowok="t"/>
              </v:shape>
            </v:group>
            <v:group style="position:absolute;left:6428;top:9059;width:60;height:60" coordorigin="6428,9059" coordsize="60,60">
              <v:shape style="position:absolute;left:6428;top:9059;width:60;height:60" coordorigin="6428,9059" coordsize="60,60" path="m6428,9120l6488,9059e" filled="f" stroked="t" strokeweight=".251101pt" strokecolor="#231F20">
                <v:path arrowok="t"/>
              </v:shape>
            </v:group>
            <v:group style="position:absolute;left:6428;top:9059;width:60;height:60" coordorigin="6428,9059" coordsize="60,60">
              <v:shape style="position:absolute;left:6428;top:9059;width:60;height:60" coordorigin="6428,9059" coordsize="60,60" path="m6428,9059l6488,9120e" filled="f" stroked="t" strokeweight=".251101pt" strokecolor="#231F20">
                <v:path arrowok="t"/>
              </v:shape>
            </v:group>
            <v:group style="position:absolute;left:6617;top:9168;width:48;height:48" coordorigin="6617,9168" coordsize="48,48">
              <v:shape style="position:absolute;left:6617;top:9168;width:48;height:48" coordorigin="6617,9168" coordsize="48,48" path="m6617,9216l6665,9168e" filled="f" stroked="t" strokeweight=".251101pt" strokecolor="#231F20">
                <v:path arrowok="t"/>
              </v:shape>
            </v:group>
            <v:group style="position:absolute;left:6605;top:9168;width:48;height:48" coordorigin="6605,9168" coordsize="48,48">
              <v:shape style="position:absolute;left:6605;top:9168;width:48;height:48" coordorigin="6605,9168" coordsize="48,48" path="m6605,9168l6653,9216e" filled="f" stroked="t" strokeweight=".251101pt" strokecolor="#231F20">
                <v:path arrowok="t"/>
              </v:shape>
            </v:group>
            <v:group style="position:absolute;left:6813;top:9186;width:30;height:30" coordorigin="6813,9186" coordsize="30,30">
              <v:shape style="position:absolute;left:6813;top:9186;width:30;height:30" coordorigin="6813,9186" coordsize="30,30" path="m6813,9216l6843,9186e" filled="f" stroked="t" strokeweight=".251101pt" strokecolor="#231F20">
                <v:path arrowok="t"/>
              </v:shape>
            </v:group>
            <v:group style="position:absolute;left:6782;top:9186;width:30;height:30" coordorigin="6782,9186" coordsize="30,30">
              <v:shape style="position:absolute;left:6782;top:9186;width:30;height:30" coordorigin="6782,9186" coordsize="30,30" path="m6782,9186l6813,9216e" filled="f" stroked="t" strokeweight=".251101pt" strokecolor="#231F20">
                <v:path arrowok="t"/>
              </v:shape>
            </v:group>
            <v:group style="position:absolute;left:6960;top:9095;width:60;height:60" coordorigin="6960,9095" coordsize="60,60">
              <v:shape style="position:absolute;left:6960;top:9095;width:60;height:60" coordorigin="6960,9095" coordsize="60,60" path="m6960,9156l7020,9095e" filled="f" stroked="t" strokeweight=".251101pt" strokecolor="#231F20">
                <v:path arrowok="t"/>
              </v:shape>
            </v:group>
            <v:group style="position:absolute;left:6960;top:9095;width:60;height:60" coordorigin="6960,9095" coordsize="60,60">
              <v:shape style="position:absolute;left:6960;top:9095;width:60;height:60" coordorigin="6960,9095" coordsize="60,60" path="m6960,9095l7020,9156e" filled="f" stroked="t" strokeweight=".251101pt" strokecolor="#231F20">
                <v:path arrowok="t"/>
              </v:shape>
            </v:group>
            <v:group style="position:absolute;left:7167;top:9186;width:30;height:30" coordorigin="7167,9186" coordsize="30,30">
              <v:shape style="position:absolute;left:7167;top:9186;width:30;height:30" coordorigin="7167,9186" coordsize="30,30" path="m7167,9216l7197,9186e" filled="f" stroked="t" strokeweight=".251101pt" strokecolor="#231F20">
                <v:path arrowok="t"/>
              </v:shape>
            </v:group>
            <v:group style="position:absolute;left:7137;top:9186;width:30;height:30" coordorigin="7137,9186" coordsize="30,30">
              <v:shape style="position:absolute;left:7137;top:9186;width:30;height:30" coordorigin="7137,9186" coordsize="30,30" path="m7137,9186l7167,9216e" filled="f" stroked="t" strokeweight=".251101pt" strokecolor="#231F20">
                <v:path arrowok="t"/>
              </v:shape>
            </v:group>
            <v:group style="position:absolute;left:7344;top:9186;width:30;height:30" coordorigin="7344,9186" coordsize="30,30">
              <v:shape style="position:absolute;left:7344;top:9186;width:30;height:30" coordorigin="7344,9186" coordsize="30,30" path="m7344,9216l7375,9186e" filled="f" stroked="t" strokeweight=".251101pt" strokecolor="#231F20">
                <v:path arrowok="t"/>
              </v:shape>
            </v:group>
            <v:group style="position:absolute;left:7314;top:9186;width:30;height:30" coordorigin="7314,9186" coordsize="30,30">
              <v:shape style="position:absolute;left:7314;top:9186;width:30;height:30" coordorigin="7314,9186" coordsize="30,30" path="m7314,9186l7344,9216e" filled="f" stroked="t" strokeweight=".251101pt" strokecolor="#231F20">
                <v:path arrowok="t"/>
              </v:shape>
            </v:group>
            <v:group style="position:absolute;left:7522;top:9186;width:30;height:30" coordorigin="7522,9186" coordsize="30,30">
              <v:shape style="position:absolute;left:7522;top:9186;width:30;height:30" coordorigin="7522,9186" coordsize="30,30" path="m7522,9216l7552,9186e" filled="f" stroked="t" strokeweight=".251101pt" strokecolor="#231F20">
                <v:path arrowok="t"/>
              </v:shape>
            </v:group>
            <v:group style="position:absolute;left:7492;top:9186;width:30;height:30" coordorigin="7492,9186" coordsize="30,30">
              <v:shape style="position:absolute;left:7492;top:9186;width:30;height:30" coordorigin="7492,9186" coordsize="30,30" path="m7492,9186l7522,9216e" filled="f" stroked="t" strokeweight=".251101pt" strokecolor="#231F20">
                <v:path arrowok="t"/>
              </v:shape>
            </v:group>
            <v:group style="position:absolute;left:7669;top:9138;width:60;height:60" coordorigin="7669,9138" coordsize="60,60">
              <v:shape style="position:absolute;left:7669;top:9138;width:60;height:60" coordorigin="7669,9138" coordsize="60,60" path="m7669,9198l7729,9138e" filled="f" stroked="t" strokeweight=".251101pt" strokecolor="#231F20">
                <v:path arrowok="t"/>
              </v:shape>
            </v:group>
            <v:group style="position:absolute;left:7669;top:9138;width:60;height:60" coordorigin="7669,9138" coordsize="60,60">
              <v:shape style="position:absolute;left:7669;top:9138;width:60;height:60" coordorigin="7669,9138" coordsize="60,60" path="m7669,9138l7729,9198e" filled="f" stroked="t" strokeweight=".251101pt" strokecolor="#231F20">
                <v:path arrowok="t"/>
              </v:shape>
            </v:group>
            <v:group style="position:absolute;left:7876;top:9186;width:30;height:30" coordorigin="7876,9186" coordsize="30,30">
              <v:shape style="position:absolute;left:7876;top:9186;width:30;height:30" coordorigin="7876,9186" coordsize="30,30" path="m7876,9216l7906,9186e" filled="f" stroked="t" strokeweight=".251101pt" strokecolor="#231F20">
                <v:path arrowok="t"/>
              </v:shape>
            </v:group>
            <v:group style="position:absolute;left:7846;top:9186;width:30;height:30" coordorigin="7846,9186" coordsize="30,30">
              <v:shape style="position:absolute;left:7846;top:9186;width:30;height:30" coordorigin="7846,9186" coordsize="30,30" path="m7846,9186l7876,9216e" filled="f" stroked="t" strokeweight=".251101pt" strokecolor="#231F20">
                <v:path arrowok="t"/>
              </v:shape>
            </v:group>
            <v:group style="position:absolute;left:8054;top:9186;width:30;height:30" coordorigin="8054,9186" coordsize="30,30">
              <v:shape style="position:absolute;left:8054;top:9186;width:30;height:30" coordorigin="8054,9186" coordsize="30,30" path="m8054,9216l8084,9186e" filled="f" stroked="t" strokeweight=".251101pt" strokecolor="#231F20">
                <v:path arrowok="t"/>
              </v:shape>
            </v:group>
            <v:group style="position:absolute;left:8023;top:9186;width:30;height:30" coordorigin="8023,9186" coordsize="30,30">
              <v:shape style="position:absolute;left:8023;top:9186;width:30;height:30" coordorigin="8023,9186" coordsize="30,30" path="m8023,9186l8054,9216e" filled="f" stroked="t" strokeweight=".251101pt" strokecolor="#231F20">
                <v:path arrowok="t"/>
              </v:shape>
            </v:group>
            <v:group style="position:absolute;left:8231;top:9186;width:30;height:30" coordorigin="8231,9186" coordsize="30,30">
              <v:shape style="position:absolute;left:8231;top:9186;width:30;height:30" coordorigin="8231,9186" coordsize="30,30" path="m8231,9216l8261,9186e" filled="f" stroked="t" strokeweight=".251101pt" strokecolor="#231F20">
                <v:path arrowok="t"/>
              </v:shape>
            </v:group>
            <v:group style="position:absolute;left:8201;top:9186;width:30;height:30" coordorigin="8201,9186" coordsize="30,30">
              <v:shape style="position:absolute;left:8201;top:9186;width:30;height:30" coordorigin="8201,9186" coordsize="30,30" path="m8201,9186l8231,9216e" filled="f" stroked="t" strokeweight=".251101pt" strokecolor="#231F20">
                <v:path arrowok="t"/>
              </v:shape>
            </v:group>
            <v:group style="position:absolute;left:8408;top:9186;width:30;height:30" coordorigin="8408,9186" coordsize="30,30">
              <v:shape style="position:absolute;left:8408;top:9186;width:30;height:30" coordorigin="8408,9186" coordsize="30,30" path="m8408,9216l8438,9186e" filled="f" stroked="t" strokeweight=".251101pt" strokecolor="#231F20">
                <v:path arrowok="t"/>
              </v:shape>
            </v:group>
            <v:group style="position:absolute;left:8378;top:9186;width:30;height:30" coordorigin="8378,9186" coordsize="30,30">
              <v:shape style="position:absolute;left:8378;top:9186;width:30;height:30" coordorigin="8378,9186" coordsize="30,30" path="m8378,9186l8408,9216e" filled="f" stroked="t" strokeweight=".251101pt" strokecolor="#231F20">
                <v:path arrowok="t"/>
              </v:shape>
            </v:group>
            <v:group style="position:absolute;left:8585;top:9186;width:30;height:30" coordorigin="8585,9186" coordsize="30,30">
              <v:shape style="position:absolute;left:8585;top:9186;width:30;height:30" coordorigin="8585,9186" coordsize="30,30" path="m8585,9216l8616,9186e" filled="f" stroked="t" strokeweight=".251101pt" strokecolor="#231F20">
                <v:path arrowok="t"/>
              </v:shape>
            </v:group>
            <v:group style="position:absolute;left:8555;top:9186;width:30;height:30" coordorigin="8555,9186" coordsize="30,30">
              <v:shape style="position:absolute;left:8555;top:9186;width:30;height:30" coordorigin="8555,9186" coordsize="30,30" path="m8555,9186l8585,9216e" filled="f" stroked="t" strokeweight=".251101pt" strokecolor="#231F20">
                <v:path arrowok="t"/>
              </v:shape>
            </v:group>
            <v:group style="position:absolute;left:8733;top:9071;width:60;height:60" coordorigin="8733,9071" coordsize="60,60">
              <v:shape style="position:absolute;left:8733;top:9071;width:60;height:60" coordorigin="8733,9071" coordsize="60,60" path="m8733,9132l8793,9071e" filled="f" stroked="t" strokeweight=".251101pt" strokecolor="#231F20">
                <v:path arrowok="t"/>
              </v:shape>
            </v:group>
            <v:group style="position:absolute;left:8733;top:9071;width:60;height:60" coordorigin="8733,9071" coordsize="60,60">
              <v:shape style="position:absolute;left:8733;top:9071;width:60;height:60" coordorigin="8733,9071" coordsize="60,60" path="m8733,9071l8793,9132e" filled="f" stroked="t" strokeweight=".251101pt" strokecolor="#231F20">
                <v:path arrowok="t"/>
              </v:shape>
            </v:group>
            <v:group style="position:absolute;left:8940;top:9186;width:30;height:30" coordorigin="8940,9186" coordsize="30,30">
              <v:shape style="position:absolute;left:8940;top:9186;width:30;height:30" coordorigin="8940,9186" coordsize="30,30" path="m8940,9216l8970,9186e" filled="f" stroked="t" strokeweight=".251101pt" strokecolor="#231F20">
                <v:path arrowok="t"/>
              </v:shape>
            </v:group>
            <v:group style="position:absolute;left:8910;top:9186;width:30;height:30" coordorigin="8910,9186" coordsize="30,30">
              <v:shape style="position:absolute;left:8910;top:9186;width:30;height:30" coordorigin="8910,9186" coordsize="30,30" path="m8910,9186l8940,9216e" filled="f" stroked="t" strokeweight=".251101pt" strokecolor="#231F20">
                <v:path arrowok="t"/>
              </v:shape>
            </v:group>
            <v:group style="position:absolute;left:9117;top:9186;width:30;height:30" coordorigin="9117,9186" coordsize="30,30">
              <v:shape style="position:absolute;left:9117;top:9186;width:30;height:30" coordorigin="9117,9186" coordsize="30,30" path="m9117,9216l9147,9186e" filled="f" stroked="t" strokeweight=".251101pt" strokecolor="#231F20">
                <v:path arrowok="t"/>
              </v:shape>
            </v:group>
            <v:group style="position:absolute;left:9087;top:9186;width:30;height:30" coordorigin="9087,9186" coordsize="30,30">
              <v:shape style="position:absolute;left:9087;top:9186;width:30;height:30" coordorigin="9087,9186" coordsize="30,30" path="m9087,9186l9117,9216e" filled="f" stroked="t" strokeweight=".251101pt" strokecolor="#231F20">
                <v:path arrowok="t"/>
              </v:shape>
            </v:group>
            <v:group style="position:absolute;left:9295;top:9186;width:30;height:30" coordorigin="9295,9186" coordsize="30,30">
              <v:shape style="position:absolute;left:9295;top:9186;width:30;height:30" coordorigin="9295,9186" coordsize="30,30" path="m9295,9216l9325,9186e" filled="f" stroked="t" strokeweight=".251101pt" strokecolor="#231F20">
                <v:path arrowok="t"/>
              </v:shape>
            </v:group>
            <v:group style="position:absolute;left:9264;top:9186;width:30;height:30" coordorigin="9264,9186" coordsize="30,30">
              <v:shape style="position:absolute;left:9264;top:9186;width:30;height:30" coordorigin="9264,9186" coordsize="30,30" path="m9264,9186l9295,9216e" filled="f" stroked="t" strokeweight=".251101pt" strokecolor="#231F20">
                <v:path arrowok="t"/>
              </v:shape>
            </v:group>
            <v:group style="position:absolute;left:9442;top:9053;width:60;height:60" coordorigin="9442,9053" coordsize="60,60">
              <v:shape style="position:absolute;left:9442;top:9053;width:60;height:60" coordorigin="9442,9053" coordsize="60,60" path="m9442,9113l9502,9053e" filled="f" stroked="t" strokeweight=".251101pt" strokecolor="#231F20">
                <v:path arrowok="t"/>
              </v:shape>
            </v:group>
            <v:group style="position:absolute;left:9442;top:9053;width:60;height:60" coordorigin="9442,9053" coordsize="60,60">
              <v:shape style="position:absolute;left:9442;top:9053;width:60;height:60" coordorigin="9442,9053" coordsize="60,60" path="m9442,9053l9502,9113e" filled="f" stroked="t" strokeweight=".251101pt" strokecolor="#231F20">
                <v:path arrowok="t"/>
              </v:shape>
            </v:group>
            <v:group style="position:absolute;left:9619;top:9095;width:60;height:60" coordorigin="9619,9095" coordsize="60,60">
              <v:shape style="position:absolute;left:9619;top:9095;width:60;height:60" coordorigin="9619,9095" coordsize="60,60" path="m9619,9156l9679,9095e" filled="f" stroked="t" strokeweight=".251101pt" strokecolor="#231F20">
                <v:path arrowok="t"/>
              </v:shape>
            </v:group>
            <v:group style="position:absolute;left:9619;top:9095;width:60;height:60" coordorigin="9619,9095" coordsize="60,60">
              <v:shape style="position:absolute;left:9619;top:9095;width:60;height:60" coordorigin="9619,9095" coordsize="60,60" path="m9619,9095l9679,9156e" filled="f" stroked="t" strokeweight=".251101pt" strokecolor="#231F20">
                <v:path arrowok="t"/>
              </v:shape>
            </v:group>
            <v:group style="position:absolute;left:9826;top:9186;width:30;height:30" coordorigin="9826,9186" coordsize="30,30">
              <v:shape style="position:absolute;left:9826;top:9186;width:30;height:30" coordorigin="9826,9186" coordsize="30,30" path="m9826,9216l9857,9186e" filled="f" stroked="t" strokeweight=".251101pt" strokecolor="#231F20">
                <v:path arrowok="t"/>
              </v:shape>
            </v:group>
            <v:group style="position:absolute;left:9796;top:9186;width:30;height:30" coordorigin="9796,9186" coordsize="30,30">
              <v:shape style="position:absolute;left:9796;top:9186;width:30;height:30" coordorigin="9796,9186" coordsize="30,30" path="m9796,9186l9826,9216e" filled="f" stroked="t" strokeweight=".251101pt" strokecolor="#231F20">
                <v:path arrowok="t"/>
              </v:shape>
            </v:group>
            <v:group style="position:absolute;left:9974;top:9126;width:60;height:60" coordorigin="9974,9126" coordsize="60,60">
              <v:shape style="position:absolute;left:9974;top:9126;width:60;height:60" coordorigin="9974,9126" coordsize="60,60" path="m9974,9186l10034,9126e" filled="f" stroked="t" strokeweight=".251101pt" strokecolor="#231F20">
                <v:path arrowok="t"/>
              </v:shape>
            </v:group>
            <v:group style="position:absolute;left:9974;top:9126;width:60;height:60" coordorigin="9974,9126" coordsize="60,60">
              <v:shape style="position:absolute;left:9974;top:9126;width:60;height:60" coordorigin="9974,9126" coordsize="60,60" path="m9974,9126l10034,9186e" filled="f" stroked="t" strokeweight=".251101pt" strokecolor="#231F20">
                <v:path arrowok="t"/>
              </v:shape>
            </v:group>
            <v:group style="position:absolute;left:10181;top:9186;width:30;height:30" coordorigin="10181,9186" coordsize="30,30">
              <v:shape style="position:absolute;left:10181;top:9186;width:30;height:30" coordorigin="10181,9186" coordsize="30,30" path="m10181,9216l10211,9186e" filled="f" stroked="t" strokeweight=".251101pt" strokecolor="#231F20">
                <v:path arrowok="t"/>
              </v:shape>
            </v:group>
            <v:group style="position:absolute;left:10151;top:9186;width:30;height:30" coordorigin="10151,9186" coordsize="30,30">
              <v:shape style="position:absolute;left:10151;top:9186;width:30;height:30" coordorigin="10151,9186" coordsize="30,30" path="m10151,9186l10181,9216e" filled="f" stroked="t" strokeweight=".251101pt" strokecolor="#231F20">
                <v:path arrowok="t"/>
              </v:shape>
            </v:group>
            <v:group style="position:absolute;left:10328;top:9059;width:60;height:60" coordorigin="10328,9059" coordsize="60,60">
              <v:shape style="position:absolute;left:10328;top:9059;width:60;height:60" coordorigin="10328,9059" coordsize="60,60" path="m10328,9120l10388,9059e" filled="f" stroked="t" strokeweight=".251101pt" strokecolor="#231F20">
                <v:path arrowok="t"/>
              </v:shape>
            </v:group>
            <v:group style="position:absolute;left:10328;top:9059;width:60;height:60" coordorigin="10328,9059" coordsize="60,60">
              <v:shape style="position:absolute;left:10328;top:9059;width:60;height:60" coordorigin="10328,9059" coordsize="60,60" path="m10328,9059l10388,9120e" filled="f" stroked="t" strokeweight=".251101pt" strokecolor="#231F20">
                <v:path arrowok="t"/>
              </v:shape>
            </v:group>
            <v:group style="position:absolute;left:10536;top:9186;width:30;height:30" coordorigin="10536,9186" coordsize="30,30">
              <v:shape style="position:absolute;left:10536;top:9186;width:30;height:30" coordorigin="10536,9186" coordsize="30,30" path="m10536,9216l10566,9186e" filled="f" stroked="t" strokeweight=".251101pt" strokecolor="#231F20">
                <v:path arrowok="t"/>
              </v:shape>
            </v:group>
            <v:group style="position:absolute;left:10506;top:9186;width:30;height:30" coordorigin="10506,9186" coordsize="30,30">
              <v:shape style="position:absolute;left:10506;top:9186;width:30;height:30" coordorigin="10506,9186" coordsize="30,30" path="m10506,9186l10536,9216e" filled="f" stroked="t" strokeweight=".251101pt" strokecolor="#231F20">
                <v:path arrowok="t"/>
              </v:shape>
            </v:group>
            <v:group style="position:absolute;left:10713;top:9186;width:30;height:30" coordorigin="10713,9186" coordsize="30,30">
              <v:shape style="position:absolute;left:10713;top:9186;width:30;height:30" coordorigin="10713,9186" coordsize="30,30" path="m10713,9216l10743,9186e" filled="f" stroked="t" strokeweight=".251101pt" strokecolor="#231F20">
                <v:path arrowok="t"/>
              </v:shape>
            </v:group>
            <v:group style="position:absolute;left:10683;top:9186;width:30;height:30" coordorigin="10683,9186" coordsize="30,30">
              <v:shape style="position:absolute;left:10683;top:9186;width:30;height:30" coordorigin="10683,9186" coordsize="30,30" path="m10683,9186l10713,9216e" filled="f" stroked="t" strokeweight=".251101pt" strokecolor="#231F20">
                <v:path arrowok="t"/>
              </v:shape>
            </v:group>
            <v:group style="position:absolute;left:10890;top:9186;width:30;height:30" coordorigin="10890,9186" coordsize="30,30">
              <v:shape style="position:absolute;left:10890;top:9186;width:30;height:30" coordorigin="10890,9186" coordsize="30,30" path="m10890,9216l10920,9186e" filled="f" stroked="t" strokeweight=".251101pt" strokecolor="#231F20">
                <v:path arrowok="t"/>
              </v:shape>
            </v:group>
            <v:group style="position:absolute;left:10860;top:9186;width:30;height:30" coordorigin="10860,9186" coordsize="30,30">
              <v:shape style="position:absolute;left:10860;top:9186;width:30;height:30" coordorigin="10860,9186" coordsize="30,30" path="m10860,9186l10890,9216e" filled="f" stroked="t" strokeweight=".251101pt" strokecolor="#231F20">
                <v:path arrowok="t"/>
              </v:shape>
            </v:group>
            <v:group style="position:absolute;left:11037;top:8613;width:30;height:30" coordorigin="11037,8613" coordsize="30,30">
              <v:shape style="position:absolute;left:11037;top:8613;width:30;height:30" coordorigin="11037,8613" coordsize="30,30" path="m11037,8643l11067,8613e" filled="f" stroked="t" strokeweight=".251101pt" strokecolor="#231F20">
                <v:path arrowok="t"/>
              </v:shape>
            </v:group>
            <v:group style="position:absolute;left:11067;top:8613;width:30;height:30" coordorigin="11067,8613" coordsize="30,30">
              <v:shape style="position:absolute;left:11067;top:8613;width:30;height:30" coordorigin="11067,8613" coordsize="30,30" path="m11067,8613l11098,8643e" filled="f" stroked="t" strokeweight=".251101pt" strokecolor="#231F20">
                <v:path arrowok="t"/>
              </v:shape>
            </v:group>
            <v:group style="position:absolute;left:11215;top:8721;width:60;height:60" coordorigin="11215,8721" coordsize="60,60">
              <v:shape style="position:absolute;left:11215;top:8721;width:60;height:60" coordorigin="11215,8721" coordsize="60,60" path="m11215,8782l11275,8721e" filled="f" stroked="t" strokeweight=".251101pt" strokecolor="#231F20">
                <v:path arrowok="t"/>
              </v:shape>
            </v:group>
            <v:group style="position:absolute;left:11215;top:8721;width:60;height:60" coordorigin="11215,8721" coordsize="60,60">
              <v:shape style="position:absolute;left:11215;top:8721;width:60;height:60" coordorigin="11215,8721" coordsize="60,60" path="m11215,8721l11275,8782e" filled="f" stroked="t" strokeweight=".251101pt" strokecolor="#231F20">
                <v:path arrowok="t"/>
              </v:shape>
            </v:group>
            <v:group style="position:absolute;left:11422;top:9186;width:30;height:30" coordorigin="11422,9186" coordsize="30,30">
              <v:shape style="position:absolute;left:11422;top:9186;width:30;height:30" coordorigin="11422,9186" coordsize="30,30" path="m11422,9216l11452,9186e" filled="f" stroked="t" strokeweight=".251101pt" strokecolor="#231F20">
                <v:path arrowok="t"/>
              </v:shape>
            </v:group>
            <v:group style="position:absolute;left:11392;top:9186;width:30;height:30" coordorigin="11392,9186" coordsize="30,30">
              <v:shape style="position:absolute;left:11392;top:9186;width:30;height:30" coordorigin="11392,9186" coordsize="30,30" path="m11392,9186l11422,9216e" filled="f" stroked="t" strokeweight=".251101pt" strokecolor="#231F20">
                <v:path arrowok="t"/>
              </v:shape>
            </v:group>
            <v:group style="position:absolute;left:1849;top:8715;width:9574;height:501" coordorigin="1849,8715" coordsize="9574,501">
              <v:shape style="position:absolute;left:1849;top:8715;width:9574;height:501" coordorigin="1849,8715" coordsize="9574,501" path="m1849,9216l2380,9216,2558,8902,2735,9216,2912,9126,3090,9216,4685,9216,4862,9035,5040,9216,5217,8920,5394,9114,5572,8715,5749,8806,5926,9114,6103,9216,6281,9077,6458,9216,6635,9216,6813,8908,6990,9216,7167,9192,7344,8993,7522,9216,7699,9216,7876,9095,8054,8963,8231,8981,8408,9041,8585,8788,8763,9216,8940,9083,9117,8800,9295,8884,9472,9216,9649,9216,9826,9204,10004,9216,10181,9174,10358,9216,10536,8872,10713,9107,10890,9053,11067,9216,11245,9216,11422,8776e" filled="f" stroked="t" strokeweight=".502202pt" strokecolor="#231F20">
                <v:path arrowok="t"/>
                <v:stroke dashstyle="longDash"/>
              </v:shape>
              <v:shape style="position:absolute;left:1637;top:8554;width:254;height:796" type="#_x0000_t75">
                <v:imagedata r:id="rId74" o:title=""/>
              </v:shape>
            </v:group>
            <v:group style="position:absolute;left:2011;top:9186;width:15;height:30" coordorigin="2011,9186" coordsize="15,30">
              <v:shape style="position:absolute;left:2011;top:9186;width:15;height:30" coordorigin="2011,9186" coordsize="15,30" path="m2026,9186l2011,9216e" filled="f" stroked="t" strokeweight=".251101pt" strokecolor="#231F20">
                <v:path arrowok="t"/>
              </v:shape>
            </v:group>
            <v:group style="position:absolute;left:2026;top:9186;width:15;height:30" coordorigin="2026,9186" coordsize="15,30">
              <v:shape style="position:absolute;left:2026;top:9186;width:15;height:30" coordorigin="2026,9186" coordsize="15,30" path="m2041,9216l2026,9186e" filled="f" stroked="t" strokeweight=".251101pt" strokecolor="#231F20">
                <v:path arrowok="t"/>
              </v:shape>
            </v:group>
            <v:group style="position:absolute;left:2188;top:9186;width:15;height:30" coordorigin="2188,9186" coordsize="15,30">
              <v:shape style="position:absolute;left:2188;top:9186;width:15;height:30" coordorigin="2188,9186" coordsize="15,30" path="m2203,9186l2188,9216e" filled="f" stroked="t" strokeweight=".251101pt" strokecolor="#231F20">
                <v:path arrowok="t"/>
              </v:shape>
            </v:group>
            <v:group style="position:absolute;left:2203;top:9186;width:15;height:30" coordorigin="2203,9186" coordsize="15,30">
              <v:shape style="position:absolute;left:2203;top:9186;width:15;height:30" coordorigin="2203,9186" coordsize="15,30" path="m2218,9216l2203,9186e" filled="f" stroked="t" strokeweight=".251101pt" strokecolor="#231F20">
                <v:path arrowok="t"/>
              </v:shape>
            </v:group>
            <v:group style="position:absolute;left:2365;top:9186;width:15;height:30" coordorigin="2365,9186" coordsize="15,30">
              <v:shape style="position:absolute;left:2365;top:9186;width:15;height:30" coordorigin="2365,9186" coordsize="15,30" path="m2380,9186l2365,9216e" filled="f" stroked="t" strokeweight=".251101pt" strokecolor="#231F20">
                <v:path arrowok="t"/>
              </v:shape>
            </v:group>
            <v:group style="position:absolute;left:2380;top:9186;width:15;height:30" coordorigin="2380,9186" coordsize="15,30">
              <v:shape style="position:absolute;left:2380;top:9186;width:15;height:30" coordorigin="2380,9186" coordsize="15,30" path="m2395,9216l2380,9186e" filled="f" stroked="t" strokeweight=".251101pt" strokecolor="#231F20">
                <v:path arrowok="t"/>
              </v:shape>
            </v:group>
            <v:group style="position:absolute;left:2528;top:8872;width:60;height:60" coordorigin="2528,8872" coordsize="60,60">
              <v:shape style="position:absolute;left:2528;top:8872;width:60;height:60" coordorigin="2528,8872" coordsize="60,60" path="m2558,8872l2528,8932,2588,8932,2558,8872xe" filled="f" stroked="t" strokeweight=".251101pt" strokecolor="#231F20">
                <v:path arrowok="t"/>
              </v:shape>
            </v:group>
            <v:group style="position:absolute;left:2720;top:9186;width:15;height:30" coordorigin="2720,9186" coordsize="15,30">
              <v:shape style="position:absolute;left:2720;top:9186;width:15;height:30" coordorigin="2720,9186" coordsize="15,30" path="m2735,9186l2720,9216e" filled="f" stroked="t" strokeweight=".251101pt" strokecolor="#231F20">
                <v:path arrowok="t"/>
              </v:shape>
            </v:group>
            <v:group style="position:absolute;left:2735;top:9186;width:15;height:30" coordorigin="2735,9186" coordsize="15,30">
              <v:shape style="position:absolute;left:2735;top:9186;width:15;height:30" coordorigin="2735,9186" coordsize="15,30" path="m2750,9216l2735,9186e" filled="f" stroked="t" strokeweight=".251101pt" strokecolor="#231F20">
                <v:path arrowok="t"/>
              </v:shape>
            </v:group>
            <v:group style="position:absolute;left:2882;top:9095;width:60;height:60" coordorigin="2882,9095" coordsize="60,60">
              <v:shape style="position:absolute;left:2882;top:9095;width:60;height:60" coordorigin="2882,9095" coordsize="60,60" path="m2912,9095l2882,9156,2942,9156,2912,9095xe" filled="f" stroked="t" strokeweight=".251101pt" strokecolor="#231F20">
                <v:path arrowok="t"/>
              </v:shape>
            </v:group>
            <v:group style="position:absolute;left:3074;top:9186;width:15;height:30" coordorigin="3074,9186" coordsize="15,30">
              <v:shape style="position:absolute;left:3074;top:9186;width:15;height:30" coordorigin="3074,9186" coordsize="15,30" path="m3090,9186l3074,9216e" filled="f" stroked="t" strokeweight=".251101pt" strokecolor="#231F20">
                <v:path arrowok="t"/>
              </v:shape>
            </v:group>
            <v:group style="position:absolute;left:3090;top:9186;width:15;height:30" coordorigin="3090,9186" coordsize="15,30">
              <v:shape style="position:absolute;left:3090;top:9186;width:15;height:30" coordorigin="3090,9186" coordsize="15,30" path="m3105,9216l3090,9186e" filled="f" stroked="t" strokeweight=".251101pt" strokecolor="#231F20">
                <v:path arrowok="t"/>
              </v:shape>
            </v:group>
            <v:group style="position:absolute;left:3252;top:9186;width:15;height:30" coordorigin="3252,9186" coordsize="15,30">
              <v:shape style="position:absolute;left:3252;top:9186;width:15;height:30" coordorigin="3252,9186" coordsize="15,30" path="m3267,9186l3252,9216e" filled="f" stroked="t" strokeweight=".251101pt" strokecolor="#231F20">
                <v:path arrowok="t"/>
              </v:shape>
            </v:group>
            <v:group style="position:absolute;left:3267;top:9186;width:15;height:30" coordorigin="3267,9186" coordsize="15,30">
              <v:shape style="position:absolute;left:3267;top:9186;width:15;height:30" coordorigin="3267,9186" coordsize="15,30" path="m3282,9216l3267,9186e" filled="f" stroked="t" strokeweight=".251101pt" strokecolor="#231F20">
                <v:path arrowok="t"/>
              </v:shape>
            </v:group>
            <v:group style="position:absolute;left:3429;top:9186;width:15;height:30" coordorigin="3429,9186" coordsize="15,30">
              <v:shape style="position:absolute;left:3429;top:9186;width:15;height:30" coordorigin="3429,9186" coordsize="15,30" path="m3444,9186l3429,9216e" filled="f" stroked="t" strokeweight=".251101pt" strokecolor="#231F20">
                <v:path arrowok="t"/>
              </v:shape>
            </v:group>
            <v:group style="position:absolute;left:3444;top:9186;width:15;height:30" coordorigin="3444,9186" coordsize="15,30">
              <v:shape style="position:absolute;left:3444;top:9186;width:15;height:30" coordorigin="3444,9186" coordsize="15,30" path="m3459,9216l3444,9186e" filled="f" stroked="t" strokeweight=".251101pt" strokecolor="#231F20">
                <v:path arrowok="t"/>
              </v:shape>
            </v:group>
            <v:group style="position:absolute;left:3606;top:9186;width:15;height:30" coordorigin="3606,9186" coordsize="15,30">
              <v:shape style="position:absolute;left:3606;top:9186;width:15;height:30" coordorigin="3606,9186" coordsize="15,30" path="m3621,9186l3606,9216e" filled="f" stroked="t" strokeweight=".251101pt" strokecolor="#231F20">
                <v:path arrowok="t"/>
              </v:shape>
            </v:group>
            <v:group style="position:absolute;left:3621;top:9186;width:15;height:30" coordorigin="3621,9186" coordsize="15,30">
              <v:shape style="position:absolute;left:3621;top:9186;width:15;height:30" coordorigin="3621,9186" coordsize="15,30" path="m3636,9216l3621,9186e" filled="f" stroked="t" strokeweight=".251101pt" strokecolor="#231F20">
                <v:path arrowok="t"/>
              </v:shape>
            </v:group>
            <v:group style="position:absolute;left:3784;top:9186;width:15;height:30" coordorigin="3784,9186" coordsize="15,30">
              <v:shape style="position:absolute;left:3784;top:9186;width:15;height:30" coordorigin="3784,9186" coordsize="15,30" path="m3799,9186l3784,9216e" filled="f" stroked="t" strokeweight=".251101pt" strokecolor="#231F20">
                <v:path arrowok="t"/>
              </v:shape>
            </v:group>
            <v:group style="position:absolute;left:3799;top:9186;width:15;height:30" coordorigin="3799,9186" coordsize="15,30">
              <v:shape style="position:absolute;left:3799;top:9186;width:15;height:30" coordorigin="3799,9186" coordsize="15,30" path="m3814,9216l3799,9186e" filled="f" stroked="t" strokeweight=".251101pt" strokecolor="#231F20">
                <v:path arrowok="t"/>
              </v:shape>
            </v:group>
            <v:group style="position:absolute;left:3961;top:9186;width:15;height:30" coordorigin="3961,9186" coordsize="15,30">
              <v:shape style="position:absolute;left:3961;top:9186;width:15;height:30" coordorigin="3961,9186" coordsize="15,30" path="m3976,9186l3961,9216e" filled="f" stroked="t" strokeweight=".251101pt" strokecolor="#231F20">
                <v:path arrowok="t"/>
              </v:shape>
            </v:group>
            <v:group style="position:absolute;left:3976;top:9186;width:15;height:30" coordorigin="3976,9186" coordsize="15,30">
              <v:shape style="position:absolute;left:3976;top:9186;width:15;height:30" coordorigin="3976,9186" coordsize="15,30" path="m3991,9216l3976,9186e" filled="f" stroked="t" strokeweight=".251101pt" strokecolor="#231F20">
                <v:path arrowok="t"/>
              </v:shape>
            </v:group>
            <v:group style="position:absolute;left:4138;top:9186;width:15;height:30" coordorigin="4138,9186" coordsize="15,30">
              <v:shape style="position:absolute;left:4138;top:9186;width:15;height:30" coordorigin="4138,9186" coordsize="15,30" path="m4153,9186l4138,9216e" filled="f" stroked="t" strokeweight=".251101pt" strokecolor="#231F20">
                <v:path arrowok="t"/>
              </v:shape>
            </v:group>
            <v:group style="position:absolute;left:4153;top:9186;width:15;height:30" coordorigin="4153,9186" coordsize="15,30">
              <v:shape style="position:absolute;left:4153;top:9186;width:15;height:30" coordorigin="4153,9186" coordsize="15,30" path="m4168,9216l4153,9186e" filled="f" stroked="t" strokeweight=".251101pt" strokecolor="#231F20">
                <v:path arrowok="t"/>
              </v:shape>
            </v:group>
            <v:group style="position:absolute;left:4315;top:9186;width:15;height:30" coordorigin="4315,9186" coordsize="15,30">
              <v:shape style="position:absolute;left:4315;top:9186;width:15;height:30" coordorigin="4315,9186" coordsize="15,30" path="m4331,9186l4315,9216e" filled="f" stroked="t" strokeweight=".251101pt" strokecolor="#231F20">
                <v:path arrowok="t"/>
              </v:shape>
            </v:group>
            <v:group style="position:absolute;left:4331;top:9186;width:15;height:30" coordorigin="4331,9186" coordsize="15,30">
              <v:shape style="position:absolute;left:4331;top:9186;width:15;height:30" coordorigin="4331,9186" coordsize="15,30" path="m4346,9216l4331,9186e" filled="f" stroked="t" strokeweight=".251101pt" strokecolor="#231F20">
                <v:path arrowok="t"/>
              </v:shape>
            </v:group>
            <v:group style="position:absolute;left:4493;top:9186;width:15;height:30" coordorigin="4493,9186" coordsize="15,30">
              <v:shape style="position:absolute;left:4493;top:9186;width:15;height:30" coordorigin="4493,9186" coordsize="15,30" path="m4508,9186l4493,9216e" filled="f" stroked="t" strokeweight=".251101pt" strokecolor="#231F20">
                <v:path arrowok="t"/>
              </v:shape>
            </v:group>
            <v:group style="position:absolute;left:4508;top:9186;width:15;height:30" coordorigin="4508,9186" coordsize="15,30">
              <v:shape style="position:absolute;left:4508;top:9186;width:15;height:30" coordorigin="4508,9186" coordsize="15,30" path="m4523,9216l4508,9186e" filled="f" stroked="t" strokeweight=".251101pt" strokecolor="#231F20">
                <v:path arrowok="t"/>
              </v:shape>
            </v:group>
            <v:group style="position:absolute;left:4670;top:9186;width:15;height:30" coordorigin="4670,9186" coordsize="15,30">
              <v:shape style="position:absolute;left:4670;top:9186;width:15;height:30" coordorigin="4670,9186" coordsize="15,30" path="m4685,9186l4670,9216e" filled="f" stroked="t" strokeweight=".251101pt" strokecolor="#231F20">
                <v:path arrowok="t"/>
              </v:shape>
            </v:group>
            <v:group style="position:absolute;left:4685;top:9186;width:15;height:30" coordorigin="4685,9186" coordsize="15,30">
              <v:shape style="position:absolute;left:4685;top:9186;width:15;height:30" coordorigin="4685,9186" coordsize="15,30" path="m4700,9216l4685,9186e" filled="f" stroked="t" strokeweight=".251101pt" strokecolor="#231F20">
                <v:path arrowok="t"/>
              </v:shape>
            </v:group>
            <v:group style="position:absolute;left:4832;top:9005;width:60;height:60" coordorigin="4832,9005" coordsize="60,60">
              <v:shape style="position:absolute;left:4832;top:9005;width:60;height:60" coordorigin="4832,9005" coordsize="60,60" path="m4862,9005l4832,9065,4893,9065,4862,9005xe" filled="f" stroked="t" strokeweight=".251101pt" strokecolor="#231F20">
                <v:path arrowok="t"/>
              </v:shape>
            </v:group>
            <v:group style="position:absolute;left:5025;top:9186;width:15;height:30" coordorigin="5025,9186" coordsize="15,30">
              <v:shape style="position:absolute;left:5025;top:9186;width:15;height:30" coordorigin="5025,9186" coordsize="15,30" path="m5040,9186l5025,9216e" filled="f" stroked="t" strokeweight=".251101pt" strokecolor="#231F20">
                <v:path arrowok="t"/>
              </v:shape>
            </v:group>
            <v:group style="position:absolute;left:5040;top:9186;width:15;height:30" coordorigin="5040,9186" coordsize="15,30">
              <v:shape style="position:absolute;left:5040;top:9186;width:15;height:30" coordorigin="5040,9186" coordsize="15,30" path="m5055,9216l5040,9186e" filled="f" stroked="t" strokeweight=".251101pt" strokecolor="#231F20">
                <v:path arrowok="t"/>
              </v:shape>
            </v:group>
            <v:group style="position:absolute;left:5187;top:8890;width:60;height:60" coordorigin="5187,8890" coordsize="60,60">
              <v:shape style="position:absolute;left:5187;top:8890;width:60;height:60" coordorigin="5187,8890" coordsize="60,60" path="m5217,8890l5187,8951,5247,8951,5217,8890xe" filled="f" stroked="t" strokeweight=".251101pt" strokecolor="#231F20">
                <v:path arrowok="t"/>
              </v:shape>
            </v:group>
            <v:group style="position:absolute;left:5364;top:9083;width:60;height:60" coordorigin="5364,9083" coordsize="60,60">
              <v:shape style="position:absolute;left:5364;top:9083;width:60;height:60" coordorigin="5364,9083" coordsize="60,60" path="m5394,9083l5364,9144,5424,9144,5394,9083xe" filled="f" stroked="t" strokeweight=".251101pt" strokecolor="#231F20">
                <v:path arrowok="t"/>
              </v:shape>
            </v:group>
            <v:group style="position:absolute;left:5541;top:8685;width:60;height:60" coordorigin="5541,8685" coordsize="60,60">
              <v:shape style="position:absolute;left:5541;top:8685;width:60;height:60" coordorigin="5541,8685" coordsize="60,60" path="m5572,8685l5541,8746,5602,8746,5572,8685xe" filled="f" stroked="t" strokeweight=".251101pt" strokecolor="#231F20">
                <v:path arrowok="t"/>
              </v:shape>
            </v:group>
            <v:group style="position:absolute;left:5719;top:8776;width:60;height:60" coordorigin="5719,8776" coordsize="60,60">
              <v:shape style="position:absolute;left:5719;top:8776;width:60;height:60" coordorigin="5719,8776" coordsize="60,60" path="m5749,8776l5719,8836,5779,8836,5749,8776xe" filled="f" stroked="t" strokeweight=".251101pt" strokecolor="#231F20">
                <v:path arrowok="t"/>
              </v:shape>
            </v:group>
            <v:group style="position:absolute;left:5896;top:9083;width:60;height:60" coordorigin="5896,9083" coordsize="60,60">
              <v:shape style="position:absolute;left:5896;top:9083;width:60;height:60" coordorigin="5896,9083" coordsize="60,60" path="m5926,9083l5896,9144,5956,9144,5926,9083xe" filled="f" stroked="t" strokeweight=".251101pt" strokecolor="#231F20">
                <v:path arrowok="t"/>
              </v:shape>
            </v:group>
            <v:group style="position:absolute;left:6088;top:9186;width:15;height:30" coordorigin="6088,9186" coordsize="15,30">
              <v:shape style="position:absolute;left:6088;top:9186;width:15;height:30" coordorigin="6088,9186" coordsize="15,30" path="m6103,9186l6088,9216e" filled="f" stroked="t" strokeweight=".251101pt" strokecolor="#231F20">
                <v:path arrowok="t"/>
              </v:shape>
            </v:group>
            <v:group style="position:absolute;left:6103;top:9186;width:15;height:30" coordorigin="6103,9186" coordsize="15,30">
              <v:shape style="position:absolute;left:6103;top:9186;width:15;height:30" coordorigin="6103,9186" coordsize="15,30" path="m6118,9216l6103,9186e" filled="f" stroked="t" strokeweight=".251101pt" strokecolor="#231F20">
                <v:path arrowok="t"/>
              </v:shape>
            </v:group>
            <v:group style="position:absolute;left:6251;top:9047;width:60;height:60" coordorigin="6251,9047" coordsize="60,60">
              <v:shape style="position:absolute;left:6251;top:9047;width:60;height:60" coordorigin="6251,9047" coordsize="60,60" path="m6281,9047l6251,9107,6311,9107,6281,9047xe" filled="f" stroked="t" strokeweight=".251101pt" strokecolor="#231F20">
                <v:path arrowok="t"/>
              </v:shape>
            </v:group>
            <v:group style="position:absolute;left:6443;top:9186;width:15;height:30" coordorigin="6443,9186" coordsize="15,30">
              <v:shape style="position:absolute;left:6443;top:9186;width:15;height:30" coordorigin="6443,9186" coordsize="15,30" path="m6458,9186l6443,9216e" filled="f" stroked="t" strokeweight=".251101pt" strokecolor="#231F20">
                <v:path arrowok="t"/>
              </v:shape>
            </v:group>
            <v:group style="position:absolute;left:6458;top:9186;width:15;height:30" coordorigin="6458,9186" coordsize="15,30">
              <v:shape style="position:absolute;left:6458;top:9186;width:15;height:30" coordorigin="6458,9186" coordsize="15,30" path="m6473,9216l6458,9186e" filled="f" stroked="t" strokeweight=".251101pt" strokecolor="#231F20">
                <v:path arrowok="t"/>
              </v:shape>
            </v:group>
            <v:group style="position:absolute;left:6620;top:9186;width:15;height:30" coordorigin="6620,9186" coordsize="15,30">
              <v:shape style="position:absolute;left:6620;top:9186;width:15;height:30" coordorigin="6620,9186" coordsize="15,30" path="m6635,9186l6620,9216e" filled="f" stroked="t" strokeweight=".251101pt" strokecolor="#231F20">
                <v:path arrowok="t"/>
              </v:shape>
            </v:group>
            <v:group style="position:absolute;left:6635;top:9186;width:15;height:30" coordorigin="6635,9186" coordsize="15,30">
              <v:shape style="position:absolute;left:6635;top:9186;width:15;height:30" coordorigin="6635,9186" coordsize="15,30" path="m6650,9216l6635,9186e" filled="f" stroked="t" strokeweight=".251101pt" strokecolor="#231F20">
                <v:path arrowok="t"/>
              </v:shape>
            </v:group>
            <v:group style="position:absolute;left:6782;top:8878;width:60;height:60" coordorigin="6782,8878" coordsize="60,60">
              <v:shape style="position:absolute;left:6782;top:8878;width:60;height:60" coordorigin="6782,8878" coordsize="60,60" path="m6813,8878l6782,8939,6843,8939,6813,8878xe" filled="f" stroked="t" strokeweight=".251101pt" strokecolor="#231F20">
                <v:path arrowok="t"/>
              </v:shape>
            </v:group>
            <v:group style="position:absolute;left:6975;top:9186;width:15;height:30" coordorigin="6975,9186" coordsize="15,30">
              <v:shape style="position:absolute;left:6975;top:9186;width:15;height:30" coordorigin="6975,9186" coordsize="15,30" path="m6990,9186l6975,9216e" filled="f" stroked="t" strokeweight=".251101pt" strokecolor="#231F20">
                <v:path arrowok="t"/>
              </v:shape>
            </v:group>
            <v:group style="position:absolute;left:6990;top:9186;width:15;height:30" coordorigin="6990,9186" coordsize="15,30">
              <v:shape style="position:absolute;left:6990;top:9186;width:15;height:30" coordorigin="6990,9186" coordsize="15,30" path="m7005,9216l6990,9186e" filled="f" stroked="t" strokeweight=".251101pt" strokecolor="#231F20">
                <v:path arrowok="t"/>
              </v:shape>
            </v:group>
            <v:group style="position:absolute;left:7140;top:9162;width:27;height:54" coordorigin="7140,9162" coordsize="27,54">
              <v:shape style="position:absolute;left:7140;top:9162;width:27;height:54" coordorigin="7140,9162" coordsize="27,54" path="m7167,9162l7140,9216e" filled="f" stroked="t" strokeweight=".251101pt" strokecolor="#231F20">
                <v:path arrowok="t"/>
              </v:shape>
            </v:group>
            <v:group style="position:absolute;left:7167;top:9162;width:27;height:54" coordorigin="7167,9162" coordsize="27,54">
              <v:shape style="position:absolute;left:7167;top:9162;width:27;height:54" coordorigin="7167,9162" coordsize="27,54" path="m7194,9216l7167,9162e" filled="f" stroked="t" strokeweight=".251101pt" strokecolor="#231F20">
                <v:path arrowok="t"/>
              </v:shape>
            </v:group>
            <v:group style="position:absolute;left:7314;top:8963;width:60;height:60" coordorigin="7314,8963" coordsize="60,60">
              <v:shape style="position:absolute;left:7314;top:8963;width:60;height:60" coordorigin="7314,8963" coordsize="60,60" path="m7344,8963l7314,9023,7375,9023,7344,8963xe" filled="f" stroked="t" strokeweight=".251101pt" strokecolor="#231F20">
                <v:path arrowok="t"/>
              </v:shape>
            </v:group>
            <v:group style="position:absolute;left:7507;top:9186;width:15;height:30" coordorigin="7507,9186" coordsize="15,30">
              <v:shape style="position:absolute;left:7507;top:9186;width:15;height:30" coordorigin="7507,9186" coordsize="15,30" path="m7522,9186l7507,9216e" filled="f" stroked="t" strokeweight=".251101pt" strokecolor="#231F20">
                <v:path arrowok="t"/>
              </v:shape>
            </v:group>
            <v:group style="position:absolute;left:7522;top:9186;width:15;height:30" coordorigin="7522,9186" coordsize="15,30">
              <v:shape style="position:absolute;left:7522;top:9186;width:15;height:30" coordorigin="7522,9186" coordsize="15,30" path="m7537,9216l7522,9186e" filled="f" stroked="t" strokeweight=".251101pt" strokecolor="#231F20">
                <v:path arrowok="t"/>
              </v:shape>
            </v:group>
            <v:group style="position:absolute;left:7684;top:9186;width:15;height:30" coordorigin="7684,9186" coordsize="15,30">
              <v:shape style="position:absolute;left:7684;top:9186;width:15;height:30" coordorigin="7684,9186" coordsize="15,30" path="m7699,9186l7684,9216e" filled="f" stroked="t" strokeweight=".251101pt" strokecolor="#231F20">
                <v:path arrowok="t"/>
              </v:shape>
            </v:group>
            <v:group style="position:absolute;left:7699;top:9186;width:15;height:30" coordorigin="7699,9186" coordsize="15,30">
              <v:shape style="position:absolute;left:7699;top:9186;width:15;height:30" coordorigin="7699,9186" coordsize="15,30" path="m7714,9216l7699,9186e" filled="f" stroked="t" strokeweight=".251101pt" strokecolor="#231F20">
                <v:path arrowok="t"/>
              </v:shape>
            </v:group>
            <v:group style="position:absolute;left:7846;top:9065;width:60;height:60" coordorigin="7846,9065" coordsize="60,60">
              <v:shape style="position:absolute;left:7846;top:9065;width:60;height:60" coordorigin="7846,9065" coordsize="60,60" path="m7876,9065l7846,9126,7906,9126,7876,9065xe" filled="f" stroked="t" strokeweight=".251101pt" strokecolor="#231F20">
                <v:path arrowok="t"/>
              </v:shape>
            </v:group>
            <v:group style="position:absolute;left:8023;top:8933;width:60;height:60" coordorigin="8023,8933" coordsize="60,60">
              <v:shape style="position:absolute;left:8023;top:8933;width:60;height:60" coordorigin="8023,8933" coordsize="60,60" path="m8054,8933l8023,8993,8084,8993,8054,8933xe" filled="f" stroked="t" strokeweight=".251101pt" strokecolor="#231F20">
                <v:path arrowok="t"/>
              </v:shape>
            </v:group>
            <v:group style="position:absolute;left:8201;top:8951;width:60;height:60" coordorigin="8201,8951" coordsize="60,60">
              <v:shape style="position:absolute;left:8201;top:8951;width:60;height:60" coordorigin="8201,8951" coordsize="60,60" path="m8231,8951l8201,9011,8261,9011,8231,8951xe" filled="f" stroked="t" strokeweight=".251101pt" strokecolor="#231F20">
                <v:path arrowok="t"/>
              </v:shape>
            </v:group>
            <v:group style="position:absolute;left:8378;top:9011;width:60;height:60" coordorigin="8378,9011" coordsize="60,60">
              <v:shape style="position:absolute;left:8378;top:9011;width:60;height:60" coordorigin="8378,9011" coordsize="60,60" path="m8408,9011l8378,9071,8438,9071,8408,9011xe" filled="f" stroked="t" strokeweight=".251101pt" strokecolor="#231F20">
                <v:path arrowok="t"/>
              </v:shape>
            </v:group>
            <v:group style="position:absolute;left:8555;top:8758;width:60;height:60" coordorigin="8555,8758" coordsize="60,60">
              <v:shape style="position:absolute;left:8555;top:8758;width:60;height:60" coordorigin="8555,8758" coordsize="60,60" path="m8585,8758l8555,8818,8616,8818,8585,8758xe" filled="f" stroked="t" strokeweight=".251101pt" strokecolor="#231F20">
                <v:path arrowok="t"/>
              </v:shape>
            </v:group>
            <v:group style="position:absolute;left:8748;top:9186;width:15;height:30" coordorigin="8748,9186" coordsize="15,30">
              <v:shape style="position:absolute;left:8748;top:9186;width:15;height:30" coordorigin="8748,9186" coordsize="15,30" path="m8763,9186l8748,9216e" filled="f" stroked="t" strokeweight=".251101pt" strokecolor="#231F20">
                <v:path arrowok="t"/>
              </v:shape>
            </v:group>
            <v:group style="position:absolute;left:8763;top:9186;width:15;height:30" coordorigin="8763,9186" coordsize="15,30">
              <v:shape style="position:absolute;left:8763;top:9186;width:15;height:30" coordorigin="8763,9186" coordsize="15,30" path="m8778,9216l8763,9186e" filled="f" stroked="t" strokeweight=".251101pt" strokecolor="#231F20">
                <v:path arrowok="t"/>
              </v:shape>
            </v:group>
            <v:group style="position:absolute;left:8910;top:9053;width:60;height:60" coordorigin="8910,9053" coordsize="60,60">
              <v:shape style="position:absolute;left:8910;top:9053;width:60;height:60" coordorigin="8910,9053" coordsize="60,60" path="m8940,9053l8910,9113,8970,9113,8940,9053xe" filled="f" stroked="t" strokeweight=".251101pt" strokecolor="#231F20">
                <v:path arrowok="t"/>
              </v:shape>
            </v:group>
            <v:group style="position:absolute;left:9087;top:8770;width:60;height:60" coordorigin="9087,8770" coordsize="60,60">
              <v:shape style="position:absolute;left:9087;top:8770;width:60;height:60" coordorigin="9087,8770" coordsize="60,60" path="m9117,8770l9087,8830,9147,8830,9117,8770xe" filled="f" stroked="t" strokeweight=".251101pt" strokecolor="#231F20">
                <v:path arrowok="t"/>
              </v:shape>
            </v:group>
            <v:group style="position:absolute;left:9264;top:8854;width:60;height:60" coordorigin="9264,8854" coordsize="60,60">
              <v:shape style="position:absolute;left:9264;top:8854;width:60;height:60" coordorigin="9264,8854" coordsize="60,60" path="m9295,8854l9264,8914,9325,8914,9295,8854xe" filled="f" stroked="t" strokeweight=".251101pt" strokecolor="#231F20">
                <v:path arrowok="t"/>
              </v:shape>
            </v:group>
            <v:group style="position:absolute;left:9457;top:9186;width:15;height:30" coordorigin="9457,9186" coordsize="15,30">
              <v:shape style="position:absolute;left:9457;top:9186;width:15;height:30" coordorigin="9457,9186" coordsize="15,30" path="m9472,9186l9457,9216e" filled="f" stroked="t" strokeweight=".251101pt" strokecolor="#231F20">
                <v:path arrowok="t"/>
              </v:shape>
            </v:group>
            <v:group style="position:absolute;left:9472;top:9186;width:15;height:30" coordorigin="9472,9186" coordsize="15,30">
              <v:shape style="position:absolute;left:9472;top:9186;width:15;height:30" coordorigin="9472,9186" coordsize="15,30" path="m9487,9216l9472,9186e" filled="f" stroked="t" strokeweight=".251101pt" strokecolor="#231F20">
                <v:path arrowok="t"/>
              </v:shape>
            </v:group>
            <v:group style="position:absolute;left:9634;top:9186;width:15;height:30" coordorigin="9634,9186" coordsize="15,30">
              <v:shape style="position:absolute;left:9634;top:9186;width:15;height:30" coordorigin="9634,9186" coordsize="15,30" path="m9649,9186l9634,9216e" filled="f" stroked="t" strokeweight=".251101pt" strokecolor="#231F20">
                <v:path arrowok="t"/>
              </v:shape>
            </v:group>
            <v:group style="position:absolute;left:9649;top:9186;width:15;height:30" coordorigin="9649,9186" coordsize="15,30">
              <v:shape style="position:absolute;left:9649;top:9186;width:15;height:30" coordorigin="9649,9186" coordsize="15,30" path="m9664,9216l9649,9186e" filled="f" stroked="t" strokeweight=".251101pt" strokecolor="#231F20">
                <v:path arrowok="t"/>
              </v:shape>
            </v:group>
            <v:group style="position:absolute;left:9805;top:9174;width:21;height:42" coordorigin="9805,9174" coordsize="21,42">
              <v:shape style="position:absolute;left:9805;top:9174;width:21;height:42" coordorigin="9805,9174" coordsize="21,42" path="m9826,9174l9805,9216e" filled="f" stroked="t" strokeweight=".251101pt" strokecolor="#231F20">
                <v:path arrowok="t"/>
              </v:shape>
            </v:group>
            <v:group style="position:absolute;left:9826;top:9174;width:21;height:42" coordorigin="9826,9174" coordsize="21,42">
              <v:shape style="position:absolute;left:9826;top:9174;width:21;height:42" coordorigin="9826,9174" coordsize="21,42" path="m9848,9216l9826,9174e" filled="f" stroked="t" strokeweight=".251101pt" strokecolor="#231F20">
                <v:path arrowok="t"/>
              </v:shape>
            </v:group>
            <v:group style="position:absolute;left:9989;top:9186;width:15;height:30" coordorigin="9989,9186" coordsize="15,30">
              <v:shape style="position:absolute;left:9989;top:9186;width:15;height:30" coordorigin="9989,9186" coordsize="15,30" path="m10004,9186l9989,9216e" filled="f" stroked="t" strokeweight=".251101pt" strokecolor="#231F20">
                <v:path arrowok="t"/>
              </v:shape>
            </v:group>
            <v:group style="position:absolute;left:10004;top:9186;width:15;height:30" coordorigin="10004,9186" coordsize="15,30">
              <v:shape style="position:absolute;left:10004;top:9186;width:15;height:30" coordorigin="10004,9186" coordsize="15,30" path="m10019,9216l10004,9186e" filled="f" stroked="t" strokeweight=".251101pt" strokecolor="#231F20">
                <v:path arrowok="t"/>
              </v:shape>
            </v:group>
            <v:group style="position:absolute;left:10151;top:9144;width:60;height:60" coordorigin="10151,9144" coordsize="60,60">
              <v:shape style="position:absolute;left:10151;top:9144;width:60;height:60" coordorigin="10151,9144" coordsize="60,60" path="m10181,9144l10151,9204,10211,9204,10181,9144xe" filled="f" stroked="t" strokeweight=".251101pt" strokecolor="#231F20">
                <v:path arrowok="t"/>
              </v:shape>
            </v:group>
            <v:group style="position:absolute;left:10343;top:9186;width:15;height:30" coordorigin="10343,9186" coordsize="15,30">
              <v:shape style="position:absolute;left:10343;top:9186;width:15;height:30" coordorigin="10343,9186" coordsize="15,30" path="m10358,9186l10343,9216e" filled="f" stroked="t" strokeweight=".251101pt" strokecolor="#231F20">
                <v:path arrowok="t"/>
              </v:shape>
            </v:group>
            <v:group style="position:absolute;left:10358;top:9186;width:15;height:30" coordorigin="10358,9186" coordsize="15,30">
              <v:shape style="position:absolute;left:10358;top:9186;width:15;height:30" coordorigin="10358,9186" coordsize="15,30" path="m10373,9216l10358,9186e" filled="f" stroked="t" strokeweight=".251101pt" strokecolor="#231F20">
                <v:path arrowok="t"/>
              </v:shape>
            </v:group>
            <v:group style="position:absolute;left:10506;top:8842;width:60;height:60" coordorigin="10506,8842" coordsize="60,60">
              <v:shape style="position:absolute;left:10506;top:8842;width:60;height:60" coordorigin="10506,8842" coordsize="60,60" path="m10536,8842l10506,8902,10566,8902,10536,8842xe" filled="f" stroked="t" strokeweight=".251101pt" strokecolor="#231F20">
                <v:path arrowok="t"/>
              </v:shape>
            </v:group>
            <v:group style="position:absolute;left:10683;top:9077;width:60;height:60" coordorigin="10683,9077" coordsize="60,60">
              <v:shape style="position:absolute;left:10683;top:9077;width:60;height:60" coordorigin="10683,9077" coordsize="60,60" path="m10713,9077l10683,9138,10743,9138,10713,9077xe" filled="f" stroked="t" strokeweight=".251101pt" strokecolor="#231F20">
                <v:path arrowok="t"/>
              </v:shape>
            </v:group>
            <v:group style="position:absolute;left:10860;top:9023;width:60;height:60" coordorigin="10860,9023" coordsize="60,60">
              <v:shape style="position:absolute;left:10860;top:9023;width:60;height:60" coordorigin="10860,9023" coordsize="60,60" path="m10890,9023l10860,9083,10920,9083,10890,9023xe" filled="f" stroked="t" strokeweight=".251101pt" strokecolor="#231F20">
                <v:path arrowok="t"/>
              </v:shape>
            </v:group>
            <v:group style="position:absolute;left:11052;top:9186;width:15;height:30" coordorigin="11052,9186" coordsize="15,30">
              <v:shape style="position:absolute;left:11052;top:9186;width:15;height:30" coordorigin="11052,9186" coordsize="15,30" path="m11067,9186l11052,9216e" filled="f" stroked="t" strokeweight=".251101pt" strokecolor="#231F20">
                <v:path arrowok="t"/>
              </v:shape>
            </v:group>
            <v:group style="position:absolute;left:11067;top:9186;width:15;height:30" coordorigin="11067,9186" coordsize="15,30">
              <v:shape style="position:absolute;left:11067;top:9186;width:15;height:30" coordorigin="11067,9186" coordsize="15,30" path="m11083,9216l11067,9186e" filled="f" stroked="t" strokeweight=".251101pt" strokecolor="#231F20">
                <v:path arrowok="t"/>
              </v:shape>
            </v:group>
            <v:group style="position:absolute;left:11230;top:9186;width:15;height:30" coordorigin="11230,9186" coordsize="15,30">
              <v:shape style="position:absolute;left:11230;top:9186;width:15;height:30" coordorigin="11230,9186" coordsize="15,30" path="m11245,9186l11230,9216e" filled="f" stroked="t" strokeweight=".251101pt" strokecolor="#231F20">
                <v:path arrowok="t"/>
              </v:shape>
            </v:group>
            <v:group style="position:absolute;left:11245;top:9186;width:15;height:30" coordorigin="11245,9186" coordsize="15,30">
              <v:shape style="position:absolute;left:11245;top:9186;width:15;height:30" coordorigin="11245,9186" coordsize="15,30" path="m11260,9216l11245,9186e" filled="f" stroked="t" strokeweight=".251101pt" strokecolor="#231F20">
                <v:path arrowok="t"/>
              </v:shape>
            </v:group>
            <v:group style="position:absolute;left:11392;top:8746;width:60;height:60" coordorigin="11392,8746" coordsize="60,60">
              <v:shape style="position:absolute;left:11392;top:8746;width:60;height:60" coordorigin="11392,8746" coordsize="60,60" path="m11422,8746l11392,8806,11452,8806,11422,8746xe" filled="f" stroked="t" strokeweight=".251101pt" strokecolor="#231F20">
                <v:path arrowok="t"/>
              </v:shape>
            </v:group>
            <v:group style="position:absolute;left:2558;top:9176;width:2;height:40" coordorigin="2558,9176" coordsize="2,40">
              <v:shape style="position:absolute;left:2558;top:9176;width:2;height:40" coordorigin="2558,9176" coordsize="0,40" path="m2558,9216l2558,9176e" filled="t" fillcolor="#231F20" stroked="f">
                <v:path arrowok="t"/>
                <v:fill type="solid"/>
              </v:shape>
            </v:group>
            <v:group style="position:absolute;left:2558;top:8613;width:2;height:40" coordorigin="2558,8613" coordsize="2,40">
              <v:shape style="position:absolute;left:2558;top:8613;width:2;height:40" coordorigin="2558,8613" coordsize="0,40" path="m2558,8613l2558,8653e" filled="t" fillcolor="#231F20" stroked="f">
                <v:path arrowok="t"/>
                <v:fill type="solid"/>
              </v:shape>
            </v:group>
            <v:group style="position:absolute;left:2538;top:9260;width:57;height:89" coordorigin="2538,9260" coordsize="57,89">
              <v:shape style="position:absolute;left:2538;top:9260;width:57;height:89" coordorigin="2538,9260" coordsize="57,89" path="m2538,9334l2538,9346,2543,9347,2546,9348,2550,9349,2554,9349,2558,9349,2572,9349,2581,9347,2589,9340,2557,9340,2553,9339,2546,9337,2542,9336,2538,9334xe" filled="t" fillcolor="#231F20" stroked="f">
                <v:path arrowok="t"/>
                <v:fill type="solid"/>
              </v:shape>
              <v:shape style="position:absolute;left:2538;top:9260;width:57;height:89" coordorigin="2538,9260" coordsize="57,89" path="m2589,9300l2568,9300,2574,9302,2577,9305,2581,9309,2583,9314,2583,9326,2581,9331,2577,9334,2574,9338,2568,9340,2589,9340,2592,9337,2595,9329,2595,9311,2592,9303,2589,9300xe" filled="t" fillcolor="#231F20" stroked="f">
                <v:path arrowok="t"/>
                <v:fill type="solid"/>
              </v:shape>
              <v:shape style="position:absolute;left:2538;top:9260;width:57;height:89" coordorigin="2538,9260" coordsize="57,89" path="m2589,9260l2542,9260,2542,9304,2545,9303,2549,9302,2555,9300,2558,9300,2589,9300,2587,9298,2581,9293,2578,9292,2553,9292,2553,9270,2589,9270,2589,9260xe" filled="t" fillcolor="#231F20" stroked="f">
                <v:path arrowok="t"/>
                <v:fill type="solid"/>
              </v:shape>
              <v:shape style="position:absolute;left:2538;top:9260;width:57;height:89" coordorigin="2538,9260" coordsize="57,89" path="m2573,9290l2562,9290,2558,9290,2557,9291,2555,9291,2553,9292,2578,9292,2573,9290xe" filled="t" fillcolor="#231F20" stroked="f">
                <v:path arrowok="t"/>
                <v:fill type="solid"/>
              </v:shape>
            </v:group>
            <v:group style="position:absolute;left:3444;top:9176;width:2;height:40" coordorigin="3444,9176" coordsize="2,40">
              <v:shape style="position:absolute;left:3444;top:9176;width:2;height:40" coordorigin="3444,9176" coordsize="0,40" path="m3444,9216l3444,9176e" filled="t" fillcolor="#231F20" stroked="f">
                <v:path arrowok="t"/>
                <v:fill type="solid"/>
              </v:shape>
            </v:group>
            <v:group style="position:absolute;left:3444;top:8613;width:2;height:40" coordorigin="3444,8613" coordsize="2,40">
              <v:shape style="position:absolute;left:3444;top:8613;width:2;height:40" coordorigin="3444,8613" coordsize="0,40" path="m3444,8613l3444,8653e" filled="t" fillcolor="#231F20" stroked="f">
                <v:path arrowok="t"/>
                <v:fill type="solid"/>
              </v:shape>
            </v:group>
            <v:group style="position:absolute;left:3391;top:9260;width:52;height:88" coordorigin="3391,9260" coordsize="52,88">
              <v:shape style="position:absolute;left:3391;top:9260;width:52;height:88" coordorigin="3391,9260" coordsize="52,88" path="m3444,9338l3393,9338,3393,9348,3444,9348,3444,9338xe" filled="t" fillcolor="#231F20" stroked="f">
                <v:path arrowok="t"/>
                <v:fill type="solid"/>
              </v:shape>
              <v:shape style="position:absolute;left:3391;top:9260;width:52;height:88" coordorigin="3391,9260" coordsize="52,88" path="m3424,9271l3412,9271,3412,9338,3424,9338,3424,9271xe" filled="t" fillcolor="#231F20" stroked="f">
                <v:path arrowok="t"/>
                <v:fill type="solid"/>
              </v:shape>
              <v:shape style="position:absolute;left:3391;top:9260;width:52;height:88" coordorigin="3391,9260" coordsize="52,88" path="m3424,9260l3412,9260,3391,9264,3391,9275,3412,9271,3424,9271,3424,9260xe" filled="t" fillcolor="#231F20" stroked="f">
                <v:path arrowok="t"/>
                <v:fill type="solid"/>
              </v:shape>
            </v:group>
            <v:group style="position:absolute;left:3463;top:9258;width:61;height:91" coordorigin="3463,9258" coordsize="61,91">
              <v:shape style="position:absolute;left:3463;top:9258;width:61;height:91" coordorigin="3463,9258" coordsize="61,91" path="m3503,9258l3483,9258,3475,9262,3470,9270,3465,9278,3463,9289,3463,9319,3465,9330,3475,9346,3483,9349,3503,9349,3510,9346,3514,9340,3487,9340,3482,9337,3476,9325,3475,9316,3475,9292,3476,9283,3482,9271,3487,9268,3514,9268,3510,9262,3503,9258xe" filled="t" fillcolor="#231F20" stroked="f">
                <v:path arrowok="t"/>
                <v:fill type="solid"/>
              </v:shape>
              <v:shape style="position:absolute;left:3463;top:9258;width:61;height:91" coordorigin="3463,9258" coordsize="61,91" path="m3514,9268l3499,9268,3504,9271,3507,9277,3510,9283,3511,9292,3511,9316,3510,9325,3507,9331,3504,9337,3499,9340,3514,9340,3515,9338,3521,9330,3523,9319,3523,9289,3521,9278,3515,9270,3514,9268xe" filled="t" fillcolor="#231F20" stroked="f">
                <v:path arrowok="t"/>
                <v:fill type="solid"/>
              </v:shape>
            </v:group>
            <v:group style="position:absolute;left:4331;top:9176;width:2;height:40" coordorigin="4331,9176" coordsize="2,40">
              <v:shape style="position:absolute;left:4331;top:9176;width:2;height:40" coordorigin="4331,9176" coordsize="0,40" path="m4331,9216l4331,9176e" filled="t" fillcolor="#231F20" stroked="f">
                <v:path arrowok="t"/>
                <v:fill type="solid"/>
              </v:shape>
            </v:group>
            <v:group style="position:absolute;left:4331;top:8613;width:2;height:40" coordorigin="4331,8613" coordsize="2,40">
              <v:shape style="position:absolute;left:4331;top:8613;width:2;height:40" coordorigin="4331,8613" coordsize="0,40" path="m4331,8613l4331,8653e" filled="t" fillcolor="#231F20" stroked="f">
                <v:path arrowok="t"/>
                <v:fill type="solid"/>
              </v:shape>
            </v:group>
            <v:group style="position:absolute;left:4279;top:9260;width:52;height:88" coordorigin="4279,9260" coordsize="52,88">
              <v:shape style="position:absolute;left:4279;top:9260;width:52;height:88" coordorigin="4279,9260" coordsize="52,88" path="m4331,9338l4281,9338,4281,9348,4331,9348,4331,9338xe" filled="t" fillcolor="#231F20" stroked="f">
                <v:path arrowok="t"/>
                <v:fill type="solid"/>
              </v:shape>
              <v:shape style="position:absolute;left:4279;top:9260;width:52;height:88" coordorigin="4279,9260" coordsize="52,88" path="m4312,9271l4300,9271,4300,9338,4312,9338,4312,9271xe" filled="t" fillcolor="#231F20" stroked="f">
                <v:path arrowok="t"/>
                <v:fill type="solid"/>
              </v:shape>
              <v:shape style="position:absolute;left:4279;top:9260;width:52;height:88" coordorigin="4279,9260" coordsize="52,88" path="m4312,9260l4300,9260,4279,9264,4279,9275,4300,9271,4312,9271,4312,9260xe" filled="t" fillcolor="#231F20" stroked="f">
                <v:path arrowok="t"/>
                <v:fill type="solid"/>
              </v:shape>
            </v:group>
            <v:group style="position:absolute;left:4352;top:9260;width:57;height:89" coordorigin="4352,9260" coordsize="57,89">
              <v:shape style="position:absolute;left:4352;top:9260;width:57;height:89" coordorigin="4352,9260" coordsize="57,89" path="m4352,9334l4352,9346,4356,9347,4360,9348,4363,9349,4367,9349,4371,9349,4385,9349,4394,9347,4402,9340,4370,9340,4366,9339,4359,9337,4355,9336,4352,9334xe" filled="t" fillcolor="#231F20" stroked="f">
                <v:path arrowok="t"/>
                <v:fill type="solid"/>
              </v:shape>
              <v:shape style="position:absolute;left:4352;top:9260;width:57;height:89" coordorigin="4352,9260" coordsize="57,89" path="m4402,9300l4381,9300,4387,9302,4391,9305,4395,9309,4397,9314,4397,9326,4395,9331,4391,9334,4387,9338,4381,9340,4402,9340,4405,9337,4408,9329,4408,9311,4406,9303,4402,9300xe" filled="t" fillcolor="#231F20" stroked="f">
                <v:path arrowok="t"/>
                <v:fill type="solid"/>
              </v:shape>
              <v:shape style="position:absolute;left:4352;top:9260;width:57;height:89" coordorigin="4352,9260" coordsize="57,89" path="m4402,9260l4355,9260,4355,9304,4359,9303,4362,9302,4368,9300,4371,9300,4402,9300,4400,9298,4394,9293,4391,9292,4366,9292,4366,9270,4402,9270,4402,9260xe" filled="t" fillcolor="#231F20" stroked="f">
                <v:path arrowok="t"/>
                <v:fill type="solid"/>
              </v:shape>
              <v:shape style="position:absolute;left:4352;top:9260;width:57;height:89" coordorigin="4352,9260" coordsize="57,89" path="m4386,9290l4375,9290,4371,9290,4370,9291,4368,9291,4366,9292,4391,9292,4386,9290xe" filled="t" fillcolor="#231F20" stroked="f">
                <v:path arrowok="t"/>
                <v:fill type="solid"/>
              </v:shape>
            </v:group>
            <v:group style="position:absolute;left:5217;top:9176;width:2;height:40" coordorigin="5217,9176" coordsize="2,40">
              <v:shape style="position:absolute;left:5217;top:9176;width:2;height:40" coordorigin="5217,9176" coordsize="0,40" path="m5217,9216l5217,9176e" filled="t" fillcolor="#231F20" stroked="f">
                <v:path arrowok="t"/>
                <v:fill type="solid"/>
              </v:shape>
            </v:group>
            <v:group style="position:absolute;left:5217;top:8613;width:2;height:40" coordorigin="5217,8613" coordsize="2,40">
              <v:shape style="position:absolute;left:5217;top:8613;width:2;height:40" coordorigin="5217,8613" coordsize="0,40" path="m5217,8613l5217,8653e" filled="t" fillcolor="#231F20" stroked="f">
                <v:path arrowok="t"/>
                <v:fill type="solid"/>
              </v:shape>
            </v:group>
            <v:group style="position:absolute;left:5157;top:9258;width:56;height:89" coordorigin="5157,9258" coordsize="56,89">
              <v:shape style="position:absolute;left:5157;top:9258;width:56;height:89" coordorigin="5157,9258" coordsize="56,89" path="m5208,9268l5188,9268,5193,9270,5199,9276,5201,9280,5201,9287,5200,9290,5199,9293,5197,9296,5194,9300,5191,9304,5189,9306,5157,9338,5157,9348,5213,9348,5213,9338,5172,9338,5181,9328,5189,9321,5194,9315,5202,9306,5203,9305,5207,9301,5209,9297,5211,9294,5212,9291,5213,9287,5213,9276,5210,9270,5208,9268xe" filled="t" fillcolor="#231F20" stroked="f">
                <v:path arrowok="t"/>
                <v:fill type="solid"/>
              </v:shape>
              <v:shape style="position:absolute;left:5157;top:9258;width:56;height:89" coordorigin="5157,9258" coordsize="56,89" path="m5192,9258l5179,9258,5176,9259,5167,9261,5163,9262,5158,9264,5158,9276,5163,9274,5167,9272,5171,9270,5175,9269,5179,9268,5208,9268,5199,9261,5192,9258xe" filled="t" fillcolor="#231F20" stroked="f">
                <v:path arrowok="t"/>
                <v:fill type="solid"/>
              </v:shape>
            </v:group>
            <v:group style="position:absolute;left:5233;top:9258;width:61;height:91" coordorigin="5233,9258" coordsize="61,91">
              <v:shape style="position:absolute;left:5233;top:9258;width:61;height:91" coordorigin="5233,9258" coordsize="61,91" path="m5273,9258l5254,9258,5246,9262,5241,9270,5236,9278,5233,9289,5233,9319,5236,9330,5246,9346,5254,9349,5273,9349,5281,9346,5285,9340,5257,9340,5253,9337,5247,9325,5245,9316,5245,9292,5247,9283,5253,9271,5257,9268,5285,9268,5281,9262,5273,9258xe" filled="t" fillcolor="#231F20" stroked="f">
                <v:path arrowok="t"/>
                <v:fill type="solid"/>
              </v:shape>
              <v:shape style="position:absolute;left:5233;top:9258;width:61;height:91" coordorigin="5233,9258" coordsize="61,91" path="m5285,9268l5270,9268,5274,9271,5277,9277,5280,9283,5282,9292,5282,9316,5280,9325,5277,9331,5274,9337,5270,9340,5285,9340,5286,9338,5291,9330,5294,9319,5294,9289,5291,9278,5286,9270,5285,9268xe" filled="t" fillcolor="#231F20" stroked="f">
                <v:path arrowok="t"/>
                <v:fill type="solid"/>
              </v:shape>
            </v:group>
            <v:group style="position:absolute;left:6103;top:9176;width:2;height:40" coordorigin="6103,9176" coordsize="2,40">
              <v:shape style="position:absolute;left:6103;top:9176;width:2;height:40" coordorigin="6103,9176" coordsize="0,40" path="m6103,9216l6103,9176e" filled="t" fillcolor="#231F20" stroked="f">
                <v:path arrowok="t"/>
                <v:fill type="solid"/>
              </v:shape>
            </v:group>
            <v:group style="position:absolute;left:6103;top:8613;width:2;height:40" coordorigin="6103,8613" coordsize="2,40">
              <v:shape style="position:absolute;left:6103;top:8613;width:2;height:40" coordorigin="6103,8613" coordsize="0,40" path="m6103,8613l6103,8653e" filled="t" fillcolor="#231F20" stroked="f">
                <v:path arrowok="t"/>
                <v:fill type="solid"/>
              </v:shape>
            </v:group>
            <v:group style="position:absolute;left:6045;top:9258;width:56;height:89" coordorigin="6045,9258" coordsize="56,89">
              <v:shape style="position:absolute;left:6045;top:9258;width:56;height:89" coordorigin="6045,9258" coordsize="56,89" path="m6096,9268l6076,9268,6080,9270,6087,9276,6089,9280,6089,9287,6088,9290,6086,9293,6085,9296,6082,9300,6076,9306,6045,9338,6045,9348,6101,9348,6101,9338,6059,9338,6087,9310,6090,9306,6091,9305,6095,9301,6097,9297,6098,9294,6100,9291,6100,9287,6100,9276,6098,9270,6096,9268xe" filled="t" fillcolor="#231F20" stroked="f">
                <v:path arrowok="t"/>
                <v:fill type="solid"/>
              </v:shape>
              <v:shape style="position:absolute;left:6045;top:9258;width:56;height:89" coordorigin="6045,9258" coordsize="56,89" path="m6080,9258l6067,9258,6063,9259,6055,9261,6051,9262,6046,9264,6046,9276,6050,9274,6055,9272,6059,9270,6063,9269,6067,9268,6096,9268,6087,9261,6080,9258xe" filled="t" fillcolor="#231F20" stroked="f">
                <v:path arrowok="t"/>
                <v:fill type="solid"/>
              </v:shape>
            </v:group>
            <v:group style="position:absolute;left:6122;top:9260;width:57;height:89" coordorigin="6122,9260" coordsize="57,89">
              <v:shape style="position:absolute;left:6122;top:9260;width:57;height:89" coordorigin="6122,9260" coordsize="57,89" path="m6122,9334l6122,9346,6126,9347,6130,9348,6134,9349,6138,9349,6142,9349,6156,9349,6164,9347,6173,9340,6141,9340,6137,9339,6129,9337,6126,9336,6122,9334xe" filled="t" fillcolor="#231F20" stroked="f">
                <v:path arrowok="t"/>
                <v:fill type="solid"/>
              </v:shape>
              <v:shape style="position:absolute;left:6122;top:9260;width:57;height:89" coordorigin="6122,9260" coordsize="57,89" path="m6173,9300l6152,9300,6157,9302,6161,9305,6165,9309,6167,9314,6167,9326,6165,9331,6161,9334,6157,9338,6152,9340,6173,9340,6176,9337,6179,9329,6179,9311,6176,9303,6173,9300xe" filled="t" fillcolor="#231F20" stroked="f">
                <v:path arrowok="t"/>
                <v:fill type="solid"/>
              </v:shape>
              <v:shape style="position:absolute;left:6122;top:9260;width:57;height:89" coordorigin="6122,9260" coordsize="57,89" path="m6173,9260l6126,9260,6126,9304,6129,9303,6133,9302,6139,9300,6142,9300,6173,9300,6170,9298,6165,9293,6162,9292,6137,9292,6137,9270,6173,9270,6173,9260xe" filled="t" fillcolor="#231F20" stroked="f">
                <v:path arrowok="t"/>
                <v:fill type="solid"/>
              </v:shape>
              <v:shape style="position:absolute;left:6122;top:9260;width:57;height:89" coordorigin="6122,9260" coordsize="57,89" path="m6157,9290l6146,9290,6142,9290,6140,9291,6139,9291,6137,9292,6162,9292,6157,9290xe" filled="t" fillcolor="#231F20" stroked="f">
                <v:path arrowok="t"/>
                <v:fill type="solid"/>
              </v:shape>
            </v:group>
            <v:group style="position:absolute;left:6990;top:9176;width:2;height:40" coordorigin="6990,9176" coordsize="2,40">
              <v:shape style="position:absolute;left:6990;top:9176;width:2;height:40" coordorigin="6990,9176" coordsize="0,40" path="m6990,9216l6990,9176e" filled="t" fillcolor="#231F20" stroked="f">
                <v:path arrowok="t"/>
                <v:fill type="solid"/>
              </v:shape>
            </v:group>
            <v:group style="position:absolute;left:6990;top:8613;width:2;height:40" coordorigin="6990,8613" coordsize="2,40">
              <v:shape style="position:absolute;left:6990;top:8613;width:2;height:40" coordorigin="6990,8613" coordsize="0,40" path="m6990,8613l6990,8653e" filled="t" fillcolor="#231F20" stroked="f">
                <v:path arrowok="t"/>
                <v:fill type="solid"/>
              </v:shape>
            </v:group>
            <v:group style="position:absolute;left:6931;top:9258;width:58;height:91" coordorigin="6931,9258" coordsize="58,91">
              <v:shape style="position:absolute;left:6931;top:9258;width:58;height:91" coordorigin="6931,9258" coordsize="58,91" path="m6931,9334l6931,9345,6935,9347,6939,9348,6943,9348,6947,9349,6951,9349,6965,9349,6974,9347,6980,9342,6983,9340,6950,9340,6946,9339,6938,9337,6934,9336,6931,9334xe" filled="t" fillcolor="#231F20" stroked="f">
                <v:path arrowok="t"/>
                <v:fill type="solid"/>
              </v:shape>
              <v:shape style="position:absolute;left:6931;top:9258;width:58;height:91" coordorigin="6931,9258" coordsize="58,91" path="m6984,9268l6962,9268,6967,9270,6970,9272,6973,9274,6975,9278,6975,9287,6973,9290,6970,9293,6967,9295,6963,9296,6946,9296,6946,9306,6963,9306,6968,9307,6975,9313,6977,9317,6977,9328,6975,9332,6967,9338,6962,9340,6983,9340,6986,9338,6989,9331,6989,9317,6987,9312,6981,9304,6976,9302,6971,9301,6976,9299,6980,9297,6985,9290,6987,9286,6987,9274,6984,9269,6984,9268xe" filled="t" fillcolor="#231F20" stroked="f">
                <v:path arrowok="t"/>
                <v:fill type="solid"/>
              </v:shape>
              <v:shape style="position:absolute;left:6931;top:9258;width:58;height:91" coordorigin="6931,9258" coordsize="58,91" path="m6966,9258l6954,9258,6950,9259,6942,9260,6938,9261,6934,9262,6934,9273,6938,9271,6942,9270,6950,9269,6953,9268,6984,9268,6973,9261,6966,9258xe" filled="t" fillcolor="#231F20" stroked="f">
                <v:path arrowok="t"/>
                <v:fill type="solid"/>
              </v:shape>
            </v:group>
            <v:group style="position:absolute;left:7006;top:9258;width:61;height:91" coordorigin="7006,9258" coordsize="61,91">
              <v:shape style="position:absolute;left:7006;top:9258;width:61;height:91" coordorigin="7006,9258" coordsize="61,91" path="m7046,9258l7027,9258,7019,9262,7014,9270,7009,9278,7006,9289,7006,9319,7009,9330,7019,9346,7027,9349,7046,9349,7054,9346,7058,9340,7031,9340,7026,9337,7020,9325,7018,9316,7018,9292,7020,9283,7026,9271,7031,9268,7058,9268,7054,9262,7046,9258xe" filled="t" fillcolor="#231F20" stroked="f">
                <v:path arrowok="t"/>
                <v:fill type="solid"/>
              </v:shape>
              <v:shape style="position:absolute;left:7006;top:9258;width:61;height:91" coordorigin="7006,9258" coordsize="61,91" path="m7058,9268l7043,9268,7047,9271,7051,9277,7054,9283,7055,9292,7055,9316,7054,9325,7051,9331,7047,9337,7043,9340,7058,9340,7059,9338,7064,9330,7067,9319,7067,9289,7064,9278,7059,9270,7058,9268xe" filled="t" fillcolor="#231F20" stroked="f">
                <v:path arrowok="t"/>
                <v:fill type="solid"/>
              </v:shape>
            </v:group>
            <v:group style="position:absolute;left:7876;top:9176;width:2;height:40" coordorigin="7876,9176" coordsize="2,40">
              <v:shape style="position:absolute;left:7876;top:9176;width:2;height:40" coordorigin="7876,9176" coordsize="0,40" path="m7876,9216l7876,9176e" filled="t" fillcolor="#231F20" stroked="f">
                <v:path arrowok="t"/>
                <v:fill type="solid"/>
              </v:shape>
            </v:group>
            <v:group style="position:absolute;left:7876;top:8613;width:2;height:40" coordorigin="7876,8613" coordsize="2,40">
              <v:shape style="position:absolute;left:7876;top:8613;width:2;height:40" coordorigin="7876,8613" coordsize="0,40" path="m7876,8613l7876,8653e" filled="t" fillcolor="#231F20" stroked="f">
                <v:path arrowok="t"/>
                <v:fill type="solid"/>
              </v:shape>
            </v:group>
            <v:group style="position:absolute;left:7819;top:9258;width:58;height:91" coordorigin="7819,9258" coordsize="58,91">
              <v:shape style="position:absolute;left:7819;top:9258;width:58;height:91" coordorigin="7819,9258" coordsize="58,91" path="m7819,9334l7819,9345,7823,9347,7827,9348,7831,9348,7835,9349,7838,9349,7853,9349,7862,9347,7868,9342,7871,9340,7837,9340,7833,9339,7825,9337,7822,9336,7819,9334xe" filled="t" fillcolor="#231F20" stroked="f">
                <v:path arrowok="t"/>
                <v:fill type="solid"/>
              </v:shape>
              <v:shape style="position:absolute;left:7819;top:9258;width:58;height:91" coordorigin="7819,9258" coordsize="58,91" path="m7871,9268l7850,9268,7855,9270,7858,9272,7861,9274,7863,9278,7863,9287,7861,9290,7858,9293,7855,9295,7850,9296,7834,9296,7834,9306,7851,9306,7856,9307,7863,9313,7865,9317,7865,9328,7863,9332,7855,9338,7849,9340,7871,9340,7873,9338,7876,9331,7876,9317,7875,9312,7869,9304,7864,9302,7858,9301,7863,9299,7867,9297,7873,9290,7874,9286,7874,9274,7872,9269,7871,9268xe" filled="t" fillcolor="#231F20" stroked="f">
                <v:path arrowok="t"/>
                <v:fill type="solid"/>
              </v:shape>
              <v:shape style="position:absolute;left:7819;top:9258;width:58;height:91" coordorigin="7819,9258" coordsize="58,91" path="m7854,9258l7842,9258,7838,9259,7830,9260,7826,9261,7821,9262,7821,9273,7826,9271,7830,9270,7837,9269,7841,9268,7871,9268,7861,9261,7854,9258xe" filled="t" fillcolor="#231F20" stroked="f">
                <v:path arrowok="t"/>
                <v:fill type="solid"/>
              </v:shape>
            </v:group>
            <v:group style="position:absolute;left:7895;top:9260;width:57;height:89" coordorigin="7895,9260" coordsize="57,89">
              <v:shape style="position:absolute;left:7895;top:9260;width:57;height:89" coordorigin="7895,9260" coordsize="57,89" path="m7895,9334l7895,9346,7900,9347,7903,9348,7907,9349,7911,9349,7915,9349,7929,9349,7937,9347,7946,9340,7914,9340,7910,9339,7903,9337,7899,9336,7895,9334xe" filled="t" fillcolor="#231F20" stroked="f">
                <v:path arrowok="t"/>
                <v:fill type="solid"/>
              </v:shape>
              <v:shape style="position:absolute;left:7895;top:9260;width:57;height:89" coordorigin="7895,9260" coordsize="57,89" path="m7946,9300l7925,9300,7930,9302,7934,9305,7938,9309,7940,9314,7940,9326,7938,9331,7934,9334,7930,9338,7925,9340,7946,9340,7949,9337,7952,9329,7952,9311,7949,9303,7946,9300xe" filled="t" fillcolor="#231F20" stroked="f">
                <v:path arrowok="t"/>
                <v:fill type="solid"/>
              </v:shape>
              <v:shape style="position:absolute;left:7895;top:9260;width:57;height:89" coordorigin="7895,9260" coordsize="57,89" path="m7946,9260l7899,9260,7899,9304,7902,9303,7906,9302,7912,9300,7915,9300,7946,9300,7944,9298,7938,9293,7935,9292,7910,9292,7910,9270,7946,9270,7946,9260xe" filled="t" fillcolor="#231F20" stroked="f">
                <v:path arrowok="t"/>
                <v:fill type="solid"/>
              </v:shape>
              <v:shape style="position:absolute;left:7895;top:9260;width:57;height:89" coordorigin="7895,9260" coordsize="57,89" path="m7930,9290l7919,9290,7917,9290,7915,9290,7913,9291,7912,9291,7910,9292,7935,9292,7930,9290xe" filled="t" fillcolor="#231F20" stroked="f">
                <v:path arrowok="t"/>
                <v:fill type="solid"/>
              </v:shape>
            </v:group>
            <v:group style="position:absolute;left:8763;top:9176;width:2;height:40" coordorigin="8763,9176" coordsize="2,40">
              <v:shape style="position:absolute;left:8763;top:9176;width:2;height:40" coordorigin="8763,9176" coordsize="0,40" path="m8763,9216l8763,9176e" filled="t" fillcolor="#231F20" stroked="f">
                <v:path arrowok="t"/>
                <v:fill type="solid"/>
              </v:shape>
            </v:group>
            <v:group style="position:absolute;left:8763;top:8613;width:2;height:40" coordorigin="8763,8613" coordsize="2,40">
              <v:shape style="position:absolute;left:8763;top:8613;width:2;height:40" coordorigin="8763,8613" coordsize="0,40" path="m8763,8613l8763,8653e" filled="t" fillcolor="#231F20" stroked="f">
                <v:path arrowok="t"/>
                <v:fill type="solid"/>
              </v:shape>
            </v:group>
            <v:group style="position:absolute;left:8699;top:9260;width:51;height:88" coordorigin="8699,9260" coordsize="51,88">
              <v:shape style="position:absolute;left:8699;top:9260;width:51;height:88" coordorigin="8699,9260" coordsize="51,88" path="m8750,9327l8739,9327,8739,9348,8750,9348,8750,9327xe" filled="t" fillcolor="#231F20" stroked="f">
                <v:path arrowok="t"/>
                <v:fill type="solid"/>
              </v:shape>
              <v:shape style="position:absolute;left:8699;top:9260;width:51;height:88" coordorigin="8699,9260" coordsize="51,88" path="m8750,9260l8735,9260,8699,9316,8699,9327,8763,9327,8763,9317,8709,9317,8739,9270,8750,9270,8750,9260xe" filled="t" fillcolor="#231F20" stroked="f">
                <v:path arrowok="t"/>
                <v:fill type="solid"/>
              </v:shape>
              <v:shape style="position:absolute;left:8699;top:9260;width:51;height:88" coordorigin="8699,9260" coordsize="51,88" path="m8750,9270l8739,9270,8739,9317,8750,9317,8750,9270xe" filled="t" fillcolor="#231F20" stroked="f">
                <v:path arrowok="t"/>
                <v:fill type="solid"/>
              </v:shape>
            </v:group>
            <v:group style="position:absolute;left:8778;top:9258;width:61;height:91" coordorigin="8778,9258" coordsize="61,91">
              <v:shape style="position:absolute;left:8778;top:9258;width:61;height:91" coordorigin="8778,9258" coordsize="61,91" path="m8818,9258l8798,9258,8790,9262,8785,9270,8780,9278,8778,9289,8778,9319,8780,9330,8790,9346,8798,9349,8818,9349,8825,9346,8829,9340,8802,9340,8797,9337,8791,9325,8790,9316,8790,9292,8791,9283,8797,9271,8802,9268,8829,9268,8825,9262,8818,9258xe" filled="t" fillcolor="#231F20" stroked="f">
                <v:path arrowok="t"/>
                <v:fill type="solid"/>
              </v:shape>
              <v:shape style="position:absolute;left:8778;top:9258;width:61;height:91" coordorigin="8778,9258" coordsize="61,91" path="m8829,9268l8814,9268,8819,9271,8822,9277,8825,9283,8826,9292,8826,9316,8825,9325,8822,9331,8819,9337,8814,9340,8829,9340,8831,9338,8836,9330,8838,9319,8838,9289,8836,9278,8831,9270,8829,9268xe" filled="t" fillcolor="#231F20" stroked="f">
                <v:path arrowok="t"/>
                <v:fill type="solid"/>
              </v:shape>
            </v:group>
            <v:group style="position:absolute;left:9649;top:9176;width:2;height:40" coordorigin="9649,9176" coordsize="2,40">
              <v:shape style="position:absolute;left:9649;top:9176;width:2;height:40" coordorigin="9649,9176" coordsize="0,40" path="m9649,9216l9649,9176e" filled="t" fillcolor="#231F20" stroked="f">
                <v:path arrowok="t"/>
                <v:fill type="solid"/>
              </v:shape>
            </v:group>
            <v:group style="position:absolute;left:9649;top:8613;width:2;height:40" coordorigin="9649,8613" coordsize="2,40">
              <v:shape style="position:absolute;left:9649;top:8613;width:2;height:40" coordorigin="9649,8613" coordsize="0,40" path="m9649,8613l9649,8653e" filled="t" fillcolor="#231F20" stroked="f">
                <v:path arrowok="t"/>
                <v:fill type="solid"/>
              </v:shape>
            </v:group>
            <v:group style="position:absolute;left:9587;top:9260;width:51;height:88" coordorigin="9587,9260" coordsize="51,88">
              <v:shape style="position:absolute;left:9587;top:9260;width:51;height:88" coordorigin="9587,9260" coordsize="51,88" path="m9638,9327l9626,9327,9626,9348,9638,9348,9638,9327xe" filled="t" fillcolor="#231F20" stroked="f">
                <v:path arrowok="t"/>
                <v:fill type="solid"/>
              </v:shape>
              <v:shape style="position:absolute;left:9587;top:9260;width:51;height:88" coordorigin="9587,9260" coordsize="51,88" path="m9638,9260l9623,9260,9587,9316,9587,9327,9651,9327,9651,9317,9596,9317,9626,9270,9638,9270,9638,9260xe" filled="t" fillcolor="#231F20" stroked="f">
                <v:path arrowok="t"/>
                <v:fill type="solid"/>
              </v:shape>
              <v:shape style="position:absolute;left:9587;top:9260;width:51;height:88" coordorigin="9587,9260" coordsize="51,88" path="m9638,9270l9626,9270,9626,9317,9638,9317,9638,9270xe" filled="t" fillcolor="#231F20" stroked="f">
                <v:path arrowok="t"/>
                <v:fill type="solid"/>
              </v:shape>
            </v:group>
            <v:group style="position:absolute;left:9667;top:9260;width:57;height:89" coordorigin="9667,9260" coordsize="57,89">
              <v:shape style="position:absolute;left:9667;top:9260;width:57;height:89" coordorigin="9667,9260" coordsize="57,89" path="m9667,9334l9667,9346,9671,9347,9675,9348,9678,9349,9682,9349,9686,9349,9700,9349,9709,9347,9717,9340,9685,9340,9681,9339,9674,9337,9670,9336,9667,9334xe" filled="t" fillcolor="#231F20" stroked="f">
                <v:path arrowok="t"/>
                <v:fill type="solid"/>
              </v:shape>
              <v:shape style="position:absolute;left:9667;top:9260;width:57;height:89" coordorigin="9667,9260" coordsize="57,89" path="m9717,9300l9696,9300,9702,9302,9706,9305,9710,9309,9712,9314,9712,9326,9710,9331,9706,9334,9702,9338,9696,9340,9717,9340,9721,9337,9724,9329,9724,9311,9721,9303,9717,9300xe" filled="t" fillcolor="#231F20" stroked="f">
                <v:path arrowok="t"/>
                <v:fill type="solid"/>
              </v:shape>
              <v:shape style="position:absolute;left:9667;top:9260;width:57;height:89" coordorigin="9667,9260" coordsize="57,89" path="m9717,9260l9670,9260,9670,9304,9674,9303,9677,9302,9683,9300,9686,9300,9717,9300,9715,9298,9709,9293,9706,9292,9681,9292,9681,9270,9717,9270,9717,9260xe" filled="t" fillcolor="#231F20" stroked="f">
                <v:path arrowok="t"/>
                <v:fill type="solid"/>
              </v:shape>
              <v:shape style="position:absolute;left:9667;top:9260;width:57;height:89" coordorigin="9667,9260" coordsize="57,89" path="m9701,9290l9690,9290,9686,9290,9685,9291,9683,9291,9681,9292,9706,9292,9701,9290xe" filled="t" fillcolor="#231F20" stroked="f">
                <v:path arrowok="t"/>
                <v:fill type="solid"/>
              </v:shape>
            </v:group>
            <v:group style="position:absolute;left:10536;top:9176;width:2;height:40" coordorigin="10536,9176" coordsize="2,40">
              <v:shape style="position:absolute;left:10536;top:9176;width:2;height:40" coordorigin="10536,9176" coordsize="0,40" path="m10536,9216l10536,9176e" filled="t" fillcolor="#231F20" stroked="f">
                <v:path arrowok="t"/>
                <v:fill type="solid"/>
              </v:shape>
            </v:group>
            <v:group style="position:absolute;left:10536;top:8613;width:2;height:40" coordorigin="10536,8613" coordsize="2,40">
              <v:shape style="position:absolute;left:10536;top:8613;width:2;height:40" coordorigin="10536,8613" coordsize="0,40" path="m10536,8613l10536,8653e" filled="t" fillcolor="#231F20" stroked="f">
                <v:path arrowok="t"/>
                <v:fill type="solid"/>
              </v:shape>
            </v:group>
            <v:group style="position:absolute;left:10477;top:9260;width:57;height:89" coordorigin="10477,9260" coordsize="57,89">
              <v:shape style="position:absolute;left:10477;top:9260;width:57;height:89" coordorigin="10477,9260" coordsize="57,89" path="m10477,9334l10477,9346,10481,9347,10485,9348,10489,9349,10492,9349,10496,9349,10511,9349,10519,9347,10527,9340,10495,9340,10492,9339,10484,9337,10480,9336,10477,9334xe" filled="t" fillcolor="#231F20" stroked="f">
                <v:path arrowok="t"/>
                <v:fill type="solid"/>
              </v:shape>
              <v:shape style="position:absolute;left:10477;top:9260;width:57;height:89" coordorigin="10477,9260" coordsize="57,89" path="m10527,9300l10506,9300,10512,9302,10516,9305,10520,9309,10522,9314,10522,9326,10520,9331,10516,9334,10512,9338,10506,9340,10527,9340,10531,9337,10534,9329,10534,9311,10531,9303,10527,9300xe" filled="t" fillcolor="#231F20" stroked="f">
                <v:path arrowok="t"/>
                <v:fill type="solid"/>
              </v:shape>
              <v:shape style="position:absolute;left:10477;top:9260;width:57;height:89" coordorigin="10477,9260" coordsize="57,89" path="m10527,9260l10481,9260,10481,9304,10484,9303,10487,9302,10493,9300,10497,9300,10527,9300,10525,9298,10519,9293,10517,9292,10491,9292,10491,9270,10527,9270,10527,9260xe" filled="t" fillcolor="#231F20" stroked="f">
                <v:path arrowok="t"/>
                <v:fill type="solid"/>
              </v:shape>
              <v:shape style="position:absolute;left:10477;top:9260;width:57;height:89" coordorigin="10477,9260" coordsize="57,89" path="m10512,9290l10500,9290,10497,9290,10495,9291,10493,9291,10491,9292,10517,9292,10512,9290xe" filled="t" fillcolor="#231F20" stroked="f">
                <v:path arrowok="t"/>
                <v:fill type="solid"/>
              </v:shape>
            </v:group>
            <v:group style="position:absolute;left:10552;top:9258;width:61;height:91" coordorigin="10552,9258" coordsize="61,91">
              <v:shape style="position:absolute;left:10552;top:9258;width:61;height:91" coordorigin="10552,9258" coordsize="61,91" path="m10592,9258l10573,9258,10565,9262,10560,9270,10555,9278,10552,9289,10552,9319,10555,9330,10565,9346,10573,9349,10592,9349,10600,9346,10603,9340,10576,9340,10572,9337,10566,9325,10564,9316,10564,9292,10566,9283,10572,9271,10576,9268,10603,9268,10600,9262,10592,9258xe" filled="t" fillcolor="#231F20" stroked="f">
                <v:path arrowok="t"/>
                <v:fill type="solid"/>
              </v:shape>
              <v:shape style="position:absolute;left:10552;top:9258;width:61;height:91" coordorigin="10552,9258" coordsize="61,91" path="m10603,9268l10589,9268,10593,9271,10596,9277,10599,9283,10601,9292,10601,9316,10599,9325,10596,9331,10593,9337,10589,9340,10603,9340,10605,9338,10610,9330,10613,9319,10613,9289,10610,9278,10605,9270,10603,9268xe" filled="t" fillcolor="#231F20" stroked="f">
                <v:path arrowok="t"/>
                <v:fill type="solid"/>
              </v:shape>
            </v:group>
            <v:group style="position:absolute;left:11422;top:9176;width:2;height:40" coordorigin="11422,9176" coordsize="2,40">
              <v:shape style="position:absolute;left:11422;top:9176;width:2;height:40" coordorigin="11422,9176" coordsize="0,40" path="m11422,9216l11422,9176e" filled="t" fillcolor="#231F20" stroked="f">
                <v:path arrowok="t"/>
                <v:fill type="solid"/>
              </v:shape>
            </v:group>
            <v:group style="position:absolute;left:11422;top:8613;width:2;height:40" coordorigin="11422,8613" coordsize="2,40">
              <v:shape style="position:absolute;left:11422;top:8613;width:2;height:40" coordorigin="11422,8613" coordsize="0,40" path="m11422,8613l11422,8653e" filled="t" fillcolor="#231F20" stroked="f">
                <v:path arrowok="t"/>
                <v:fill type="solid"/>
              </v:shape>
            </v:group>
            <v:group style="position:absolute;left:11364;top:9260;width:57;height:89" coordorigin="11364,9260" coordsize="57,89">
              <v:shape style="position:absolute;left:11364;top:9260;width:57;height:89" coordorigin="11364,9260" coordsize="57,89" path="m11364,9334l11364,9346,11369,9347,11372,9348,11376,9349,11380,9349,11384,9349,11398,9349,11407,9347,11415,9340,11383,9340,11379,9339,11372,9337,11368,9336,11364,9334xe" filled="t" fillcolor="#231F20" stroked="f">
                <v:path arrowok="t"/>
                <v:fill type="solid"/>
              </v:shape>
              <v:shape style="position:absolute;left:11364;top:9260;width:57;height:89" coordorigin="11364,9260" coordsize="57,89" path="m11415,9300l11394,9300,11400,9302,11404,9305,11407,9309,11409,9314,11409,9326,11407,9331,11404,9334,11400,9338,11394,9340,11415,9340,11418,9337,11421,9329,11421,9311,11419,9303,11415,9300xe" filled="t" fillcolor="#231F20" stroked="f">
                <v:path arrowok="t"/>
                <v:fill type="solid"/>
              </v:shape>
              <v:shape style="position:absolute;left:11364;top:9260;width:57;height:89" coordorigin="11364,9260" coordsize="57,89" path="m11415,9260l11368,9260,11368,9304,11372,9303,11375,9302,11381,9300,11384,9300,11415,9300,11407,9293,11404,9292,11379,9292,11379,9270,11415,9270,11415,9260xe" filled="t" fillcolor="#231F20" stroked="f">
                <v:path arrowok="t"/>
                <v:fill type="solid"/>
              </v:shape>
              <v:shape style="position:absolute;left:11364;top:9260;width:57;height:89" coordorigin="11364,9260" coordsize="57,89" path="m11399,9290l11388,9290,11384,9290,11383,9291,11381,9291,11379,9292,11404,9292,11399,9290xe" filled="t" fillcolor="#231F20" stroked="f">
                <v:path arrowok="t"/>
                <v:fill type="solid"/>
              </v:shape>
            </v:group>
            <v:group style="position:absolute;left:11441;top:9260;width:57;height:89" coordorigin="11441,9260" coordsize="57,89">
              <v:shape style="position:absolute;left:11441;top:9260;width:57;height:89" coordorigin="11441,9260" coordsize="57,89" path="m11441,9334l11441,9346,11445,9347,11449,9348,11453,9349,11457,9349,11461,9349,11475,9349,11483,9347,11492,9340,11460,9340,11456,9339,11448,9337,11445,9336,11441,9334xe" filled="t" fillcolor="#231F20" stroked="f">
                <v:path arrowok="t"/>
                <v:fill type="solid"/>
              </v:shape>
              <v:shape style="position:absolute;left:11441;top:9260;width:57;height:89" coordorigin="11441,9260" coordsize="57,89" path="m11491,9300l11471,9300,11476,9302,11484,9309,11486,9314,11486,9326,11484,9331,11476,9338,11471,9340,11492,9340,11495,9337,11498,9329,11498,9311,11495,9303,11491,9300xe" filled="t" fillcolor="#231F20" stroked="f">
                <v:path arrowok="t"/>
                <v:fill type="solid"/>
              </v:shape>
              <v:shape style="position:absolute;left:11441;top:9260;width:57;height:89" coordorigin="11441,9260" coordsize="57,89" path="m11492,9260l11445,9260,11445,9304,11448,9303,11451,9302,11458,9300,11461,9300,11491,9300,11484,9293,11481,9292,11456,9292,11456,9270,11492,9270,11492,9260xe" filled="t" fillcolor="#231F20" stroked="f">
                <v:path arrowok="t"/>
                <v:fill type="solid"/>
              </v:shape>
              <v:shape style="position:absolute;left:11441;top:9260;width:57;height:89" coordorigin="11441,9260" coordsize="57,89" path="m11476,9290l11464,9290,11461,9290,11459,9291,11457,9291,11456,9292,11481,9292,11476,9290xe" filled="t" fillcolor="#231F20" stroked="f">
                <v:path arrowok="t"/>
                <v:fill type="solid"/>
              </v:shape>
            </v:group>
            <v:group style="position:absolute;left:11559;top:9216;width:40;height:2" coordorigin="11559,9216" coordsize="40,2">
              <v:shape style="position:absolute;left:11559;top:9216;width:40;height:2" coordorigin="11559,9216" coordsize="40,0" path="m11599,9216l11559,9216e" filled="t" fillcolor="#231F20" stroked="f">
                <v:path arrowok="t"/>
                <v:fill type="solid"/>
              </v:shape>
            </v:group>
            <v:group style="position:absolute;left:11559;top:9095;width:40;height:2" coordorigin="11559,9095" coordsize="40,2">
              <v:shape style="position:absolute;left:11559;top:9095;width:40;height:2" coordorigin="11559,9095" coordsize="40,0" path="m11599,9095l11559,9095e" filled="t" fillcolor="#231F20" stroked="f">
                <v:path arrowok="t"/>
                <v:fill type="solid"/>
              </v:shape>
            </v:group>
            <v:group style="position:absolute;left:11559;top:8975;width:40;height:2" coordorigin="11559,8975" coordsize="40,2">
              <v:shape style="position:absolute;left:11559;top:8975;width:40;height:2" coordorigin="11559,8975" coordsize="40,0" path="m11599,8975l11559,8975e" filled="t" fillcolor="#231F20" stroked="f">
                <v:path arrowok="t"/>
                <v:fill type="solid"/>
              </v:shape>
            </v:group>
            <v:group style="position:absolute;left:11559;top:8854;width:40;height:2" coordorigin="11559,8854" coordsize="40,2">
              <v:shape style="position:absolute;left:11559;top:8854;width:40;height:2" coordorigin="11559,8854" coordsize="40,0" path="m11599,8854l11559,8854e" filled="t" fillcolor="#231F20" stroked="f">
                <v:path arrowok="t"/>
                <v:fill type="solid"/>
              </v:shape>
            </v:group>
            <v:group style="position:absolute;left:11559;top:8733;width:40;height:2" coordorigin="11559,8733" coordsize="40,2">
              <v:shape style="position:absolute;left:11559;top:8733;width:40;height:2" coordorigin="11559,8733" coordsize="40,0" path="m11599,8733l11559,8733e" filled="t" fillcolor="#231F20" stroked="f">
                <v:path arrowok="t"/>
                <v:fill type="solid"/>
              </v:shape>
            </v:group>
            <v:group style="position:absolute;left:11559;top:8613;width:40;height:2" coordorigin="11559,8613" coordsize="40,2">
              <v:shape style="position:absolute;left:11559;top:8613;width:40;height:2" coordorigin="11559,8613" coordsize="40,0" path="m11599,8613l11559,8613e" filled="t" fillcolor="#231F20" stroked="f">
                <v:path arrowok="t"/>
                <v:fill type="solid"/>
              </v:shape>
            </v:group>
            <v:group style="position:absolute;left:1022;top:8405;width:6595;height:177" coordorigin="1022,8405" coordsize="6595,177">
              <v:shape style="position:absolute;left:1022;top:8405;width:6595;height:177" coordorigin="1022,8405" coordsize="6595,177" path="m1022,8582l7618,8582,7618,8405,1022,8405,1022,8582xe" filled="t" fillcolor="#FFFFFF" stroked="f">
                <v:path arrowok="t"/>
                <v:fill type="solid"/>
              </v:shape>
            </v:group>
            <v:group style="position:absolute;left:1022;top:8405;width:6595;height:177" coordorigin="1022,8405" coordsize="6595,177">
              <v:shape style="position:absolute;left:1022;top:8405;width:6595;height:177" coordorigin="1022,8405" coordsize="6595,177" path="m1022,8582l7618,8582,7618,8405,1022,8405,1022,8582xe" filled="f" stroked="t" strokeweight=".502202pt" strokecolor="#231F20">
                <v:path arrowok="t"/>
              </v:shape>
            </v:group>
            <v:group style="position:absolute;left:1093;top:8486;width:141;height:2" coordorigin="1093,8486" coordsize="141,2">
              <v:shape style="position:absolute;left:1093;top:8486;width:141;height:2" coordorigin="1093,8486" coordsize="141,0" path="m1093,8486l1233,8486e" filled="f" stroked="t" strokeweight=".502202pt" strokecolor="#231F20">
                <v:path arrowok="t"/>
              </v:shape>
            </v:group>
            <v:group style="position:absolute;left:1062;top:8456;width:60;height:60" coordorigin="1062,8456" coordsize="60,60">
              <v:shape style="position:absolute;left:1062;top:8456;width:60;height:60" coordorigin="1062,8456" coordsize="60,60" path="m1093,8516l1101,8516,1108,8513,1114,8507,1120,8501,1123,8494,1123,8486,1123,8478,1120,8470,1114,8465,1108,8459,1101,8456,1093,8456,1085,8456,1077,8459,1071,8465,1066,8470,1062,8478,1062,8486,1062,8494,1066,8501,1071,8507,1077,8513,1085,8516,1093,8516xe" filled="f" stroked="t" strokeweight=".251101pt" strokecolor="#231F20">
                <v:path arrowok="t"/>
              </v:shape>
            </v:group>
            <v:group style="position:absolute;left:1203;top:8456;width:60;height:60" coordorigin="1203,8456" coordsize="60,60">
              <v:shape style="position:absolute;left:1203;top:8456;width:60;height:60" coordorigin="1203,8456" coordsize="60,60" path="m1233,8516l1241,8516,1249,8513,1254,8507,1260,8501,1263,8494,1263,8486,1263,8478,1260,8470,1254,8465,1249,8459,1241,8456,1233,8456,1225,8456,1218,8459,1212,8465,1206,8470,1203,8478,1203,8486,1203,8494,1206,8501,1212,8507,1218,8513,1225,8516,1233,8516xe" filled="f" stroked="t" strokeweight=".251101pt" strokecolor="#231F20">
                <v:path arrowok="t"/>
              </v:shape>
            </v:group>
            <v:group style="position:absolute;left:1353;top:8445;width:49;height:78" coordorigin="1353,8445" coordsize="49,78">
              <v:shape style="position:absolute;left:1353;top:8445;width:49;height:78" coordorigin="1353,8445" coordsize="49,78" path="m1368,8513l1362,8513,1364,8516,1366,8518,1372,8521,1375,8522,1386,8522,1391,8520,1395,8515,1372,8515,1369,8513,1368,8513xe" filled="t" fillcolor="#231F20" stroked="f">
                <v:path arrowok="t"/>
                <v:fill type="solid"/>
              </v:shape>
              <v:shape style="position:absolute;left:1353;top:8445;width:49;height:78" coordorigin="1353,8445" coordsize="49,78" path="m1362,8445l1353,8445,1353,8521,1362,8521,1362,8513,1368,8513,1366,8509,1363,8505,1362,8500,1362,8487,1363,8482,1366,8478,1369,8474,1362,8474,1362,8445xe" filled="t" fillcolor="#231F20" stroked="f">
                <v:path arrowok="t"/>
                <v:fill type="solid"/>
              </v:shape>
              <v:shape style="position:absolute;left:1353;top:8445;width:49;height:78" coordorigin="1353,8445" coordsize="49,78" path="m1395,8472l1382,8472,1386,8474,1388,8478,1391,8482,1393,8487,1393,8500,1391,8505,1388,8509,1386,8513,1382,8515,1395,8515,1396,8514,1400,8509,1402,8502,1402,8485,1400,8478,1396,8473,1395,8472xe" filled="t" fillcolor="#231F20" stroked="f">
                <v:path arrowok="t"/>
                <v:fill type="solid"/>
              </v:shape>
              <v:shape style="position:absolute;left:1353;top:8445;width:49;height:78" coordorigin="1353,8445" coordsize="49,78" path="m1386,8465l1375,8465,1372,8466,1366,8469,1364,8471,1362,8474,1369,8474,1369,8474,1372,8472,1395,8472,1391,8467,1386,8465xe" filled="t" fillcolor="#231F20" stroked="f">
                <v:path arrowok="t"/>
                <v:fill type="solid"/>
              </v:shape>
            </v:group>
            <v:group style="position:absolute;left:1413;top:8465;width:50;height:58" coordorigin="1413,8465" coordsize="50,58">
              <v:shape style="position:absolute;left:1413;top:8465;width:50;height:58" coordorigin="1413,8465" coordsize="50,58" path="m1446,8465l1430,8465,1424,8467,1420,8472,1415,8477,1413,8485,1413,8503,1415,8510,1420,8515,1424,8520,1430,8522,1446,8522,1452,8520,1457,8515,1433,8515,1429,8513,1424,8505,1422,8500,1422,8487,1424,8482,1430,8474,1433,8472,1457,8472,1452,8467,1446,8465xe" filled="t" fillcolor="#231F20" stroked="f">
                <v:path arrowok="t"/>
                <v:fill type="solid"/>
              </v:shape>
              <v:shape style="position:absolute;left:1413;top:8465;width:50;height:58" coordorigin="1413,8465" coordsize="50,58" path="m1457,8472l1443,8472,1447,8474,1452,8482,1454,8487,1454,8500,1452,8505,1447,8513,1443,8515,1457,8515,1461,8510,1463,8503,1463,8485,1461,8477,1457,8472xe" filled="t" fillcolor="#231F20" stroked="f">
                <v:path arrowok="t"/>
                <v:fill type="solid"/>
              </v:shape>
            </v:group>
            <v:group style="position:absolute;left:1472;top:8450;width:34;height:71" coordorigin="1472,8450" coordsize="34,71">
              <v:shape style="position:absolute;left:1472;top:8450;width:34;height:71" coordorigin="1472,8450" coordsize="34,71" path="m1487,8473l1478,8473,1478,8510,1480,8514,1485,8520,1490,8521,1506,8521,1506,8513,1493,8513,1490,8513,1489,8512,1488,8510,1487,8507,1487,8473xe" filled="t" fillcolor="#231F20" stroked="f">
                <v:path arrowok="t"/>
                <v:fill type="solid"/>
              </v:shape>
              <v:shape style="position:absolute;left:1472;top:8450;width:34;height:71" coordorigin="1472,8450" coordsize="34,71" path="m1506,8466l1472,8466,1472,8473,1506,8473,1506,8466xe" filled="t" fillcolor="#231F20" stroked="f">
                <v:path arrowok="t"/>
                <v:fill type="solid"/>
              </v:shape>
              <v:shape style="position:absolute;left:1472;top:8450;width:34;height:71" coordorigin="1472,8450" coordsize="34,71" path="m1487,8450l1478,8450,1478,8466,1487,8466,1487,8450xe" filled="t" fillcolor="#231F20" stroked="f">
                <v:path arrowok="t"/>
                <v:fill type="solid"/>
              </v:shape>
            </v:group>
            <v:group style="position:absolute;left:1511;top:8450;width:34;height:71" coordorigin="1511,8450" coordsize="34,71">
              <v:shape style="position:absolute;left:1511;top:8450;width:34;height:71" coordorigin="1511,8450" coordsize="34,71" path="m1527,8473l1518,8473,1518,8510,1519,8514,1524,8520,1529,8521,1545,8521,1545,8513,1532,8513,1530,8513,1528,8512,1527,8510,1527,8507,1527,8473xe" filled="t" fillcolor="#231F20" stroked="f">
                <v:path arrowok="t"/>
                <v:fill type="solid"/>
              </v:shape>
              <v:shape style="position:absolute;left:1511;top:8450;width:34;height:71" coordorigin="1511,8450" coordsize="34,71" path="m1545,8466l1511,8466,1511,8473,1545,8473,1545,8466xe" filled="t" fillcolor="#231F20" stroked="f">
                <v:path arrowok="t"/>
                <v:fill type="solid"/>
              </v:shape>
              <v:shape style="position:absolute;left:1511;top:8450;width:34;height:71" coordorigin="1511,8450" coordsize="34,71" path="m1527,8450l1518,8450,1518,8466,1527,8466,1527,8450xe" filled="t" fillcolor="#231F20" stroked="f">
                <v:path arrowok="t"/>
                <v:fill type="solid"/>
              </v:shape>
            </v:group>
            <v:group style="position:absolute;left:1553;top:8465;width:50;height:58" coordorigin="1553,8465" coordsize="50,58">
              <v:shape style="position:absolute;left:1553;top:8465;width:50;height:58" coordorigin="1553,8465" coordsize="50,58" path="m1586,8465l1570,8465,1564,8467,1560,8472,1555,8477,1553,8485,1553,8503,1555,8510,1560,8515,1564,8520,1570,8522,1586,8522,1592,8520,1597,8515,1573,8515,1570,8513,1564,8505,1563,8500,1563,8487,1564,8482,1570,8474,1574,8472,1597,8472,1592,8467,1586,8465xe" filled="t" fillcolor="#231F20" stroked="f">
                <v:path arrowok="t"/>
                <v:fill type="solid"/>
              </v:shape>
              <v:shape style="position:absolute;left:1553;top:8465;width:50;height:58" coordorigin="1553,8465" coordsize="50,58" path="m1597,8472l1583,8472,1587,8474,1593,8482,1594,8487,1594,8500,1593,8505,1587,8513,1583,8515,1597,8515,1601,8510,1604,8503,1604,8485,1601,8477,1597,8472xe" filled="t" fillcolor="#231F20" stroked="f">
                <v:path arrowok="t"/>
                <v:fill type="solid"/>
              </v:shape>
            </v:group>
            <v:group style="position:absolute;left:1618;top:8465;width:80;height:56" coordorigin="1618,8465" coordsize="80,56">
              <v:shape style="position:absolute;left:1618;top:8465;width:80;height:56" coordorigin="1618,8465" coordsize="80,56" path="m1627,8466l1618,8466,1618,8521,1627,8521,1627,8485,1629,8480,1634,8475,1627,8475,1627,8466xe" filled="t" fillcolor="#231F20" stroked="f">
                <v:path arrowok="t"/>
                <v:fill type="solid"/>
              </v:shape>
              <v:shape style="position:absolute;left:1618;top:8465;width:80;height:56" coordorigin="1618,8465" coordsize="80,56" path="m1660,8473l1646,8473,1649,8474,1651,8476,1653,8479,1654,8483,1654,8521,1663,8521,1663,8485,1664,8480,1667,8477,1661,8477,1660,8473,1660,8473xe" filled="t" fillcolor="#231F20" stroked="f">
                <v:path arrowok="t"/>
                <v:fill type="solid"/>
              </v:shape>
              <v:shape style="position:absolute;left:1618;top:8465;width:80;height:56" coordorigin="1618,8465" coordsize="80,56" path="m1695,8473l1682,8473,1685,8474,1687,8476,1688,8479,1689,8483,1689,8521,1698,8521,1698,8480,1697,8475,1695,8473xe" filled="t" fillcolor="#231F20" stroked="f">
                <v:path arrowok="t"/>
                <v:fill type="solid"/>
              </v:shape>
              <v:shape style="position:absolute;left:1618;top:8465;width:80;height:56" coordorigin="1618,8465" coordsize="80,56" path="m1686,8465l1676,8465,1672,8466,1669,8468,1666,8470,1664,8473,1661,8477,1667,8477,1670,8474,1673,8473,1695,8473,1691,8467,1686,8465xe" filled="t" fillcolor="#231F20" stroked="f">
                <v:path arrowok="t"/>
                <v:fill type="solid"/>
              </v:shape>
              <v:shape style="position:absolute;left:1618;top:8465;width:80;height:56" coordorigin="1618,8465" coordsize="80,56" path="m1649,8465l1641,8465,1638,8466,1635,8467,1632,8469,1629,8471,1627,8475,1634,8475,1634,8474,1638,8473,1660,8473,1658,8470,1652,8466,1649,8465xe" filled="t" fillcolor="#231F20" stroked="f">
                <v:path arrowok="t"/>
                <v:fill type="solid"/>
              </v:shape>
            </v:group>
            <v:group style="position:absolute;left:1712;top:8489;width:26;height:8" coordorigin="1712,8489" coordsize="26,8">
              <v:shape style="position:absolute;left:1712;top:8489;width:26;height:8" coordorigin="1712,8489" coordsize="26,8" path="m1712,8493l1738,8493e" filled="f" stroked="t" strokeweight=".501528pt" strokecolor="#231F20">
                <v:path arrowok="t"/>
              </v:shape>
            </v:group>
            <v:group style="position:absolute;left:1752;top:8466;width:46;height:56" coordorigin="1752,8466" coordsize="46,56">
              <v:shape style="position:absolute;left:1752;top:8466;width:46;height:56" coordorigin="1752,8466" coordsize="46,56" path="m1761,8466l1752,8466,1752,8507,1753,8513,1757,8516,1760,8520,1765,8522,1775,8522,1787,8515,1769,8515,1766,8513,1764,8511,1762,8508,1761,8504,1761,8466xe" filled="t" fillcolor="#231F20" stroked="f">
                <v:path arrowok="t"/>
                <v:fill type="solid"/>
              </v:shape>
              <v:shape style="position:absolute;left:1752;top:8466;width:46;height:56" coordorigin="1752,8466" coordsize="46,56" path="m1798,8513l1789,8513,1789,8521,1798,8521,1798,8513xe" filled="t" fillcolor="#231F20" stroked="f">
                <v:path arrowok="t"/>
                <v:fill type="solid"/>
              </v:shape>
              <v:shape style="position:absolute;left:1752;top:8466;width:46;height:56" coordorigin="1752,8466" coordsize="46,56" path="m1798,8466l1789,8466,1789,8503,1787,8507,1782,8513,1778,8515,1787,8515,1789,8513,1798,8513,1798,8466xe" filled="t" fillcolor="#231F20" stroked="f">
                <v:path arrowok="t"/>
                <v:fill type="solid"/>
              </v:shape>
            </v:group>
            <v:group style="position:absolute;left:1816;top:8465;width:49;height:77" coordorigin="1816,8465" coordsize="49,77">
              <v:shape style="position:absolute;left:1816;top:8465;width:49;height:77" coordorigin="1816,8465" coordsize="49,77" path="m1825,8466l1816,8466,1816,8542,1825,8542,1825,8513,1832,8513,1829,8509,1826,8505,1825,8500,1825,8487,1826,8482,1829,8478,1832,8474,1825,8474,1825,8466xe" filled="t" fillcolor="#231F20" stroked="f">
                <v:path arrowok="t"/>
                <v:fill type="solid"/>
              </v:shape>
              <v:shape style="position:absolute;left:1816;top:8465;width:49;height:77" coordorigin="1816,8465" coordsize="49,77" path="m1832,8513l1825,8513,1827,8516,1829,8518,1835,8521,1839,8522,1849,8522,1855,8520,1859,8515,1836,8515,1832,8513,1832,8513xe" filled="t" fillcolor="#231F20" stroked="f">
                <v:path arrowok="t"/>
                <v:fill type="solid"/>
              </v:shape>
              <v:shape style="position:absolute;left:1816;top:8465;width:49;height:77" coordorigin="1816,8465" coordsize="49,77" path="m1859,8472l1845,8472,1849,8474,1852,8478,1854,8482,1856,8487,1856,8500,1854,8505,1852,8509,1849,8513,1845,8515,1859,8515,1859,8514,1863,8509,1865,8502,1865,8485,1863,8478,1859,8473,1859,8472xe" filled="t" fillcolor="#231F20" stroked="f">
                <v:path arrowok="t"/>
                <v:fill type="solid"/>
              </v:shape>
              <v:shape style="position:absolute;left:1816;top:8465;width:49;height:77" coordorigin="1816,8465" coordsize="49,77" path="m1849,8465l1839,8465,1835,8466,1829,8469,1827,8471,1825,8474,1832,8474,1832,8474,1836,8472,1859,8472,1855,8467,1849,8465xe" filled="t" fillcolor="#231F20" stroked="f">
                <v:path arrowok="t"/>
                <v:fill type="solid"/>
              </v:shape>
              <v:shape style="position:absolute;left:2055;top:8405;width:1490;height:155" type="#_x0000_t75">
                <v:imagedata r:id="rId75" o:title=""/>
              </v:shape>
            </v:group>
            <v:group style="position:absolute;left:2849;top:8445;width:9;height:11" coordorigin="2849,8445" coordsize="9,11">
              <v:shape style="position:absolute;left:2849;top:8445;width:9;height:11" coordorigin="2849,8445" coordsize="9,11" path="m2849,8450l2858,8450e" filled="f" stroked="t" strokeweight=".673368pt" strokecolor="#231F20">
                <v:path arrowok="t"/>
              </v:shape>
              <v:shape style="position:absolute;left:3710;top:8422;width:1619;height:128" type="#_x0000_t75">
                <v:imagedata r:id="rId76" o:title=""/>
              </v:shape>
              <v:shape style="position:absolute;left:5525;top:8438;width:2055;height:112" type="#_x0000_t75">
                <v:imagedata r:id="rId77" o:title=""/>
              </v:shape>
            </v:group>
            <v:group style="position:absolute;left:6139;top:8445;width:9;height:11" coordorigin="6139,8445" coordsize="9,11">
              <v:shape style="position:absolute;left:6139;top:8445;width:9;height:11" coordorigin="6139,8445" coordsize="9,11" path="m6139,8450l6148,8450e" filled="f" stroked="t" strokeweight=".673368pt" strokecolor="#231F20">
                <v:path arrowok="t"/>
              </v:shape>
            </v:group>
            <v:group style="position:absolute;left:6390;top:8445;width:9;height:11" coordorigin="6390,8445" coordsize="9,11">
              <v:shape style="position:absolute;left:6390;top:8445;width:9;height:11" coordorigin="6390,8445" coordsize="9,11" path="m6390,8450l6399,8450e" filled="f" stroked="t" strokeweight=".673368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3.408539pt;margin-top:474.459473pt;width:506.812586pt;height:39.890819pt;mso-position-horizontal-relative:page;mso-position-vertical-relative:page;z-index:-10004" coordorigin="1468,9489" coordsize="10136,798">
            <v:group style="position:absolute;left:1849;top:9548;width:9574;height:603" coordorigin="1849,9548" coordsize="9574,603">
              <v:shape style="position:absolute;left:1849;top:9548;width:9574;height:603" coordorigin="1849,9548" coordsize="9574,603" path="m1849,9711l2026,9711,2203,9656,2380,9831,2558,9970,2735,9602,2912,9964,3090,9898,3267,10151,3444,10151,3621,9614,3799,9662,3976,9910,4153,9886,4331,9608,4508,9626,4685,10151,4862,10151,5040,9898,5217,9777,5394,9946,5572,10151,5749,9934,5926,9843,6103,9548,6281,9868,6458,9837,6635,9982,6813,9892,6990,9874,7167,9825,7344,10151,7522,9934,7699,10030,7876,10018,8054,9916,8231,10127,8408,9982,8585,9548,8763,9548,8940,10012,9117,9988,9295,9904,9472,9988,9649,9874,9826,9843,10004,9892,10181,9548,10358,9958,10536,9940,10713,9837,10890,10103,11067,9548,11245,9741,11422,9880e" filled="f" stroked="t" strokeweight=".502202pt" strokecolor="#231F20">
                <v:path arrowok="t"/>
              </v:shape>
            </v:group>
            <v:group style="position:absolute;left:1849;top:9681;width:30;height:60" coordorigin="1849,9681" coordsize="30,60">
              <v:shape style="position:absolute;left:1849;top:9681;width:30;height:60" coordorigin="1849,9681" coordsize="30,60" path="m1849,9741l1856,9741,1864,9738,1870,9732,1875,9726,1879,9719,1879,9711,1879,9703,1875,9695,1870,9689,1864,9684,1856,9681,1849,9681e" filled="f" stroked="t" strokeweight=".251101pt" strokecolor="#231F20">
                <v:path arrowok="t"/>
              </v:shape>
            </v:group>
            <v:group style="position:absolute;left:1849;top:9548;width:2;height:603" coordorigin="1849,9548" coordsize="2,603">
              <v:shape style="position:absolute;left:1849;top:9548;width:2;height:603" coordorigin="1849,9548" coordsize="0,603" path="m1849,9548l1849,10151e" filled="f" stroked="t" strokeweight=".000049pt" strokecolor="#231F20">
                <v:path arrowok="t"/>
              </v:shape>
            </v:group>
            <v:group style="position:absolute;left:1996;top:9681;width:60;height:60" coordorigin="1996,9681" coordsize="60,60">
              <v:shape style="position:absolute;left:1996;top:9681;width:60;height:60" coordorigin="1996,9681" coordsize="60,60" path="m2026,9741l2034,9741,2041,9738,2047,9732,2053,9726,2056,9719,2056,9711,2056,9703,2053,9695,2047,9689,2041,9684,2034,9681,2026,9681,2018,9681,2010,9684,2004,9689,1999,9695,1996,9703,1996,9711,1996,9719,1999,9726,2004,9732,2010,9738,2018,9741,2026,9741xe" filled="f" stroked="t" strokeweight=".251101pt" strokecolor="#231F20">
                <v:path arrowok="t"/>
              </v:shape>
            </v:group>
            <v:group style="position:absolute;left:2173;top:9626;width:60;height:60" coordorigin="2173,9626" coordsize="60,60">
              <v:shape style="position:absolute;left:2173;top:9626;width:60;height:60" coordorigin="2173,9626" coordsize="60,60" path="m2203,9687l2211,9687,2219,9683,2224,9678,2230,9672,2233,9664,2233,9656,2233,9648,2230,9641,2224,9635,2219,9629,2211,9626,2203,9626,2195,9626,2187,9629,2182,9635,2176,9641,2173,9648,2173,9656,2173,9664,2176,9672,2182,9678,2187,9683,2195,9687,2203,9687xe" filled="f" stroked="t" strokeweight=".251101pt" strokecolor="#231F20">
                <v:path arrowok="t"/>
              </v:shape>
            </v:group>
            <v:group style="position:absolute;left:2350;top:9801;width:60;height:60" coordorigin="2350,9801" coordsize="60,60">
              <v:shape style="position:absolute;left:2350;top:9801;width:60;height:60" coordorigin="2350,9801" coordsize="60,60" path="m2380,9862l2388,9862,2396,9858,2402,9853,2407,9847,2410,9839,2410,9831,2410,9823,2407,9816,2402,9810,2396,9804,2388,9801,2380,9801,2372,9801,2365,9804,2359,9810,2353,9816,2350,9823,2350,9831,2350,9839,2353,9847,2359,9853,2365,9858,2372,9862,2380,9862xe" filled="f" stroked="t" strokeweight=".251101pt" strokecolor="#231F20">
                <v:path arrowok="t"/>
              </v:shape>
            </v:group>
            <v:group style="position:absolute;left:2528;top:9940;width:60;height:60" coordorigin="2528,9940" coordsize="60,60">
              <v:shape style="position:absolute;left:2528;top:9940;width:60;height:60" coordorigin="2528,9940" coordsize="60,60" path="m2558,10000l2566,10000,2573,9997,2579,9991,2585,9986,2588,9978,2588,9970,2588,9962,2585,9954,2579,9949,2573,9943,2566,9940,2558,9940,2550,9940,2542,9943,2536,9949,2531,9954,2528,9962,2528,9970,2528,9978,2531,9986,2536,9991,2542,9997,2550,10000,2558,10000xe" filled="f" stroked="t" strokeweight=".251101pt" strokecolor="#231F20">
                <v:path arrowok="t"/>
              </v:shape>
            </v:group>
            <v:group style="position:absolute;left:2705;top:9572;width:60;height:60" coordorigin="2705,9572" coordsize="60,60">
              <v:shape style="position:absolute;left:2705;top:9572;width:60;height:60" coordorigin="2705,9572" coordsize="60,60" path="m2735,9632l2743,9632,2751,9629,2756,9623,2762,9618,2765,9610,2765,9602,2765,9594,2762,9586,2756,9581,2751,9575,2743,9572,2735,9572,2727,9572,2719,9575,2714,9581,2708,9586,2705,9594,2705,9602,2705,9610,2708,9618,2714,9623,2719,9629,2727,9632,2735,9632xe" filled="f" stroked="t" strokeweight=".251101pt" strokecolor="#231F20">
                <v:path arrowok="t"/>
              </v:shape>
            </v:group>
            <v:group style="position:absolute;left:2882;top:9934;width:60;height:60" coordorigin="2882,9934" coordsize="60,60">
              <v:shape style="position:absolute;left:2882;top:9934;width:60;height:60" coordorigin="2882,9934" coordsize="60,60" path="m2912,9994l2920,9994,2928,9991,2934,9985,2939,9980,2942,9972,2942,9964,2942,9956,2939,9948,2934,9943,2928,9937,2920,9934,2912,9934,2904,9934,2897,9937,2891,9943,2885,9948,2882,9956,2882,9964,2882,9972,2885,9980,2891,9985,2897,9991,2904,9994,2912,9994xe" filled="f" stroked="t" strokeweight=".251101pt" strokecolor="#231F20">
                <v:path arrowok="t"/>
              </v:shape>
            </v:group>
            <v:group style="position:absolute;left:3059;top:9868;width:60;height:60" coordorigin="3059,9868" coordsize="60,60">
              <v:shape style="position:absolute;left:3059;top:9868;width:60;height:60" coordorigin="3059,9868" coordsize="60,60" path="m3090,9928l3098,9928,3105,9925,3111,9919,3116,9913,3120,9906,3120,9898,3120,9890,3116,9882,3111,9876,3105,9871,3098,9868,3090,9868,3082,9868,3074,9871,3068,9876,3063,9882,3059,9890,3059,9898,3059,9906,3063,9913,3068,9919,3074,9925,3082,9928,3090,9928xe" filled="f" stroked="t" strokeweight=".251101pt" strokecolor="#231F20">
                <v:path arrowok="t"/>
              </v:shape>
            </v:group>
            <v:group style="position:absolute;left:3237;top:10121;width:60;height:30" coordorigin="3237,10121" coordsize="60,30">
              <v:shape style="position:absolute;left:3237;top:10121;width:60;height:30" coordorigin="3237,10121" coordsize="60,30" path="m3297,10151l3297,10143,3294,10135,3288,10130,3282,10124,3275,10121,3267,10121,3259,10121,3251,10124,3245,10130,3240,10135,3237,10143,3237,10151e" filled="f" stroked="t" strokeweight=".251101pt" strokecolor="#231F20">
                <v:path arrowok="t"/>
              </v:shape>
            </v:group>
            <v:group style="position:absolute;left:3414;top:10121;width:60;height:30" coordorigin="3414,10121" coordsize="60,30">
              <v:shape style="position:absolute;left:3414;top:10121;width:60;height:30" coordorigin="3414,10121" coordsize="60,30" path="m3474,10151l3474,10143,3471,10135,3465,10130,3460,10124,3452,10121,3444,10121,3436,10121,3428,10124,3423,10130,3417,10135,3414,10143,3414,10151e" filled="f" stroked="t" strokeweight=".251101pt" strokecolor="#231F20">
                <v:path arrowok="t"/>
              </v:shape>
            </v:group>
            <v:group style="position:absolute;left:3591;top:9584;width:60;height:60" coordorigin="3591,9584" coordsize="60,60">
              <v:shape style="position:absolute;left:3591;top:9584;width:60;height:60" coordorigin="3591,9584" coordsize="60,60" path="m3621,9644l3629,9644,3637,9641,3643,9636,3648,9630,3652,9622,3652,9614,3652,9606,3648,9599,3643,9593,3637,9587,3629,9584,3621,9584,3613,9584,3606,9587,3600,9593,3594,9599,3591,9606,3591,9614,3591,9622,3594,9630,3600,9636,3606,9641,3613,9644,3621,9644xe" filled="f" stroked="t" strokeweight=".251101pt" strokecolor="#231F20">
                <v:path arrowok="t"/>
              </v:shape>
            </v:group>
            <v:group style="position:absolute;left:3769;top:9632;width:60;height:60" coordorigin="3769,9632" coordsize="60,60">
              <v:shape style="position:absolute;left:3769;top:9632;width:60;height:60" coordorigin="3769,9632" coordsize="60,60" path="m3799,9693l3807,9693,3814,9689,3820,9684,3826,9678,3829,9670,3829,9662,3829,9654,3826,9647,3820,9641,3814,9636,3807,9632,3799,9632,3791,9632,3783,9636,3777,9641,3772,9647,3769,9654,3769,9662,3769,9670,3772,9678,3777,9684,3783,9689,3791,9693,3799,9693xe" filled="f" stroked="t" strokeweight=".251101pt" strokecolor="#231F20">
                <v:path arrowok="t"/>
              </v:shape>
            </v:group>
            <v:group style="position:absolute;left:3946;top:9880;width:60;height:60" coordorigin="3946,9880" coordsize="60,60">
              <v:shape style="position:absolute;left:3946;top:9880;width:60;height:60" coordorigin="3946,9880" coordsize="60,60" path="m3976,9940l3984,9940,3992,9937,3997,9931,4003,9925,4006,9918,4006,9910,4006,9902,4003,9894,3997,9888,3992,9883,3984,9880,3976,9880,3968,9880,3960,9883,3955,9888,3949,9894,3946,9902,3946,9910,3946,9918,3949,9925,3955,9931,3960,9937,3968,9940,3976,9940xe" filled="f" stroked="t" strokeweight=".251101pt" strokecolor="#231F20">
                <v:path arrowok="t"/>
              </v:shape>
            </v:group>
            <v:group style="position:absolute;left:4123;top:9856;width:60;height:60" coordorigin="4123,9856" coordsize="60,60">
              <v:shape style="position:absolute;left:4123;top:9856;width:60;height:60" coordorigin="4123,9856" coordsize="60,60" path="m4153,9916l4161,9916,4169,9913,4175,9907,4180,9901,4183,9894,4183,9886,4183,9878,4180,9870,4175,9864,4169,9859,4161,9856,4153,9856,4145,9856,4138,9859,4132,9864,4126,9870,4123,9878,4123,9886,4123,9894,4126,9901,4132,9907,4138,9913,4145,9916,4153,9916xe" filled="f" stroked="t" strokeweight=".251101pt" strokecolor="#231F20">
                <v:path arrowok="t"/>
              </v:shape>
            </v:group>
            <v:group style="position:absolute;left:4300;top:9578;width:60;height:60" coordorigin="4300,9578" coordsize="60,60">
              <v:shape style="position:absolute;left:4300;top:9578;width:60;height:60" coordorigin="4300,9578" coordsize="60,60" path="m4331,9638l4339,9638,4346,9635,4352,9629,4357,9624,4361,9616,4361,9608,4361,9600,4357,9593,4352,9587,4346,9581,4339,9578,4331,9578,4323,9578,4315,9581,4309,9587,4304,9593,4300,9600,4300,9608,4300,9616,4304,9624,4309,9629,4315,9635,4323,9638,4331,9638xe" filled="f" stroked="t" strokeweight=".251101pt" strokecolor="#231F20">
                <v:path arrowok="t"/>
              </v:shape>
            </v:group>
            <v:group style="position:absolute;left:4478;top:9596;width:60;height:60" coordorigin="4478,9596" coordsize="60,60">
              <v:shape style="position:absolute;left:4478;top:9596;width:60;height:60" coordorigin="4478,9596" coordsize="60,60" path="m4508,9656l4516,9656,4523,9653,4529,9648,4535,9642,4538,9634,4538,9626,4538,9618,4535,9611,4529,9605,4523,9599,4516,9596,4508,9596,4500,9596,4492,9599,4487,9605,4481,9611,4478,9618,4478,9626,4478,9634,4481,9642,4487,9648,4492,9653,4500,9656,4508,9656xe" filled="f" stroked="t" strokeweight=".251101pt" strokecolor="#231F20">
                <v:path arrowok="t"/>
              </v:shape>
            </v:group>
            <v:group style="position:absolute;left:4655;top:10121;width:60;height:30" coordorigin="4655,10121" coordsize="60,30">
              <v:shape style="position:absolute;left:4655;top:10121;width:60;height:30" coordorigin="4655,10121" coordsize="60,30" path="m4715,10151l4715,10143,4712,10135,4706,10130,4701,10124,4693,10121,4685,10121,4677,10121,4669,10124,4664,10130,4658,10135,4655,10143,4655,10151e" filled="f" stroked="t" strokeweight=".251101pt" strokecolor="#231F20">
                <v:path arrowok="t"/>
              </v:shape>
            </v:group>
            <v:group style="position:absolute;left:4832;top:10121;width:60;height:30" coordorigin="4832,10121" coordsize="60,30">
              <v:shape style="position:absolute;left:4832;top:10121;width:60;height:30" coordorigin="4832,10121" coordsize="60,30" path="m4893,10151l4893,10143,4889,10135,4884,10130,4878,10124,4870,10121,4862,10121,4854,10121,4847,10124,4841,10130,4835,10135,4832,10143,4832,10151e" filled="f" stroked="t" strokeweight=".251101pt" strokecolor="#231F20">
                <v:path arrowok="t"/>
              </v:shape>
            </v:group>
            <v:group style="position:absolute;left:5010;top:9868;width:60;height:60" coordorigin="5010,9868" coordsize="60,60">
              <v:shape style="position:absolute;left:5010;top:9868;width:60;height:60" coordorigin="5010,9868" coordsize="60,60" path="m5040,9928l5048,9928,5055,9925,5061,9919,5067,9913,5070,9906,5070,9898,5070,9890,5067,9882,5061,9876,5055,9871,5048,9868,5040,9868,5032,9868,5024,9871,5018,9876,5013,9882,5010,9890,5010,9898,5010,9906,5013,9913,5018,9919,5024,9925,5032,9928,5040,9928xe" filled="f" stroked="t" strokeweight=".251101pt" strokecolor="#231F20">
                <v:path arrowok="t"/>
              </v:shape>
            </v:group>
            <v:group style="position:absolute;left:5187;top:9747;width:60;height:60" coordorigin="5187,9747" coordsize="60,60">
              <v:shape style="position:absolute;left:5187;top:9747;width:60;height:60" coordorigin="5187,9747" coordsize="60,60" path="m5217,9807l5225,9807,5233,9804,5238,9798,5244,9793,5247,9785,5247,9777,5247,9769,5244,9761,5238,9756,5233,9750,5225,9747,5217,9747,5209,9747,5201,9750,5196,9756,5190,9761,5187,9769,5187,9777,5187,9785,5190,9793,5196,9798,5201,9804,5209,9807,5217,9807xe" filled="f" stroked="t" strokeweight=".251101pt" strokecolor="#231F20">
                <v:path arrowok="t"/>
              </v:shape>
            </v:group>
            <v:group style="position:absolute;left:5364;top:9916;width:60;height:60" coordorigin="5364,9916" coordsize="60,60">
              <v:shape style="position:absolute;left:5364;top:9916;width:60;height:60" coordorigin="5364,9916" coordsize="60,60" path="m5394,9976l5402,9976,5410,9973,5416,9967,5421,9962,5424,9954,5424,9946,5424,9938,5421,9930,5416,9925,5410,9919,5402,9916,5394,9916,5386,9916,5379,9919,5373,9925,5367,9930,5364,9938,5364,9946,5364,9954,5367,9962,5373,9967,5379,9973,5386,9976,5394,9976xe" filled="f" stroked="t" strokeweight=".251101pt" strokecolor="#231F20">
                <v:path arrowok="t"/>
              </v:shape>
            </v:group>
            <v:group style="position:absolute;left:5541;top:10121;width:60;height:30" coordorigin="5541,10121" coordsize="60,30">
              <v:shape style="position:absolute;left:5541;top:10121;width:60;height:30" coordorigin="5541,10121" coordsize="60,30" path="m5602,10151l5602,10143,5599,10135,5593,10130,5587,10124,5580,10121,5572,10121,5564,10121,5556,10124,5550,10130,5545,10135,5541,10143,5541,10151e" filled="f" stroked="t" strokeweight=".251101pt" strokecolor="#231F20">
                <v:path arrowok="t"/>
              </v:shape>
            </v:group>
            <v:group style="position:absolute;left:5719;top:9904;width:60;height:60" coordorigin="5719,9904" coordsize="60,60">
              <v:shape style="position:absolute;left:5719;top:9904;width:60;height:60" coordorigin="5719,9904" coordsize="60,60" path="m5749,9964l5757,9964,5764,9961,5770,9955,5776,9950,5779,9942,5779,9934,5779,9926,5776,9918,5770,9913,5764,9907,5757,9904,5749,9904,5741,9904,5733,9907,5728,9913,5722,9918,5719,9926,5719,9934,5719,9942,5722,9950,5728,9955,5733,9961,5741,9964,5749,9964xe" filled="f" stroked="t" strokeweight=".251101pt" strokecolor="#231F20">
                <v:path arrowok="t"/>
              </v:shape>
            </v:group>
            <v:group style="position:absolute;left:5896;top:9813;width:60;height:60" coordorigin="5896,9813" coordsize="60,60">
              <v:shape style="position:absolute;left:5896;top:9813;width:60;height:60" coordorigin="5896,9813" coordsize="60,60" path="m5926,9874l5934,9874,5942,9870,5947,9865,5953,9859,5956,9851,5956,9843,5956,9835,5953,9828,5947,9822,5942,9816,5934,9813,5926,9813,5918,9813,5910,9816,5905,9822,5899,9828,5896,9835,5896,9843,5896,9851,5899,9859,5905,9865,5910,9870,5918,9874,5926,9874xe" filled="f" stroked="t" strokeweight=".251101pt" strokecolor="#231F20">
                <v:path arrowok="t"/>
              </v:shape>
            </v:group>
            <v:group style="position:absolute;left:6103;top:9548;width:30;height:30" coordorigin="6103,9548" coordsize="30,30">
              <v:shape style="position:absolute;left:6103;top:9548;width:30;height:30" coordorigin="6103,9548" coordsize="30,30" path="m6103,9578l6111,9578,6119,9575,6125,9569,6130,9564,6134,9556,6134,9548e" filled="f" stroked="t" strokeweight=".251101pt" strokecolor="#231F20">
                <v:path arrowok="t"/>
              </v:shape>
            </v:group>
            <v:group style="position:absolute;left:6073;top:9548;width:30;height:30" coordorigin="6073,9548" coordsize="30,30">
              <v:shape style="position:absolute;left:6073;top:9548;width:30;height:30" coordorigin="6073,9548" coordsize="30,30" path="m6073,9548l6073,9556,6076,9564,6082,9569,6088,9575,6095,9578,6103,9578e" filled="f" stroked="t" strokeweight=".251101pt" strokecolor="#231F20">
                <v:path arrowok="t"/>
              </v:shape>
            </v:group>
            <v:group style="position:absolute;left:6251;top:9837;width:60;height:60" coordorigin="6251,9837" coordsize="60,60">
              <v:shape style="position:absolute;left:6251;top:9837;width:60;height:60" coordorigin="6251,9837" coordsize="60,60" path="m6281,9898l6289,9898,6296,9895,6302,9889,6308,9883,6311,9876,6311,9868,6311,9860,6308,9852,6302,9846,6296,9841,6289,9837,6281,9837,6273,9837,6265,9841,6259,9846,6254,9852,6251,9860,6251,9868,6251,9876,6254,9883,6259,9889,6265,9895,6273,9898,6281,9898xe" filled="f" stroked="t" strokeweight=".251101pt" strokecolor="#231F20">
                <v:path arrowok="t"/>
              </v:shape>
            </v:group>
            <v:group style="position:absolute;left:6428;top:9807;width:60;height:60" coordorigin="6428,9807" coordsize="60,60">
              <v:shape style="position:absolute;left:6428;top:9807;width:60;height:60" coordorigin="6428,9807" coordsize="60,60" path="m6458,9868l6466,9868,6474,9864,6479,9859,6485,9853,6488,9845,6488,9837,6488,9829,6485,9822,6479,9816,6474,9810,6466,9807,6458,9807,6450,9807,6442,9810,6437,9816,6431,9822,6428,9829,6428,9837,6428,9845,6431,9853,6437,9859,6442,9864,6450,9868,6458,9868xe" filled="f" stroked="t" strokeweight=".251101pt" strokecolor="#231F20">
                <v:path arrowok="t"/>
              </v:shape>
            </v:group>
            <v:group style="position:absolute;left:6605;top:9952;width:60;height:60" coordorigin="6605,9952" coordsize="60,60">
              <v:shape style="position:absolute;left:6605;top:9952;width:60;height:60" coordorigin="6605,9952" coordsize="60,60" path="m6635,10012l6643,10012,6651,10009,6657,10003,6662,9998,6665,9990,6665,9982,6665,9974,6662,9967,6657,9961,6651,9955,6643,9952,6635,9952,6627,9952,6620,9955,6614,9961,6608,9967,6605,9974,6605,9982,6605,9990,6608,9998,6614,10003,6620,10009,6627,10012,6635,10012xe" filled="f" stroked="t" strokeweight=".251101pt" strokecolor="#231F20">
                <v:path arrowok="t"/>
              </v:shape>
            </v:group>
            <v:group style="position:absolute;left:6782;top:9862;width:60;height:60" coordorigin="6782,9862" coordsize="60,60">
              <v:shape style="position:absolute;left:6782;top:9862;width:60;height:60" coordorigin="6782,9862" coordsize="60,60" path="m6813,9922l6821,9922,6828,9919,6834,9913,6840,9907,6843,9900,6843,9892,6843,9884,6840,9876,6834,9870,6828,9865,6821,9862,6813,9862,6805,9862,6797,9865,6791,9870,6786,9876,6782,9884,6782,9892,6782,9900,6786,9907,6791,9913,6797,9919,6805,9922,6813,9922xe" filled="f" stroked="t" strokeweight=".251101pt" strokecolor="#231F20">
                <v:path arrowok="t"/>
              </v:shape>
            </v:group>
            <v:group style="position:absolute;left:6960;top:9843;width:60;height:60" coordorigin="6960,9843" coordsize="60,60">
              <v:shape style="position:absolute;left:6960;top:9843;width:60;height:60" coordorigin="6960,9843" coordsize="60,60" path="m6990,9904l6998,9904,7006,9901,7011,9895,7017,9889,7020,9882,7020,9874,7020,9866,7017,9858,7011,9852,7006,9847,6998,9843,6990,9843,6982,9843,6974,9847,6969,9852,6963,9858,6960,9866,6960,9874,6960,9882,6963,9889,6969,9895,6974,9901,6982,9904,6990,9904xe" filled="f" stroked="t" strokeweight=".251101pt" strokecolor="#231F20">
                <v:path arrowok="t"/>
              </v:shape>
            </v:group>
            <v:group style="position:absolute;left:7137;top:9795;width:60;height:60" coordorigin="7137,9795" coordsize="60,60">
              <v:shape style="position:absolute;left:7137;top:9795;width:60;height:60" coordorigin="7137,9795" coordsize="60,60" path="m7167,9855l7175,9855,7183,9852,7188,9847,7194,9841,7197,9833,7197,9825,7197,9817,7194,9810,7188,9804,7183,9798,7175,9795,7167,9795,7159,9795,7151,9798,7146,9804,7140,9810,7137,9817,7137,9825,7137,9833,7140,9841,7146,9847,7151,9852,7159,9855,7167,9855xe" filled="f" stroked="t" strokeweight=".251101pt" strokecolor="#231F20">
                <v:path arrowok="t"/>
              </v:shape>
            </v:group>
            <v:group style="position:absolute;left:7314;top:10121;width:60;height:30" coordorigin="7314,10121" coordsize="60,30">
              <v:shape style="position:absolute;left:7314;top:10121;width:60;height:30" coordorigin="7314,10121" coordsize="60,30" path="m7375,10151l7375,10143,7371,10135,7366,10130,7360,10124,7352,10121,7344,10121,7336,10121,7329,10124,7323,10130,7317,10135,7314,10143,7314,10151e" filled="f" stroked="t" strokeweight=".251101pt" strokecolor="#231F20">
                <v:path arrowok="t"/>
              </v:shape>
            </v:group>
            <v:group style="position:absolute;left:7492;top:9904;width:60;height:60" coordorigin="7492,9904" coordsize="60,60">
              <v:shape style="position:absolute;left:7492;top:9904;width:60;height:60" coordorigin="7492,9904" coordsize="60,60" path="m7522,9964l7530,9964,7537,9961,7543,9955,7549,9950,7552,9942,7552,9934,7552,9926,7549,9918,7543,9913,7537,9907,7530,9904,7522,9904,7514,9904,7506,9907,7500,9913,7495,9918,7492,9926,7492,9934,7492,9942,7495,9950,7500,9955,7506,9961,7514,9964,7522,9964xe" filled="f" stroked="t" strokeweight=".251101pt" strokecolor="#231F20">
                <v:path arrowok="t"/>
              </v:shape>
            </v:group>
            <v:group style="position:absolute;left:7669;top:10000;width:60;height:60" coordorigin="7669,10000" coordsize="60,60">
              <v:shape style="position:absolute;left:7669;top:10000;width:60;height:60" coordorigin="7669,10000" coordsize="60,60" path="m7699,10061l7707,10061,7715,10057,7720,10052,7726,10046,7729,10038,7729,10030,7729,10022,7726,10015,7720,10009,7715,10003,7707,10000,7699,10000,7691,10000,7683,10003,7678,10009,7672,10015,7669,10022,7669,10030,7669,10038,7672,10046,7678,10052,7683,10057,7691,10061,7699,10061xe" filled="f" stroked="t" strokeweight=".251101pt" strokecolor="#231F20">
                <v:path arrowok="t"/>
              </v:shape>
            </v:group>
            <v:group style="position:absolute;left:7846;top:9988;width:60;height:60" coordorigin="7846,9988" coordsize="60,60">
              <v:shape style="position:absolute;left:7846;top:9988;width:60;height:60" coordorigin="7846,9988" coordsize="60,60" path="m7876,10049l7884,10049,7892,10045,7898,10040,7903,10034,7906,10026,7906,10018,7906,10010,7903,10003,7898,9997,7892,9991,7884,9988,7876,9988,7868,9988,7861,9991,7855,9997,7849,10003,7846,10010,7846,10018,7846,10026,7849,10034,7855,10040,7861,10045,7868,10049,7876,10049xe" filled="f" stroked="t" strokeweight=".251101pt" strokecolor="#231F20">
                <v:path arrowok="t"/>
              </v:shape>
            </v:group>
            <v:group style="position:absolute;left:8023;top:9886;width:60;height:60" coordorigin="8023,9886" coordsize="60,60">
              <v:shape style="position:absolute;left:8023;top:9886;width:60;height:60" coordorigin="8023,9886" coordsize="60,60" path="m8054,9946l8062,9946,8069,9943,8075,9937,8081,9931,8084,9924,8084,9916,8084,9908,8081,9900,8075,9895,8069,9889,8062,9886,8054,9886,8046,9886,8038,9889,8032,9895,8027,9900,8023,9908,8023,9916,8023,9924,8027,9931,8032,9937,8038,9943,8046,9946,8054,9946xe" filled="f" stroked="t" strokeweight=".251101pt" strokecolor="#231F20">
                <v:path arrowok="t"/>
              </v:shape>
            </v:group>
            <v:group style="position:absolute;left:8201;top:10097;width:60;height:54" coordorigin="8201,10097" coordsize="60,54">
              <v:shape style="position:absolute;left:8201;top:10097;width:60;height:54" coordorigin="8201,10097" coordsize="60,54" path="m8249,10151l8252,10148,8258,10143,8261,10135,8261,10127,8261,10119,8258,10111,8252,10106,8247,10100,8239,10097,8231,10097,8223,10097,8215,10100,8210,10106,8204,10111,8201,10119,8201,10127,8201,10135,8204,10143,8210,10148,8212,10151e" filled="f" stroked="t" strokeweight=".251101pt" strokecolor="#231F20">
                <v:path arrowok="t"/>
              </v:shape>
            </v:group>
            <v:group style="position:absolute;left:8378;top:9952;width:60;height:60" coordorigin="8378,9952" coordsize="60,60">
              <v:shape style="position:absolute;left:8378;top:9952;width:60;height:60" coordorigin="8378,9952" coordsize="60,60" path="m8408,10012l8416,10012,8424,10009,8429,10003,8435,9998,8438,9990,8438,9982,8438,9974,8435,9967,8429,9961,8424,9955,8416,9952,8408,9952,8400,9952,8393,9955,8387,9961,8381,9967,8378,9974,8378,9982,8378,9990,8381,9998,8387,10003,8393,10009,8400,10012,8408,10012xe" filled="f" stroked="t" strokeweight=".251101pt" strokecolor="#231F20">
                <v:path arrowok="t"/>
              </v:shape>
            </v:group>
            <v:group style="position:absolute;left:8585;top:9548;width:30;height:30" coordorigin="8585,9548" coordsize="30,30">
              <v:shape style="position:absolute;left:8585;top:9548;width:30;height:30" coordorigin="8585,9548" coordsize="30,30" path="m8585,9578l8593,9578,8601,9575,8607,9569,8612,9564,8616,9556,8616,9548e" filled="f" stroked="t" strokeweight=".251101pt" strokecolor="#231F20">
                <v:path arrowok="t"/>
              </v:shape>
            </v:group>
            <v:group style="position:absolute;left:8555;top:9548;width:30;height:30" coordorigin="8555,9548" coordsize="30,30">
              <v:shape style="position:absolute;left:8555;top:9548;width:30;height:30" coordorigin="8555,9548" coordsize="30,30" path="m8555,9548l8555,9556,8558,9564,8564,9569,8570,9575,8577,9578,8585,9578e" filled="f" stroked="t" strokeweight=".251101pt" strokecolor="#231F20">
                <v:path arrowok="t"/>
              </v:shape>
            </v:group>
            <v:group style="position:absolute;left:8763;top:9548;width:30;height:30" coordorigin="8763,9548" coordsize="30,30">
              <v:shape style="position:absolute;left:8763;top:9548;width:30;height:30" coordorigin="8763,9548" coordsize="30,30" path="m8763,9578l8771,9578,8778,9575,8784,9569,8790,9564,8793,9556,8793,9548e" filled="f" stroked="t" strokeweight=".251101pt" strokecolor="#231F20">
                <v:path arrowok="t"/>
              </v:shape>
            </v:group>
            <v:group style="position:absolute;left:8733;top:9548;width:30;height:30" coordorigin="8733,9548" coordsize="30,30">
              <v:shape style="position:absolute;left:8733;top:9548;width:30;height:30" coordorigin="8733,9548" coordsize="30,30" path="m8733,9548l8733,9556,8736,9564,8741,9569,8747,9575,8755,9578,8763,9578e" filled="f" stroked="t" strokeweight=".251101pt" strokecolor="#231F20">
                <v:path arrowok="t"/>
              </v:shape>
            </v:group>
            <v:group style="position:absolute;left:8910;top:9982;width:60;height:60" coordorigin="8910,9982" coordsize="60,60">
              <v:shape style="position:absolute;left:8910;top:9982;width:60;height:60" coordorigin="8910,9982" coordsize="60,60" path="m8940,10042l8948,10042,8956,10039,8961,10034,8967,10028,8970,10020,8970,10012,8970,10004,8967,9997,8961,9991,8956,9985,8948,9982,8940,9982,8932,9982,8924,9985,8919,9991,8913,9997,8910,10004,8910,10012,8910,10020,8913,10028,8919,10034,8924,10039,8932,10042,8940,10042xe" filled="f" stroked="t" strokeweight=".251101pt" strokecolor="#231F20">
                <v:path arrowok="t"/>
              </v:shape>
            </v:group>
            <v:group style="position:absolute;left:9087;top:9958;width:60;height:60" coordorigin="9087,9958" coordsize="60,60">
              <v:shape style="position:absolute;left:9087;top:9958;width:60;height:60" coordorigin="9087,9958" coordsize="60,60" path="m9117,10018l9125,10018,9133,10015,9139,10010,9144,10004,9147,9996,9147,9988,9147,9980,9144,9973,9139,9967,9133,9961,9125,9958,9117,9958,9109,9958,9102,9961,9096,9967,9090,9973,9087,9980,9087,9988,9087,9996,9090,10004,9096,10010,9102,10015,9109,10018,9117,10018xe" filled="f" stroked="t" strokeweight=".251101pt" strokecolor="#231F20">
                <v:path arrowok="t"/>
              </v:shape>
            </v:group>
            <v:group style="position:absolute;left:9264;top:9874;width:60;height:60" coordorigin="9264,9874" coordsize="60,60">
              <v:shape style="position:absolute;left:9264;top:9874;width:60;height:60" coordorigin="9264,9874" coordsize="60,60" path="m9295,9934l9303,9934,9310,9931,9316,9925,9322,9919,9325,9912,9325,9904,9325,9896,9322,9888,9316,9882,9310,9877,9303,9874,9295,9874,9287,9874,9279,9877,9273,9882,9268,9888,9264,9896,9264,9904,9264,9912,9268,9919,9273,9925,9279,9931,9287,9934,9295,9934xe" filled="f" stroked="t" strokeweight=".251101pt" strokecolor="#231F20">
                <v:path arrowok="t"/>
              </v:shape>
            </v:group>
            <v:group style="position:absolute;left:9442;top:9958;width:60;height:60" coordorigin="9442,9958" coordsize="60,60">
              <v:shape style="position:absolute;left:9442;top:9958;width:60;height:60" coordorigin="9442,9958" coordsize="60,60" path="m9472,10018l9480,10018,9488,10015,9493,10010,9499,10004,9502,9996,9502,9988,9502,9980,9499,9973,9493,9967,9488,9961,9480,9958,9472,9958,9464,9958,9456,9961,9451,9967,9445,9973,9442,9980,9442,9988,9442,9996,9445,10004,9451,10010,9456,10015,9464,10018,9472,10018xe" filled="f" stroked="t" strokeweight=".251101pt" strokecolor="#231F20">
                <v:path arrowok="t"/>
              </v:shape>
            </v:group>
            <v:group style="position:absolute;left:9619;top:9843;width:60;height:60" coordorigin="9619,9843" coordsize="60,60">
              <v:shape style="position:absolute;left:9619;top:9843;width:60;height:60" coordorigin="9619,9843" coordsize="60,60" path="m9649,9904l9657,9904,9665,9901,9670,9895,9676,9889,9679,9882,9679,9874,9679,9866,9676,9858,9670,9852,9665,9847,9657,9843,9649,9843,9641,9843,9634,9847,9628,9852,9622,9858,9619,9866,9619,9874,9619,9882,9622,9889,9628,9895,9634,9901,9641,9904,9649,9904xe" filled="f" stroked="t" strokeweight=".251101pt" strokecolor="#231F20">
                <v:path arrowok="t"/>
              </v:shape>
            </v:group>
            <v:group style="position:absolute;left:9796;top:9813;width:60;height:60" coordorigin="9796,9813" coordsize="60,60">
              <v:shape style="position:absolute;left:9796;top:9813;width:60;height:60" coordorigin="9796,9813" coordsize="60,60" path="m9826,9874l9834,9874,9842,9870,9848,9865,9853,9859,9857,9851,9857,9843,9857,9835,9853,9828,9848,9822,9842,9816,9834,9813,9826,9813,9818,9813,9811,9816,9805,9822,9800,9828,9796,9835,9796,9843,9796,9851,9800,9859,9805,9865,9811,9870,9818,9874,9826,9874xe" filled="f" stroked="t" strokeweight=".251101pt" strokecolor="#231F20">
                <v:path arrowok="t"/>
              </v:shape>
            </v:group>
            <v:group style="position:absolute;left:9974;top:9862;width:60;height:60" coordorigin="9974,9862" coordsize="60,60">
              <v:shape style="position:absolute;left:9974;top:9862;width:60;height:60" coordorigin="9974,9862" coordsize="60,60" path="m10004,9922l10012,9922,10019,9919,10025,9913,10031,9907,10034,9900,10034,9892,10034,9884,10031,9876,10025,9870,10019,9865,10012,9862,10004,9862,9996,9862,9988,9865,9982,9870,9977,9876,9974,9884,9974,9892,9974,9900,9977,9907,9982,9913,9988,9919,9996,9922,10004,9922xe" filled="f" stroked="t" strokeweight=".251101pt" strokecolor="#231F20">
                <v:path arrowok="t"/>
              </v:shape>
            </v:group>
            <v:group style="position:absolute;left:10181;top:9548;width:30;height:30" coordorigin="10181,9548" coordsize="30,30">
              <v:shape style="position:absolute;left:10181;top:9548;width:30;height:30" coordorigin="10181,9548" coordsize="30,30" path="m10181,9578l10189,9578,10197,9575,10202,9569,10208,9564,10211,9556,10211,9548e" filled="f" stroked="t" strokeweight=".251101pt" strokecolor="#231F20">
                <v:path arrowok="t"/>
              </v:shape>
            </v:group>
            <v:group style="position:absolute;left:10151;top:9548;width:30;height:30" coordorigin="10151,9548" coordsize="30,30">
              <v:shape style="position:absolute;left:10151;top:9548;width:30;height:30" coordorigin="10151,9548" coordsize="30,30" path="m10151,9548l10151,9556,10154,9564,10160,9569,10165,9575,10173,9578,10181,9578e" filled="f" stroked="t" strokeweight=".251101pt" strokecolor="#231F20">
                <v:path arrowok="t"/>
              </v:shape>
            </v:group>
            <v:group style="position:absolute;left:10328;top:9928;width:60;height:60" coordorigin="10328,9928" coordsize="60,60">
              <v:shape style="position:absolute;left:10328;top:9928;width:60;height:60" coordorigin="10328,9928" coordsize="60,60" path="m10358,9988l10366,9988,10374,9985,10380,9979,10385,9974,10388,9966,10388,9958,10388,9950,10385,9942,10380,9937,10374,9931,10366,9928,10358,9928,10350,9928,10343,9931,10337,9937,10331,9942,10328,9950,10328,9958,10328,9966,10331,9974,10337,9979,10343,9985,10350,9988,10358,9988xe" filled="f" stroked="t" strokeweight=".251101pt" strokecolor="#231F20">
                <v:path arrowok="t"/>
              </v:shape>
            </v:group>
            <v:group style="position:absolute;left:10506;top:9910;width:60;height:60" coordorigin="10506,9910" coordsize="60,60">
              <v:shape style="position:absolute;left:10506;top:9910;width:60;height:60" coordorigin="10506,9910" coordsize="60,60" path="m10536,9970l10544,9970,10551,9967,10557,9961,10563,9956,10566,9948,10566,9940,10566,9932,10563,9924,10557,9919,10551,9913,10544,9910,10536,9910,10528,9910,10520,9913,10514,9919,10509,9924,10506,9932,10506,9940,10506,9948,10509,9956,10514,9961,10520,9967,10528,9970,10536,9970xe" filled="f" stroked="t" strokeweight=".251101pt" strokecolor="#231F20">
                <v:path arrowok="t"/>
              </v:shape>
            </v:group>
            <v:group style="position:absolute;left:10683;top:9807;width:60;height:60" coordorigin="10683,9807" coordsize="60,60">
              <v:shape style="position:absolute;left:10683;top:9807;width:60;height:60" coordorigin="10683,9807" coordsize="60,60" path="m10713,9868l10721,9868,10729,9864,10734,9859,10740,9853,10743,9845,10743,9837,10743,9829,10740,9822,10734,9816,10729,9810,10721,9807,10713,9807,10705,9807,10697,9810,10692,9816,10686,9822,10683,9829,10683,9837,10683,9845,10686,9853,10692,9859,10697,9864,10705,9868,10713,9868xe" filled="f" stroked="t" strokeweight=".251101pt" strokecolor="#231F20">
                <v:path arrowok="t"/>
              </v:shape>
            </v:group>
            <v:group style="position:absolute;left:10860;top:10073;width:60;height:60" coordorigin="10860,10073" coordsize="60,60">
              <v:shape style="position:absolute;left:10860;top:10073;width:60;height:60" coordorigin="10860,10073" coordsize="60,60" path="m10890,10133l10898,10133,10906,10130,10912,10124,10917,10118,10920,10111,10920,10103,10920,10095,10917,10087,10912,10082,10906,10076,10898,10073,10890,10073,10882,10073,10875,10076,10869,10082,10863,10087,10860,10095,10860,10103,10860,10111,10863,10118,10869,10124,10875,10130,10882,10133,10890,10133xe" filled="f" stroked="t" strokeweight=".251101pt" strokecolor="#231F20">
                <v:path arrowok="t"/>
              </v:shape>
            </v:group>
            <v:group style="position:absolute;left:11067;top:9548;width:30;height:30" coordorigin="11067,9548" coordsize="30,30">
              <v:shape style="position:absolute;left:11067;top:9548;width:30;height:30" coordorigin="11067,9548" coordsize="30,30" path="m11067,9578l11076,9578,11083,9575,11089,9569,11094,9564,11098,9556,11098,9548e" filled="f" stroked="t" strokeweight=".251101pt" strokecolor="#231F20">
                <v:path arrowok="t"/>
              </v:shape>
            </v:group>
            <v:group style="position:absolute;left:11037;top:9548;width:30;height:30" coordorigin="11037,9548" coordsize="30,30">
              <v:shape style="position:absolute;left:11037;top:9548;width:30;height:30" coordorigin="11037,9548" coordsize="30,30" path="m11037,9548l11037,9556,11041,9564,11046,9569,11052,9575,11060,9578,11067,9578e" filled="f" stroked="t" strokeweight=".251101pt" strokecolor="#231F20">
                <v:path arrowok="t"/>
              </v:shape>
            </v:group>
            <v:group style="position:absolute;left:11215;top:9711;width:60;height:60" coordorigin="11215,9711" coordsize="60,60">
              <v:shape style="position:absolute;left:11215;top:9711;width:60;height:60" coordorigin="11215,9711" coordsize="60,60" path="m11245,9771l11253,9771,11260,9768,11266,9762,11272,9757,11275,9749,11275,9741,11275,9733,11272,9725,11266,9720,11260,9714,11253,9711,11245,9711,11237,9711,11229,9714,11223,9720,11218,9725,11215,9733,11215,9741,11215,9749,11218,9757,11223,9762,11229,9768,11237,9771,11245,9771xe" filled="f" stroked="t" strokeweight=".251101pt" strokecolor="#231F20">
                <v:path arrowok="t"/>
              </v:shape>
            </v:group>
            <v:group style="position:absolute;left:11392;top:9849;width:60;height:60" coordorigin="11392,9849" coordsize="60,60">
              <v:shape style="position:absolute;left:11392;top:9849;width:60;height:60" coordorigin="11392,9849" coordsize="60,60" path="m11422,9910l11430,9910,11438,9907,11443,9901,11449,9895,11452,9888,11452,9880,11452,9872,11449,9864,11443,9858,11438,9853,11430,9849,11422,9849,11414,9849,11406,9853,11401,9858,11395,9864,11392,9872,11392,9880,11392,9888,11395,9895,11401,9901,11406,9907,11414,9910,11422,9910xe" filled="f" stroked="t" strokeweight=".251101pt" strokecolor="#231F20">
                <v:path arrowok="t"/>
              </v:shape>
            </v:group>
            <v:group style="position:absolute;left:11599;top:9548;width:2;height:603" coordorigin="11599,9548" coordsize="2,603">
              <v:shape style="position:absolute;left:11599;top:9548;width:2;height:603" coordorigin="11599,9548" coordsize="0,603" path="m11599,10151l11599,9548e" filled="f" stroked="t" strokeweight=".502202pt" strokecolor="#231F20">
                <v:path arrowok="t"/>
              </v:shape>
            </v:group>
            <v:group style="position:absolute;left:1849;top:10151;width:9751;height:2" coordorigin="1849,10151" coordsize="9751,2">
              <v:shape style="position:absolute;left:1849;top:10151;width:9751;height:2" coordorigin="1849,10151" coordsize="9751,0" path="m1849,10151l11599,10151e" filled="f" stroked="t" strokeweight=".502202pt" strokecolor="#231F20">
                <v:path arrowok="t"/>
              </v:shape>
            </v:group>
            <v:group style="position:absolute;left:1849;top:9548;width:9751;height:2" coordorigin="1849,9548" coordsize="9751,2">
              <v:shape style="position:absolute;left:1849;top:9548;width:9751;height:2" coordorigin="1849,9548" coordsize="9751,0" path="m1849,9548l11599,9548e" filled="f" stroked="t" strokeweight=".502202pt" strokecolor="#231F20">
                <v:path arrowok="t"/>
              </v:shape>
              <v:shape style="position:absolute;left:1468;top:9489;width:423;height:796" type="#_x0000_t75">
                <v:imagedata r:id="rId78" o:title=""/>
              </v:shape>
            </v:group>
            <v:group style="position:absolute;left:2558;top:10111;width:2;height:40" coordorigin="2558,10111" coordsize="2,40">
              <v:shape style="position:absolute;left:2558;top:10111;width:2;height:40" coordorigin="2558,10111" coordsize="0,40" path="m2558,10151l2558,10111e" filled="t" fillcolor="#231F20" stroked="f">
                <v:path arrowok="t"/>
                <v:fill type="solid"/>
              </v:shape>
            </v:group>
            <v:group style="position:absolute;left:2558;top:10111;width:2;height:40" coordorigin="2558,10111" coordsize="2,40">
              <v:shape style="position:absolute;left:2558;top:10111;width:2;height:40" coordorigin="2558,10111" coordsize="0,40" path="m2558,10111l2558,10151e" filled="f" stroked="t" strokeweight=".251101pt" strokecolor="#231F20">
                <v:path arrowok="t"/>
              </v:shape>
            </v:group>
            <v:group style="position:absolute;left:2558;top:9548;width:2;height:40" coordorigin="2558,9548" coordsize="2,40">
              <v:shape style="position:absolute;left:2558;top:9548;width:2;height:40" coordorigin="2558,9548" coordsize="0,40" path="m2558,9548l2558,9588e" filled="t" fillcolor="#231F20" stroked="f">
                <v:path arrowok="t"/>
                <v:fill type="solid"/>
              </v:shape>
            </v:group>
            <v:group style="position:absolute;left:2558;top:9548;width:2;height:40" coordorigin="2558,9548" coordsize="2,40">
              <v:shape style="position:absolute;left:2558;top:9548;width:2;height:40" coordorigin="2558,9548" coordsize="0,40" path="m2558,9548l2558,9588e" filled="f" stroked="t" strokeweight=".251101pt" strokecolor="#231F20">
                <v:path arrowok="t"/>
              </v:shape>
            </v:group>
            <v:group style="position:absolute;left:2538;top:10195;width:57;height:89" coordorigin="2538,10195" coordsize="57,89">
              <v:shape style="position:absolute;left:2538;top:10195;width:57;height:89" coordorigin="2538,10195" coordsize="57,89" path="m2538,10269l2538,10281,2543,10282,2546,10283,2550,10284,2554,10284,2558,10284,2572,10284,2581,10282,2589,10275,2557,10275,2553,10274,2546,10272,2542,10271,2538,10269xe" filled="t" fillcolor="#231F20" stroked="f">
                <v:path arrowok="t"/>
                <v:fill type="solid"/>
              </v:shape>
              <v:shape style="position:absolute;left:2538;top:10195;width:57;height:89" coordorigin="2538,10195" coordsize="57,89" path="m2589,10235l2568,10235,2574,10237,2577,10240,2581,10244,2583,10249,2583,10261,2581,10266,2577,10269,2574,10273,2568,10275,2589,10275,2592,10272,2595,10264,2595,10246,2592,10238,2589,10235xe" filled="t" fillcolor="#231F20" stroked="f">
                <v:path arrowok="t"/>
                <v:fill type="solid"/>
              </v:shape>
              <v:shape style="position:absolute;left:2538;top:10195;width:57;height:89" coordorigin="2538,10195" coordsize="57,89" path="m2589,10195l2542,10195,2542,10239,2545,10238,2549,10237,2555,10235,2558,10235,2589,10235,2587,10233,2581,10228,2578,10227,2553,10227,2553,10205,2589,10205,2589,10195xe" filled="t" fillcolor="#231F20" stroked="f">
                <v:path arrowok="t"/>
                <v:fill type="solid"/>
              </v:shape>
              <v:shape style="position:absolute;left:2538;top:10195;width:57;height:89" coordorigin="2538,10195" coordsize="57,89" path="m2573,10225l2562,10225,2560,10225,2558,10225,2557,10226,2555,10226,2553,10227,2578,10227,2573,10225xe" filled="t" fillcolor="#231F20" stroked="f">
                <v:path arrowok="t"/>
                <v:fill type="solid"/>
              </v:shape>
            </v:group>
            <v:group style="position:absolute;left:3444;top:10111;width:2;height:40" coordorigin="3444,10111" coordsize="2,40">
              <v:shape style="position:absolute;left:3444;top:10111;width:2;height:40" coordorigin="3444,10111" coordsize="0,40" path="m3444,10151l3444,10111e" filled="t" fillcolor="#231F20" stroked="f">
                <v:path arrowok="t"/>
                <v:fill type="solid"/>
              </v:shape>
            </v:group>
            <v:group style="position:absolute;left:3444;top:10111;width:2;height:40" coordorigin="3444,10111" coordsize="2,40">
              <v:shape style="position:absolute;left:3444;top:10111;width:2;height:40" coordorigin="3444,10111" coordsize="0,40" path="m3444,10111l3444,10151e" filled="f" stroked="t" strokeweight=".251101pt" strokecolor="#231F20">
                <v:path arrowok="t"/>
              </v:shape>
            </v:group>
            <v:group style="position:absolute;left:3444;top:9548;width:2;height:40" coordorigin="3444,9548" coordsize="2,40">
              <v:shape style="position:absolute;left:3444;top:9548;width:2;height:40" coordorigin="3444,9548" coordsize="0,40" path="m3444,9548l3444,9588e" filled="t" fillcolor="#231F20" stroked="f">
                <v:path arrowok="t"/>
                <v:fill type="solid"/>
              </v:shape>
            </v:group>
            <v:group style="position:absolute;left:3444;top:9548;width:2;height:40" coordorigin="3444,9548" coordsize="2,40">
              <v:shape style="position:absolute;left:3444;top:9548;width:2;height:40" coordorigin="3444,9548" coordsize="0,40" path="m3444,9548l3444,9588e" filled="f" stroked="t" strokeweight=".251101pt" strokecolor="#231F20">
                <v:path arrowok="t"/>
              </v:shape>
            </v:group>
            <v:group style="position:absolute;left:3391;top:10195;width:52;height:88" coordorigin="3391,10195" coordsize="52,88">
              <v:shape style="position:absolute;left:3391;top:10195;width:52;height:88" coordorigin="3391,10195" coordsize="52,88" path="m3444,10273l3393,10273,3393,10283,3444,10283,3444,10273xe" filled="t" fillcolor="#231F20" stroked="f">
                <v:path arrowok="t"/>
                <v:fill type="solid"/>
              </v:shape>
              <v:shape style="position:absolute;left:3391;top:10195;width:52;height:88" coordorigin="3391,10195" coordsize="52,88" path="m3424,10206l3412,10206,3412,10273,3424,10273,3424,10206xe" filled="t" fillcolor="#231F20" stroked="f">
                <v:path arrowok="t"/>
                <v:fill type="solid"/>
              </v:shape>
              <v:shape style="position:absolute;left:3391;top:10195;width:52;height:88" coordorigin="3391,10195" coordsize="52,88" path="m3424,10195l3412,10195,3391,10199,3391,10210,3412,10206,3424,10206,3424,10195xe" filled="t" fillcolor="#231F20" stroked="f">
                <v:path arrowok="t"/>
                <v:fill type="solid"/>
              </v:shape>
            </v:group>
            <v:group style="position:absolute;left:3463;top:10193;width:61;height:91" coordorigin="3463,10193" coordsize="61,91">
              <v:shape style="position:absolute;left:3463;top:10193;width:61;height:91" coordorigin="3463,10193" coordsize="61,91" path="m3503,10193l3483,10193,3475,10197,3470,10205,3465,10213,3463,10224,3463,10254,3465,10265,3470,10273,3475,10281,3483,10284,3503,10284,3510,10281,3514,10275,3487,10275,3482,10272,3476,10260,3475,10251,3475,10227,3476,10218,3482,10206,3487,10203,3514,10203,3510,10197,3503,10193xe" filled="t" fillcolor="#231F20" stroked="f">
                <v:path arrowok="t"/>
                <v:fill type="solid"/>
              </v:shape>
              <v:shape style="position:absolute;left:3463;top:10193;width:61;height:91" coordorigin="3463,10193" coordsize="61,91" path="m3514,10203l3499,10203,3504,10206,3507,10212,3510,10218,3511,10227,3511,10251,3510,10260,3507,10266,3504,10272,3499,10275,3514,10275,3515,10273,3521,10265,3523,10254,3523,10224,3521,10213,3515,10205,3514,10203xe" filled="t" fillcolor="#231F20" stroked="f">
                <v:path arrowok="t"/>
                <v:fill type="solid"/>
              </v:shape>
            </v:group>
            <v:group style="position:absolute;left:4331;top:10111;width:2;height:40" coordorigin="4331,10111" coordsize="2,40">
              <v:shape style="position:absolute;left:4331;top:10111;width:2;height:40" coordorigin="4331,10111" coordsize="0,40" path="m4331,10151l4331,10111e" filled="t" fillcolor="#231F20" stroked="f">
                <v:path arrowok="t"/>
                <v:fill type="solid"/>
              </v:shape>
            </v:group>
            <v:group style="position:absolute;left:4331;top:10111;width:2;height:40" coordorigin="4331,10111" coordsize="2,40">
              <v:shape style="position:absolute;left:4331;top:10111;width:2;height:40" coordorigin="4331,10111" coordsize="0,40" path="m4331,10111l4331,10151e" filled="f" stroked="t" strokeweight=".251101pt" strokecolor="#231F20">
                <v:path arrowok="t"/>
              </v:shape>
            </v:group>
            <v:group style="position:absolute;left:4331;top:9548;width:2;height:40" coordorigin="4331,9548" coordsize="2,40">
              <v:shape style="position:absolute;left:4331;top:9548;width:2;height:40" coordorigin="4331,9548" coordsize="0,40" path="m4331,9548l4331,9588e" filled="t" fillcolor="#231F20" stroked="f">
                <v:path arrowok="t"/>
                <v:fill type="solid"/>
              </v:shape>
            </v:group>
            <v:group style="position:absolute;left:4331;top:9548;width:2;height:40" coordorigin="4331,9548" coordsize="2,40">
              <v:shape style="position:absolute;left:4331;top:9548;width:2;height:40" coordorigin="4331,9548" coordsize="0,40" path="m4331,9548l4331,9588e" filled="f" stroked="t" strokeweight=".251101pt" strokecolor="#231F20">
                <v:path arrowok="t"/>
              </v:shape>
            </v:group>
            <v:group style="position:absolute;left:4279;top:10195;width:52;height:88" coordorigin="4279,10195" coordsize="52,88">
              <v:shape style="position:absolute;left:4279;top:10195;width:52;height:88" coordorigin="4279,10195" coordsize="52,88" path="m4331,10273l4281,10273,4281,10283,4331,10283,4331,10273xe" filled="t" fillcolor="#231F20" stroked="f">
                <v:path arrowok="t"/>
                <v:fill type="solid"/>
              </v:shape>
              <v:shape style="position:absolute;left:4279;top:10195;width:52;height:88" coordorigin="4279,10195" coordsize="52,88" path="m4312,10206l4300,10206,4300,10273,4312,10273,4312,10206xe" filled="t" fillcolor="#231F20" stroked="f">
                <v:path arrowok="t"/>
                <v:fill type="solid"/>
              </v:shape>
              <v:shape style="position:absolute;left:4279;top:10195;width:52;height:88" coordorigin="4279,10195" coordsize="52,88" path="m4312,10195l4300,10195,4279,10199,4279,10210,4300,10206,4312,10206,4312,10195xe" filled="t" fillcolor="#231F20" stroked="f">
                <v:path arrowok="t"/>
                <v:fill type="solid"/>
              </v:shape>
            </v:group>
            <v:group style="position:absolute;left:4352;top:10195;width:57;height:89" coordorigin="4352,10195" coordsize="57,89">
              <v:shape style="position:absolute;left:4352;top:10195;width:57;height:89" coordorigin="4352,10195" coordsize="57,89" path="m4352,10269l4352,10281,4356,10282,4360,10283,4363,10284,4367,10284,4371,10284,4385,10284,4394,10282,4402,10275,4370,10275,4366,10274,4359,10272,4355,10271,4352,10269xe" filled="t" fillcolor="#231F20" stroked="f">
                <v:path arrowok="t"/>
                <v:fill type="solid"/>
              </v:shape>
              <v:shape style="position:absolute;left:4352;top:10195;width:57;height:89" coordorigin="4352,10195" coordsize="57,89" path="m4402,10235l4381,10235,4387,10237,4391,10240,4395,10244,4397,10249,4397,10261,4395,10266,4391,10269,4387,10273,4381,10275,4402,10275,4405,10272,4408,10264,4408,10246,4406,10238,4402,10235xe" filled="t" fillcolor="#231F20" stroked="f">
                <v:path arrowok="t"/>
                <v:fill type="solid"/>
              </v:shape>
              <v:shape style="position:absolute;left:4352;top:10195;width:57;height:89" coordorigin="4352,10195" coordsize="57,89" path="m4402,10195l4355,10195,4355,10239,4359,10238,4362,10237,4368,10235,4371,10235,4402,10235,4400,10233,4394,10228,4391,10227,4366,10227,4366,10205,4402,10205,4402,10195xe" filled="t" fillcolor="#231F20" stroked="f">
                <v:path arrowok="t"/>
                <v:fill type="solid"/>
              </v:shape>
              <v:shape style="position:absolute;left:4352;top:10195;width:57;height:89" coordorigin="4352,10195" coordsize="57,89" path="m4386,10225l4375,10225,4373,10225,4371,10225,4370,10226,4368,10226,4366,10227,4391,10227,4386,10225xe" filled="t" fillcolor="#231F20" stroked="f">
                <v:path arrowok="t"/>
                <v:fill type="solid"/>
              </v:shape>
            </v:group>
            <v:group style="position:absolute;left:5217;top:10111;width:2;height:40" coordorigin="5217,10111" coordsize="2,40">
              <v:shape style="position:absolute;left:5217;top:10111;width:2;height:40" coordorigin="5217,10111" coordsize="0,40" path="m5217,10151l5217,10111e" filled="t" fillcolor="#231F20" stroked="f">
                <v:path arrowok="t"/>
                <v:fill type="solid"/>
              </v:shape>
            </v:group>
            <v:group style="position:absolute;left:5217;top:10111;width:2;height:40" coordorigin="5217,10111" coordsize="2,40">
              <v:shape style="position:absolute;left:5217;top:10111;width:2;height:40" coordorigin="5217,10111" coordsize="0,40" path="m5217,10111l5217,10151e" filled="f" stroked="t" strokeweight=".251101pt" strokecolor="#231F20">
                <v:path arrowok="t"/>
              </v:shape>
            </v:group>
            <v:group style="position:absolute;left:5217;top:9548;width:2;height:40" coordorigin="5217,9548" coordsize="2,40">
              <v:shape style="position:absolute;left:5217;top:9548;width:2;height:40" coordorigin="5217,9548" coordsize="0,40" path="m5217,9548l5217,9588e" filled="t" fillcolor="#231F20" stroked="f">
                <v:path arrowok="t"/>
                <v:fill type="solid"/>
              </v:shape>
            </v:group>
            <v:group style="position:absolute;left:5217;top:9548;width:2;height:40" coordorigin="5217,9548" coordsize="2,40">
              <v:shape style="position:absolute;left:5217;top:9548;width:2;height:40" coordorigin="5217,9548" coordsize="0,40" path="m5217,9548l5217,9588e" filled="f" stroked="t" strokeweight=".251101pt" strokecolor="#231F20">
                <v:path arrowok="t"/>
              </v:shape>
            </v:group>
            <v:group style="position:absolute;left:5157;top:10193;width:56;height:89" coordorigin="5157,10193" coordsize="56,89">
              <v:shape style="position:absolute;left:5157;top:10193;width:56;height:89" coordorigin="5157,10193" coordsize="56,89" path="m5208,10203l5188,10203,5193,10205,5199,10211,5201,10215,5201,10222,5200,10225,5199,10228,5197,10231,5194,10235,5191,10239,5189,10241,5157,10273,5157,10283,5213,10283,5213,10273,5172,10273,5181,10263,5189,10256,5199,10245,5202,10241,5203,10240,5207,10236,5209,10232,5211,10229,5212,10226,5213,10222,5213,10211,5210,10205,5208,10203xe" filled="t" fillcolor="#231F20" stroked="f">
                <v:path arrowok="t"/>
                <v:fill type="solid"/>
              </v:shape>
              <v:shape style="position:absolute;left:5157;top:10193;width:56;height:89" coordorigin="5157,10193" coordsize="56,89" path="m5192,10193l5179,10193,5176,10194,5167,10196,5163,10197,5158,10199,5158,10211,5163,10209,5167,10207,5171,10205,5175,10204,5179,10203,5208,10203,5199,10196,5192,10193xe" filled="t" fillcolor="#231F20" stroked="f">
                <v:path arrowok="t"/>
                <v:fill type="solid"/>
              </v:shape>
            </v:group>
            <v:group style="position:absolute;left:5233;top:10193;width:61;height:91" coordorigin="5233,10193" coordsize="61,91">
              <v:shape style="position:absolute;left:5233;top:10193;width:61;height:91" coordorigin="5233,10193" coordsize="61,91" path="m5273,10193l5254,10193,5246,10197,5241,10205,5236,10213,5233,10224,5233,10254,5236,10265,5241,10273,5246,10281,5254,10284,5273,10284,5281,10281,5285,10275,5257,10275,5253,10272,5247,10260,5245,10251,5245,10227,5247,10218,5253,10206,5257,10203,5285,10203,5281,10197,5273,10193xe" filled="t" fillcolor="#231F20" stroked="f">
                <v:path arrowok="t"/>
                <v:fill type="solid"/>
              </v:shape>
              <v:shape style="position:absolute;left:5233;top:10193;width:61;height:91" coordorigin="5233,10193" coordsize="61,91" path="m5285,10203l5270,10203,5274,10206,5277,10212,5280,10218,5282,10227,5282,10251,5280,10260,5277,10266,5274,10272,5270,10275,5285,10275,5286,10273,5291,10265,5294,10254,5294,10224,5291,10213,5286,10205,5285,10203xe" filled="t" fillcolor="#231F20" stroked="f">
                <v:path arrowok="t"/>
                <v:fill type="solid"/>
              </v:shape>
            </v:group>
            <v:group style="position:absolute;left:6103;top:10111;width:2;height:40" coordorigin="6103,10111" coordsize="2,40">
              <v:shape style="position:absolute;left:6103;top:10111;width:2;height:40" coordorigin="6103,10111" coordsize="0,40" path="m6103,10151l6103,10111e" filled="t" fillcolor="#231F20" stroked="f">
                <v:path arrowok="t"/>
                <v:fill type="solid"/>
              </v:shape>
            </v:group>
            <v:group style="position:absolute;left:6103;top:10111;width:2;height:40" coordorigin="6103,10111" coordsize="2,40">
              <v:shape style="position:absolute;left:6103;top:10111;width:2;height:40" coordorigin="6103,10111" coordsize="0,40" path="m6103,10111l6103,10151e" filled="f" stroked="t" strokeweight=".251101pt" strokecolor="#231F20">
                <v:path arrowok="t"/>
              </v:shape>
            </v:group>
            <v:group style="position:absolute;left:6103;top:9548;width:2;height:40" coordorigin="6103,9548" coordsize="2,40">
              <v:shape style="position:absolute;left:6103;top:9548;width:2;height:40" coordorigin="6103,9548" coordsize="0,40" path="m6103,9548l6103,9588e" filled="t" fillcolor="#231F20" stroked="f">
                <v:path arrowok="t"/>
                <v:fill type="solid"/>
              </v:shape>
            </v:group>
            <v:group style="position:absolute;left:6103;top:9548;width:2;height:40" coordorigin="6103,9548" coordsize="2,40">
              <v:shape style="position:absolute;left:6103;top:9548;width:2;height:40" coordorigin="6103,9548" coordsize="0,40" path="m6103,9548l6103,9588e" filled="f" stroked="t" strokeweight=".251101pt" strokecolor="#231F20">
                <v:path arrowok="t"/>
              </v:shape>
            </v:group>
            <v:group style="position:absolute;left:6045;top:10193;width:56;height:89" coordorigin="6045,10193" coordsize="56,89">
              <v:shape style="position:absolute;left:6045;top:10193;width:56;height:89" coordorigin="6045,10193" coordsize="56,89" path="m6096,10203l6076,10203,6080,10205,6087,10211,6089,10215,6089,10222,6088,10225,6086,10228,6085,10231,6082,10235,6076,10241,6045,10273,6045,10283,6101,10283,6101,10273,6059,10273,6087,10245,6090,10241,6091,10240,6095,10236,6097,10232,6098,10229,6100,10226,6100,10222,6100,10211,6098,10205,6096,10203xe" filled="t" fillcolor="#231F20" stroked="f">
                <v:path arrowok="t"/>
                <v:fill type="solid"/>
              </v:shape>
              <v:shape style="position:absolute;left:6045;top:10193;width:56;height:89" coordorigin="6045,10193" coordsize="56,89" path="m6080,10193l6067,10193,6063,10194,6055,10196,6051,10197,6046,10199,6046,10211,6050,10209,6055,10207,6059,10205,6063,10204,6067,10203,6096,10203,6087,10196,6080,10193xe" filled="t" fillcolor="#231F20" stroked="f">
                <v:path arrowok="t"/>
                <v:fill type="solid"/>
              </v:shape>
            </v:group>
            <v:group style="position:absolute;left:6122;top:10195;width:57;height:89" coordorigin="6122,10195" coordsize="57,89">
              <v:shape style="position:absolute;left:6122;top:10195;width:57;height:89" coordorigin="6122,10195" coordsize="57,89" path="m6122,10269l6122,10281,6126,10282,6130,10283,6134,10284,6138,10284,6142,10284,6156,10284,6164,10282,6173,10275,6141,10275,6137,10274,6133,10273,6129,10272,6126,10271,6122,10269xe" filled="t" fillcolor="#231F20" stroked="f">
                <v:path arrowok="t"/>
                <v:fill type="solid"/>
              </v:shape>
              <v:shape style="position:absolute;left:6122;top:10195;width:57;height:89" coordorigin="6122,10195" coordsize="57,89" path="m6173,10235l6152,10235,6157,10237,6161,10240,6165,10244,6167,10249,6167,10261,6165,10266,6161,10269,6157,10273,6152,10275,6173,10275,6176,10272,6179,10264,6179,10246,6176,10238,6173,10235xe" filled="t" fillcolor="#231F20" stroked="f">
                <v:path arrowok="t"/>
                <v:fill type="solid"/>
              </v:shape>
              <v:shape style="position:absolute;left:6122;top:10195;width:57;height:89" coordorigin="6122,10195" coordsize="57,89" path="m6173,10195l6126,10195,6126,10239,6129,10238,6133,10237,6139,10235,6142,10235,6173,10235,6170,10233,6165,10228,6162,10227,6137,10227,6137,10205,6173,10205,6173,10195xe" filled="t" fillcolor="#231F20" stroked="f">
                <v:path arrowok="t"/>
                <v:fill type="solid"/>
              </v:shape>
              <v:shape style="position:absolute;left:6122;top:10195;width:57;height:89" coordorigin="6122,10195" coordsize="57,89" path="m6157,10225l6146,10225,6144,10225,6142,10225,6140,10226,6139,10226,6137,10227,6162,10227,6157,10225xe" filled="t" fillcolor="#231F20" stroked="f">
                <v:path arrowok="t"/>
                <v:fill type="solid"/>
              </v:shape>
            </v:group>
            <v:group style="position:absolute;left:6990;top:10111;width:2;height:40" coordorigin="6990,10111" coordsize="2,40">
              <v:shape style="position:absolute;left:6990;top:10111;width:2;height:40" coordorigin="6990,10111" coordsize="0,40" path="m6990,10151l6990,10111e" filled="t" fillcolor="#231F20" stroked="f">
                <v:path arrowok="t"/>
                <v:fill type="solid"/>
              </v:shape>
            </v:group>
            <v:group style="position:absolute;left:6990;top:10111;width:2;height:40" coordorigin="6990,10111" coordsize="2,40">
              <v:shape style="position:absolute;left:6990;top:10111;width:2;height:40" coordorigin="6990,10111" coordsize="0,40" path="m6990,10111l6990,10151e" filled="f" stroked="t" strokeweight=".251101pt" strokecolor="#231F20">
                <v:path arrowok="t"/>
              </v:shape>
            </v:group>
            <v:group style="position:absolute;left:6990;top:9548;width:2;height:40" coordorigin="6990,9548" coordsize="2,40">
              <v:shape style="position:absolute;left:6990;top:9548;width:2;height:40" coordorigin="6990,9548" coordsize="0,40" path="m6990,9548l6990,9588e" filled="t" fillcolor="#231F20" stroked="f">
                <v:path arrowok="t"/>
                <v:fill type="solid"/>
              </v:shape>
            </v:group>
            <v:group style="position:absolute;left:6990;top:9548;width:2;height:40" coordorigin="6990,9548" coordsize="2,40">
              <v:shape style="position:absolute;left:6990;top:9548;width:2;height:40" coordorigin="6990,9548" coordsize="0,40" path="m6990,9548l6990,9588e" filled="f" stroked="t" strokeweight=".251101pt" strokecolor="#231F20">
                <v:path arrowok="t"/>
              </v:shape>
            </v:group>
            <v:group style="position:absolute;left:6931;top:10193;width:58;height:91" coordorigin="6931,10193" coordsize="58,91">
              <v:shape style="position:absolute;left:6931;top:10193;width:58;height:91" coordorigin="6931,10193" coordsize="58,91" path="m6931,10269l6931,10280,6935,10282,6939,10283,6943,10283,6947,10284,6951,10284,6965,10284,6974,10282,6980,10278,6983,10275,6950,10275,6946,10274,6938,10272,6934,10271,6931,10269xe" filled="t" fillcolor="#231F20" stroked="f">
                <v:path arrowok="t"/>
                <v:fill type="solid"/>
              </v:shape>
              <v:shape style="position:absolute;left:6931;top:10193;width:58;height:91" coordorigin="6931,10193" coordsize="58,91" path="m6984,10203l6962,10203,6967,10205,6970,10207,6973,10210,6975,10213,6975,10222,6973,10225,6970,10228,6967,10230,6963,10231,6946,10231,6946,10241,6963,10241,6968,10242,6975,10248,6977,10252,6977,10263,6975,10267,6971,10270,6967,10273,6962,10275,6983,10275,6986,10273,6989,10266,6989,10252,6987,10247,6981,10239,6976,10237,6971,10236,6976,10234,6980,10232,6985,10225,6987,10221,6987,10209,6984,10204,6984,10203xe" filled="t" fillcolor="#231F20" stroked="f">
                <v:path arrowok="t"/>
                <v:fill type="solid"/>
              </v:shape>
              <v:shape style="position:absolute;left:6931;top:10193;width:58;height:91" coordorigin="6931,10193" coordsize="58,91" path="m6966,10193l6954,10193,6950,10194,6942,10195,6938,10196,6934,10197,6934,10208,6938,10206,6942,10205,6950,10204,6953,10203,6984,10203,6973,10196,6966,10193xe" filled="t" fillcolor="#231F20" stroked="f">
                <v:path arrowok="t"/>
                <v:fill type="solid"/>
              </v:shape>
            </v:group>
            <v:group style="position:absolute;left:7006;top:10193;width:61;height:91" coordorigin="7006,10193" coordsize="61,91">
              <v:shape style="position:absolute;left:7006;top:10193;width:61;height:91" coordorigin="7006,10193" coordsize="61,91" path="m7046,10193l7027,10193,7019,10197,7014,10205,7009,10213,7006,10224,7006,10254,7009,10265,7019,10281,7027,10284,7046,10284,7054,10281,7058,10275,7031,10275,7026,10272,7020,10260,7018,10251,7018,10227,7020,10218,7026,10206,7031,10203,7058,10203,7054,10197,7046,10193xe" filled="t" fillcolor="#231F20" stroked="f">
                <v:path arrowok="t"/>
                <v:fill type="solid"/>
              </v:shape>
              <v:shape style="position:absolute;left:7006;top:10193;width:61;height:91" coordorigin="7006,10193" coordsize="61,91" path="m7058,10203l7043,10203,7047,10206,7051,10212,7054,10218,7055,10227,7055,10251,7054,10260,7051,10266,7047,10272,7043,10275,7058,10275,7059,10273,7064,10265,7067,10254,7067,10224,7064,10213,7059,10205,7058,10203xe" filled="t" fillcolor="#231F20" stroked="f">
                <v:path arrowok="t"/>
                <v:fill type="solid"/>
              </v:shape>
            </v:group>
            <v:group style="position:absolute;left:7876;top:10111;width:2;height:40" coordorigin="7876,10111" coordsize="2,40">
              <v:shape style="position:absolute;left:7876;top:10111;width:2;height:40" coordorigin="7876,10111" coordsize="0,40" path="m7876,10151l7876,10111e" filled="t" fillcolor="#231F20" stroked="f">
                <v:path arrowok="t"/>
                <v:fill type="solid"/>
              </v:shape>
            </v:group>
            <v:group style="position:absolute;left:7876;top:10111;width:2;height:40" coordorigin="7876,10111" coordsize="2,40">
              <v:shape style="position:absolute;left:7876;top:10111;width:2;height:40" coordorigin="7876,10111" coordsize="0,40" path="m7876,10111l7876,10151e" filled="f" stroked="t" strokeweight=".251101pt" strokecolor="#231F20">
                <v:path arrowok="t"/>
              </v:shape>
            </v:group>
            <v:group style="position:absolute;left:7876;top:9548;width:2;height:40" coordorigin="7876,9548" coordsize="2,40">
              <v:shape style="position:absolute;left:7876;top:9548;width:2;height:40" coordorigin="7876,9548" coordsize="0,40" path="m7876,9548l7876,9588e" filled="t" fillcolor="#231F20" stroked="f">
                <v:path arrowok="t"/>
                <v:fill type="solid"/>
              </v:shape>
            </v:group>
            <v:group style="position:absolute;left:7876;top:9548;width:2;height:40" coordorigin="7876,9548" coordsize="2,40">
              <v:shape style="position:absolute;left:7876;top:9548;width:2;height:40" coordorigin="7876,9548" coordsize="0,40" path="m7876,9548l7876,9588e" filled="f" stroked="t" strokeweight=".251101pt" strokecolor="#231F20">
                <v:path arrowok="t"/>
              </v:shape>
            </v:group>
            <v:group style="position:absolute;left:7819;top:10193;width:58;height:91" coordorigin="7819,10193" coordsize="58,91">
              <v:shape style="position:absolute;left:7819;top:10193;width:58;height:91" coordorigin="7819,10193" coordsize="58,91" path="m7819,10269l7819,10280,7823,10282,7827,10283,7831,10283,7835,10284,7838,10284,7853,10284,7862,10282,7868,10278,7871,10275,7837,10275,7833,10274,7825,10272,7822,10271,7819,10269xe" filled="t" fillcolor="#231F20" stroked="f">
                <v:path arrowok="t"/>
                <v:fill type="solid"/>
              </v:shape>
              <v:shape style="position:absolute;left:7819;top:10193;width:58;height:91" coordorigin="7819,10193" coordsize="58,91" path="m7871,10203l7850,10203,7855,10205,7858,10207,7861,10210,7863,10213,7863,10222,7861,10225,7858,10228,7855,10230,7850,10231,7834,10231,7834,10241,7851,10241,7856,10242,7863,10248,7865,10252,7865,10263,7863,10267,7855,10273,7849,10275,7871,10275,7873,10273,7876,10266,7876,10252,7875,10247,7869,10239,7864,10237,7858,10236,7863,10234,7867,10232,7873,10225,7874,10221,7874,10209,7872,10204,7871,10203xe" filled="t" fillcolor="#231F20" stroked="f">
                <v:path arrowok="t"/>
                <v:fill type="solid"/>
              </v:shape>
              <v:shape style="position:absolute;left:7819;top:10193;width:58;height:91" coordorigin="7819,10193" coordsize="58,91" path="m7854,10193l7842,10193,7838,10194,7830,10195,7826,10196,7821,10197,7821,10208,7826,10206,7830,10205,7837,10204,7841,10203,7871,10203,7861,10196,7854,10193xe" filled="t" fillcolor="#231F20" stroked="f">
                <v:path arrowok="t"/>
                <v:fill type="solid"/>
              </v:shape>
            </v:group>
            <v:group style="position:absolute;left:7895;top:10195;width:57;height:89" coordorigin="7895,10195" coordsize="57,89">
              <v:shape style="position:absolute;left:7895;top:10195;width:57;height:89" coordorigin="7895,10195" coordsize="57,89" path="m7895,10269l7895,10281,7900,10282,7903,10283,7907,10284,7911,10284,7915,10284,7929,10284,7937,10282,7946,10275,7914,10275,7910,10274,7903,10272,7899,10271,7895,10269xe" filled="t" fillcolor="#231F20" stroked="f">
                <v:path arrowok="t"/>
                <v:fill type="solid"/>
              </v:shape>
              <v:shape style="position:absolute;left:7895;top:10195;width:57;height:89" coordorigin="7895,10195" coordsize="57,89" path="m7946,10235l7925,10235,7930,10237,7934,10240,7938,10244,7940,10249,7940,10261,7938,10266,7934,10269,7930,10273,7925,10275,7946,10275,7949,10272,7952,10264,7952,10246,7949,10238,7946,10235xe" filled="t" fillcolor="#231F20" stroked="f">
                <v:path arrowok="t"/>
                <v:fill type="solid"/>
              </v:shape>
              <v:shape style="position:absolute;left:7895;top:10195;width:57;height:89" coordorigin="7895,10195" coordsize="57,89" path="m7946,10195l7899,10195,7899,10239,7902,10238,7906,10237,7912,10235,7915,10235,7946,10235,7944,10233,7938,10228,7935,10227,7910,10227,7910,10205,7946,10205,7946,10195xe" filled="t" fillcolor="#231F20" stroked="f">
                <v:path arrowok="t"/>
                <v:fill type="solid"/>
              </v:shape>
              <v:shape style="position:absolute;left:7895;top:10195;width:57;height:89" coordorigin="7895,10195" coordsize="57,89" path="m7930,10225l7919,10225,7917,10225,7915,10225,7913,10226,7912,10226,7910,10227,7935,10227,7930,10225xe" filled="t" fillcolor="#231F20" stroked="f">
                <v:path arrowok="t"/>
                <v:fill type="solid"/>
              </v:shape>
            </v:group>
            <v:group style="position:absolute;left:8763;top:10111;width:2;height:40" coordorigin="8763,10111" coordsize="2,40">
              <v:shape style="position:absolute;left:8763;top:10111;width:2;height:40" coordorigin="8763,10111" coordsize="0,40" path="m8763,10151l8763,10111e" filled="t" fillcolor="#231F20" stroked="f">
                <v:path arrowok="t"/>
                <v:fill type="solid"/>
              </v:shape>
            </v:group>
            <v:group style="position:absolute;left:8763;top:10111;width:2;height:40" coordorigin="8763,10111" coordsize="2,40">
              <v:shape style="position:absolute;left:8763;top:10111;width:2;height:40" coordorigin="8763,10111" coordsize="0,40" path="m8763,10111l8763,10151e" filled="f" stroked="t" strokeweight=".251101pt" strokecolor="#231F20">
                <v:path arrowok="t"/>
              </v:shape>
            </v:group>
            <v:group style="position:absolute;left:8763;top:9548;width:2;height:40" coordorigin="8763,9548" coordsize="2,40">
              <v:shape style="position:absolute;left:8763;top:9548;width:2;height:40" coordorigin="8763,9548" coordsize="0,40" path="m8763,9548l8763,9588e" filled="t" fillcolor="#231F20" stroked="f">
                <v:path arrowok="t"/>
                <v:fill type="solid"/>
              </v:shape>
            </v:group>
            <v:group style="position:absolute;left:8763;top:9548;width:2;height:40" coordorigin="8763,9548" coordsize="2,40">
              <v:shape style="position:absolute;left:8763;top:9548;width:2;height:40" coordorigin="8763,9548" coordsize="0,40" path="m8763,9548l8763,9588e" filled="f" stroked="t" strokeweight=".251101pt" strokecolor="#231F20">
                <v:path arrowok="t"/>
              </v:shape>
            </v:group>
            <v:group style="position:absolute;left:8699;top:10195;width:51;height:88" coordorigin="8699,10195" coordsize="51,88">
              <v:shape style="position:absolute;left:8699;top:10195;width:51;height:88" coordorigin="8699,10195" coordsize="51,88" path="m8750,10262l8739,10262,8739,10283,8750,10283,8750,10262xe" filled="t" fillcolor="#231F20" stroked="f">
                <v:path arrowok="t"/>
                <v:fill type="solid"/>
              </v:shape>
              <v:shape style="position:absolute;left:8699;top:10195;width:51;height:88" coordorigin="8699,10195" coordsize="51,88" path="m8750,10195l8735,10195,8699,10251,8699,10262,8763,10262,8763,10252,8709,10252,8739,10205,8750,10205,8750,10195xe" filled="t" fillcolor="#231F20" stroked="f">
                <v:path arrowok="t"/>
                <v:fill type="solid"/>
              </v:shape>
              <v:shape style="position:absolute;left:8699;top:10195;width:51;height:88" coordorigin="8699,10195" coordsize="51,88" path="m8750,10205l8739,10205,8739,10252,8750,10252,8750,10205xe" filled="t" fillcolor="#231F20" stroked="f">
                <v:path arrowok="t"/>
                <v:fill type="solid"/>
              </v:shape>
            </v:group>
            <v:group style="position:absolute;left:8778;top:10193;width:61;height:91" coordorigin="8778,10193" coordsize="61,91">
              <v:shape style="position:absolute;left:8778;top:10193;width:61;height:91" coordorigin="8778,10193" coordsize="61,91" path="m8818,10193l8798,10193,8790,10197,8785,10205,8780,10213,8778,10224,8778,10254,8780,10265,8790,10281,8798,10284,8818,10284,8825,10281,8829,10275,8802,10275,8797,10272,8791,10260,8790,10251,8790,10227,8791,10218,8797,10206,8802,10203,8829,10203,8825,10197,8818,10193xe" filled="t" fillcolor="#231F20" stroked="f">
                <v:path arrowok="t"/>
                <v:fill type="solid"/>
              </v:shape>
              <v:shape style="position:absolute;left:8778;top:10193;width:61;height:91" coordorigin="8778,10193" coordsize="61,91" path="m8829,10203l8814,10203,8819,10206,8822,10212,8825,10218,8826,10227,8826,10251,8825,10260,8822,10266,8819,10272,8814,10275,8829,10275,8831,10273,8836,10265,8838,10254,8838,10224,8836,10213,8831,10205,8829,10203xe" filled="t" fillcolor="#231F20" stroked="f">
                <v:path arrowok="t"/>
                <v:fill type="solid"/>
              </v:shape>
            </v:group>
            <v:group style="position:absolute;left:9649;top:10111;width:2;height:40" coordorigin="9649,10111" coordsize="2,40">
              <v:shape style="position:absolute;left:9649;top:10111;width:2;height:40" coordorigin="9649,10111" coordsize="0,40" path="m9649,10151l9649,10111e" filled="t" fillcolor="#231F20" stroked="f">
                <v:path arrowok="t"/>
                <v:fill type="solid"/>
              </v:shape>
            </v:group>
            <v:group style="position:absolute;left:9649;top:10111;width:2;height:40" coordorigin="9649,10111" coordsize="2,40">
              <v:shape style="position:absolute;left:9649;top:10111;width:2;height:40" coordorigin="9649,10111" coordsize="0,40" path="m9649,10111l9649,10151e" filled="f" stroked="t" strokeweight=".251101pt" strokecolor="#231F20">
                <v:path arrowok="t"/>
              </v:shape>
            </v:group>
            <v:group style="position:absolute;left:9649;top:9548;width:2;height:40" coordorigin="9649,9548" coordsize="2,40">
              <v:shape style="position:absolute;left:9649;top:9548;width:2;height:40" coordorigin="9649,9548" coordsize="0,40" path="m9649,9548l9649,9588e" filled="t" fillcolor="#231F20" stroked="f">
                <v:path arrowok="t"/>
                <v:fill type="solid"/>
              </v:shape>
            </v:group>
            <v:group style="position:absolute;left:9649;top:9548;width:2;height:40" coordorigin="9649,9548" coordsize="2,40">
              <v:shape style="position:absolute;left:9649;top:9548;width:2;height:40" coordorigin="9649,9548" coordsize="0,40" path="m9649,9548l9649,9588e" filled="f" stroked="t" strokeweight=".251101pt" strokecolor="#231F20">
                <v:path arrowok="t"/>
              </v:shape>
            </v:group>
            <v:group style="position:absolute;left:9587;top:10195;width:51;height:88" coordorigin="9587,10195" coordsize="51,88">
              <v:shape style="position:absolute;left:9587;top:10195;width:51;height:88" coordorigin="9587,10195" coordsize="51,88" path="m9638,10262l9626,10262,9626,10283,9638,10283,9638,10262xe" filled="t" fillcolor="#231F20" stroked="f">
                <v:path arrowok="t"/>
                <v:fill type="solid"/>
              </v:shape>
              <v:shape style="position:absolute;left:9587;top:10195;width:51;height:88" coordorigin="9587,10195" coordsize="51,88" path="m9638,10195l9623,10195,9587,10251,9587,10262,9651,10262,9651,10252,9596,10252,9626,10205,9638,10205,9638,10195xe" filled="t" fillcolor="#231F20" stroked="f">
                <v:path arrowok="t"/>
                <v:fill type="solid"/>
              </v:shape>
              <v:shape style="position:absolute;left:9587;top:10195;width:51;height:88" coordorigin="9587,10195" coordsize="51,88" path="m9638,10205l9626,10205,9626,10252,9638,10252,9638,10205xe" filled="t" fillcolor="#231F20" stroked="f">
                <v:path arrowok="t"/>
                <v:fill type="solid"/>
              </v:shape>
            </v:group>
            <v:group style="position:absolute;left:9667;top:10195;width:57;height:89" coordorigin="9667,10195" coordsize="57,89">
              <v:shape style="position:absolute;left:9667;top:10195;width:57;height:89" coordorigin="9667,10195" coordsize="57,89" path="m9667,10269l9667,10281,9671,10282,9675,10283,9678,10284,9682,10284,9686,10284,9700,10284,9709,10282,9717,10275,9685,10275,9681,10274,9674,10272,9670,10271,9667,10269xe" filled="t" fillcolor="#231F20" stroked="f">
                <v:path arrowok="t"/>
                <v:fill type="solid"/>
              </v:shape>
              <v:shape style="position:absolute;left:9667;top:10195;width:57;height:89" coordorigin="9667,10195" coordsize="57,89" path="m9717,10235l9696,10235,9702,10237,9706,10240,9710,10244,9712,10249,9712,10261,9710,10266,9706,10269,9702,10273,9696,10275,9717,10275,9721,10272,9724,10264,9724,10246,9721,10238,9717,10235xe" filled="t" fillcolor="#231F20" stroked="f">
                <v:path arrowok="t"/>
                <v:fill type="solid"/>
              </v:shape>
              <v:shape style="position:absolute;left:9667;top:10195;width:57;height:89" coordorigin="9667,10195" coordsize="57,89" path="m9717,10195l9670,10195,9670,10239,9674,10238,9677,10237,9683,10235,9686,10235,9717,10235,9715,10233,9709,10228,9706,10227,9681,10227,9681,10205,9717,10205,9717,10195xe" filled="t" fillcolor="#231F20" stroked="f">
                <v:path arrowok="t"/>
                <v:fill type="solid"/>
              </v:shape>
              <v:shape style="position:absolute;left:9667;top:10195;width:57;height:89" coordorigin="9667,10195" coordsize="57,89" path="m9701,10225l9690,10225,9688,10225,9686,10225,9685,10226,9683,10226,9681,10227,9706,10227,9701,10225xe" filled="t" fillcolor="#231F20" stroked="f">
                <v:path arrowok="t"/>
                <v:fill type="solid"/>
              </v:shape>
            </v:group>
            <v:group style="position:absolute;left:10536;top:10111;width:2;height:40" coordorigin="10536,10111" coordsize="2,40">
              <v:shape style="position:absolute;left:10536;top:10111;width:2;height:40" coordorigin="10536,10111" coordsize="0,40" path="m10536,10151l10536,10111e" filled="t" fillcolor="#231F20" stroked="f">
                <v:path arrowok="t"/>
                <v:fill type="solid"/>
              </v:shape>
            </v:group>
            <v:group style="position:absolute;left:10536;top:10111;width:2;height:40" coordorigin="10536,10111" coordsize="2,40">
              <v:shape style="position:absolute;left:10536;top:10111;width:2;height:40" coordorigin="10536,10111" coordsize="0,40" path="m10536,10111l10536,10151e" filled="f" stroked="t" strokeweight=".251101pt" strokecolor="#231F20">
                <v:path arrowok="t"/>
              </v:shape>
            </v:group>
            <v:group style="position:absolute;left:10536;top:9548;width:2;height:40" coordorigin="10536,9548" coordsize="2,40">
              <v:shape style="position:absolute;left:10536;top:9548;width:2;height:40" coordorigin="10536,9548" coordsize="0,40" path="m10536,9548l10536,9588e" filled="t" fillcolor="#231F20" stroked="f">
                <v:path arrowok="t"/>
                <v:fill type="solid"/>
              </v:shape>
            </v:group>
            <v:group style="position:absolute;left:10536;top:9548;width:2;height:40" coordorigin="10536,9548" coordsize="2,40">
              <v:shape style="position:absolute;left:10536;top:9548;width:2;height:40" coordorigin="10536,9548" coordsize="0,40" path="m10536,9548l10536,9588e" filled="f" stroked="t" strokeweight=".251101pt" strokecolor="#231F20">
                <v:path arrowok="t"/>
              </v:shape>
            </v:group>
            <v:group style="position:absolute;left:10477;top:10195;width:57;height:89" coordorigin="10477,10195" coordsize="57,89">
              <v:shape style="position:absolute;left:10477;top:10195;width:57;height:89" coordorigin="10477,10195" coordsize="57,89" path="m10477,10269l10477,10281,10481,10282,10485,10283,10489,10284,10492,10284,10496,10284,10511,10284,10519,10282,10527,10275,10495,10275,10492,10274,10484,10272,10480,10271,10477,10269xe" filled="t" fillcolor="#231F20" stroked="f">
                <v:path arrowok="t"/>
                <v:fill type="solid"/>
              </v:shape>
              <v:shape style="position:absolute;left:10477;top:10195;width:57;height:89" coordorigin="10477,10195" coordsize="57,89" path="m10527,10235l10506,10235,10512,10237,10516,10240,10520,10244,10522,10249,10522,10261,10520,10266,10516,10269,10512,10273,10506,10275,10527,10275,10531,10272,10534,10264,10534,10246,10531,10238,10527,10235xe" filled="t" fillcolor="#231F20" stroked="f">
                <v:path arrowok="t"/>
                <v:fill type="solid"/>
              </v:shape>
              <v:shape style="position:absolute;left:10477;top:10195;width:57;height:89" coordorigin="10477,10195" coordsize="57,89" path="m10527,10195l10481,10195,10481,10239,10484,10238,10487,10237,10493,10235,10497,10235,10527,10235,10525,10233,10519,10228,10517,10227,10491,10227,10491,10205,10527,10205,10527,10195xe" filled="t" fillcolor="#231F20" stroked="f">
                <v:path arrowok="t"/>
                <v:fill type="solid"/>
              </v:shape>
              <v:shape style="position:absolute;left:10477;top:10195;width:57;height:89" coordorigin="10477,10195" coordsize="57,89" path="m10512,10225l10500,10225,10498,10225,10497,10225,10495,10226,10493,10226,10491,10227,10517,10227,10512,10225xe" filled="t" fillcolor="#231F20" stroked="f">
                <v:path arrowok="t"/>
                <v:fill type="solid"/>
              </v:shape>
            </v:group>
            <v:group style="position:absolute;left:10552;top:10193;width:61;height:91" coordorigin="10552,10193" coordsize="61,91">
              <v:shape style="position:absolute;left:10552;top:10193;width:61;height:91" coordorigin="10552,10193" coordsize="61,91" path="m10592,10193l10573,10193,10565,10197,10560,10205,10555,10213,10552,10224,10552,10254,10555,10265,10565,10281,10573,10284,10592,10284,10600,10281,10603,10275,10576,10275,10572,10272,10566,10260,10564,10251,10564,10227,10566,10218,10572,10206,10576,10203,10603,10203,10600,10197,10592,10193xe" filled="t" fillcolor="#231F20" stroked="f">
                <v:path arrowok="t"/>
                <v:fill type="solid"/>
              </v:shape>
              <v:shape style="position:absolute;left:10552;top:10193;width:61;height:91" coordorigin="10552,10193" coordsize="61,91" path="m10603,10203l10589,10203,10593,10206,10596,10212,10599,10218,10601,10227,10601,10251,10599,10260,10596,10266,10593,10272,10589,10275,10603,10275,10605,10273,10610,10265,10613,10254,10613,10224,10610,10213,10605,10205,10603,10203xe" filled="t" fillcolor="#231F20" stroked="f">
                <v:path arrowok="t"/>
                <v:fill type="solid"/>
              </v:shape>
            </v:group>
            <v:group style="position:absolute;left:11422;top:10111;width:2;height:40" coordorigin="11422,10111" coordsize="2,40">
              <v:shape style="position:absolute;left:11422;top:10111;width:2;height:40" coordorigin="11422,10111" coordsize="0,40" path="m11422,10151l11422,10111e" filled="t" fillcolor="#231F20" stroked="f">
                <v:path arrowok="t"/>
                <v:fill type="solid"/>
              </v:shape>
            </v:group>
            <v:group style="position:absolute;left:11422;top:10111;width:2;height:40" coordorigin="11422,10111" coordsize="2,40">
              <v:shape style="position:absolute;left:11422;top:10111;width:2;height:40" coordorigin="11422,10111" coordsize="0,40" path="m11422,10111l11422,10151e" filled="f" stroked="t" strokeweight=".251101pt" strokecolor="#231F20">
                <v:path arrowok="t"/>
              </v:shape>
            </v:group>
            <v:group style="position:absolute;left:11422;top:9548;width:2;height:40" coordorigin="11422,9548" coordsize="2,40">
              <v:shape style="position:absolute;left:11422;top:9548;width:2;height:40" coordorigin="11422,9548" coordsize="0,40" path="m11422,9548l11422,9588e" filled="t" fillcolor="#231F20" stroked="f">
                <v:path arrowok="t"/>
                <v:fill type="solid"/>
              </v:shape>
            </v:group>
            <v:group style="position:absolute;left:11422;top:9548;width:2;height:40" coordorigin="11422,9548" coordsize="2,40">
              <v:shape style="position:absolute;left:11422;top:9548;width:2;height:40" coordorigin="11422,9548" coordsize="0,40" path="m11422,9548l11422,9588e" filled="f" stroked="t" strokeweight=".251101pt" strokecolor="#231F20">
                <v:path arrowok="t"/>
              </v:shape>
            </v:group>
            <v:group style="position:absolute;left:11364;top:10195;width:57;height:89" coordorigin="11364,10195" coordsize="57,89">
              <v:shape style="position:absolute;left:11364;top:10195;width:57;height:89" coordorigin="11364,10195" coordsize="57,89" path="m11364,10269l11364,10281,11369,10282,11372,10283,11376,10284,11380,10284,11384,10284,11398,10284,11407,10282,11415,10275,11383,10275,11379,10274,11372,10272,11368,10271,11364,10269xe" filled="t" fillcolor="#231F20" stroked="f">
                <v:path arrowok="t"/>
                <v:fill type="solid"/>
              </v:shape>
              <v:shape style="position:absolute;left:11364;top:10195;width:57;height:89" coordorigin="11364,10195" coordsize="57,89" path="m11415,10235l11394,10235,11400,10237,11404,10240,11407,10244,11409,10249,11409,10261,11407,10266,11404,10269,11400,10273,11394,10275,11415,10275,11418,10272,11421,10264,11421,10246,11419,10238,11415,10235xe" filled="t" fillcolor="#231F20" stroked="f">
                <v:path arrowok="t"/>
                <v:fill type="solid"/>
              </v:shape>
              <v:shape style="position:absolute;left:11364;top:10195;width:57;height:89" coordorigin="11364,10195" coordsize="57,89" path="m11415,10195l11368,10195,11368,10239,11372,10238,11375,10237,11378,10236,11381,10235,11384,10235,11415,10235,11407,10228,11404,10227,11379,10227,11379,10205,11415,10205,11415,10195xe" filled="t" fillcolor="#231F20" stroked="f">
                <v:path arrowok="t"/>
                <v:fill type="solid"/>
              </v:shape>
              <v:shape style="position:absolute;left:11364;top:10195;width:57;height:89" coordorigin="11364,10195" coordsize="57,89" path="m11399,10225l11388,10225,11386,10225,11384,10225,11383,10226,11381,10226,11379,10227,11404,10227,11399,10225xe" filled="t" fillcolor="#231F20" stroked="f">
                <v:path arrowok="t"/>
                <v:fill type="solid"/>
              </v:shape>
            </v:group>
            <v:group style="position:absolute;left:11441;top:10195;width:57;height:89" coordorigin="11441,10195" coordsize="57,89">
              <v:shape style="position:absolute;left:11441;top:10195;width:57;height:89" coordorigin="11441,10195" coordsize="57,89" path="m11441,10269l11441,10281,11445,10282,11449,10283,11453,10284,11457,10284,11461,10284,11475,10284,11483,10282,11492,10275,11460,10275,11456,10274,11452,10273,11448,10272,11445,10271,11441,10269xe" filled="t" fillcolor="#231F20" stroked="f">
                <v:path arrowok="t"/>
                <v:fill type="solid"/>
              </v:shape>
              <v:shape style="position:absolute;left:11441;top:10195;width:57;height:89" coordorigin="11441,10195" coordsize="57,89" path="m11491,10235l11471,10235,11476,10237,11484,10244,11486,10249,11486,10261,11484,10266,11476,10273,11471,10275,11492,10275,11495,10272,11498,10264,11498,10246,11495,10238,11491,10235xe" filled="t" fillcolor="#231F20" stroked="f">
                <v:path arrowok="t"/>
                <v:fill type="solid"/>
              </v:shape>
              <v:shape style="position:absolute;left:11441;top:10195;width:57;height:89" coordorigin="11441,10195" coordsize="57,89" path="m11492,10195l11445,10195,11445,10239,11448,10238,11451,10237,11458,10235,11461,10235,11491,10235,11484,10228,11481,10227,11456,10227,11456,10205,11492,10205,11492,10195xe" filled="t" fillcolor="#231F20" stroked="f">
                <v:path arrowok="t"/>
                <v:fill type="solid"/>
              </v:shape>
              <v:shape style="position:absolute;left:11441;top:10195;width:57;height:89" coordorigin="11441,10195" coordsize="57,89" path="m11476,10225l11464,10225,11463,10225,11461,10225,11459,10226,11457,10226,11456,10227,11481,10227,11476,10225xe" filled="t" fillcolor="#231F20" stroked="f">
                <v:path arrowok="t"/>
                <v:fill type="solid"/>
              </v:shape>
            </v:group>
            <v:group style="position:absolute;left:11559;top:10151;width:40;height:2" coordorigin="11559,10151" coordsize="40,2">
              <v:shape style="position:absolute;left:11559;top:10151;width:40;height:2" coordorigin="11559,10151" coordsize="40,0" path="m11599,10151l11559,10151e" filled="t" fillcolor="#231F20" stroked="f">
                <v:path arrowok="t"/>
                <v:fill type="solid"/>
              </v:shape>
            </v:group>
            <v:group style="position:absolute;left:11559;top:10030;width:40;height:2" coordorigin="11559,10030" coordsize="40,2">
              <v:shape style="position:absolute;left:11559;top:10030;width:40;height:2" coordorigin="11559,10030" coordsize="40,0" path="m11599,10030l11559,10030e" filled="t" fillcolor="#231F20" stroked="f">
                <v:path arrowok="t"/>
                <v:fill type="solid"/>
              </v:shape>
            </v:group>
            <v:group style="position:absolute;left:11559;top:10030;width:40;height:2" coordorigin="11559,10030" coordsize="40,2">
              <v:shape style="position:absolute;left:11559;top:10030;width:40;height:2" coordorigin="11559,10030" coordsize="40,0" path="m11559,10030l11599,10030e" filled="f" stroked="t" strokeweight=".251101pt" strokecolor="#231F20">
                <v:path arrowok="t"/>
              </v:shape>
            </v:group>
            <v:group style="position:absolute;left:11559;top:9910;width:40;height:2" coordorigin="11559,9910" coordsize="40,2">
              <v:shape style="position:absolute;left:11559;top:9910;width:40;height:2" coordorigin="11559,9910" coordsize="40,0" path="m11599,9910l11559,9910e" filled="t" fillcolor="#231F20" stroked="f">
                <v:path arrowok="t"/>
                <v:fill type="solid"/>
              </v:shape>
            </v:group>
            <v:group style="position:absolute;left:11559;top:9910;width:40;height:2" coordorigin="11559,9910" coordsize="40,2">
              <v:shape style="position:absolute;left:11559;top:9910;width:40;height:2" coordorigin="11559,9910" coordsize="40,0" path="m11559,9910l11599,9910e" filled="f" stroked="t" strokeweight=".251101pt" strokecolor="#231F20">
                <v:path arrowok="t"/>
              </v:shape>
            </v:group>
            <v:group style="position:absolute;left:11559;top:9789;width:40;height:2" coordorigin="11559,9789" coordsize="40,2">
              <v:shape style="position:absolute;left:11559;top:9789;width:40;height:2" coordorigin="11559,9789" coordsize="40,0" path="m11599,9789l11559,9789e" filled="t" fillcolor="#231F20" stroked="f">
                <v:path arrowok="t"/>
                <v:fill type="solid"/>
              </v:shape>
            </v:group>
            <v:group style="position:absolute;left:11559;top:9789;width:40;height:2" coordorigin="11559,9789" coordsize="40,2">
              <v:shape style="position:absolute;left:11559;top:9789;width:40;height:2" coordorigin="11559,9789" coordsize="40,0" path="m11559,9789l11599,9789e" filled="f" stroked="t" strokeweight=".251101pt" strokecolor="#231F20">
                <v:path arrowok="t"/>
              </v:shape>
            </v:group>
            <v:group style="position:absolute;left:11559;top:9669;width:40;height:2" coordorigin="11559,9669" coordsize="40,2">
              <v:shape style="position:absolute;left:11559;top:9669;width:40;height:2" coordorigin="11559,9669" coordsize="40,0" path="m11599,9669l11559,9669e" filled="t" fillcolor="#231F20" stroked="f">
                <v:path arrowok="t"/>
                <v:fill type="solid"/>
              </v:shape>
            </v:group>
            <v:group style="position:absolute;left:11559;top:9669;width:40;height:2" coordorigin="11559,9669" coordsize="40,2">
              <v:shape style="position:absolute;left:11559;top:9669;width:40;height:2" coordorigin="11559,9669" coordsize="40,0" path="m11559,9669l11599,9669e" filled="f" stroked="t" strokeweight=".251101pt" strokecolor="#231F20">
                <v:path arrowok="t"/>
              </v:shape>
            </v:group>
            <v:group style="position:absolute;left:11559;top:9548;width:40;height:2" coordorigin="11559,9548" coordsize="40,2">
              <v:shape style="position:absolute;left:11559;top:9548;width:40;height:2" coordorigin="11559,9548" coordsize="40,0" path="m11599,9548l11559,9548e" filled="t" fillcolor="#231F20" stroked="f">
                <v:path arrowok="t"/>
                <v:fill type="solid"/>
              </v:shape>
            </v:group>
            <v:group style="position:absolute;left:1849;top:9548;width:9574;height:603" coordorigin="1849,9548" coordsize="9574,603">
              <v:shape style="position:absolute;left:1849;top:9548;width:9574;height:603" coordorigin="1849,9548" coordsize="9574,603" path="m1849,9548l5926,9548,6103,10151,6281,9548,8408,9548,8585,10151,8763,10151,8940,9548,10004,9548,10181,10151,10358,9548,10890,9548,11067,10151,11245,9548,11422,9548e" filled="f" stroked="t" strokeweight=".502202pt" strokecolor="#231F20">
                <v:path arrowok="t"/>
                <v:stroke dashstyle="longDash"/>
              </v:shape>
            </v:group>
            <v:group style="position:absolute;left:1849;top:9548;width:30;height:30" coordorigin="1849,9548" coordsize="30,30">
              <v:shape style="position:absolute;left:1849;top:9548;width:30;height:30" coordorigin="1849,9548" coordsize="30,30" path="m1849,9578l1879,9578,1879,9548e" filled="f" stroked="t" strokeweight=".251101pt" strokecolor="#231F20">
                <v:path arrowok="t"/>
              </v:shape>
            </v:group>
            <v:group style="position:absolute;left:1996;top:9548;width:60;height:30" coordorigin="1996,9548" coordsize="60,30">
              <v:shape style="position:absolute;left:1996;top:9548;width:60;height:30" coordorigin="1996,9548" coordsize="60,30" path="m1996,9578l2056,9578,2056,9548e" filled="f" stroked="t" strokeweight=".251101pt" strokecolor="#231F20">
                <v:path arrowok="t"/>
              </v:shape>
            </v:group>
            <v:group style="position:absolute;left:1996;top:9548;width:2;height:30" coordorigin="1996,9548" coordsize="2,30">
              <v:shape style="position:absolute;left:1996;top:9548;width:2;height:30" coordorigin="1996,9548" coordsize="0,30" path="m1996,9548l1996,9578e" filled="f" stroked="t" strokeweight=".251101pt" strokecolor="#231F20">
                <v:path arrowok="t"/>
              </v:shape>
            </v:group>
            <v:group style="position:absolute;left:2173;top:9548;width:60;height:30" coordorigin="2173,9548" coordsize="60,30">
              <v:shape style="position:absolute;left:2173;top:9548;width:60;height:30" coordorigin="2173,9548" coordsize="60,30" path="m2173,9578l2233,9578,2233,9548e" filled="f" stroked="t" strokeweight=".251101pt" strokecolor="#231F20">
                <v:path arrowok="t"/>
              </v:shape>
            </v:group>
            <v:group style="position:absolute;left:2173;top:9548;width:2;height:30" coordorigin="2173,9548" coordsize="2,30">
              <v:shape style="position:absolute;left:2173;top:9548;width:2;height:30" coordorigin="2173,9548" coordsize="0,30" path="m2173,9548l2173,9578e" filled="f" stroked="t" strokeweight=".251101pt" strokecolor="#231F20">
                <v:path arrowok="t"/>
              </v:shape>
            </v:group>
            <v:group style="position:absolute;left:2350;top:9548;width:60;height:30" coordorigin="2350,9548" coordsize="60,30">
              <v:shape style="position:absolute;left:2350;top:9548;width:60;height:30" coordorigin="2350,9548" coordsize="60,30" path="m2350,9578l2410,9578,2410,9548e" filled="f" stroked="t" strokeweight=".251101pt" strokecolor="#231F20">
                <v:path arrowok="t"/>
              </v:shape>
            </v:group>
            <v:group style="position:absolute;left:2350;top:9548;width:2;height:30" coordorigin="2350,9548" coordsize="2,30">
              <v:shape style="position:absolute;left:2350;top:9548;width:2;height:30" coordorigin="2350,9548" coordsize="0,30" path="m2350,9548l2350,9578e" filled="f" stroked="t" strokeweight=".251101pt" strokecolor="#231F20">
                <v:path arrowok="t"/>
              </v:shape>
            </v:group>
            <v:group style="position:absolute;left:2528;top:9548;width:60;height:30" coordorigin="2528,9548" coordsize="60,30">
              <v:shape style="position:absolute;left:2528;top:9548;width:60;height:30" coordorigin="2528,9548" coordsize="60,30" path="m2528,9578l2588,9578,2588,9548e" filled="f" stroked="t" strokeweight=".251101pt" strokecolor="#231F20">
                <v:path arrowok="t"/>
              </v:shape>
            </v:group>
            <v:group style="position:absolute;left:2528;top:9548;width:2;height:30" coordorigin="2528,9548" coordsize="2,30">
              <v:shape style="position:absolute;left:2528;top:9548;width:2;height:30" coordorigin="2528,9548" coordsize="0,30" path="m2528,9548l2528,9578e" filled="f" stroked="t" strokeweight=".251101pt" strokecolor="#231F20">
                <v:path arrowok="t"/>
              </v:shape>
            </v:group>
            <v:group style="position:absolute;left:2705;top:9548;width:60;height:30" coordorigin="2705,9548" coordsize="60,30">
              <v:shape style="position:absolute;left:2705;top:9548;width:60;height:30" coordorigin="2705,9548" coordsize="60,30" path="m2705,9578l2765,9578,2765,9548e" filled="f" stroked="t" strokeweight=".251101pt" strokecolor="#231F20">
                <v:path arrowok="t"/>
              </v:shape>
            </v:group>
            <v:group style="position:absolute;left:2705;top:9548;width:2;height:30" coordorigin="2705,9548" coordsize="2,30">
              <v:shape style="position:absolute;left:2705;top:9548;width:2;height:30" coordorigin="2705,9548" coordsize="0,30" path="m2705,9548l2705,9578e" filled="f" stroked="t" strokeweight=".251101pt" strokecolor="#231F20">
                <v:path arrowok="t"/>
              </v:shape>
            </v:group>
            <v:group style="position:absolute;left:2882;top:9548;width:60;height:30" coordorigin="2882,9548" coordsize="60,30">
              <v:shape style="position:absolute;left:2882;top:9548;width:60;height:30" coordorigin="2882,9548" coordsize="60,30" path="m2882,9578l2942,9578,2942,9548e" filled="f" stroked="t" strokeweight=".251101pt" strokecolor="#231F20">
                <v:path arrowok="t"/>
              </v:shape>
            </v:group>
            <v:group style="position:absolute;left:2882;top:9548;width:2;height:30" coordorigin="2882,9548" coordsize="2,30">
              <v:shape style="position:absolute;left:2882;top:9548;width:2;height:30" coordorigin="2882,9548" coordsize="0,30" path="m2882,9548l2882,9578e" filled="f" stroked="t" strokeweight=".251101pt" strokecolor="#231F20">
                <v:path arrowok="t"/>
              </v:shape>
            </v:group>
            <v:group style="position:absolute;left:3059;top:9548;width:60;height:30" coordorigin="3059,9548" coordsize="60,30">
              <v:shape style="position:absolute;left:3059;top:9548;width:60;height:30" coordorigin="3059,9548" coordsize="60,30" path="m3059,9578l3120,9578,3120,9548e" filled="f" stroked="t" strokeweight=".251101pt" strokecolor="#231F20">
                <v:path arrowok="t"/>
              </v:shape>
            </v:group>
            <v:group style="position:absolute;left:3059;top:9548;width:2;height:30" coordorigin="3059,9548" coordsize="2,30">
              <v:shape style="position:absolute;left:3059;top:9548;width:2;height:30" coordorigin="3059,9548" coordsize="0,30" path="m3059,9548l3059,9578e" filled="f" stroked="t" strokeweight=".251101pt" strokecolor="#231F20">
                <v:path arrowok="t"/>
              </v:shape>
            </v:group>
            <v:group style="position:absolute;left:3237;top:9548;width:60;height:30" coordorigin="3237,9548" coordsize="60,30">
              <v:shape style="position:absolute;left:3237;top:9548;width:60;height:30" coordorigin="3237,9548" coordsize="60,30" path="m3237,9578l3297,9578,3297,9548e" filled="f" stroked="t" strokeweight=".251101pt" strokecolor="#231F20">
                <v:path arrowok="t"/>
              </v:shape>
            </v:group>
            <v:group style="position:absolute;left:3237;top:9548;width:2;height:30" coordorigin="3237,9548" coordsize="2,30">
              <v:shape style="position:absolute;left:3237;top:9548;width:2;height:30" coordorigin="3237,9548" coordsize="0,30" path="m3237,9548l3237,9578e" filled="f" stroked="t" strokeweight=".251101pt" strokecolor="#231F20">
                <v:path arrowok="t"/>
              </v:shape>
            </v:group>
            <v:group style="position:absolute;left:3414;top:9548;width:60;height:30" coordorigin="3414,9548" coordsize="60,30">
              <v:shape style="position:absolute;left:3414;top:9548;width:60;height:30" coordorigin="3414,9548" coordsize="60,30" path="m3414,9578l3474,9578,3474,9548e" filled="f" stroked="t" strokeweight=".251101pt" strokecolor="#231F20">
                <v:path arrowok="t"/>
              </v:shape>
            </v:group>
            <v:group style="position:absolute;left:3414;top:9548;width:2;height:30" coordorigin="3414,9548" coordsize="2,30">
              <v:shape style="position:absolute;left:3414;top:9548;width:2;height:30" coordorigin="3414,9548" coordsize="0,30" path="m3414,9548l3414,9578e" filled="f" stroked="t" strokeweight=".251101pt" strokecolor="#231F20">
                <v:path arrowok="t"/>
              </v:shape>
            </v:group>
            <v:group style="position:absolute;left:3591;top:9548;width:60;height:30" coordorigin="3591,9548" coordsize="60,30">
              <v:shape style="position:absolute;left:3591;top:9548;width:60;height:30" coordorigin="3591,9548" coordsize="60,30" path="m3591,9578l3652,9578,3652,9548e" filled="f" stroked="t" strokeweight=".251101pt" strokecolor="#231F20">
                <v:path arrowok="t"/>
              </v:shape>
            </v:group>
            <v:group style="position:absolute;left:3591;top:9548;width:2;height:30" coordorigin="3591,9548" coordsize="2,30">
              <v:shape style="position:absolute;left:3591;top:9548;width:2;height:30" coordorigin="3591,9548" coordsize="0,30" path="m3591,9548l3591,9578e" filled="f" stroked="t" strokeweight=".251101pt" strokecolor="#231F20">
                <v:path arrowok="t"/>
              </v:shape>
            </v:group>
            <v:group style="position:absolute;left:3769;top:9548;width:60;height:30" coordorigin="3769,9548" coordsize="60,30">
              <v:shape style="position:absolute;left:3769;top:9548;width:60;height:30" coordorigin="3769,9548" coordsize="60,30" path="m3769,9578l3829,9578,3829,9548e" filled="f" stroked="t" strokeweight=".251101pt" strokecolor="#231F20">
                <v:path arrowok="t"/>
              </v:shape>
            </v:group>
            <v:group style="position:absolute;left:3769;top:9548;width:2;height:30" coordorigin="3769,9548" coordsize="2,30">
              <v:shape style="position:absolute;left:3769;top:9548;width:2;height:30" coordorigin="3769,9548" coordsize="0,30" path="m3769,9548l3769,9578e" filled="f" stroked="t" strokeweight=".251101pt" strokecolor="#231F20">
                <v:path arrowok="t"/>
              </v:shape>
            </v:group>
            <v:group style="position:absolute;left:3946;top:9548;width:60;height:30" coordorigin="3946,9548" coordsize="60,30">
              <v:shape style="position:absolute;left:3946;top:9548;width:60;height:30" coordorigin="3946,9548" coordsize="60,30" path="m3946,9578l4006,9578,4006,9548e" filled="f" stroked="t" strokeweight=".251101pt" strokecolor="#231F20">
                <v:path arrowok="t"/>
              </v:shape>
            </v:group>
            <v:group style="position:absolute;left:3946;top:9548;width:2;height:30" coordorigin="3946,9548" coordsize="2,30">
              <v:shape style="position:absolute;left:3946;top:9548;width:2;height:30" coordorigin="3946,9548" coordsize="0,30" path="m3946,9548l3946,9578e" filled="f" stroked="t" strokeweight=".251101pt" strokecolor="#231F20">
                <v:path arrowok="t"/>
              </v:shape>
            </v:group>
            <v:group style="position:absolute;left:4123;top:9548;width:60;height:30" coordorigin="4123,9548" coordsize="60,30">
              <v:shape style="position:absolute;left:4123;top:9548;width:60;height:30" coordorigin="4123,9548" coordsize="60,30" path="m4123,9578l4183,9578,4183,9548e" filled="f" stroked="t" strokeweight=".251101pt" strokecolor="#231F20">
                <v:path arrowok="t"/>
              </v:shape>
            </v:group>
            <v:group style="position:absolute;left:4123;top:9548;width:2;height:30" coordorigin="4123,9548" coordsize="2,30">
              <v:shape style="position:absolute;left:4123;top:9548;width:2;height:30" coordorigin="4123,9548" coordsize="0,30" path="m4123,9548l4123,9578e" filled="f" stroked="t" strokeweight=".251101pt" strokecolor="#231F20">
                <v:path arrowok="t"/>
              </v:shape>
            </v:group>
            <v:group style="position:absolute;left:4300;top:9548;width:60;height:30" coordorigin="4300,9548" coordsize="60,30">
              <v:shape style="position:absolute;left:4300;top:9548;width:60;height:30" coordorigin="4300,9548" coordsize="60,30" path="m4300,9578l4361,9578,4361,9548e" filled="f" stroked="t" strokeweight=".251101pt" strokecolor="#231F20">
                <v:path arrowok="t"/>
              </v:shape>
            </v:group>
            <v:group style="position:absolute;left:4300;top:9548;width:2;height:30" coordorigin="4300,9548" coordsize="2,30">
              <v:shape style="position:absolute;left:4300;top:9548;width:2;height:30" coordorigin="4300,9548" coordsize="0,30" path="m4300,9548l4300,9578e" filled="f" stroked="t" strokeweight=".251101pt" strokecolor="#231F20">
                <v:path arrowok="t"/>
              </v:shape>
            </v:group>
            <v:group style="position:absolute;left:4478;top:9548;width:60;height:30" coordorigin="4478,9548" coordsize="60,30">
              <v:shape style="position:absolute;left:4478;top:9548;width:60;height:30" coordorigin="4478,9548" coordsize="60,30" path="m4478,9578l4538,9578,4538,9548e" filled="f" stroked="t" strokeweight=".251101pt" strokecolor="#231F20">
                <v:path arrowok="t"/>
              </v:shape>
            </v:group>
            <v:group style="position:absolute;left:4478;top:9548;width:2;height:30" coordorigin="4478,9548" coordsize="2,30">
              <v:shape style="position:absolute;left:4478;top:9548;width:2;height:30" coordorigin="4478,9548" coordsize="0,30" path="m4478,9548l4478,9578e" filled="f" stroked="t" strokeweight=".251101pt" strokecolor="#231F20">
                <v:path arrowok="t"/>
              </v:shape>
            </v:group>
            <v:group style="position:absolute;left:4655;top:9548;width:60;height:30" coordorigin="4655,9548" coordsize="60,30">
              <v:shape style="position:absolute;left:4655;top:9548;width:60;height:30" coordorigin="4655,9548" coordsize="60,30" path="m4655,9578l4715,9578,4715,9548e" filled="f" stroked="t" strokeweight=".251101pt" strokecolor="#231F20">
                <v:path arrowok="t"/>
              </v:shape>
            </v:group>
            <v:group style="position:absolute;left:4655;top:9548;width:2;height:30" coordorigin="4655,9548" coordsize="2,30">
              <v:shape style="position:absolute;left:4655;top:9548;width:2;height:30" coordorigin="4655,9548" coordsize="0,30" path="m4655,9548l4655,9578e" filled="f" stroked="t" strokeweight=".251101pt" strokecolor="#231F20">
                <v:path arrowok="t"/>
              </v:shape>
            </v:group>
            <v:group style="position:absolute;left:4832;top:9548;width:60;height:30" coordorigin="4832,9548" coordsize="60,30">
              <v:shape style="position:absolute;left:4832;top:9548;width:60;height:30" coordorigin="4832,9548" coordsize="60,30" path="m4832,9578l4893,9578,4893,9548e" filled="f" stroked="t" strokeweight=".251101pt" strokecolor="#231F20">
                <v:path arrowok="t"/>
              </v:shape>
            </v:group>
            <v:group style="position:absolute;left:4832;top:9548;width:2;height:30" coordorigin="4832,9548" coordsize="2,30">
              <v:shape style="position:absolute;left:4832;top:9548;width:2;height:30" coordorigin="4832,9548" coordsize="0,30" path="m4832,9548l4832,9578e" filled="f" stroked="t" strokeweight=".251101pt" strokecolor="#231F20">
                <v:path arrowok="t"/>
              </v:shape>
            </v:group>
            <v:group style="position:absolute;left:5010;top:9548;width:60;height:30" coordorigin="5010,9548" coordsize="60,30">
              <v:shape style="position:absolute;left:5010;top:9548;width:60;height:30" coordorigin="5010,9548" coordsize="60,30" path="m5010,9578l5070,9578,5070,9548e" filled="f" stroked="t" strokeweight=".251101pt" strokecolor="#231F20">
                <v:path arrowok="t"/>
              </v:shape>
            </v:group>
            <v:group style="position:absolute;left:5010;top:9548;width:2;height:30" coordorigin="5010,9548" coordsize="2,30">
              <v:shape style="position:absolute;left:5010;top:9548;width:2;height:30" coordorigin="5010,9548" coordsize="0,30" path="m5010,9548l5010,9578e" filled="f" stroked="t" strokeweight=".251101pt" strokecolor="#231F20">
                <v:path arrowok="t"/>
              </v:shape>
            </v:group>
            <v:group style="position:absolute;left:5187;top:9548;width:60;height:30" coordorigin="5187,9548" coordsize="60,30">
              <v:shape style="position:absolute;left:5187;top:9548;width:60;height:30" coordorigin="5187,9548" coordsize="60,30" path="m5187,9578l5247,9578,5247,9548e" filled="f" stroked="t" strokeweight=".251101pt" strokecolor="#231F20">
                <v:path arrowok="t"/>
              </v:shape>
            </v:group>
            <v:group style="position:absolute;left:5187;top:9548;width:2;height:30" coordorigin="5187,9548" coordsize="2,30">
              <v:shape style="position:absolute;left:5187;top:9548;width:2;height:30" coordorigin="5187,9548" coordsize="0,30" path="m5187,9548l5187,9578e" filled="f" stroked="t" strokeweight=".251101pt" strokecolor="#231F20">
                <v:path arrowok="t"/>
              </v:shape>
            </v:group>
            <v:group style="position:absolute;left:5364;top:9548;width:60;height:30" coordorigin="5364,9548" coordsize="60,30">
              <v:shape style="position:absolute;left:5364;top:9548;width:60;height:30" coordorigin="5364,9548" coordsize="60,30" path="m5364,9578l5424,9578,5424,9548e" filled="f" stroked="t" strokeweight=".251101pt" strokecolor="#231F20">
                <v:path arrowok="t"/>
              </v:shape>
            </v:group>
            <v:group style="position:absolute;left:5364;top:9548;width:2;height:30" coordorigin="5364,9548" coordsize="2,30">
              <v:shape style="position:absolute;left:5364;top:9548;width:2;height:30" coordorigin="5364,9548" coordsize="0,30" path="m5364,9548l5364,9578e" filled="f" stroked="t" strokeweight=".251101pt" strokecolor="#231F20">
                <v:path arrowok="t"/>
              </v:shape>
            </v:group>
            <v:group style="position:absolute;left:5541;top:9548;width:60;height:30" coordorigin="5541,9548" coordsize="60,30">
              <v:shape style="position:absolute;left:5541;top:9548;width:60;height:30" coordorigin="5541,9548" coordsize="60,30" path="m5541,9578l5602,9578,5602,9548e" filled="f" stroked="t" strokeweight=".251101pt" strokecolor="#231F20">
                <v:path arrowok="t"/>
              </v:shape>
            </v:group>
            <v:group style="position:absolute;left:5541;top:9548;width:2;height:30" coordorigin="5541,9548" coordsize="2,30">
              <v:shape style="position:absolute;left:5541;top:9548;width:2;height:30" coordorigin="5541,9548" coordsize="0,30" path="m5541,9548l5541,9578e" filled="f" stroked="t" strokeweight=".251101pt" strokecolor="#231F20">
                <v:path arrowok="t"/>
              </v:shape>
            </v:group>
            <v:group style="position:absolute;left:5719;top:9548;width:60;height:30" coordorigin="5719,9548" coordsize="60,30">
              <v:shape style="position:absolute;left:5719;top:9548;width:60;height:30" coordorigin="5719,9548" coordsize="60,30" path="m5719,9578l5779,9578,5779,9548e" filled="f" stroked="t" strokeweight=".251101pt" strokecolor="#231F20">
                <v:path arrowok="t"/>
              </v:shape>
            </v:group>
            <v:group style="position:absolute;left:5719;top:9548;width:2;height:30" coordorigin="5719,9548" coordsize="2,30">
              <v:shape style="position:absolute;left:5719;top:9548;width:2;height:30" coordorigin="5719,9548" coordsize="0,30" path="m5719,9548l5719,9578e" filled="f" stroked="t" strokeweight=".251101pt" strokecolor="#231F20">
                <v:path arrowok="t"/>
              </v:shape>
            </v:group>
            <v:group style="position:absolute;left:5896;top:9548;width:60;height:30" coordorigin="5896,9548" coordsize="60,30">
              <v:shape style="position:absolute;left:5896;top:9548;width:60;height:30" coordorigin="5896,9548" coordsize="60,30" path="m5896,9578l5956,9578,5956,9548e" filled="f" stroked="t" strokeweight=".251101pt" strokecolor="#231F20">
                <v:path arrowok="t"/>
              </v:shape>
            </v:group>
            <v:group style="position:absolute;left:5896;top:9548;width:2;height:30" coordorigin="5896,9548" coordsize="2,30">
              <v:shape style="position:absolute;left:5896;top:9548;width:2;height:30" coordorigin="5896,9548" coordsize="0,30" path="m5896,9548l5896,9578e" filled="f" stroked="t" strokeweight=".251101pt" strokecolor="#231F20">
                <v:path arrowok="t"/>
              </v:shape>
            </v:group>
            <v:group style="position:absolute;left:6073;top:10121;width:60;height:30" coordorigin="6073,10121" coordsize="60,30">
              <v:shape style="position:absolute;left:6073;top:10121;width:60;height:30" coordorigin="6073,10121" coordsize="60,30" path="m6134,10151l6134,10121,6073,10121,6073,10151e" filled="f" stroked="t" strokeweight=".251101pt" strokecolor="#231F20">
                <v:path arrowok="t"/>
              </v:shape>
            </v:group>
            <v:group style="position:absolute;left:6251;top:9548;width:60;height:30" coordorigin="6251,9548" coordsize="60,30">
              <v:shape style="position:absolute;left:6251;top:9548;width:60;height:30" coordorigin="6251,9548" coordsize="60,30" path="m6251,9578l6311,9578,6311,9548e" filled="f" stroked="t" strokeweight=".251101pt" strokecolor="#231F20">
                <v:path arrowok="t"/>
              </v:shape>
            </v:group>
            <v:group style="position:absolute;left:6251;top:9548;width:2;height:30" coordorigin="6251,9548" coordsize="2,30">
              <v:shape style="position:absolute;left:6251;top:9548;width:2;height:30" coordorigin="6251,9548" coordsize="0,30" path="m6251,9548l6251,9578e" filled="f" stroked="t" strokeweight=".251101pt" strokecolor="#231F20">
                <v:path arrowok="t"/>
              </v:shape>
            </v:group>
            <v:group style="position:absolute;left:6428;top:9548;width:60;height:30" coordorigin="6428,9548" coordsize="60,30">
              <v:shape style="position:absolute;left:6428;top:9548;width:60;height:30" coordorigin="6428,9548" coordsize="60,30" path="m6428,9578l6488,9578,6488,9548e" filled="f" stroked="t" strokeweight=".251101pt" strokecolor="#231F20">
                <v:path arrowok="t"/>
              </v:shape>
            </v:group>
            <v:group style="position:absolute;left:6428;top:9548;width:2;height:30" coordorigin="6428,9548" coordsize="2,30">
              <v:shape style="position:absolute;left:6428;top:9548;width:2;height:30" coordorigin="6428,9548" coordsize="0,30" path="m6428,9548l6428,9578e" filled="f" stroked="t" strokeweight=".251101pt" strokecolor="#231F20">
                <v:path arrowok="t"/>
              </v:shape>
            </v:group>
            <v:group style="position:absolute;left:6605;top:9548;width:60;height:30" coordorigin="6605,9548" coordsize="60,30">
              <v:shape style="position:absolute;left:6605;top:9548;width:60;height:30" coordorigin="6605,9548" coordsize="60,30" path="m6605,9578l6665,9578,6665,9548e" filled="f" stroked="t" strokeweight=".251101pt" strokecolor="#231F20">
                <v:path arrowok="t"/>
              </v:shape>
            </v:group>
            <v:group style="position:absolute;left:6605;top:9548;width:2;height:30" coordorigin="6605,9548" coordsize="2,30">
              <v:shape style="position:absolute;left:6605;top:9548;width:2;height:30" coordorigin="6605,9548" coordsize="0,30" path="m6605,9548l6605,9578e" filled="f" stroked="t" strokeweight=".251101pt" strokecolor="#231F20">
                <v:path arrowok="t"/>
              </v:shape>
            </v:group>
            <v:group style="position:absolute;left:6782;top:9548;width:60;height:30" coordorigin="6782,9548" coordsize="60,30">
              <v:shape style="position:absolute;left:6782;top:9548;width:60;height:30" coordorigin="6782,9548" coordsize="60,30" path="m6782,9578l6843,9578,6843,9548e" filled="f" stroked="t" strokeweight=".251101pt" strokecolor="#231F20">
                <v:path arrowok="t"/>
              </v:shape>
            </v:group>
            <v:group style="position:absolute;left:6782;top:9548;width:2;height:30" coordorigin="6782,9548" coordsize="2,30">
              <v:shape style="position:absolute;left:6782;top:9548;width:2;height:30" coordorigin="6782,9548" coordsize="0,30" path="m6782,9548l6782,9578e" filled="f" stroked="t" strokeweight=".251101pt" strokecolor="#231F20">
                <v:path arrowok="t"/>
              </v:shape>
            </v:group>
            <v:group style="position:absolute;left:6960;top:9548;width:60;height:30" coordorigin="6960,9548" coordsize="60,30">
              <v:shape style="position:absolute;left:6960;top:9548;width:60;height:30" coordorigin="6960,9548" coordsize="60,30" path="m6960,9578l7020,9578,7020,9548e" filled="f" stroked="t" strokeweight=".251101pt" strokecolor="#231F20">
                <v:path arrowok="t"/>
              </v:shape>
            </v:group>
            <v:group style="position:absolute;left:6960;top:9548;width:2;height:30" coordorigin="6960,9548" coordsize="2,30">
              <v:shape style="position:absolute;left:6960;top:9548;width:2;height:30" coordorigin="6960,9548" coordsize="0,30" path="m6960,9548l6960,9578e" filled="f" stroked="t" strokeweight=".251101pt" strokecolor="#231F20">
                <v:path arrowok="t"/>
              </v:shape>
            </v:group>
            <v:group style="position:absolute;left:7137;top:9548;width:60;height:30" coordorigin="7137,9548" coordsize="60,30">
              <v:shape style="position:absolute;left:7137;top:9548;width:60;height:30" coordorigin="7137,9548" coordsize="60,30" path="m7137,9578l7197,9578,7197,9548e" filled="f" stroked="t" strokeweight=".251101pt" strokecolor="#231F20">
                <v:path arrowok="t"/>
              </v:shape>
            </v:group>
            <v:group style="position:absolute;left:7137;top:9548;width:2;height:30" coordorigin="7137,9548" coordsize="2,30">
              <v:shape style="position:absolute;left:7137;top:9548;width:2;height:30" coordorigin="7137,9548" coordsize="0,30" path="m7137,9548l7137,9578e" filled="f" stroked="t" strokeweight=".251101pt" strokecolor="#231F20">
                <v:path arrowok="t"/>
              </v:shape>
            </v:group>
            <v:group style="position:absolute;left:7314;top:9548;width:60;height:30" coordorigin="7314,9548" coordsize="60,30">
              <v:shape style="position:absolute;left:7314;top:9548;width:60;height:30" coordorigin="7314,9548" coordsize="60,30" path="m7314,9578l7375,9578,7375,9548e" filled="f" stroked="t" strokeweight=".251101pt" strokecolor="#231F20">
                <v:path arrowok="t"/>
              </v:shape>
            </v:group>
            <v:group style="position:absolute;left:7314;top:9548;width:2;height:30" coordorigin="7314,9548" coordsize="2,30">
              <v:shape style="position:absolute;left:7314;top:9548;width:2;height:30" coordorigin="7314,9548" coordsize="0,30" path="m7314,9548l7314,9578e" filled="f" stroked="t" strokeweight=".251101pt" strokecolor="#231F20">
                <v:path arrowok="t"/>
              </v:shape>
            </v:group>
            <v:group style="position:absolute;left:7492;top:9548;width:60;height:30" coordorigin="7492,9548" coordsize="60,30">
              <v:shape style="position:absolute;left:7492;top:9548;width:60;height:30" coordorigin="7492,9548" coordsize="60,30" path="m7492,9578l7552,9578,7552,9548e" filled="f" stroked="t" strokeweight=".251101pt" strokecolor="#231F20">
                <v:path arrowok="t"/>
              </v:shape>
            </v:group>
            <v:group style="position:absolute;left:7492;top:9548;width:2;height:30" coordorigin="7492,9548" coordsize="2,30">
              <v:shape style="position:absolute;left:7492;top:9548;width:2;height:30" coordorigin="7492,9548" coordsize="0,30" path="m7492,9548l7492,9578e" filled="f" stroked="t" strokeweight=".251101pt" strokecolor="#231F20">
                <v:path arrowok="t"/>
              </v:shape>
            </v:group>
            <v:group style="position:absolute;left:7669;top:9548;width:60;height:30" coordorigin="7669,9548" coordsize="60,30">
              <v:shape style="position:absolute;left:7669;top:9548;width:60;height:30" coordorigin="7669,9548" coordsize="60,30" path="m7669,9578l7729,9578,7729,9548e" filled="f" stroked="t" strokeweight=".251101pt" strokecolor="#231F20">
                <v:path arrowok="t"/>
              </v:shape>
            </v:group>
            <v:group style="position:absolute;left:7669;top:9548;width:2;height:30" coordorigin="7669,9548" coordsize="2,30">
              <v:shape style="position:absolute;left:7669;top:9548;width:2;height:30" coordorigin="7669,9548" coordsize="0,30" path="m7669,9548l7669,9578e" filled="f" stroked="t" strokeweight=".251101pt" strokecolor="#231F20">
                <v:path arrowok="t"/>
              </v:shape>
            </v:group>
            <v:group style="position:absolute;left:7846;top:9548;width:60;height:30" coordorigin="7846,9548" coordsize="60,30">
              <v:shape style="position:absolute;left:7846;top:9548;width:60;height:30" coordorigin="7846,9548" coordsize="60,30" path="m7846,9578l7906,9578,7906,9548e" filled="f" stroked="t" strokeweight=".251101pt" strokecolor="#231F20">
                <v:path arrowok="t"/>
              </v:shape>
            </v:group>
            <v:group style="position:absolute;left:7846;top:9548;width:2;height:30" coordorigin="7846,9548" coordsize="2,30">
              <v:shape style="position:absolute;left:7846;top:9548;width:2;height:30" coordorigin="7846,9548" coordsize="0,30" path="m7846,9548l7846,9578e" filled="f" stroked="t" strokeweight=".251101pt" strokecolor="#231F20">
                <v:path arrowok="t"/>
              </v:shape>
            </v:group>
            <v:group style="position:absolute;left:8023;top:9548;width:60;height:30" coordorigin="8023,9548" coordsize="60,30">
              <v:shape style="position:absolute;left:8023;top:9548;width:60;height:30" coordorigin="8023,9548" coordsize="60,30" path="m8023,9578l8084,9578,8084,9548e" filled="f" stroked="t" strokeweight=".251101pt" strokecolor="#231F20">
                <v:path arrowok="t"/>
              </v:shape>
            </v:group>
            <v:group style="position:absolute;left:8023;top:9548;width:2;height:30" coordorigin="8023,9548" coordsize="2,30">
              <v:shape style="position:absolute;left:8023;top:9548;width:2;height:30" coordorigin="8023,9548" coordsize="0,30" path="m8023,9548l8023,9578e" filled="f" stroked="t" strokeweight=".251101pt" strokecolor="#231F20">
                <v:path arrowok="t"/>
              </v:shape>
            </v:group>
            <v:group style="position:absolute;left:8201;top:9548;width:60;height:30" coordorigin="8201,9548" coordsize="60,30">
              <v:shape style="position:absolute;left:8201;top:9548;width:60;height:30" coordorigin="8201,9548" coordsize="60,30" path="m8201,9578l8261,9578,8261,9548e" filled="f" stroked="t" strokeweight=".251101pt" strokecolor="#231F20">
                <v:path arrowok="t"/>
              </v:shape>
            </v:group>
            <v:group style="position:absolute;left:8201;top:9548;width:2;height:30" coordorigin="8201,9548" coordsize="2,30">
              <v:shape style="position:absolute;left:8201;top:9548;width:2;height:30" coordorigin="8201,9548" coordsize="0,30" path="m8201,9548l8201,9578e" filled="f" stroked="t" strokeweight=".251101pt" strokecolor="#231F20">
                <v:path arrowok="t"/>
              </v:shape>
            </v:group>
            <v:group style="position:absolute;left:8378;top:9548;width:60;height:30" coordorigin="8378,9548" coordsize="60,30">
              <v:shape style="position:absolute;left:8378;top:9548;width:60;height:30" coordorigin="8378,9548" coordsize="60,30" path="m8378,9578l8438,9578,8438,9548e" filled="f" stroked="t" strokeweight=".251101pt" strokecolor="#231F20">
                <v:path arrowok="t"/>
              </v:shape>
            </v:group>
            <v:group style="position:absolute;left:8378;top:9548;width:2;height:30" coordorigin="8378,9548" coordsize="2,30">
              <v:shape style="position:absolute;left:8378;top:9548;width:2;height:30" coordorigin="8378,9548" coordsize="0,30" path="m8378,9548l8378,9578e" filled="f" stroked="t" strokeweight=".251101pt" strokecolor="#231F20">
                <v:path arrowok="t"/>
              </v:shape>
            </v:group>
            <v:group style="position:absolute;left:8555;top:10121;width:60;height:30" coordorigin="8555,10121" coordsize="60,30">
              <v:shape style="position:absolute;left:8555;top:10121;width:60;height:30" coordorigin="8555,10121" coordsize="60,30" path="m8616,10151l8616,10121,8555,10121,8555,10151e" filled="f" stroked="t" strokeweight=".251101pt" strokecolor="#231F20">
                <v:path arrowok="t"/>
              </v:shape>
            </v:group>
            <v:group style="position:absolute;left:8733;top:10121;width:60;height:30" coordorigin="8733,10121" coordsize="60,30">
              <v:shape style="position:absolute;left:8733;top:10121;width:60;height:30" coordorigin="8733,10121" coordsize="60,30" path="m8793,10151l8793,10121,8733,10121,8733,10151e" filled="f" stroked="t" strokeweight=".251101pt" strokecolor="#231F20">
                <v:path arrowok="t"/>
              </v:shape>
            </v:group>
            <v:group style="position:absolute;left:8910;top:9548;width:60;height:30" coordorigin="8910,9548" coordsize="60,30">
              <v:shape style="position:absolute;left:8910;top:9548;width:60;height:30" coordorigin="8910,9548" coordsize="60,30" path="m8910,9578l8970,9578,8970,9548e" filled="f" stroked="t" strokeweight=".251101pt" strokecolor="#231F20">
                <v:path arrowok="t"/>
              </v:shape>
            </v:group>
            <v:group style="position:absolute;left:8910;top:9548;width:2;height:30" coordorigin="8910,9548" coordsize="2,30">
              <v:shape style="position:absolute;left:8910;top:9548;width:2;height:30" coordorigin="8910,9548" coordsize="0,30" path="m8910,9548l8910,9578e" filled="f" stroked="t" strokeweight=".251101pt" strokecolor="#231F20">
                <v:path arrowok="t"/>
              </v:shape>
            </v:group>
            <v:group style="position:absolute;left:9087;top:9548;width:60;height:30" coordorigin="9087,9548" coordsize="60,30">
              <v:shape style="position:absolute;left:9087;top:9548;width:60;height:30" coordorigin="9087,9548" coordsize="60,30" path="m9087,9578l9147,9578,9147,9548e" filled="f" stroked="t" strokeweight=".251101pt" strokecolor="#231F20">
                <v:path arrowok="t"/>
              </v:shape>
            </v:group>
            <v:group style="position:absolute;left:9087;top:9548;width:2;height:30" coordorigin="9087,9548" coordsize="2,30">
              <v:shape style="position:absolute;left:9087;top:9548;width:2;height:30" coordorigin="9087,9548" coordsize="0,30" path="m9087,9548l9087,9578e" filled="f" stroked="t" strokeweight=".251101pt" strokecolor="#231F20">
                <v:path arrowok="t"/>
              </v:shape>
            </v:group>
            <v:group style="position:absolute;left:9264;top:9548;width:60;height:30" coordorigin="9264,9548" coordsize="60,30">
              <v:shape style="position:absolute;left:9264;top:9548;width:60;height:30" coordorigin="9264,9548" coordsize="60,30" path="m9264,9578l9325,9578,9325,9548e" filled="f" stroked="t" strokeweight=".251101pt" strokecolor="#231F20">
                <v:path arrowok="t"/>
              </v:shape>
            </v:group>
            <v:group style="position:absolute;left:9264;top:9548;width:2;height:30" coordorigin="9264,9548" coordsize="2,30">
              <v:shape style="position:absolute;left:9264;top:9548;width:2;height:30" coordorigin="9264,9548" coordsize="0,30" path="m9264,9548l9264,9578e" filled="f" stroked="t" strokeweight=".251101pt" strokecolor="#231F20">
                <v:path arrowok="t"/>
              </v:shape>
            </v:group>
            <v:group style="position:absolute;left:9442;top:9548;width:60;height:30" coordorigin="9442,9548" coordsize="60,30">
              <v:shape style="position:absolute;left:9442;top:9548;width:60;height:30" coordorigin="9442,9548" coordsize="60,30" path="m9442,9578l9502,9578,9502,9548e" filled="f" stroked="t" strokeweight=".251101pt" strokecolor="#231F20">
                <v:path arrowok="t"/>
              </v:shape>
            </v:group>
            <v:group style="position:absolute;left:9442;top:9548;width:2;height:30" coordorigin="9442,9548" coordsize="2,30">
              <v:shape style="position:absolute;left:9442;top:9548;width:2;height:30" coordorigin="9442,9548" coordsize="0,30" path="m9442,9548l9442,9578e" filled="f" stroked="t" strokeweight=".251101pt" strokecolor="#231F20">
                <v:path arrowok="t"/>
              </v:shape>
            </v:group>
            <v:group style="position:absolute;left:9619;top:9548;width:60;height:30" coordorigin="9619,9548" coordsize="60,30">
              <v:shape style="position:absolute;left:9619;top:9548;width:60;height:30" coordorigin="9619,9548" coordsize="60,30" path="m9619,9578l9679,9578,9679,9548e" filled="f" stroked="t" strokeweight=".251101pt" strokecolor="#231F20">
                <v:path arrowok="t"/>
              </v:shape>
            </v:group>
            <v:group style="position:absolute;left:9619;top:9548;width:2;height:30" coordorigin="9619,9548" coordsize="2,30">
              <v:shape style="position:absolute;left:9619;top:9548;width:2;height:30" coordorigin="9619,9548" coordsize="0,30" path="m9619,9548l9619,9578e" filled="f" stroked="t" strokeweight=".251101pt" strokecolor="#231F20">
                <v:path arrowok="t"/>
              </v:shape>
            </v:group>
            <v:group style="position:absolute;left:9796;top:9548;width:60;height:30" coordorigin="9796,9548" coordsize="60,30">
              <v:shape style="position:absolute;left:9796;top:9548;width:60;height:30" coordorigin="9796,9548" coordsize="60,30" path="m9796,9578l9857,9578,9857,9548e" filled="f" stroked="t" strokeweight=".251101pt" strokecolor="#231F20">
                <v:path arrowok="t"/>
              </v:shape>
            </v:group>
            <v:group style="position:absolute;left:9796;top:9548;width:2;height:30" coordorigin="9796,9548" coordsize="2,30">
              <v:shape style="position:absolute;left:9796;top:9548;width:2;height:30" coordorigin="9796,9548" coordsize="0,30" path="m9796,9548l9796,9578e" filled="f" stroked="t" strokeweight=".251101pt" strokecolor="#231F20">
                <v:path arrowok="t"/>
              </v:shape>
            </v:group>
            <v:group style="position:absolute;left:9974;top:9548;width:60;height:30" coordorigin="9974,9548" coordsize="60,30">
              <v:shape style="position:absolute;left:9974;top:9548;width:60;height:30" coordorigin="9974,9548" coordsize="60,30" path="m9974,9578l10034,9578,10034,9548e" filled="f" stroked="t" strokeweight=".251101pt" strokecolor="#231F20">
                <v:path arrowok="t"/>
              </v:shape>
            </v:group>
            <v:group style="position:absolute;left:9974;top:9548;width:2;height:30" coordorigin="9974,9548" coordsize="2,30">
              <v:shape style="position:absolute;left:9974;top:9548;width:2;height:30" coordorigin="9974,9548" coordsize="0,30" path="m9974,9548l9974,9578e" filled="f" stroked="t" strokeweight=".251101pt" strokecolor="#231F20">
                <v:path arrowok="t"/>
              </v:shape>
            </v:group>
            <v:group style="position:absolute;left:10151;top:10121;width:60;height:30" coordorigin="10151,10121" coordsize="60,30">
              <v:shape style="position:absolute;left:10151;top:10121;width:60;height:30" coordorigin="10151,10121" coordsize="60,30" path="m10211,10151l10211,10121,10151,10121,10151,10151e" filled="f" stroked="t" strokeweight=".251101pt" strokecolor="#231F20">
                <v:path arrowok="t"/>
              </v:shape>
            </v:group>
            <v:group style="position:absolute;left:10328;top:9548;width:60;height:30" coordorigin="10328,9548" coordsize="60,30">
              <v:shape style="position:absolute;left:10328;top:9548;width:60;height:30" coordorigin="10328,9548" coordsize="60,30" path="m10328,9578l10388,9578,10388,9548e" filled="f" stroked="t" strokeweight=".251101pt" strokecolor="#231F20">
                <v:path arrowok="t"/>
              </v:shape>
            </v:group>
            <v:group style="position:absolute;left:10328;top:9548;width:2;height:30" coordorigin="10328,9548" coordsize="2,30">
              <v:shape style="position:absolute;left:10328;top:9548;width:2;height:30" coordorigin="10328,9548" coordsize="0,30" path="m10328,9548l10328,9578e" filled="f" stroked="t" strokeweight=".251101pt" strokecolor="#231F20">
                <v:path arrowok="t"/>
              </v:shape>
            </v:group>
            <v:group style="position:absolute;left:10506;top:9548;width:60;height:30" coordorigin="10506,9548" coordsize="60,30">
              <v:shape style="position:absolute;left:10506;top:9548;width:60;height:30" coordorigin="10506,9548" coordsize="60,30" path="m10506,9578l10566,9578,10566,9548e" filled="f" stroked="t" strokeweight=".251101pt" strokecolor="#231F20">
                <v:path arrowok="t"/>
              </v:shape>
            </v:group>
            <v:group style="position:absolute;left:10506;top:9548;width:2;height:30" coordorigin="10506,9548" coordsize="2,30">
              <v:shape style="position:absolute;left:10506;top:9548;width:2;height:30" coordorigin="10506,9548" coordsize="0,30" path="m10506,9548l10506,9578e" filled="f" stroked="t" strokeweight=".251101pt" strokecolor="#231F20">
                <v:path arrowok="t"/>
              </v:shape>
            </v:group>
            <v:group style="position:absolute;left:10683;top:9548;width:60;height:30" coordorigin="10683,9548" coordsize="60,30">
              <v:shape style="position:absolute;left:10683;top:9548;width:60;height:30" coordorigin="10683,9548" coordsize="60,30" path="m10683,9578l10743,9578,10743,9548e" filled="f" stroked="t" strokeweight=".251101pt" strokecolor="#231F20">
                <v:path arrowok="t"/>
              </v:shape>
            </v:group>
            <v:group style="position:absolute;left:10683;top:9548;width:2;height:30" coordorigin="10683,9548" coordsize="2,30">
              <v:shape style="position:absolute;left:10683;top:9548;width:2;height:30" coordorigin="10683,9548" coordsize="0,30" path="m10683,9548l10683,9578e" filled="f" stroked="t" strokeweight=".251101pt" strokecolor="#231F20">
                <v:path arrowok="t"/>
              </v:shape>
            </v:group>
            <v:group style="position:absolute;left:10860;top:9548;width:60;height:30" coordorigin="10860,9548" coordsize="60,30">
              <v:shape style="position:absolute;left:10860;top:9548;width:60;height:30" coordorigin="10860,9548" coordsize="60,30" path="m10860,9578l10920,9578,10920,9548e" filled="f" stroked="t" strokeweight=".251101pt" strokecolor="#231F20">
                <v:path arrowok="t"/>
              </v:shape>
            </v:group>
            <v:group style="position:absolute;left:10860;top:9548;width:2;height:30" coordorigin="10860,9548" coordsize="2,30">
              <v:shape style="position:absolute;left:10860;top:9548;width:2;height:30" coordorigin="10860,9548" coordsize="0,30" path="m10860,9548l10860,9578e" filled="f" stroked="t" strokeweight=".251101pt" strokecolor="#231F20">
                <v:path arrowok="t"/>
              </v:shape>
            </v:group>
            <v:group style="position:absolute;left:11037;top:10121;width:60;height:30" coordorigin="11037,10121" coordsize="60,30">
              <v:shape style="position:absolute;left:11037;top:10121;width:60;height:30" coordorigin="11037,10121" coordsize="60,30" path="m11098,10151l11098,10121,11037,10121,11037,10151e" filled="f" stroked="t" strokeweight=".251101pt" strokecolor="#231F20">
                <v:path arrowok="t"/>
              </v:shape>
            </v:group>
            <v:group style="position:absolute;left:11215;top:9548;width:60;height:30" coordorigin="11215,9548" coordsize="60,30">
              <v:shape style="position:absolute;left:11215;top:9548;width:60;height:30" coordorigin="11215,9548" coordsize="60,30" path="m11215,9578l11275,9578,11275,9548e" filled="f" stroked="t" strokeweight=".251101pt" strokecolor="#231F20">
                <v:path arrowok="t"/>
              </v:shape>
            </v:group>
            <v:group style="position:absolute;left:11215;top:9548;width:2;height:30" coordorigin="11215,9548" coordsize="2,30">
              <v:shape style="position:absolute;left:11215;top:9548;width:2;height:30" coordorigin="11215,9548" coordsize="0,30" path="m11215,9548l11215,9578e" filled="f" stroked="t" strokeweight=".251101pt" strokecolor="#231F20">
                <v:path arrowok="t"/>
              </v:shape>
            </v:group>
            <v:group style="position:absolute;left:11392;top:9548;width:60;height:30" coordorigin="11392,9548" coordsize="60,30">
              <v:shape style="position:absolute;left:11392;top:9548;width:60;height:30" coordorigin="11392,9548" coordsize="60,30" path="m11392,9578l11452,9578,11452,9548e" filled="f" stroked="t" strokeweight=".251101pt" strokecolor="#231F20">
                <v:path arrowok="t"/>
              </v:shape>
            </v:group>
            <v:group style="position:absolute;left:11392;top:9548;width:2;height:30" coordorigin="11392,9548" coordsize="2,30">
              <v:shape style="position:absolute;left:11392;top:9548;width:2;height:30" coordorigin="11392,9548" coordsize="0,30" path="m11392,9548l11392,9578e" filled="f" stroked="t" strokeweight=".251101pt" strokecolor="#231F20">
                <v:path arrowok="t"/>
              </v:shape>
            </v:group>
            <v:group style="position:absolute;left:1849;top:9548;width:9574;height:603" coordorigin="1849,9548" coordsize="9574,603">
              <v:shape style="position:absolute;left:1849;top:9548;width:9574;height:603" coordorigin="1849,9548" coordsize="9574,603" path="m1849,9777l2026,9813,2203,10091,2380,10151,2558,10012,2735,9813,2912,10000,3090,9928,3267,10145,3444,10121,3621,9693,3799,9711,3976,9910,4153,9994,4331,9626,4508,9644,4685,10151,4862,10043,5040,10024,5217,9819,5394,10133,5572,10151,5749,10151,5926,10073,6103,9548,6281,9958,6458,10151,6635,10043,6813,10127,6990,9976,7167,9934,7344,10151,7522,10151,7699,10145,7876,10055,8054,10151,8408,10151,8585,9548,8763,9614,8940,10151,9295,10151,9472,10006,9649,9874,9826,10018,10004,9958,10181,9644,10358,9958,10536,10151,10713,9952,10890,10151,11067,9548,11245,9741,11422,10151e" filled="f" stroked="t" strokeweight=".502202pt" strokecolor="#231F20">
                <v:path arrowok="t"/>
                <v:stroke dashstyle="longDash"/>
              </v:shape>
            </v:group>
            <v:group style="position:absolute;left:1849;top:9747;width:30;height:30" coordorigin="1849,9747" coordsize="30,30">
              <v:shape style="position:absolute;left:1849;top:9747;width:30;height:30" coordorigin="1849,9747" coordsize="30,30" path="m1849,9777l1879,9747e" filled="f" stroked="t" strokeweight=".251101pt" strokecolor="#231F20">
                <v:path arrowok="t"/>
              </v:shape>
            </v:group>
            <v:group style="position:absolute;left:1849;top:9777;width:30;height:30" coordorigin="1849,9777" coordsize="30,30">
              <v:shape style="position:absolute;left:1849;top:9777;width:30;height:30" coordorigin="1849,9777" coordsize="30,30" path="m1849,9777l1879,9807e" filled="f" stroked="t" strokeweight=".251101pt" strokecolor="#231F20">
                <v:path arrowok="t"/>
              </v:shape>
            </v:group>
            <v:group style="position:absolute;left:1996;top:9783;width:60;height:60" coordorigin="1996,9783" coordsize="60,60">
              <v:shape style="position:absolute;left:1996;top:9783;width:60;height:60" coordorigin="1996,9783" coordsize="60,60" path="m1996,9843l2056,9783e" filled="f" stroked="t" strokeweight=".251101pt" strokecolor="#231F20">
                <v:path arrowok="t"/>
              </v:shape>
            </v:group>
            <v:group style="position:absolute;left:1996;top:9783;width:60;height:60" coordorigin="1996,9783" coordsize="60,60">
              <v:shape style="position:absolute;left:1996;top:9783;width:60;height:60" coordorigin="1996,9783" coordsize="60,60" path="m1996,9783l2056,9843e" filled="f" stroked="t" strokeweight=".251101pt" strokecolor="#231F20">
                <v:path arrowok="t"/>
              </v:shape>
            </v:group>
            <v:group style="position:absolute;left:2173;top:10061;width:60;height:60" coordorigin="2173,10061" coordsize="60,60">
              <v:shape style="position:absolute;left:2173;top:10061;width:60;height:60" coordorigin="2173,10061" coordsize="60,60" path="m2173,10121l2233,10061e" filled="f" stroked="t" strokeweight=".251101pt" strokecolor="#231F20">
                <v:path arrowok="t"/>
              </v:shape>
            </v:group>
            <v:group style="position:absolute;left:2173;top:10061;width:60;height:60" coordorigin="2173,10061" coordsize="60,60">
              <v:shape style="position:absolute;left:2173;top:10061;width:60;height:60" coordorigin="2173,10061" coordsize="60,60" path="m2173,10061l2233,10121e" filled="f" stroked="t" strokeweight=".251101pt" strokecolor="#231F20">
                <v:path arrowok="t"/>
              </v:shape>
            </v:group>
            <v:group style="position:absolute;left:2380;top:10121;width:30;height:30" coordorigin="2380,10121" coordsize="30,30">
              <v:shape style="position:absolute;left:2380;top:10121;width:30;height:30" coordorigin="2380,10121" coordsize="30,30" path="m2380,10151l2410,10121e" filled="f" stroked="t" strokeweight=".251101pt" strokecolor="#231F20">
                <v:path arrowok="t"/>
              </v:shape>
            </v:group>
            <v:group style="position:absolute;left:2350;top:10121;width:30;height:30" coordorigin="2350,10121" coordsize="30,30">
              <v:shape style="position:absolute;left:2350;top:10121;width:30;height:30" coordorigin="2350,10121" coordsize="30,30" path="m2350,10121l2380,10151e" filled="f" stroked="t" strokeweight=".251101pt" strokecolor="#231F20">
                <v:path arrowok="t"/>
              </v:shape>
            </v:group>
            <v:group style="position:absolute;left:2528;top:9982;width:60;height:60" coordorigin="2528,9982" coordsize="60,60">
              <v:shape style="position:absolute;left:2528;top:9982;width:60;height:60" coordorigin="2528,9982" coordsize="60,60" path="m2528,10042l2588,9982e" filled="f" stroked="t" strokeweight=".251101pt" strokecolor="#231F20">
                <v:path arrowok="t"/>
              </v:shape>
            </v:group>
            <v:group style="position:absolute;left:2528;top:9982;width:60;height:60" coordorigin="2528,9982" coordsize="60,60">
              <v:shape style="position:absolute;left:2528;top:9982;width:60;height:60" coordorigin="2528,9982" coordsize="60,60" path="m2528,9982l2588,10042e" filled="f" stroked="t" strokeweight=".251101pt" strokecolor="#231F20">
                <v:path arrowok="t"/>
              </v:shape>
            </v:group>
            <v:group style="position:absolute;left:2705;top:9783;width:60;height:60" coordorigin="2705,9783" coordsize="60,60">
              <v:shape style="position:absolute;left:2705;top:9783;width:60;height:60" coordorigin="2705,9783" coordsize="60,60" path="m2705,9843l2765,9783e" filled="f" stroked="t" strokeweight=".251101pt" strokecolor="#231F20">
                <v:path arrowok="t"/>
              </v:shape>
            </v:group>
            <v:group style="position:absolute;left:2705;top:9783;width:60;height:60" coordorigin="2705,9783" coordsize="60,60">
              <v:shape style="position:absolute;left:2705;top:9783;width:60;height:60" coordorigin="2705,9783" coordsize="60,60" path="m2705,9783l2765,9843e" filled="f" stroked="t" strokeweight=".251101pt" strokecolor="#231F20">
                <v:path arrowok="t"/>
              </v:shape>
            </v:group>
            <v:group style="position:absolute;left:2882;top:9970;width:60;height:60" coordorigin="2882,9970" coordsize="60,60">
              <v:shape style="position:absolute;left:2882;top:9970;width:60;height:60" coordorigin="2882,9970" coordsize="60,60" path="m2882,10030l2942,9970e" filled="f" stroked="t" strokeweight=".251101pt" strokecolor="#231F20">
                <v:path arrowok="t"/>
              </v:shape>
            </v:group>
            <v:group style="position:absolute;left:2882;top:9970;width:60;height:60" coordorigin="2882,9970" coordsize="60,60">
              <v:shape style="position:absolute;left:2882;top:9970;width:60;height:60" coordorigin="2882,9970" coordsize="60,60" path="m2882,9970l2942,10030e" filled="f" stroked="t" strokeweight=".251101pt" strokecolor="#231F20">
                <v:path arrowok="t"/>
              </v:shape>
            </v:group>
            <v:group style="position:absolute;left:3059;top:9898;width:60;height:60" coordorigin="3059,9898" coordsize="60,60">
              <v:shape style="position:absolute;left:3059;top:9898;width:60;height:60" coordorigin="3059,9898" coordsize="60,60" path="m3059,9958l3120,9898e" filled="f" stroked="t" strokeweight=".251101pt" strokecolor="#231F20">
                <v:path arrowok="t"/>
              </v:shape>
            </v:group>
            <v:group style="position:absolute;left:3059;top:9898;width:60;height:60" coordorigin="3059,9898" coordsize="60,60">
              <v:shape style="position:absolute;left:3059;top:9898;width:60;height:60" coordorigin="3059,9898" coordsize="60,60" path="m3059,9898l3120,9958e" filled="f" stroked="t" strokeweight=".251101pt" strokecolor="#231F20">
                <v:path arrowok="t"/>
              </v:shape>
            </v:group>
            <v:group style="position:absolute;left:3261;top:10115;width:36;height:36" coordorigin="3261,10115" coordsize="36,36">
              <v:shape style="position:absolute;left:3261;top:10115;width:36;height:36" coordorigin="3261,10115" coordsize="36,36" path="m3261,10151l3297,10115e" filled="f" stroked="t" strokeweight=".251101pt" strokecolor="#231F20">
                <v:path arrowok="t"/>
              </v:shape>
            </v:group>
            <v:group style="position:absolute;left:3237;top:10115;width:36;height:36" coordorigin="3237,10115" coordsize="36,36">
              <v:shape style="position:absolute;left:3237;top:10115;width:36;height:36" coordorigin="3237,10115" coordsize="36,36" path="m3237,10115l3273,10151e" filled="f" stroked="t" strokeweight=".251101pt" strokecolor="#231F20">
                <v:path arrowok="t"/>
              </v:shape>
            </v:group>
            <v:group style="position:absolute;left:3414;top:10091;width:60;height:60" coordorigin="3414,10091" coordsize="60,60">
              <v:shape style="position:absolute;left:3414;top:10091;width:60;height:60" coordorigin="3414,10091" coordsize="60,60" path="m3414,10151l3474,10091e" filled="f" stroked="t" strokeweight=".251101pt" strokecolor="#231F20">
                <v:path arrowok="t"/>
              </v:shape>
            </v:group>
            <v:group style="position:absolute;left:3414;top:10091;width:60;height:60" coordorigin="3414,10091" coordsize="60,60">
              <v:shape style="position:absolute;left:3414;top:10091;width:60;height:60" coordorigin="3414,10091" coordsize="60,60" path="m3414,10091l3474,10151e" filled="f" stroked="t" strokeweight=".251101pt" strokecolor="#231F20">
                <v:path arrowok="t"/>
              </v:shape>
            </v:group>
            <v:group style="position:absolute;left:3591;top:9662;width:60;height:60" coordorigin="3591,9662" coordsize="60,60">
              <v:shape style="position:absolute;left:3591;top:9662;width:60;height:60" coordorigin="3591,9662" coordsize="60,60" path="m3591,9723l3652,9662e" filled="f" stroked="t" strokeweight=".251101pt" strokecolor="#231F20">
                <v:path arrowok="t"/>
              </v:shape>
            </v:group>
            <v:group style="position:absolute;left:3591;top:9662;width:60;height:60" coordorigin="3591,9662" coordsize="60,60">
              <v:shape style="position:absolute;left:3591;top:9662;width:60;height:60" coordorigin="3591,9662" coordsize="60,60" path="m3591,9662l3652,9723e" filled="f" stroked="t" strokeweight=".251101pt" strokecolor="#231F20">
                <v:path arrowok="t"/>
              </v:shape>
            </v:group>
            <v:group style="position:absolute;left:3769;top:9681;width:60;height:60" coordorigin="3769,9681" coordsize="60,60">
              <v:shape style="position:absolute;left:3769;top:9681;width:60;height:60" coordorigin="3769,9681" coordsize="60,60" path="m3769,9741l3829,9681e" filled="f" stroked="t" strokeweight=".251101pt" strokecolor="#231F20">
                <v:path arrowok="t"/>
              </v:shape>
            </v:group>
            <v:group style="position:absolute;left:3769;top:9681;width:60;height:60" coordorigin="3769,9681" coordsize="60,60">
              <v:shape style="position:absolute;left:3769;top:9681;width:60;height:60" coordorigin="3769,9681" coordsize="60,60" path="m3769,9681l3829,9741e" filled="f" stroked="t" strokeweight=".251101pt" strokecolor="#231F20">
                <v:path arrowok="t"/>
              </v:shape>
            </v:group>
            <v:group style="position:absolute;left:3946;top:9880;width:60;height:60" coordorigin="3946,9880" coordsize="60,60">
              <v:shape style="position:absolute;left:3946;top:9880;width:60;height:60" coordorigin="3946,9880" coordsize="60,60" path="m3946,9940l4006,9880e" filled="f" stroked="t" strokeweight=".251101pt" strokecolor="#231F20">
                <v:path arrowok="t"/>
              </v:shape>
            </v:group>
            <v:group style="position:absolute;left:3946;top:9880;width:60;height:60" coordorigin="3946,9880" coordsize="60,60">
              <v:shape style="position:absolute;left:3946;top:9880;width:60;height:60" coordorigin="3946,9880" coordsize="60,60" path="m3946,9880l4006,9940e" filled="f" stroked="t" strokeweight=".251101pt" strokecolor="#231F20">
                <v:path arrowok="t"/>
              </v:shape>
            </v:group>
            <v:group style="position:absolute;left:4123;top:9964;width:60;height:60" coordorigin="4123,9964" coordsize="60,60">
              <v:shape style="position:absolute;left:4123;top:9964;width:60;height:60" coordorigin="4123,9964" coordsize="60,60" path="m4123,10024l4183,9964e" filled="f" stroked="t" strokeweight=".251101pt" strokecolor="#231F20">
                <v:path arrowok="t"/>
              </v:shape>
            </v:group>
            <v:group style="position:absolute;left:4123;top:9964;width:60;height:60" coordorigin="4123,9964" coordsize="60,60">
              <v:shape style="position:absolute;left:4123;top:9964;width:60;height:60" coordorigin="4123,9964" coordsize="60,60" path="m4123,9964l4183,10024e" filled="f" stroked="t" strokeweight=".251101pt" strokecolor="#231F20">
                <v:path arrowok="t"/>
              </v:shape>
            </v:group>
            <v:group style="position:absolute;left:4300;top:9596;width:60;height:60" coordorigin="4300,9596" coordsize="60,60">
              <v:shape style="position:absolute;left:4300;top:9596;width:60;height:60" coordorigin="4300,9596" coordsize="60,60" path="m4300,9656l4361,9596e" filled="f" stroked="t" strokeweight=".251101pt" strokecolor="#231F20">
                <v:path arrowok="t"/>
              </v:shape>
            </v:group>
            <v:group style="position:absolute;left:4300;top:9596;width:60;height:60" coordorigin="4300,9596" coordsize="60,60">
              <v:shape style="position:absolute;left:4300;top:9596;width:60;height:60" coordorigin="4300,9596" coordsize="60,60" path="m4300,9596l4361,9656e" filled="f" stroked="t" strokeweight=".251101pt" strokecolor="#231F20">
                <v:path arrowok="t"/>
              </v:shape>
            </v:group>
            <v:group style="position:absolute;left:4478;top:9614;width:60;height:60" coordorigin="4478,9614" coordsize="60,60">
              <v:shape style="position:absolute;left:4478;top:9614;width:60;height:60" coordorigin="4478,9614" coordsize="60,60" path="m4478,9675l4538,9614e" filled="f" stroked="t" strokeweight=".251101pt" strokecolor="#231F20">
                <v:path arrowok="t"/>
              </v:shape>
            </v:group>
            <v:group style="position:absolute;left:4478;top:9614;width:60;height:60" coordorigin="4478,9614" coordsize="60,60">
              <v:shape style="position:absolute;left:4478;top:9614;width:60;height:60" coordorigin="4478,9614" coordsize="60,60" path="m4478,9614l4538,9675e" filled="f" stroked="t" strokeweight=".251101pt" strokecolor="#231F20">
                <v:path arrowok="t"/>
              </v:shape>
            </v:group>
            <v:group style="position:absolute;left:4685;top:10121;width:30;height:30" coordorigin="4685,10121" coordsize="30,30">
              <v:shape style="position:absolute;left:4685;top:10121;width:30;height:30" coordorigin="4685,10121" coordsize="30,30" path="m4685,10151l4715,10121e" filled="f" stroked="t" strokeweight=".251101pt" strokecolor="#231F20">
                <v:path arrowok="t"/>
              </v:shape>
            </v:group>
            <v:group style="position:absolute;left:4655;top:10121;width:30;height:30" coordorigin="4655,10121" coordsize="30,30">
              <v:shape style="position:absolute;left:4655;top:10121;width:30;height:30" coordorigin="4655,10121" coordsize="30,30" path="m4655,10121l4685,10151e" filled="f" stroked="t" strokeweight=".251101pt" strokecolor="#231F20">
                <v:path arrowok="t"/>
              </v:shape>
            </v:group>
            <v:group style="position:absolute;left:4832;top:10012;width:60;height:60" coordorigin="4832,10012" coordsize="60,60">
              <v:shape style="position:absolute;left:4832;top:10012;width:60;height:60" coordorigin="4832,10012" coordsize="60,60" path="m4832,10073l4893,10012e" filled="f" stroked="t" strokeweight=".251101pt" strokecolor="#231F20">
                <v:path arrowok="t"/>
              </v:shape>
            </v:group>
            <v:group style="position:absolute;left:4832;top:10012;width:60;height:60" coordorigin="4832,10012" coordsize="60,60">
              <v:shape style="position:absolute;left:4832;top:10012;width:60;height:60" coordorigin="4832,10012" coordsize="60,60" path="m4832,10012l4893,10073e" filled="f" stroked="t" strokeweight=".251101pt" strokecolor="#231F20">
                <v:path arrowok="t"/>
              </v:shape>
            </v:group>
            <v:group style="position:absolute;left:5010;top:9994;width:60;height:60" coordorigin="5010,9994" coordsize="60,60">
              <v:shape style="position:absolute;left:5010;top:9994;width:60;height:60" coordorigin="5010,9994" coordsize="60,60" path="m5010,10055l5070,9994e" filled="f" stroked="t" strokeweight=".251101pt" strokecolor="#231F20">
                <v:path arrowok="t"/>
              </v:shape>
            </v:group>
            <v:group style="position:absolute;left:5010;top:9994;width:60;height:60" coordorigin="5010,9994" coordsize="60,60">
              <v:shape style="position:absolute;left:5010;top:9994;width:60;height:60" coordorigin="5010,9994" coordsize="60,60" path="m5010,9994l5070,10055e" filled="f" stroked="t" strokeweight=".251101pt" strokecolor="#231F20">
                <v:path arrowok="t"/>
              </v:shape>
            </v:group>
            <v:group style="position:absolute;left:5187;top:9789;width:60;height:60" coordorigin="5187,9789" coordsize="60,60">
              <v:shape style="position:absolute;left:5187;top:9789;width:60;height:60" coordorigin="5187,9789" coordsize="60,60" path="m5187,9849l5247,9789e" filled="f" stroked="t" strokeweight=".251101pt" strokecolor="#231F20">
                <v:path arrowok="t"/>
              </v:shape>
            </v:group>
            <v:group style="position:absolute;left:5187;top:9789;width:60;height:60" coordorigin="5187,9789" coordsize="60,60">
              <v:shape style="position:absolute;left:5187;top:9789;width:60;height:60" coordorigin="5187,9789" coordsize="60,60" path="m5187,9789l5247,9849e" filled="f" stroked="t" strokeweight=".251101pt" strokecolor="#231F20">
                <v:path arrowok="t"/>
              </v:shape>
            </v:group>
            <v:group style="position:absolute;left:5376;top:10103;width:48;height:48" coordorigin="5376,10103" coordsize="48,48">
              <v:shape style="position:absolute;left:5376;top:10103;width:48;height:48" coordorigin="5376,10103" coordsize="48,48" path="m5376,10151l5424,10103e" filled="f" stroked="t" strokeweight=".251101pt" strokecolor="#231F20">
                <v:path arrowok="t"/>
              </v:shape>
            </v:group>
            <v:group style="position:absolute;left:5364;top:10103;width:48;height:48" coordorigin="5364,10103" coordsize="48,48">
              <v:shape style="position:absolute;left:5364;top:10103;width:48;height:48" coordorigin="5364,10103" coordsize="48,48" path="m5364,10103l5412,10151e" filled="f" stroked="t" strokeweight=".251101pt" strokecolor="#231F20">
                <v:path arrowok="t"/>
              </v:shape>
            </v:group>
            <v:group style="position:absolute;left:5572;top:10121;width:30;height:30" coordorigin="5572,10121" coordsize="30,30">
              <v:shape style="position:absolute;left:5572;top:10121;width:30;height:30" coordorigin="5572,10121" coordsize="30,30" path="m5572,10151l5602,10121e" filled="f" stroked="t" strokeweight=".251101pt" strokecolor="#231F20">
                <v:path arrowok="t"/>
              </v:shape>
            </v:group>
            <v:group style="position:absolute;left:5541;top:10121;width:30;height:30" coordorigin="5541,10121" coordsize="30,30">
              <v:shape style="position:absolute;left:5541;top:10121;width:30;height:30" coordorigin="5541,10121" coordsize="30,30" path="m5541,10121l5572,10151e" filled="f" stroked="t" strokeweight=".251101pt" strokecolor="#231F20">
                <v:path arrowok="t"/>
              </v:shape>
            </v:group>
            <v:group style="position:absolute;left:5749;top:10121;width:30;height:30" coordorigin="5749,10121" coordsize="30,30">
              <v:shape style="position:absolute;left:5749;top:10121;width:30;height:30" coordorigin="5749,10121" coordsize="30,30" path="m5749,10151l5779,10121e" filled="f" stroked="t" strokeweight=".251101pt" strokecolor="#231F20">
                <v:path arrowok="t"/>
              </v:shape>
            </v:group>
            <v:group style="position:absolute;left:5719;top:10121;width:30;height:30" coordorigin="5719,10121" coordsize="30,30">
              <v:shape style="position:absolute;left:5719;top:10121;width:30;height:30" coordorigin="5719,10121" coordsize="30,30" path="m5719,10121l5749,10151e" filled="f" stroked="t" strokeweight=".251101pt" strokecolor="#231F20">
                <v:path arrowok="t"/>
              </v:shape>
            </v:group>
            <v:group style="position:absolute;left:5896;top:10043;width:60;height:60" coordorigin="5896,10043" coordsize="60,60">
              <v:shape style="position:absolute;left:5896;top:10043;width:60;height:60" coordorigin="5896,10043" coordsize="60,60" path="m5896,10103l5956,10043e" filled="f" stroked="t" strokeweight=".251101pt" strokecolor="#231F20">
                <v:path arrowok="t"/>
              </v:shape>
            </v:group>
            <v:group style="position:absolute;left:5896;top:10043;width:60;height:60" coordorigin="5896,10043" coordsize="60,60">
              <v:shape style="position:absolute;left:5896;top:10043;width:60;height:60" coordorigin="5896,10043" coordsize="60,60" path="m5896,10043l5956,10103e" filled="f" stroked="t" strokeweight=".251101pt" strokecolor="#231F20">
                <v:path arrowok="t"/>
              </v:shape>
            </v:group>
            <v:group style="position:absolute;left:6073;top:9548;width:30;height:30" coordorigin="6073,9548" coordsize="30,30">
              <v:shape style="position:absolute;left:6073;top:9548;width:30;height:30" coordorigin="6073,9548" coordsize="30,30" path="m6073,9578l6103,9548e" filled="f" stroked="t" strokeweight=".251101pt" strokecolor="#231F20">
                <v:path arrowok="t"/>
              </v:shape>
            </v:group>
            <v:group style="position:absolute;left:6103;top:9548;width:30;height:30" coordorigin="6103,9548" coordsize="30,30">
              <v:shape style="position:absolute;left:6103;top:9548;width:30;height:30" coordorigin="6103,9548" coordsize="30,30" path="m6103,9548l6134,9578e" filled="f" stroked="t" strokeweight=".251101pt" strokecolor="#231F20">
                <v:path arrowok="t"/>
              </v:shape>
            </v:group>
            <v:group style="position:absolute;left:6251;top:9928;width:60;height:60" coordorigin="6251,9928" coordsize="60,60">
              <v:shape style="position:absolute;left:6251;top:9928;width:60;height:60" coordorigin="6251,9928" coordsize="60,60" path="m6251,9988l6311,9928e" filled="f" stroked="t" strokeweight=".251101pt" strokecolor="#231F20">
                <v:path arrowok="t"/>
              </v:shape>
            </v:group>
            <v:group style="position:absolute;left:6251;top:9928;width:60;height:60" coordorigin="6251,9928" coordsize="60,60">
              <v:shape style="position:absolute;left:6251;top:9928;width:60;height:60" coordorigin="6251,9928" coordsize="60,60" path="m6251,9928l6311,9988e" filled="f" stroked="t" strokeweight=".251101pt" strokecolor="#231F20">
                <v:path arrowok="t"/>
              </v:shape>
            </v:group>
            <v:group style="position:absolute;left:6458;top:10121;width:30;height:30" coordorigin="6458,10121" coordsize="30,30">
              <v:shape style="position:absolute;left:6458;top:10121;width:30;height:30" coordorigin="6458,10121" coordsize="30,30" path="m6458,10151l6488,10121e" filled="f" stroked="t" strokeweight=".251101pt" strokecolor="#231F20">
                <v:path arrowok="t"/>
              </v:shape>
            </v:group>
            <v:group style="position:absolute;left:6428;top:10121;width:30;height:30" coordorigin="6428,10121" coordsize="30,30">
              <v:shape style="position:absolute;left:6428;top:10121;width:30;height:30" coordorigin="6428,10121" coordsize="30,30" path="m6428,10121l6458,10151e" filled="f" stroked="t" strokeweight=".251101pt" strokecolor="#231F20">
                <v:path arrowok="t"/>
              </v:shape>
            </v:group>
            <v:group style="position:absolute;left:6605;top:10012;width:60;height:60" coordorigin="6605,10012" coordsize="60,60">
              <v:shape style="position:absolute;left:6605;top:10012;width:60;height:60" coordorigin="6605,10012" coordsize="60,60" path="m6605,10073l6665,10012e" filled="f" stroked="t" strokeweight=".251101pt" strokecolor="#231F20">
                <v:path arrowok="t"/>
              </v:shape>
            </v:group>
            <v:group style="position:absolute;left:6605;top:10012;width:60;height:60" coordorigin="6605,10012" coordsize="60,60">
              <v:shape style="position:absolute;left:6605;top:10012;width:60;height:60" coordorigin="6605,10012" coordsize="60,60" path="m6605,10012l6665,10073e" filled="f" stroked="t" strokeweight=".251101pt" strokecolor="#231F20">
                <v:path arrowok="t"/>
              </v:shape>
            </v:group>
            <v:group style="position:absolute;left:6788;top:10097;width:54;height:54" coordorigin="6788,10097" coordsize="54,54">
              <v:shape style="position:absolute;left:6788;top:10097;width:54;height:54" coordorigin="6788,10097" coordsize="54,54" path="m6788,10151l6843,10097e" filled="f" stroked="t" strokeweight=".251101pt" strokecolor="#231F20">
                <v:path arrowok="t"/>
              </v:shape>
            </v:group>
            <v:group style="position:absolute;left:6782;top:10097;width:54;height:54" coordorigin="6782,10097" coordsize="54,54">
              <v:shape style="position:absolute;left:6782;top:10097;width:54;height:54" coordorigin="6782,10097" coordsize="54,54" path="m6782,10097l6837,10151e" filled="f" stroked="t" strokeweight=".251101pt" strokecolor="#231F20">
                <v:path arrowok="t"/>
              </v:shape>
            </v:group>
            <v:group style="position:absolute;left:6960;top:9946;width:60;height:60" coordorigin="6960,9946" coordsize="60,60">
              <v:shape style="position:absolute;left:6960;top:9946;width:60;height:60" coordorigin="6960,9946" coordsize="60,60" path="m6960,10006l7020,9946e" filled="f" stroked="t" strokeweight=".251101pt" strokecolor="#231F20">
                <v:path arrowok="t"/>
              </v:shape>
            </v:group>
            <v:group style="position:absolute;left:6960;top:9946;width:60;height:60" coordorigin="6960,9946" coordsize="60,60">
              <v:shape style="position:absolute;left:6960;top:9946;width:60;height:60" coordorigin="6960,9946" coordsize="60,60" path="m6960,9946l7020,10006e" filled="f" stroked="t" strokeweight=".251101pt" strokecolor="#231F20">
                <v:path arrowok="t"/>
              </v:shape>
            </v:group>
            <v:group style="position:absolute;left:7137;top:9904;width:60;height:60" coordorigin="7137,9904" coordsize="60,60">
              <v:shape style="position:absolute;left:7137;top:9904;width:60;height:60" coordorigin="7137,9904" coordsize="60,60" path="m7137,9964l7197,9904e" filled="f" stroked="t" strokeweight=".251101pt" strokecolor="#231F20">
                <v:path arrowok="t"/>
              </v:shape>
            </v:group>
            <v:group style="position:absolute;left:7137;top:9904;width:60;height:60" coordorigin="7137,9904" coordsize="60,60">
              <v:shape style="position:absolute;left:7137;top:9904;width:60;height:60" coordorigin="7137,9904" coordsize="60,60" path="m7137,9904l7197,9964e" filled="f" stroked="t" strokeweight=".251101pt" strokecolor="#231F20">
                <v:path arrowok="t"/>
              </v:shape>
            </v:group>
            <v:group style="position:absolute;left:7344;top:10121;width:30;height:30" coordorigin="7344,10121" coordsize="30,30">
              <v:shape style="position:absolute;left:7344;top:10121;width:30;height:30" coordorigin="7344,10121" coordsize="30,30" path="m7344,10151l7375,10121e" filled="f" stroked="t" strokeweight=".251101pt" strokecolor="#231F20">
                <v:path arrowok="t"/>
              </v:shape>
            </v:group>
            <v:group style="position:absolute;left:7314;top:10121;width:30;height:30" coordorigin="7314,10121" coordsize="30,30">
              <v:shape style="position:absolute;left:7314;top:10121;width:30;height:30" coordorigin="7314,10121" coordsize="30,30" path="m7314,10121l7344,10151e" filled="f" stroked="t" strokeweight=".251101pt" strokecolor="#231F20">
                <v:path arrowok="t"/>
              </v:shape>
            </v:group>
            <v:group style="position:absolute;left:7522;top:10121;width:30;height:30" coordorigin="7522,10121" coordsize="30,30">
              <v:shape style="position:absolute;left:7522;top:10121;width:30;height:30" coordorigin="7522,10121" coordsize="30,30" path="m7522,10151l7552,10121e" filled="f" stroked="t" strokeweight=".251101pt" strokecolor="#231F20">
                <v:path arrowok="t"/>
              </v:shape>
            </v:group>
            <v:group style="position:absolute;left:7492;top:10121;width:30;height:30" coordorigin="7492,10121" coordsize="30,30">
              <v:shape style="position:absolute;left:7492;top:10121;width:30;height:30" coordorigin="7492,10121" coordsize="30,30" path="m7492,10121l7522,10151e" filled="f" stroked="t" strokeweight=".251101pt" strokecolor="#231F20">
                <v:path arrowok="t"/>
              </v:shape>
            </v:group>
            <v:group style="position:absolute;left:7693;top:10115;width:36;height:36" coordorigin="7693,10115" coordsize="36,36">
              <v:shape style="position:absolute;left:7693;top:10115;width:36;height:36" coordorigin="7693,10115" coordsize="36,36" path="m7693,10151l7729,10115e" filled="f" stroked="t" strokeweight=".251101pt" strokecolor="#231F20">
                <v:path arrowok="t"/>
              </v:shape>
            </v:group>
            <v:group style="position:absolute;left:7669;top:10115;width:36;height:36" coordorigin="7669,10115" coordsize="36,36">
              <v:shape style="position:absolute;left:7669;top:10115;width:36;height:36" coordorigin="7669,10115" coordsize="36,36" path="m7669,10115l7705,10151e" filled="f" stroked="t" strokeweight=".251101pt" strokecolor="#231F20">
                <v:path arrowok="t"/>
              </v:shape>
            </v:group>
            <v:group style="position:absolute;left:7846;top:10024;width:60;height:60" coordorigin="7846,10024" coordsize="60,60">
              <v:shape style="position:absolute;left:7846;top:10024;width:60;height:60" coordorigin="7846,10024" coordsize="60,60" path="m7846,10085l7906,10024e" filled="f" stroked="t" strokeweight=".251101pt" strokecolor="#231F20">
                <v:path arrowok="t"/>
              </v:shape>
            </v:group>
            <v:group style="position:absolute;left:7846;top:10024;width:60;height:60" coordorigin="7846,10024" coordsize="60,60">
              <v:shape style="position:absolute;left:7846;top:10024;width:60;height:60" coordorigin="7846,10024" coordsize="60,60" path="m7846,10024l7906,10085e" filled="f" stroked="t" strokeweight=".251101pt" strokecolor="#231F20">
                <v:path arrowok="t"/>
              </v:shape>
            </v:group>
            <v:group style="position:absolute;left:8054;top:10121;width:30;height:30" coordorigin="8054,10121" coordsize="30,30">
              <v:shape style="position:absolute;left:8054;top:10121;width:30;height:30" coordorigin="8054,10121" coordsize="30,30" path="m8054,10151l8084,10121e" filled="f" stroked="t" strokeweight=".251101pt" strokecolor="#231F20">
                <v:path arrowok="t"/>
              </v:shape>
            </v:group>
            <v:group style="position:absolute;left:8023;top:10121;width:30;height:30" coordorigin="8023,10121" coordsize="30,30">
              <v:shape style="position:absolute;left:8023;top:10121;width:30;height:30" coordorigin="8023,10121" coordsize="30,30" path="m8023,10121l8054,10151e" filled="f" stroked="t" strokeweight=".251101pt" strokecolor="#231F20">
                <v:path arrowok="t"/>
              </v:shape>
            </v:group>
            <v:group style="position:absolute;left:8231;top:10121;width:30;height:30" coordorigin="8231,10121" coordsize="30,30">
              <v:shape style="position:absolute;left:8231;top:10121;width:30;height:30" coordorigin="8231,10121" coordsize="30,30" path="m8231,10151l8261,10121e" filled="f" stroked="t" strokeweight=".251101pt" strokecolor="#231F20">
                <v:path arrowok="t"/>
              </v:shape>
            </v:group>
            <v:group style="position:absolute;left:8201;top:10121;width:30;height:30" coordorigin="8201,10121" coordsize="30,30">
              <v:shape style="position:absolute;left:8201;top:10121;width:30;height:30" coordorigin="8201,10121" coordsize="30,30" path="m8201,10121l8231,10151e" filled="f" stroked="t" strokeweight=".251101pt" strokecolor="#231F20">
                <v:path arrowok="t"/>
              </v:shape>
            </v:group>
            <v:group style="position:absolute;left:8408;top:10121;width:30;height:30" coordorigin="8408,10121" coordsize="30,30">
              <v:shape style="position:absolute;left:8408;top:10121;width:30;height:30" coordorigin="8408,10121" coordsize="30,30" path="m8408,10151l8438,10121e" filled="f" stroked="t" strokeweight=".251101pt" strokecolor="#231F20">
                <v:path arrowok="t"/>
              </v:shape>
            </v:group>
            <v:group style="position:absolute;left:8378;top:10121;width:30;height:30" coordorigin="8378,10121" coordsize="30,30">
              <v:shape style="position:absolute;left:8378;top:10121;width:30;height:30" coordorigin="8378,10121" coordsize="30,30" path="m8378,10121l8408,10151e" filled="f" stroked="t" strokeweight=".251101pt" strokecolor="#231F20">
                <v:path arrowok="t"/>
              </v:shape>
            </v:group>
            <v:group style="position:absolute;left:8555;top:9548;width:30;height:30" coordorigin="8555,9548" coordsize="30,30">
              <v:shape style="position:absolute;left:8555;top:9548;width:30;height:30" coordorigin="8555,9548" coordsize="30,30" path="m8555,9578l8585,9548e" filled="f" stroked="t" strokeweight=".251101pt" strokecolor="#231F20">
                <v:path arrowok="t"/>
              </v:shape>
            </v:group>
            <v:group style="position:absolute;left:8585;top:9548;width:30;height:30" coordorigin="8585,9548" coordsize="30,30">
              <v:shape style="position:absolute;left:8585;top:9548;width:30;height:30" coordorigin="8585,9548" coordsize="30,30" path="m8585,9548l8616,9578e" filled="f" stroked="t" strokeweight=".251101pt" strokecolor="#231F20">
                <v:path arrowok="t"/>
              </v:shape>
            </v:group>
            <v:group style="position:absolute;left:8733;top:9584;width:60;height:60" coordorigin="8733,9584" coordsize="60,60">
              <v:shape style="position:absolute;left:8733;top:9584;width:60;height:60" coordorigin="8733,9584" coordsize="60,60" path="m8733,9644l8793,9584e" filled="f" stroked="t" strokeweight=".251101pt" strokecolor="#231F20">
                <v:path arrowok="t"/>
              </v:shape>
            </v:group>
            <v:group style="position:absolute;left:8733;top:9584;width:60;height:60" coordorigin="8733,9584" coordsize="60,60">
              <v:shape style="position:absolute;left:8733;top:9584;width:60;height:60" coordorigin="8733,9584" coordsize="60,60" path="m8733,9584l8793,9644e" filled="f" stroked="t" strokeweight=".251101pt" strokecolor="#231F20">
                <v:path arrowok="t"/>
              </v:shape>
            </v:group>
            <v:group style="position:absolute;left:8940;top:10121;width:30;height:30" coordorigin="8940,10121" coordsize="30,30">
              <v:shape style="position:absolute;left:8940;top:10121;width:30;height:30" coordorigin="8940,10121" coordsize="30,30" path="m8940,10151l8970,10121e" filled="f" stroked="t" strokeweight=".251101pt" strokecolor="#231F20">
                <v:path arrowok="t"/>
              </v:shape>
            </v:group>
            <v:group style="position:absolute;left:8910;top:10121;width:30;height:30" coordorigin="8910,10121" coordsize="30,30">
              <v:shape style="position:absolute;left:8910;top:10121;width:30;height:30" coordorigin="8910,10121" coordsize="30,30" path="m8910,10121l8940,10151e" filled="f" stroked="t" strokeweight=".251101pt" strokecolor="#231F20">
                <v:path arrowok="t"/>
              </v:shape>
            </v:group>
            <v:group style="position:absolute;left:9117;top:10121;width:30;height:30" coordorigin="9117,10121" coordsize="30,30">
              <v:shape style="position:absolute;left:9117;top:10121;width:30;height:30" coordorigin="9117,10121" coordsize="30,30" path="m9117,10151l9147,10121e" filled="f" stroked="t" strokeweight=".251101pt" strokecolor="#231F20">
                <v:path arrowok="t"/>
              </v:shape>
            </v:group>
            <v:group style="position:absolute;left:9087;top:10121;width:30;height:30" coordorigin="9087,10121" coordsize="30,30">
              <v:shape style="position:absolute;left:9087;top:10121;width:30;height:30" coordorigin="9087,10121" coordsize="30,30" path="m9087,10121l9117,10151e" filled="f" stroked="t" strokeweight=".251101pt" strokecolor="#231F20">
                <v:path arrowok="t"/>
              </v:shape>
            </v:group>
            <v:group style="position:absolute;left:9295;top:10121;width:30;height:30" coordorigin="9295,10121" coordsize="30,30">
              <v:shape style="position:absolute;left:9295;top:10121;width:30;height:30" coordorigin="9295,10121" coordsize="30,30" path="m9295,10151l9325,10121e" filled="f" stroked="t" strokeweight=".251101pt" strokecolor="#231F20">
                <v:path arrowok="t"/>
              </v:shape>
            </v:group>
            <v:group style="position:absolute;left:9264;top:10121;width:30;height:30" coordorigin="9264,10121" coordsize="30,30">
              <v:shape style="position:absolute;left:9264;top:10121;width:30;height:30" coordorigin="9264,10121" coordsize="30,30" path="m9264,10121l9295,10151e" filled="f" stroked="t" strokeweight=".251101pt" strokecolor="#231F20">
                <v:path arrowok="t"/>
              </v:shape>
            </v:group>
            <v:group style="position:absolute;left:9442;top:9976;width:60;height:60" coordorigin="9442,9976" coordsize="60,60">
              <v:shape style="position:absolute;left:9442;top:9976;width:60;height:60" coordorigin="9442,9976" coordsize="60,60" path="m9442,10036l9502,9976e" filled="f" stroked="t" strokeweight=".251101pt" strokecolor="#231F20">
                <v:path arrowok="t"/>
              </v:shape>
            </v:group>
            <v:group style="position:absolute;left:9442;top:9976;width:60;height:60" coordorigin="9442,9976" coordsize="60,60">
              <v:shape style="position:absolute;left:9442;top:9976;width:60;height:60" coordorigin="9442,9976" coordsize="60,60" path="m9442,9976l9502,10036e" filled="f" stroked="t" strokeweight=".251101pt" strokecolor="#231F20">
                <v:path arrowok="t"/>
              </v:shape>
            </v:group>
            <v:group style="position:absolute;left:9619;top:9843;width:60;height:60" coordorigin="9619,9843" coordsize="60,60">
              <v:shape style="position:absolute;left:9619;top:9843;width:60;height:60" coordorigin="9619,9843" coordsize="60,60" path="m9619,9904l9679,9843e" filled="f" stroked="t" strokeweight=".251101pt" strokecolor="#231F20">
                <v:path arrowok="t"/>
              </v:shape>
            </v:group>
            <v:group style="position:absolute;left:9619;top:9843;width:60;height:60" coordorigin="9619,9843" coordsize="60,60">
              <v:shape style="position:absolute;left:9619;top:9843;width:60;height:60" coordorigin="9619,9843" coordsize="60,60" path="m9619,9843l9679,9904e" filled="f" stroked="t" strokeweight=".251101pt" strokecolor="#231F20">
                <v:path arrowok="t"/>
              </v:shape>
            </v:group>
            <v:group style="position:absolute;left:9796;top:9988;width:60;height:60" coordorigin="9796,9988" coordsize="60,60">
              <v:shape style="position:absolute;left:9796;top:9988;width:60;height:60" coordorigin="9796,9988" coordsize="60,60" path="m9796,10049l9857,9988e" filled="f" stroked="t" strokeweight=".251101pt" strokecolor="#231F20">
                <v:path arrowok="t"/>
              </v:shape>
            </v:group>
            <v:group style="position:absolute;left:9796;top:9988;width:60;height:60" coordorigin="9796,9988" coordsize="60,60">
              <v:shape style="position:absolute;left:9796;top:9988;width:60;height:60" coordorigin="9796,9988" coordsize="60,60" path="m9796,9988l9857,10049e" filled="f" stroked="t" strokeweight=".251101pt" strokecolor="#231F20">
                <v:path arrowok="t"/>
              </v:shape>
            </v:group>
            <v:group style="position:absolute;left:9974;top:9928;width:60;height:60" coordorigin="9974,9928" coordsize="60,60">
              <v:shape style="position:absolute;left:9974;top:9928;width:60;height:60" coordorigin="9974,9928" coordsize="60,60" path="m9974,9988l10034,9928e" filled="f" stroked="t" strokeweight=".251101pt" strokecolor="#231F20">
                <v:path arrowok="t"/>
              </v:shape>
            </v:group>
            <v:group style="position:absolute;left:9974;top:9928;width:60;height:60" coordorigin="9974,9928" coordsize="60,60">
              <v:shape style="position:absolute;left:9974;top:9928;width:60;height:60" coordorigin="9974,9928" coordsize="60,60" path="m9974,9928l10034,9988e" filled="f" stroked="t" strokeweight=".251101pt" strokecolor="#231F20">
                <v:path arrowok="t"/>
              </v:shape>
            </v:group>
            <v:group style="position:absolute;left:10151;top:9614;width:60;height:60" coordorigin="10151,9614" coordsize="60,60">
              <v:shape style="position:absolute;left:10151;top:9614;width:60;height:60" coordorigin="10151,9614" coordsize="60,60" path="m10151,9675l10211,9614e" filled="f" stroked="t" strokeweight=".251101pt" strokecolor="#231F20">
                <v:path arrowok="t"/>
              </v:shape>
            </v:group>
            <v:group style="position:absolute;left:10151;top:9614;width:60;height:60" coordorigin="10151,9614" coordsize="60,60">
              <v:shape style="position:absolute;left:10151;top:9614;width:60;height:60" coordorigin="10151,9614" coordsize="60,60" path="m10151,9614l10211,9675e" filled="f" stroked="t" strokeweight=".251101pt" strokecolor="#231F20">
                <v:path arrowok="t"/>
              </v:shape>
            </v:group>
            <v:group style="position:absolute;left:10328;top:9928;width:60;height:60" coordorigin="10328,9928" coordsize="60,60">
              <v:shape style="position:absolute;left:10328;top:9928;width:60;height:60" coordorigin="10328,9928" coordsize="60,60" path="m10328,9988l10388,9928e" filled="f" stroked="t" strokeweight=".251101pt" strokecolor="#231F20">
                <v:path arrowok="t"/>
              </v:shape>
            </v:group>
            <v:group style="position:absolute;left:10328;top:9928;width:60;height:60" coordorigin="10328,9928" coordsize="60,60">
              <v:shape style="position:absolute;left:10328;top:9928;width:60;height:60" coordorigin="10328,9928" coordsize="60,60" path="m10328,9928l10388,9988e" filled="f" stroked="t" strokeweight=".251101pt" strokecolor="#231F20">
                <v:path arrowok="t"/>
              </v:shape>
            </v:group>
            <v:group style="position:absolute;left:10536;top:10121;width:30;height:30" coordorigin="10536,10121" coordsize="30,30">
              <v:shape style="position:absolute;left:10536;top:10121;width:30;height:30" coordorigin="10536,10121" coordsize="30,30" path="m10536,10151l10566,10121e" filled="f" stroked="t" strokeweight=".251101pt" strokecolor="#231F20">
                <v:path arrowok="t"/>
              </v:shape>
            </v:group>
            <v:group style="position:absolute;left:10506;top:10121;width:30;height:30" coordorigin="10506,10121" coordsize="30,30">
              <v:shape style="position:absolute;left:10506;top:10121;width:30;height:30" coordorigin="10506,10121" coordsize="30,30" path="m10506,10121l10536,10151e" filled="f" stroked="t" strokeweight=".251101pt" strokecolor="#231F20">
                <v:path arrowok="t"/>
              </v:shape>
            </v:group>
            <v:group style="position:absolute;left:10683;top:9922;width:60;height:60" coordorigin="10683,9922" coordsize="60,60">
              <v:shape style="position:absolute;left:10683;top:9922;width:60;height:60" coordorigin="10683,9922" coordsize="60,60" path="m10683,9982l10743,9922e" filled="f" stroked="t" strokeweight=".251101pt" strokecolor="#231F20">
                <v:path arrowok="t"/>
              </v:shape>
            </v:group>
            <v:group style="position:absolute;left:10683;top:9922;width:60;height:60" coordorigin="10683,9922" coordsize="60,60">
              <v:shape style="position:absolute;left:10683;top:9922;width:60;height:60" coordorigin="10683,9922" coordsize="60,60" path="m10683,9922l10743,9982e" filled="f" stroked="t" strokeweight=".251101pt" strokecolor="#231F20">
                <v:path arrowok="t"/>
              </v:shape>
            </v:group>
            <v:group style="position:absolute;left:10890;top:10121;width:30;height:30" coordorigin="10890,10121" coordsize="30,30">
              <v:shape style="position:absolute;left:10890;top:10121;width:30;height:30" coordorigin="10890,10121" coordsize="30,30" path="m10890,10151l10920,10121e" filled="f" stroked="t" strokeweight=".251101pt" strokecolor="#231F20">
                <v:path arrowok="t"/>
              </v:shape>
            </v:group>
            <v:group style="position:absolute;left:10860;top:10121;width:30;height:30" coordorigin="10860,10121" coordsize="30,30">
              <v:shape style="position:absolute;left:10860;top:10121;width:30;height:30" coordorigin="10860,10121" coordsize="30,30" path="m10860,10121l10890,10151e" filled="f" stroked="t" strokeweight=".251101pt" strokecolor="#231F20">
                <v:path arrowok="t"/>
              </v:shape>
            </v:group>
            <v:group style="position:absolute;left:11037;top:9548;width:30;height:30" coordorigin="11037,9548" coordsize="30,30">
              <v:shape style="position:absolute;left:11037;top:9548;width:30;height:30" coordorigin="11037,9548" coordsize="30,30" path="m11037,9578l11067,9548e" filled="f" stroked="t" strokeweight=".251101pt" strokecolor="#231F20">
                <v:path arrowok="t"/>
              </v:shape>
            </v:group>
            <v:group style="position:absolute;left:11067;top:9548;width:30;height:30" coordorigin="11067,9548" coordsize="30,30">
              <v:shape style="position:absolute;left:11067;top:9548;width:30;height:30" coordorigin="11067,9548" coordsize="30,30" path="m11067,9548l11098,9578e" filled="f" stroked="t" strokeweight=".251101pt" strokecolor="#231F20">
                <v:path arrowok="t"/>
              </v:shape>
            </v:group>
            <v:group style="position:absolute;left:11215;top:9711;width:60;height:60" coordorigin="11215,9711" coordsize="60,60">
              <v:shape style="position:absolute;left:11215;top:9711;width:60;height:60" coordorigin="11215,9711" coordsize="60,60" path="m11215,9771l11275,9711e" filled="f" stroked="t" strokeweight=".251101pt" strokecolor="#231F20">
                <v:path arrowok="t"/>
              </v:shape>
            </v:group>
            <v:group style="position:absolute;left:11215;top:9711;width:60;height:60" coordorigin="11215,9711" coordsize="60,60">
              <v:shape style="position:absolute;left:11215;top:9711;width:60;height:60" coordorigin="11215,9711" coordsize="60,60" path="m11215,9711l11275,9771e" filled="f" stroked="t" strokeweight=".251101pt" strokecolor="#231F20">
                <v:path arrowok="t"/>
              </v:shape>
            </v:group>
            <v:group style="position:absolute;left:11422;top:10121;width:30;height:30" coordorigin="11422,10121" coordsize="30,30">
              <v:shape style="position:absolute;left:11422;top:10121;width:30;height:30" coordorigin="11422,10121" coordsize="30,30" path="m11422,10151l11452,10121e" filled="f" stroked="t" strokeweight=".251101pt" strokecolor="#231F20">
                <v:path arrowok="t"/>
              </v:shape>
            </v:group>
            <v:group style="position:absolute;left:11392;top:10121;width:30;height:30" coordorigin="11392,10121" coordsize="30,30">
              <v:shape style="position:absolute;left:11392;top:10121;width:30;height:30" coordorigin="11392,10121" coordsize="30,30" path="m11392,10121l11422,10151e" filled="f" stroked="t" strokeweight=".251101pt" strokecolor="#231F20">
                <v:path arrowok="t"/>
              </v:shape>
            </v:group>
            <v:group style="position:absolute;left:1849;top:9548;width:9574;height:603" coordorigin="1849,9548" coordsize="9574,603">
              <v:shape style="position:absolute;left:1849;top:9548;width:9574;height:603" coordorigin="1849,9548" coordsize="9574,603" path="m1849,10151l2203,10151,2380,9644,2558,10151,3090,10151,3267,9548,3444,9548,3621,10151,4508,10151,4685,9548,4862,9548,5040,10151,5394,10151,5572,9717,5749,10067,5926,10151,6281,10151,6458,9807,6635,10151,7167,10151,7344,10091,7522,10079,7699,10151,7876,10151,8054,9753,8231,9970,8408,10115,8585,10151,8763,10151,8940,10085,9117,9771,9295,9970,9472,10151,10358,10151,10536,10036,10713,10151,10890,9922,11067,10151,11245,10151,11422,9843e" filled="f" stroked="t" strokeweight=".502202pt" strokecolor="#231F20">
                <v:path arrowok="t"/>
                <v:stroke dashstyle="longDash"/>
              </v:shape>
              <v:shape style="position:absolute;left:1637;top:9489;width:254;height:796" type="#_x0000_t75">
                <v:imagedata r:id="rId79" o:title=""/>
              </v:shape>
            </v:group>
            <v:group style="position:absolute;left:2011;top:10121;width:15;height:30" coordorigin="2011,10121" coordsize="15,30">
              <v:shape style="position:absolute;left:2011;top:10121;width:15;height:30" coordorigin="2011,10121" coordsize="15,30" path="m2026,10121l2011,10151e" filled="f" stroked="t" strokeweight=".251101pt" strokecolor="#231F20">
                <v:path arrowok="t"/>
              </v:shape>
            </v:group>
            <v:group style="position:absolute;left:2026;top:10121;width:15;height:30" coordorigin="2026,10121" coordsize="15,30">
              <v:shape style="position:absolute;left:2026;top:10121;width:15;height:30" coordorigin="2026,10121" coordsize="15,30" path="m2041,10151l2026,10121e" filled="f" stroked="t" strokeweight=".251101pt" strokecolor="#231F20">
                <v:path arrowok="t"/>
              </v:shape>
            </v:group>
            <v:group style="position:absolute;left:2188;top:10121;width:15;height:30" coordorigin="2188,10121" coordsize="15,30">
              <v:shape style="position:absolute;left:2188;top:10121;width:15;height:30" coordorigin="2188,10121" coordsize="15,30" path="m2203,10121l2188,10151e" filled="f" stroked="t" strokeweight=".251101pt" strokecolor="#231F20">
                <v:path arrowok="t"/>
              </v:shape>
            </v:group>
            <v:group style="position:absolute;left:2203;top:10121;width:15;height:30" coordorigin="2203,10121" coordsize="15,30">
              <v:shape style="position:absolute;left:2203;top:10121;width:15;height:30" coordorigin="2203,10121" coordsize="15,30" path="m2218,10151l2203,10121e" filled="f" stroked="t" strokeweight=".251101pt" strokecolor="#231F20">
                <v:path arrowok="t"/>
              </v:shape>
            </v:group>
            <v:group style="position:absolute;left:2350;top:9614;width:60;height:60" coordorigin="2350,9614" coordsize="60,60">
              <v:shape style="position:absolute;left:2350;top:9614;width:60;height:60" coordorigin="2350,9614" coordsize="60,60" path="m2380,9614l2350,9675,2410,9675,2380,9614xe" filled="f" stroked="t" strokeweight=".251101pt" strokecolor="#231F20">
                <v:path arrowok="t"/>
              </v:shape>
            </v:group>
            <v:group style="position:absolute;left:2543;top:10121;width:15;height:30" coordorigin="2543,10121" coordsize="15,30">
              <v:shape style="position:absolute;left:2543;top:10121;width:15;height:30" coordorigin="2543,10121" coordsize="15,30" path="m2558,10121l2543,10151e" filled="f" stroked="t" strokeweight=".251101pt" strokecolor="#231F20">
                <v:path arrowok="t"/>
              </v:shape>
            </v:group>
            <v:group style="position:absolute;left:2558;top:10121;width:15;height:30" coordorigin="2558,10121" coordsize="15,30">
              <v:shape style="position:absolute;left:2558;top:10121;width:15;height:30" coordorigin="2558,10121" coordsize="15,30" path="m2573,10151l2558,10121e" filled="f" stroked="t" strokeweight=".251101pt" strokecolor="#231F20">
                <v:path arrowok="t"/>
              </v:shape>
            </v:group>
            <v:group style="position:absolute;left:2720;top:10121;width:15;height:30" coordorigin="2720,10121" coordsize="15,30">
              <v:shape style="position:absolute;left:2720;top:10121;width:15;height:30" coordorigin="2720,10121" coordsize="15,30" path="m2735,10121l2720,10151e" filled="f" stroked="t" strokeweight=".251101pt" strokecolor="#231F20">
                <v:path arrowok="t"/>
              </v:shape>
            </v:group>
            <v:group style="position:absolute;left:2735;top:10121;width:15;height:30" coordorigin="2735,10121" coordsize="15,30">
              <v:shape style="position:absolute;left:2735;top:10121;width:15;height:30" coordorigin="2735,10121" coordsize="15,30" path="m2750,10151l2735,10121e" filled="f" stroked="t" strokeweight=".251101pt" strokecolor="#231F20">
                <v:path arrowok="t"/>
              </v:shape>
            </v:group>
            <v:group style="position:absolute;left:2897;top:10121;width:15;height:30" coordorigin="2897,10121" coordsize="15,30">
              <v:shape style="position:absolute;left:2897;top:10121;width:15;height:30" coordorigin="2897,10121" coordsize="15,30" path="m2912,10121l2897,10151e" filled="f" stroked="t" strokeweight=".251101pt" strokecolor="#231F20">
                <v:path arrowok="t"/>
              </v:shape>
            </v:group>
            <v:group style="position:absolute;left:2912;top:10121;width:15;height:30" coordorigin="2912,10121" coordsize="15,30">
              <v:shape style="position:absolute;left:2912;top:10121;width:15;height:30" coordorigin="2912,10121" coordsize="15,30" path="m2927,10151l2912,10121e" filled="f" stroked="t" strokeweight=".251101pt" strokecolor="#231F20">
                <v:path arrowok="t"/>
              </v:shape>
            </v:group>
            <v:group style="position:absolute;left:3074;top:10121;width:15;height:30" coordorigin="3074,10121" coordsize="15,30">
              <v:shape style="position:absolute;left:3074;top:10121;width:15;height:30" coordorigin="3074,10121" coordsize="15,30" path="m3090,10121l3074,10151e" filled="f" stroked="t" strokeweight=".251101pt" strokecolor="#231F20">
                <v:path arrowok="t"/>
              </v:shape>
            </v:group>
            <v:group style="position:absolute;left:3090;top:10121;width:15;height:30" coordorigin="3090,10121" coordsize="15,30">
              <v:shape style="position:absolute;left:3090;top:10121;width:15;height:30" coordorigin="3090,10121" coordsize="15,30" path="m3105,10151l3090,10121e" filled="f" stroked="t" strokeweight=".251101pt" strokecolor="#231F20">
                <v:path arrowok="t"/>
              </v:shape>
            </v:group>
            <v:group style="position:absolute;left:3237;top:9548;width:60;height:30" coordorigin="3237,9548" coordsize="60,30">
              <v:shape style="position:absolute;left:3237;top:9548;width:60;height:30" coordorigin="3237,9548" coordsize="60,30" path="m3252,9548l3237,9578,3297,9578,3282,9548e" filled="f" stroked="t" strokeweight=".251101pt" strokecolor="#231F20">
                <v:path arrowok="t"/>
              </v:shape>
            </v:group>
            <v:group style="position:absolute;left:3414;top:9548;width:60;height:30" coordorigin="3414,9548" coordsize="60,30">
              <v:shape style="position:absolute;left:3414;top:9548;width:60;height:30" coordorigin="3414,9548" coordsize="60,30" path="m3429,9548l3414,9578,3474,9578,3459,9548e" filled="f" stroked="t" strokeweight=".251101pt" strokecolor="#231F20">
                <v:path arrowok="t"/>
              </v:shape>
            </v:group>
            <v:group style="position:absolute;left:3606;top:10121;width:15;height:30" coordorigin="3606,10121" coordsize="15,30">
              <v:shape style="position:absolute;left:3606;top:10121;width:15;height:30" coordorigin="3606,10121" coordsize="15,30" path="m3621,10121l3606,10151e" filled="f" stroked="t" strokeweight=".251101pt" strokecolor="#231F20">
                <v:path arrowok="t"/>
              </v:shape>
            </v:group>
            <v:group style="position:absolute;left:3621;top:10121;width:15;height:30" coordorigin="3621,10121" coordsize="15,30">
              <v:shape style="position:absolute;left:3621;top:10121;width:15;height:30" coordorigin="3621,10121" coordsize="15,30" path="m3636,10151l3621,10121e" filled="f" stroked="t" strokeweight=".251101pt" strokecolor="#231F20">
                <v:path arrowok="t"/>
              </v:shape>
            </v:group>
            <v:group style="position:absolute;left:3784;top:10121;width:15;height:30" coordorigin="3784,10121" coordsize="15,30">
              <v:shape style="position:absolute;left:3784;top:10121;width:15;height:30" coordorigin="3784,10121" coordsize="15,30" path="m3799,10121l3784,10151e" filled="f" stroked="t" strokeweight=".251101pt" strokecolor="#231F20">
                <v:path arrowok="t"/>
              </v:shape>
            </v:group>
            <v:group style="position:absolute;left:3799;top:10121;width:15;height:30" coordorigin="3799,10121" coordsize="15,30">
              <v:shape style="position:absolute;left:3799;top:10121;width:15;height:30" coordorigin="3799,10121" coordsize="15,30" path="m3814,10151l3799,10121e" filled="f" stroked="t" strokeweight=".251101pt" strokecolor="#231F20">
                <v:path arrowok="t"/>
              </v:shape>
            </v:group>
            <v:group style="position:absolute;left:3961;top:10121;width:15;height:30" coordorigin="3961,10121" coordsize="15,30">
              <v:shape style="position:absolute;left:3961;top:10121;width:15;height:30" coordorigin="3961,10121" coordsize="15,30" path="m3976,10121l3961,10151e" filled="f" stroked="t" strokeweight=".251101pt" strokecolor="#231F20">
                <v:path arrowok="t"/>
              </v:shape>
            </v:group>
            <v:group style="position:absolute;left:3976;top:10121;width:15;height:30" coordorigin="3976,10121" coordsize="15,30">
              <v:shape style="position:absolute;left:3976;top:10121;width:15;height:30" coordorigin="3976,10121" coordsize="15,30" path="m3991,10151l3976,10121e" filled="f" stroked="t" strokeweight=".251101pt" strokecolor="#231F20">
                <v:path arrowok="t"/>
              </v:shape>
            </v:group>
            <v:group style="position:absolute;left:4138;top:10121;width:15;height:30" coordorigin="4138,10121" coordsize="15,30">
              <v:shape style="position:absolute;left:4138;top:10121;width:15;height:30" coordorigin="4138,10121" coordsize="15,30" path="m4153,10121l4138,10151e" filled="f" stroked="t" strokeweight=".251101pt" strokecolor="#231F20">
                <v:path arrowok="t"/>
              </v:shape>
            </v:group>
            <v:group style="position:absolute;left:4153;top:10121;width:15;height:30" coordorigin="4153,10121" coordsize="15,30">
              <v:shape style="position:absolute;left:4153;top:10121;width:15;height:30" coordorigin="4153,10121" coordsize="15,30" path="m4168,10151l4153,10121e" filled="f" stroked="t" strokeweight=".251101pt" strokecolor="#231F20">
                <v:path arrowok="t"/>
              </v:shape>
            </v:group>
            <v:group style="position:absolute;left:4315;top:10121;width:15;height:30" coordorigin="4315,10121" coordsize="15,30">
              <v:shape style="position:absolute;left:4315;top:10121;width:15;height:30" coordorigin="4315,10121" coordsize="15,30" path="m4331,10121l4315,10151e" filled="f" stroked="t" strokeweight=".251101pt" strokecolor="#231F20">
                <v:path arrowok="t"/>
              </v:shape>
            </v:group>
            <v:group style="position:absolute;left:4331;top:10121;width:15;height:30" coordorigin="4331,10121" coordsize="15,30">
              <v:shape style="position:absolute;left:4331;top:10121;width:15;height:30" coordorigin="4331,10121" coordsize="15,30" path="m4346,10151l4331,10121e" filled="f" stroked="t" strokeweight=".251101pt" strokecolor="#231F20">
                <v:path arrowok="t"/>
              </v:shape>
            </v:group>
            <v:group style="position:absolute;left:4493;top:10121;width:15;height:30" coordorigin="4493,10121" coordsize="15,30">
              <v:shape style="position:absolute;left:4493;top:10121;width:15;height:30" coordorigin="4493,10121" coordsize="15,30" path="m4508,10121l4493,10151e" filled="f" stroked="t" strokeweight=".251101pt" strokecolor="#231F20">
                <v:path arrowok="t"/>
              </v:shape>
            </v:group>
            <v:group style="position:absolute;left:4508;top:10121;width:15;height:30" coordorigin="4508,10121" coordsize="15,30">
              <v:shape style="position:absolute;left:4508;top:10121;width:15;height:30" coordorigin="4508,10121" coordsize="15,30" path="m4523,10151l4508,10121e" filled="f" stroked="t" strokeweight=".251101pt" strokecolor="#231F20">
                <v:path arrowok="t"/>
              </v:shape>
            </v:group>
            <v:group style="position:absolute;left:4655;top:9548;width:60;height:30" coordorigin="4655,9548" coordsize="60,30">
              <v:shape style="position:absolute;left:4655;top:9548;width:60;height:30" coordorigin="4655,9548" coordsize="60,30" path="m4670,9548l4655,9578,4715,9578,4700,9548e" filled="f" stroked="t" strokeweight=".251101pt" strokecolor="#231F20">
                <v:path arrowok="t"/>
              </v:shape>
            </v:group>
            <v:group style="position:absolute;left:4832;top:9548;width:60;height:30" coordorigin="4832,9548" coordsize="60,30">
              <v:shape style="position:absolute;left:4832;top:9548;width:60;height:30" coordorigin="4832,9548" coordsize="60,30" path="m4847,9548l4832,9578,4893,9578,4877,9548e" filled="f" stroked="t" strokeweight=".251101pt" strokecolor="#231F20">
                <v:path arrowok="t"/>
              </v:shape>
            </v:group>
            <v:group style="position:absolute;left:5025;top:10121;width:15;height:30" coordorigin="5025,10121" coordsize="15,30">
              <v:shape style="position:absolute;left:5025;top:10121;width:15;height:30" coordorigin="5025,10121" coordsize="15,30" path="m5040,10121l5025,10151e" filled="f" stroked="t" strokeweight=".251101pt" strokecolor="#231F20">
                <v:path arrowok="t"/>
              </v:shape>
            </v:group>
            <v:group style="position:absolute;left:5040;top:10121;width:15;height:30" coordorigin="5040,10121" coordsize="15,30">
              <v:shape style="position:absolute;left:5040;top:10121;width:15;height:30" coordorigin="5040,10121" coordsize="15,30" path="m5055,10151l5040,10121e" filled="f" stroked="t" strokeweight=".251101pt" strokecolor="#231F20">
                <v:path arrowok="t"/>
              </v:shape>
            </v:group>
            <v:group style="position:absolute;left:5202;top:10121;width:15;height:30" coordorigin="5202,10121" coordsize="15,30">
              <v:shape style="position:absolute;left:5202;top:10121;width:15;height:30" coordorigin="5202,10121" coordsize="15,30" path="m5217,10121l5202,10151e" filled="f" stroked="t" strokeweight=".251101pt" strokecolor="#231F20">
                <v:path arrowok="t"/>
              </v:shape>
            </v:group>
            <v:group style="position:absolute;left:5217;top:10121;width:15;height:30" coordorigin="5217,10121" coordsize="15,30">
              <v:shape style="position:absolute;left:5217;top:10121;width:15;height:30" coordorigin="5217,10121" coordsize="15,30" path="m5232,10151l5217,10121e" filled="f" stroked="t" strokeweight=".251101pt" strokecolor="#231F20">
                <v:path arrowok="t"/>
              </v:shape>
            </v:group>
            <v:group style="position:absolute;left:5379;top:10121;width:15;height:30" coordorigin="5379,10121" coordsize="15,30">
              <v:shape style="position:absolute;left:5379;top:10121;width:15;height:30" coordorigin="5379,10121" coordsize="15,30" path="m5394,10121l5379,10151e" filled="f" stroked="t" strokeweight=".251101pt" strokecolor="#231F20">
                <v:path arrowok="t"/>
              </v:shape>
            </v:group>
            <v:group style="position:absolute;left:5394;top:10121;width:15;height:30" coordorigin="5394,10121" coordsize="15,30">
              <v:shape style="position:absolute;left:5394;top:10121;width:15;height:30" coordorigin="5394,10121" coordsize="15,30" path="m5409,10151l5394,10121e" filled="f" stroked="t" strokeweight=".251101pt" strokecolor="#231F20">
                <v:path arrowok="t"/>
              </v:shape>
            </v:group>
            <v:group style="position:absolute;left:5541;top:9687;width:60;height:60" coordorigin="5541,9687" coordsize="60,60">
              <v:shape style="position:absolute;left:5541;top:9687;width:60;height:60" coordorigin="5541,9687" coordsize="60,60" path="m5572,9687l5541,9747,5602,9747,5572,9687xe" filled="f" stroked="t" strokeweight=".251101pt" strokecolor="#231F20">
                <v:path arrowok="t"/>
              </v:shape>
            </v:group>
            <v:group style="position:absolute;left:5719;top:10037;width:60;height:60" coordorigin="5719,10037" coordsize="60,60">
              <v:shape style="position:absolute;left:5719;top:10037;width:60;height:60" coordorigin="5719,10037" coordsize="60,60" path="m5749,10037l5719,10097,5779,10097,5749,10037xe" filled="f" stroked="t" strokeweight=".251101pt" strokecolor="#231F20">
                <v:path arrowok="t"/>
              </v:shape>
            </v:group>
            <v:group style="position:absolute;left:5911;top:10121;width:15;height:30" coordorigin="5911,10121" coordsize="15,30">
              <v:shape style="position:absolute;left:5911;top:10121;width:15;height:30" coordorigin="5911,10121" coordsize="15,30" path="m5926,10121l5911,10151e" filled="f" stroked="t" strokeweight=".251101pt" strokecolor="#231F20">
                <v:path arrowok="t"/>
              </v:shape>
            </v:group>
            <v:group style="position:absolute;left:5926;top:10121;width:15;height:30" coordorigin="5926,10121" coordsize="15,30">
              <v:shape style="position:absolute;left:5926;top:10121;width:15;height:30" coordorigin="5926,10121" coordsize="15,30" path="m5941,10151l5926,10121e" filled="f" stroked="t" strokeweight=".251101pt" strokecolor="#231F20">
                <v:path arrowok="t"/>
              </v:shape>
            </v:group>
            <v:group style="position:absolute;left:6088;top:10121;width:15;height:30" coordorigin="6088,10121" coordsize="15,30">
              <v:shape style="position:absolute;left:6088;top:10121;width:15;height:30" coordorigin="6088,10121" coordsize="15,30" path="m6103,10121l6088,10151e" filled="f" stroked="t" strokeweight=".251101pt" strokecolor="#231F20">
                <v:path arrowok="t"/>
              </v:shape>
            </v:group>
            <v:group style="position:absolute;left:6103;top:10121;width:15;height:30" coordorigin="6103,10121" coordsize="15,30">
              <v:shape style="position:absolute;left:6103;top:10121;width:15;height:30" coordorigin="6103,10121" coordsize="15,30" path="m6118,10151l6103,10121e" filled="f" stroked="t" strokeweight=".251101pt" strokecolor="#231F20">
                <v:path arrowok="t"/>
              </v:shape>
            </v:group>
            <v:group style="position:absolute;left:6266;top:10121;width:15;height:30" coordorigin="6266,10121" coordsize="15,30">
              <v:shape style="position:absolute;left:6266;top:10121;width:15;height:30" coordorigin="6266,10121" coordsize="15,30" path="m6281,10121l6266,10151e" filled="f" stroked="t" strokeweight=".251101pt" strokecolor="#231F20">
                <v:path arrowok="t"/>
              </v:shape>
            </v:group>
            <v:group style="position:absolute;left:6281;top:10121;width:15;height:30" coordorigin="6281,10121" coordsize="15,30">
              <v:shape style="position:absolute;left:6281;top:10121;width:15;height:30" coordorigin="6281,10121" coordsize="15,30" path="m6296,10151l6281,10121e" filled="f" stroked="t" strokeweight=".251101pt" strokecolor="#231F20">
                <v:path arrowok="t"/>
              </v:shape>
            </v:group>
            <v:group style="position:absolute;left:6428;top:9777;width:60;height:60" coordorigin="6428,9777" coordsize="60,60">
              <v:shape style="position:absolute;left:6428;top:9777;width:60;height:60" coordorigin="6428,9777" coordsize="60,60" path="m6458,9777l6428,9837,6488,9837,6458,9777xe" filled="f" stroked="t" strokeweight=".251101pt" strokecolor="#231F20">
                <v:path arrowok="t"/>
              </v:shape>
            </v:group>
            <v:group style="position:absolute;left:6620;top:10121;width:15;height:30" coordorigin="6620,10121" coordsize="15,30">
              <v:shape style="position:absolute;left:6620;top:10121;width:15;height:30" coordorigin="6620,10121" coordsize="15,30" path="m6635,10121l6620,10151e" filled="f" stroked="t" strokeweight=".251101pt" strokecolor="#231F20">
                <v:path arrowok="t"/>
              </v:shape>
            </v:group>
            <v:group style="position:absolute;left:6635;top:10121;width:15;height:30" coordorigin="6635,10121" coordsize="15,30">
              <v:shape style="position:absolute;left:6635;top:10121;width:15;height:30" coordorigin="6635,10121" coordsize="15,30" path="m6650,10151l6635,10121e" filled="f" stroked="t" strokeweight=".251101pt" strokecolor="#231F20">
                <v:path arrowok="t"/>
              </v:shape>
            </v:group>
            <v:group style="position:absolute;left:6798;top:10121;width:15;height:30" coordorigin="6798,10121" coordsize="15,30">
              <v:shape style="position:absolute;left:6798;top:10121;width:15;height:30" coordorigin="6798,10121" coordsize="15,30" path="m6813,10121l6798,10151e" filled="f" stroked="t" strokeweight=".251101pt" strokecolor="#231F20">
                <v:path arrowok="t"/>
              </v:shape>
            </v:group>
            <v:group style="position:absolute;left:6813;top:10121;width:15;height:30" coordorigin="6813,10121" coordsize="15,30">
              <v:shape style="position:absolute;left:6813;top:10121;width:15;height:30" coordorigin="6813,10121" coordsize="15,30" path="m6828,10151l6813,10121e" filled="f" stroked="t" strokeweight=".251101pt" strokecolor="#231F20">
                <v:path arrowok="t"/>
              </v:shape>
            </v:group>
            <v:group style="position:absolute;left:6975;top:10121;width:15;height:30" coordorigin="6975,10121" coordsize="15,30">
              <v:shape style="position:absolute;left:6975;top:10121;width:15;height:30" coordorigin="6975,10121" coordsize="15,30" path="m6990,10121l6975,10151e" filled="f" stroked="t" strokeweight=".251101pt" strokecolor="#231F20">
                <v:path arrowok="t"/>
              </v:shape>
            </v:group>
            <v:group style="position:absolute;left:6990;top:10121;width:15;height:30" coordorigin="6990,10121" coordsize="15,30">
              <v:shape style="position:absolute;left:6990;top:10121;width:15;height:30" coordorigin="6990,10121" coordsize="15,30" path="m7005,10151l6990,10121e" filled="f" stroked="t" strokeweight=".251101pt" strokecolor="#231F20">
                <v:path arrowok="t"/>
              </v:shape>
            </v:group>
            <v:group style="position:absolute;left:7152;top:10121;width:15;height:30" coordorigin="7152,10121" coordsize="15,30">
              <v:shape style="position:absolute;left:7152;top:10121;width:15;height:30" coordorigin="7152,10121" coordsize="15,30" path="m7167,10121l7152,10151e" filled="f" stroked="t" strokeweight=".251101pt" strokecolor="#231F20">
                <v:path arrowok="t"/>
              </v:shape>
            </v:group>
            <v:group style="position:absolute;left:7167;top:10121;width:15;height:30" coordorigin="7167,10121" coordsize="15,30">
              <v:shape style="position:absolute;left:7167;top:10121;width:15;height:30" coordorigin="7167,10121" coordsize="15,30" path="m7182,10151l7167,10121e" filled="f" stroked="t" strokeweight=".251101pt" strokecolor="#231F20">
                <v:path arrowok="t"/>
              </v:shape>
            </v:group>
            <v:group style="position:absolute;left:7314;top:10061;width:60;height:60" coordorigin="7314,10061" coordsize="60,60">
              <v:shape style="position:absolute;left:7314;top:10061;width:60;height:60" coordorigin="7314,10061" coordsize="60,60" path="m7344,10061l7314,10121,7375,10121,7344,10061xe" filled="f" stroked="t" strokeweight=".251101pt" strokecolor="#231F20">
                <v:path arrowok="t"/>
              </v:shape>
            </v:group>
            <v:group style="position:absolute;left:7492;top:10049;width:60;height:60" coordorigin="7492,10049" coordsize="60,60">
              <v:shape style="position:absolute;left:7492;top:10049;width:60;height:60" coordorigin="7492,10049" coordsize="60,60" path="m7522,10049l7492,10109,7552,10109,7522,10049xe" filled="f" stroked="t" strokeweight=".251101pt" strokecolor="#231F20">
                <v:path arrowok="t"/>
              </v:shape>
            </v:group>
            <v:group style="position:absolute;left:7684;top:10121;width:15;height:30" coordorigin="7684,10121" coordsize="15,30">
              <v:shape style="position:absolute;left:7684;top:10121;width:15;height:30" coordorigin="7684,10121" coordsize="15,30" path="m7699,10121l7684,10151e" filled="f" stroked="t" strokeweight=".251101pt" strokecolor="#231F20">
                <v:path arrowok="t"/>
              </v:shape>
            </v:group>
            <v:group style="position:absolute;left:7699;top:10121;width:15;height:30" coordorigin="7699,10121" coordsize="15,30">
              <v:shape style="position:absolute;left:7699;top:10121;width:15;height:30" coordorigin="7699,10121" coordsize="15,30" path="m7714,10151l7699,10121e" filled="f" stroked="t" strokeweight=".251101pt" strokecolor="#231F20">
                <v:path arrowok="t"/>
              </v:shape>
            </v:group>
            <v:group style="position:absolute;left:7861;top:10121;width:15;height:30" coordorigin="7861,10121" coordsize="15,30">
              <v:shape style="position:absolute;left:7861;top:10121;width:15;height:30" coordorigin="7861,10121" coordsize="15,30" path="m7876,10121l7861,10151e" filled="f" stroked="t" strokeweight=".251101pt" strokecolor="#231F20">
                <v:path arrowok="t"/>
              </v:shape>
            </v:group>
            <v:group style="position:absolute;left:7876;top:10121;width:15;height:30" coordorigin="7876,10121" coordsize="15,30">
              <v:shape style="position:absolute;left:7876;top:10121;width:15;height:30" coordorigin="7876,10121" coordsize="15,30" path="m7891,10151l7876,10121e" filled="f" stroked="t" strokeweight=".251101pt" strokecolor="#231F20">
                <v:path arrowok="t"/>
              </v:shape>
            </v:group>
            <v:group style="position:absolute;left:8023;top:9723;width:60;height:60" coordorigin="8023,9723" coordsize="60,60">
              <v:shape style="position:absolute;left:8023;top:9723;width:60;height:60" coordorigin="8023,9723" coordsize="60,60" path="m8054,9723l8023,9783,8084,9783,8054,9723xe" filled="f" stroked="t" strokeweight=".251101pt" strokecolor="#231F20">
                <v:path arrowok="t"/>
              </v:shape>
            </v:group>
            <v:group style="position:absolute;left:8201;top:9940;width:60;height:60" coordorigin="8201,9940" coordsize="60,60">
              <v:shape style="position:absolute;left:8201;top:9940;width:60;height:60" coordorigin="8201,9940" coordsize="60,60" path="m8231,9940l8201,10000,8261,10000,8231,9940xe" filled="f" stroked="t" strokeweight=".251101pt" strokecolor="#231F20">
                <v:path arrowok="t"/>
              </v:shape>
            </v:group>
            <v:group style="position:absolute;left:8378;top:10085;width:60;height:60" coordorigin="8378,10085" coordsize="60,60">
              <v:shape style="position:absolute;left:8378;top:10085;width:60;height:60" coordorigin="8378,10085" coordsize="60,60" path="m8408,10085l8378,10145,8438,10145,8408,10085xe" filled="f" stroked="t" strokeweight=".251101pt" strokecolor="#231F20">
                <v:path arrowok="t"/>
              </v:shape>
            </v:group>
            <v:group style="position:absolute;left:8570;top:10121;width:15;height:30" coordorigin="8570,10121" coordsize="15,30">
              <v:shape style="position:absolute;left:8570;top:10121;width:15;height:30" coordorigin="8570,10121" coordsize="15,30" path="m8585,10121l8570,10151e" filled="f" stroked="t" strokeweight=".251101pt" strokecolor="#231F20">
                <v:path arrowok="t"/>
              </v:shape>
            </v:group>
            <v:group style="position:absolute;left:8585;top:10121;width:15;height:30" coordorigin="8585,10121" coordsize="15,30">
              <v:shape style="position:absolute;left:8585;top:10121;width:15;height:30" coordorigin="8585,10121" coordsize="15,30" path="m8601,10151l8585,10121e" filled="f" stroked="t" strokeweight=".251101pt" strokecolor="#231F20">
                <v:path arrowok="t"/>
              </v:shape>
            </v:group>
            <v:group style="position:absolute;left:8748;top:10121;width:15;height:30" coordorigin="8748,10121" coordsize="15,30">
              <v:shape style="position:absolute;left:8748;top:10121;width:15;height:30" coordorigin="8748,10121" coordsize="15,30" path="m8763,10121l8748,10151e" filled="f" stroked="t" strokeweight=".251101pt" strokecolor="#231F20">
                <v:path arrowok="t"/>
              </v:shape>
            </v:group>
            <v:group style="position:absolute;left:8763;top:10121;width:15;height:30" coordorigin="8763,10121" coordsize="15,30">
              <v:shape style="position:absolute;left:8763;top:10121;width:15;height:30" coordorigin="8763,10121" coordsize="15,30" path="m8778,10151l8763,10121e" filled="f" stroked="t" strokeweight=".251101pt" strokecolor="#231F20">
                <v:path arrowok="t"/>
              </v:shape>
            </v:group>
            <v:group style="position:absolute;left:8910;top:10055;width:60;height:60" coordorigin="8910,10055" coordsize="60,60">
              <v:shape style="position:absolute;left:8910;top:10055;width:60;height:60" coordorigin="8910,10055" coordsize="60,60" path="m8940,10055l8910,10115,8970,10115,8940,10055xe" filled="f" stroked="t" strokeweight=".251101pt" strokecolor="#231F20">
                <v:path arrowok="t"/>
              </v:shape>
            </v:group>
            <v:group style="position:absolute;left:9087;top:9741;width:60;height:60" coordorigin="9087,9741" coordsize="60,60">
              <v:shape style="position:absolute;left:9087;top:9741;width:60;height:60" coordorigin="9087,9741" coordsize="60,60" path="m9117,9741l9087,9801,9147,9801,9117,9741xe" filled="f" stroked="t" strokeweight=".251101pt" strokecolor="#231F20">
                <v:path arrowok="t"/>
              </v:shape>
            </v:group>
            <v:group style="position:absolute;left:9264;top:9940;width:60;height:60" coordorigin="9264,9940" coordsize="60,60">
              <v:shape style="position:absolute;left:9264;top:9940;width:60;height:60" coordorigin="9264,9940" coordsize="60,60" path="m9295,9940l9264,10000,9325,10000,9295,9940xe" filled="f" stroked="t" strokeweight=".251101pt" strokecolor="#231F20">
                <v:path arrowok="t"/>
              </v:shape>
            </v:group>
            <v:group style="position:absolute;left:9457;top:10121;width:15;height:30" coordorigin="9457,10121" coordsize="15,30">
              <v:shape style="position:absolute;left:9457;top:10121;width:15;height:30" coordorigin="9457,10121" coordsize="15,30" path="m9472,10121l9457,10151e" filled="f" stroked="t" strokeweight=".251101pt" strokecolor="#231F20">
                <v:path arrowok="t"/>
              </v:shape>
            </v:group>
            <v:group style="position:absolute;left:9472;top:10121;width:15;height:30" coordorigin="9472,10121" coordsize="15,30">
              <v:shape style="position:absolute;left:9472;top:10121;width:15;height:30" coordorigin="9472,10121" coordsize="15,30" path="m9487,10151l9472,10121e" filled="f" stroked="t" strokeweight=".251101pt" strokecolor="#231F20">
                <v:path arrowok="t"/>
              </v:shape>
            </v:group>
            <v:group style="position:absolute;left:9634;top:10121;width:15;height:30" coordorigin="9634,10121" coordsize="15,30">
              <v:shape style="position:absolute;left:9634;top:10121;width:15;height:30" coordorigin="9634,10121" coordsize="15,30" path="m9649,10121l9634,10151e" filled="f" stroked="t" strokeweight=".251101pt" strokecolor="#231F20">
                <v:path arrowok="t"/>
              </v:shape>
            </v:group>
            <v:group style="position:absolute;left:9649;top:10121;width:15;height:30" coordorigin="9649,10121" coordsize="15,30">
              <v:shape style="position:absolute;left:9649;top:10121;width:15;height:30" coordorigin="9649,10121" coordsize="15,30" path="m9664,10151l9649,10121e" filled="f" stroked="t" strokeweight=".251101pt" strokecolor="#231F20">
                <v:path arrowok="t"/>
              </v:shape>
            </v:group>
            <v:group style="position:absolute;left:9811;top:10121;width:15;height:30" coordorigin="9811,10121" coordsize="15,30">
              <v:shape style="position:absolute;left:9811;top:10121;width:15;height:30" coordorigin="9811,10121" coordsize="15,30" path="m9826,10121l9811,10151e" filled="f" stroked="t" strokeweight=".251101pt" strokecolor="#231F20">
                <v:path arrowok="t"/>
              </v:shape>
            </v:group>
            <v:group style="position:absolute;left:9826;top:10121;width:15;height:30" coordorigin="9826,10121" coordsize="15,30">
              <v:shape style="position:absolute;left:9826;top:10121;width:15;height:30" coordorigin="9826,10121" coordsize="15,30" path="m9842,10151l9826,10121e" filled="f" stroked="t" strokeweight=".251101pt" strokecolor="#231F20">
                <v:path arrowok="t"/>
              </v:shape>
            </v:group>
            <v:group style="position:absolute;left:9989;top:10121;width:15;height:30" coordorigin="9989,10121" coordsize="15,30">
              <v:shape style="position:absolute;left:9989;top:10121;width:15;height:30" coordorigin="9989,10121" coordsize="15,30" path="m10004,10121l9989,10151e" filled="f" stroked="t" strokeweight=".251101pt" strokecolor="#231F20">
                <v:path arrowok="t"/>
              </v:shape>
            </v:group>
            <v:group style="position:absolute;left:10004;top:10121;width:15;height:30" coordorigin="10004,10121" coordsize="15,30">
              <v:shape style="position:absolute;left:10004;top:10121;width:15;height:30" coordorigin="10004,10121" coordsize="15,30" path="m10019,10151l10004,10121e" filled="f" stroked="t" strokeweight=".251101pt" strokecolor="#231F20">
                <v:path arrowok="t"/>
              </v:shape>
            </v:group>
            <v:group style="position:absolute;left:10166;top:10121;width:15;height:30" coordorigin="10166,10121" coordsize="15,30">
              <v:shape style="position:absolute;left:10166;top:10121;width:15;height:30" coordorigin="10166,10121" coordsize="15,30" path="m10181,10121l10166,10151e" filled="f" stroked="t" strokeweight=".251101pt" strokecolor="#231F20">
                <v:path arrowok="t"/>
              </v:shape>
            </v:group>
            <v:group style="position:absolute;left:10181;top:10121;width:15;height:30" coordorigin="10181,10121" coordsize="15,30">
              <v:shape style="position:absolute;left:10181;top:10121;width:15;height:30" coordorigin="10181,10121" coordsize="15,30" path="m10196,10151l10181,10121e" filled="f" stroked="t" strokeweight=".251101pt" strokecolor="#231F20">
                <v:path arrowok="t"/>
              </v:shape>
            </v:group>
            <v:group style="position:absolute;left:10343;top:10121;width:15;height:30" coordorigin="10343,10121" coordsize="15,30">
              <v:shape style="position:absolute;left:10343;top:10121;width:15;height:30" coordorigin="10343,10121" coordsize="15,30" path="m10358,10121l10343,10151e" filled="f" stroked="t" strokeweight=".251101pt" strokecolor="#231F20">
                <v:path arrowok="t"/>
              </v:shape>
            </v:group>
            <v:group style="position:absolute;left:10358;top:10121;width:15;height:30" coordorigin="10358,10121" coordsize="15,30">
              <v:shape style="position:absolute;left:10358;top:10121;width:15;height:30" coordorigin="10358,10121" coordsize="15,30" path="m10373,10151l10358,10121e" filled="f" stroked="t" strokeweight=".251101pt" strokecolor="#231F20">
                <v:path arrowok="t"/>
              </v:shape>
            </v:group>
            <v:group style="position:absolute;left:10506;top:10006;width:60;height:60" coordorigin="10506,10006" coordsize="60,60">
              <v:shape style="position:absolute;left:10506;top:10006;width:60;height:60" coordorigin="10506,10006" coordsize="60,60" path="m10536,10006l10506,10067,10566,10067,10536,10006xe" filled="f" stroked="t" strokeweight=".251101pt" strokecolor="#231F20">
                <v:path arrowok="t"/>
              </v:shape>
            </v:group>
            <v:group style="position:absolute;left:10698;top:10121;width:15;height:30" coordorigin="10698,10121" coordsize="15,30">
              <v:shape style="position:absolute;left:10698;top:10121;width:15;height:30" coordorigin="10698,10121" coordsize="15,30" path="m10713,10121l10698,10151e" filled="f" stroked="t" strokeweight=".251101pt" strokecolor="#231F20">
                <v:path arrowok="t"/>
              </v:shape>
            </v:group>
            <v:group style="position:absolute;left:10713;top:10121;width:15;height:30" coordorigin="10713,10121" coordsize="15,30">
              <v:shape style="position:absolute;left:10713;top:10121;width:15;height:30" coordorigin="10713,10121" coordsize="15,30" path="m10728,10151l10713,10121e" filled="f" stroked="t" strokeweight=".251101pt" strokecolor="#231F20">
                <v:path arrowok="t"/>
              </v:shape>
            </v:group>
            <v:group style="position:absolute;left:10860;top:9892;width:60;height:60" coordorigin="10860,9892" coordsize="60,60">
              <v:shape style="position:absolute;left:10860;top:9892;width:60;height:60" coordorigin="10860,9892" coordsize="60,60" path="m10890,9892l10860,9952,10920,9952,10890,9892xe" filled="f" stroked="t" strokeweight=".251101pt" strokecolor="#231F20">
                <v:path arrowok="t"/>
              </v:shape>
            </v:group>
            <v:group style="position:absolute;left:11052;top:10121;width:15;height:30" coordorigin="11052,10121" coordsize="15,30">
              <v:shape style="position:absolute;left:11052;top:10121;width:15;height:30" coordorigin="11052,10121" coordsize="15,30" path="m11067,10121l11052,10151e" filled="f" stroked="t" strokeweight=".251101pt" strokecolor="#231F20">
                <v:path arrowok="t"/>
              </v:shape>
            </v:group>
            <v:group style="position:absolute;left:11067;top:10121;width:15;height:30" coordorigin="11067,10121" coordsize="15,30">
              <v:shape style="position:absolute;left:11067;top:10121;width:15;height:30" coordorigin="11067,10121" coordsize="15,30" path="m11083,10151l11067,10121e" filled="f" stroked="t" strokeweight=".251101pt" strokecolor="#231F20">
                <v:path arrowok="t"/>
              </v:shape>
            </v:group>
            <v:group style="position:absolute;left:11230;top:10121;width:15;height:30" coordorigin="11230,10121" coordsize="15,30">
              <v:shape style="position:absolute;left:11230;top:10121;width:15;height:30" coordorigin="11230,10121" coordsize="15,30" path="m11245,10121l11230,10151e" filled="f" stroked="t" strokeweight=".251101pt" strokecolor="#231F20">
                <v:path arrowok="t"/>
              </v:shape>
            </v:group>
            <v:group style="position:absolute;left:11245;top:10121;width:15;height:30" coordorigin="11245,10121" coordsize="15,30">
              <v:shape style="position:absolute;left:11245;top:10121;width:15;height:30" coordorigin="11245,10121" coordsize="15,30" path="m11260,10151l11245,10121e" filled="f" stroked="t" strokeweight=".251101pt" strokecolor="#231F20">
                <v:path arrowok="t"/>
              </v:shape>
            </v:group>
            <v:group style="position:absolute;left:11392;top:9813;width:60;height:60" coordorigin="11392,9813" coordsize="60,60">
              <v:shape style="position:absolute;left:11392;top:9813;width:60;height:60" coordorigin="11392,9813" coordsize="60,60" path="m11422,9813l11392,9874,11452,9874,11422,9813xe" filled="f" stroked="t" strokeweight=".251101pt" strokecolor="#231F20">
                <v:path arrowok="t"/>
              </v:shape>
            </v:group>
            <v:group style="position:absolute;left:2558;top:10111;width:2;height:40" coordorigin="2558,10111" coordsize="2,40">
              <v:shape style="position:absolute;left:2558;top:10111;width:2;height:40" coordorigin="2558,10111" coordsize="0,40" path="m2558,10151l2558,10111e" filled="t" fillcolor="#231F20" stroked="f">
                <v:path arrowok="t"/>
                <v:fill type="solid"/>
              </v:shape>
            </v:group>
            <v:group style="position:absolute;left:2558;top:9548;width:2;height:40" coordorigin="2558,9548" coordsize="2,40">
              <v:shape style="position:absolute;left:2558;top:9548;width:2;height:40" coordorigin="2558,9548" coordsize="0,40" path="m2558,9548l2558,9588e" filled="t" fillcolor="#231F20" stroked="f">
                <v:path arrowok="t"/>
                <v:fill type="solid"/>
              </v:shape>
            </v:group>
            <v:group style="position:absolute;left:2538;top:10195;width:57;height:89" coordorigin="2538,10195" coordsize="57,89">
              <v:shape style="position:absolute;left:2538;top:10195;width:57;height:89" coordorigin="2538,10195" coordsize="57,89" path="m2538,10269l2538,10281,2543,10282,2546,10283,2550,10284,2554,10284,2558,10284,2572,10284,2581,10282,2589,10275,2557,10275,2553,10274,2546,10272,2542,10271,2538,10269xe" filled="t" fillcolor="#231F20" stroked="f">
                <v:path arrowok="t"/>
                <v:fill type="solid"/>
              </v:shape>
              <v:shape style="position:absolute;left:2538;top:10195;width:57;height:89" coordorigin="2538,10195" coordsize="57,89" path="m2589,10235l2568,10235,2574,10237,2577,10240,2581,10244,2583,10249,2583,10261,2581,10266,2577,10269,2574,10273,2568,10275,2589,10275,2592,10272,2595,10264,2595,10246,2592,10238,2589,10235xe" filled="t" fillcolor="#231F20" stroked="f">
                <v:path arrowok="t"/>
                <v:fill type="solid"/>
              </v:shape>
              <v:shape style="position:absolute;left:2538;top:10195;width:57;height:89" coordorigin="2538,10195" coordsize="57,89" path="m2589,10195l2542,10195,2542,10239,2545,10238,2549,10237,2555,10235,2558,10235,2589,10235,2587,10233,2581,10228,2578,10227,2553,10227,2553,10205,2589,10205,2589,10195xe" filled="t" fillcolor="#231F20" stroked="f">
                <v:path arrowok="t"/>
                <v:fill type="solid"/>
              </v:shape>
              <v:shape style="position:absolute;left:2538;top:10195;width:57;height:89" coordorigin="2538,10195" coordsize="57,89" path="m2573,10225l2562,10225,2560,10225,2558,10225,2557,10226,2555,10226,2553,10227,2578,10227,2573,10225xe" filled="t" fillcolor="#231F20" stroked="f">
                <v:path arrowok="t"/>
                <v:fill type="solid"/>
              </v:shape>
            </v:group>
            <v:group style="position:absolute;left:3444;top:10111;width:2;height:40" coordorigin="3444,10111" coordsize="2,40">
              <v:shape style="position:absolute;left:3444;top:10111;width:2;height:40" coordorigin="3444,10111" coordsize="0,40" path="m3444,10151l3444,10111e" filled="t" fillcolor="#231F20" stroked="f">
                <v:path arrowok="t"/>
                <v:fill type="solid"/>
              </v:shape>
            </v:group>
            <v:group style="position:absolute;left:3444;top:9548;width:2;height:40" coordorigin="3444,9548" coordsize="2,40">
              <v:shape style="position:absolute;left:3444;top:9548;width:2;height:40" coordorigin="3444,9548" coordsize="0,40" path="m3444,9548l3444,9588e" filled="t" fillcolor="#231F20" stroked="f">
                <v:path arrowok="t"/>
                <v:fill type="solid"/>
              </v:shape>
            </v:group>
            <v:group style="position:absolute;left:3391;top:10195;width:52;height:88" coordorigin="3391,10195" coordsize="52,88">
              <v:shape style="position:absolute;left:3391;top:10195;width:52;height:88" coordorigin="3391,10195" coordsize="52,88" path="m3444,10273l3393,10273,3393,10283,3444,10283,3444,10273xe" filled="t" fillcolor="#231F20" stroked="f">
                <v:path arrowok="t"/>
                <v:fill type="solid"/>
              </v:shape>
              <v:shape style="position:absolute;left:3391;top:10195;width:52;height:88" coordorigin="3391,10195" coordsize="52,88" path="m3424,10206l3412,10206,3412,10273,3424,10273,3424,10206xe" filled="t" fillcolor="#231F20" stroked="f">
                <v:path arrowok="t"/>
                <v:fill type="solid"/>
              </v:shape>
              <v:shape style="position:absolute;left:3391;top:10195;width:52;height:88" coordorigin="3391,10195" coordsize="52,88" path="m3424,10195l3412,10195,3391,10199,3391,10210,3412,10206,3424,10206,3424,10195xe" filled="t" fillcolor="#231F20" stroked="f">
                <v:path arrowok="t"/>
                <v:fill type="solid"/>
              </v:shape>
            </v:group>
            <v:group style="position:absolute;left:3463;top:10193;width:61;height:91" coordorigin="3463,10193" coordsize="61,91">
              <v:shape style="position:absolute;left:3463;top:10193;width:61;height:91" coordorigin="3463,10193" coordsize="61,91" path="m3503,10193l3483,10193,3475,10197,3470,10205,3465,10213,3463,10224,3463,10254,3465,10265,3470,10273,3475,10281,3483,10284,3503,10284,3510,10281,3514,10275,3487,10275,3482,10272,3476,10260,3475,10251,3475,10227,3476,10218,3482,10206,3487,10203,3514,10203,3510,10197,3503,10193xe" filled="t" fillcolor="#231F20" stroked="f">
                <v:path arrowok="t"/>
                <v:fill type="solid"/>
              </v:shape>
              <v:shape style="position:absolute;left:3463;top:10193;width:61;height:91" coordorigin="3463,10193" coordsize="61,91" path="m3514,10203l3499,10203,3504,10206,3507,10212,3510,10218,3511,10227,3511,10251,3510,10260,3507,10266,3504,10272,3499,10275,3514,10275,3515,10273,3521,10265,3523,10254,3523,10224,3521,10213,3515,10205,3514,10203xe" filled="t" fillcolor="#231F20" stroked="f">
                <v:path arrowok="t"/>
                <v:fill type="solid"/>
              </v:shape>
            </v:group>
            <v:group style="position:absolute;left:4331;top:10111;width:2;height:40" coordorigin="4331,10111" coordsize="2,40">
              <v:shape style="position:absolute;left:4331;top:10111;width:2;height:40" coordorigin="4331,10111" coordsize="0,40" path="m4331,10151l4331,10111e" filled="t" fillcolor="#231F20" stroked="f">
                <v:path arrowok="t"/>
                <v:fill type="solid"/>
              </v:shape>
            </v:group>
            <v:group style="position:absolute;left:4331;top:9548;width:2;height:40" coordorigin="4331,9548" coordsize="2,40">
              <v:shape style="position:absolute;left:4331;top:9548;width:2;height:40" coordorigin="4331,9548" coordsize="0,40" path="m4331,9548l4331,9588e" filled="t" fillcolor="#231F20" stroked="f">
                <v:path arrowok="t"/>
                <v:fill type="solid"/>
              </v:shape>
            </v:group>
            <v:group style="position:absolute;left:4279;top:10195;width:52;height:88" coordorigin="4279,10195" coordsize="52,88">
              <v:shape style="position:absolute;left:4279;top:10195;width:52;height:88" coordorigin="4279,10195" coordsize="52,88" path="m4331,10273l4281,10273,4281,10283,4331,10283,4331,10273xe" filled="t" fillcolor="#231F20" stroked="f">
                <v:path arrowok="t"/>
                <v:fill type="solid"/>
              </v:shape>
              <v:shape style="position:absolute;left:4279;top:10195;width:52;height:88" coordorigin="4279,10195" coordsize="52,88" path="m4312,10206l4300,10206,4300,10273,4312,10273,4312,10206xe" filled="t" fillcolor="#231F20" stroked="f">
                <v:path arrowok="t"/>
                <v:fill type="solid"/>
              </v:shape>
              <v:shape style="position:absolute;left:4279;top:10195;width:52;height:88" coordorigin="4279,10195" coordsize="52,88" path="m4312,10195l4300,10195,4279,10199,4279,10210,4300,10206,4312,10206,4312,10195xe" filled="t" fillcolor="#231F20" stroked="f">
                <v:path arrowok="t"/>
                <v:fill type="solid"/>
              </v:shape>
            </v:group>
            <v:group style="position:absolute;left:4352;top:10195;width:57;height:89" coordorigin="4352,10195" coordsize="57,89">
              <v:shape style="position:absolute;left:4352;top:10195;width:57;height:89" coordorigin="4352,10195" coordsize="57,89" path="m4352,10269l4352,10281,4356,10282,4360,10283,4363,10284,4367,10284,4371,10284,4385,10284,4394,10282,4402,10275,4370,10275,4366,10274,4359,10272,4355,10271,4352,10269xe" filled="t" fillcolor="#231F20" stroked="f">
                <v:path arrowok="t"/>
                <v:fill type="solid"/>
              </v:shape>
              <v:shape style="position:absolute;left:4352;top:10195;width:57;height:89" coordorigin="4352,10195" coordsize="57,89" path="m4402,10235l4381,10235,4387,10237,4391,10240,4395,10244,4397,10249,4397,10261,4395,10266,4391,10269,4387,10273,4381,10275,4402,10275,4405,10272,4408,10264,4408,10246,4406,10238,4402,10235xe" filled="t" fillcolor="#231F20" stroked="f">
                <v:path arrowok="t"/>
                <v:fill type="solid"/>
              </v:shape>
              <v:shape style="position:absolute;left:4352;top:10195;width:57;height:89" coordorigin="4352,10195" coordsize="57,89" path="m4402,10195l4355,10195,4355,10239,4359,10238,4362,10237,4368,10235,4371,10235,4402,10235,4400,10233,4394,10228,4391,10227,4366,10227,4366,10205,4402,10205,4402,10195xe" filled="t" fillcolor="#231F20" stroked="f">
                <v:path arrowok="t"/>
                <v:fill type="solid"/>
              </v:shape>
              <v:shape style="position:absolute;left:4352;top:10195;width:57;height:89" coordorigin="4352,10195" coordsize="57,89" path="m4386,10225l4375,10225,4373,10225,4371,10225,4370,10226,4368,10226,4366,10227,4391,10227,4386,10225xe" filled="t" fillcolor="#231F20" stroked="f">
                <v:path arrowok="t"/>
                <v:fill type="solid"/>
              </v:shape>
            </v:group>
            <v:group style="position:absolute;left:5217;top:10111;width:2;height:40" coordorigin="5217,10111" coordsize="2,40">
              <v:shape style="position:absolute;left:5217;top:10111;width:2;height:40" coordorigin="5217,10111" coordsize="0,40" path="m5217,10151l5217,10111e" filled="t" fillcolor="#231F20" stroked="f">
                <v:path arrowok="t"/>
                <v:fill type="solid"/>
              </v:shape>
            </v:group>
            <v:group style="position:absolute;left:5217;top:9548;width:2;height:40" coordorigin="5217,9548" coordsize="2,40">
              <v:shape style="position:absolute;left:5217;top:9548;width:2;height:40" coordorigin="5217,9548" coordsize="0,40" path="m5217,9548l5217,9588e" filled="t" fillcolor="#231F20" stroked="f">
                <v:path arrowok="t"/>
                <v:fill type="solid"/>
              </v:shape>
            </v:group>
            <v:group style="position:absolute;left:5157;top:10193;width:56;height:89" coordorigin="5157,10193" coordsize="56,89">
              <v:shape style="position:absolute;left:5157;top:10193;width:56;height:89" coordorigin="5157,10193" coordsize="56,89" path="m5208,10203l5188,10203,5193,10205,5199,10211,5201,10215,5201,10222,5200,10225,5199,10228,5197,10231,5194,10235,5191,10239,5189,10241,5157,10273,5157,10283,5213,10283,5213,10273,5172,10273,5181,10263,5189,10256,5199,10245,5202,10241,5203,10240,5207,10236,5209,10232,5211,10229,5212,10226,5213,10222,5213,10211,5210,10205,5208,10203xe" filled="t" fillcolor="#231F20" stroked="f">
                <v:path arrowok="t"/>
                <v:fill type="solid"/>
              </v:shape>
              <v:shape style="position:absolute;left:5157;top:10193;width:56;height:89" coordorigin="5157,10193" coordsize="56,89" path="m5192,10193l5179,10193,5176,10194,5167,10196,5163,10197,5158,10199,5158,10211,5163,10209,5167,10207,5171,10205,5175,10204,5179,10203,5208,10203,5199,10196,5192,10193xe" filled="t" fillcolor="#231F20" stroked="f">
                <v:path arrowok="t"/>
                <v:fill type="solid"/>
              </v:shape>
            </v:group>
            <v:group style="position:absolute;left:5233;top:10193;width:61;height:91" coordorigin="5233,10193" coordsize="61,91">
              <v:shape style="position:absolute;left:5233;top:10193;width:61;height:91" coordorigin="5233,10193" coordsize="61,91" path="m5273,10193l5254,10193,5246,10197,5241,10205,5236,10213,5233,10224,5233,10254,5236,10265,5241,10273,5246,10281,5254,10284,5273,10284,5281,10281,5285,10275,5257,10275,5253,10272,5247,10260,5245,10251,5245,10227,5247,10218,5253,10206,5257,10203,5285,10203,5281,10197,5273,10193xe" filled="t" fillcolor="#231F20" stroked="f">
                <v:path arrowok="t"/>
                <v:fill type="solid"/>
              </v:shape>
              <v:shape style="position:absolute;left:5233;top:10193;width:61;height:91" coordorigin="5233,10193" coordsize="61,91" path="m5285,10203l5270,10203,5274,10206,5277,10212,5280,10218,5282,10227,5282,10251,5280,10260,5277,10266,5274,10272,5270,10275,5285,10275,5286,10273,5291,10265,5294,10254,5294,10224,5291,10213,5286,10205,5285,10203xe" filled="t" fillcolor="#231F20" stroked="f">
                <v:path arrowok="t"/>
                <v:fill type="solid"/>
              </v:shape>
            </v:group>
            <v:group style="position:absolute;left:6103;top:10111;width:2;height:40" coordorigin="6103,10111" coordsize="2,40">
              <v:shape style="position:absolute;left:6103;top:10111;width:2;height:40" coordorigin="6103,10111" coordsize="0,40" path="m6103,10151l6103,10111e" filled="t" fillcolor="#231F20" stroked="f">
                <v:path arrowok="t"/>
                <v:fill type="solid"/>
              </v:shape>
            </v:group>
            <v:group style="position:absolute;left:6103;top:9548;width:2;height:40" coordorigin="6103,9548" coordsize="2,40">
              <v:shape style="position:absolute;left:6103;top:9548;width:2;height:40" coordorigin="6103,9548" coordsize="0,40" path="m6103,9548l6103,9588e" filled="t" fillcolor="#231F20" stroked="f">
                <v:path arrowok="t"/>
                <v:fill type="solid"/>
              </v:shape>
            </v:group>
            <v:group style="position:absolute;left:6045;top:10193;width:56;height:89" coordorigin="6045,10193" coordsize="56,89">
              <v:shape style="position:absolute;left:6045;top:10193;width:56;height:89" coordorigin="6045,10193" coordsize="56,89" path="m6096,10203l6076,10203,6080,10205,6087,10211,6089,10215,6089,10222,6088,10225,6086,10228,6085,10231,6082,10235,6076,10241,6045,10273,6045,10283,6101,10283,6101,10273,6059,10273,6087,10245,6090,10241,6091,10240,6095,10236,6097,10232,6098,10229,6100,10226,6100,10222,6100,10211,6098,10205,6096,10203xe" filled="t" fillcolor="#231F20" stroked="f">
                <v:path arrowok="t"/>
                <v:fill type="solid"/>
              </v:shape>
              <v:shape style="position:absolute;left:6045;top:10193;width:56;height:89" coordorigin="6045,10193" coordsize="56,89" path="m6080,10193l6067,10193,6063,10194,6055,10196,6051,10197,6046,10199,6046,10211,6050,10209,6055,10207,6059,10205,6063,10204,6067,10203,6096,10203,6087,10196,6080,10193xe" filled="t" fillcolor="#231F20" stroked="f">
                <v:path arrowok="t"/>
                <v:fill type="solid"/>
              </v:shape>
            </v:group>
            <v:group style="position:absolute;left:6122;top:10195;width:57;height:89" coordorigin="6122,10195" coordsize="57,89">
              <v:shape style="position:absolute;left:6122;top:10195;width:57;height:89" coordorigin="6122,10195" coordsize="57,89" path="m6122,10269l6122,10281,6126,10282,6130,10283,6134,10284,6138,10284,6142,10284,6156,10284,6164,10282,6173,10275,6141,10275,6137,10274,6133,10273,6129,10272,6126,10271,6122,10269xe" filled="t" fillcolor="#231F20" stroked="f">
                <v:path arrowok="t"/>
                <v:fill type="solid"/>
              </v:shape>
              <v:shape style="position:absolute;left:6122;top:10195;width:57;height:89" coordorigin="6122,10195" coordsize="57,89" path="m6173,10235l6152,10235,6157,10237,6161,10240,6165,10244,6167,10249,6167,10261,6165,10266,6161,10269,6157,10273,6152,10275,6173,10275,6176,10272,6179,10264,6179,10246,6176,10238,6173,10235xe" filled="t" fillcolor="#231F20" stroked="f">
                <v:path arrowok="t"/>
                <v:fill type="solid"/>
              </v:shape>
              <v:shape style="position:absolute;left:6122;top:10195;width:57;height:89" coordorigin="6122,10195" coordsize="57,89" path="m6173,10195l6126,10195,6126,10239,6129,10238,6133,10237,6139,10235,6142,10235,6173,10235,6170,10233,6165,10228,6162,10227,6137,10227,6137,10205,6173,10205,6173,10195xe" filled="t" fillcolor="#231F20" stroked="f">
                <v:path arrowok="t"/>
                <v:fill type="solid"/>
              </v:shape>
              <v:shape style="position:absolute;left:6122;top:10195;width:57;height:89" coordorigin="6122,10195" coordsize="57,89" path="m6157,10225l6146,10225,6144,10225,6142,10225,6140,10226,6139,10226,6137,10227,6162,10227,6157,10225xe" filled="t" fillcolor="#231F20" stroked="f">
                <v:path arrowok="t"/>
                <v:fill type="solid"/>
              </v:shape>
            </v:group>
            <v:group style="position:absolute;left:6990;top:10111;width:2;height:40" coordorigin="6990,10111" coordsize="2,40">
              <v:shape style="position:absolute;left:6990;top:10111;width:2;height:40" coordorigin="6990,10111" coordsize="0,40" path="m6990,10151l6990,10111e" filled="t" fillcolor="#231F20" stroked="f">
                <v:path arrowok="t"/>
                <v:fill type="solid"/>
              </v:shape>
            </v:group>
            <v:group style="position:absolute;left:6990;top:9548;width:2;height:40" coordorigin="6990,9548" coordsize="2,40">
              <v:shape style="position:absolute;left:6990;top:9548;width:2;height:40" coordorigin="6990,9548" coordsize="0,40" path="m6990,9548l6990,9588e" filled="t" fillcolor="#231F20" stroked="f">
                <v:path arrowok="t"/>
                <v:fill type="solid"/>
              </v:shape>
            </v:group>
            <v:group style="position:absolute;left:6931;top:10193;width:58;height:91" coordorigin="6931,10193" coordsize="58,91">
              <v:shape style="position:absolute;left:6931;top:10193;width:58;height:91" coordorigin="6931,10193" coordsize="58,91" path="m6931,10269l6931,10280,6935,10282,6939,10283,6943,10283,6947,10284,6951,10284,6965,10284,6974,10282,6980,10278,6983,10275,6950,10275,6946,10274,6938,10272,6934,10271,6931,10269xe" filled="t" fillcolor="#231F20" stroked="f">
                <v:path arrowok="t"/>
                <v:fill type="solid"/>
              </v:shape>
              <v:shape style="position:absolute;left:6931;top:10193;width:58;height:91" coordorigin="6931,10193" coordsize="58,91" path="m6984,10203l6962,10203,6967,10205,6970,10207,6973,10210,6975,10213,6975,10222,6973,10225,6970,10228,6967,10230,6963,10231,6946,10231,6946,10241,6963,10241,6968,10242,6975,10248,6977,10252,6977,10263,6975,10267,6971,10270,6967,10273,6962,10275,6983,10275,6986,10273,6989,10266,6989,10252,6987,10247,6981,10239,6976,10237,6971,10236,6976,10234,6980,10232,6985,10225,6987,10221,6987,10209,6984,10204,6984,10203xe" filled="t" fillcolor="#231F20" stroked="f">
                <v:path arrowok="t"/>
                <v:fill type="solid"/>
              </v:shape>
              <v:shape style="position:absolute;left:6931;top:10193;width:58;height:91" coordorigin="6931,10193" coordsize="58,91" path="m6966,10193l6954,10193,6950,10194,6942,10195,6938,10196,6934,10197,6934,10208,6938,10206,6942,10205,6950,10204,6953,10203,6984,10203,6973,10196,6966,10193xe" filled="t" fillcolor="#231F20" stroked="f">
                <v:path arrowok="t"/>
                <v:fill type="solid"/>
              </v:shape>
            </v:group>
            <v:group style="position:absolute;left:7006;top:10193;width:61;height:91" coordorigin="7006,10193" coordsize="61,91">
              <v:shape style="position:absolute;left:7006;top:10193;width:61;height:91" coordorigin="7006,10193" coordsize="61,91" path="m7046,10193l7027,10193,7019,10197,7014,10205,7009,10213,7006,10224,7006,10254,7009,10265,7019,10281,7027,10284,7046,10284,7054,10281,7058,10275,7031,10275,7026,10272,7020,10260,7018,10251,7018,10227,7020,10218,7026,10206,7031,10203,7058,10203,7054,10197,7046,10193xe" filled="t" fillcolor="#231F20" stroked="f">
                <v:path arrowok="t"/>
                <v:fill type="solid"/>
              </v:shape>
              <v:shape style="position:absolute;left:7006;top:10193;width:61;height:91" coordorigin="7006,10193" coordsize="61,91" path="m7058,10203l7043,10203,7047,10206,7051,10212,7054,10218,7055,10227,7055,10251,7054,10260,7051,10266,7047,10272,7043,10275,7058,10275,7059,10273,7064,10265,7067,10254,7067,10224,7064,10213,7059,10205,7058,10203xe" filled="t" fillcolor="#231F20" stroked="f">
                <v:path arrowok="t"/>
                <v:fill type="solid"/>
              </v:shape>
            </v:group>
            <v:group style="position:absolute;left:7876;top:10111;width:2;height:40" coordorigin="7876,10111" coordsize="2,40">
              <v:shape style="position:absolute;left:7876;top:10111;width:2;height:40" coordorigin="7876,10111" coordsize="0,40" path="m7876,10151l7876,10111e" filled="t" fillcolor="#231F20" stroked="f">
                <v:path arrowok="t"/>
                <v:fill type="solid"/>
              </v:shape>
            </v:group>
            <v:group style="position:absolute;left:7876;top:9548;width:2;height:40" coordorigin="7876,9548" coordsize="2,40">
              <v:shape style="position:absolute;left:7876;top:9548;width:2;height:40" coordorigin="7876,9548" coordsize="0,40" path="m7876,9548l7876,9588e" filled="t" fillcolor="#231F20" stroked="f">
                <v:path arrowok="t"/>
                <v:fill type="solid"/>
              </v:shape>
            </v:group>
            <v:group style="position:absolute;left:7819;top:10193;width:58;height:91" coordorigin="7819,10193" coordsize="58,91">
              <v:shape style="position:absolute;left:7819;top:10193;width:58;height:91" coordorigin="7819,10193" coordsize="58,91" path="m7819,10269l7819,10280,7823,10282,7827,10283,7831,10283,7835,10284,7838,10284,7853,10284,7862,10282,7868,10278,7871,10275,7837,10275,7833,10274,7825,10272,7822,10271,7819,10269xe" filled="t" fillcolor="#231F20" stroked="f">
                <v:path arrowok="t"/>
                <v:fill type="solid"/>
              </v:shape>
              <v:shape style="position:absolute;left:7819;top:10193;width:58;height:91" coordorigin="7819,10193" coordsize="58,91" path="m7871,10203l7850,10203,7855,10205,7858,10207,7861,10210,7863,10213,7863,10222,7861,10225,7858,10228,7855,10230,7850,10231,7834,10231,7834,10241,7851,10241,7856,10242,7863,10248,7865,10252,7865,10263,7863,10267,7855,10273,7849,10275,7871,10275,7873,10273,7876,10266,7876,10252,7875,10247,7869,10239,7864,10237,7858,10236,7863,10234,7867,10232,7873,10225,7874,10221,7874,10209,7872,10204,7871,10203xe" filled="t" fillcolor="#231F20" stroked="f">
                <v:path arrowok="t"/>
                <v:fill type="solid"/>
              </v:shape>
              <v:shape style="position:absolute;left:7819;top:10193;width:58;height:91" coordorigin="7819,10193" coordsize="58,91" path="m7854,10193l7842,10193,7838,10194,7830,10195,7826,10196,7821,10197,7821,10208,7826,10206,7830,10205,7837,10204,7841,10203,7871,10203,7861,10196,7854,10193xe" filled="t" fillcolor="#231F20" stroked="f">
                <v:path arrowok="t"/>
                <v:fill type="solid"/>
              </v:shape>
            </v:group>
            <v:group style="position:absolute;left:7895;top:10195;width:57;height:89" coordorigin="7895,10195" coordsize="57,89">
              <v:shape style="position:absolute;left:7895;top:10195;width:57;height:89" coordorigin="7895,10195" coordsize="57,89" path="m7895,10269l7895,10281,7900,10282,7903,10283,7907,10284,7911,10284,7915,10284,7929,10284,7937,10282,7946,10275,7914,10275,7910,10274,7903,10272,7899,10271,7895,10269xe" filled="t" fillcolor="#231F20" stroked="f">
                <v:path arrowok="t"/>
                <v:fill type="solid"/>
              </v:shape>
              <v:shape style="position:absolute;left:7895;top:10195;width:57;height:89" coordorigin="7895,10195" coordsize="57,89" path="m7946,10235l7925,10235,7930,10237,7934,10240,7938,10244,7940,10249,7940,10261,7938,10266,7934,10269,7930,10273,7925,10275,7946,10275,7949,10272,7952,10264,7952,10246,7949,10238,7946,10235xe" filled="t" fillcolor="#231F20" stroked="f">
                <v:path arrowok="t"/>
                <v:fill type="solid"/>
              </v:shape>
              <v:shape style="position:absolute;left:7895;top:10195;width:57;height:89" coordorigin="7895,10195" coordsize="57,89" path="m7946,10195l7899,10195,7899,10239,7902,10238,7906,10237,7912,10235,7915,10235,7946,10235,7944,10233,7938,10228,7935,10227,7910,10227,7910,10205,7946,10205,7946,10195xe" filled="t" fillcolor="#231F20" stroked="f">
                <v:path arrowok="t"/>
                <v:fill type="solid"/>
              </v:shape>
              <v:shape style="position:absolute;left:7895;top:10195;width:57;height:89" coordorigin="7895,10195" coordsize="57,89" path="m7930,10225l7919,10225,7917,10225,7915,10225,7913,10226,7912,10226,7910,10227,7935,10227,7930,10225xe" filled="t" fillcolor="#231F20" stroked="f">
                <v:path arrowok="t"/>
                <v:fill type="solid"/>
              </v:shape>
            </v:group>
            <v:group style="position:absolute;left:8763;top:10111;width:2;height:40" coordorigin="8763,10111" coordsize="2,40">
              <v:shape style="position:absolute;left:8763;top:10111;width:2;height:40" coordorigin="8763,10111" coordsize="0,40" path="m8763,10151l8763,10111e" filled="t" fillcolor="#231F20" stroked="f">
                <v:path arrowok="t"/>
                <v:fill type="solid"/>
              </v:shape>
            </v:group>
            <v:group style="position:absolute;left:8763;top:9548;width:2;height:40" coordorigin="8763,9548" coordsize="2,40">
              <v:shape style="position:absolute;left:8763;top:9548;width:2;height:40" coordorigin="8763,9548" coordsize="0,40" path="m8763,9548l8763,9588e" filled="t" fillcolor="#231F20" stroked="f">
                <v:path arrowok="t"/>
                <v:fill type="solid"/>
              </v:shape>
            </v:group>
            <v:group style="position:absolute;left:8699;top:10195;width:51;height:88" coordorigin="8699,10195" coordsize="51,88">
              <v:shape style="position:absolute;left:8699;top:10195;width:51;height:88" coordorigin="8699,10195" coordsize="51,88" path="m8750,10262l8739,10262,8739,10283,8750,10283,8750,10262xe" filled="t" fillcolor="#231F20" stroked="f">
                <v:path arrowok="t"/>
                <v:fill type="solid"/>
              </v:shape>
              <v:shape style="position:absolute;left:8699;top:10195;width:51;height:88" coordorigin="8699,10195" coordsize="51,88" path="m8750,10195l8735,10195,8699,10251,8699,10262,8763,10262,8763,10252,8709,10252,8739,10205,8750,10205,8750,10195xe" filled="t" fillcolor="#231F20" stroked="f">
                <v:path arrowok="t"/>
                <v:fill type="solid"/>
              </v:shape>
              <v:shape style="position:absolute;left:8699;top:10195;width:51;height:88" coordorigin="8699,10195" coordsize="51,88" path="m8750,10205l8739,10205,8739,10252,8750,10252,8750,10205xe" filled="t" fillcolor="#231F20" stroked="f">
                <v:path arrowok="t"/>
                <v:fill type="solid"/>
              </v:shape>
            </v:group>
            <v:group style="position:absolute;left:8778;top:10193;width:61;height:91" coordorigin="8778,10193" coordsize="61,91">
              <v:shape style="position:absolute;left:8778;top:10193;width:61;height:91" coordorigin="8778,10193" coordsize="61,91" path="m8818,10193l8798,10193,8790,10197,8785,10205,8780,10213,8778,10224,8778,10254,8780,10265,8790,10281,8798,10284,8818,10284,8825,10281,8829,10275,8802,10275,8797,10272,8791,10260,8790,10251,8790,10227,8791,10218,8797,10206,8802,10203,8829,10203,8825,10197,8818,10193xe" filled="t" fillcolor="#231F20" stroked="f">
                <v:path arrowok="t"/>
                <v:fill type="solid"/>
              </v:shape>
              <v:shape style="position:absolute;left:8778;top:10193;width:61;height:91" coordorigin="8778,10193" coordsize="61,91" path="m8829,10203l8814,10203,8819,10206,8822,10212,8825,10218,8826,10227,8826,10251,8825,10260,8822,10266,8819,10272,8814,10275,8829,10275,8831,10273,8836,10265,8838,10254,8838,10224,8836,10213,8831,10205,8829,10203xe" filled="t" fillcolor="#231F20" stroked="f">
                <v:path arrowok="t"/>
                <v:fill type="solid"/>
              </v:shape>
            </v:group>
            <v:group style="position:absolute;left:9649;top:10111;width:2;height:40" coordorigin="9649,10111" coordsize="2,40">
              <v:shape style="position:absolute;left:9649;top:10111;width:2;height:40" coordorigin="9649,10111" coordsize="0,40" path="m9649,10151l9649,10111e" filled="t" fillcolor="#231F20" stroked="f">
                <v:path arrowok="t"/>
                <v:fill type="solid"/>
              </v:shape>
            </v:group>
            <v:group style="position:absolute;left:9649;top:9548;width:2;height:40" coordorigin="9649,9548" coordsize="2,40">
              <v:shape style="position:absolute;left:9649;top:9548;width:2;height:40" coordorigin="9649,9548" coordsize="0,40" path="m9649,9548l9649,9588e" filled="t" fillcolor="#231F20" stroked="f">
                <v:path arrowok="t"/>
                <v:fill type="solid"/>
              </v:shape>
            </v:group>
            <v:group style="position:absolute;left:9587;top:10195;width:51;height:88" coordorigin="9587,10195" coordsize="51,88">
              <v:shape style="position:absolute;left:9587;top:10195;width:51;height:88" coordorigin="9587,10195" coordsize="51,88" path="m9638,10262l9626,10262,9626,10283,9638,10283,9638,10262xe" filled="t" fillcolor="#231F20" stroked="f">
                <v:path arrowok="t"/>
                <v:fill type="solid"/>
              </v:shape>
              <v:shape style="position:absolute;left:9587;top:10195;width:51;height:88" coordorigin="9587,10195" coordsize="51,88" path="m9638,10195l9623,10195,9587,10251,9587,10262,9651,10262,9651,10252,9596,10252,9626,10205,9638,10205,9638,10195xe" filled="t" fillcolor="#231F20" stroked="f">
                <v:path arrowok="t"/>
                <v:fill type="solid"/>
              </v:shape>
              <v:shape style="position:absolute;left:9587;top:10195;width:51;height:88" coordorigin="9587,10195" coordsize="51,88" path="m9638,10205l9626,10205,9626,10252,9638,10252,9638,10205xe" filled="t" fillcolor="#231F20" stroked="f">
                <v:path arrowok="t"/>
                <v:fill type="solid"/>
              </v:shape>
            </v:group>
            <v:group style="position:absolute;left:9667;top:10195;width:57;height:89" coordorigin="9667,10195" coordsize="57,89">
              <v:shape style="position:absolute;left:9667;top:10195;width:57;height:89" coordorigin="9667,10195" coordsize="57,89" path="m9667,10269l9667,10281,9671,10282,9675,10283,9678,10284,9682,10284,9686,10284,9700,10284,9709,10282,9717,10275,9685,10275,9681,10274,9674,10272,9670,10271,9667,10269xe" filled="t" fillcolor="#231F20" stroked="f">
                <v:path arrowok="t"/>
                <v:fill type="solid"/>
              </v:shape>
              <v:shape style="position:absolute;left:9667;top:10195;width:57;height:89" coordorigin="9667,10195" coordsize="57,89" path="m9717,10235l9696,10235,9702,10237,9706,10240,9710,10244,9712,10249,9712,10261,9710,10266,9706,10269,9702,10273,9696,10275,9717,10275,9721,10272,9724,10264,9724,10246,9721,10238,9717,10235xe" filled="t" fillcolor="#231F20" stroked="f">
                <v:path arrowok="t"/>
                <v:fill type="solid"/>
              </v:shape>
              <v:shape style="position:absolute;left:9667;top:10195;width:57;height:89" coordorigin="9667,10195" coordsize="57,89" path="m9717,10195l9670,10195,9670,10239,9674,10238,9677,10237,9683,10235,9686,10235,9717,10235,9715,10233,9709,10228,9706,10227,9681,10227,9681,10205,9717,10205,9717,10195xe" filled="t" fillcolor="#231F20" stroked="f">
                <v:path arrowok="t"/>
                <v:fill type="solid"/>
              </v:shape>
              <v:shape style="position:absolute;left:9667;top:10195;width:57;height:89" coordorigin="9667,10195" coordsize="57,89" path="m9701,10225l9690,10225,9688,10225,9686,10225,9685,10226,9683,10226,9681,10227,9706,10227,9701,10225xe" filled="t" fillcolor="#231F20" stroked="f">
                <v:path arrowok="t"/>
                <v:fill type="solid"/>
              </v:shape>
            </v:group>
            <v:group style="position:absolute;left:10536;top:10111;width:2;height:40" coordorigin="10536,10111" coordsize="2,40">
              <v:shape style="position:absolute;left:10536;top:10111;width:2;height:40" coordorigin="10536,10111" coordsize="0,40" path="m10536,10151l10536,10111e" filled="t" fillcolor="#231F20" stroked="f">
                <v:path arrowok="t"/>
                <v:fill type="solid"/>
              </v:shape>
            </v:group>
            <v:group style="position:absolute;left:10536;top:9548;width:2;height:40" coordorigin="10536,9548" coordsize="2,40">
              <v:shape style="position:absolute;left:10536;top:9548;width:2;height:40" coordorigin="10536,9548" coordsize="0,40" path="m10536,9548l10536,9588e" filled="t" fillcolor="#231F20" stroked="f">
                <v:path arrowok="t"/>
                <v:fill type="solid"/>
              </v:shape>
            </v:group>
            <v:group style="position:absolute;left:10477;top:10195;width:57;height:89" coordorigin="10477,10195" coordsize="57,89">
              <v:shape style="position:absolute;left:10477;top:10195;width:57;height:89" coordorigin="10477,10195" coordsize="57,89" path="m10477,10269l10477,10281,10481,10282,10485,10283,10489,10284,10492,10284,10496,10284,10511,10284,10519,10282,10527,10275,10495,10275,10492,10274,10484,10272,10480,10271,10477,10269xe" filled="t" fillcolor="#231F20" stroked="f">
                <v:path arrowok="t"/>
                <v:fill type="solid"/>
              </v:shape>
              <v:shape style="position:absolute;left:10477;top:10195;width:57;height:89" coordorigin="10477,10195" coordsize="57,89" path="m10527,10235l10506,10235,10512,10237,10516,10240,10520,10244,10522,10249,10522,10261,10520,10266,10516,10269,10512,10273,10506,10275,10527,10275,10531,10272,10534,10264,10534,10246,10531,10238,10527,10235xe" filled="t" fillcolor="#231F20" stroked="f">
                <v:path arrowok="t"/>
                <v:fill type="solid"/>
              </v:shape>
              <v:shape style="position:absolute;left:10477;top:10195;width:57;height:89" coordorigin="10477,10195" coordsize="57,89" path="m10527,10195l10481,10195,10481,10239,10484,10238,10487,10237,10493,10235,10497,10235,10527,10235,10525,10233,10519,10228,10517,10227,10491,10227,10491,10205,10527,10205,10527,10195xe" filled="t" fillcolor="#231F20" stroked="f">
                <v:path arrowok="t"/>
                <v:fill type="solid"/>
              </v:shape>
              <v:shape style="position:absolute;left:10477;top:10195;width:57;height:89" coordorigin="10477,10195" coordsize="57,89" path="m10512,10225l10500,10225,10498,10225,10497,10225,10495,10226,10493,10226,10491,10227,10517,10227,10512,10225xe" filled="t" fillcolor="#231F20" stroked="f">
                <v:path arrowok="t"/>
                <v:fill type="solid"/>
              </v:shape>
            </v:group>
            <v:group style="position:absolute;left:10552;top:10193;width:61;height:91" coordorigin="10552,10193" coordsize="61,91">
              <v:shape style="position:absolute;left:10552;top:10193;width:61;height:91" coordorigin="10552,10193" coordsize="61,91" path="m10592,10193l10573,10193,10565,10197,10560,10205,10555,10213,10552,10224,10552,10254,10555,10265,10565,10281,10573,10284,10592,10284,10600,10281,10603,10275,10576,10275,10572,10272,10566,10260,10564,10251,10564,10227,10566,10218,10572,10206,10576,10203,10603,10203,10600,10197,10592,10193xe" filled="t" fillcolor="#231F20" stroked="f">
                <v:path arrowok="t"/>
                <v:fill type="solid"/>
              </v:shape>
              <v:shape style="position:absolute;left:10552;top:10193;width:61;height:91" coordorigin="10552,10193" coordsize="61,91" path="m10603,10203l10589,10203,10593,10206,10596,10212,10599,10218,10601,10227,10601,10251,10599,10260,10596,10266,10593,10272,10589,10275,10603,10275,10605,10273,10610,10265,10613,10254,10613,10224,10610,10213,10605,10205,10603,10203xe" filled="t" fillcolor="#231F20" stroked="f">
                <v:path arrowok="t"/>
                <v:fill type="solid"/>
              </v:shape>
            </v:group>
            <v:group style="position:absolute;left:11422;top:10111;width:2;height:40" coordorigin="11422,10111" coordsize="2,40">
              <v:shape style="position:absolute;left:11422;top:10111;width:2;height:40" coordorigin="11422,10111" coordsize="0,40" path="m11422,10151l11422,10111e" filled="t" fillcolor="#231F20" stroked="f">
                <v:path arrowok="t"/>
                <v:fill type="solid"/>
              </v:shape>
            </v:group>
            <v:group style="position:absolute;left:11422;top:9548;width:2;height:40" coordorigin="11422,9548" coordsize="2,40">
              <v:shape style="position:absolute;left:11422;top:9548;width:2;height:40" coordorigin="11422,9548" coordsize="0,40" path="m11422,9548l11422,9588e" filled="t" fillcolor="#231F20" stroked="f">
                <v:path arrowok="t"/>
                <v:fill type="solid"/>
              </v:shape>
            </v:group>
            <v:group style="position:absolute;left:11364;top:10195;width:57;height:89" coordorigin="11364,10195" coordsize="57,89">
              <v:shape style="position:absolute;left:11364;top:10195;width:57;height:89" coordorigin="11364,10195" coordsize="57,89" path="m11364,10269l11364,10281,11369,10282,11372,10283,11376,10284,11380,10284,11384,10284,11398,10284,11407,10282,11415,10275,11383,10275,11379,10274,11372,10272,11368,10271,11364,10269xe" filled="t" fillcolor="#231F20" stroked="f">
                <v:path arrowok="t"/>
                <v:fill type="solid"/>
              </v:shape>
              <v:shape style="position:absolute;left:11364;top:10195;width:57;height:89" coordorigin="11364,10195" coordsize="57,89" path="m11415,10235l11394,10235,11400,10237,11404,10240,11407,10244,11409,10249,11409,10261,11407,10266,11404,10269,11400,10273,11394,10275,11415,10275,11418,10272,11421,10264,11421,10246,11419,10238,11415,10235xe" filled="t" fillcolor="#231F20" stroked="f">
                <v:path arrowok="t"/>
                <v:fill type="solid"/>
              </v:shape>
              <v:shape style="position:absolute;left:11364;top:10195;width:57;height:89" coordorigin="11364,10195" coordsize="57,89" path="m11415,10195l11368,10195,11368,10239,11372,10238,11375,10237,11378,10236,11381,10235,11384,10235,11415,10235,11407,10228,11404,10227,11379,10227,11379,10205,11415,10205,11415,10195xe" filled="t" fillcolor="#231F20" stroked="f">
                <v:path arrowok="t"/>
                <v:fill type="solid"/>
              </v:shape>
              <v:shape style="position:absolute;left:11364;top:10195;width:57;height:89" coordorigin="11364,10195" coordsize="57,89" path="m11399,10225l11388,10225,11386,10225,11384,10225,11383,10226,11381,10226,11379,10227,11404,10227,11399,10225xe" filled="t" fillcolor="#231F20" stroked="f">
                <v:path arrowok="t"/>
                <v:fill type="solid"/>
              </v:shape>
            </v:group>
            <v:group style="position:absolute;left:11441;top:10195;width:57;height:89" coordorigin="11441,10195" coordsize="57,89">
              <v:shape style="position:absolute;left:11441;top:10195;width:57;height:89" coordorigin="11441,10195" coordsize="57,89" path="m11441,10269l11441,10281,11445,10282,11449,10283,11453,10284,11457,10284,11461,10284,11475,10284,11483,10282,11492,10275,11460,10275,11456,10274,11452,10273,11448,10272,11445,10271,11441,10269xe" filled="t" fillcolor="#231F20" stroked="f">
                <v:path arrowok="t"/>
                <v:fill type="solid"/>
              </v:shape>
              <v:shape style="position:absolute;left:11441;top:10195;width:57;height:89" coordorigin="11441,10195" coordsize="57,89" path="m11491,10235l11471,10235,11476,10237,11484,10244,11486,10249,11486,10261,11484,10266,11476,10273,11471,10275,11492,10275,11495,10272,11498,10264,11498,10246,11495,10238,11491,10235xe" filled="t" fillcolor="#231F20" stroked="f">
                <v:path arrowok="t"/>
                <v:fill type="solid"/>
              </v:shape>
              <v:shape style="position:absolute;left:11441;top:10195;width:57;height:89" coordorigin="11441,10195" coordsize="57,89" path="m11492,10195l11445,10195,11445,10239,11448,10238,11451,10237,11458,10235,11461,10235,11491,10235,11484,10228,11481,10227,11456,10227,11456,10205,11492,10205,11492,10195xe" filled="t" fillcolor="#231F20" stroked="f">
                <v:path arrowok="t"/>
                <v:fill type="solid"/>
              </v:shape>
              <v:shape style="position:absolute;left:11441;top:10195;width:57;height:89" coordorigin="11441,10195" coordsize="57,89" path="m11476,10225l11464,10225,11463,10225,11461,10225,11459,10226,11457,10226,11456,10227,11481,10227,11476,10225xe" filled="t" fillcolor="#231F20" stroked="f">
                <v:path arrowok="t"/>
                <v:fill type="solid"/>
              </v:shape>
            </v:group>
            <v:group style="position:absolute;left:11559;top:10151;width:40;height:2" coordorigin="11559,10151" coordsize="40,2">
              <v:shape style="position:absolute;left:11559;top:10151;width:40;height:2" coordorigin="11559,10151" coordsize="40,0" path="m11599,10151l11559,10151e" filled="t" fillcolor="#231F20" stroked="f">
                <v:path arrowok="t"/>
                <v:fill type="solid"/>
              </v:shape>
            </v:group>
            <v:group style="position:absolute;left:11559;top:10030;width:40;height:2" coordorigin="11559,10030" coordsize="40,2">
              <v:shape style="position:absolute;left:11559;top:10030;width:40;height:2" coordorigin="11559,10030" coordsize="40,0" path="m11599,10030l11559,10030e" filled="t" fillcolor="#231F20" stroked="f">
                <v:path arrowok="t"/>
                <v:fill type="solid"/>
              </v:shape>
            </v:group>
            <v:group style="position:absolute;left:11559;top:9910;width:40;height:2" coordorigin="11559,9910" coordsize="40,2">
              <v:shape style="position:absolute;left:11559;top:9910;width:40;height:2" coordorigin="11559,9910" coordsize="40,0" path="m11599,9910l11559,9910e" filled="t" fillcolor="#231F20" stroked="f">
                <v:path arrowok="t"/>
                <v:fill type="solid"/>
              </v:shape>
            </v:group>
            <v:group style="position:absolute;left:11559;top:9789;width:40;height:2" coordorigin="11559,9789" coordsize="40,2">
              <v:shape style="position:absolute;left:11559;top:9789;width:40;height:2" coordorigin="11559,9789" coordsize="40,0" path="m11599,9789l11559,9789e" filled="t" fillcolor="#231F20" stroked="f">
                <v:path arrowok="t"/>
                <v:fill type="solid"/>
              </v:shape>
            </v:group>
            <v:group style="position:absolute;left:11559;top:9669;width:40;height:2" coordorigin="11559,9669" coordsize="40,2">
              <v:shape style="position:absolute;left:11559;top:9669;width:40;height:2" coordorigin="11559,9669" coordsize="40,0" path="m11599,9669l11559,9669e" filled="t" fillcolor="#231F20" stroked="f">
                <v:path arrowok="t"/>
                <v:fill type="solid"/>
              </v:shape>
            </v:group>
            <v:group style="position:absolute;left:11559;top:9548;width:40;height:2" coordorigin="11559,9548" coordsize="40,2">
              <v:shape style="position:absolute;left:11559;top:9548;width:40;height:2" coordorigin="11559,9548" coordsize="40,0" path="m11599,9548l11559,9548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8.535698pt;margin-top:514.299927pt;width:521.685431pt;height:93.552799pt;mso-position-horizontal-relative:page;mso-position-vertical-relative:page;z-index:-10003" coordorigin="1171,10286" coordsize="10434,1871">
            <v:group style="position:absolute;left:1849;top:10483;width:9574;height:603" coordorigin="1849,10483" coordsize="9574,603">
              <v:shape style="position:absolute;left:1849;top:10483;width:9574;height:603" coordorigin="1849,10483" coordsize="9574,603" path="m1849,10564l2026,10525,2203,10607,2380,10483,2558,10673,2735,10564,2912,10483,3090,10483,3267,11086,3444,11086,3621,10528,3799,10585,3976,10697,4153,10785,4331,10613,4508,10561,4685,11086,4862,11086,5040,10579,5217,10585,5394,10483,5572,10483,5749,10634,5926,10594,6103,11086,6281,10628,6458,10598,6635,10483,6813,10616,6990,10483,7699,10483,7876,10673,8054,10483,8231,10785,8408,10483,8585,11086,8763,11086,8940,10483,9117,10483,9295,10616,9472,10483,10004,10483,10181,11086,10358,10483,10536,10682,10713,10619,10890,10785,11067,11086,11245,10483,11422,10616e" filled="f" stroked="t" strokeweight=".502202pt" strokecolor="#231F20">
                <v:path arrowok="t"/>
              </v:shape>
            </v:group>
            <v:group style="position:absolute;left:1849;top:10534;width:30;height:60" coordorigin="1849,10534" coordsize="30,60">
              <v:shape style="position:absolute;left:1849;top:10534;width:30;height:60" coordorigin="1849,10534" coordsize="30,60" path="m1849,10594l1856,10594,1864,10591,1870,10586,1875,10580,1879,10572,1879,10564,1879,10556,1875,10549,1870,10543,1864,10537,1856,10534,1849,10534e" filled="f" stroked="t" strokeweight=".251101pt" strokecolor="#231F20">
                <v:path arrowok="t"/>
              </v:shape>
            </v:group>
            <v:group style="position:absolute;left:1849;top:10483;width:2;height:603" coordorigin="1849,10483" coordsize="2,603">
              <v:shape style="position:absolute;left:1849;top:10483;width:2;height:603" coordorigin="1849,10483" coordsize="0,603" path="m1849,10483l1849,11086e" filled="f" stroked="t" strokeweight=".000049pt" strokecolor="#231F20">
                <v:path arrowok="t"/>
              </v:shape>
            </v:group>
            <v:group style="position:absolute;left:1996;top:10495;width:60;height:60" coordorigin="1996,10495" coordsize="60,60">
              <v:shape style="position:absolute;left:1996;top:10495;width:60;height:60" coordorigin="1996,10495" coordsize="60,60" path="m2026,10555l2034,10555,2041,10552,2047,10546,2053,10541,2056,10533,2056,10525,2056,10517,2053,10509,2047,10504,2041,10498,2034,10495,2026,10495,2018,10495,2010,10498,2004,10504,1999,10509,1996,10517,1996,10525,1996,10533,1999,10541,2004,10546,2010,10552,2018,10555,2026,10555xe" filled="f" stroked="t" strokeweight=".251101pt" strokecolor="#231F20">
                <v:path arrowok="t"/>
              </v:shape>
            </v:group>
            <v:group style="position:absolute;left:2173;top:10576;width:60;height:60" coordorigin="2173,10576" coordsize="60,60">
              <v:shape style="position:absolute;left:2173;top:10576;width:60;height:60" coordorigin="2173,10576" coordsize="60,60" path="m2203,10637l2211,10637,2219,10633,2224,10628,2230,10622,2233,10615,2233,10607,2233,10599,2230,10591,2224,10585,2219,10580,2211,10576,2203,10576,2195,10576,2187,10580,2182,10585,2176,10591,2173,10599,2173,10607,2173,10615,2176,10622,2182,10628,2187,10633,2195,10637,2203,10637xe" filled="f" stroked="t" strokeweight=".251101pt" strokecolor="#231F20">
                <v:path arrowok="t"/>
              </v:shape>
            </v:group>
            <v:group style="position:absolute;left:2380;top:10483;width:30;height:30" coordorigin="2380,10483" coordsize="30,30">
              <v:shape style="position:absolute;left:2380;top:10483;width:30;height:30" coordorigin="2380,10483" coordsize="30,30" path="m2380,10513l2388,10513,2396,10510,2402,10504,2407,10499,2410,10491,2410,10483e" filled="f" stroked="t" strokeweight=".251101pt" strokecolor="#231F20">
                <v:path arrowok="t"/>
              </v:shape>
            </v:group>
            <v:group style="position:absolute;left:2350;top:10483;width:30;height:30" coordorigin="2350,10483" coordsize="30,30">
              <v:shape style="position:absolute;left:2350;top:10483;width:30;height:30" coordorigin="2350,10483" coordsize="30,30" path="m2350,10483l2350,10491,2353,10499,2359,10504,2365,10510,2372,10513,2380,10513e" filled="f" stroked="t" strokeweight=".251101pt" strokecolor="#231F20">
                <v:path arrowok="t"/>
              </v:shape>
            </v:group>
            <v:group style="position:absolute;left:2528;top:10643;width:60;height:60" coordorigin="2528,10643" coordsize="60,60">
              <v:shape style="position:absolute;left:2528;top:10643;width:60;height:60" coordorigin="2528,10643" coordsize="60,60" path="m2558,10703l2566,10703,2573,10700,2579,10694,2585,10689,2588,10681,2588,10673,2588,10665,2585,10657,2579,10652,2573,10646,2566,10643,2558,10643,2550,10643,2542,10646,2536,10652,2531,10657,2528,10665,2528,10673,2528,10681,2531,10689,2536,10694,2542,10700,2550,10703,2558,10703xe" filled="f" stroked="t" strokeweight=".251101pt" strokecolor="#231F20">
                <v:path arrowok="t"/>
              </v:shape>
            </v:group>
            <v:group style="position:absolute;left:2705;top:10534;width:60;height:60" coordorigin="2705,10534" coordsize="60,60">
              <v:shape style="position:absolute;left:2705;top:10534;width:60;height:60" coordorigin="2705,10534" coordsize="60,60" path="m2735,10594l2743,10594,2751,10591,2756,10586,2762,10580,2765,10572,2765,10564,2765,10556,2762,10549,2756,10543,2751,10537,2743,10534,2735,10534,2727,10534,2719,10537,2714,10543,2708,10549,2705,10556,2705,10564,2705,10572,2708,10580,2714,10586,2719,10591,2727,10594,2735,10594xe" filled="f" stroked="t" strokeweight=".251101pt" strokecolor="#231F20">
                <v:path arrowok="t"/>
              </v:shape>
            </v:group>
            <v:group style="position:absolute;left:2912;top:10483;width:30;height:30" coordorigin="2912,10483" coordsize="30,30">
              <v:shape style="position:absolute;left:2912;top:10483;width:30;height:30" coordorigin="2912,10483" coordsize="30,30" path="m2912,10513l2920,10513,2928,10510,2934,10504,2939,10499,2942,10491,2942,10483e" filled="f" stroked="t" strokeweight=".251101pt" strokecolor="#231F20">
                <v:path arrowok="t"/>
              </v:shape>
            </v:group>
            <v:group style="position:absolute;left:2882;top:10483;width:30;height:30" coordorigin="2882,10483" coordsize="30,30">
              <v:shape style="position:absolute;left:2882;top:10483;width:30;height:30" coordorigin="2882,10483" coordsize="30,30" path="m2882,10483l2882,10491,2885,10499,2891,10504,2897,10510,2904,10513,2912,10513e" filled="f" stroked="t" strokeweight=".251101pt" strokecolor="#231F20">
                <v:path arrowok="t"/>
              </v:shape>
            </v:group>
            <v:group style="position:absolute;left:3090;top:10483;width:30;height:30" coordorigin="3090,10483" coordsize="30,30">
              <v:shape style="position:absolute;left:3090;top:10483;width:30;height:30" coordorigin="3090,10483" coordsize="30,30" path="m3090,10513l3098,10513,3105,10510,3111,10504,3116,10499,3120,10491,3120,10483e" filled="f" stroked="t" strokeweight=".251101pt" strokecolor="#231F20">
                <v:path arrowok="t"/>
              </v:shape>
            </v:group>
            <v:group style="position:absolute;left:3059;top:10483;width:30;height:30" coordorigin="3059,10483" coordsize="30,30">
              <v:shape style="position:absolute;left:3059;top:10483;width:30;height:30" coordorigin="3059,10483" coordsize="30,30" path="m3059,10483l3059,10491,3063,10499,3068,10504,3074,10510,3082,10513,3090,10513e" filled="f" stroked="t" strokeweight=".251101pt" strokecolor="#231F20">
                <v:path arrowok="t"/>
              </v:shape>
            </v:group>
            <v:group style="position:absolute;left:3237;top:11056;width:60;height:30" coordorigin="3237,11056" coordsize="60,30">
              <v:shape style="position:absolute;left:3237;top:11056;width:60;height:30" coordorigin="3237,11056" coordsize="60,30" path="m3297,11086l3297,11078,3294,11070,3288,11065,3282,11059,3275,11056,3267,11056,3259,11056,3251,11059,3245,11065,3240,11070,3237,11078,3237,11086e" filled="f" stroked="t" strokeweight=".251101pt" strokecolor="#231F20">
                <v:path arrowok="t"/>
              </v:shape>
            </v:group>
            <v:group style="position:absolute;left:3414;top:11056;width:60;height:30" coordorigin="3414,11056" coordsize="60,30">
              <v:shape style="position:absolute;left:3414;top:11056;width:60;height:30" coordorigin="3414,11056" coordsize="60,30" path="m3474,11086l3474,11078,3471,11070,3465,11065,3460,11059,3452,11056,3444,11056,3436,11056,3428,11059,3423,11065,3417,11070,3414,11078,3414,11086e" filled="f" stroked="t" strokeweight=".251101pt" strokecolor="#231F20">
                <v:path arrowok="t"/>
              </v:shape>
            </v:group>
            <v:group style="position:absolute;left:3591;top:10498;width:60;height:60" coordorigin="3591,10498" coordsize="60,60">
              <v:shape style="position:absolute;left:3591;top:10498;width:60;height:60" coordorigin="3591,10498" coordsize="60,60" path="m3621,10558l3629,10558,3637,10555,3643,10549,3648,10544,3652,10536,3652,10528,3652,10520,3648,10512,3643,10507,3637,10501,3629,10498,3621,10498,3613,10498,3606,10501,3600,10507,3594,10512,3591,10520,3591,10528,3591,10536,3594,10544,3600,10549,3606,10555,3613,10558,3621,10558xe" filled="f" stroked="t" strokeweight=".251101pt" strokecolor="#231F20">
                <v:path arrowok="t"/>
              </v:shape>
            </v:group>
            <v:group style="position:absolute;left:3769;top:10555;width:60;height:60" coordorigin="3769,10555" coordsize="60,60">
              <v:shape style="position:absolute;left:3769;top:10555;width:60;height:60" coordorigin="3769,10555" coordsize="60,60" path="m3799,10616l3807,10616,3814,10612,3820,10607,3826,10601,3829,10593,3829,10585,3829,10577,3826,10570,3820,10564,3814,10558,3807,10555,3799,10555,3791,10555,3783,10558,3777,10564,3772,10570,3769,10577,3769,10585,3769,10593,3772,10601,3777,10607,3783,10612,3791,10616,3799,10616xe" filled="f" stroked="t" strokeweight=".251101pt" strokecolor="#231F20">
                <v:path arrowok="t"/>
              </v:shape>
            </v:group>
            <v:group style="position:absolute;left:3946;top:10667;width:60;height:60" coordorigin="3946,10667" coordsize="60,60">
              <v:shape style="position:absolute;left:3946;top:10667;width:60;height:60" coordorigin="3946,10667" coordsize="60,60" path="m3976,10727l3984,10727,3992,10724,3997,10718,4003,10713,4006,10705,4006,10697,4006,10689,4003,10681,3997,10676,3992,10670,3984,10667,3976,10667,3968,10667,3960,10670,3955,10676,3949,10681,3946,10689,3946,10697,3946,10705,3949,10713,3955,10718,3960,10724,3968,10727,3976,10727xe" filled="f" stroked="t" strokeweight=".251101pt" strokecolor="#231F20">
                <v:path arrowok="t"/>
              </v:shape>
            </v:group>
            <v:group style="position:absolute;left:4123;top:10754;width:60;height:60" coordorigin="4123,10754" coordsize="60,60">
              <v:shape style="position:absolute;left:4123;top:10754;width:60;height:60" coordorigin="4123,10754" coordsize="60,60" path="m4153,10815l4161,10815,4169,10811,4175,10806,4180,10800,4183,10792,4183,10785,4183,10777,4180,10769,4175,10763,4169,10758,4161,10754,4153,10754,4145,10754,4138,10758,4132,10763,4126,10769,4123,10777,4123,10785,4123,10792,4126,10800,4132,10806,4138,10811,4145,10815,4153,10815xe" filled="f" stroked="t" strokeweight=".251101pt" strokecolor="#231F20">
                <v:path arrowok="t"/>
              </v:shape>
            </v:group>
            <v:group style="position:absolute;left:4300;top:10582;width:60;height:60" coordorigin="4300,10582" coordsize="60,60">
              <v:shape style="position:absolute;left:4300;top:10582;width:60;height:60" coordorigin="4300,10582" coordsize="60,60" path="m4331,10643l4339,10643,4346,10640,4352,10634,4357,10628,4361,10621,4361,10613,4361,10605,4357,10597,4352,10591,4346,10586,4339,10582,4331,10582,4323,10582,4315,10586,4309,10591,4304,10597,4300,10605,4300,10613,4300,10621,4304,10628,4309,10634,4315,10640,4323,10643,4331,10643xe" filled="f" stroked="t" strokeweight=".251101pt" strokecolor="#231F20">
                <v:path arrowok="t"/>
              </v:shape>
            </v:group>
            <v:group style="position:absolute;left:4478;top:10531;width:60;height:60" coordorigin="4478,10531" coordsize="60,60">
              <v:shape style="position:absolute;left:4478;top:10531;width:60;height:60" coordorigin="4478,10531" coordsize="60,60" path="m4508,10591l4516,10591,4523,10588,4529,10583,4535,10577,4538,10569,4538,10561,4538,10553,4535,10546,4529,10540,4523,10534,4516,10531,4508,10531,4500,10531,4492,10534,4487,10540,4481,10546,4478,10553,4478,10561,4478,10569,4481,10577,4487,10583,4492,10588,4500,10591,4508,10591xe" filled="f" stroked="t" strokeweight=".251101pt" strokecolor="#231F20">
                <v:path arrowok="t"/>
              </v:shape>
            </v:group>
            <v:group style="position:absolute;left:4655;top:11056;width:60;height:30" coordorigin="4655,11056" coordsize="60,30">
              <v:shape style="position:absolute;left:4655;top:11056;width:60;height:30" coordorigin="4655,11056" coordsize="60,30" path="m4715,11086l4715,11078,4712,11070,4706,11065,4701,11059,4693,11056,4685,11056,4677,11056,4669,11059,4664,11065,4658,11070,4655,11078,4655,11086e" filled="f" stroked="t" strokeweight=".251101pt" strokecolor="#231F20">
                <v:path arrowok="t"/>
              </v:shape>
            </v:group>
            <v:group style="position:absolute;left:4832;top:11056;width:60;height:30" coordorigin="4832,11056" coordsize="60,30">
              <v:shape style="position:absolute;left:4832;top:11056;width:60;height:30" coordorigin="4832,11056" coordsize="60,30" path="m4893,11086l4893,11078,4889,11070,4884,11065,4878,11059,4870,11056,4862,11056,4854,11056,4847,11059,4841,11065,4835,11070,4832,11078,4832,11086e" filled="f" stroked="t" strokeweight=".251101pt" strokecolor="#231F20">
                <v:path arrowok="t"/>
              </v:shape>
            </v:group>
            <v:group style="position:absolute;left:5010;top:10549;width:60;height:60" coordorigin="5010,10549" coordsize="60,60">
              <v:shape style="position:absolute;left:5010;top:10549;width:60;height:60" coordorigin="5010,10549" coordsize="60,60" path="m5040,10610l5048,10610,5055,10606,5061,10601,5067,10595,5070,10587,5070,10579,5070,10571,5067,10564,5061,10558,5055,10552,5048,10549,5040,10549,5032,10549,5024,10552,5018,10558,5013,10564,5010,10571,5010,10579,5010,10587,5013,10595,5018,10601,5024,10606,5032,10610,5040,10610xe" filled="f" stroked="t" strokeweight=".251101pt" strokecolor="#231F20">
                <v:path arrowok="t"/>
              </v:shape>
            </v:group>
            <v:group style="position:absolute;left:5187;top:10555;width:60;height:60" coordorigin="5187,10555" coordsize="60,60">
              <v:shape style="position:absolute;left:5187;top:10555;width:60;height:60" coordorigin="5187,10555" coordsize="60,60" path="m5217,10616l5225,10616,5233,10612,5238,10607,5244,10601,5247,10593,5247,10585,5247,10577,5244,10570,5238,10564,5233,10558,5225,10555,5217,10555,5209,10555,5201,10558,5196,10564,5190,10570,5187,10577,5187,10585,5187,10593,5190,10601,5196,10607,5201,10612,5209,10616,5217,10616xe" filled="f" stroked="t" strokeweight=".251101pt" strokecolor="#231F20">
                <v:path arrowok="t"/>
              </v:shape>
            </v:group>
            <v:group style="position:absolute;left:5394;top:10483;width:30;height:30" coordorigin="5394,10483" coordsize="30,30">
              <v:shape style="position:absolute;left:5394;top:10483;width:30;height:30" coordorigin="5394,10483" coordsize="30,30" path="m5394,10513l5402,10513,5410,10510,5416,10504,5421,10499,5424,10491,5424,10483e" filled="f" stroked="t" strokeweight=".251101pt" strokecolor="#231F20">
                <v:path arrowok="t"/>
              </v:shape>
            </v:group>
            <v:group style="position:absolute;left:5364;top:10483;width:30;height:30" coordorigin="5364,10483" coordsize="30,30">
              <v:shape style="position:absolute;left:5364;top:10483;width:30;height:30" coordorigin="5364,10483" coordsize="30,30" path="m5364,10483l5364,10491,5367,10499,5373,10504,5379,10510,5386,10513,5394,10513e" filled="f" stroked="t" strokeweight=".251101pt" strokecolor="#231F20">
                <v:path arrowok="t"/>
              </v:shape>
            </v:group>
            <v:group style="position:absolute;left:5572;top:10483;width:30;height:30" coordorigin="5572,10483" coordsize="30,30">
              <v:shape style="position:absolute;left:5572;top:10483;width:30;height:30" coordorigin="5572,10483" coordsize="30,30" path="m5572,10513l5580,10513,5587,10510,5593,10504,5599,10499,5602,10491,5602,10483e" filled="f" stroked="t" strokeweight=".251101pt" strokecolor="#231F20">
                <v:path arrowok="t"/>
              </v:shape>
            </v:group>
            <v:group style="position:absolute;left:5541;top:10483;width:30;height:30" coordorigin="5541,10483" coordsize="30,30">
              <v:shape style="position:absolute;left:5541;top:10483;width:30;height:30" coordorigin="5541,10483" coordsize="30,30" path="m5541,10483l5541,10491,5545,10499,5550,10504,5556,10510,5564,10513,5572,10513e" filled="f" stroked="t" strokeweight=".251101pt" strokecolor="#231F20">
                <v:path arrowok="t"/>
              </v:shape>
            </v:group>
            <v:group style="position:absolute;left:5719;top:10604;width:60;height:60" coordorigin="5719,10604" coordsize="60,60">
              <v:shape style="position:absolute;left:5719;top:10604;width:60;height:60" coordorigin="5719,10604" coordsize="60,60" path="m5749,10664l5757,10664,5764,10661,5770,10655,5776,10649,5779,10642,5779,10634,5779,10626,5776,10618,5770,10612,5764,10607,5757,10604,5749,10604,5741,10604,5733,10607,5728,10612,5722,10618,5719,10626,5719,10634,5719,10642,5722,10649,5728,10655,5733,10661,5741,10664,5749,10664xe" filled="f" stroked="t" strokeweight=".251101pt" strokecolor="#231F20">
                <v:path arrowok="t"/>
              </v:shape>
            </v:group>
            <v:group style="position:absolute;left:5896;top:10564;width:60;height:60" coordorigin="5896,10564" coordsize="60,60">
              <v:shape style="position:absolute;left:5896;top:10564;width:60;height:60" coordorigin="5896,10564" coordsize="60,60" path="m5926,10625l5934,10625,5942,10621,5947,10616,5953,10610,5956,10602,5956,10594,5956,10586,5953,10579,5947,10573,5942,10568,5934,10564,5926,10564,5918,10564,5910,10568,5905,10573,5899,10579,5896,10586,5896,10594,5896,10602,5899,10610,5905,10616,5910,10621,5918,10625,5926,10625xe" filled="f" stroked="t" strokeweight=".251101pt" strokecolor="#231F20">
                <v:path arrowok="t"/>
              </v:shape>
            </v:group>
            <v:group style="position:absolute;left:6073;top:11056;width:60;height:30" coordorigin="6073,11056" coordsize="60,30">
              <v:shape style="position:absolute;left:6073;top:11056;width:60;height:30" coordorigin="6073,11056" coordsize="60,30" path="m6134,11086l6134,11078,6130,11070,6125,11065,6119,11059,6111,11056,6103,11056,6095,11056,6088,11059,6082,11065,6076,11070,6073,11078,6073,11086e" filled="f" stroked="t" strokeweight=".251101pt" strokecolor="#231F20">
                <v:path arrowok="t"/>
              </v:shape>
            </v:group>
            <v:group style="position:absolute;left:6251;top:10598;width:60;height:60" coordorigin="6251,10598" coordsize="60,60">
              <v:shape style="position:absolute;left:6251;top:10598;width:60;height:60" coordorigin="6251,10598" coordsize="60,60" path="m6281,10658l6289,10658,6296,10655,6302,10649,6308,10643,6311,10636,6311,10628,6311,10620,6308,10612,6302,10606,6296,10601,6289,10598,6281,10598,6273,10598,6265,10601,6259,10606,6254,10612,6251,10620,6251,10628,6251,10636,6254,10643,6259,10649,6265,10655,6273,10658,6281,10658xe" filled="f" stroked="t" strokeweight=".251101pt" strokecolor="#231F20">
                <v:path arrowok="t"/>
              </v:shape>
            </v:group>
            <v:group style="position:absolute;left:6428;top:10567;width:60;height:60" coordorigin="6428,10567" coordsize="60,60">
              <v:shape style="position:absolute;left:6428;top:10567;width:60;height:60" coordorigin="6428,10567" coordsize="60,60" path="m6458,10628l6466,10628,6474,10624,6479,10619,6485,10613,6488,10605,6488,10598,6488,10589,6485,10582,6479,10576,6474,10571,6466,10567,6458,10567,6450,10567,6442,10571,6437,10576,6431,10582,6428,10589,6428,10598,6428,10605,6431,10613,6437,10619,6442,10624,6450,10628,6458,10628xe" filled="f" stroked="t" strokeweight=".251101pt" strokecolor="#231F20">
                <v:path arrowok="t"/>
              </v:shape>
            </v:group>
            <v:group style="position:absolute;left:6635;top:10483;width:30;height:30" coordorigin="6635,10483" coordsize="30,30">
              <v:shape style="position:absolute;left:6635;top:10483;width:30;height:30" coordorigin="6635,10483" coordsize="30,30" path="m6635,10513l6643,10513,6651,10510,6657,10504,6662,10499,6665,10491,6665,10483e" filled="f" stroked="t" strokeweight=".251101pt" strokecolor="#231F20">
                <v:path arrowok="t"/>
              </v:shape>
            </v:group>
            <v:group style="position:absolute;left:6605;top:10483;width:30;height:30" coordorigin="6605,10483" coordsize="30,30">
              <v:shape style="position:absolute;left:6605;top:10483;width:30;height:30" coordorigin="6605,10483" coordsize="30,30" path="m6605,10483l6605,10491,6608,10499,6614,10504,6620,10510,6627,10513,6635,10513e" filled="f" stroked="t" strokeweight=".251101pt" strokecolor="#231F20">
                <v:path arrowok="t"/>
              </v:shape>
            </v:group>
            <v:group style="position:absolute;left:6782;top:10585;width:60;height:60" coordorigin="6782,10585" coordsize="60,60">
              <v:shape style="position:absolute;left:6782;top:10585;width:60;height:60" coordorigin="6782,10585" coordsize="60,60" path="m6813,10646l6821,10646,6828,10643,6834,10637,6840,10631,6843,10624,6843,10616,6843,10608,6840,10600,6834,10594,6828,10589,6821,10585,6813,10585,6805,10585,6797,10589,6791,10594,6786,10600,6782,10608,6782,10616,6782,10624,6786,10631,6791,10637,6797,10643,6805,10646,6813,10646xe" filled="f" stroked="t" strokeweight=".251101pt" strokecolor="#231F20">
                <v:path arrowok="t"/>
              </v:shape>
            </v:group>
            <v:group style="position:absolute;left:6990;top:10483;width:30;height:30" coordorigin="6990,10483" coordsize="30,30">
              <v:shape style="position:absolute;left:6990;top:10483;width:30;height:30" coordorigin="6990,10483" coordsize="30,30" path="m6990,10513l6998,10513,7006,10510,7011,10504,7017,10499,7020,10491,7020,10483e" filled="f" stroked="t" strokeweight=".251101pt" strokecolor="#231F20">
                <v:path arrowok="t"/>
              </v:shape>
            </v:group>
            <v:group style="position:absolute;left:6960;top:10483;width:30;height:30" coordorigin="6960,10483" coordsize="30,30">
              <v:shape style="position:absolute;left:6960;top:10483;width:30;height:30" coordorigin="6960,10483" coordsize="30,30" path="m6960,10483l6960,10491,6963,10499,6969,10504,6974,10510,6982,10513,6990,10513e" filled="f" stroked="t" strokeweight=".251101pt" strokecolor="#231F20">
                <v:path arrowok="t"/>
              </v:shape>
            </v:group>
            <v:group style="position:absolute;left:7167;top:10483;width:30;height:30" coordorigin="7167,10483" coordsize="30,30">
              <v:shape style="position:absolute;left:7167;top:10483;width:30;height:30" coordorigin="7167,10483" coordsize="30,30" path="m7167,10513l7175,10513,7183,10510,7188,10504,7194,10499,7197,10491,7197,10483e" filled="f" stroked="t" strokeweight=".251101pt" strokecolor="#231F20">
                <v:path arrowok="t"/>
              </v:shape>
            </v:group>
            <v:group style="position:absolute;left:7137;top:10483;width:30;height:30" coordorigin="7137,10483" coordsize="30,30">
              <v:shape style="position:absolute;left:7137;top:10483;width:30;height:30" coordorigin="7137,10483" coordsize="30,30" path="m7137,10483l7137,10491,7140,10499,7146,10504,7151,10510,7159,10513,7167,10513e" filled="f" stroked="t" strokeweight=".251101pt" strokecolor="#231F20">
                <v:path arrowok="t"/>
              </v:shape>
            </v:group>
            <v:group style="position:absolute;left:7344;top:10483;width:30;height:30" coordorigin="7344,10483" coordsize="30,30">
              <v:shape style="position:absolute;left:7344;top:10483;width:30;height:30" coordorigin="7344,10483" coordsize="30,30" path="m7344,10513l7352,10513,7360,10510,7366,10504,7371,10499,7375,10491,7375,10483e" filled="f" stroked="t" strokeweight=".251101pt" strokecolor="#231F20">
                <v:path arrowok="t"/>
              </v:shape>
            </v:group>
            <v:group style="position:absolute;left:7314;top:10483;width:30;height:30" coordorigin="7314,10483" coordsize="30,30">
              <v:shape style="position:absolute;left:7314;top:10483;width:30;height:30" coordorigin="7314,10483" coordsize="30,30" path="m7314,10483l7314,10491,7317,10499,7323,10504,7329,10510,7336,10513,7344,10513e" filled="f" stroked="t" strokeweight=".251101pt" strokecolor="#231F20">
                <v:path arrowok="t"/>
              </v:shape>
            </v:group>
            <v:group style="position:absolute;left:7522;top:10483;width:30;height:30" coordorigin="7522,10483" coordsize="30,30">
              <v:shape style="position:absolute;left:7522;top:10483;width:30;height:30" coordorigin="7522,10483" coordsize="30,30" path="m7522,10513l7530,10513,7537,10510,7543,10504,7549,10499,7552,10491,7552,10483e" filled="f" stroked="t" strokeweight=".251101pt" strokecolor="#231F20">
                <v:path arrowok="t"/>
              </v:shape>
            </v:group>
            <v:group style="position:absolute;left:7492;top:10483;width:30;height:30" coordorigin="7492,10483" coordsize="30,30">
              <v:shape style="position:absolute;left:7492;top:10483;width:30;height:30" coordorigin="7492,10483" coordsize="30,30" path="m7492,10483l7492,10491,7495,10499,7500,10504,7506,10510,7514,10513,7522,10513e" filled="f" stroked="t" strokeweight=".251101pt" strokecolor="#231F20">
                <v:path arrowok="t"/>
              </v:shape>
            </v:group>
            <v:group style="position:absolute;left:7699;top:10483;width:30;height:30" coordorigin="7699,10483" coordsize="30,30">
              <v:shape style="position:absolute;left:7699;top:10483;width:30;height:30" coordorigin="7699,10483" coordsize="30,30" path="m7699,10513l7707,10513,7715,10510,7720,10504,7726,10499,7729,10491,7729,10483e" filled="f" stroked="t" strokeweight=".251101pt" strokecolor="#231F20">
                <v:path arrowok="t"/>
              </v:shape>
            </v:group>
            <v:group style="position:absolute;left:7669;top:10483;width:30;height:30" coordorigin="7669,10483" coordsize="30,30">
              <v:shape style="position:absolute;left:7669;top:10483;width:30;height:30" coordorigin="7669,10483" coordsize="30,30" path="m7669,10483l7669,10491,7672,10499,7678,10504,7683,10510,7691,10513,7699,10513e" filled="f" stroked="t" strokeweight=".251101pt" strokecolor="#231F20">
                <v:path arrowok="t"/>
              </v:shape>
            </v:group>
            <v:group style="position:absolute;left:7846;top:10643;width:60;height:60" coordorigin="7846,10643" coordsize="60,60">
              <v:shape style="position:absolute;left:7846;top:10643;width:60;height:60" coordorigin="7846,10643" coordsize="60,60" path="m7876,10703l7884,10703,7892,10700,7898,10694,7903,10689,7906,10681,7906,10673,7906,10665,7903,10657,7898,10652,7892,10646,7884,10643,7876,10643,7868,10643,7861,10646,7855,10652,7849,10657,7846,10665,7846,10673,7846,10681,7849,10689,7855,10694,7861,10700,7868,10703,7876,10703xe" filled="f" stroked="t" strokeweight=".251101pt" strokecolor="#231F20">
                <v:path arrowok="t"/>
              </v:shape>
            </v:group>
            <v:group style="position:absolute;left:8054;top:10483;width:30;height:30" coordorigin="8054,10483" coordsize="30,30">
              <v:shape style="position:absolute;left:8054;top:10483;width:30;height:30" coordorigin="8054,10483" coordsize="30,30" path="m8054,10513l8062,10513,8069,10510,8075,10504,8081,10499,8084,10491,8084,10483e" filled="f" stroked="t" strokeweight=".251101pt" strokecolor="#231F20">
                <v:path arrowok="t"/>
              </v:shape>
            </v:group>
            <v:group style="position:absolute;left:8023;top:10483;width:30;height:30" coordorigin="8023,10483" coordsize="30,30">
              <v:shape style="position:absolute;left:8023;top:10483;width:30;height:30" coordorigin="8023,10483" coordsize="30,30" path="m8023,10483l8023,10491,8027,10499,8032,10504,8038,10510,8046,10513,8054,10513e" filled="f" stroked="t" strokeweight=".251101pt" strokecolor="#231F20">
                <v:path arrowok="t"/>
              </v:shape>
            </v:group>
            <v:group style="position:absolute;left:8201;top:10754;width:60;height:60" coordorigin="8201,10754" coordsize="60,60">
              <v:shape style="position:absolute;left:8201;top:10754;width:60;height:60" coordorigin="8201,10754" coordsize="60,60" path="m8231,10815l8239,10815,8247,10811,8252,10806,8258,10800,8261,10792,8261,10785,8261,10777,8258,10769,8252,10763,8247,10758,8239,10754,8231,10754,8223,10754,8215,10758,8210,10763,8204,10769,8201,10777,8201,10785,8201,10792,8204,10800,8210,10806,8215,10811,8223,10815,8231,10815xe" filled="f" stroked="t" strokeweight=".251101pt" strokecolor="#231F20">
                <v:path arrowok="t"/>
              </v:shape>
            </v:group>
            <v:group style="position:absolute;left:8408;top:10483;width:30;height:30" coordorigin="8408,10483" coordsize="30,30">
              <v:shape style="position:absolute;left:8408;top:10483;width:30;height:30" coordorigin="8408,10483" coordsize="30,30" path="m8408,10513l8416,10513,8424,10510,8429,10504,8435,10499,8438,10491,8438,10483e" filled="f" stroked="t" strokeweight=".251101pt" strokecolor="#231F20">
                <v:path arrowok="t"/>
              </v:shape>
            </v:group>
            <v:group style="position:absolute;left:8378;top:10483;width:30;height:30" coordorigin="8378,10483" coordsize="30,30">
              <v:shape style="position:absolute;left:8378;top:10483;width:30;height:30" coordorigin="8378,10483" coordsize="30,30" path="m8378,10483l8378,10491,8381,10499,8387,10504,8393,10510,8400,10513,8408,10513e" filled="f" stroked="t" strokeweight=".251101pt" strokecolor="#231F20">
                <v:path arrowok="t"/>
              </v:shape>
            </v:group>
            <v:group style="position:absolute;left:8555;top:11056;width:60;height:30" coordorigin="8555,11056" coordsize="60,30">
              <v:shape style="position:absolute;left:8555;top:11056;width:60;height:30" coordorigin="8555,11056" coordsize="60,30" path="m8616,11086l8616,11078,8612,11070,8607,11065,8601,11059,8593,11056,8585,11056,8577,11056,8570,11059,8564,11065,8558,11070,8555,11078,8555,11086e" filled="f" stroked="t" strokeweight=".251101pt" strokecolor="#231F20">
                <v:path arrowok="t"/>
              </v:shape>
            </v:group>
            <v:group style="position:absolute;left:8733;top:11056;width:60;height:30" coordorigin="8733,11056" coordsize="60,30">
              <v:shape style="position:absolute;left:8733;top:11056;width:60;height:30" coordorigin="8733,11056" coordsize="60,30" path="m8793,11086l8793,11078,8790,11070,8784,11065,8778,11059,8771,11056,8763,11056,8755,11056,8747,11059,8741,11065,8736,11070,8733,11078,8733,11086e" filled="f" stroked="t" strokeweight=".251101pt" strokecolor="#231F20">
                <v:path arrowok="t"/>
              </v:shape>
            </v:group>
            <v:group style="position:absolute;left:8940;top:10483;width:30;height:30" coordorigin="8940,10483" coordsize="30,30">
              <v:shape style="position:absolute;left:8940;top:10483;width:30;height:30" coordorigin="8940,10483" coordsize="30,30" path="m8940,10513l8948,10513,8956,10510,8961,10504,8967,10499,8970,10491,8970,10483e" filled="f" stroked="t" strokeweight=".251101pt" strokecolor="#231F20">
                <v:path arrowok="t"/>
              </v:shape>
            </v:group>
            <v:group style="position:absolute;left:8910;top:10483;width:30;height:30" coordorigin="8910,10483" coordsize="30,30">
              <v:shape style="position:absolute;left:8910;top:10483;width:30;height:30" coordorigin="8910,10483" coordsize="30,30" path="m8910,10483l8910,10491,8913,10499,8919,10504,8924,10510,8932,10513,8940,10513e" filled="f" stroked="t" strokeweight=".251101pt" strokecolor="#231F20">
                <v:path arrowok="t"/>
              </v:shape>
            </v:group>
            <v:group style="position:absolute;left:9117;top:10483;width:30;height:30" coordorigin="9117,10483" coordsize="30,30">
              <v:shape style="position:absolute;left:9117;top:10483;width:30;height:30" coordorigin="9117,10483" coordsize="30,30" path="m9117,10513l9125,10513,9133,10510,9139,10504,9144,10499,9147,10491,9147,10483e" filled="f" stroked="t" strokeweight=".251101pt" strokecolor="#231F20">
                <v:path arrowok="t"/>
              </v:shape>
            </v:group>
            <v:group style="position:absolute;left:9087;top:10483;width:30;height:30" coordorigin="9087,10483" coordsize="30,30">
              <v:shape style="position:absolute;left:9087;top:10483;width:30;height:30" coordorigin="9087,10483" coordsize="30,30" path="m9087,10483l9087,10491,9090,10499,9096,10504,9102,10510,9109,10513,9117,10513e" filled="f" stroked="t" strokeweight=".251101pt" strokecolor="#231F20">
                <v:path arrowok="t"/>
              </v:shape>
            </v:group>
            <v:group style="position:absolute;left:9264;top:10585;width:60;height:60" coordorigin="9264,10585" coordsize="60,60">
              <v:shape style="position:absolute;left:9264;top:10585;width:60;height:60" coordorigin="9264,10585" coordsize="60,60" path="m9295,10646l9303,10646,9310,10643,9316,10637,9322,10631,9325,10624,9325,10616,9325,10608,9322,10600,9316,10594,9310,10589,9303,10585,9295,10585,9287,10585,9279,10589,9273,10594,9268,10600,9264,10608,9264,10616,9264,10624,9268,10631,9273,10637,9279,10643,9287,10646,9295,10646xe" filled="f" stroked="t" strokeweight=".251101pt" strokecolor="#231F20">
                <v:path arrowok="t"/>
              </v:shape>
            </v:group>
            <v:group style="position:absolute;left:9472;top:10483;width:30;height:30" coordorigin="9472,10483" coordsize="30,30">
              <v:shape style="position:absolute;left:9472;top:10483;width:30;height:30" coordorigin="9472,10483" coordsize="30,30" path="m9472,10513l9480,10513,9488,10510,9493,10504,9499,10499,9502,10491,9502,10483e" filled="f" stroked="t" strokeweight=".251101pt" strokecolor="#231F20">
                <v:path arrowok="t"/>
              </v:shape>
            </v:group>
            <v:group style="position:absolute;left:9442;top:10483;width:30;height:30" coordorigin="9442,10483" coordsize="30,30">
              <v:shape style="position:absolute;left:9442;top:10483;width:30;height:30" coordorigin="9442,10483" coordsize="30,30" path="m9442,10483l9442,10491,9445,10499,9451,10504,9456,10510,9464,10513,9472,10513e" filled="f" stroked="t" strokeweight=".251101pt" strokecolor="#231F20">
                <v:path arrowok="t"/>
              </v:shape>
            </v:group>
            <v:group style="position:absolute;left:9649;top:10483;width:30;height:30" coordorigin="9649,10483" coordsize="30,30">
              <v:shape style="position:absolute;left:9649;top:10483;width:30;height:30" coordorigin="9649,10483" coordsize="30,30" path="m9649,10513l9657,10513,9665,10510,9670,10504,9676,10499,9679,10491,9679,10483e" filled="f" stroked="t" strokeweight=".251101pt" strokecolor="#231F20">
                <v:path arrowok="t"/>
              </v:shape>
            </v:group>
            <v:group style="position:absolute;left:9619;top:10483;width:30;height:30" coordorigin="9619,10483" coordsize="30,30">
              <v:shape style="position:absolute;left:9619;top:10483;width:30;height:30" coordorigin="9619,10483" coordsize="30,30" path="m9619,10483l9619,10491,9622,10499,9628,10504,9634,10510,9641,10513,9649,10513e" filled="f" stroked="t" strokeweight=".251101pt" strokecolor="#231F20">
                <v:path arrowok="t"/>
              </v:shape>
            </v:group>
            <v:group style="position:absolute;left:9826;top:10483;width:30;height:30" coordorigin="9826,10483" coordsize="30,30">
              <v:shape style="position:absolute;left:9826;top:10483;width:30;height:30" coordorigin="9826,10483" coordsize="30,30" path="m9826,10513l9834,10513,9842,10510,9848,10504,9853,10499,9857,10491,9857,10483e" filled="f" stroked="t" strokeweight=".251101pt" strokecolor="#231F20">
                <v:path arrowok="t"/>
              </v:shape>
            </v:group>
            <v:group style="position:absolute;left:9796;top:10483;width:30;height:30" coordorigin="9796,10483" coordsize="30,30">
              <v:shape style="position:absolute;left:9796;top:10483;width:30;height:30" coordorigin="9796,10483" coordsize="30,30" path="m9796,10483l9796,10491,9800,10499,9805,10504,9811,10510,9818,10513,9826,10513e" filled="f" stroked="t" strokeweight=".251101pt" strokecolor="#231F20">
                <v:path arrowok="t"/>
              </v:shape>
            </v:group>
            <v:group style="position:absolute;left:10004;top:10483;width:30;height:30" coordorigin="10004,10483" coordsize="30,30">
              <v:shape style="position:absolute;left:10004;top:10483;width:30;height:30" coordorigin="10004,10483" coordsize="30,30" path="m10004,10513l10012,10513,10019,10510,10025,10504,10031,10499,10034,10491,10034,10483e" filled="f" stroked="t" strokeweight=".251101pt" strokecolor="#231F20">
                <v:path arrowok="t"/>
              </v:shape>
            </v:group>
            <v:group style="position:absolute;left:9974;top:10483;width:30;height:30" coordorigin="9974,10483" coordsize="30,30">
              <v:shape style="position:absolute;left:9974;top:10483;width:30;height:30" coordorigin="9974,10483" coordsize="30,30" path="m9974,10483l9974,10491,9977,10499,9982,10504,9988,10510,9996,10513,10004,10513e" filled="f" stroked="t" strokeweight=".251101pt" strokecolor="#231F20">
                <v:path arrowok="t"/>
              </v:shape>
            </v:group>
            <v:group style="position:absolute;left:10151;top:11056;width:60;height:30" coordorigin="10151,11056" coordsize="60,30">
              <v:shape style="position:absolute;left:10151;top:11056;width:60;height:30" coordorigin="10151,11056" coordsize="60,30" path="m10211,11086l10211,11078,10208,11070,10202,11065,10197,11059,10189,11056,10181,11056,10173,11056,10165,11059,10160,11065,10154,11070,10151,11078,10151,11086e" filled="f" stroked="t" strokeweight=".251101pt" strokecolor="#231F20">
                <v:path arrowok="t"/>
              </v:shape>
            </v:group>
            <v:group style="position:absolute;left:10358;top:10483;width:30;height:30" coordorigin="10358,10483" coordsize="30,30">
              <v:shape style="position:absolute;left:10358;top:10483;width:30;height:30" coordorigin="10358,10483" coordsize="30,30" path="m10358,10513l10366,10513,10374,10510,10380,10504,10385,10499,10388,10491,10388,10483e" filled="f" stroked="t" strokeweight=".251101pt" strokecolor="#231F20">
                <v:path arrowok="t"/>
              </v:shape>
            </v:group>
            <v:group style="position:absolute;left:10328;top:10483;width:30;height:30" coordorigin="10328,10483" coordsize="30,30">
              <v:shape style="position:absolute;left:10328;top:10483;width:30;height:30" coordorigin="10328,10483" coordsize="30,30" path="m10328,10483l10328,10491,10331,10499,10337,10504,10343,10510,10350,10513,10358,10513e" filled="f" stroked="t" strokeweight=".251101pt" strokecolor="#231F20">
                <v:path arrowok="t"/>
              </v:shape>
            </v:group>
            <v:group style="position:absolute;left:10506;top:10652;width:60;height:60" coordorigin="10506,10652" coordsize="60,60">
              <v:shape style="position:absolute;left:10506;top:10652;width:60;height:60" coordorigin="10506,10652" coordsize="60,60" path="m10536,10712l10544,10712,10551,10709,10557,10703,10563,10698,10566,10690,10566,10682,10566,10674,10563,10666,10557,10661,10551,10655,10544,10652,10536,10652,10528,10652,10520,10655,10514,10661,10509,10666,10506,10674,10506,10682,10506,10690,10509,10698,10514,10703,10520,10709,10528,10712,10536,10712xe" filled="f" stroked="t" strokeweight=".251101pt" strokecolor="#231F20">
                <v:path arrowok="t"/>
              </v:shape>
            </v:group>
            <v:group style="position:absolute;left:10683;top:10588;width:60;height:60" coordorigin="10683,10588" coordsize="60,60">
              <v:shape style="position:absolute;left:10683;top:10588;width:60;height:60" coordorigin="10683,10588" coordsize="60,60" path="m10713,10649l10721,10649,10729,10646,10734,10640,10740,10634,10743,10627,10743,10619,10743,10611,10740,10603,10734,10597,10729,10592,10721,10588,10713,10588,10705,10588,10697,10592,10692,10597,10686,10603,10683,10611,10683,10619,10683,10627,10686,10634,10692,10640,10697,10646,10705,10649,10713,10649xe" filled="f" stroked="t" strokeweight=".251101pt" strokecolor="#231F20">
                <v:path arrowok="t"/>
              </v:shape>
            </v:group>
            <v:group style="position:absolute;left:10860;top:10754;width:60;height:60" coordorigin="10860,10754" coordsize="60,60">
              <v:shape style="position:absolute;left:10860;top:10754;width:60;height:60" coordorigin="10860,10754" coordsize="60,60" path="m10890,10815l10898,10815,10906,10811,10912,10806,10917,10800,10920,10792,10920,10785,10920,10777,10917,10769,10912,10763,10906,10758,10898,10754,10890,10754,10882,10754,10875,10758,10869,10763,10863,10769,10860,10777,10860,10785,10860,10792,10863,10800,10869,10806,10875,10811,10882,10815,10890,10815xe" filled="f" stroked="t" strokeweight=".251101pt" strokecolor="#231F20">
                <v:path arrowok="t"/>
              </v:shape>
            </v:group>
            <v:group style="position:absolute;left:11037;top:11056;width:60;height:30" coordorigin="11037,11056" coordsize="60,30">
              <v:shape style="position:absolute;left:11037;top:11056;width:60;height:30" coordorigin="11037,11056" coordsize="60,30" path="m11098,11086l11098,11078,11094,11070,11089,11065,11083,11059,11076,11056,11067,11056,11060,11056,11052,11059,11046,11065,11041,11070,11037,11078,11037,11086e" filled="f" stroked="t" strokeweight=".251101pt" strokecolor="#231F20">
                <v:path arrowok="t"/>
              </v:shape>
            </v:group>
            <v:group style="position:absolute;left:11245;top:10483;width:30;height:30" coordorigin="11245,10483" coordsize="30,30">
              <v:shape style="position:absolute;left:11245;top:10483;width:30;height:30" coordorigin="11245,10483" coordsize="30,30" path="m11245,10513l11253,10513,11260,10510,11266,10504,11272,10499,11275,10491,11275,10483e" filled="f" stroked="t" strokeweight=".251101pt" strokecolor="#231F20">
                <v:path arrowok="t"/>
              </v:shape>
            </v:group>
            <v:group style="position:absolute;left:11215;top:10483;width:30;height:30" coordorigin="11215,10483" coordsize="30,30">
              <v:shape style="position:absolute;left:11215;top:10483;width:30;height:30" coordorigin="11215,10483" coordsize="30,30" path="m11215,10483l11215,10491,11218,10499,11223,10504,11229,10510,11237,10513,11245,10513e" filled="f" stroked="t" strokeweight=".251101pt" strokecolor="#231F20">
                <v:path arrowok="t"/>
              </v:shape>
            </v:group>
            <v:group style="position:absolute;left:11392;top:10585;width:60;height:60" coordorigin="11392,10585" coordsize="60,60">
              <v:shape style="position:absolute;left:11392;top:10585;width:60;height:60" coordorigin="11392,10585" coordsize="60,60" path="m11422,10646l11430,10646,11438,10643,11443,10637,11449,10631,11452,10624,11452,10616,11452,10608,11449,10600,11443,10594,11438,10589,11430,10585,11422,10585,11414,10585,11406,10589,11401,10594,11395,10600,11392,10608,11392,10616,11392,10624,11395,10631,11401,10637,11406,10643,11414,10646,11422,10646xe" filled="f" stroked="t" strokeweight=".251101pt" strokecolor="#231F20">
                <v:path arrowok="t"/>
              </v:shape>
            </v:group>
            <v:group style="position:absolute;left:11599;top:10483;width:2;height:603" coordorigin="11599,10483" coordsize="2,603">
              <v:shape style="position:absolute;left:11599;top:10483;width:2;height:603" coordorigin="11599,10483" coordsize="0,603" path="m11599,11086l11599,10483e" filled="f" stroked="t" strokeweight=".502202pt" strokecolor="#231F20">
                <v:path arrowok="t"/>
              </v:shape>
            </v:group>
            <v:group style="position:absolute;left:1849;top:11086;width:9751;height:2" coordorigin="1849,11086" coordsize="9751,2">
              <v:shape style="position:absolute;left:1849;top:11086;width:9751;height:2" coordorigin="1849,11086" coordsize="9751,0" path="m1849,11086l11599,11086e" filled="f" stroked="t" strokeweight=".502202pt" strokecolor="#231F20">
                <v:path arrowok="t"/>
              </v:shape>
            </v:group>
            <v:group style="position:absolute;left:1849;top:10483;width:9751;height:2" coordorigin="1849,10483" coordsize="9751,2">
              <v:shape style="position:absolute;left:1849;top:10483;width:9751;height:2" coordorigin="1849,10483" coordsize="9751,0" path="m1849,10483l11599,10483e" filled="f" stroked="t" strokeweight=".502202pt" strokecolor="#231F20">
                <v:path arrowok="t"/>
              </v:shape>
            </v:group>
            <v:group style="position:absolute;left:1849;top:11046;width:2;height:40" coordorigin="1849,11046" coordsize="2,40">
              <v:shape style="position:absolute;left:1849;top:11046;width:2;height:40" coordorigin="1849,11046" coordsize="0,40" path="m1849,11086l1849,11046e" filled="t" fillcolor="#231F20" stroked="f">
                <v:path arrowok="t"/>
                <v:fill type="solid"/>
              </v:shape>
            </v:group>
            <v:group style="position:absolute;left:1849;top:10483;width:2;height:40" coordorigin="1849,10483" coordsize="2,40">
              <v:shape style="position:absolute;left:1849;top:10483;width:2;height:40" coordorigin="1849,10483" coordsize="0,40" path="m1849,10483l1849,10523e" filled="t" fillcolor="#231F20" stroked="f">
                <v:path arrowok="t"/>
                <v:fill type="solid"/>
              </v:shape>
            </v:group>
            <v:group style="position:absolute;left:1849;top:10483;width:2;height:40" coordorigin="1849,10483" coordsize="2,40">
              <v:shape style="position:absolute;left:1849;top:10483;width:2;height:40" coordorigin="1849,10483" coordsize="0,40" path="m1849,10483l1849,10523e" filled="f" stroked="t" strokeweight=".251101pt" strokecolor="#231F20">
                <v:path arrowok="t"/>
              </v:shape>
            </v:group>
            <v:group style="position:absolute;left:1836;top:11130;width:52;height:88" coordorigin="1836,11130" coordsize="52,88">
              <v:shape style="position:absolute;left:1836;top:11130;width:52;height:88" coordorigin="1836,11130" coordsize="52,88" path="m1888,11208l1837,11208,1837,11218,1888,11218,1888,11208xe" filled="t" fillcolor="#231F20" stroked="f">
                <v:path arrowok="t"/>
                <v:fill type="solid"/>
              </v:shape>
              <v:shape style="position:absolute;left:1836;top:11130;width:52;height:88" coordorigin="1836,11130" coordsize="52,88" path="m1868,11141l1857,11141,1857,11208,1868,11208,1868,11141xe" filled="t" fillcolor="#231F20" stroked="f">
                <v:path arrowok="t"/>
                <v:fill type="solid"/>
              </v:shape>
              <v:shape style="position:absolute;left:1836;top:11130;width:52;height:88" coordorigin="1836,11130" coordsize="52,88" path="m1868,11130l1857,11130,1836,11134,1836,11145,1857,11141,1868,11141,1868,11130xe" filled="t" fillcolor="#231F20" stroked="f">
                <v:path arrowok="t"/>
                <v:fill type="solid"/>
              </v:shape>
            </v:group>
            <v:group style="position:absolute;left:2558;top:11046;width:2;height:40" coordorigin="2558,11046" coordsize="2,40">
              <v:shape style="position:absolute;left:2558;top:11046;width:2;height:40" coordorigin="2558,11046" coordsize="0,40" path="m2558,11086l2558,11046e" filled="t" fillcolor="#231F20" stroked="f">
                <v:path arrowok="t"/>
                <v:fill type="solid"/>
              </v:shape>
            </v:group>
            <v:group style="position:absolute;left:2558;top:11046;width:2;height:40" coordorigin="2558,11046" coordsize="2,40">
              <v:shape style="position:absolute;left:2558;top:11046;width:2;height:40" coordorigin="2558,11046" coordsize="0,40" path="m2558,11046l2558,11086e" filled="f" stroked="t" strokeweight=".251101pt" strokecolor="#231F20">
                <v:path arrowok="t"/>
              </v:shape>
            </v:group>
            <v:group style="position:absolute;left:2558;top:10483;width:2;height:40" coordorigin="2558,10483" coordsize="2,40">
              <v:shape style="position:absolute;left:2558;top:10483;width:2;height:40" coordorigin="2558,10483" coordsize="0,40" path="m2558,10483l2558,10523e" filled="t" fillcolor="#231F20" stroked="f">
                <v:path arrowok="t"/>
                <v:fill type="solid"/>
              </v:shape>
            </v:group>
            <v:group style="position:absolute;left:2558;top:10483;width:2;height:40" coordorigin="2558,10483" coordsize="2,40">
              <v:shape style="position:absolute;left:2558;top:10483;width:2;height:40" coordorigin="2558,10483" coordsize="0,40" path="m2558,10483l2558,10523e" filled="f" stroked="t" strokeweight=".251101pt" strokecolor="#231F20">
                <v:path arrowok="t"/>
              </v:shape>
            </v:group>
            <v:group style="position:absolute;left:2538;top:11130;width:57;height:89" coordorigin="2538,11130" coordsize="57,89">
              <v:shape style="position:absolute;left:2538;top:11130;width:57;height:89" coordorigin="2538,11130" coordsize="57,89" path="m2538,11204l2538,11216,2543,11217,2546,11218,2550,11219,2554,11219,2558,11220,2572,11220,2581,11217,2589,11210,2557,11210,2553,11209,2546,11207,2542,11206,2538,11204xe" filled="t" fillcolor="#231F20" stroked="f">
                <v:path arrowok="t"/>
                <v:fill type="solid"/>
              </v:shape>
              <v:shape style="position:absolute;left:2538;top:11130;width:57;height:89" coordorigin="2538,11130" coordsize="57,89" path="m2589,11170l2568,11170,2574,11172,2577,11175,2581,11179,2583,11184,2583,11196,2581,11201,2577,11204,2574,11208,2568,11210,2589,11210,2592,11207,2595,11199,2595,11181,2592,11173,2589,11170xe" filled="t" fillcolor="#231F20" stroked="f">
                <v:path arrowok="t"/>
                <v:fill type="solid"/>
              </v:shape>
              <v:shape style="position:absolute;left:2538;top:11130;width:57;height:89" coordorigin="2538,11130" coordsize="57,89" path="m2589,11130l2542,11130,2542,11174,2545,11173,2549,11172,2555,11170,2558,11170,2589,11170,2587,11168,2581,11163,2578,11162,2553,11162,2553,11140,2589,11140,2589,11130xe" filled="t" fillcolor="#231F20" stroked="f">
                <v:path arrowok="t"/>
                <v:fill type="solid"/>
              </v:shape>
              <v:shape style="position:absolute;left:2538;top:11130;width:57;height:89" coordorigin="2538,11130" coordsize="57,89" path="m2573,11160l2562,11160,2560,11160,2557,11161,2555,11161,2553,11162,2578,11162,2573,11160xe" filled="t" fillcolor="#231F20" stroked="f">
                <v:path arrowok="t"/>
                <v:fill type="solid"/>
              </v:shape>
            </v:group>
            <v:group style="position:absolute;left:3444;top:11046;width:2;height:40" coordorigin="3444,11046" coordsize="2,40">
              <v:shape style="position:absolute;left:3444;top:11046;width:2;height:40" coordorigin="3444,11046" coordsize="0,40" path="m3444,11086l3444,11046e" filled="t" fillcolor="#231F20" stroked="f">
                <v:path arrowok="t"/>
                <v:fill type="solid"/>
              </v:shape>
            </v:group>
            <v:group style="position:absolute;left:3444;top:11046;width:2;height:40" coordorigin="3444,11046" coordsize="2,40">
              <v:shape style="position:absolute;left:3444;top:11046;width:2;height:40" coordorigin="3444,11046" coordsize="0,40" path="m3444,11046l3444,11086e" filled="f" stroked="t" strokeweight=".251101pt" strokecolor="#231F20">
                <v:path arrowok="t"/>
              </v:shape>
            </v:group>
            <v:group style="position:absolute;left:3444;top:10483;width:2;height:40" coordorigin="3444,10483" coordsize="2,40">
              <v:shape style="position:absolute;left:3444;top:10483;width:2;height:40" coordorigin="3444,10483" coordsize="0,40" path="m3444,10483l3444,10523e" filled="t" fillcolor="#231F20" stroked="f">
                <v:path arrowok="t"/>
                <v:fill type="solid"/>
              </v:shape>
            </v:group>
            <v:group style="position:absolute;left:3444;top:10483;width:2;height:40" coordorigin="3444,10483" coordsize="2,40">
              <v:shape style="position:absolute;left:3444;top:10483;width:2;height:40" coordorigin="3444,10483" coordsize="0,40" path="m3444,10483l3444,10523e" filled="f" stroked="t" strokeweight=".251101pt" strokecolor="#231F20">
                <v:path arrowok="t"/>
              </v:shape>
            </v:group>
            <v:group style="position:absolute;left:3391;top:11130;width:52;height:88" coordorigin="3391,11130" coordsize="52,88">
              <v:shape style="position:absolute;left:3391;top:11130;width:52;height:88" coordorigin="3391,11130" coordsize="52,88" path="m3444,11208l3393,11208,3393,11218,3444,11218,3444,11208xe" filled="t" fillcolor="#231F20" stroked="f">
                <v:path arrowok="t"/>
                <v:fill type="solid"/>
              </v:shape>
              <v:shape style="position:absolute;left:3391;top:11130;width:52;height:88" coordorigin="3391,11130" coordsize="52,88" path="m3424,11141l3412,11141,3412,11208,3424,11208,3424,11141xe" filled="t" fillcolor="#231F20" stroked="f">
                <v:path arrowok="t"/>
                <v:fill type="solid"/>
              </v:shape>
              <v:shape style="position:absolute;left:3391;top:11130;width:52;height:88" coordorigin="3391,11130" coordsize="52,88" path="m3424,11130l3412,11130,3391,11134,3391,11145,3412,11141,3424,11141,3424,11130xe" filled="t" fillcolor="#231F20" stroked="f">
                <v:path arrowok="t"/>
                <v:fill type="solid"/>
              </v:shape>
            </v:group>
            <v:group style="position:absolute;left:3463;top:11129;width:61;height:91" coordorigin="3463,11129" coordsize="61,91">
              <v:shape style="position:absolute;left:3463;top:11129;width:61;height:91" coordorigin="3463,11129" coordsize="61,91" path="m3503,11129l3483,11129,3475,11132,3470,11140,3465,11148,3463,11159,3463,11189,3465,11200,3475,11216,3483,11220,3503,11220,3510,11216,3514,11210,3487,11210,3482,11207,3476,11195,3475,11186,3475,11162,3476,11153,3482,11141,3487,11138,3514,11138,3510,11132,3503,11129xe" filled="t" fillcolor="#231F20" stroked="f">
                <v:path arrowok="t"/>
                <v:fill type="solid"/>
              </v:shape>
              <v:shape style="position:absolute;left:3463;top:11129;width:61;height:91" coordorigin="3463,11129" coordsize="61,91" path="m3514,11138l3499,11138,3504,11141,3507,11147,3510,11153,3511,11162,3511,11186,3510,11195,3507,11201,3504,11207,3499,11210,3514,11210,3515,11208,3521,11200,3523,11189,3523,11159,3521,11148,3515,11140,3514,11138xe" filled="t" fillcolor="#231F20" stroked="f">
                <v:path arrowok="t"/>
                <v:fill type="solid"/>
              </v:shape>
            </v:group>
            <v:group style="position:absolute;left:4331;top:11046;width:2;height:40" coordorigin="4331,11046" coordsize="2,40">
              <v:shape style="position:absolute;left:4331;top:11046;width:2;height:40" coordorigin="4331,11046" coordsize="0,40" path="m4331,11086l4331,11046e" filled="t" fillcolor="#231F20" stroked="f">
                <v:path arrowok="t"/>
                <v:fill type="solid"/>
              </v:shape>
            </v:group>
            <v:group style="position:absolute;left:4331;top:11046;width:2;height:40" coordorigin="4331,11046" coordsize="2,40">
              <v:shape style="position:absolute;left:4331;top:11046;width:2;height:40" coordorigin="4331,11046" coordsize="0,40" path="m4331,11046l4331,11086e" filled="f" stroked="t" strokeweight=".251101pt" strokecolor="#231F20">
                <v:path arrowok="t"/>
              </v:shape>
            </v:group>
            <v:group style="position:absolute;left:4331;top:10483;width:2;height:40" coordorigin="4331,10483" coordsize="2,40">
              <v:shape style="position:absolute;left:4331;top:10483;width:2;height:40" coordorigin="4331,10483" coordsize="0,40" path="m4331,10483l4331,10523e" filled="t" fillcolor="#231F20" stroked="f">
                <v:path arrowok="t"/>
                <v:fill type="solid"/>
              </v:shape>
            </v:group>
            <v:group style="position:absolute;left:4331;top:10483;width:2;height:40" coordorigin="4331,10483" coordsize="2,40">
              <v:shape style="position:absolute;left:4331;top:10483;width:2;height:40" coordorigin="4331,10483" coordsize="0,40" path="m4331,10483l4331,10523e" filled="f" stroked="t" strokeweight=".251101pt" strokecolor="#231F20">
                <v:path arrowok="t"/>
              </v:shape>
            </v:group>
            <v:group style="position:absolute;left:4279;top:11130;width:52;height:88" coordorigin="4279,11130" coordsize="52,88">
              <v:shape style="position:absolute;left:4279;top:11130;width:52;height:88" coordorigin="4279,11130" coordsize="52,88" path="m4331,11208l4281,11208,4281,11218,4331,11218,4331,11208xe" filled="t" fillcolor="#231F20" stroked="f">
                <v:path arrowok="t"/>
                <v:fill type="solid"/>
              </v:shape>
              <v:shape style="position:absolute;left:4279;top:11130;width:52;height:88" coordorigin="4279,11130" coordsize="52,88" path="m4312,11141l4300,11141,4300,11208,4312,11208,4312,11141xe" filled="t" fillcolor="#231F20" stroked="f">
                <v:path arrowok="t"/>
                <v:fill type="solid"/>
              </v:shape>
              <v:shape style="position:absolute;left:4279;top:11130;width:52;height:88" coordorigin="4279,11130" coordsize="52,88" path="m4312,11130l4300,11130,4279,11134,4279,11145,4300,11141,4312,11141,4312,11130xe" filled="t" fillcolor="#231F20" stroked="f">
                <v:path arrowok="t"/>
                <v:fill type="solid"/>
              </v:shape>
            </v:group>
            <v:group style="position:absolute;left:4352;top:11130;width:57;height:89" coordorigin="4352,11130" coordsize="57,89">
              <v:shape style="position:absolute;left:4352;top:11130;width:57;height:89" coordorigin="4352,11130" coordsize="57,89" path="m4352,11204l4352,11216,4356,11217,4360,11218,4363,11219,4367,11219,4371,11220,4385,11220,4394,11217,4402,11210,4370,11210,4366,11209,4359,11207,4355,11206,4352,11204xe" filled="t" fillcolor="#231F20" stroked="f">
                <v:path arrowok="t"/>
                <v:fill type="solid"/>
              </v:shape>
              <v:shape style="position:absolute;left:4352;top:11130;width:57;height:89" coordorigin="4352,11130" coordsize="57,89" path="m4402,11170l4381,11170,4387,11172,4391,11175,4395,11179,4397,11184,4397,11196,4395,11201,4391,11204,4387,11208,4381,11210,4402,11210,4405,11207,4408,11199,4408,11181,4406,11173,4402,11170xe" filled="t" fillcolor="#231F20" stroked="f">
                <v:path arrowok="t"/>
                <v:fill type="solid"/>
              </v:shape>
              <v:shape style="position:absolute;left:4352;top:11130;width:57;height:89" coordorigin="4352,11130" coordsize="57,89" path="m4402,11130l4355,11130,4355,11174,4359,11173,4362,11172,4368,11170,4371,11170,4402,11170,4400,11168,4394,11163,4391,11162,4366,11162,4366,11140,4402,11140,4402,11130xe" filled="t" fillcolor="#231F20" stroked="f">
                <v:path arrowok="t"/>
                <v:fill type="solid"/>
              </v:shape>
              <v:shape style="position:absolute;left:4352;top:11130;width:57;height:89" coordorigin="4352,11130" coordsize="57,89" path="m4386,11160l4375,11160,4373,11160,4370,11161,4368,11161,4366,11162,4391,11162,4386,11160xe" filled="t" fillcolor="#231F20" stroked="f">
                <v:path arrowok="t"/>
                <v:fill type="solid"/>
              </v:shape>
            </v:group>
            <v:group style="position:absolute;left:5217;top:11046;width:2;height:40" coordorigin="5217,11046" coordsize="2,40">
              <v:shape style="position:absolute;left:5217;top:11046;width:2;height:40" coordorigin="5217,11046" coordsize="0,40" path="m5217,11086l5217,11046e" filled="t" fillcolor="#231F20" stroked="f">
                <v:path arrowok="t"/>
                <v:fill type="solid"/>
              </v:shape>
            </v:group>
            <v:group style="position:absolute;left:5217;top:11046;width:2;height:40" coordorigin="5217,11046" coordsize="2,40">
              <v:shape style="position:absolute;left:5217;top:11046;width:2;height:40" coordorigin="5217,11046" coordsize="0,40" path="m5217,11046l5217,11086e" filled="f" stroked="t" strokeweight=".251101pt" strokecolor="#231F20">
                <v:path arrowok="t"/>
              </v:shape>
            </v:group>
            <v:group style="position:absolute;left:5217;top:10483;width:2;height:40" coordorigin="5217,10483" coordsize="2,40">
              <v:shape style="position:absolute;left:5217;top:10483;width:2;height:40" coordorigin="5217,10483" coordsize="0,40" path="m5217,10483l5217,10523e" filled="t" fillcolor="#231F20" stroked="f">
                <v:path arrowok="t"/>
                <v:fill type="solid"/>
              </v:shape>
            </v:group>
            <v:group style="position:absolute;left:5217;top:10483;width:2;height:40" coordorigin="5217,10483" coordsize="2,40">
              <v:shape style="position:absolute;left:5217;top:10483;width:2;height:40" coordorigin="5217,10483" coordsize="0,40" path="m5217,10483l5217,10523e" filled="f" stroked="t" strokeweight=".251101pt" strokecolor="#231F20">
                <v:path arrowok="t"/>
              </v:shape>
            </v:group>
            <v:group style="position:absolute;left:5157;top:11129;width:56;height:89" coordorigin="5157,11129" coordsize="56,89">
              <v:shape style="position:absolute;left:5157;top:11129;width:56;height:89" coordorigin="5157,11129" coordsize="56,89" path="m5208,11139l5188,11139,5193,11140,5199,11146,5201,11150,5201,11157,5200,11160,5199,11163,5197,11166,5194,11170,5191,11174,5189,11176,5157,11208,5157,11218,5213,11218,5213,11208,5172,11208,5189,11191,5199,11180,5202,11176,5203,11175,5207,11171,5209,11167,5211,11164,5212,11161,5213,11157,5213,11146,5210,11140,5208,11139xe" filled="t" fillcolor="#231F20" stroked="f">
                <v:path arrowok="t"/>
                <v:fill type="solid"/>
              </v:shape>
              <v:shape style="position:absolute;left:5157;top:11129;width:56;height:89" coordorigin="5157,11129" coordsize="56,89" path="m5192,11129l5179,11129,5176,11129,5167,11131,5163,11132,5158,11134,5158,11146,5163,11144,5167,11142,5171,11140,5175,11139,5179,11139,5208,11139,5199,11131,5192,11129xe" filled="t" fillcolor="#231F20" stroked="f">
                <v:path arrowok="t"/>
                <v:fill type="solid"/>
              </v:shape>
            </v:group>
            <v:group style="position:absolute;left:5233;top:11129;width:61;height:91" coordorigin="5233,11129" coordsize="61,91">
              <v:shape style="position:absolute;left:5233;top:11129;width:61;height:91" coordorigin="5233,11129" coordsize="61,91" path="m5273,11129l5254,11129,5246,11132,5241,11140,5236,11148,5233,11159,5233,11189,5236,11200,5246,11216,5254,11220,5273,11220,5281,11216,5285,11210,5257,11210,5253,11207,5247,11195,5245,11186,5245,11162,5247,11153,5253,11141,5257,11138,5285,11138,5281,11132,5273,11129xe" filled="t" fillcolor="#231F20" stroked="f">
                <v:path arrowok="t"/>
                <v:fill type="solid"/>
              </v:shape>
              <v:shape style="position:absolute;left:5233;top:11129;width:61;height:91" coordorigin="5233,11129" coordsize="61,91" path="m5285,11138l5270,11138,5274,11141,5277,11147,5280,11153,5282,11162,5282,11186,5280,11195,5277,11201,5274,11207,5270,11210,5285,11210,5286,11208,5291,11200,5294,11189,5294,11159,5291,11148,5286,11140,5285,11138xe" filled="t" fillcolor="#231F20" stroked="f">
                <v:path arrowok="t"/>
                <v:fill type="solid"/>
              </v:shape>
            </v:group>
            <v:group style="position:absolute;left:6103;top:11046;width:2;height:40" coordorigin="6103,11046" coordsize="2,40">
              <v:shape style="position:absolute;left:6103;top:11046;width:2;height:40" coordorigin="6103,11046" coordsize="0,40" path="m6103,11086l6103,11046e" filled="t" fillcolor="#231F20" stroked="f">
                <v:path arrowok="t"/>
                <v:fill type="solid"/>
              </v:shape>
            </v:group>
            <v:group style="position:absolute;left:6103;top:11046;width:2;height:40" coordorigin="6103,11046" coordsize="2,40">
              <v:shape style="position:absolute;left:6103;top:11046;width:2;height:40" coordorigin="6103,11046" coordsize="0,40" path="m6103,11046l6103,11086e" filled="f" stroked="t" strokeweight=".251101pt" strokecolor="#231F20">
                <v:path arrowok="t"/>
              </v:shape>
            </v:group>
            <v:group style="position:absolute;left:6103;top:10483;width:2;height:40" coordorigin="6103,10483" coordsize="2,40">
              <v:shape style="position:absolute;left:6103;top:10483;width:2;height:40" coordorigin="6103,10483" coordsize="0,40" path="m6103,10483l6103,10523e" filled="t" fillcolor="#231F20" stroked="f">
                <v:path arrowok="t"/>
                <v:fill type="solid"/>
              </v:shape>
            </v:group>
            <v:group style="position:absolute;left:6103;top:10483;width:2;height:40" coordorigin="6103,10483" coordsize="2,40">
              <v:shape style="position:absolute;left:6103;top:10483;width:2;height:40" coordorigin="6103,10483" coordsize="0,40" path="m6103,10483l6103,10523e" filled="f" stroked="t" strokeweight=".251101pt" strokecolor="#231F20">
                <v:path arrowok="t"/>
              </v:shape>
            </v:group>
            <v:group style="position:absolute;left:6045;top:11129;width:56;height:89" coordorigin="6045,11129" coordsize="56,89">
              <v:shape style="position:absolute;left:6045;top:11129;width:56;height:89" coordorigin="6045,11129" coordsize="56,89" path="m6096,11139l6076,11139,6080,11140,6087,11146,6089,11150,6089,11157,6088,11160,6086,11163,6085,11166,6082,11170,6076,11176,6050,11203,6045,11208,6045,11218,6101,11218,6101,11208,6059,11208,6087,11180,6090,11176,6091,11175,6095,11171,6097,11167,6098,11164,6100,11161,6100,11157,6100,11146,6098,11140,6096,11139xe" filled="t" fillcolor="#231F20" stroked="f">
                <v:path arrowok="t"/>
                <v:fill type="solid"/>
              </v:shape>
              <v:shape style="position:absolute;left:6045;top:11129;width:56;height:89" coordorigin="6045,11129" coordsize="56,89" path="m6080,11129l6067,11129,6063,11129,6055,11131,6051,11132,6046,11134,6046,11146,6050,11144,6055,11142,6059,11140,6063,11139,6067,11139,6096,11139,6087,11131,6080,11129xe" filled="t" fillcolor="#231F20" stroked="f">
                <v:path arrowok="t"/>
                <v:fill type="solid"/>
              </v:shape>
            </v:group>
            <v:group style="position:absolute;left:6122;top:11130;width:57;height:89" coordorigin="6122,11130" coordsize="57,89">
              <v:shape style="position:absolute;left:6122;top:11130;width:57;height:89" coordorigin="6122,11130" coordsize="57,89" path="m6122,11204l6122,11216,6126,11217,6130,11218,6134,11219,6138,11219,6142,11220,6156,11220,6164,11217,6173,11210,6141,11210,6137,11209,6133,11208,6129,11207,6126,11206,6122,11204xe" filled="t" fillcolor="#231F20" stroked="f">
                <v:path arrowok="t"/>
                <v:fill type="solid"/>
              </v:shape>
              <v:shape style="position:absolute;left:6122;top:11130;width:57;height:89" coordorigin="6122,11130" coordsize="57,89" path="m6173,11170l6152,11170,6157,11172,6161,11175,6165,11179,6167,11184,6167,11196,6165,11201,6161,11204,6157,11208,6152,11210,6173,11210,6176,11207,6179,11199,6179,11181,6176,11173,6173,11170xe" filled="t" fillcolor="#231F20" stroked="f">
                <v:path arrowok="t"/>
                <v:fill type="solid"/>
              </v:shape>
              <v:shape style="position:absolute;left:6122;top:11130;width:57;height:89" coordorigin="6122,11130" coordsize="57,89" path="m6173,11130l6126,11130,6126,11174,6129,11173,6133,11172,6139,11170,6142,11170,6173,11170,6170,11168,6165,11163,6162,11162,6137,11162,6137,11140,6173,11140,6173,11130xe" filled="t" fillcolor="#231F20" stroked="f">
                <v:path arrowok="t"/>
                <v:fill type="solid"/>
              </v:shape>
              <v:shape style="position:absolute;left:6122;top:11130;width:57;height:89" coordorigin="6122,11130" coordsize="57,89" path="m6157,11160l6146,11160,6144,11160,6140,11161,6139,11161,6137,11162,6162,11162,6157,11160xe" filled="t" fillcolor="#231F20" stroked="f">
                <v:path arrowok="t"/>
                <v:fill type="solid"/>
              </v:shape>
            </v:group>
            <v:group style="position:absolute;left:6990;top:11046;width:2;height:40" coordorigin="6990,11046" coordsize="2,40">
              <v:shape style="position:absolute;left:6990;top:11046;width:2;height:40" coordorigin="6990,11046" coordsize="0,40" path="m6990,11086l6990,11046e" filled="t" fillcolor="#231F20" stroked="f">
                <v:path arrowok="t"/>
                <v:fill type="solid"/>
              </v:shape>
            </v:group>
            <v:group style="position:absolute;left:6990;top:11046;width:2;height:40" coordorigin="6990,11046" coordsize="2,40">
              <v:shape style="position:absolute;left:6990;top:11046;width:2;height:40" coordorigin="6990,11046" coordsize="0,40" path="m6990,11046l6990,11086e" filled="f" stroked="t" strokeweight=".251101pt" strokecolor="#231F20">
                <v:path arrowok="t"/>
              </v:shape>
            </v:group>
            <v:group style="position:absolute;left:6990;top:10483;width:2;height:40" coordorigin="6990,10483" coordsize="2,40">
              <v:shape style="position:absolute;left:6990;top:10483;width:2;height:40" coordorigin="6990,10483" coordsize="0,40" path="m6990,10483l6990,10523e" filled="t" fillcolor="#231F20" stroked="f">
                <v:path arrowok="t"/>
                <v:fill type="solid"/>
              </v:shape>
            </v:group>
            <v:group style="position:absolute;left:6990;top:10483;width:2;height:40" coordorigin="6990,10483" coordsize="2,40">
              <v:shape style="position:absolute;left:6990;top:10483;width:2;height:40" coordorigin="6990,10483" coordsize="0,40" path="m6990,10483l6990,10523e" filled="f" stroked="t" strokeweight=".251101pt" strokecolor="#231F20">
                <v:path arrowok="t"/>
              </v:shape>
            </v:group>
            <v:group style="position:absolute;left:6931;top:11129;width:58;height:91" coordorigin="6931,11129" coordsize="58,91">
              <v:shape style="position:absolute;left:6931;top:11129;width:58;height:91" coordorigin="6931,11129" coordsize="58,91" path="m6931,11204l6931,11215,6935,11217,6939,11218,6943,11218,6947,11219,6951,11220,6965,11220,6974,11217,6980,11213,6983,11210,6950,11210,6946,11209,6938,11207,6934,11206,6931,11204xe" filled="t" fillcolor="#231F20" stroked="f">
                <v:path arrowok="t"/>
                <v:fill type="solid"/>
              </v:shape>
              <v:shape style="position:absolute;left:6931;top:11129;width:58;height:91" coordorigin="6931,11129" coordsize="58,91" path="m6984,11139l6962,11139,6967,11140,6970,11142,6973,11145,6975,11148,6975,11157,6973,11160,6970,11163,6967,11165,6963,11166,6946,11166,6946,11176,6963,11176,6968,11177,6975,11183,6977,11187,6977,11198,6975,11202,6967,11208,6962,11210,6983,11210,6986,11208,6989,11201,6989,11187,6987,11182,6981,11174,6976,11172,6971,11171,6976,11169,6980,11167,6985,11160,6987,11156,6987,11144,6984,11139,6984,11139xe" filled="t" fillcolor="#231F20" stroked="f">
                <v:path arrowok="t"/>
                <v:fill type="solid"/>
              </v:shape>
              <v:shape style="position:absolute;left:6931;top:11129;width:58;height:91" coordorigin="6931,11129" coordsize="58,91" path="m6966,11129l6954,11129,6950,11129,6942,11130,6938,11131,6934,11132,6934,11143,6938,11141,6942,11140,6950,11139,6953,11139,6984,11139,6973,11131,6966,11129xe" filled="t" fillcolor="#231F20" stroked="f">
                <v:path arrowok="t"/>
                <v:fill type="solid"/>
              </v:shape>
            </v:group>
            <v:group style="position:absolute;left:7006;top:11129;width:61;height:91" coordorigin="7006,11129" coordsize="61,91">
              <v:shape style="position:absolute;left:7006;top:11129;width:61;height:91" coordorigin="7006,11129" coordsize="61,91" path="m7046,11129l7027,11129,7019,11132,7014,11140,7009,11148,7006,11159,7006,11189,7009,11200,7019,11216,7027,11220,7046,11220,7054,11216,7058,11210,7031,11210,7026,11207,7020,11195,7018,11186,7018,11162,7020,11153,7026,11141,7031,11138,7058,11138,7054,11132,7046,11129xe" filled="t" fillcolor="#231F20" stroked="f">
                <v:path arrowok="t"/>
                <v:fill type="solid"/>
              </v:shape>
              <v:shape style="position:absolute;left:7006;top:11129;width:61;height:91" coordorigin="7006,11129" coordsize="61,91" path="m7058,11138l7043,11138,7047,11141,7051,11147,7054,11153,7055,11162,7055,11186,7054,11195,7051,11201,7047,11207,7043,11210,7058,11210,7059,11208,7064,11200,7067,11189,7067,11159,7064,11148,7059,11140,7058,11138xe" filled="t" fillcolor="#231F20" stroked="f">
                <v:path arrowok="t"/>
                <v:fill type="solid"/>
              </v:shape>
            </v:group>
            <v:group style="position:absolute;left:7876;top:11046;width:2;height:40" coordorigin="7876,11046" coordsize="2,40">
              <v:shape style="position:absolute;left:7876;top:11046;width:2;height:40" coordorigin="7876,11046" coordsize="0,40" path="m7876,11086l7876,11046e" filled="t" fillcolor="#231F20" stroked="f">
                <v:path arrowok="t"/>
                <v:fill type="solid"/>
              </v:shape>
            </v:group>
            <v:group style="position:absolute;left:7876;top:11046;width:2;height:40" coordorigin="7876,11046" coordsize="2,40">
              <v:shape style="position:absolute;left:7876;top:11046;width:2;height:40" coordorigin="7876,11046" coordsize="0,40" path="m7876,11046l7876,11086e" filled="f" stroked="t" strokeweight=".251101pt" strokecolor="#231F20">
                <v:path arrowok="t"/>
              </v:shape>
            </v:group>
            <v:group style="position:absolute;left:7876;top:10483;width:2;height:40" coordorigin="7876,10483" coordsize="2,40">
              <v:shape style="position:absolute;left:7876;top:10483;width:2;height:40" coordorigin="7876,10483" coordsize="0,40" path="m7876,10483l7876,10523e" filled="t" fillcolor="#231F20" stroked="f">
                <v:path arrowok="t"/>
                <v:fill type="solid"/>
              </v:shape>
            </v:group>
            <v:group style="position:absolute;left:7876;top:10483;width:2;height:40" coordorigin="7876,10483" coordsize="2,40">
              <v:shape style="position:absolute;left:7876;top:10483;width:2;height:40" coordorigin="7876,10483" coordsize="0,40" path="m7876,10483l7876,10523e" filled="f" stroked="t" strokeweight=".251101pt" strokecolor="#231F20">
                <v:path arrowok="t"/>
              </v:shape>
            </v:group>
            <v:group style="position:absolute;left:7819;top:11129;width:58;height:91" coordorigin="7819,11129" coordsize="58,91">
              <v:shape style="position:absolute;left:7819;top:11129;width:58;height:91" coordorigin="7819,11129" coordsize="58,91" path="m7819,11204l7819,11215,7823,11217,7827,11218,7831,11218,7835,11219,7838,11220,7853,11220,7862,11217,7868,11213,7871,11210,7837,11210,7833,11209,7825,11207,7822,11206,7819,11204xe" filled="t" fillcolor="#231F20" stroked="f">
                <v:path arrowok="t"/>
                <v:fill type="solid"/>
              </v:shape>
              <v:shape style="position:absolute;left:7819;top:11129;width:58;height:91" coordorigin="7819,11129" coordsize="58,91" path="m7871,11139l7850,11139,7855,11140,7858,11142,7861,11145,7863,11148,7863,11157,7861,11160,7858,11163,7855,11165,7850,11166,7834,11166,7834,11176,7851,11176,7856,11177,7863,11183,7865,11187,7865,11198,7863,11202,7855,11208,7849,11210,7871,11210,7873,11208,7876,11201,7876,11187,7875,11182,7869,11174,7864,11172,7858,11171,7863,11169,7867,11167,7873,11160,7874,11156,7874,11144,7872,11139,7871,11139xe" filled="t" fillcolor="#231F20" stroked="f">
                <v:path arrowok="t"/>
                <v:fill type="solid"/>
              </v:shape>
              <v:shape style="position:absolute;left:7819;top:11129;width:58;height:91" coordorigin="7819,11129" coordsize="58,91" path="m7854,11129l7842,11129,7838,11129,7830,11130,7826,11131,7821,11132,7821,11143,7826,11141,7830,11140,7837,11139,7841,11139,7871,11139,7861,11131,7854,11129xe" filled="t" fillcolor="#231F20" stroked="f">
                <v:path arrowok="t"/>
                <v:fill type="solid"/>
              </v:shape>
            </v:group>
            <v:group style="position:absolute;left:7895;top:11130;width:57;height:89" coordorigin="7895,11130" coordsize="57,89">
              <v:shape style="position:absolute;left:7895;top:11130;width:57;height:89" coordorigin="7895,11130" coordsize="57,89" path="m7895,11204l7895,11216,7900,11217,7903,11218,7907,11219,7911,11219,7915,11220,7929,11220,7937,11217,7946,11210,7914,11210,7910,11209,7903,11207,7899,11206,7895,11204xe" filled="t" fillcolor="#231F20" stroked="f">
                <v:path arrowok="t"/>
                <v:fill type="solid"/>
              </v:shape>
              <v:shape style="position:absolute;left:7895;top:11130;width:57;height:89" coordorigin="7895,11130" coordsize="57,89" path="m7946,11170l7925,11170,7930,11172,7934,11175,7938,11179,7940,11184,7940,11196,7938,11201,7934,11204,7930,11208,7925,11210,7946,11210,7949,11207,7952,11199,7952,11181,7949,11173,7946,11170xe" filled="t" fillcolor="#231F20" stroked="f">
                <v:path arrowok="t"/>
                <v:fill type="solid"/>
              </v:shape>
              <v:shape style="position:absolute;left:7895;top:11130;width:57;height:89" coordorigin="7895,11130" coordsize="57,89" path="m7946,11130l7899,11130,7899,11174,7902,11173,7906,11172,7912,11170,7915,11170,7946,11170,7944,11168,7938,11163,7935,11162,7910,11162,7910,11140,7946,11140,7946,11130xe" filled="t" fillcolor="#231F20" stroked="f">
                <v:path arrowok="t"/>
                <v:fill type="solid"/>
              </v:shape>
              <v:shape style="position:absolute;left:7895;top:11130;width:57;height:89" coordorigin="7895,11130" coordsize="57,89" path="m7930,11160l7919,11160,7917,11160,7913,11161,7912,11161,7910,11162,7935,11162,7930,11160xe" filled="t" fillcolor="#231F20" stroked="f">
                <v:path arrowok="t"/>
                <v:fill type="solid"/>
              </v:shape>
            </v:group>
            <v:group style="position:absolute;left:8763;top:11046;width:2;height:40" coordorigin="8763,11046" coordsize="2,40">
              <v:shape style="position:absolute;left:8763;top:11046;width:2;height:40" coordorigin="8763,11046" coordsize="0,40" path="m8763,11086l8763,11046e" filled="t" fillcolor="#231F20" stroked="f">
                <v:path arrowok="t"/>
                <v:fill type="solid"/>
              </v:shape>
            </v:group>
            <v:group style="position:absolute;left:8763;top:11046;width:2;height:40" coordorigin="8763,11046" coordsize="2,40">
              <v:shape style="position:absolute;left:8763;top:11046;width:2;height:40" coordorigin="8763,11046" coordsize="0,40" path="m8763,11046l8763,11086e" filled="f" stroked="t" strokeweight=".251101pt" strokecolor="#231F20">
                <v:path arrowok="t"/>
              </v:shape>
            </v:group>
            <v:group style="position:absolute;left:8763;top:10483;width:2;height:40" coordorigin="8763,10483" coordsize="2,40">
              <v:shape style="position:absolute;left:8763;top:10483;width:2;height:40" coordorigin="8763,10483" coordsize="0,40" path="m8763,10483l8763,10523e" filled="t" fillcolor="#231F20" stroked="f">
                <v:path arrowok="t"/>
                <v:fill type="solid"/>
              </v:shape>
            </v:group>
            <v:group style="position:absolute;left:8763;top:10483;width:2;height:40" coordorigin="8763,10483" coordsize="2,40">
              <v:shape style="position:absolute;left:8763;top:10483;width:2;height:40" coordorigin="8763,10483" coordsize="0,40" path="m8763,10483l8763,10523e" filled="f" stroked="t" strokeweight=".251101pt" strokecolor="#231F20">
                <v:path arrowok="t"/>
              </v:shape>
            </v:group>
            <v:group style="position:absolute;left:8699;top:11130;width:51;height:88" coordorigin="8699,11130" coordsize="51,88">
              <v:shape style="position:absolute;left:8699;top:11130;width:51;height:88" coordorigin="8699,11130" coordsize="51,88" path="m8750,11197l8739,11197,8739,11218,8750,11218,8750,11197xe" filled="t" fillcolor="#231F20" stroked="f">
                <v:path arrowok="t"/>
                <v:fill type="solid"/>
              </v:shape>
              <v:shape style="position:absolute;left:8699;top:11130;width:51;height:88" coordorigin="8699,11130" coordsize="51,88" path="m8750,11130l8735,11130,8699,11186,8699,11197,8763,11197,8763,11187,8709,11187,8739,11140,8750,11140,8750,11130xe" filled="t" fillcolor="#231F20" stroked="f">
                <v:path arrowok="t"/>
                <v:fill type="solid"/>
              </v:shape>
              <v:shape style="position:absolute;left:8699;top:11130;width:51;height:88" coordorigin="8699,11130" coordsize="51,88" path="m8750,11140l8739,11140,8739,11187,8750,11187,8750,11140xe" filled="t" fillcolor="#231F20" stroked="f">
                <v:path arrowok="t"/>
                <v:fill type="solid"/>
              </v:shape>
            </v:group>
            <v:group style="position:absolute;left:8778;top:11129;width:61;height:91" coordorigin="8778,11129" coordsize="61,91">
              <v:shape style="position:absolute;left:8778;top:11129;width:61;height:91" coordorigin="8778,11129" coordsize="61,91" path="m8818,11129l8798,11129,8790,11132,8785,11140,8780,11148,8778,11159,8778,11189,8780,11200,8790,11216,8798,11220,8818,11220,8825,11216,8829,11210,8802,11210,8797,11207,8791,11195,8790,11186,8790,11162,8791,11153,8797,11141,8802,11138,8829,11138,8825,11132,8818,11129xe" filled="t" fillcolor="#231F20" stroked="f">
                <v:path arrowok="t"/>
                <v:fill type="solid"/>
              </v:shape>
              <v:shape style="position:absolute;left:8778;top:11129;width:61;height:91" coordorigin="8778,11129" coordsize="61,91" path="m8829,11138l8814,11138,8819,11141,8822,11147,8825,11153,8826,11162,8826,11186,8825,11195,8822,11201,8819,11207,8814,11210,8829,11210,8831,11208,8836,11200,8838,11189,8838,11159,8836,11148,8831,11140,8829,11138xe" filled="t" fillcolor="#231F20" stroked="f">
                <v:path arrowok="t"/>
                <v:fill type="solid"/>
              </v:shape>
            </v:group>
            <v:group style="position:absolute;left:9649;top:11046;width:2;height:40" coordorigin="9649,11046" coordsize="2,40">
              <v:shape style="position:absolute;left:9649;top:11046;width:2;height:40" coordorigin="9649,11046" coordsize="0,40" path="m9649,11086l9649,11046e" filled="t" fillcolor="#231F20" stroked="f">
                <v:path arrowok="t"/>
                <v:fill type="solid"/>
              </v:shape>
            </v:group>
            <v:group style="position:absolute;left:9649;top:11046;width:2;height:40" coordorigin="9649,11046" coordsize="2,40">
              <v:shape style="position:absolute;left:9649;top:11046;width:2;height:40" coordorigin="9649,11046" coordsize="0,40" path="m9649,11046l9649,11086e" filled="f" stroked="t" strokeweight=".251101pt" strokecolor="#231F20">
                <v:path arrowok="t"/>
              </v:shape>
            </v:group>
            <v:group style="position:absolute;left:9649;top:10483;width:2;height:40" coordorigin="9649,10483" coordsize="2,40">
              <v:shape style="position:absolute;left:9649;top:10483;width:2;height:40" coordorigin="9649,10483" coordsize="0,40" path="m9649,10483l9649,10523e" filled="t" fillcolor="#231F20" stroked="f">
                <v:path arrowok="t"/>
                <v:fill type="solid"/>
              </v:shape>
            </v:group>
            <v:group style="position:absolute;left:9649;top:10483;width:2;height:40" coordorigin="9649,10483" coordsize="2,40">
              <v:shape style="position:absolute;left:9649;top:10483;width:2;height:40" coordorigin="9649,10483" coordsize="0,40" path="m9649,10483l9649,10523e" filled="f" stroked="t" strokeweight=".251101pt" strokecolor="#231F20">
                <v:path arrowok="t"/>
              </v:shape>
            </v:group>
            <v:group style="position:absolute;left:9587;top:11130;width:51;height:88" coordorigin="9587,11130" coordsize="51,88">
              <v:shape style="position:absolute;left:9587;top:11130;width:51;height:88" coordorigin="9587,11130" coordsize="51,88" path="m9638,11197l9626,11197,9626,11218,9638,11218,9638,11197xe" filled="t" fillcolor="#231F20" stroked="f">
                <v:path arrowok="t"/>
                <v:fill type="solid"/>
              </v:shape>
              <v:shape style="position:absolute;left:9587;top:11130;width:51;height:88" coordorigin="9587,11130" coordsize="51,88" path="m9638,11130l9623,11130,9587,11186,9587,11197,9651,11197,9651,11187,9596,11187,9626,11140,9638,11140,9638,11130xe" filled="t" fillcolor="#231F20" stroked="f">
                <v:path arrowok="t"/>
                <v:fill type="solid"/>
              </v:shape>
              <v:shape style="position:absolute;left:9587;top:11130;width:51;height:88" coordorigin="9587,11130" coordsize="51,88" path="m9638,11140l9626,11140,9626,11187,9638,11187,9638,11140xe" filled="t" fillcolor="#231F20" stroked="f">
                <v:path arrowok="t"/>
                <v:fill type="solid"/>
              </v:shape>
            </v:group>
            <v:group style="position:absolute;left:9667;top:11130;width:57;height:89" coordorigin="9667,11130" coordsize="57,89">
              <v:shape style="position:absolute;left:9667;top:11130;width:57;height:89" coordorigin="9667,11130" coordsize="57,89" path="m9667,11204l9667,11216,9671,11217,9675,11218,9678,11219,9682,11219,9686,11220,9700,11220,9709,11217,9717,11210,9685,11210,9681,11209,9674,11207,9670,11206,9667,11204xe" filled="t" fillcolor="#231F20" stroked="f">
                <v:path arrowok="t"/>
                <v:fill type="solid"/>
              </v:shape>
              <v:shape style="position:absolute;left:9667;top:11130;width:57;height:89" coordorigin="9667,11130" coordsize="57,89" path="m9717,11170l9696,11170,9702,11172,9706,11175,9710,11179,9712,11184,9712,11196,9710,11201,9706,11204,9702,11208,9696,11210,9717,11210,9721,11207,9724,11199,9724,11181,9721,11173,9717,11170xe" filled="t" fillcolor="#231F20" stroked="f">
                <v:path arrowok="t"/>
                <v:fill type="solid"/>
              </v:shape>
              <v:shape style="position:absolute;left:9667;top:11130;width:57;height:89" coordorigin="9667,11130" coordsize="57,89" path="m9717,11130l9670,11130,9670,11174,9674,11173,9677,11172,9683,11170,9686,11170,9717,11170,9715,11168,9709,11163,9706,11162,9681,11162,9681,11140,9717,11140,9717,11130xe" filled="t" fillcolor="#231F20" stroked="f">
                <v:path arrowok="t"/>
                <v:fill type="solid"/>
              </v:shape>
              <v:shape style="position:absolute;left:9667;top:11130;width:57;height:89" coordorigin="9667,11130" coordsize="57,89" path="m9701,11160l9690,11160,9688,11160,9685,11161,9683,11161,9681,11162,9706,11162,9701,11160xe" filled="t" fillcolor="#231F20" stroked="f">
                <v:path arrowok="t"/>
                <v:fill type="solid"/>
              </v:shape>
            </v:group>
            <v:group style="position:absolute;left:10536;top:11046;width:2;height:40" coordorigin="10536,11046" coordsize="2,40">
              <v:shape style="position:absolute;left:10536;top:11046;width:2;height:40" coordorigin="10536,11046" coordsize="0,40" path="m10536,11086l10536,11046e" filled="t" fillcolor="#231F20" stroked="f">
                <v:path arrowok="t"/>
                <v:fill type="solid"/>
              </v:shape>
            </v:group>
            <v:group style="position:absolute;left:10536;top:11046;width:2;height:40" coordorigin="10536,11046" coordsize="2,40">
              <v:shape style="position:absolute;left:10536;top:11046;width:2;height:40" coordorigin="10536,11046" coordsize="0,40" path="m10536,11046l10536,11086e" filled="f" stroked="t" strokeweight=".251101pt" strokecolor="#231F20">
                <v:path arrowok="t"/>
              </v:shape>
            </v:group>
            <v:group style="position:absolute;left:10536;top:10483;width:2;height:40" coordorigin="10536,10483" coordsize="2,40">
              <v:shape style="position:absolute;left:10536;top:10483;width:2;height:40" coordorigin="10536,10483" coordsize="0,40" path="m10536,10483l10536,10523e" filled="t" fillcolor="#231F20" stroked="f">
                <v:path arrowok="t"/>
                <v:fill type="solid"/>
              </v:shape>
            </v:group>
            <v:group style="position:absolute;left:10536;top:10483;width:2;height:40" coordorigin="10536,10483" coordsize="2,40">
              <v:shape style="position:absolute;left:10536;top:10483;width:2;height:40" coordorigin="10536,10483" coordsize="0,40" path="m10536,10483l10536,10523e" filled="f" stroked="t" strokeweight=".251101pt" strokecolor="#231F20">
                <v:path arrowok="t"/>
              </v:shape>
            </v:group>
            <v:group style="position:absolute;left:10477;top:11130;width:57;height:89" coordorigin="10477,11130" coordsize="57,89">
              <v:shape style="position:absolute;left:10477;top:11130;width:57;height:89" coordorigin="10477,11130" coordsize="57,89" path="m10477,11204l10477,11216,10481,11217,10485,11218,10489,11219,10492,11219,10496,11220,10511,11220,10519,11217,10527,11210,10495,11210,10492,11209,10484,11207,10480,11206,10477,11204xe" filled="t" fillcolor="#231F20" stroked="f">
                <v:path arrowok="t"/>
                <v:fill type="solid"/>
              </v:shape>
              <v:shape style="position:absolute;left:10477;top:11130;width:57;height:89" coordorigin="10477,11130" coordsize="57,89" path="m10527,11170l10506,11170,10512,11172,10516,11175,10520,11179,10522,11184,10522,11196,10520,11201,10516,11204,10512,11208,10506,11210,10527,11210,10531,11207,10534,11199,10534,11181,10531,11173,10527,11170xe" filled="t" fillcolor="#231F20" stroked="f">
                <v:path arrowok="t"/>
                <v:fill type="solid"/>
              </v:shape>
              <v:shape style="position:absolute;left:10477;top:11130;width:57;height:89" coordorigin="10477,11130" coordsize="57,89" path="m10527,11130l10481,11130,10481,11174,10484,11173,10487,11172,10493,11170,10497,11170,10527,11170,10525,11168,10519,11163,10517,11162,10491,11162,10491,11140,10527,11140,10527,11130xe" filled="t" fillcolor="#231F20" stroked="f">
                <v:path arrowok="t"/>
                <v:fill type="solid"/>
              </v:shape>
              <v:shape style="position:absolute;left:10477;top:11130;width:57;height:89" coordorigin="10477,11130" coordsize="57,89" path="m10512,11160l10500,11160,10498,11160,10495,11161,10493,11161,10491,11162,10517,11162,10512,11160xe" filled="t" fillcolor="#231F20" stroked="f">
                <v:path arrowok="t"/>
                <v:fill type="solid"/>
              </v:shape>
            </v:group>
            <v:group style="position:absolute;left:10552;top:11129;width:61;height:91" coordorigin="10552,11129" coordsize="61,91">
              <v:shape style="position:absolute;left:10552;top:11129;width:61;height:91" coordorigin="10552,11129" coordsize="61,91" path="m10592,11129l10573,11129,10565,11132,10560,11140,10555,11148,10552,11159,10552,11189,10555,11200,10565,11216,10573,11220,10592,11220,10600,11216,10603,11210,10576,11210,10572,11207,10566,11195,10564,11186,10564,11162,10566,11153,10572,11141,10576,11138,10603,11138,10600,11132,10592,11129xe" filled="t" fillcolor="#231F20" stroked="f">
                <v:path arrowok="t"/>
                <v:fill type="solid"/>
              </v:shape>
              <v:shape style="position:absolute;left:10552;top:11129;width:61;height:91" coordorigin="10552,11129" coordsize="61,91" path="m10603,11138l10589,11138,10593,11141,10596,11147,10599,11153,10601,11162,10601,11186,10599,11195,10596,11201,10593,11207,10589,11210,10603,11210,10605,11208,10610,11200,10613,11189,10613,11159,10610,11148,10605,11140,10603,11138xe" filled="t" fillcolor="#231F20" stroked="f">
                <v:path arrowok="t"/>
                <v:fill type="solid"/>
              </v:shape>
            </v:group>
            <v:group style="position:absolute;left:11422;top:11046;width:2;height:40" coordorigin="11422,11046" coordsize="2,40">
              <v:shape style="position:absolute;left:11422;top:11046;width:2;height:40" coordorigin="11422,11046" coordsize="0,40" path="m11422,11086l11422,11046e" filled="t" fillcolor="#231F20" stroked="f">
                <v:path arrowok="t"/>
                <v:fill type="solid"/>
              </v:shape>
            </v:group>
            <v:group style="position:absolute;left:11422;top:11046;width:2;height:40" coordorigin="11422,11046" coordsize="2,40">
              <v:shape style="position:absolute;left:11422;top:11046;width:2;height:40" coordorigin="11422,11046" coordsize="0,40" path="m11422,11046l11422,11086e" filled="f" stroked="t" strokeweight=".251101pt" strokecolor="#231F20">
                <v:path arrowok="t"/>
              </v:shape>
            </v:group>
            <v:group style="position:absolute;left:11422;top:10483;width:2;height:40" coordorigin="11422,10483" coordsize="2,40">
              <v:shape style="position:absolute;left:11422;top:10483;width:2;height:40" coordorigin="11422,10483" coordsize="0,40" path="m11422,10483l11422,10523e" filled="t" fillcolor="#231F20" stroked="f">
                <v:path arrowok="t"/>
                <v:fill type="solid"/>
              </v:shape>
            </v:group>
            <v:group style="position:absolute;left:11422;top:10483;width:2;height:40" coordorigin="11422,10483" coordsize="2,40">
              <v:shape style="position:absolute;left:11422;top:10483;width:2;height:40" coordorigin="11422,10483" coordsize="0,40" path="m11422,10483l11422,10523e" filled="f" stroked="t" strokeweight=".251101pt" strokecolor="#231F20">
                <v:path arrowok="t"/>
              </v:shape>
            </v:group>
            <v:group style="position:absolute;left:11364;top:11130;width:57;height:89" coordorigin="11364,11130" coordsize="57,89">
              <v:shape style="position:absolute;left:11364;top:11130;width:57;height:89" coordorigin="11364,11130" coordsize="57,89" path="m11364,11204l11364,11216,11369,11217,11372,11218,11376,11219,11380,11219,11384,11220,11398,11220,11407,11217,11415,11210,11383,11210,11379,11209,11372,11207,11368,11206,11364,11204xe" filled="t" fillcolor="#231F20" stroked="f">
                <v:path arrowok="t"/>
                <v:fill type="solid"/>
              </v:shape>
              <v:shape style="position:absolute;left:11364;top:11130;width:57;height:89" coordorigin="11364,11130" coordsize="57,89" path="m11415,11170l11394,11170,11400,11172,11404,11175,11407,11179,11409,11184,11409,11196,11407,11201,11404,11204,11400,11208,11394,11210,11415,11210,11418,11207,11421,11199,11421,11181,11419,11173,11415,11170xe" filled="t" fillcolor="#231F20" stroked="f">
                <v:path arrowok="t"/>
                <v:fill type="solid"/>
              </v:shape>
              <v:shape style="position:absolute;left:11364;top:11130;width:57;height:89" coordorigin="11364,11130" coordsize="57,89" path="m11415,11130l11368,11130,11368,11174,11372,11173,11375,11172,11381,11170,11384,11170,11415,11170,11407,11163,11404,11162,11379,11162,11379,11140,11415,11140,11415,11130xe" filled="t" fillcolor="#231F20" stroked="f">
                <v:path arrowok="t"/>
                <v:fill type="solid"/>
              </v:shape>
              <v:shape style="position:absolute;left:11364;top:11130;width:57;height:89" coordorigin="11364,11130" coordsize="57,89" path="m11399,11160l11388,11160,11386,11160,11383,11161,11381,11161,11379,11162,11404,11162,11399,11160xe" filled="t" fillcolor="#231F20" stroked="f">
                <v:path arrowok="t"/>
                <v:fill type="solid"/>
              </v:shape>
            </v:group>
            <v:group style="position:absolute;left:11441;top:11130;width:57;height:89" coordorigin="11441,11130" coordsize="57,89">
              <v:shape style="position:absolute;left:11441;top:11130;width:57;height:89" coordorigin="11441,11130" coordsize="57,89" path="m11441,11204l11441,11216,11445,11217,11449,11218,11453,11219,11457,11219,11461,11220,11475,11220,11483,11217,11492,11210,11460,11210,11456,11209,11452,11208,11448,11207,11445,11206,11441,11204xe" filled="t" fillcolor="#231F20" stroked="f">
                <v:path arrowok="t"/>
                <v:fill type="solid"/>
              </v:shape>
              <v:shape style="position:absolute;left:11441;top:11130;width:57;height:89" coordorigin="11441,11130" coordsize="57,89" path="m11491,11170l11471,11170,11476,11172,11484,11179,11486,11184,11486,11196,11484,11201,11476,11208,11471,11210,11492,11210,11495,11207,11498,11199,11498,11181,11495,11173,11491,11170xe" filled="t" fillcolor="#231F20" stroked="f">
                <v:path arrowok="t"/>
                <v:fill type="solid"/>
              </v:shape>
              <v:shape style="position:absolute;left:11441;top:11130;width:57;height:89" coordorigin="11441,11130" coordsize="57,89" path="m11492,11130l11445,11130,11445,11174,11448,11173,11451,11172,11458,11170,11461,11170,11491,11170,11484,11163,11481,11162,11456,11162,11456,11140,11492,11140,11492,11130xe" filled="t" fillcolor="#231F20" stroked="f">
                <v:path arrowok="t"/>
                <v:fill type="solid"/>
              </v:shape>
              <v:shape style="position:absolute;left:11441;top:11130;width:57;height:89" coordorigin="11441,11130" coordsize="57,89" path="m11476,11160l11464,11160,11463,11160,11459,11161,11457,11161,11456,11162,11481,11162,11476,11160xe" filled="t" fillcolor="#231F20" stroked="f">
                <v:path arrowok="t"/>
                <v:fill type="solid"/>
              </v:shape>
            </v:group>
            <v:group style="position:absolute;left:1849;top:11086;width:40;height:2" coordorigin="1849,11086" coordsize="40,2">
              <v:shape style="position:absolute;left:1849;top:11086;width:40;height:2" coordorigin="1849,11086" coordsize="40,0" path="m1849,11086l1889,11086e" filled="t" fillcolor="#231F20" stroked="f">
                <v:path arrowok="t"/>
                <v:fill type="solid"/>
              </v:shape>
            </v:group>
            <v:group style="position:absolute;left:11559;top:11086;width:40;height:2" coordorigin="11559,11086" coordsize="40,2">
              <v:shape style="position:absolute;left:11559;top:11086;width:40;height:2" coordorigin="11559,11086" coordsize="40,0" path="m11599,11086l11559,11086e" filled="t" fillcolor="#231F20" stroked="f">
                <v:path arrowok="t"/>
                <v:fill type="solid"/>
              </v:shape>
            </v:group>
            <v:group style="position:absolute;left:1650;top:11032;width:52;height:88" coordorigin="1650,11032" coordsize="52,88">
              <v:shape style="position:absolute;left:1650;top:11032;width:52;height:88" coordorigin="1650,11032" coordsize="52,88" path="m1703,11109l1652,11109,1652,11119,1703,11119,1703,11109xe" filled="t" fillcolor="#231F20" stroked="f">
                <v:path arrowok="t"/>
                <v:fill type="solid"/>
              </v:shape>
              <v:shape style="position:absolute;left:1650;top:11032;width:52;height:88" coordorigin="1650,11032" coordsize="52,88" path="m1683,11042l1672,11042,1672,11109,1683,11109,1683,11042xe" filled="t" fillcolor="#231F20" stroked="f">
                <v:path arrowok="t"/>
                <v:fill type="solid"/>
              </v:shape>
              <v:shape style="position:absolute;left:1650;top:11032;width:52;height:88" coordorigin="1650,11032" coordsize="52,88" path="m1683,11032l1671,11032,1650,11036,1650,11047,1672,11042,1683,11042,1683,11032xe" filled="t" fillcolor="#231F20" stroked="f">
                <v:path arrowok="t"/>
                <v:fill type="solid"/>
              </v:shape>
            </v:group>
            <v:group style="position:absolute;left:1727;top:11112;width:12;height:2" coordorigin="1727,11112" coordsize="12,2">
              <v:shape style="position:absolute;left:1727;top:11112;width:12;height:2" coordorigin="1727,11112" coordsize="12,0" path="m1727,11112l1739,11112e" filled="f" stroked="t" strokeweight=".847174pt" strokecolor="#231F20">
                <v:path arrowok="t"/>
              </v:shape>
            </v:group>
            <v:group style="position:absolute;left:1760;top:11030;width:61;height:91" coordorigin="1760,11030" coordsize="61,91">
              <v:shape style="position:absolute;left:1760;top:11030;width:61;height:91" coordorigin="1760,11030" coordsize="61,91" path="m1800,11030l1781,11030,1773,11034,1768,11042,1763,11049,1760,11061,1760,11090,1763,11102,1773,11117,1781,11121,1800,11121,1808,11117,1811,11112,1784,11112,1780,11109,1774,11097,1772,11088,1772,11063,1774,11054,1780,11042,1784,11039,1811,11039,1808,11034,1800,11030xe" filled="t" fillcolor="#231F20" stroked="f">
                <v:path arrowok="t"/>
                <v:fill type="solid"/>
              </v:shape>
              <v:shape style="position:absolute;left:1760;top:11030;width:61;height:91" coordorigin="1760,11030" coordsize="61,91" path="m1811,11039l1797,11039,1801,11042,1804,11048,1807,11054,1809,11063,1809,11088,1807,11097,1804,11103,1801,11109,1797,11112,1811,11112,1813,11109,1818,11102,1821,11090,1821,11061,1818,11049,1813,11042,1811,11039xe" filled="t" fillcolor="#231F20" stroked="f">
                <v:path arrowok="t"/>
                <v:fill type="solid"/>
              </v:shape>
            </v:group>
            <v:group style="position:absolute;left:1549;top:11082;width:75;height:2" coordorigin="1549,11082" coordsize="75,2">
              <v:shape style="position:absolute;left:1549;top:11082;width:75;height:2" coordorigin="1549,11082" coordsize="75,0" path="m1549,11082l1624,11082e" filled="f" stroked="t" strokeweight=".60022pt" strokecolor="#231F20">
                <v:path arrowok="t"/>
              </v:shape>
            </v:group>
            <v:group style="position:absolute;left:1849;top:10935;width:40;height:2" coordorigin="1849,10935" coordsize="40,2">
              <v:shape style="position:absolute;left:1849;top:10935;width:40;height:2" coordorigin="1849,10935" coordsize="40,0" path="m1849,10935l1889,10935e" filled="t" fillcolor="#231F20" stroked="f">
                <v:path arrowok="t"/>
                <v:fill type="solid"/>
              </v:shape>
            </v:group>
            <v:group style="position:absolute;left:1849;top:10935;width:40;height:2" coordorigin="1849,10935" coordsize="40,2">
              <v:shape style="position:absolute;left:1849;top:10935;width:40;height:2" coordorigin="1849,10935" coordsize="40,0" path="m1849,10935l1889,10935e" filled="f" stroked="t" strokeweight=".251101pt" strokecolor="#231F20">
                <v:path arrowok="t"/>
              </v:shape>
            </v:group>
            <v:group style="position:absolute;left:11559;top:10935;width:40;height:2" coordorigin="11559,10935" coordsize="40,2">
              <v:shape style="position:absolute;left:11559;top:10935;width:40;height:2" coordorigin="11559,10935" coordsize="40,0" path="m11599,10935l11559,10935e" filled="t" fillcolor="#231F20" stroked="f">
                <v:path arrowok="t"/>
                <v:fill type="solid"/>
              </v:shape>
            </v:group>
            <v:group style="position:absolute;left:11559;top:10935;width:40;height:2" coordorigin="11559,10935" coordsize="40,2">
              <v:shape style="position:absolute;left:11559;top:10935;width:40;height:2" coordorigin="11559,10935" coordsize="40,0" path="m11559,10935l11599,10935e" filled="f" stroked="t" strokeweight=".251101pt" strokecolor="#231F20">
                <v:path arrowok="t"/>
              </v:shape>
            </v:group>
            <v:group style="position:absolute;left:1648;top:10879;width:61;height:91" coordorigin="1648,10879" coordsize="61,91">
              <v:shape style="position:absolute;left:1648;top:10879;width:61;height:91" coordorigin="1648,10879" coordsize="61,91" path="m1688,10879l1668,10879,1661,10883,1655,10891,1650,10899,1648,10910,1648,10940,1650,10951,1661,10966,1668,10970,1688,10970,1695,10966,1699,10961,1672,10961,1667,10958,1661,10946,1660,10937,1660,10913,1661,10904,1667,10892,1672,10889,1699,10889,1695,10883,1688,10879xe" filled="t" fillcolor="#231F20" stroked="f">
                <v:path arrowok="t"/>
                <v:fill type="solid"/>
              </v:shape>
              <v:shape style="position:absolute;left:1648;top:10879;width:61;height:91" coordorigin="1648,10879" coordsize="61,91" path="m1699,10889l1684,10889,1689,10892,1692,10898,1695,10904,1696,10913,1696,10937,1695,10946,1692,10952,1689,10958,1684,10961,1699,10961,1701,10959,1706,10951,1708,10940,1708,10910,1706,10899,1701,10891,1699,10889xe" filled="t" fillcolor="#231F20" stroked="f">
                <v:path arrowok="t"/>
                <v:fill type="solid"/>
              </v:shape>
            </v:group>
            <v:group style="position:absolute;left:1729;top:10961;width:12;height:2" coordorigin="1729,10961" coordsize="12,2">
              <v:shape style="position:absolute;left:1729;top:10961;width:12;height:2" coordorigin="1729,10961" coordsize="12,0" path="m1729,10961l1742,10961e" filled="f" stroked="t" strokeweight=".847174pt" strokecolor="#231F20">
                <v:path arrowok="t"/>
              </v:shape>
            </v:group>
            <v:group style="position:absolute;left:1764;top:10881;width:57;height:89" coordorigin="1764,10881" coordsize="57,89">
              <v:shape style="position:absolute;left:1764;top:10881;width:57;height:89" coordorigin="1764,10881" coordsize="57,89" path="m1764,10955l1764,10967,1768,10968,1772,10969,1776,10969,1780,10970,1783,10970,1798,10970,1806,10968,1814,10960,1783,10960,1779,10960,1771,10958,1767,10957,1764,10955xe" filled="t" fillcolor="#231F20" stroked="f">
                <v:path arrowok="t"/>
                <v:fill type="solid"/>
              </v:shape>
              <v:shape style="position:absolute;left:1764;top:10881;width:57;height:89" coordorigin="1764,10881" coordsize="57,89" path="m1814,10921l1794,10921,1799,10922,1803,10926,1807,10930,1809,10934,1809,10947,1807,10951,1803,10955,1799,10959,1794,10960,1814,10960,1818,10957,1821,10950,1821,10931,1818,10924,1814,10921xe" filled="t" fillcolor="#231F20" stroked="f">
                <v:path arrowok="t"/>
                <v:fill type="solid"/>
              </v:shape>
              <v:shape style="position:absolute;left:1764;top:10881;width:57;height:89" coordorigin="1764,10881" coordsize="57,89" path="m1814,10881l1768,10881,1768,10925,1771,10923,1774,10922,1780,10921,1784,10921,1814,10921,1812,10919,1806,10913,1804,10912,1779,10912,1779,10891,1814,10891,1814,10881xe" filled="t" fillcolor="#231F20" stroked="f">
                <v:path arrowok="t"/>
                <v:fill type="solid"/>
              </v:shape>
              <v:shape style="position:absolute;left:1764;top:10881;width:57;height:89" coordorigin="1764,10881" coordsize="57,89" path="m1799,10910l1787,10910,1785,10911,1784,10911,1782,10911,1780,10912,1779,10912,1804,10912,1799,10910xe" filled="t" fillcolor="#231F20" stroked="f">
                <v:path arrowok="t"/>
                <v:fill type="solid"/>
              </v:shape>
              <v:shape style="position:absolute;left:1373;top:10605;width:260;height:365" type="#_x0000_t75">
                <v:imagedata r:id="rId80" o:title=""/>
              </v:shape>
            </v:group>
            <v:group style="position:absolute;left:1849;top:10785;width:40;height:2" coordorigin="1849,10785" coordsize="40,2">
              <v:shape style="position:absolute;left:1849;top:10785;width:40;height:2" coordorigin="1849,10785" coordsize="40,0" path="m1849,10785l1889,10785e" filled="t" fillcolor="#231F20" stroked="f">
                <v:path arrowok="t"/>
                <v:fill type="solid"/>
              </v:shape>
            </v:group>
            <v:group style="position:absolute;left:1849;top:10785;width:40;height:2" coordorigin="1849,10785" coordsize="40,2">
              <v:shape style="position:absolute;left:1849;top:10785;width:40;height:2" coordorigin="1849,10785" coordsize="40,0" path="m1849,10785l1889,10785e" filled="f" stroked="t" strokeweight=".251101pt" strokecolor="#231F20">
                <v:path arrowok="t"/>
              </v:shape>
            </v:group>
            <v:group style="position:absolute;left:11559;top:10785;width:40;height:2" coordorigin="11559,10785" coordsize="40,2">
              <v:shape style="position:absolute;left:11559;top:10785;width:40;height:2" coordorigin="11559,10785" coordsize="40,0" path="m11599,10785l11559,10785e" filled="t" fillcolor="#231F20" stroked="f">
                <v:path arrowok="t"/>
                <v:fill type="solid"/>
              </v:shape>
            </v:group>
            <v:group style="position:absolute;left:11559;top:10785;width:40;height:2" coordorigin="11559,10785" coordsize="40,2">
              <v:shape style="position:absolute;left:11559;top:10785;width:40;height:2" coordorigin="11559,10785" coordsize="40,0" path="m11559,10785l11599,10785e" filled="f" stroked="t" strokeweight=".251101pt" strokecolor="#231F20">
                <v:path arrowok="t"/>
              </v:shape>
            </v:group>
            <v:group style="position:absolute;left:1641;top:10728;width:61;height:91" coordorigin="1641,10728" coordsize="61,91">
              <v:shape style="position:absolute;left:1641;top:10728;width:61;height:91" coordorigin="1641,10728" coordsize="61,91" path="m1681,10728l1661,10728,1653,10732,1648,10740,1643,10748,1641,10759,1641,10789,1643,10800,1653,10815,1661,10819,1681,10819,1688,10815,1692,10810,1665,10810,1660,10807,1657,10801,1654,10795,1652,10786,1652,10762,1654,10753,1660,10741,1665,10738,1692,10738,1688,10732,1681,10728xe" filled="t" fillcolor="#231F20" stroked="f">
                <v:path arrowok="t"/>
                <v:fill type="solid"/>
              </v:shape>
              <v:shape style="position:absolute;left:1641;top:10728;width:61;height:91" coordorigin="1641,10728" coordsize="61,91" path="m1692,10738l1677,10738,1682,10741,1685,10747,1688,10753,1689,10762,1689,10786,1688,10795,1685,10801,1682,10807,1677,10810,1692,10810,1693,10808,1699,10800,1701,10789,1701,10759,1699,10748,1693,10740,1692,10738xe" filled="t" fillcolor="#231F20" stroked="f">
                <v:path arrowok="t"/>
                <v:fill type="solid"/>
              </v:shape>
            </v:group>
            <v:group style="position:absolute;left:1722;top:10810;width:12;height:2" coordorigin="1722,10810" coordsize="12,2">
              <v:shape style="position:absolute;left:1722;top:10810;width:12;height:2" coordorigin="1722,10810" coordsize="12,0" path="m1722,10810l1735,10810e" filled="f" stroked="t" strokeweight=".847625pt" strokecolor="#231F20">
                <v:path arrowok="t"/>
              </v:shape>
            </v:group>
            <v:group style="position:absolute;left:1755;top:10728;width:61;height:91" coordorigin="1755,10728" coordsize="61,91">
              <v:shape style="position:absolute;left:1755;top:10728;width:61;height:91" coordorigin="1755,10728" coordsize="61,91" path="m1796,10728l1776,10728,1768,10732,1763,10740,1758,10748,1755,10759,1755,10789,1758,10800,1768,10815,1776,10819,1796,10819,1803,10815,1807,10810,1780,10810,1775,10807,1772,10801,1769,10795,1767,10786,1767,10762,1769,10753,1775,10741,1780,10738,1807,10738,1803,10732,1796,10728xe" filled="t" fillcolor="#231F20" stroked="f">
                <v:path arrowok="t"/>
                <v:fill type="solid"/>
              </v:shape>
              <v:shape style="position:absolute;left:1755;top:10728;width:61;height:91" coordorigin="1755,10728" coordsize="61,91" path="m1807,10738l1792,10738,1797,10741,1800,10747,1803,10753,1804,10762,1804,10786,1803,10795,1800,10801,1797,10807,1792,10810,1807,10810,1808,10808,1814,10800,1816,10789,1816,10759,1814,10748,1808,10740,1807,10738xe" filled="t" fillcolor="#231F20" stroked="f">
                <v:path arrowok="t"/>
                <v:fill type="solid"/>
              </v:shape>
            </v:group>
            <v:group style="position:absolute;left:1849;top:10634;width:40;height:2" coordorigin="1849,10634" coordsize="40,2">
              <v:shape style="position:absolute;left:1849;top:10634;width:40;height:2" coordorigin="1849,10634" coordsize="40,0" path="m1849,10634l1889,10634e" filled="t" fillcolor="#231F20" stroked="f">
                <v:path arrowok="t"/>
                <v:fill type="solid"/>
              </v:shape>
            </v:group>
            <v:group style="position:absolute;left:1849;top:10634;width:40;height:2" coordorigin="1849,10634" coordsize="40,2">
              <v:shape style="position:absolute;left:1849;top:10634;width:40;height:2" coordorigin="1849,10634" coordsize="40,0" path="m1849,10634l1889,10634e" filled="f" stroked="t" strokeweight=".251101pt" strokecolor="#231F20">
                <v:path arrowok="t"/>
              </v:shape>
            </v:group>
            <v:group style="position:absolute;left:11559;top:10634;width:40;height:2" coordorigin="11559,10634" coordsize="40,2">
              <v:shape style="position:absolute;left:11559;top:10634;width:40;height:2" coordorigin="11559,10634" coordsize="40,0" path="m11599,10634l11559,10634e" filled="t" fillcolor="#231F20" stroked="f">
                <v:path arrowok="t"/>
                <v:fill type="solid"/>
              </v:shape>
            </v:group>
            <v:group style="position:absolute;left:11559;top:10634;width:40;height:2" coordorigin="11559,10634" coordsize="40,2">
              <v:shape style="position:absolute;left:11559;top:10634;width:40;height:2" coordorigin="11559,10634" coordsize="40,0" path="m11559,10634l11599,10634e" filled="f" stroked="t" strokeweight=".251101pt" strokecolor="#231F20">
                <v:path arrowok="t"/>
              </v:shape>
            </v:group>
            <v:group style="position:absolute;left:1643;top:10578;width:61;height:91" coordorigin="1643,10578" coordsize="61,91">
              <v:shape style="position:absolute;left:1643;top:10578;width:61;height:91" coordorigin="1643,10578" coordsize="61,91" path="m1683,10578l1664,10578,1656,10582,1651,10589,1646,10597,1643,10608,1643,10638,1646,10649,1656,10665,1664,10669,1683,10669,1691,10665,1694,10659,1667,10659,1663,10656,1660,10650,1656,10644,1655,10635,1655,10611,1656,10602,1663,10590,1667,10587,1694,10587,1691,10582,1683,10578xe" filled="t" fillcolor="#231F20" stroked="f">
                <v:path arrowok="t"/>
                <v:fill type="solid"/>
              </v:shape>
              <v:shape style="position:absolute;left:1643;top:10578;width:61;height:91" coordorigin="1643,10578" coordsize="61,91" path="m1694,10587l1680,10587,1684,10590,1687,10596,1690,10602,1692,10611,1692,10635,1690,10644,1687,10650,1684,10656,1680,10659,1694,10659,1696,10657,1701,10649,1704,10638,1704,10608,1701,10597,1696,10589,1694,10587xe" filled="t" fillcolor="#231F20" stroked="f">
                <v:path arrowok="t"/>
                <v:fill type="solid"/>
              </v:shape>
            </v:group>
            <v:group style="position:absolute;left:1725;top:10659;width:12;height:2" coordorigin="1725,10659" coordsize="12,2">
              <v:shape style="position:absolute;left:1725;top:10659;width:12;height:2" coordorigin="1725,10659" coordsize="12,0" path="m1725,10659l1737,10659e" filled="f" stroked="t" strokeweight=".847174pt" strokecolor="#231F20">
                <v:path arrowok="t"/>
              </v:shape>
            </v:group>
            <v:group style="position:absolute;left:1759;top:10579;width:57;height:89" coordorigin="1759,10579" coordsize="57,89">
              <v:shape style="position:absolute;left:1759;top:10579;width:57;height:89" coordorigin="1759,10579" coordsize="57,89" path="m1759,10653l1759,10665,1763,10666,1767,10667,1771,10668,1775,10668,1779,10669,1793,10669,1801,10666,1810,10659,1778,10659,1774,10658,1770,10657,1766,10656,1763,10655,1759,10653xe" filled="t" fillcolor="#231F20" stroked="f">
                <v:path arrowok="t"/>
                <v:fill type="solid"/>
              </v:shape>
              <v:shape style="position:absolute;left:1759;top:10579;width:57;height:89" coordorigin="1759,10579" coordsize="57,89" path="m1810,10619l1789,10619,1794,10621,1798,10624,1802,10628,1804,10633,1804,10645,1802,10650,1798,10653,1794,10657,1789,10659,1810,10659,1813,10656,1816,10648,1816,10630,1813,10622,1810,10619xe" filled="t" fillcolor="#231F20" stroked="f">
                <v:path arrowok="t"/>
                <v:fill type="solid"/>
              </v:shape>
              <v:shape style="position:absolute;left:1759;top:10579;width:57;height:89" coordorigin="1759,10579" coordsize="57,89" path="m1810,10579l1763,10579,1763,10623,1766,10622,1770,10621,1776,10619,1779,10619,1810,10619,1808,10617,1802,10612,1799,10611,1774,10611,1774,10589,1810,10589,1810,10579xe" filled="t" fillcolor="#231F20" stroked="f">
                <v:path arrowok="t"/>
                <v:fill type="solid"/>
              </v:shape>
              <v:shape style="position:absolute;left:1759;top:10579;width:57;height:89" coordorigin="1759,10579" coordsize="57,89" path="m1794,10609l1783,10609,1779,10609,1777,10610,1776,10610,1774,10611,1799,10611,1794,10609xe" filled="t" fillcolor="#231F20" stroked="f">
                <v:path arrowok="t"/>
                <v:fill type="solid"/>
              </v:shape>
            </v:group>
            <v:group style="position:absolute;left:1849;top:10483;width:40;height:2" coordorigin="1849,10483" coordsize="40,2">
              <v:shape style="position:absolute;left:1849;top:10483;width:40;height:2" coordorigin="1849,10483" coordsize="40,0" path="m1849,10483l1889,10483e" filled="t" fillcolor="#231F20" stroked="f">
                <v:path arrowok="t"/>
                <v:fill type="solid"/>
              </v:shape>
            </v:group>
            <v:group style="position:absolute;left:11559;top:10483;width:40;height:2" coordorigin="11559,10483" coordsize="40,2">
              <v:shape style="position:absolute;left:11559;top:10483;width:40;height:2" coordorigin="11559,10483" coordsize="40,0" path="m11599,10483l11559,10483e" filled="t" fillcolor="#231F20" stroked="f">
                <v:path arrowok="t"/>
                <v:fill type="solid"/>
              </v:shape>
            </v:group>
            <v:group style="position:absolute;left:1651;top:10428;width:52;height:88" coordorigin="1651,10428" coordsize="52,88">
              <v:shape style="position:absolute;left:1651;top:10428;width:52;height:88" coordorigin="1651,10428" coordsize="52,88" path="m1703,10506l1653,10506,1653,10516,1703,10516,1703,10506xe" filled="t" fillcolor="#231F20" stroked="f">
                <v:path arrowok="t"/>
                <v:fill type="solid"/>
              </v:shape>
              <v:shape style="position:absolute;left:1651;top:10428;width:52;height:88" coordorigin="1651,10428" coordsize="52,88" path="m1684,10439l1672,10439,1672,10506,1684,10506,1684,10439xe" filled="t" fillcolor="#231F20" stroked="f">
                <v:path arrowok="t"/>
                <v:fill type="solid"/>
              </v:shape>
              <v:shape style="position:absolute;left:1651;top:10428;width:52;height:88" coordorigin="1651,10428" coordsize="52,88" path="m1684,10428l1672,10428,1651,10433,1651,10443,1672,10439,1684,10439,1684,10428xe" filled="t" fillcolor="#231F20" stroked="f">
                <v:path arrowok="t"/>
                <v:fill type="solid"/>
              </v:shape>
            </v:group>
            <v:group style="position:absolute;left:1727;top:10509;width:12;height:2" coordorigin="1727,10509" coordsize="12,2">
              <v:shape style="position:absolute;left:1727;top:10509;width:12;height:2" coordorigin="1727,10509" coordsize="12,0" path="m1727,10509l1740,10509e" filled="f" stroked="t" strokeweight=".847174pt" strokecolor="#231F20">
                <v:path arrowok="t"/>
              </v:shape>
            </v:group>
            <v:group style="position:absolute;left:1761;top:10427;width:61;height:91" coordorigin="1761,10427" coordsize="61,91">
              <v:shape style="position:absolute;left:1761;top:10427;width:61;height:91" coordorigin="1761,10427" coordsize="61,91" path="m1801,10427l1781,10427,1774,10431,1768,10438,1763,10446,1761,10458,1761,10487,1763,10498,1774,10514,1781,10518,1801,10518,1808,10514,1812,10508,1785,10508,1780,10505,1774,10493,1773,10484,1773,10460,1774,10451,1780,10439,1785,10436,1812,10436,1808,10431,1801,10427xe" filled="t" fillcolor="#231F20" stroked="f">
                <v:path arrowok="t"/>
                <v:fill type="solid"/>
              </v:shape>
              <v:shape style="position:absolute;left:1761;top:10427;width:61;height:91" coordorigin="1761,10427" coordsize="61,91" path="m1812,10436l1797,10436,1802,10439,1805,10445,1808,10451,1809,10460,1809,10484,1808,10493,1805,10499,1802,10505,1797,10508,1812,10508,1814,10506,1819,10498,1821,10487,1821,10458,1819,10446,1814,10438,1812,10436xe" filled="t" fillcolor="#231F20" stroked="f">
                <v:path arrowok="t"/>
                <v:fill type="solid"/>
              </v:shape>
            </v:group>
            <v:group style="position:absolute;left:1849;top:10483;width:9574;height:603" coordorigin="1849,10483" coordsize="9574,603">
              <v:shape style="position:absolute;left:1849;top:10483;width:9574;height:603" coordorigin="1849,10483" coordsize="9574,603" path="m1849,10483l2735,10483,2912,10631,3090,10579,3267,11086,3444,11086,3621,10483,3976,10483,4153,10785,4331,10483,4508,10483,4685,11086,4862,11086,5040,10483,5217,10483,5394,10785,5572,10785,5749,10483,5926,10483,6103,11086,6281,10483,6458,10483,6635,10785,6813,10483,6990,10785,7167,10772,7344,10785,7522,10785,7699,10591,7876,10483,8054,10785,8231,10483,8408,10785,8585,11086,8763,11086,8940,10628,9117,10785,9295,10483,9472,10785,9826,10785,10004,10658,10181,11086,10358,10785,10536,10483,10890,10483,11067,11086,11245,10785,11422,10483e" filled="f" stroked="t" strokeweight=".502202pt" strokecolor="#231F20">
                <v:path arrowok="t"/>
                <v:stroke dashstyle="longDash"/>
              </v:shape>
            </v:group>
            <v:group style="position:absolute;left:1849;top:10483;width:30;height:30" coordorigin="1849,10483" coordsize="30,30">
              <v:shape style="position:absolute;left:1849;top:10483;width:30;height:30" coordorigin="1849,10483" coordsize="30,30" path="m1849,10513l1879,10513,1879,10483e" filled="f" stroked="t" strokeweight=".251101pt" strokecolor="#231F20">
                <v:path arrowok="t"/>
              </v:shape>
            </v:group>
            <v:group style="position:absolute;left:1996;top:10483;width:60;height:30" coordorigin="1996,10483" coordsize="60,30">
              <v:shape style="position:absolute;left:1996;top:10483;width:60;height:30" coordorigin="1996,10483" coordsize="60,30" path="m1996,10513l2056,10513,2056,10483e" filled="f" stroked="t" strokeweight=".251101pt" strokecolor="#231F20">
                <v:path arrowok="t"/>
              </v:shape>
            </v:group>
            <v:group style="position:absolute;left:1996;top:10483;width:2;height:30" coordorigin="1996,10483" coordsize="2,30">
              <v:shape style="position:absolute;left:1996;top:10483;width:2;height:30" coordorigin="1996,10483" coordsize="0,30" path="m1996,10483l1996,10513e" filled="f" stroked="t" strokeweight=".251101pt" strokecolor="#231F20">
                <v:path arrowok="t"/>
              </v:shape>
            </v:group>
            <v:group style="position:absolute;left:2173;top:10483;width:60;height:30" coordorigin="2173,10483" coordsize="60,30">
              <v:shape style="position:absolute;left:2173;top:10483;width:60;height:30" coordorigin="2173,10483" coordsize="60,30" path="m2173,10513l2233,10513,2233,10483e" filled="f" stroked="t" strokeweight=".251101pt" strokecolor="#231F20">
                <v:path arrowok="t"/>
              </v:shape>
            </v:group>
            <v:group style="position:absolute;left:2173;top:10483;width:2;height:30" coordorigin="2173,10483" coordsize="2,30">
              <v:shape style="position:absolute;left:2173;top:10483;width:2;height:30" coordorigin="2173,10483" coordsize="0,30" path="m2173,10483l2173,10513e" filled="f" stroked="t" strokeweight=".251101pt" strokecolor="#231F20">
                <v:path arrowok="t"/>
              </v:shape>
            </v:group>
            <v:group style="position:absolute;left:2350;top:10483;width:60;height:30" coordorigin="2350,10483" coordsize="60,30">
              <v:shape style="position:absolute;left:2350;top:10483;width:60;height:30" coordorigin="2350,10483" coordsize="60,30" path="m2350,10513l2410,10513,2410,10483e" filled="f" stroked="t" strokeweight=".251101pt" strokecolor="#231F20">
                <v:path arrowok="t"/>
              </v:shape>
            </v:group>
            <v:group style="position:absolute;left:2350;top:10483;width:2;height:30" coordorigin="2350,10483" coordsize="2,30">
              <v:shape style="position:absolute;left:2350;top:10483;width:2;height:30" coordorigin="2350,10483" coordsize="0,30" path="m2350,10483l2350,10513e" filled="f" stroked="t" strokeweight=".251101pt" strokecolor="#231F20">
                <v:path arrowok="t"/>
              </v:shape>
            </v:group>
            <v:group style="position:absolute;left:2528;top:10483;width:60;height:30" coordorigin="2528,10483" coordsize="60,30">
              <v:shape style="position:absolute;left:2528;top:10483;width:60;height:30" coordorigin="2528,10483" coordsize="60,30" path="m2528,10513l2588,10513,2588,10483e" filled="f" stroked="t" strokeweight=".251101pt" strokecolor="#231F20">
                <v:path arrowok="t"/>
              </v:shape>
            </v:group>
            <v:group style="position:absolute;left:2528;top:10483;width:2;height:30" coordorigin="2528,10483" coordsize="2,30">
              <v:shape style="position:absolute;left:2528;top:10483;width:2;height:30" coordorigin="2528,10483" coordsize="0,30" path="m2528,10483l2528,10513e" filled="f" stroked="t" strokeweight=".251101pt" strokecolor="#231F20">
                <v:path arrowok="t"/>
              </v:shape>
            </v:group>
            <v:group style="position:absolute;left:2705;top:10483;width:60;height:30" coordorigin="2705,10483" coordsize="60,30">
              <v:shape style="position:absolute;left:2705;top:10483;width:60;height:30" coordorigin="2705,10483" coordsize="60,30" path="m2705,10513l2765,10513,2765,10483e" filled="f" stroked="t" strokeweight=".251101pt" strokecolor="#231F20">
                <v:path arrowok="t"/>
              </v:shape>
            </v:group>
            <v:group style="position:absolute;left:2705;top:10483;width:2;height:30" coordorigin="2705,10483" coordsize="2,30">
              <v:shape style="position:absolute;left:2705;top:10483;width:2;height:30" coordorigin="2705,10483" coordsize="0,30" path="m2705,10483l2705,10513e" filled="f" stroked="t" strokeweight=".251101pt" strokecolor="#231F20">
                <v:path arrowok="t"/>
              </v:shape>
            </v:group>
            <v:group style="position:absolute;left:2882;top:10601;width:60;height:60" coordorigin="2882,10601" coordsize="60,60">
              <v:shape style="position:absolute;left:2882;top:10601;width:60;height:60" coordorigin="2882,10601" coordsize="60,60" path="m2880,10631l2945,10631e" filled="f" stroked="t" strokeweight="3.364585pt" strokecolor="#231F20">
                <v:path arrowok="t"/>
              </v:shape>
            </v:group>
            <v:group style="position:absolute;left:3059;top:10549;width:60;height:60" coordorigin="3059,10549" coordsize="60,60">
              <v:shape style="position:absolute;left:3059;top:10549;width:60;height:60" coordorigin="3059,10549" coordsize="60,60" path="m3057,10579l3122,10579e" filled="f" stroked="t" strokeweight="3.364585pt" strokecolor="#231F20">
                <v:path arrowok="t"/>
              </v:shape>
            </v:group>
            <v:group style="position:absolute;left:3237;top:11056;width:60;height:30" coordorigin="3237,11056" coordsize="60,30">
              <v:shape style="position:absolute;left:3237;top:11056;width:60;height:30" coordorigin="3237,11056" coordsize="60,30" path="m3297,11086l3297,11056,3237,11056,3237,11086e" filled="f" stroked="t" strokeweight=".251101pt" strokecolor="#231F20">
                <v:path arrowok="t"/>
              </v:shape>
            </v:group>
            <v:group style="position:absolute;left:3414;top:11056;width:60;height:30" coordorigin="3414,11056" coordsize="60,30">
              <v:shape style="position:absolute;left:3414;top:11056;width:60;height:30" coordorigin="3414,11056" coordsize="60,30" path="m3474,11086l3474,11056,3414,11056,3414,11086e" filled="f" stroked="t" strokeweight=".251101pt" strokecolor="#231F20">
                <v:path arrowok="t"/>
              </v:shape>
            </v:group>
            <v:group style="position:absolute;left:3591;top:10483;width:60;height:30" coordorigin="3591,10483" coordsize="60,30">
              <v:shape style="position:absolute;left:3591;top:10483;width:60;height:30" coordorigin="3591,10483" coordsize="60,30" path="m3591,10513l3652,10513,3652,10483e" filled="f" stroked="t" strokeweight=".251101pt" strokecolor="#231F20">
                <v:path arrowok="t"/>
              </v:shape>
            </v:group>
            <v:group style="position:absolute;left:3591;top:10483;width:2;height:30" coordorigin="3591,10483" coordsize="2,30">
              <v:shape style="position:absolute;left:3591;top:10483;width:2;height:30" coordorigin="3591,10483" coordsize="0,30" path="m3591,10483l3591,10513e" filled="f" stroked="t" strokeweight=".251101pt" strokecolor="#231F20">
                <v:path arrowok="t"/>
              </v:shape>
            </v:group>
            <v:group style="position:absolute;left:3769;top:10483;width:60;height:30" coordorigin="3769,10483" coordsize="60,30">
              <v:shape style="position:absolute;left:3769;top:10483;width:60;height:30" coordorigin="3769,10483" coordsize="60,30" path="m3769,10513l3829,10513,3829,10483e" filled="f" stroked="t" strokeweight=".251101pt" strokecolor="#231F20">
                <v:path arrowok="t"/>
              </v:shape>
            </v:group>
            <v:group style="position:absolute;left:3769;top:10483;width:2;height:30" coordorigin="3769,10483" coordsize="2,30">
              <v:shape style="position:absolute;left:3769;top:10483;width:2;height:30" coordorigin="3769,10483" coordsize="0,30" path="m3769,10483l3769,10513e" filled="f" stroked="t" strokeweight=".251101pt" strokecolor="#231F20">
                <v:path arrowok="t"/>
              </v:shape>
            </v:group>
            <v:group style="position:absolute;left:3946;top:10483;width:60;height:30" coordorigin="3946,10483" coordsize="60,30">
              <v:shape style="position:absolute;left:3946;top:10483;width:60;height:30" coordorigin="3946,10483" coordsize="60,30" path="m3946,10513l4006,10513,4006,10483e" filled="f" stroked="t" strokeweight=".251101pt" strokecolor="#231F20">
                <v:path arrowok="t"/>
              </v:shape>
            </v:group>
            <v:group style="position:absolute;left:3946;top:10483;width:2;height:30" coordorigin="3946,10483" coordsize="2,30">
              <v:shape style="position:absolute;left:3946;top:10483;width:2;height:30" coordorigin="3946,10483" coordsize="0,30" path="m3946,10483l3946,10513e" filled="f" stroked="t" strokeweight=".251101pt" strokecolor="#231F20">
                <v:path arrowok="t"/>
              </v:shape>
            </v:group>
            <v:group style="position:absolute;left:4123;top:10754;width:60;height:60" coordorigin="4123,10754" coordsize="60,60">
              <v:shape style="position:absolute;left:4123;top:10754;width:60;height:60" coordorigin="4123,10754" coordsize="60,60" path="m4121,10784l4186,10784e" filled="f" stroked="t" strokeweight="3.364585pt" strokecolor="#231F20">
                <v:path arrowok="t"/>
              </v:shape>
            </v:group>
            <v:group style="position:absolute;left:4300;top:10483;width:60;height:30" coordorigin="4300,10483" coordsize="60,30">
              <v:shape style="position:absolute;left:4300;top:10483;width:60;height:30" coordorigin="4300,10483" coordsize="60,30" path="m4300,10513l4361,10513,4361,10483e" filled="f" stroked="t" strokeweight=".251101pt" strokecolor="#231F20">
                <v:path arrowok="t"/>
              </v:shape>
            </v:group>
            <v:group style="position:absolute;left:4300;top:10483;width:2;height:30" coordorigin="4300,10483" coordsize="2,30">
              <v:shape style="position:absolute;left:4300;top:10483;width:2;height:30" coordorigin="4300,10483" coordsize="0,30" path="m4300,10483l4300,10513e" filled="f" stroked="t" strokeweight=".251101pt" strokecolor="#231F20">
                <v:path arrowok="t"/>
              </v:shape>
            </v:group>
            <v:group style="position:absolute;left:4478;top:10483;width:60;height:30" coordorigin="4478,10483" coordsize="60,30">
              <v:shape style="position:absolute;left:4478;top:10483;width:60;height:30" coordorigin="4478,10483" coordsize="60,30" path="m4478,10513l4538,10513,4538,10483e" filled="f" stroked="t" strokeweight=".251101pt" strokecolor="#231F20">
                <v:path arrowok="t"/>
              </v:shape>
            </v:group>
            <v:group style="position:absolute;left:4478;top:10483;width:2;height:30" coordorigin="4478,10483" coordsize="2,30">
              <v:shape style="position:absolute;left:4478;top:10483;width:2;height:30" coordorigin="4478,10483" coordsize="0,30" path="m4478,10483l4478,10513e" filled="f" stroked="t" strokeweight=".251101pt" strokecolor="#231F20">
                <v:path arrowok="t"/>
              </v:shape>
            </v:group>
            <v:group style="position:absolute;left:4655;top:11056;width:60;height:30" coordorigin="4655,11056" coordsize="60,30">
              <v:shape style="position:absolute;left:4655;top:11056;width:60;height:30" coordorigin="4655,11056" coordsize="60,30" path="m4715,11086l4715,11056,4655,11056,4655,11086e" filled="f" stroked="t" strokeweight=".251101pt" strokecolor="#231F20">
                <v:path arrowok="t"/>
              </v:shape>
            </v:group>
            <v:group style="position:absolute;left:4832;top:11056;width:60;height:30" coordorigin="4832,11056" coordsize="60,30">
              <v:shape style="position:absolute;left:4832;top:11056;width:60;height:30" coordorigin="4832,11056" coordsize="60,30" path="m4893,11086l4893,11056,4832,11056,4832,11086e" filled="f" stroked="t" strokeweight=".251101pt" strokecolor="#231F20">
                <v:path arrowok="t"/>
              </v:shape>
            </v:group>
            <v:group style="position:absolute;left:5010;top:10483;width:60;height:30" coordorigin="5010,10483" coordsize="60,30">
              <v:shape style="position:absolute;left:5010;top:10483;width:60;height:30" coordorigin="5010,10483" coordsize="60,30" path="m5010,10513l5070,10513,5070,10483e" filled="f" stroked="t" strokeweight=".251101pt" strokecolor="#231F20">
                <v:path arrowok="t"/>
              </v:shape>
            </v:group>
            <v:group style="position:absolute;left:5010;top:10483;width:2;height:30" coordorigin="5010,10483" coordsize="2,30">
              <v:shape style="position:absolute;left:5010;top:10483;width:2;height:30" coordorigin="5010,10483" coordsize="0,30" path="m5010,10483l5010,10513e" filled="f" stroked="t" strokeweight=".251101pt" strokecolor="#231F20">
                <v:path arrowok="t"/>
              </v:shape>
            </v:group>
            <v:group style="position:absolute;left:5187;top:10483;width:60;height:30" coordorigin="5187,10483" coordsize="60,30">
              <v:shape style="position:absolute;left:5187;top:10483;width:60;height:30" coordorigin="5187,10483" coordsize="60,30" path="m5187,10513l5247,10513,5247,10483e" filled="f" stroked="t" strokeweight=".251101pt" strokecolor="#231F20">
                <v:path arrowok="t"/>
              </v:shape>
            </v:group>
            <v:group style="position:absolute;left:5187;top:10483;width:2;height:30" coordorigin="5187,10483" coordsize="2,30">
              <v:shape style="position:absolute;left:5187;top:10483;width:2;height:30" coordorigin="5187,10483" coordsize="0,30" path="m5187,10483l5187,10513e" filled="f" stroked="t" strokeweight=".251101pt" strokecolor="#231F20">
                <v:path arrowok="t"/>
              </v:shape>
            </v:group>
            <v:group style="position:absolute;left:5364;top:10754;width:60;height:60" coordorigin="5364,10754" coordsize="60,60">
              <v:shape style="position:absolute;left:5364;top:10754;width:60;height:60" coordorigin="5364,10754" coordsize="60,60" path="m5362,10784l5427,10784e" filled="f" stroked="t" strokeweight="3.364585pt" strokecolor="#231F20">
                <v:path arrowok="t"/>
              </v:shape>
            </v:group>
            <v:group style="position:absolute;left:5541;top:10754;width:60;height:60" coordorigin="5541,10754" coordsize="60,60">
              <v:shape style="position:absolute;left:5541;top:10754;width:60;height:60" coordorigin="5541,10754" coordsize="60,60" path="m5539,10784l5604,10784e" filled="f" stroked="t" strokeweight="3.364585pt" strokecolor="#231F20">
                <v:path arrowok="t"/>
              </v:shape>
            </v:group>
            <v:group style="position:absolute;left:5719;top:10483;width:60;height:30" coordorigin="5719,10483" coordsize="60,30">
              <v:shape style="position:absolute;left:5719;top:10483;width:60;height:30" coordorigin="5719,10483" coordsize="60,30" path="m5719,10513l5779,10513,5779,10483e" filled="f" stroked="t" strokeweight=".251101pt" strokecolor="#231F20">
                <v:path arrowok="t"/>
              </v:shape>
            </v:group>
            <v:group style="position:absolute;left:5719;top:10483;width:2;height:30" coordorigin="5719,10483" coordsize="2,30">
              <v:shape style="position:absolute;left:5719;top:10483;width:2;height:30" coordorigin="5719,10483" coordsize="0,30" path="m5719,10483l5719,10513e" filled="f" stroked="t" strokeweight=".251101pt" strokecolor="#231F20">
                <v:path arrowok="t"/>
              </v:shape>
            </v:group>
            <v:group style="position:absolute;left:5896;top:10483;width:60;height:30" coordorigin="5896,10483" coordsize="60,30">
              <v:shape style="position:absolute;left:5896;top:10483;width:60;height:30" coordorigin="5896,10483" coordsize="60,30" path="m5896,10513l5956,10513,5956,10483e" filled="f" stroked="t" strokeweight=".251101pt" strokecolor="#231F20">
                <v:path arrowok="t"/>
              </v:shape>
            </v:group>
            <v:group style="position:absolute;left:5896;top:10483;width:2;height:30" coordorigin="5896,10483" coordsize="2,30">
              <v:shape style="position:absolute;left:5896;top:10483;width:2;height:30" coordorigin="5896,10483" coordsize="0,30" path="m5896,10483l5896,10513e" filled="f" stroked="t" strokeweight=".251101pt" strokecolor="#231F20">
                <v:path arrowok="t"/>
              </v:shape>
            </v:group>
            <v:group style="position:absolute;left:6073;top:11056;width:60;height:30" coordorigin="6073,11056" coordsize="60,30">
              <v:shape style="position:absolute;left:6073;top:11056;width:60;height:30" coordorigin="6073,11056" coordsize="60,30" path="m6134,11086l6134,11056,6073,11056,6073,11086e" filled="f" stroked="t" strokeweight=".251101pt" strokecolor="#231F20">
                <v:path arrowok="t"/>
              </v:shape>
            </v:group>
            <v:group style="position:absolute;left:6251;top:10483;width:60;height:30" coordorigin="6251,10483" coordsize="60,30">
              <v:shape style="position:absolute;left:6251;top:10483;width:60;height:30" coordorigin="6251,10483" coordsize="60,30" path="m6251,10513l6311,10513,6311,10483e" filled="f" stroked="t" strokeweight=".251101pt" strokecolor="#231F20">
                <v:path arrowok="t"/>
              </v:shape>
            </v:group>
            <v:group style="position:absolute;left:6251;top:10483;width:2;height:30" coordorigin="6251,10483" coordsize="2,30">
              <v:shape style="position:absolute;left:6251;top:10483;width:2;height:30" coordorigin="6251,10483" coordsize="0,30" path="m6251,10483l6251,10513e" filled="f" stroked="t" strokeweight=".251101pt" strokecolor="#231F20">
                <v:path arrowok="t"/>
              </v:shape>
            </v:group>
            <v:group style="position:absolute;left:6428;top:10483;width:60;height:30" coordorigin="6428,10483" coordsize="60,30">
              <v:shape style="position:absolute;left:6428;top:10483;width:60;height:30" coordorigin="6428,10483" coordsize="60,30" path="m6428,10513l6488,10513,6488,10483e" filled="f" stroked="t" strokeweight=".251101pt" strokecolor="#231F20">
                <v:path arrowok="t"/>
              </v:shape>
            </v:group>
            <v:group style="position:absolute;left:6428;top:10483;width:2;height:30" coordorigin="6428,10483" coordsize="2,30">
              <v:shape style="position:absolute;left:6428;top:10483;width:2;height:30" coordorigin="6428,10483" coordsize="0,30" path="m6428,10483l6428,10513e" filled="f" stroked="t" strokeweight=".251101pt" strokecolor="#231F20">
                <v:path arrowok="t"/>
              </v:shape>
            </v:group>
            <v:group style="position:absolute;left:6605;top:10754;width:60;height:60" coordorigin="6605,10754" coordsize="60,60">
              <v:shape style="position:absolute;left:6605;top:10754;width:60;height:60" coordorigin="6605,10754" coordsize="60,60" path="m6603,10784l6668,10784e" filled="f" stroked="t" strokeweight="3.364585pt" strokecolor="#231F20">
                <v:path arrowok="t"/>
              </v:shape>
            </v:group>
            <v:group style="position:absolute;left:6782;top:10483;width:60;height:30" coordorigin="6782,10483" coordsize="60,30">
              <v:shape style="position:absolute;left:6782;top:10483;width:60;height:30" coordorigin="6782,10483" coordsize="60,30" path="m6782,10513l6843,10513,6843,10483e" filled="f" stroked="t" strokeweight=".251101pt" strokecolor="#231F20">
                <v:path arrowok="t"/>
              </v:shape>
            </v:group>
            <v:group style="position:absolute;left:6782;top:10483;width:2;height:30" coordorigin="6782,10483" coordsize="2,30">
              <v:shape style="position:absolute;left:6782;top:10483;width:2;height:30" coordorigin="6782,10483" coordsize="0,30" path="m6782,10483l6782,10513e" filled="f" stroked="t" strokeweight=".251101pt" strokecolor="#231F20">
                <v:path arrowok="t"/>
              </v:shape>
            </v:group>
            <v:group style="position:absolute;left:6960;top:10754;width:60;height:60" coordorigin="6960,10754" coordsize="60,60">
              <v:shape style="position:absolute;left:6960;top:10754;width:60;height:60" coordorigin="6960,10754" coordsize="60,60" path="m6957,10784l7023,10784e" filled="f" stroked="t" strokeweight="3.364585pt" strokecolor="#231F20">
                <v:path arrowok="t"/>
              </v:shape>
            </v:group>
            <v:group style="position:absolute;left:7137;top:10742;width:60;height:60" coordorigin="7137,10742" coordsize="60,60">
              <v:shape style="position:absolute;left:7137;top:10742;width:60;height:60" coordorigin="7137,10742" coordsize="60,60" path="m7135,10772l7200,10772e" filled="f" stroked="t" strokeweight="3.364135pt" strokecolor="#231F20">
                <v:path arrowok="t"/>
              </v:shape>
            </v:group>
            <v:group style="position:absolute;left:7314;top:10754;width:60;height:60" coordorigin="7314,10754" coordsize="60,60">
              <v:shape style="position:absolute;left:7314;top:10754;width:60;height:60" coordorigin="7314,10754" coordsize="60,60" path="m7312,10784l7377,10784e" filled="f" stroked="t" strokeweight="3.364585pt" strokecolor="#231F20">
                <v:path arrowok="t"/>
              </v:shape>
            </v:group>
            <v:group style="position:absolute;left:7492;top:10754;width:60;height:60" coordorigin="7492,10754" coordsize="60,60">
              <v:shape style="position:absolute;left:7492;top:10754;width:60;height:60" coordorigin="7492,10754" coordsize="60,60" path="m7489,10784l7554,10784e" filled="f" stroked="t" strokeweight="3.364585pt" strokecolor="#231F20">
                <v:path arrowok="t"/>
              </v:shape>
            </v:group>
            <v:group style="position:absolute;left:7669;top:10561;width:60;height:60" coordorigin="7669,10561" coordsize="60,60">
              <v:shape style="position:absolute;left:7669;top:10561;width:60;height:60" coordorigin="7669,10561" coordsize="60,60" path="m7666,10591l7732,10591e" filled="f" stroked="t" strokeweight="3.364135pt" strokecolor="#231F20">
                <v:path arrowok="t"/>
              </v:shape>
            </v:group>
            <v:group style="position:absolute;left:7846;top:10483;width:60;height:30" coordorigin="7846,10483" coordsize="60,30">
              <v:shape style="position:absolute;left:7846;top:10483;width:60;height:30" coordorigin="7846,10483" coordsize="60,30" path="m7846,10513l7906,10513,7906,10483e" filled="f" stroked="t" strokeweight=".251101pt" strokecolor="#231F20">
                <v:path arrowok="t"/>
              </v:shape>
            </v:group>
            <v:group style="position:absolute;left:7846;top:10483;width:2;height:30" coordorigin="7846,10483" coordsize="2,30">
              <v:shape style="position:absolute;left:7846;top:10483;width:2;height:30" coordorigin="7846,10483" coordsize="0,30" path="m7846,10483l7846,10513e" filled="f" stroked="t" strokeweight=".251101pt" strokecolor="#231F20">
                <v:path arrowok="t"/>
              </v:shape>
            </v:group>
            <v:group style="position:absolute;left:8023;top:10754;width:60;height:60" coordorigin="8023,10754" coordsize="60,60">
              <v:shape style="position:absolute;left:8023;top:10754;width:60;height:60" coordorigin="8023,10754" coordsize="60,60" path="m8021,10784l8086,10784e" filled="f" stroked="t" strokeweight="3.364585pt" strokecolor="#231F20">
                <v:path arrowok="t"/>
              </v:shape>
            </v:group>
            <v:group style="position:absolute;left:8201;top:10483;width:60;height:30" coordorigin="8201,10483" coordsize="60,30">
              <v:shape style="position:absolute;left:8201;top:10483;width:60;height:30" coordorigin="8201,10483" coordsize="60,30" path="m8201,10513l8261,10513,8261,10483e" filled="f" stroked="t" strokeweight=".251101pt" strokecolor="#231F20">
                <v:path arrowok="t"/>
              </v:shape>
            </v:group>
            <v:group style="position:absolute;left:8201;top:10483;width:2;height:30" coordorigin="8201,10483" coordsize="2,30">
              <v:shape style="position:absolute;left:8201;top:10483;width:2;height:30" coordorigin="8201,10483" coordsize="0,30" path="m8201,10483l8201,10513e" filled="f" stroked="t" strokeweight=".251101pt" strokecolor="#231F20">
                <v:path arrowok="t"/>
              </v:shape>
            </v:group>
            <v:group style="position:absolute;left:8378;top:10754;width:60;height:60" coordorigin="8378,10754" coordsize="60,60">
              <v:shape style="position:absolute;left:8378;top:10754;width:60;height:60" coordorigin="8378,10754" coordsize="60,60" path="m8376,10784l8441,10784e" filled="f" stroked="t" strokeweight="3.364585pt" strokecolor="#231F20">
                <v:path arrowok="t"/>
              </v:shape>
            </v:group>
            <v:group style="position:absolute;left:8555;top:11056;width:60;height:30" coordorigin="8555,11056" coordsize="60,30">
              <v:shape style="position:absolute;left:8555;top:11056;width:60;height:30" coordorigin="8555,11056" coordsize="60,30" path="m8616,11086l8616,11056,8555,11056,8555,11086e" filled="f" stroked="t" strokeweight=".251101pt" strokecolor="#231F20">
                <v:path arrowok="t"/>
              </v:shape>
            </v:group>
            <v:group style="position:absolute;left:8733;top:11056;width:60;height:30" coordorigin="8733,11056" coordsize="60,30">
              <v:shape style="position:absolute;left:8733;top:11056;width:60;height:30" coordorigin="8733,11056" coordsize="60,30" path="m8793,11086l8793,11056,8733,11056,8733,11086e" filled="f" stroked="t" strokeweight=".251101pt" strokecolor="#231F20">
                <v:path arrowok="t"/>
              </v:shape>
            </v:group>
            <v:group style="position:absolute;left:8910;top:10598;width:60;height:60" coordorigin="8910,10598" coordsize="60,60">
              <v:shape style="position:absolute;left:8910;top:10598;width:60;height:60" coordorigin="8910,10598" coordsize="60,60" path="m8907,10628l8973,10628e" filled="f" stroked="t" strokeweight="3.364135pt" strokecolor="#231F20">
                <v:path arrowok="t"/>
              </v:shape>
            </v:group>
            <v:group style="position:absolute;left:9087;top:10754;width:60;height:60" coordorigin="9087,10754" coordsize="60,60">
              <v:shape style="position:absolute;left:9087;top:10754;width:60;height:60" coordorigin="9087,10754" coordsize="60,60" path="m9085,10784l9150,10784e" filled="f" stroked="t" strokeweight="3.364585pt" strokecolor="#231F20">
                <v:path arrowok="t"/>
              </v:shape>
            </v:group>
            <v:group style="position:absolute;left:9264;top:10483;width:60;height:30" coordorigin="9264,10483" coordsize="60,30">
              <v:shape style="position:absolute;left:9264;top:10483;width:60;height:30" coordorigin="9264,10483" coordsize="60,30" path="m9264,10513l9325,10513,9325,10483e" filled="f" stroked="t" strokeweight=".251101pt" strokecolor="#231F20">
                <v:path arrowok="t"/>
              </v:shape>
            </v:group>
            <v:group style="position:absolute;left:9264;top:10483;width:2;height:30" coordorigin="9264,10483" coordsize="2,30">
              <v:shape style="position:absolute;left:9264;top:10483;width:2;height:30" coordorigin="9264,10483" coordsize="0,30" path="m9264,10483l9264,10513e" filled="f" stroked="t" strokeweight=".251101pt" strokecolor="#231F20">
                <v:path arrowok="t"/>
              </v:shape>
            </v:group>
            <v:group style="position:absolute;left:9442;top:10754;width:60;height:60" coordorigin="9442,10754" coordsize="60,60">
              <v:shape style="position:absolute;left:9442;top:10754;width:60;height:60" coordorigin="9442,10754" coordsize="60,60" path="m9439,10784l9505,10784e" filled="f" stroked="t" strokeweight="3.364585pt" strokecolor="#231F20">
                <v:path arrowok="t"/>
              </v:shape>
            </v:group>
            <v:group style="position:absolute;left:9619;top:10754;width:60;height:60" coordorigin="9619,10754" coordsize="60,60">
              <v:shape style="position:absolute;left:9619;top:10754;width:60;height:60" coordorigin="9619,10754" coordsize="60,60" path="m9617,10784l9682,10784e" filled="f" stroked="t" strokeweight="3.364585pt" strokecolor="#231F20">
                <v:path arrowok="t"/>
              </v:shape>
            </v:group>
            <v:group style="position:absolute;left:9796;top:10754;width:60;height:60" coordorigin="9796,10754" coordsize="60,60">
              <v:shape style="position:absolute;left:9796;top:10754;width:60;height:60" coordorigin="9796,10754" coordsize="60,60" path="m9794,10784l9859,10784e" filled="f" stroked="t" strokeweight="3.364585pt" strokecolor="#231F20">
                <v:path arrowok="t"/>
              </v:shape>
            </v:group>
            <v:group style="position:absolute;left:9974;top:10628;width:60;height:60" coordorigin="9974,10628" coordsize="60,60">
              <v:shape style="position:absolute;left:9974;top:10628;width:60;height:60" coordorigin="9974,10628" coordsize="60,60" path="m9971,10658l10036,10658e" filled="f" stroked="t" strokeweight="3.364135pt" strokecolor="#231F20">
                <v:path arrowok="t"/>
              </v:shape>
            </v:group>
            <v:group style="position:absolute;left:10151;top:11056;width:60;height:30" coordorigin="10151,11056" coordsize="60,30">
              <v:shape style="position:absolute;left:10151;top:11056;width:60;height:30" coordorigin="10151,11056" coordsize="60,30" path="m10211,11086l10211,11056,10151,11056,10151,11086e" filled="f" stroked="t" strokeweight=".251101pt" strokecolor="#231F20">
                <v:path arrowok="t"/>
              </v:shape>
            </v:group>
            <v:group style="position:absolute;left:10328;top:10754;width:60;height:60" coordorigin="10328,10754" coordsize="60,60">
              <v:shape style="position:absolute;left:10328;top:10754;width:60;height:60" coordorigin="10328,10754" coordsize="60,60" path="m10326,10784l10391,10784e" filled="f" stroked="t" strokeweight="3.364585pt" strokecolor="#231F20">
                <v:path arrowok="t"/>
              </v:shape>
            </v:group>
            <v:group style="position:absolute;left:10506;top:10483;width:60;height:30" coordorigin="10506,10483" coordsize="60,30">
              <v:shape style="position:absolute;left:10506;top:10483;width:60;height:30" coordorigin="10506,10483" coordsize="60,30" path="m10506,10513l10566,10513,10566,10483e" filled="f" stroked="t" strokeweight=".251101pt" strokecolor="#231F20">
                <v:path arrowok="t"/>
              </v:shape>
            </v:group>
            <v:group style="position:absolute;left:10506;top:10483;width:2;height:30" coordorigin="10506,10483" coordsize="2,30">
              <v:shape style="position:absolute;left:10506;top:10483;width:2;height:30" coordorigin="10506,10483" coordsize="0,30" path="m10506,10483l10506,10513e" filled="f" stroked="t" strokeweight=".251101pt" strokecolor="#231F20">
                <v:path arrowok="t"/>
              </v:shape>
            </v:group>
            <v:group style="position:absolute;left:10683;top:10483;width:60;height:30" coordorigin="10683,10483" coordsize="60,30">
              <v:shape style="position:absolute;left:10683;top:10483;width:60;height:30" coordorigin="10683,10483" coordsize="60,30" path="m10683,10513l10743,10513,10743,10483e" filled="f" stroked="t" strokeweight=".251101pt" strokecolor="#231F20">
                <v:path arrowok="t"/>
              </v:shape>
            </v:group>
            <v:group style="position:absolute;left:10683;top:10483;width:2;height:30" coordorigin="10683,10483" coordsize="2,30">
              <v:shape style="position:absolute;left:10683;top:10483;width:2;height:30" coordorigin="10683,10483" coordsize="0,30" path="m10683,10483l10683,10513e" filled="f" stroked="t" strokeweight=".251101pt" strokecolor="#231F20">
                <v:path arrowok="t"/>
              </v:shape>
            </v:group>
            <v:group style="position:absolute;left:10860;top:10483;width:60;height:30" coordorigin="10860,10483" coordsize="60,30">
              <v:shape style="position:absolute;left:10860;top:10483;width:60;height:30" coordorigin="10860,10483" coordsize="60,30" path="m10860,10513l10920,10513,10920,10483e" filled="f" stroked="t" strokeweight=".251101pt" strokecolor="#231F20">
                <v:path arrowok="t"/>
              </v:shape>
            </v:group>
            <v:group style="position:absolute;left:10860;top:10483;width:2;height:30" coordorigin="10860,10483" coordsize="2,30">
              <v:shape style="position:absolute;left:10860;top:10483;width:2;height:30" coordorigin="10860,10483" coordsize="0,30" path="m10860,10483l10860,10513e" filled="f" stroked="t" strokeweight=".251101pt" strokecolor="#231F20">
                <v:path arrowok="t"/>
              </v:shape>
            </v:group>
            <v:group style="position:absolute;left:11037;top:11056;width:60;height:30" coordorigin="11037,11056" coordsize="60,30">
              <v:shape style="position:absolute;left:11037;top:11056;width:60;height:30" coordorigin="11037,11056" coordsize="60,30" path="m11098,11086l11098,11056,11037,11056,11037,11086e" filled="f" stroked="t" strokeweight=".251101pt" strokecolor="#231F20">
                <v:path arrowok="t"/>
              </v:shape>
            </v:group>
            <v:group style="position:absolute;left:11215;top:10754;width:60;height:60" coordorigin="11215,10754" coordsize="60,60">
              <v:shape style="position:absolute;left:11215;top:10754;width:60;height:60" coordorigin="11215,10754" coordsize="60,60" path="m11212,10784l11277,10784e" filled="f" stroked="t" strokeweight="3.364585pt" strokecolor="#231F20">
                <v:path arrowok="t"/>
              </v:shape>
            </v:group>
            <v:group style="position:absolute;left:11392;top:10483;width:60;height:30" coordorigin="11392,10483" coordsize="60,30">
              <v:shape style="position:absolute;left:11392;top:10483;width:60;height:30" coordorigin="11392,10483" coordsize="60,30" path="m11392,10513l11452,10513,11452,10483e" filled="f" stroked="t" strokeweight=".251101pt" strokecolor="#231F20">
                <v:path arrowok="t"/>
              </v:shape>
            </v:group>
            <v:group style="position:absolute;left:11392;top:10483;width:2;height:30" coordorigin="11392,10483" coordsize="2,30">
              <v:shape style="position:absolute;left:11392;top:10483;width:2;height:30" coordorigin="11392,10483" coordsize="0,30" path="m11392,10483l11392,10513e" filled="f" stroked="t" strokeweight=".251101pt" strokecolor="#231F20">
                <v:path arrowok="t"/>
              </v:shape>
            </v:group>
            <v:group style="position:absolute;left:1849;top:10483;width:9574;height:603" coordorigin="1849,10483" coordsize="9574,603">
              <v:shape style="position:absolute;left:1849;top:10483;width:9574;height:603" coordorigin="1849,10483" coordsize="9574,603" path="m1849,10643l2026,10616,2203,10785,2380,10685,2558,10772,2735,10634,2912,10785,3090,10785,3267,11086,3444,11086,3621,10576,3799,10634,3976,10785,4153,10785,4331,10670,4508,10616,4685,11086,4862,11086,5040,10640,5217,10625,5394,10766,5572,10528,5749,10785,5926,10594,6103,11086,6281,10628,6458,10785,6635,10483,6813,10785,6990,10483,7167,10785,7344,11086,7522,10483,7699,10785,7876,10785,8054,10513,8231,10785,8408,10483,8585,11086,8763,11086,8940,10785,9117,10519,9295,10727,9472,10483,9649,11086,9826,10778,10004,10785,10181,11086,10358,11086,10536,10682,10713,10718,10890,10785,11067,11086,11245,11086,11422,10785e" filled="f" stroked="t" strokeweight=".502202pt" strokecolor="#231F20">
                <v:path arrowok="t"/>
                <v:stroke dashstyle="longDash"/>
              </v:shape>
            </v:group>
            <v:group style="position:absolute;left:1849;top:10613;width:30;height:30" coordorigin="1849,10613" coordsize="30,30">
              <v:shape style="position:absolute;left:1849;top:10613;width:30;height:30" coordorigin="1849,10613" coordsize="30,30" path="m1849,10643l1879,10613e" filled="f" stroked="t" strokeweight=".251101pt" strokecolor="#231F20">
                <v:path arrowok="t"/>
              </v:shape>
            </v:group>
            <v:group style="position:absolute;left:1849;top:10643;width:30;height:30" coordorigin="1849,10643" coordsize="30,30">
              <v:shape style="position:absolute;left:1849;top:10643;width:30;height:30" coordorigin="1849,10643" coordsize="30,30" path="m1849,10643l1879,10673e" filled="f" stroked="t" strokeweight=".251101pt" strokecolor="#231F20">
                <v:path arrowok="t"/>
              </v:shape>
            </v:group>
            <v:group style="position:absolute;left:1996;top:10585;width:60;height:60" coordorigin="1996,10585" coordsize="60,60">
              <v:shape style="position:absolute;left:1996;top:10585;width:60;height:60" coordorigin="1996,10585" coordsize="60,60" path="m1996,10646l2056,10585e" filled="f" stroked="t" strokeweight=".251101pt" strokecolor="#231F20">
                <v:path arrowok="t"/>
              </v:shape>
            </v:group>
            <v:group style="position:absolute;left:1996;top:10585;width:60;height:60" coordorigin="1996,10585" coordsize="60,60">
              <v:shape style="position:absolute;left:1996;top:10585;width:60;height:60" coordorigin="1996,10585" coordsize="60,60" path="m1996,10585l2056,10646e" filled="f" stroked="t" strokeweight=".251101pt" strokecolor="#231F20">
                <v:path arrowok="t"/>
              </v:shape>
            </v:group>
            <v:group style="position:absolute;left:2173;top:10754;width:60;height:60" coordorigin="2173,10754" coordsize="60,60">
              <v:shape style="position:absolute;left:2173;top:10754;width:60;height:60" coordorigin="2173,10754" coordsize="60,60" path="m2173,10815l2233,10754e" filled="f" stroked="t" strokeweight=".251101pt" strokecolor="#231F20">
                <v:path arrowok="t"/>
              </v:shape>
            </v:group>
            <v:group style="position:absolute;left:2173;top:10754;width:60;height:60" coordorigin="2173,10754" coordsize="60,60">
              <v:shape style="position:absolute;left:2173;top:10754;width:60;height:60" coordorigin="2173,10754" coordsize="60,60" path="m2173,10754l2233,10815e" filled="f" stroked="t" strokeweight=".251101pt" strokecolor="#231F20">
                <v:path arrowok="t"/>
              </v:shape>
            </v:group>
            <v:group style="position:absolute;left:2350;top:10655;width:60;height:60" coordorigin="2350,10655" coordsize="60,60">
              <v:shape style="position:absolute;left:2350;top:10655;width:60;height:60" coordorigin="2350,10655" coordsize="60,60" path="m2350,10715l2410,10655e" filled="f" stroked="t" strokeweight=".251101pt" strokecolor="#231F20">
                <v:path arrowok="t"/>
              </v:shape>
            </v:group>
            <v:group style="position:absolute;left:2350;top:10655;width:60;height:60" coordorigin="2350,10655" coordsize="60,60">
              <v:shape style="position:absolute;left:2350;top:10655;width:60;height:60" coordorigin="2350,10655" coordsize="60,60" path="m2350,10655l2410,10715e" filled="f" stroked="t" strokeweight=".251101pt" strokecolor="#231F20">
                <v:path arrowok="t"/>
              </v:shape>
            </v:group>
            <v:group style="position:absolute;left:2528;top:10742;width:60;height:60" coordorigin="2528,10742" coordsize="60,60">
              <v:shape style="position:absolute;left:2528;top:10742;width:60;height:60" coordorigin="2528,10742" coordsize="60,60" path="m2528,10803l2588,10742e" filled="f" stroked="t" strokeweight=".251101pt" strokecolor="#231F20">
                <v:path arrowok="t"/>
              </v:shape>
            </v:group>
            <v:group style="position:absolute;left:2528;top:10742;width:60;height:60" coordorigin="2528,10742" coordsize="60,60">
              <v:shape style="position:absolute;left:2528;top:10742;width:60;height:60" coordorigin="2528,10742" coordsize="60,60" path="m2528,10742l2588,10803e" filled="f" stroked="t" strokeweight=".251101pt" strokecolor="#231F20">
                <v:path arrowok="t"/>
              </v:shape>
            </v:group>
            <v:group style="position:absolute;left:2705;top:10604;width:60;height:60" coordorigin="2705,10604" coordsize="60,60">
              <v:shape style="position:absolute;left:2705;top:10604;width:60;height:60" coordorigin="2705,10604" coordsize="60,60" path="m2705,10664l2765,10604e" filled="f" stroked="t" strokeweight=".251101pt" strokecolor="#231F20">
                <v:path arrowok="t"/>
              </v:shape>
            </v:group>
            <v:group style="position:absolute;left:2705;top:10604;width:60;height:60" coordorigin="2705,10604" coordsize="60,60">
              <v:shape style="position:absolute;left:2705;top:10604;width:60;height:60" coordorigin="2705,10604" coordsize="60,60" path="m2705,10604l2765,10664e" filled="f" stroked="t" strokeweight=".251101pt" strokecolor="#231F20">
                <v:path arrowok="t"/>
              </v:shape>
            </v:group>
            <v:group style="position:absolute;left:2882;top:10754;width:60;height:60" coordorigin="2882,10754" coordsize="60,60">
              <v:shape style="position:absolute;left:2882;top:10754;width:60;height:60" coordorigin="2882,10754" coordsize="60,60" path="m2882,10815l2942,10754e" filled="f" stroked="t" strokeweight=".251101pt" strokecolor="#231F20">
                <v:path arrowok="t"/>
              </v:shape>
            </v:group>
            <v:group style="position:absolute;left:2882;top:10754;width:60;height:60" coordorigin="2882,10754" coordsize="60,60">
              <v:shape style="position:absolute;left:2882;top:10754;width:60;height:60" coordorigin="2882,10754" coordsize="60,60" path="m2882,10754l2942,10815e" filled="f" stroked="t" strokeweight=".251101pt" strokecolor="#231F20">
                <v:path arrowok="t"/>
              </v:shape>
            </v:group>
            <v:group style="position:absolute;left:3059;top:10754;width:60;height:60" coordorigin="3059,10754" coordsize="60,60">
              <v:shape style="position:absolute;left:3059;top:10754;width:60;height:60" coordorigin="3059,10754" coordsize="60,60" path="m3059,10815l3120,10754e" filled="f" stroked="t" strokeweight=".251101pt" strokecolor="#231F20">
                <v:path arrowok="t"/>
              </v:shape>
            </v:group>
            <v:group style="position:absolute;left:3059;top:10754;width:60;height:60" coordorigin="3059,10754" coordsize="60,60">
              <v:shape style="position:absolute;left:3059;top:10754;width:60;height:60" coordorigin="3059,10754" coordsize="60,60" path="m3059,10754l3120,10815e" filled="f" stroked="t" strokeweight=".251101pt" strokecolor="#231F20">
                <v:path arrowok="t"/>
              </v:shape>
            </v:group>
            <v:group style="position:absolute;left:3267;top:11056;width:30;height:30" coordorigin="3267,11056" coordsize="30,30">
              <v:shape style="position:absolute;left:3267;top:11056;width:30;height:30" coordorigin="3267,11056" coordsize="30,30" path="m3267,11086l3297,11056e" filled="f" stroked="t" strokeweight=".251101pt" strokecolor="#231F20">
                <v:path arrowok="t"/>
              </v:shape>
            </v:group>
            <v:group style="position:absolute;left:3237;top:11056;width:30;height:30" coordorigin="3237,11056" coordsize="30,30">
              <v:shape style="position:absolute;left:3237;top:11056;width:30;height:30" coordorigin="3237,11056" coordsize="30,30" path="m3237,11056l3267,11086e" filled="f" stroked="t" strokeweight=".251101pt" strokecolor="#231F20">
                <v:path arrowok="t"/>
              </v:shape>
            </v:group>
            <v:group style="position:absolute;left:3444;top:11056;width:30;height:30" coordorigin="3444,11056" coordsize="30,30">
              <v:shape style="position:absolute;left:3444;top:11056;width:30;height:30" coordorigin="3444,11056" coordsize="30,30" path="m3444,11086l3474,11056e" filled="f" stroked="t" strokeweight=".251101pt" strokecolor="#231F20">
                <v:path arrowok="t"/>
              </v:shape>
            </v:group>
            <v:group style="position:absolute;left:3414;top:11056;width:30;height:30" coordorigin="3414,11056" coordsize="30,30">
              <v:shape style="position:absolute;left:3414;top:11056;width:30;height:30" coordorigin="3414,11056" coordsize="30,30" path="m3414,11056l3444,11086e" filled="f" stroked="t" strokeweight=".251101pt" strokecolor="#231F20">
                <v:path arrowok="t"/>
              </v:shape>
            </v:group>
            <v:group style="position:absolute;left:3591;top:10546;width:60;height:60" coordorigin="3591,10546" coordsize="60,60">
              <v:shape style="position:absolute;left:3591;top:10546;width:60;height:60" coordorigin="3591,10546" coordsize="60,60" path="m3591,10607l3652,10546e" filled="f" stroked="t" strokeweight=".251101pt" strokecolor="#231F20">
                <v:path arrowok="t"/>
              </v:shape>
            </v:group>
            <v:group style="position:absolute;left:3591;top:10546;width:60;height:60" coordorigin="3591,10546" coordsize="60,60">
              <v:shape style="position:absolute;left:3591;top:10546;width:60;height:60" coordorigin="3591,10546" coordsize="60,60" path="m3591,10546l3652,10607e" filled="f" stroked="t" strokeweight=".251101pt" strokecolor="#231F20">
                <v:path arrowok="t"/>
              </v:shape>
            </v:group>
            <v:group style="position:absolute;left:3769;top:10604;width:60;height:60" coordorigin="3769,10604" coordsize="60,60">
              <v:shape style="position:absolute;left:3769;top:10604;width:60;height:60" coordorigin="3769,10604" coordsize="60,60" path="m3769,10664l3829,10604e" filled="f" stroked="t" strokeweight=".251101pt" strokecolor="#231F20">
                <v:path arrowok="t"/>
              </v:shape>
            </v:group>
            <v:group style="position:absolute;left:3769;top:10604;width:60;height:60" coordorigin="3769,10604" coordsize="60,60">
              <v:shape style="position:absolute;left:3769;top:10604;width:60;height:60" coordorigin="3769,10604" coordsize="60,60" path="m3769,10604l3829,10664e" filled="f" stroked="t" strokeweight=".251101pt" strokecolor="#231F20">
                <v:path arrowok="t"/>
              </v:shape>
            </v:group>
            <v:group style="position:absolute;left:3946;top:10754;width:60;height:60" coordorigin="3946,10754" coordsize="60,60">
              <v:shape style="position:absolute;left:3946;top:10754;width:60;height:60" coordorigin="3946,10754" coordsize="60,60" path="m3946,10815l4006,10754e" filled="f" stroked="t" strokeweight=".251101pt" strokecolor="#231F20">
                <v:path arrowok="t"/>
              </v:shape>
            </v:group>
            <v:group style="position:absolute;left:3946;top:10754;width:60;height:60" coordorigin="3946,10754" coordsize="60,60">
              <v:shape style="position:absolute;left:3946;top:10754;width:60;height:60" coordorigin="3946,10754" coordsize="60,60" path="m3946,10754l4006,10815e" filled="f" stroked="t" strokeweight=".251101pt" strokecolor="#231F20">
                <v:path arrowok="t"/>
              </v:shape>
            </v:group>
            <v:group style="position:absolute;left:4123;top:10754;width:60;height:60" coordorigin="4123,10754" coordsize="60,60">
              <v:shape style="position:absolute;left:4123;top:10754;width:60;height:60" coordorigin="4123,10754" coordsize="60,60" path="m4123,10815l4183,10754e" filled="f" stroked="t" strokeweight=".251101pt" strokecolor="#231F20">
                <v:path arrowok="t"/>
              </v:shape>
            </v:group>
            <v:group style="position:absolute;left:4123;top:10754;width:60;height:60" coordorigin="4123,10754" coordsize="60,60">
              <v:shape style="position:absolute;left:4123;top:10754;width:60;height:60" coordorigin="4123,10754" coordsize="60,60" path="m4123,10754l4183,10815e" filled="f" stroked="t" strokeweight=".251101pt" strokecolor="#231F20">
                <v:path arrowok="t"/>
              </v:shape>
            </v:group>
            <v:group style="position:absolute;left:4300;top:10640;width:60;height:60" coordorigin="4300,10640" coordsize="60,60">
              <v:shape style="position:absolute;left:4300;top:10640;width:60;height:60" coordorigin="4300,10640" coordsize="60,60" path="m4300,10700l4361,10640e" filled="f" stroked="t" strokeweight=".251101pt" strokecolor="#231F20">
                <v:path arrowok="t"/>
              </v:shape>
            </v:group>
            <v:group style="position:absolute;left:4300;top:10640;width:60;height:60" coordorigin="4300,10640" coordsize="60,60">
              <v:shape style="position:absolute;left:4300;top:10640;width:60;height:60" coordorigin="4300,10640" coordsize="60,60" path="m4300,10640l4361,10700e" filled="f" stroked="t" strokeweight=".251101pt" strokecolor="#231F20">
                <v:path arrowok="t"/>
              </v:shape>
            </v:group>
            <v:group style="position:absolute;left:4478;top:10585;width:60;height:60" coordorigin="4478,10585" coordsize="60,60">
              <v:shape style="position:absolute;left:4478;top:10585;width:60;height:60" coordorigin="4478,10585" coordsize="60,60" path="m4478,10646l4538,10585e" filled="f" stroked="t" strokeweight=".251101pt" strokecolor="#231F20">
                <v:path arrowok="t"/>
              </v:shape>
            </v:group>
            <v:group style="position:absolute;left:4478;top:10585;width:60;height:60" coordorigin="4478,10585" coordsize="60,60">
              <v:shape style="position:absolute;left:4478;top:10585;width:60;height:60" coordorigin="4478,10585" coordsize="60,60" path="m4478,10585l4538,10646e" filled="f" stroked="t" strokeweight=".251101pt" strokecolor="#231F20">
                <v:path arrowok="t"/>
              </v:shape>
            </v:group>
            <v:group style="position:absolute;left:4685;top:11056;width:30;height:30" coordorigin="4685,11056" coordsize="30,30">
              <v:shape style="position:absolute;left:4685;top:11056;width:30;height:30" coordorigin="4685,11056" coordsize="30,30" path="m4685,11086l4715,11056e" filled="f" stroked="t" strokeweight=".251101pt" strokecolor="#231F20">
                <v:path arrowok="t"/>
              </v:shape>
            </v:group>
            <v:group style="position:absolute;left:4655;top:11056;width:30;height:30" coordorigin="4655,11056" coordsize="30,30">
              <v:shape style="position:absolute;left:4655;top:11056;width:30;height:30" coordorigin="4655,11056" coordsize="30,30" path="m4655,11056l4685,11086e" filled="f" stroked="t" strokeweight=".251101pt" strokecolor="#231F20">
                <v:path arrowok="t"/>
              </v:shape>
            </v:group>
            <v:group style="position:absolute;left:4862;top:11056;width:30;height:30" coordorigin="4862,11056" coordsize="30,30">
              <v:shape style="position:absolute;left:4862;top:11056;width:30;height:30" coordorigin="4862,11056" coordsize="30,30" path="m4862,11086l4893,11056e" filled="f" stroked="t" strokeweight=".251101pt" strokecolor="#231F20">
                <v:path arrowok="t"/>
              </v:shape>
            </v:group>
            <v:group style="position:absolute;left:4832;top:11056;width:30;height:30" coordorigin="4832,11056" coordsize="30,30">
              <v:shape style="position:absolute;left:4832;top:11056;width:30;height:30" coordorigin="4832,11056" coordsize="30,30" path="m4832,11056l4862,11086e" filled="f" stroked="t" strokeweight=".251101pt" strokecolor="#231F20">
                <v:path arrowok="t"/>
              </v:shape>
            </v:group>
            <v:group style="position:absolute;left:5010;top:10610;width:60;height:60" coordorigin="5010,10610" coordsize="60,60">
              <v:shape style="position:absolute;left:5010;top:10610;width:60;height:60" coordorigin="5010,10610" coordsize="60,60" path="m5010,10670l5070,10610e" filled="f" stroked="t" strokeweight=".251101pt" strokecolor="#231F20">
                <v:path arrowok="t"/>
              </v:shape>
            </v:group>
            <v:group style="position:absolute;left:5010;top:10610;width:60;height:60" coordorigin="5010,10610" coordsize="60,60">
              <v:shape style="position:absolute;left:5010;top:10610;width:60;height:60" coordorigin="5010,10610" coordsize="60,60" path="m5010,10610l5070,10670e" filled="f" stroked="t" strokeweight=".251101pt" strokecolor="#231F20">
                <v:path arrowok="t"/>
              </v:shape>
            </v:group>
            <v:group style="position:absolute;left:5187;top:10595;width:60;height:60" coordorigin="5187,10595" coordsize="60,60">
              <v:shape style="position:absolute;left:5187;top:10595;width:60;height:60" coordorigin="5187,10595" coordsize="60,60" path="m5187,10655l5247,10595e" filled="f" stroked="t" strokeweight=".251101pt" strokecolor="#231F20">
                <v:path arrowok="t"/>
              </v:shape>
            </v:group>
            <v:group style="position:absolute;left:5187;top:10595;width:60;height:60" coordorigin="5187,10595" coordsize="60,60">
              <v:shape style="position:absolute;left:5187;top:10595;width:60;height:60" coordorigin="5187,10595" coordsize="60,60" path="m5187,10595l5247,10655e" filled="f" stroked="t" strokeweight=".251101pt" strokecolor="#231F20">
                <v:path arrowok="t"/>
              </v:shape>
            </v:group>
            <v:group style="position:absolute;left:5364;top:10736;width:60;height:60" coordorigin="5364,10736" coordsize="60,60">
              <v:shape style="position:absolute;left:5364;top:10736;width:60;height:60" coordorigin="5364,10736" coordsize="60,60" path="m5364,10797l5424,10736e" filled="f" stroked="t" strokeweight=".251101pt" strokecolor="#231F20">
                <v:path arrowok="t"/>
              </v:shape>
            </v:group>
            <v:group style="position:absolute;left:5364;top:10736;width:60;height:60" coordorigin="5364,10736" coordsize="60,60">
              <v:shape style="position:absolute;left:5364;top:10736;width:60;height:60" coordorigin="5364,10736" coordsize="60,60" path="m5364,10736l5424,10797e" filled="f" stroked="t" strokeweight=".251101pt" strokecolor="#231F20">
                <v:path arrowok="t"/>
              </v:shape>
            </v:group>
            <v:group style="position:absolute;left:5541;top:10498;width:60;height:60" coordorigin="5541,10498" coordsize="60,60">
              <v:shape style="position:absolute;left:5541;top:10498;width:60;height:60" coordorigin="5541,10498" coordsize="60,60" path="m5541,10558l5602,10498e" filled="f" stroked="t" strokeweight=".251101pt" strokecolor="#231F20">
                <v:path arrowok="t"/>
              </v:shape>
            </v:group>
            <v:group style="position:absolute;left:5541;top:10498;width:60;height:60" coordorigin="5541,10498" coordsize="60,60">
              <v:shape style="position:absolute;left:5541;top:10498;width:60;height:60" coordorigin="5541,10498" coordsize="60,60" path="m5541,10498l5602,10558e" filled="f" stroked="t" strokeweight=".251101pt" strokecolor="#231F20">
                <v:path arrowok="t"/>
              </v:shape>
            </v:group>
            <v:group style="position:absolute;left:5719;top:10754;width:60;height:60" coordorigin="5719,10754" coordsize="60,60">
              <v:shape style="position:absolute;left:5719;top:10754;width:60;height:60" coordorigin="5719,10754" coordsize="60,60" path="m5719,10815l5779,10754e" filled="f" stroked="t" strokeweight=".251101pt" strokecolor="#231F20">
                <v:path arrowok="t"/>
              </v:shape>
            </v:group>
            <v:group style="position:absolute;left:5719;top:10754;width:60;height:60" coordorigin="5719,10754" coordsize="60,60">
              <v:shape style="position:absolute;left:5719;top:10754;width:60;height:60" coordorigin="5719,10754" coordsize="60,60" path="m5719,10754l5779,10815e" filled="f" stroked="t" strokeweight=".251101pt" strokecolor="#231F20">
                <v:path arrowok="t"/>
              </v:shape>
            </v:group>
            <v:group style="position:absolute;left:5896;top:10564;width:60;height:60" coordorigin="5896,10564" coordsize="60,60">
              <v:shape style="position:absolute;left:5896;top:10564;width:60;height:60" coordorigin="5896,10564" coordsize="60,60" path="m5896,10625l5956,10564e" filled="f" stroked="t" strokeweight=".251101pt" strokecolor="#231F20">
                <v:path arrowok="t"/>
              </v:shape>
            </v:group>
            <v:group style="position:absolute;left:5896;top:10564;width:60;height:60" coordorigin="5896,10564" coordsize="60,60">
              <v:shape style="position:absolute;left:5896;top:10564;width:60;height:60" coordorigin="5896,10564" coordsize="60,60" path="m5896,10564l5956,10625e" filled="f" stroked="t" strokeweight=".251101pt" strokecolor="#231F20">
                <v:path arrowok="t"/>
              </v:shape>
            </v:group>
            <v:group style="position:absolute;left:6103;top:11056;width:30;height:30" coordorigin="6103,11056" coordsize="30,30">
              <v:shape style="position:absolute;left:6103;top:11056;width:30;height:30" coordorigin="6103,11056" coordsize="30,30" path="m6103,11086l6134,11056e" filled="f" stroked="t" strokeweight=".251101pt" strokecolor="#231F20">
                <v:path arrowok="t"/>
              </v:shape>
            </v:group>
            <v:group style="position:absolute;left:6073;top:11056;width:30;height:30" coordorigin="6073,11056" coordsize="30,30">
              <v:shape style="position:absolute;left:6073;top:11056;width:30;height:30" coordorigin="6073,11056" coordsize="30,30" path="m6073,11056l6103,11086e" filled="f" stroked="t" strokeweight=".251101pt" strokecolor="#231F20">
                <v:path arrowok="t"/>
              </v:shape>
            </v:group>
            <v:group style="position:absolute;left:6251;top:10598;width:60;height:60" coordorigin="6251,10598" coordsize="60,60">
              <v:shape style="position:absolute;left:6251;top:10598;width:60;height:60" coordorigin="6251,10598" coordsize="60,60" path="m6251,10658l6311,10598e" filled="f" stroked="t" strokeweight=".251101pt" strokecolor="#231F20">
                <v:path arrowok="t"/>
              </v:shape>
            </v:group>
            <v:group style="position:absolute;left:6251;top:10598;width:60;height:60" coordorigin="6251,10598" coordsize="60,60">
              <v:shape style="position:absolute;left:6251;top:10598;width:60;height:60" coordorigin="6251,10598" coordsize="60,60" path="m6251,10598l6311,10658e" filled="f" stroked="t" strokeweight=".251101pt" strokecolor="#231F20">
                <v:path arrowok="t"/>
              </v:shape>
            </v:group>
            <v:group style="position:absolute;left:6428;top:10754;width:60;height:60" coordorigin="6428,10754" coordsize="60,60">
              <v:shape style="position:absolute;left:6428;top:10754;width:60;height:60" coordorigin="6428,10754" coordsize="60,60" path="m6428,10815l6488,10754e" filled="f" stroked="t" strokeweight=".251101pt" strokecolor="#231F20">
                <v:path arrowok="t"/>
              </v:shape>
            </v:group>
            <v:group style="position:absolute;left:6428;top:10754;width:60;height:60" coordorigin="6428,10754" coordsize="60,60">
              <v:shape style="position:absolute;left:6428;top:10754;width:60;height:60" coordorigin="6428,10754" coordsize="60,60" path="m6428,10754l6488,10815e" filled="f" stroked="t" strokeweight=".251101pt" strokecolor="#231F20">
                <v:path arrowok="t"/>
              </v:shape>
            </v:group>
            <v:group style="position:absolute;left:6605;top:10483;width:30;height:30" coordorigin="6605,10483" coordsize="30,30">
              <v:shape style="position:absolute;left:6605;top:10483;width:30;height:30" coordorigin="6605,10483" coordsize="30,30" path="m6605,10513l6635,10483e" filled="f" stroked="t" strokeweight=".251101pt" strokecolor="#231F20">
                <v:path arrowok="t"/>
              </v:shape>
            </v:group>
            <v:group style="position:absolute;left:6635;top:10483;width:30;height:30" coordorigin="6635,10483" coordsize="30,30">
              <v:shape style="position:absolute;left:6635;top:10483;width:30;height:30" coordorigin="6635,10483" coordsize="30,30" path="m6635,10483l6665,10513e" filled="f" stroked="t" strokeweight=".251101pt" strokecolor="#231F20">
                <v:path arrowok="t"/>
              </v:shape>
            </v:group>
            <v:group style="position:absolute;left:6782;top:10754;width:60;height:60" coordorigin="6782,10754" coordsize="60,60">
              <v:shape style="position:absolute;left:6782;top:10754;width:60;height:60" coordorigin="6782,10754" coordsize="60,60" path="m6782,10815l6843,10754e" filled="f" stroked="t" strokeweight=".251101pt" strokecolor="#231F20">
                <v:path arrowok="t"/>
              </v:shape>
            </v:group>
            <v:group style="position:absolute;left:6782;top:10754;width:60;height:60" coordorigin="6782,10754" coordsize="60,60">
              <v:shape style="position:absolute;left:6782;top:10754;width:60;height:60" coordorigin="6782,10754" coordsize="60,60" path="m6782,10754l6843,10815e" filled="f" stroked="t" strokeweight=".251101pt" strokecolor="#231F20">
                <v:path arrowok="t"/>
              </v:shape>
            </v:group>
            <v:group style="position:absolute;left:6960;top:10483;width:30;height:30" coordorigin="6960,10483" coordsize="30,30">
              <v:shape style="position:absolute;left:6960;top:10483;width:30;height:30" coordorigin="6960,10483" coordsize="30,30" path="m6960,10513l6990,10483e" filled="f" stroked="t" strokeweight=".251101pt" strokecolor="#231F20">
                <v:path arrowok="t"/>
              </v:shape>
            </v:group>
            <v:group style="position:absolute;left:6990;top:10483;width:30;height:30" coordorigin="6990,10483" coordsize="30,30">
              <v:shape style="position:absolute;left:6990;top:10483;width:30;height:30" coordorigin="6990,10483" coordsize="30,30" path="m6990,10483l7020,10513e" filled="f" stroked="t" strokeweight=".251101pt" strokecolor="#231F20">
                <v:path arrowok="t"/>
              </v:shape>
            </v:group>
            <v:group style="position:absolute;left:7137;top:10754;width:60;height:60" coordorigin="7137,10754" coordsize="60,60">
              <v:shape style="position:absolute;left:7137;top:10754;width:60;height:60" coordorigin="7137,10754" coordsize="60,60" path="m7137,10815l7197,10754e" filled="f" stroked="t" strokeweight=".251101pt" strokecolor="#231F20">
                <v:path arrowok="t"/>
              </v:shape>
            </v:group>
            <v:group style="position:absolute;left:7137;top:10754;width:60;height:60" coordorigin="7137,10754" coordsize="60,60">
              <v:shape style="position:absolute;left:7137;top:10754;width:60;height:60" coordorigin="7137,10754" coordsize="60,60" path="m7137,10754l7197,10815e" filled="f" stroked="t" strokeweight=".251101pt" strokecolor="#231F20">
                <v:path arrowok="t"/>
              </v:shape>
            </v:group>
            <v:group style="position:absolute;left:7344;top:11056;width:30;height:30" coordorigin="7344,11056" coordsize="30,30">
              <v:shape style="position:absolute;left:7344;top:11056;width:30;height:30" coordorigin="7344,11056" coordsize="30,30" path="m7344,11086l7375,11056e" filled="f" stroked="t" strokeweight=".251101pt" strokecolor="#231F20">
                <v:path arrowok="t"/>
              </v:shape>
            </v:group>
            <v:group style="position:absolute;left:7314;top:11056;width:30;height:30" coordorigin="7314,11056" coordsize="30,30">
              <v:shape style="position:absolute;left:7314;top:11056;width:30;height:30" coordorigin="7314,11056" coordsize="30,30" path="m7314,11056l7344,11086e" filled="f" stroked="t" strokeweight=".251101pt" strokecolor="#231F20">
                <v:path arrowok="t"/>
              </v:shape>
            </v:group>
            <v:group style="position:absolute;left:7492;top:10483;width:30;height:30" coordorigin="7492,10483" coordsize="30,30">
              <v:shape style="position:absolute;left:7492;top:10483;width:30;height:30" coordorigin="7492,10483" coordsize="30,30" path="m7492,10513l7522,10483e" filled="f" stroked="t" strokeweight=".251101pt" strokecolor="#231F20">
                <v:path arrowok="t"/>
              </v:shape>
            </v:group>
            <v:group style="position:absolute;left:7522;top:10483;width:30;height:30" coordorigin="7522,10483" coordsize="30,30">
              <v:shape style="position:absolute;left:7522;top:10483;width:30;height:30" coordorigin="7522,10483" coordsize="30,30" path="m7522,10483l7552,10513e" filled="f" stroked="t" strokeweight=".251101pt" strokecolor="#231F20">
                <v:path arrowok="t"/>
              </v:shape>
            </v:group>
            <v:group style="position:absolute;left:7669;top:10754;width:60;height:60" coordorigin="7669,10754" coordsize="60,60">
              <v:shape style="position:absolute;left:7669;top:10754;width:60;height:60" coordorigin="7669,10754" coordsize="60,60" path="m7669,10815l7729,10754e" filled="f" stroked="t" strokeweight=".251101pt" strokecolor="#231F20">
                <v:path arrowok="t"/>
              </v:shape>
            </v:group>
            <v:group style="position:absolute;left:7669;top:10754;width:60;height:60" coordorigin="7669,10754" coordsize="60,60">
              <v:shape style="position:absolute;left:7669;top:10754;width:60;height:60" coordorigin="7669,10754" coordsize="60,60" path="m7669,10754l7729,10815e" filled="f" stroked="t" strokeweight=".251101pt" strokecolor="#231F20">
                <v:path arrowok="t"/>
              </v:shape>
            </v:group>
            <v:group style="position:absolute;left:7846;top:10754;width:60;height:60" coordorigin="7846,10754" coordsize="60,60">
              <v:shape style="position:absolute;left:7846;top:10754;width:60;height:60" coordorigin="7846,10754" coordsize="60,60" path="m7846,10815l7906,10754e" filled="f" stroked="t" strokeweight=".251101pt" strokecolor="#231F20">
                <v:path arrowok="t"/>
              </v:shape>
            </v:group>
            <v:group style="position:absolute;left:7846;top:10754;width:60;height:60" coordorigin="7846,10754" coordsize="60,60">
              <v:shape style="position:absolute;left:7846;top:10754;width:60;height:60" coordorigin="7846,10754" coordsize="60,60" path="m7846,10754l7906,10815e" filled="f" stroked="t" strokeweight=".251101pt" strokecolor="#231F20">
                <v:path arrowok="t"/>
              </v:shape>
            </v:group>
            <v:group style="position:absolute;left:8023;top:10483;width:60;height:60" coordorigin="8023,10483" coordsize="60,60">
              <v:shape style="position:absolute;left:8023;top:10483;width:60;height:60" coordorigin="8023,10483" coordsize="60,60" path="m8023,10543l8084,10483e" filled="f" stroked="t" strokeweight=".251101pt" strokecolor="#231F20">
                <v:path arrowok="t"/>
              </v:shape>
            </v:group>
            <v:group style="position:absolute;left:8023;top:10483;width:60;height:60" coordorigin="8023,10483" coordsize="60,60">
              <v:shape style="position:absolute;left:8023;top:10483;width:60;height:60" coordorigin="8023,10483" coordsize="60,60" path="m8023,10483l8084,10543e" filled="f" stroked="t" strokeweight=".251101pt" strokecolor="#231F20">
                <v:path arrowok="t"/>
              </v:shape>
            </v:group>
            <v:group style="position:absolute;left:8201;top:10754;width:60;height:60" coordorigin="8201,10754" coordsize="60,60">
              <v:shape style="position:absolute;left:8201;top:10754;width:60;height:60" coordorigin="8201,10754" coordsize="60,60" path="m8201,10815l8261,10754e" filled="f" stroked="t" strokeweight=".251101pt" strokecolor="#231F20">
                <v:path arrowok="t"/>
              </v:shape>
            </v:group>
            <v:group style="position:absolute;left:8201;top:10754;width:60;height:60" coordorigin="8201,10754" coordsize="60,60">
              <v:shape style="position:absolute;left:8201;top:10754;width:60;height:60" coordorigin="8201,10754" coordsize="60,60" path="m8201,10754l8261,10815e" filled="f" stroked="t" strokeweight=".251101pt" strokecolor="#231F20">
                <v:path arrowok="t"/>
              </v:shape>
            </v:group>
            <v:group style="position:absolute;left:8378;top:10483;width:30;height:30" coordorigin="8378,10483" coordsize="30,30">
              <v:shape style="position:absolute;left:8378;top:10483;width:30;height:30" coordorigin="8378,10483" coordsize="30,30" path="m8378,10513l8408,10483e" filled="f" stroked="t" strokeweight=".251101pt" strokecolor="#231F20">
                <v:path arrowok="t"/>
              </v:shape>
            </v:group>
            <v:group style="position:absolute;left:8408;top:10483;width:30;height:30" coordorigin="8408,10483" coordsize="30,30">
              <v:shape style="position:absolute;left:8408;top:10483;width:30;height:30" coordorigin="8408,10483" coordsize="30,30" path="m8408,10483l8438,10513e" filled="f" stroked="t" strokeweight=".251101pt" strokecolor="#231F20">
                <v:path arrowok="t"/>
              </v:shape>
            </v:group>
            <v:group style="position:absolute;left:8585;top:11056;width:30;height:30" coordorigin="8585,11056" coordsize="30,30">
              <v:shape style="position:absolute;left:8585;top:11056;width:30;height:30" coordorigin="8585,11056" coordsize="30,30" path="m8585,11086l8616,11056e" filled="f" stroked="t" strokeweight=".251101pt" strokecolor="#231F20">
                <v:path arrowok="t"/>
              </v:shape>
            </v:group>
            <v:group style="position:absolute;left:8555;top:11056;width:30;height:30" coordorigin="8555,11056" coordsize="30,30">
              <v:shape style="position:absolute;left:8555;top:11056;width:30;height:30" coordorigin="8555,11056" coordsize="30,30" path="m8555,11056l8585,11086e" filled="f" stroked="t" strokeweight=".251101pt" strokecolor="#231F20">
                <v:path arrowok="t"/>
              </v:shape>
            </v:group>
            <v:group style="position:absolute;left:8763;top:11056;width:30;height:30" coordorigin="8763,11056" coordsize="30,30">
              <v:shape style="position:absolute;left:8763;top:11056;width:30;height:30" coordorigin="8763,11056" coordsize="30,30" path="m8763,11086l8793,11056e" filled="f" stroked="t" strokeweight=".251101pt" strokecolor="#231F20">
                <v:path arrowok="t"/>
              </v:shape>
            </v:group>
            <v:group style="position:absolute;left:8733;top:11056;width:30;height:30" coordorigin="8733,11056" coordsize="30,30">
              <v:shape style="position:absolute;left:8733;top:11056;width:30;height:30" coordorigin="8733,11056" coordsize="30,30" path="m8733,11056l8763,11086e" filled="f" stroked="t" strokeweight=".251101pt" strokecolor="#231F20">
                <v:path arrowok="t"/>
              </v:shape>
            </v:group>
            <v:group style="position:absolute;left:8910;top:10754;width:60;height:60" coordorigin="8910,10754" coordsize="60,60">
              <v:shape style="position:absolute;left:8910;top:10754;width:60;height:60" coordorigin="8910,10754" coordsize="60,60" path="m8910,10815l8970,10754e" filled="f" stroked="t" strokeweight=".251101pt" strokecolor="#231F20">
                <v:path arrowok="t"/>
              </v:shape>
            </v:group>
            <v:group style="position:absolute;left:8910;top:10754;width:60;height:60" coordorigin="8910,10754" coordsize="60,60">
              <v:shape style="position:absolute;left:8910;top:10754;width:60;height:60" coordorigin="8910,10754" coordsize="60,60" path="m8910,10754l8970,10815e" filled="f" stroked="t" strokeweight=".251101pt" strokecolor="#231F20">
                <v:path arrowok="t"/>
              </v:shape>
            </v:group>
            <v:group style="position:absolute;left:9087;top:10489;width:60;height:60" coordorigin="9087,10489" coordsize="60,60">
              <v:shape style="position:absolute;left:9087;top:10489;width:60;height:60" coordorigin="9087,10489" coordsize="60,60" path="m9087,10549l9147,10489e" filled="f" stroked="t" strokeweight=".251101pt" strokecolor="#231F20">
                <v:path arrowok="t"/>
              </v:shape>
            </v:group>
            <v:group style="position:absolute;left:9087;top:10489;width:60;height:60" coordorigin="9087,10489" coordsize="60,60">
              <v:shape style="position:absolute;left:9087;top:10489;width:60;height:60" coordorigin="9087,10489" coordsize="60,60" path="m9087,10489l9147,10549e" filled="f" stroked="t" strokeweight=".251101pt" strokecolor="#231F20">
                <v:path arrowok="t"/>
              </v:shape>
            </v:group>
            <v:group style="position:absolute;left:9264;top:10697;width:60;height:60" coordorigin="9264,10697" coordsize="60,60">
              <v:shape style="position:absolute;left:9264;top:10697;width:60;height:60" coordorigin="9264,10697" coordsize="60,60" path="m9264,10757l9325,10697e" filled="f" stroked="t" strokeweight=".251101pt" strokecolor="#231F20">
                <v:path arrowok="t"/>
              </v:shape>
            </v:group>
            <v:group style="position:absolute;left:9264;top:10697;width:60;height:60" coordorigin="9264,10697" coordsize="60,60">
              <v:shape style="position:absolute;left:9264;top:10697;width:60;height:60" coordorigin="9264,10697" coordsize="60,60" path="m9264,10697l9325,10757e" filled="f" stroked="t" strokeweight=".251101pt" strokecolor="#231F20">
                <v:path arrowok="t"/>
              </v:shape>
            </v:group>
            <v:group style="position:absolute;left:9442;top:10483;width:30;height:30" coordorigin="9442,10483" coordsize="30,30">
              <v:shape style="position:absolute;left:9442;top:10483;width:30;height:30" coordorigin="9442,10483" coordsize="30,30" path="m9442,10513l9472,10483e" filled="f" stroked="t" strokeweight=".251101pt" strokecolor="#231F20">
                <v:path arrowok="t"/>
              </v:shape>
            </v:group>
            <v:group style="position:absolute;left:9472;top:10483;width:30;height:30" coordorigin="9472,10483" coordsize="30,30">
              <v:shape style="position:absolute;left:9472;top:10483;width:30;height:30" coordorigin="9472,10483" coordsize="30,30" path="m9472,10483l9502,10513e" filled="f" stroked="t" strokeweight=".251101pt" strokecolor="#231F20">
                <v:path arrowok="t"/>
              </v:shape>
            </v:group>
            <v:group style="position:absolute;left:9649;top:11056;width:30;height:30" coordorigin="9649,11056" coordsize="30,30">
              <v:shape style="position:absolute;left:9649;top:11056;width:30;height:30" coordorigin="9649,11056" coordsize="30,30" path="m9649,11086l9679,11056e" filled="f" stroked="t" strokeweight=".251101pt" strokecolor="#231F20">
                <v:path arrowok="t"/>
              </v:shape>
            </v:group>
            <v:group style="position:absolute;left:9619;top:11056;width:30;height:30" coordorigin="9619,11056" coordsize="30,30">
              <v:shape style="position:absolute;left:9619;top:11056;width:30;height:30" coordorigin="9619,11056" coordsize="30,30" path="m9619,11056l9649,11086e" filled="f" stroked="t" strokeweight=".251101pt" strokecolor="#231F20">
                <v:path arrowok="t"/>
              </v:shape>
            </v:group>
            <v:group style="position:absolute;left:9796;top:10748;width:60;height:60" coordorigin="9796,10748" coordsize="60,60">
              <v:shape style="position:absolute;left:9796;top:10748;width:60;height:60" coordorigin="9796,10748" coordsize="60,60" path="m9796,10809l9857,10748e" filled="f" stroked="t" strokeweight=".251101pt" strokecolor="#231F20">
                <v:path arrowok="t"/>
              </v:shape>
            </v:group>
            <v:group style="position:absolute;left:9796;top:10748;width:60;height:60" coordorigin="9796,10748" coordsize="60,60">
              <v:shape style="position:absolute;left:9796;top:10748;width:60;height:60" coordorigin="9796,10748" coordsize="60,60" path="m9796,10748l9857,10809e" filled="f" stroked="t" strokeweight=".251101pt" strokecolor="#231F20">
                <v:path arrowok="t"/>
              </v:shape>
            </v:group>
            <v:group style="position:absolute;left:9974;top:10754;width:60;height:60" coordorigin="9974,10754" coordsize="60,60">
              <v:shape style="position:absolute;left:9974;top:10754;width:60;height:60" coordorigin="9974,10754" coordsize="60,60" path="m9974,10815l10034,10754e" filled="f" stroked="t" strokeweight=".251101pt" strokecolor="#231F20">
                <v:path arrowok="t"/>
              </v:shape>
            </v:group>
            <v:group style="position:absolute;left:9974;top:10754;width:60;height:60" coordorigin="9974,10754" coordsize="60,60">
              <v:shape style="position:absolute;left:9974;top:10754;width:60;height:60" coordorigin="9974,10754" coordsize="60,60" path="m9974,10754l10034,10815e" filled="f" stroked="t" strokeweight=".251101pt" strokecolor="#231F20">
                <v:path arrowok="t"/>
              </v:shape>
            </v:group>
            <v:group style="position:absolute;left:10181;top:11056;width:30;height:30" coordorigin="10181,11056" coordsize="30,30">
              <v:shape style="position:absolute;left:10181;top:11056;width:30;height:30" coordorigin="10181,11056" coordsize="30,30" path="m10181,11086l10211,11056e" filled="f" stroked="t" strokeweight=".251101pt" strokecolor="#231F20">
                <v:path arrowok="t"/>
              </v:shape>
            </v:group>
            <v:group style="position:absolute;left:10151;top:11056;width:30;height:30" coordorigin="10151,11056" coordsize="30,30">
              <v:shape style="position:absolute;left:10151;top:11056;width:30;height:30" coordorigin="10151,11056" coordsize="30,30" path="m10151,11056l10181,11086e" filled="f" stroked="t" strokeweight=".251101pt" strokecolor="#231F20">
                <v:path arrowok="t"/>
              </v:shape>
            </v:group>
            <v:group style="position:absolute;left:10358;top:11056;width:30;height:30" coordorigin="10358,11056" coordsize="30,30">
              <v:shape style="position:absolute;left:10358;top:11056;width:30;height:30" coordorigin="10358,11056" coordsize="30,30" path="m10358,11086l10388,11056e" filled="f" stroked="t" strokeweight=".251101pt" strokecolor="#231F20">
                <v:path arrowok="t"/>
              </v:shape>
            </v:group>
            <v:group style="position:absolute;left:10328;top:11056;width:30;height:30" coordorigin="10328,11056" coordsize="30,30">
              <v:shape style="position:absolute;left:10328;top:11056;width:30;height:30" coordorigin="10328,11056" coordsize="30,30" path="m10328,11056l10358,11086e" filled="f" stroked="t" strokeweight=".251101pt" strokecolor="#231F20">
                <v:path arrowok="t"/>
              </v:shape>
            </v:group>
            <v:group style="position:absolute;left:10506;top:10652;width:60;height:60" coordorigin="10506,10652" coordsize="60,60">
              <v:shape style="position:absolute;left:10506;top:10652;width:60;height:60" coordorigin="10506,10652" coordsize="60,60" path="m10506,10712l10566,10652e" filled="f" stroked="t" strokeweight=".251101pt" strokecolor="#231F20">
                <v:path arrowok="t"/>
              </v:shape>
            </v:group>
            <v:group style="position:absolute;left:10506;top:10652;width:60;height:60" coordorigin="10506,10652" coordsize="60,60">
              <v:shape style="position:absolute;left:10506;top:10652;width:60;height:60" coordorigin="10506,10652" coordsize="60,60" path="m10506,10652l10566,10712e" filled="f" stroked="t" strokeweight=".251101pt" strokecolor="#231F20">
                <v:path arrowok="t"/>
              </v:shape>
            </v:group>
            <v:group style="position:absolute;left:10683;top:10688;width:60;height:60" coordorigin="10683,10688" coordsize="60,60">
              <v:shape style="position:absolute;left:10683;top:10688;width:60;height:60" coordorigin="10683,10688" coordsize="60,60" path="m10683,10748l10743,10688e" filled="f" stroked="t" strokeweight=".251101pt" strokecolor="#231F20">
                <v:path arrowok="t"/>
              </v:shape>
            </v:group>
            <v:group style="position:absolute;left:10683;top:10688;width:60;height:60" coordorigin="10683,10688" coordsize="60,60">
              <v:shape style="position:absolute;left:10683;top:10688;width:60;height:60" coordorigin="10683,10688" coordsize="60,60" path="m10683,10688l10743,10748e" filled="f" stroked="t" strokeweight=".251101pt" strokecolor="#231F20">
                <v:path arrowok="t"/>
              </v:shape>
            </v:group>
            <v:group style="position:absolute;left:10860;top:10754;width:60;height:60" coordorigin="10860,10754" coordsize="60,60">
              <v:shape style="position:absolute;left:10860;top:10754;width:60;height:60" coordorigin="10860,10754" coordsize="60,60" path="m10860,10815l10920,10754e" filled="f" stroked="t" strokeweight=".251101pt" strokecolor="#231F20">
                <v:path arrowok="t"/>
              </v:shape>
            </v:group>
            <v:group style="position:absolute;left:10860;top:10754;width:60;height:60" coordorigin="10860,10754" coordsize="60,60">
              <v:shape style="position:absolute;left:10860;top:10754;width:60;height:60" coordorigin="10860,10754" coordsize="60,60" path="m10860,10754l10920,10815e" filled="f" stroked="t" strokeweight=".251101pt" strokecolor="#231F20">
                <v:path arrowok="t"/>
              </v:shape>
            </v:group>
            <v:group style="position:absolute;left:11067;top:11056;width:30;height:30" coordorigin="11067,11056" coordsize="30,30">
              <v:shape style="position:absolute;left:11067;top:11056;width:30;height:30" coordorigin="11067,11056" coordsize="30,30" path="m11067,11086l11098,11056e" filled="f" stroked="t" strokeweight=".251101pt" strokecolor="#231F20">
                <v:path arrowok="t"/>
              </v:shape>
            </v:group>
            <v:group style="position:absolute;left:11037;top:11056;width:30;height:30" coordorigin="11037,11056" coordsize="30,30">
              <v:shape style="position:absolute;left:11037;top:11056;width:30;height:30" coordorigin="11037,11056" coordsize="30,30" path="m11037,11056l11067,11086e" filled="f" stroked="t" strokeweight=".251101pt" strokecolor="#231F20">
                <v:path arrowok="t"/>
              </v:shape>
            </v:group>
            <v:group style="position:absolute;left:11245;top:11056;width:30;height:30" coordorigin="11245,11056" coordsize="30,30">
              <v:shape style="position:absolute;left:11245;top:11056;width:30;height:30" coordorigin="11245,11056" coordsize="30,30" path="m11245,11086l11275,11056e" filled="f" stroked="t" strokeweight=".251101pt" strokecolor="#231F20">
                <v:path arrowok="t"/>
              </v:shape>
            </v:group>
            <v:group style="position:absolute;left:11215;top:11056;width:30;height:30" coordorigin="11215,11056" coordsize="30,30">
              <v:shape style="position:absolute;left:11215;top:11056;width:30;height:30" coordorigin="11215,11056" coordsize="30,30" path="m11215,11056l11245,11086e" filled="f" stroked="t" strokeweight=".251101pt" strokecolor="#231F20">
                <v:path arrowok="t"/>
              </v:shape>
            </v:group>
            <v:group style="position:absolute;left:11392;top:10754;width:60;height:60" coordorigin="11392,10754" coordsize="60,60">
              <v:shape style="position:absolute;left:11392;top:10754;width:60;height:60" coordorigin="11392,10754" coordsize="60,60" path="m11392,10815l11452,10754e" filled="f" stroked="t" strokeweight=".251101pt" strokecolor="#231F20">
                <v:path arrowok="t"/>
              </v:shape>
            </v:group>
            <v:group style="position:absolute;left:11392;top:10754;width:60;height:60" coordorigin="11392,10754" coordsize="60,60">
              <v:shape style="position:absolute;left:11392;top:10754;width:60;height:60" coordorigin="11392,10754" coordsize="60,60" path="m11392,10754l11452,10815e" filled="f" stroked="t" strokeweight=".251101pt" strokecolor="#231F20">
                <v:path arrowok="t"/>
              </v:shape>
            </v:group>
            <v:group style="position:absolute;left:1849;top:10483;width:9574;height:603" coordorigin="1849,10483" coordsize="9574,603">
              <v:shape style="position:absolute;left:1849;top:10483;width:9574;height:603" coordorigin="1849,10483" coordsize="9574,603" path="m1849,10785l2026,10785,2203,10718,2380,10785,2735,10785,2912,10631,3090,10579,3267,11086,3444,11086,3621,10785,3799,10785,3976,10483,4153,10785,4508,10785,4685,11086,4862,11086,5040,10785,5572,10785,5749,10700,5926,10785,6103,11086,6281,10785,6458,10522,6635,10785,6813,10727,6990,10785,7167,10772,7344,10785,7522,10785,7699,10591,7876,10724,8054,10785,8231,10483,8408,10785,8585,11086,8763,11086,8940,10628,9117,10785,9826,10785,10004,10658,10181,11086,10358,10785,10713,10785,10890,10483,11067,11086,11245,10785,11422,10781e" filled="f" stroked="t" strokeweight=".502202pt" strokecolor="#231F20">
                <v:path arrowok="t"/>
                <v:stroke dashstyle="longDash"/>
              </v:shape>
            </v:group>
            <v:group style="position:absolute;left:1849;top:10754;width:30;height:60" coordorigin="1849,10754" coordsize="30,60">
              <v:shape style="position:absolute;left:1849;top:10754;width:30;height:60" coordorigin="1849,10754" coordsize="30,60" path="m1849,10815l1879,10815,1849,10754e" filled="f" stroked="t" strokeweight=".251101pt" strokecolor="#231F20">
                <v:path arrowok="t"/>
              </v:shape>
            </v:group>
            <v:group style="position:absolute;left:1996;top:10754;width:60;height:60" coordorigin="1996,10754" coordsize="60,60">
              <v:shape style="position:absolute;left:1996;top:10754;width:60;height:60" coordorigin="1996,10754" coordsize="60,60" path="m2026,10754l1996,10815,2056,10815,2026,10754xe" filled="f" stroked="t" strokeweight=".251101pt" strokecolor="#231F20">
                <v:path arrowok="t"/>
              </v:shape>
            </v:group>
            <v:group style="position:absolute;left:2173;top:10688;width:60;height:60" coordorigin="2173,10688" coordsize="60,60">
              <v:shape style="position:absolute;left:2173;top:10688;width:60;height:60" coordorigin="2173,10688" coordsize="60,60" path="m2203,10688l2173,10748,2233,10748,2203,10688xe" filled="f" stroked="t" strokeweight=".251101pt" strokecolor="#231F20">
                <v:path arrowok="t"/>
              </v:shape>
            </v:group>
            <v:group style="position:absolute;left:2350;top:10754;width:60;height:60" coordorigin="2350,10754" coordsize="60,60">
              <v:shape style="position:absolute;left:2350;top:10754;width:60;height:60" coordorigin="2350,10754" coordsize="60,60" path="m2380,10754l2350,10815,2410,10815,2380,10754xe" filled="f" stroked="t" strokeweight=".251101pt" strokecolor="#231F20">
                <v:path arrowok="t"/>
              </v:shape>
            </v:group>
            <v:group style="position:absolute;left:2528;top:10754;width:60;height:60" coordorigin="2528,10754" coordsize="60,60">
              <v:shape style="position:absolute;left:2528;top:10754;width:60;height:60" coordorigin="2528,10754" coordsize="60,60" path="m2558,10754l2528,10815,2588,10815,2558,10754xe" filled="f" stroked="t" strokeweight=".251101pt" strokecolor="#231F20">
                <v:path arrowok="t"/>
              </v:shape>
            </v:group>
            <v:group style="position:absolute;left:2705;top:10754;width:60;height:60" coordorigin="2705,10754" coordsize="60,60">
              <v:shape style="position:absolute;left:2705;top:10754;width:60;height:60" coordorigin="2705,10754" coordsize="60,60" path="m2735,10754l2705,10815,2765,10815,2735,10754xe" filled="f" stroked="t" strokeweight=".251101pt" strokecolor="#231F20">
                <v:path arrowok="t"/>
              </v:shape>
            </v:group>
            <v:group style="position:absolute;left:2882;top:10601;width:60;height:60" coordorigin="2882,10601" coordsize="60,60">
              <v:shape style="position:absolute;left:2882;top:10601;width:60;height:60" coordorigin="2882,10601" coordsize="60,60" path="m2912,10601l2882,10661,2942,10661,2912,10601xe" filled="f" stroked="t" strokeweight=".251101pt" strokecolor="#231F20">
                <v:path arrowok="t"/>
              </v:shape>
            </v:group>
            <v:group style="position:absolute;left:3059;top:10549;width:60;height:60" coordorigin="3059,10549" coordsize="60,60">
              <v:shape style="position:absolute;left:3059;top:10549;width:60;height:60" coordorigin="3059,10549" coordsize="60,60" path="m3090,10549l3059,10610,3120,10610,3090,10549xe" filled="f" stroked="t" strokeweight=".251101pt" strokecolor="#231F20">
                <v:path arrowok="t"/>
              </v:shape>
            </v:group>
            <v:group style="position:absolute;left:3252;top:11056;width:15;height:30" coordorigin="3252,11056" coordsize="15,30">
              <v:shape style="position:absolute;left:3252;top:11056;width:15;height:30" coordorigin="3252,11056" coordsize="15,30" path="m3267,11056l3252,11086e" filled="f" stroked="t" strokeweight=".251101pt" strokecolor="#231F20">
                <v:path arrowok="t"/>
              </v:shape>
            </v:group>
            <v:group style="position:absolute;left:3267;top:11056;width:15;height:30" coordorigin="3267,11056" coordsize="15,30">
              <v:shape style="position:absolute;left:3267;top:11056;width:15;height:30" coordorigin="3267,11056" coordsize="15,30" path="m3282,11086l3267,11056e" filled="f" stroked="t" strokeweight=".251101pt" strokecolor="#231F20">
                <v:path arrowok="t"/>
              </v:shape>
            </v:group>
            <v:group style="position:absolute;left:3429;top:11056;width:15;height:30" coordorigin="3429,11056" coordsize="15,30">
              <v:shape style="position:absolute;left:3429;top:11056;width:15;height:30" coordorigin="3429,11056" coordsize="15,30" path="m3444,11056l3429,11086e" filled="f" stroked="t" strokeweight=".251101pt" strokecolor="#231F20">
                <v:path arrowok="t"/>
              </v:shape>
            </v:group>
            <v:group style="position:absolute;left:3444;top:11056;width:15;height:30" coordorigin="3444,11056" coordsize="15,30">
              <v:shape style="position:absolute;left:3444;top:11056;width:15;height:30" coordorigin="3444,11056" coordsize="15,30" path="m3459,11086l3444,11056e" filled="f" stroked="t" strokeweight=".251101pt" strokecolor="#231F20">
                <v:path arrowok="t"/>
              </v:shape>
            </v:group>
            <v:group style="position:absolute;left:3591;top:10754;width:60;height:60" coordorigin="3591,10754" coordsize="60,60">
              <v:shape style="position:absolute;left:3591;top:10754;width:60;height:60" coordorigin="3591,10754" coordsize="60,60" path="m3621,10754l3591,10815,3652,10815,3621,10754xe" filled="f" stroked="t" strokeweight=".251101pt" strokecolor="#231F20">
                <v:path arrowok="t"/>
              </v:shape>
            </v:group>
            <v:group style="position:absolute;left:3769;top:10754;width:60;height:60" coordorigin="3769,10754" coordsize="60,60">
              <v:shape style="position:absolute;left:3769;top:10754;width:60;height:60" coordorigin="3769,10754" coordsize="60,60" path="m3799,10754l3769,10815,3829,10815,3799,10754xe" filled="f" stroked="t" strokeweight=".251101pt" strokecolor="#231F20">
                <v:path arrowok="t"/>
              </v:shape>
            </v:group>
            <v:group style="position:absolute;left:3946;top:10483;width:60;height:30" coordorigin="3946,10483" coordsize="60,30">
              <v:shape style="position:absolute;left:3946;top:10483;width:60;height:30" coordorigin="3946,10483" coordsize="60,30" path="m3961,10483l3946,10513,4006,10513,3991,10483e" filled="f" stroked="t" strokeweight=".251101pt" strokecolor="#231F20">
                <v:path arrowok="t"/>
              </v:shape>
            </v:group>
            <v:group style="position:absolute;left:4123;top:10754;width:60;height:60" coordorigin="4123,10754" coordsize="60,60">
              <v:shape style="position:absolute;left:4123;top:10754;width:60;height:60" coordorigin="4123,10754" coordsize="60,60" path="m4153,10754l4123,10815,4183,10815,4153,10754xe" filled="f" stroked="t" strokeweight=".251101pt" strokecolor="#231F20">
                <v:path arrowok="t"/>
              </v:shape>
            </v:group>
            <v:group style="position:absolute;left:4300;top:10754;width:60;height:60" coordorigin="4300,10754" coordsize="60,60">
              <v:shape style="position:absolute;left:4300;top:10754;width:60;height:60" coordorigin="4300,10754" coordsize="60,60" path="m4331,10754l4300,10815,4361,10815,4331,10754xe" filled="f" stroked="t" strokeweight=".251101pt" strokecolor="#231F20">
                <v:path arrowok="t"/>
              </v:shape>
            </v:group>
            <v:group style="position:absolute;left:4478;top:10754;width:60;height:60" coordorigin="4478,10754" coordsize="60,60">
              <v:shape style="position:absolute;left:4478;top:10754;width:60;height:60" coordorigin="4478,10754" coordsize="60,60" path="m4508,10754l4478,10815,4538,10815,4508,10754xe" filled="f" stroked="t" strokeweight=".251101pt" strokecolor="#231F20">
                <v:path arrowok="t"/>
              </v:shape>
            </v:group>
            <v:group style="position:absolute;left:4670;top:11056;width:15;height:30" coordorigin="4670,11056" coordsize="15,30">
              <v:shape style="position:absolute;left:4670;top:11056;width:15;height:30" coordorigin="4670,11056" coordsize="15,30" path="m4685,11056l4670,11086e" filled="f" stroked="t" strokeweight=".251101pt" strokecolor="#231F20">
                <v:path arrowok="t"/>
              </v:shape>
            </v:group>
            <v:group style="position:absolute;left:4685;top:11056;width:15;height:30" coordorigin="4685,11056" coordsize="15,30">
              <v:shape style="position:absolute;left:4685;top:11056;width:15;height:30" coordorigin="4685,11056" coordsize="15,30" path="m4700,11086l4685,11056e" filled="f" stroked="t" strokeweight=".251101pt" strokecolor="#231F20">
                <v:path arrowok="t"/>
              </v:shape>
            </v:group>
            <v:group style="position:absolute;left:4847;top:11056;width:15;height:30" coordorigin="4847,11056" coordsize="15,30">
              <v:shape style="position:absolute;left:4847;top:11056;width:15;height:30" coordorigin="4847,11056" coordsize="15,30" path="m4862,11056l4847,11086e" filled="f" stroked="t" strokeweight=".251101pt" strokecolor="#231F20">
                <v:path arrowok="t"/>
              </v:shape>
            </v:group>
            <v:group style="position:absolute;left:4862;top:11056;width:15;height:30" coordorigin="4862,11056" coordsize="15,30">
              <v:shape style="position:absolute;left:4862;top:11056;width:15;height:30" coordorigin="4862,11056" coordsize="15,30" path="m4877,11086l4862,11056e" filled="f" stroked="t" strokeweight=".251101pt" strokecolor="#231F20">
                <v:path arrowok="t"/>
              </v:shape>
            </v:group>
            <v:group style="position:absolute;left:5010;top:10754;width:60;height:60" coordorigin="5010,10754" coordsize="60,60">
              <v:shape style="position:absolute;left:5010;top:10754;width:60;height:60" coordorigin="5010,10754" coordsize="60,60" path="m5040,10754l5010,10815,5070,10815,5040,10754xe" filled="f" stroked="t" strokeweight=".251101pt" strokecolor="#231F20">
                <v:path arrowok="t"/>
              </v:shape>
            </v:group>
            <v:group style="position:absolute;left:5187;top:10754;width:60;height:60" coordorigin="5187,10754" coordsize="60,60">
              <v:shape style="position:absolute;left:5187;top:10754;width:60;height:60" coordorigin="5187,10754" coordsize="60,60" path="m5217,10754l5187,10815,5247,10815,5217,10754xe" filled="f" stroked="t" strokeweight=".251101pt" strokecolor="#231F20">
                <v:path arrowok="t"/>
              </v:shape>
            </v:group>
            <v:group style="position:absolute;left:5364;top:10754;width:60;height:60" coordorigin="5364,10754" coordsize="60,60">
              <v:shape style="position:absolute;left:5364;top:10754;width:60;height:60" coordorigin="5364,10754" coordsize="60,60" path="m5394,10754l5364,10815,5424,10815,5394,10754xe" filled="f" stroked="t" strokeweight=".251101pt" strokecolor="#231F20">
                <v:path arrowok="t"/>
              </v:shape>
            </v:group>
            <v:group style="position:absolute;left:5541;top:10754;width:60;height:60" coordorigin="5541,10754" coordsize="60,60">
              <v:shape style="position:absolute;left:5541;top:10754;width:60;height:60" coordorigin="5541,10754" coordsize="60,60" path="m5572,10754l5541,10815,5602,10815,5572,10754xe" filled="f" stroked="t" strokeweight=".251101pt" strokecolor="#231F20">
                <v:path arrowok="t"/>
              </v:shape>
            </v:group>
            <v:group style="position:absolute;left:5719;top:10670;width:60;height:60" coordorigin="5719,10670" coordsize="60,60">
              <v:shape style="position:absolute;left:5719;top:10670;width:60;height:60" coordorigin="5719,10670" coordsize="60,60" path="m5749,10670l5719,10730,5779,10730,5749,10670xe" filled="f" stroked="t" strokeweight=".251101pt" strokecolor="#231F20">
                <v:path arrowok="t"/>
              </v:shape>
            </v:group>
            <v:group style="position:absolute;left:5896;top:10754;width:60;height:60" coordorigin="5896,10754" coordsize="60,60">
              <v:shape style="position:absolute;left:5896;top:10754;width:60;height:60" coordorigin="5896,10754" coordsize="60,60" path="m5926,10754l5896,10815,5956,10815,5926,10754xe" filled="f" stroked="t" strokeweight=".251101pt" strokecolor="#231F20">
                <v:path arrowok="t"/>
              </v:shape>
            </v:group>
            <v:group style="position:absolute;left:6088;top:11056;width:15;height:30" coordorigin="6088,11056" coordsize="15,30">
              <v:shape style="position:absolute;left:6088;top:11056;width:15;height:30" coordorigin="6088,11056" coordsize="15,30" path="m6103,11056l6088,11086e" filled="f" stroked="t" strokeweight=".251101pt" strokecolor="#231F20">
                <v:path arrowok="t"/>
              </v:shape>
            </v:group>
            <v:group style="position:absolute;left:6103;top:11056;width:15;height:30" coordorigin="6103,11056" coordsize="15,30">
              <v:shape style="position:absolute;left:6103;top:11056;width:15;height:30" coordorigin="6103,11056" coordsize="15,30" path="m6118,11086l6103,11056e" filled="f" stroked="t" strokeweight=".251101pt" strokecolor="#231F20">
                <v:path arrowok="t"/>
              </v:shape>
            </v:group>
            <v:group style="position:absolute;left:6251;top:10754;width:60;height:60" coordorigin="6251,10754" coordsize="60,60">
              <v:shape style="position:absolute;left:6251;top:10754;width:60;height:60" coordorigin="6251,10754" coordsize="60,60" path="m6281,10754l6251,10815,6311,10815,6281,10754xe" filled="f" stroked="t" strokeweight=".251101pt" strokecolor="#231F20">
                <v:path arrowok="t"/>
              </v:shape>
            </v:group>
            <v:group style="position:absolute;left:6428;top:10492;width:60;height:60" coordorigin="6428,10492" coordsize="60,60">
              <v:shape style="position:absolute;left:6428;top:10492;width:60;height:60" coordorigin="6428,10492" coordsize="60,60" path="m6458,10492l6428,10552,6488,10552,6458,10492xe" filled="f" stroked="t" strokeweight=".251101pt" strokecolor="#231F20">
                <v:path arrowok="t"/>
              </v:shape>
            </v:group>
            <v:group style="position:absolute;left:6605;top:10754;width:60;height:60" coordorigin="6605,10754" coordsize="60,60">
              <v:shape style="position:absolute;left:6605;top:10754;width:60;height:60" coordorigin="6605,10754" coordsize="60,60" path="m6635,10754l6605,10815,6665,10815,6635,10754xe" filled="f" stroked="t" strokeweight=".251101pt" strokecolor="#231F20">
                <v:path arrowok="t"/>
              </v:shape>
            </v:group>
            <v:group style="position:absolute;left:6782;top:10697;width:60;height:60" coordorigin="6782,10697" coordsize="60,60">
              <v:shape style="position:absolute;left:6782;top:10697;width:60;height:60" coordorigin="6782,10697" coordsize="60,60" path="m6813,10697l6782,10757,6843,10757,6813,10697xe" filled="f" stroked="t" strokeweight=".251101pt" strokecolor="#231F20">
                <v:path arrowok="t"/>
              </v:shape>
            </v:group>
            <v:group style="position:absolute;left:6960;top:10754;width:60;height:60" coordorigin="6960,10754" coordsize="60,60">
              <v:shape style="position:absolute;left:6960;top:10754;width:60;height:60" coordorigin="6960,10754" coordsize="60,60" path="m6990,10754l6960,10815,7020,10815,6990,10754xe" filled="f" stroked="t" strokeweight=".251101pt" strokecolor="#231F20">
                <v:path arrowok="t"/>
              </v:shape>
            </v:group>
            <v:group style="position:absolute;left:7137;top:10742;width:60;height:60" coordorigin="7137,10742" coordsize="60,60">
              <v:shape style="position:absolute;left:7137;top:10742;width:60;height:60" coordorigin="7137,10742" coordsize="60,60" path="m7167,10742l7137,10803,7197,10803,7167,10742xe" filled="f" stroked="t" strokeweight=".251101pt" strokecolor="#231F20">
                <v:path arrowok="t"/>
              </v:shape>
            </v:group>
            <v:group style="position:absolute;left:7314;top:10754;width:60;height:60" coordorigin="7314,10754" coordsize="60,60">
              <v:shape style="position:absolute;left:7314;top:10754;width:60;height:60" coordorigin="7314,10754" coordsize="60,60" path="m7344,10754l7314,10815,7375,10815,7344,10754xe" filled="f" stroked="t" strokeweight=".251101pt" strokecolor="#231F20">
                <v:path arrowok="t"/>
              </v:shape>
            </v:group>
            <v:group style="position:absolute;left:7492;top:10754;width:60;height:60" coordorigin="7492,10754" coordsize="60,60">
              <v:shape style="position:absolute;left:7492;top:10754;width:60;height:60" coordorigin="7492,10754" coordsize="60,60" path="m7522,10754l7492,10815,7552,10815,7522,10754xe" filled="f" stroked="t" strokeweight=".251101pt" strokecolor="#231F20">
                <v:path arrowok="t"/>
              </v:shape>
            </v:group>
            <v:group style="position:absolute;left:7669;top:10561;width:60;height:60" coordorigin="7669,10561" coordsize="60,60">
              <v:shape style="position:absolute;left:7669;top:10561;width:60;height:60" coordorigin="7669,10561" coordsize="60,60" path="m7699,10561l7669,10622,7729,10622,7699,10561xe" filled="f" stroked="t" strokeweight=".251101pt" strokecolor="#231F20">
                <v:path arrowok="t"/>
              </v:shape>
            </v:group>
            <v:group style="position:absolute;left:7846;top:10694;width:60;height:60" coordorigin="7846,10694" coordsize="60,60">
              <v:shape style="position:absolute;left:7846;top:10694;width:60;height:60" coordorigin="7846,10694" coordsize="60,60" path="m7876,10694l7846,10754,7906,10754,7876,10694xe" filled="f" stroked="t" strokeweight=".251101pt" strokecolor="#231F20">
                <v:path arrowok="t"/>
              </v:shape>
            </v:group>
            <v:group style="position:absolute;left:8023;top:10754;width:60;height:60" coordorigin="8023,10754" coordsize="60,60">
              <v:shape style="position:absolute;left:8023;top:10754;width:60;height:60" coordorigin="8023,10754" coordsize="60,60" path="m8054,10754l8023,10815,8084,10815,8054,10754xe" filled="f" stroked="t" strokeweight=".251101pt" strokecolor="#231F20">
                <v:path arrowok="t"/>
              </v:shape>
            </v:group>
            <v:group style="position:absolute;left:8201;top:10483;width:60;height:30" coordorigin="8201,10483" coordsize="60,30">
              <v:shape style="position:absolute;left:8201;top:10483;width:60;height:30" coordorigin="8201,10483" coordsize="60,30" path="m8216,10483l8201,10513,8261,10513,8246,10483e" filled="f" stroked="t" strokeweight=".251101pt" strokecolor="#231F20">
                <v:path arrowok="t"/>
              </v:shape>
            </v:group>
            <v:group style="position:absolute;left:8378;top:10754;width:60;height:60" coordorigin="8378,10754" coordsize="60,60">
              <v:shape style="position:absolute;left:8378;top:10754;width:60;height:60" coordorigin="8378,10754" coordsize="60,60" path="m8408,10754l8378,10815,8438,10815,8408,10754xe" filled="f" stroked="t" strokeweight=".251101pt" strokecolor="#231F20">
                <v:path arrowok="t"/>
              </v:shape>
            </v:group>
            <v:group style="position:absolute;left:8570;top:11056;width:15;height:30" coordorigin="8570,11056" coordsize="15,30">
              <v:shape style="position:absolute;left:8570;top:11056;width:15;height:30" coordorigin="8570,11056" coordsize="15,30" path="m8585,11056l8570,11086e" filled="f" stroked="t" strokeweight=".251101pt" strokecolor="#231F20">
                <v:path arrowok="t"/>
              </v:shape>
            </v:group>
            <v:group style="position:absolute;left:8585;top:11056;width:15;height:30" coordorigin="8585,11056" coordsize="15,30">
              <v:shape style="position:absolute;left:8585;top:11056;width:15;height:30" coordorigin="8585,11056" coordsize="15,30" path="m8601,11086l8585,11056e" filled="f" stroked="t" strokeweight=".251101pt" strokecolor="#231F20">
                <v:path arrowok="t"/>
              </v:shape>
            </v:group>
            <v:group style="position:absolute;left:8748;top:11056;width:15;height:30" coordorigin="8748,11056" coordsize="15,30">
              <v:shape style="position:absolute;left:8748;top:11056;width:15;height:30" coordorigin="8748,11056" coordsize="15,30" path="m8763,11056l8748,11086e" filled="f" stroked="t" strokeweight=".251101pt" strokecolor="#231F20">
                <v:path arrowok="t"/>
              </v:shape>
            </v:group>
            <v:group style="position:absolute;left:8763;top:11056;width:15;height:30" coordorigin="8763,11056" coordsize="15,30">
              <v:shape style="position:absolute;left:8763;top:11056;width:15;height:30" coordorigin="8763,11056" coordsize="15,30" path="m8778,11086l8763,11056e" filled="f" stroked="t" strokeweight=".251101pt" strokecolor="#231F20">
                <v:path arrowok="t"/>
              </v:shape>
            </v:group>
            <v:group style="position:absolute;left:8910;top:10598;width:60;height:60" coordorigin="8910,10598" coordsize="60,60">
              <v:shape style="position:absolute;left:8910;top:10598;width:60;height:60" coordorigin="8910,10598" coordsize="60,60" path="m8940,10598l8910,10658,8970,10658,8940,10598xe" filled="f" stroked="t" strokeweight=".251101pt" strokecolor="#231F20">
                <v:path arrowok="t"/>
              </v:shape>
            </v:group>
            <v:group style="position:absolute;left:9087;top:10754;width:60;height:60" coordorigin="9087,10754" coordsize="60,60">
              <v:shape style="position:absolute;left:9087;top:10754;width:60;height:60" coordorigin="9087,10754" coordsize="60,60" path="m9117,10754l9087,10815,9147,10815,9117,10754xe" filled="f" stroked="t" strokeweight=".251101pt" strokecolor="#231F20">
                <v:path arrowok="t"/>
              </v:shape>
            </v:group>
            <v:group style="position:absolute;left:9264;top:10754;width:60;height:60" coordorigin="9264,10754" coordsize="60,60">
              <v:shape style="position:absolute;left:9264;top:10754;width:60;height:60" coordorigin="9264,10754" coordsize="60,60" path="m9295,10754l9264,10815,9325,10815,9295,10754xe" filled="f" stroked="t" strokeweight=".251101pt" strokecolor="#231F20">
                <v:path arrowok="t"/>
              </v:shape>
            </v:group>
            <v:group style="position:absolute;left:9442;top:10754;width:60;height:60" coordorigin="9442,10754" coordsize="60,60">
              <v:shape style="position:absolute;left:9442;top:10754;width:60;height:60" coordorigin="9442,10754" coordsize="60,60" path="m9472,10754l9442,10815,9502,10815,9472,10754xe" filled="f" stroked="t" strokeweight=".251101pt" strokecolor="#231F20">
                <v:path arrowok="t"/>
              </v:shape>
            </v:group>
            <v:group style="position:absolute;left:9619;top:10754;width:60;height:60" coordorigin="9619,10754" coordsize="60,60">
              <v:shape style="position:absolute;left:9619;top:10754;width:60;height:60" coordorigin="9619,10754" coordsize="60,60" path="m9649,10754l9619,10815,9679,10815,9649,10754xe" filled="f" stroked="t" strokeweight=".251101pt" strokecolor="#231F20">
                <v:path arrowok="t"/>
              </v:shape>
            </v:group>
            <v:group style="position:absolute;left:9796;top:10754;width:60;height:60" coordorigin="9796,10754" coordsize="60,60">
              <v:shape style="position:absolute;left:9796;top:10754;width:60;height:60" coordorigin="9796,10754" coordsize="60,60" path="m9826,10754l9796,10815,9857,10815,9826,10754xe" filled="f" stroked="t" strokeweight=".251101pt" strokecolor="#231F20">
                <v:path arrowok="t"/>
              </v:shape>
            </v:group>
            <v:group style="position:absolute;left:9974;top:10628;width:60;height:60" coordorigin="9974,10628" coordsize="60,60">
              <v:shape style="position:absolute;left:9974;top:10628;width:60;height:60" coordorigin="9974,10628" coordsize="60,60" path="m10004,10628l9974,10688,10034,10688,10004,10628xe" filled="f" stroked="t" strokeweight=".251101pt" strokecolor="#231F20">
                <v:path arrowok="t"/>
              </v:shape>
            </v:group>
            <v:group style="position:absolute;left:10166;top:11056;width:15;height:30" coordorigin="10166,11056" coordsize="15,30">
              <v:shape style="position:absolute;left:10166;top:11056;width:15;height:30" coordorigin="10166,11056" coordsize="15,30" path="m10181,11056l10166,11086e" filled="f" stroked="t" strokeweight=".251101pt" strokecolor="#231F20">
                <v:path arrowok="t"/>
              </v:shape>
            </v:group>
            <v:group style="position:absolute;left:10181;top:11056;width:15;height:30" coordorigin="10181,11056" coordsize="15,30">
              <v:shape style="position:absolute;left:10181;top:11056;width:15;height:30" coordorigin="10181,11056" coordsize="15,30" path="m10196,11086l10181,11056e" filled="f" stroked="t" strokeweight=".251101pt" strokecolor="#231F20">
                <v:path arrowok="t"/>
              </v:shape>
            </v:group>
            <v:group style="position:absolute;left:10328;top:10754;width:60;height:60" coordorigin="10328,10754" coordsize="60,60">
              <v:shape style="position:absolute;left:10328;top:10754;width:60;height:60" coordorigin="10328,10754" coordsize="60,60" path="m10358,10754l10328,10815,10388,10815,10358,10754xe" filled="f" stroked="t" strokeweight=".251101pt" strokecolor="#231F20">
                <v:path arrowok="t"/>
              </v:shape>
            </v:group>
            <v:group style="position:absolute;left:10506;top:10754;width:60;height:60" coordorigin="10506,10754" coordsize="60,60">
              <v:shape style="position:absolute;left:10506;top:10754;width:60;height:60" coordorigin="10506,10754" coordsize="60,60" path="m10536,10754l10506,10815,10566,10815,10536,10754xe" filled="f" stroked="t" strokeweight=".251101pt" strokecolor="#231F20">
                <v:path arrowok="t"/>
              </v:shape>
            </v:group>
            <v:group style="position:absolute;left:10683;top:10754;width:60;height:60" coordorigin="10683,10754" coordsize="60,60">
              <v:shape style="position:absolute;left:10683;top:10754;width:60;height:60" coordorigin="10683,10754" coordsize="60,60" path="m10713,10754l10683,10815,10743,10815,10713,10754xe" filled="f" stroked="t" strokeweight=".251101pt" strokecolor="#231F20">
                <v:path arrowok="t"/>
              </v:shape>
            </v:group>
            <v:group style="position:absolute;left:10860;top:10483;width:60;height:30" coordorigin="10860,10483" coordsize="60,30">
              <v:shape style="position:absolute;left:10860;top:10483;width:60;height:30" coordorigin="10860,10483" coordsize="60,30" path="m10875,10483l10860,10513,10920,10513,10905,10483e" filled="f" stroked="t" strokeweight=".251101pt" strokecolor="#231F20">
                <v:path arrowok="t"/>
              </v:shape>
            </v:group>
            <v:group style="position:absolute;left:11052;top:11056;width:15;height:30" coordorigin="11052,11056" coordsize="15,30">
              <v:shape style="position:absolute;left:11052;top:11056;width:15;height:30" coordorigin="11052,11056" coordsize="15,30" path="m11067,11056l11052,11086e" filled="f" stroked="t" strokeweight=".251101pt" strokecolor="#231F20">
                <v:path arrowok="t"/>
              </v:shape>
            </v:group>
            <v:group style="position:absolute;left:11067;top:11056;width:15;height:30" coordorigin="11067,11056" coordsize="15,30">
              <v:shape style="position:absolute;left:11067;top:11056;width:15;height:30" coordorigin="11067,11056" coordsize="15,30" path="m11083,11086l11067,11056e" filled="f" stroked="t" strokeweight=".251101pt" strokecolor="#231F20">
                <v:path arrowok="t"/>
              </v:shape>
            </v:group>
            <v:group style="position:absolute;left:11215;top:10754;width:60;height:60" coordorigin="11215,10754" coordsize="60,60">
              <v:shape style="position:absolute;left:11215;top:10754;width:60;height:60" coordorigin="11215,10754" coordsize="60,60" path="m11245,10754l11215,10815,11275,10815,11245,10754xe" filled="f" stroked="t" strokeweight=".251101pt" strokecolor="#231F20">
                <v:path arrowok="t"/>
              </v:shape>
            </v:group>
            <v:group style="position:absolute;left:11392;top:10751;width:60;height:60" coordorigin="11392,10751" coordsize="60,60">
              <v:shape style="position:absolute;left:11392;top:10751;width:60;height:60" coordorigin="11392,10751" coordsize="60,60" path="m11422,10751l11392,10812,11452,10812,11422,10751xe" filled="f" stroked="t" strokeweight=".251101pt" strokecolor="#231F20">
                <v:path arrowok="t"/>
              </v:shape>
            </v:group>
            <v:group style="position:absolute;left:1849;top:11046;width:2;height:40" coordorigin="1849,11046" coordsize="2,40">
              <v:shape style="position:absolute;left:1849;top:11046;width:2;height:40" coordorigin="1849,11046" coordsize="0,40" path="m1849,11086l1849,11046e" filled="t" fillcolor="#231F20" stroked="f">
                <v:path arrowok="t"/>
                <v:fill type="solid"/>
              </v:shape>
            </v:group>
            <v:group style="position:absolute;left:1849;top:11046;width:2;height:40" coordorigin="1849,11046" coordsize="2,40">
              <v:shape style="position:absolute;left:1849;top:11046;width:2;height:40" coordorigin="1849,11046" coordsize="0,40" path="m1849,11086l1849,11046e" filled="f" stroked="t" strokeweight=".251101pt" strokecolor="#231F20">
                <v:path arrowok="t"/>
              </v:shape>
            </v:group>
            <v:group style="position:absolute;left:1849;top:10483;width:2;height:40" coordorigin="1849,10483" coordsize="2,40">
              <v:shape style="position:absolute;left:1849;top:10483;width:2;height:40" coordorigin="1849,10483" coordsize="0,40" path="m1849,10483l1849,10523e" filled="t" fillcolor="#231F20" stroked="f">
                <v:path arrowok="t"/>
                <v:fill type="solid"/>
              </v:shape>
            </v:group>
            <v:group style="position:absolute;left:1836;top:11130;width:52;height:88" coordorigin="1836,11130" coordsize="52,88">
              <v:shape style="position:absolute;left:1836;top:11130;width:52;height:88" coordorigin="1836,11130" coordsize="52,88" path="m1888,11208l1837,11208,1837,11218,1888,11218,1888,11208xe" filled="t" fillcolor="#231F20" stroked="f">
                <v:path arrowok="t"/>
                <v:fill type="solid"/>
              </v:shape>
              <v:shape style="position:absolute;left:1836;top:11130;width:52;height:88" coordorigin="1836,11130" coordsize="52,88" path="m1868,11141l1857,11141,1857,11208,1868,11208,1868,11141xe" filled="t" fillcolor="#231F20" stroked="f">
                <v:path arrowok="t"/>
                <v:fill type="solid"/>
              </v:shape>
              <v:shape style="position:absolute;left:1836;top:11130;width:52;height:88" coordorigin="1836,11130" coordsize="52,88" path="m1868,11130l1857,11130,1836,11134,1836,11145,1857,11141,1868,11141,1868,11130xe" filled="t" fillcolor="#231F20" stroked="f">
                <v:path arrowok="t"/>
                <v:fill type="solid"/>
              </v:shape>
            </v:group>
            <v:group style="position:absolute;left:2558;top:11046;width:2;height:40" coordorigin="2558,11046" coordsize="2,40">
              <v:shape style="position:absolute;left:2558;top:11046;width:2;height:40" coordorigin="2558,11046" coordsize="0,40" path="m2558,11086l2558,11046e" filled="t" fillcolor="#231F20" stroked="f">
                <v:path arrowok="t"/>
                <v:fill type="solid"/>
              </v:shape>
            </v:group>
            <v:group style="position:absolute;left:2558;top:10483;width:2;height:40" coordorigin="2558,10483" coordsize="2,40">
              <v:shape style="position:absolute;left:2558;top:10483;width:2;height:40" coordorigin="2558,10483" coordsize="0,40" path="m2558,10483l2558,10523e" filled="t" fillcolor="#231F20" stroked="f">
                <v:path arrowok="t"/>
                <v:fill type="solid"/>
              </v:shape>
            </v:group>
            <v:group style="position:absolute;left:2538;top:11130;width:57;height:89" coordorigin="2538,11130" coordsize="57,89">
              <v:shape style="position:absolute;left:2538;top:11130;width:57;height:89" coordorigin="2538,11130" coordsize="57,89" path="m2538,11204l2538,11216,2543,11217,2546,11218,2550,11219,2554,11219,2558,11220,2572,11220,2581,11217,2589,11210,2557,11210,2553,11209,2546,11207,2542,11206,2538,11204xe" filled="t" fillcolor="#231F20" stroked="f">
                <v:path arrowok="t"/>
                <v:fill type="solid"/>
              </v:shape>
              <v:shape style="position:absolute;left:2538;top:11130;width:57;height:89" coordorigin="2538,11130" coordsize="57,89" path="m2589,11170l2568,11170,2574,11172,2577,11175,2581,11179,2583,11184,2583,11196,2581,11201,2577,11204,2574,11208,2568,11210,2589,11210,2592,11207,2595,11199,2595,11181,2592,11173,2589,11170xe" filled="t" fillcolor="#231F20" stroked="f">
                <v:path arrowok="t"/>
                <v:fill type="solid"/>
              </v:shape>
              <v:shape style="position:absolute;left:2538;top:11130;width:57;height:89" coordorigin="2538,11130" coordsize="57,89" path="m2589,11130l2542,11130,2542,11174,2545,11173,2549,11172,2555,11170,2558,11170,2589,11170,2587,11168,2581,11163,2578,11162,2553,11162,2553,11140,2589,11140,2589,11130xe" filled="t" fillcolor="#231F20" stroked="f">
                <v:path arrowok="t"/>
                <v:fill type="solid"/>
              </v:shape>
              <v:shape style="position:absolute;left:2538;top:11130;width:57;height:89" coordorigin="2538,11130" coordsize="57,89" path="m2573,11160l2562,11160,2560,11160,2557,11161,2555,11161,2553,11162,2578,11162,2573,11160xe" filled="t" fillcolor="#231F20" stroked="f">
                <v:path arrowok="t"/>
                <v:fill type="solid"/>
              </v:shape>
            </v:group>
            <v:group style="position:absolute;left:3444;top:11046;width:2;height:40" coordorigin="3444,11046" coordsize="2,40">
              <v:shape style="position:absolute;left:3444;top:11046;width:2;height:40" coordorigin="3444,11046" coordsize="0,40" path="m3444,11086l3444,11046e" filled="t" fillcolor="#231F20" stroked="f">
                <v:path arrowok="t"/>
                <v:fill type="solid"/>
              </v:shape>
            </v:group>
            <v:group style="position:absolute;left:3444;top:10483;width:2;height:40" coordorigin="3444,10483" coordsize="2,40">
              <v:shape style="position:absolute;left:3444;top:10483;width:2;height:40" coordorigin="3444,10483" coordsize="0,40" path="m3444,10483l3444,10523e" filled="t" fillcolor="#231F20" stroked="f">
                <v:path arrowok="t"/>
                <v:fill type="solid"/>
              </v:shape>
            </v:group>
            <v:group style="position:absolute;left:3391;top:11130;width:52;height:88" coordorigin="3391,11130" coordsize="52,88">
              <v:shape style="position:absolute;left:3391;top:11130;width:52;height:88" coordorigin="3391,11130" coordsize="52,88" path="m3444,11208l3393,11208,3393,11218,3444,11218,3444,11208xe" filled="t" fillcolor="#231F20" stroked="f">
                <v:path arrowok="t"/>
                <v:fill type="solid"/>
              </v:shape>
              <v:shape style="position:absolute;left:3391;top:11130;width:52;height:88" coordorigin="3391,11130" coordsize="52,88" path="m3424,11141l3412,11141,3412,11208,3424,11208,3424,11141xe" filled="t" fillcolor="#231F20" stroked="f">
                <v:path arrowok="t"/>
                <v:fill type="solid"/>
              </v:shape>
              <v:shape style="position:absolute;left:3391;top:11130;width:52;height:88" coordorigin="3391,11130" coordsize="52,88" path="m3424,11130l3412,11130,3391,11134,3391,11145,3412,11141,3424,11141,3424,11130xe" filled="t" fillcolor="#231F20" stroked="f">
                <v:path arrowok="t"/>
                <v:fill type="solid"/>
              </v:shape>
            </v:group>
            <v:group style="position:absolute;left:3463;top:11129;width:61;height:91" coordorigin="3463,11129" coordsize="61,91">
              <v:shape style="position:absolute;left:3463;top:11129;width:61;height:91" coordorigin="3463,11129" coordsize="61,91" path="m3503,11129l3483,11129,3475,11132,3470,11140,3465,11148,3463,11159,3463,11189,3465,11200,3475,11216,3483,11220,3503,11220,3510,11216,3514,11210,3487,11210,3482,11207,3476,11195,3475,11186,3475,11162,3476,11153,3482,11141,3487,11138,3514,11138,3510,11132,3503,11129xe" filled="t" fillcolor="#231F20" stroked="f">
                <v:path arrowok="t"/>
                <v:fill type="solid"/>
              </v:shape>
              <v:shape style="position:absolute;left:3463;top:11129;width:61;height:91" coordorigin="3463,11129" coordsize="61,91" path="m3514,11138l3499,11138,3504,11141,3507,11147,3510,11153,3511,11162,3511,11186,3510,11195,3507,11201,3504,11207,3499,11210,3514,11210,3515,11208,3521,11200,3523,11189,3523,11159,3521,11148,3515,11140,3514,11138xe" filled="t" fillcolor="#231F20" stroked="f">
                <v:path arrowok="t"/>
                <v:fill type="solid"/>
              </v:shape>
            </v:group>
            <v:group style="position:absolute;left:4331;top:11046;width:2;height:40" coordorigin="4331,11046" coordsize="2,40">
              <v:shape style="position:absolute;left:4331;top:11046;width:2;height:40" coordorigin="4331,11046" coordsize="0,40" path="m4331,11086l4331,11046e" filled="t" fillcolor="#231F20" stroked="f">
                <v:path arrowok="t"/>
                <v:fill type="solid"/>
              </v:shape>
            </v:group>
            <v:group style="position:absolute;left:4331;top:10483;width:2;height:40" coordorigin="4331,10483" coordsize="2,40">
              <v:shape style="position:absolute;left:4331;top:10483;width:2;height:40" coordorigin="4331,10483" coordsize="0,40" path="m4331,10483l4331,10523e" filled="t" fillcolor="#231F20" stroked="f">
                <v:path arrowok="t"/>
                <v:fill type="solid"/>
              </v:shape>
            </v:group>
            <v:group style="position:absolute;left:4279;top:11130;width:52;height:88" coordorigin="4279,11130" coordsize="52,88">
              <v:shape style="position:absolute;left:4279;top:11130;width:52;height:88" coordorigin="4279,11130" coordsize="52,88" path="m4331,11208l4281,11208,4281,11218,4331,11218,4331,11208xe" filled="t" fillcolor="#231F20" stroked="f">
                <v:path arrowok="t"/>
                <v:fill type="solid"/>
              </v:shape>
              <v:shape style="position:absolute;left:4279;top:11130;width:52;height:88" coordorigin="4279,11130" coordsize="52,88" path="m4312,11141l4300,11141,4300,11208,4312,11208,4312,11141xe" filled="t" fillcolor="#231F20" stroked="f">
                <v:path arrowok="t"/>
                <v:fill type="solid"/>
              </v:shape>
              <v:shape style="position:absolute;left:4279;top:11130;width:52;height:88" coordorigin="4279,11130" coordsize="52,88" path="m4312,11130l4300,11130,4279,11134,4279,11145,4300,11141,4312,11141,4312,11130xe" filled="t" fillcolor="#231F20" stroked="f">
                <v:path arrowok="t"/>
                <v:fill type="solid"/>
              </v:shape>
            </v:group>
            <v:group style="position:absolute;left:4352;top:11130;width:57;height:89" coordorigin="4352,11130" coordsize="57,89">
              <v:shape style="position:absolute;left:4352;top:11130;width:57;height:89" coordorigin="4352,11130" coordsize="57,89" path="m4352,11204l4352,11216,4356,11217,4360,11218,4363,11219,4367,11219,4371,11220,4385,11220,4394,11217,4402,11210,4370,11210,4366,11209,4359,11207,4355,11206,4352,11204xe" filled="t" fillcolor="#231F20" stroked="f">
                <v:path arrowok="t"/>
                <v:fill type="solid"/>
              </v:shape>
              <v:shape style="position:absolute;left:4352;top:11130;width:57;height:89" coordorigin="4352,11130" coordsize="57,89" path="m4402,11170l4381,11170,4387,11172,4391,11175,4395,11179,4397,11184,4397,11196,4395,11201,4391,11204,4387,11208,4381,11210,4402,11210,4405,11207,4408,11199,4408,11181,4406,11173,4402,11170xe" filled="t" fillcolor="#231F20" stroked="f">
                <v:path arrowok="t"/>
                <v:fill type="solid"/>
              </v:shape>
              <v:shape style="position:absolute;left:4352;top:11130;width:57;height:89" coordorigin="4352,11130" coordsize="57,89" path="m4402,11130l4355,11130,4355,11174,4359,11173,4362,11172,4368,11170,4371,11170,4402,11170,4400,11168,4394,11163,4391,11162,4366,11162,4366,11140,4402,11140,4402,11130xe" filled="t" fillcolor="#231F20" stroked="f">
                <v:path arrowok="t"/>
                <v:fill type="solid"/>
              </v:shape>
              <v:shape style="position:absolute;left:4352;top:11130;width:57;height:89" coordorigin="4352,11130" coordsize="57,89" path="m4386,11160l4375,11160,4373,11160,4370,11161,4368,11161,4366,11162,4391,11162,4386,11160xe" filled="t" fillcolor="#231F20" stroked="f">
                <v:path arrowok="t"/>
                <v:fill type="solid"/>
              </v:shape>
            </v:group>
            <v:group style="position:absolute;left:5217;top:11046;width:2;height:40" coordorigin="5217,11046" coordsize="2,40">
              <v:shape style="position:absolute;left:5217;top:11046;width:2;height:40" coordorigin="5217,11046" coordsize="0,40" path="m5217,11086l5217,11046e" filled="t" fillcolor="#231F20" stroked="f">
                <v:path arrowok="t"/>
                <v:fill type="solid"/>
              </v:shape>
            </v:group>
            <v:group style="position:absolute;left:5217;top:10483;width:2;height:40" coordorigin="5217,10483" coordsize="2,40">
              <v:shape style="position:absolute;left:5217;top:10483;width:2;height:40" coordorigin="5217,10483" coordsize="0,40" path="m5217,10483l5217,10523e" filled="t" fillcolor="#231F20" stroked="f">
                <v:path arrowok="t"/>
                <v:fill type="solid"/>
              </v:shape>
            </v:group>
            <v:group style="position:absolute;left:5157;top:11129;width:56;height:89" coordorigin="5157,11129" coordsize="56,89">
              <v:shape style="position:absolute;left:5157;top:11129;width:56;height:89" coordorigin="5157,11129" coordsize="56,89" path="m5208,11139l5188,11139,5193,11140,5199,11146,5201,11150,5201,11157,5200,11160,5199,11163,5197,11166,5194,11170,5191,11174,5189,11176,5157,11208,5157,11218,5213,11218,5213,11208,5172,11208,5189,11191,5199,11180,5202,11176,5203,11175,5207,11171,5209,11167,5211,11164,5212,11161,5213,11157,5213,11146,5210,11140,5208,11139xe" filled="t" fillcolor="#231F20" stroked="f">
                <v:path arrowok="t"/>
                <v:fill type="solid"/>
              </v:shape>
              <v:shape style="position:absolute;left:5157;top:11129;width:56;height:89" coordorigin="5157,11129" coordsize="56,89" path="m5192,11129l5179,11129,5176,11129,5167,11131,5163,11132,5158,11134,5158,11146,5163,11144,5167,11142,5171,11140,5175,11139,5179,11139,5208,11139,5199,11131,5192,11129xe" filled="t" fillcolor="#231F20" stroked="f">
                <v:path arrowok="t"/>
                <v:fill type="solid"/>
              </v:shape>
            </v:group>
            <v:group style="position:absolute;left:5233;top:11129;width:61;height:91" coordorigin="5233,11129" coordsize="61,91">
              <v:shape style="position:absolute;left:5233;top:11129;width:61;height:91" coordorigin="5233,11129" coordsize="61,91" path="m5273,11129l5254,11129,5246,11132,5241,11140,5236,11148,5233,11159,5233,11189,5236,11200,5246,11216,5254,11220,5273,11220,5281,11216,5285,11210,5257,11210,5253,11207,5247,11195,5245,11186,5245,11162,5247,11153,5253,11141,5257,11138,5285,11138,5281,11132,5273,11129xe" filled="t" fillcolor="#231F20" stroked="f">
                <v:path arrowok="t"/>
                <v:fill type="solid"/>
              </v:shape>
              <v:shape style="position:absolute;left:5233;top:11129;width:61;height:91" coordorigin="5233,11129" coordsize="61,91" path="m5285,11138l5270,11138,5274,11141,5277,11147,5280,11153,5282,11162,5282,11186,5280,11195,5277,11201,5274,11207,5270,11210,5285,11210,5286,11208,5291,11200,5294,11189,5294,11159,5291,11148,5286,11140,5285,11138xe" filled="t" fillcolor="#231F20" stroked="f">
                <v:path arrowok="t"/>
                <v:fill type="solid"/>
              </v:shape>
            </v:group>
            <v:group style="position:absolute;left:6103;top:11046;width:2;height:40" coordorigin="6103,11046" coordsize="2,40">
              <v:shape style="position:absolute;left:6103;top:11046;width:2;height:40" coordorigin="6103,11046" coordsize="0,40" path="m6103,11086l6103,11046e" filled="t" fillcolor="#231F20" stroked="f">
                <v:path arrowok="t"/>
                <v:fill type="solid"/>
              </v:shape>
            </v:group>
            <v:group style="position:absolute;left:6103;top:10483;width:2;height:40" coordorigin="6103,10483" coordsize="2,40">
              <v:shape style="position:absolute;left:6103;top:10483;width:2;height:40" coordorigin="6103,10483" coordsize="0,40" path="m6103,10483l6103,10523e" filled="t" fillcolor="#231F20" stroked="f">
                <v:path arrowok="t"/>
                <v:fill type="solid"/>
              </v:shape>
            </v:group>
            <v:group style="position:absolute;left:6045;top:11129;width:56;height:89" coordorigin="6045,11129" coordsize="56,89">
              <v:shape style="position:absolute;left:6045;top:11129;width:56;height:89" coordorigin="6045,11129" coordsize="56,89" path="m6096,11139l6076,11139,6080,11140,6087,11146,6089,11150,6089,11157,6088,11160,6086,11163,6085,11166,6082,11170,6076,11176,6050,11203,6045,11208,6045,11218,6101,11218,6101,11208,6059,11208,6087,11180,6090,11176,6091,11175,6095,11171,6097,11167,6098,11164,6100,11161,6100,11157,6100,11146,6098,11140,6096,11139xe" filled="t" fillcolor="#231F20" stroked="f">
                <v:path arrowok="t"/>
                <v:fill type="solid"/>
              </v:shape>
              <v:shape style="position:absolute;left:6045;top:11129;width:56;height:89" coordorigin="6045,11129" coordsize="56,89" path="m6080,11129l6067,11129,6063,11129,6055,11131,6051,11132,6046,11134,6046,11146,6050,11144,6055,11142,6059,11140,6063,11139,6067,11139,6096,11139,6087,11131,6080,11129xe" filled="t" fillcolor="#231F20" stroked="f">
                <v:path arrowok="t"/>
                <v:fill type="solid"/>
              </v:shape>
            </v:group>
            <v:group style="position:absolute;left:6122;top:11130;width:57;height:89" coordorigin="6122,11130" coordsize="57,89">
              <v:shape style="position:absolute;left:6122;top:11130;width:57;height:89" coordorigin="6122,11130" coordsize="57,89" path="m6122,11204l6122,11216,6126,11217,6130,11218,6134,11219,6138,11219,6142,11220,6156,11220,6164,11217,6173,11210,6141,11210,6137,11209,6133,11208,6129,11207,6126,11206,6122,11204xe" filled="t" fillcolor="#231F20" stroked="f">
                <v:path arrowok="t"/>
                <v:fill type="solid"/>
              </v:shape>
              <v:shape style="position:absolute;left:6122;top:11130;width:57;height:89" coordorigin="6122,11130" coordsize="57,89" path="m6173,11170l6152,11170,6157,11172,6161,11175,6165,11179,6167,11184,6167,11196,6165,11201,6161,11204,6157,11208,6152,11210,6173,11210,6176,11207,6179,11199,6179,11181,6176,11173,6173,11170xe" filled="t" fillcolor="#231F20" stroked="f">
                <v:path arrowok="t"/>
                <v:fill type="solid"/>
              </v:shape>
              <v:shape style="position:absolute;left:6122;top:11130;width:57;height:89" coordorigin="6122,11130" coordsize="57,89" path="m6173,11130l6126,11130,6126,11174,6129,11173,6133,11172,6139,11170,6142,11170,6173,11170,6170,11168,6165,11163,6162,11162,6137,11162,6137,11140,6173,11140,6173,11130xe" filled="t" fillcolor="#231F20" stroked="f">
                <v:path arrowok="t"/>
                <v:fill type="solid"/>
              </v:shape>
              <v:shape style="position:absolute;left:6122;top:11130;width:57;height:89" coordorigin="6122,11130" coordsize="57,89" path="m6157,11160l6146,11160,6144,11160,6140,11161,6139,11161,6137,11162,6162,11162,6157,11160xe" filled="t" fillcolor="#231F20" stroked="f">
                <v:path arrowok="t"/>
                <v:fill type="solid"/>
              </v:shape>
            </v:group>
            <v:group style="position:absolute;left:6990;top:11046;width:2;height:40" coordorigin="6990,11046" coordsize="2,40">
              <v:shape style="position:absolute;left:6990;top:11046;width:2;height:40" coordorigin="6990,11046" coordsize="0,40" path="m6990,11086l6990,11046e" filled="t" fillcolor="#231F20" stroked="f">
                <v:path arrowok="t"/>
                <v:fill type="solid"/>
              </v:shape>
            </v:group>
            <v:group style="position:absolute;left:6990;top:10483;width:2;height:40" coordorigin="6990,10483" coordsize="2,40">
              <v:shape style="position:absolute;left:6990;top:10483;width:2;height:40" coordorigin="6990,10483" coordsize="0,40" path="m6990,10483l6990,10523e" filled="t" fillcolor="#231F20" stroked="f">
                <v:path arrowok="t"/>
                <v:fill type="solid"/>
              </v:shape>
            </v:group>
            <v:group style="position:absolute;left:6931;top:11129;width:58;height:91" coordorigin="6931,11129" coordsize="58,91">
              <v:shape style="position:absolute;left:6931;top:11129;width:58;height:91" coordorigin="6931,11129" coordsize="58,91" path="m6931,11204l6931,11215,6935,11217,6939,11218,6943,11218,6947,11219,6951,11220,6965,11220,6974,11217,6980,11213,6983,11210,6950,11210,6946,11209,6938,11207,6934,11206,6931,11204xe" filled="t" fillcolor="#231F20" stroked="f">
                <v:path arrowok="t"/>
                <v:fill type="solid"/>
              </v:shape>
              <v:shape style="position:absolute;left:6931;top:11129;width:58;height:91" coordorigin="6931,11129" coordsize="58,91" path="m6984,11139l6962,11139,6967,11140,6970,11142,6973,11145,6975,11148,6975,11157,6973,11160,6970,11163,6967,11165,6963,11166,6946,11166,6946,11176,6963,11176,6968,11177,6975,11183,6977,11187,6977,11198,6975,11202,6967,11208,6962,11210,6983,11210,6986,11208,6989,11201,6989,11187,6987,11182,6981,11174,6976,11172,6971,11171,6976,11169,6980,11167,6985,11160,6987,11156,6987,11144,6984,11139,6984,11139xe" filled="t" fillcolor="#231F20" stroked="f">
                <v:path arrowok="t"/>
                <v:fill type="solid"/>
              </v:shape>
              <v:shape style="position:absolute;left:6931;top:11129;width:58;height:91" coordorigin="6931,11129" coordsize="58,91" path="m6966,11129l6954,11129,6950,11129,6942,11130,6938,11131,6934,11132,6934,11143,6938,11141,6942,11140,6950,11139,6953,11139,6984,11139,6973,11131,6966,11129xe" filled="t" fillcolor="#231F20" stroked="f">
                <v:path arrowok="t"/>
                <v:fill type="solid"/>
              </v:shape>
            </v:group>
            <v:group style="position:absolute;left:7006;top:11129;width:61;height:91" coordorigin="7006,11129" coordsize="61,91">
              <v:shape style="position:absolute;left:7006;top:11129;width:61;height:91" coordorigin="7006,11129" coordsize="61,91" path="m7046,11129l7027,11129,7019,11132,7014,11140,7009,11148,7006,11159,7006,11189,7009,11200,7019,11216,7027,11220,7046,11220,7054,11216,7058,11210,7031,11210,7026,11207,7020,11195,7018,11186,7018,11162,7020,11153,7026,11141,7031,11138,7058,11138,7054,11132,7046,11129xe" filled="t" fillcolor="#231F20" stroked="f">
                <v:path arrowok="t"/>
                <v:fill type="solid"/>
              </v:shape>
              <v:shape style="position:absolute;left:7006;top:11129;width:61;height:91" coordorigin="7006,11129" coordsize="61,91" path="m7058,11138l7043,11138,7047,11141,7051,11147,7054,11153,7055,11162,7055,11186,7054,11195,7051,11201,7047,11207,7043,11210,7058,11210,7059,11208,7064,11200,7067,11189,7067,11159,7064,11148,7059,11140,7058,11138xe" filled="t" fillcolor="#231F20" stroked="f">
                <v:path arrowok="t"/>
                <v:fill type="solid"/>
              </v:shape>
            </v:group>
            <v:group style="position:absolute;left:7876;top:11046;width:2;height:40" coordorigin="7876,11046" coordsize="2,40">
              <v:shape style="position:absolute;left:7876;top:11046;width:2;height:40" coordorigin="7876,11046" coordsize="0,40" path="m7876,11086l7876,11046e" filled="t" fillcolor="#231F20" stroked="f">
                <v:path arrowok="t"/>
                <v:fill type="solid"/>
              </v:shape>
            </v:group>
            <v:group style="position:absolute;left:7876;top:10483;width:2;height:40" coordorigin="7876,10483" coordsize="2,40">
              <v:shape style="position:absolute;left:7876;top:10483;width:2;height:40" coordorigin="7876,10483" coordsize="0,40" path="m7876,10483l7876,10523e" filled="t" fillcolor="#231F20" stroked="f">
                <v:path arrowok="t"/>
                <v:fill type="solid"/>
              </v:shape>
            </v:group>
            <v:group style="position:absolute;left:7819;top:11129;width:58;height:91" coordorigin="7819,11129" coordsize="58,91">
              <v:shape style="position:absolute;left:7819;top:11129;width:58;height:91" coordorigin="7819,11129" coordsize="58,91" path="m7819,11204l7819,11215,7823,11217,7827,11218,7831,11218,7835,11219,7838,11220,7853,11220,7862,11217,7868,11213,7871,11210,7837,11210,7833,11209,7825,11207,7822,11206,7819,11204xe" filled="t" fillcolor="#231F20" stroked="f">
                <v:path arrowok="t"/>
                <v:fill type="solid"/>
              </v:shape>
              <v:shape style="position:absolute;left:7819;top:11129;width:58;height:91" coordorigin="7819,11129" coordsize="58,91" path="m7871,11139l7850,11139,7855,11140,7858,11142,7861,11145,7863,11148,7863,11157,7861,11160,7858,11163,7855,11165,7850,11166,7834,11166,7834,11176,7851,11176,7856,11177,7863,11183,7865,11187,7865,11198,7863,11202,7855,11208,7849,11210,7871,11210,7873,11208,7876,11201,7876,11187,7875,11182,7869,11174,7864,11172,7858,11171,7863,11169,7867,11167,7873,11160,7874,11156,7874,11144,7872,11139,7871,11139xe" filled="t" fillcolor="#231F20" stroked="f">
                <v:path arrowok="t"/>
                <v:fill type="solid"/>
              </v:shape>
              <v:shape style="position:absolute;left:7819;top:11129;width:58;height:91" coordorigin="7819,11129" coordsize="58,91" path="m7854,11129l7842,11129,7838,11129,7830,11130,7826,11131,7821,11132,7821,11143,7826,11141,7830,11140,7837,11139,7841,11139,7871,11139,7861,11131,7854,11129xe" filled="t" fillcolor="#231F20" stroked="f">
                <v:path arrowok="t"/>
                <v:fill type="solid"/>
              </v:shape>
            </v:group>
            <v:group style="position:absolute;left:7895;top:11130;width:57;height:89" coordorigin="7895,11130" coordsize="57,89">
              <v:shape style="position:absolute;left:7895;top:11130;width:57;height:89" coordorigin="7895,11130" coordsize="57,89" path="m7895,11204l7895,11216,7900,11217,7903,11218,7907,11219,7911,11219,7915,11220,7929,11220,7937,11217,7946,11210,7914,11210,7910,11209,7903,11207,7899,11206,7895,11204xe" filled="t" fillcolor="#231F20" stroked="f">
                <v:path arrowok="t"/>
                <v:fill type="solid"/>
              </v:shape>
              <v:shape style="position:absolute;left:7895;top:11130;width:57;height:89" coordorigin="7895,11130" coordsize="57,89" path="m7946,11170l7925,11170,7930,11172,7934,11175,7938,11179,7940,11184,7940,11196,7938,11201,7934,11204,7930,11208,7925,11210,7946,11210,7949,11207,7952,11199,7952,11181,7949,11173,7946,11170xe" filled="t" fillcolor="#231F20" stroked="f">
                <v:path arrowok="t"/>
                <v:fill type="solid"/>
              </v:shape>
              <v:shape style="position:absolute;left:7895;top:11130;width:57;height:89" coordorigin="7895,11130" coordsize="57,89" path="m7946,11130l7899,11130,7899,11174,7902,11173,7906,11172,7912,11170,7915,11170,7946,11170,7944,11168,7938,11163,7935,11162,7910,11162,7910,11140,7946,11140,7946,11130xe" filled="t" fillcolor="#231F20" stroked="f">
                <v:path arrowok="t"/>
                <v:fill type="solid"/>
              </v:shape>
              <v:shape style="position:absolute;left:7895;top:11130;width:57;height:89" coordorigin="7895,11130" coordsize="57,89" path="m7930,11160l7919,11160,7917,11160,7913,11161,7912,11161,7910,11162,7935,11162,7930,11160xe" filled="t" fillcolor="#231F20" stroked="f">
                <v:path arrowok="t"/>
                <v:fill type="solid"/>
              </v:shape>
            </v:group>
            <v:group style="position:absolute;left:8763;top:11046;width:2;height:40" coordorigin="8763,11046" coordsize="2,40">
              <v:shape style="position:absolute;left:8763;top:11046;width:2;height:40" coordorigin="8763,11046" coordsize="0,40" path="m8763,11086l8763,11046e" filled="t" fillcolor="#231F20" stroked="f">
                <v:path arrowok="t"/>
                <v:fill type="solid"/>
              </v:shape>
            </v:group>
            <v:group style="position:absolute;left:8763;top:10483;width:2;height:40" coordorigin="8763,10483" coordsize="2,40">
              <v:shape style="position:absolute;left:8763;top:10483;width:2;height:40" coordorigin="8763,10483" coordsize="0,40" path="m8763,10483l8763,10523e" filled="t" fillcolor="#231F20" stroked="f">
                <v:path arrowok="t"/>
                <v:fill type="solid"/>
              </v:shape>
            </v:group>
            <v:group style="position:absolute;left:8699;top:11130;width:51;height:88" coordorigin="8699,11130" coordsize="51,88">
              <v:shape style="position:absolute;left:8699;top:11130;width:51;height:88" coordorigin="8699,11130" coordsize="51,88" path="m8750,11197l8739,11197,8739,11218,8750,11218,8750,11197xe" filled="t" fillcolor="#231F20" stroked="f">
                <v:path arrowok="t"/>
                <v:fill type="solid"/>
              </v:shape>
              <v:shape style="position:absolute;left:8699;top:11130;width:51;height:88" coordorigin="8699,11130" coordsize="51,88" path="m8750,11130l8735,11130,8699,11186,8699,11197,8763,11197,8763,11187,8709,11187,8739,11140,8750,11140,8750,11130xe" filled="t" fillcolor="#231F20" stroked="f">
                <v:path arrowok="t"/>
                <v:fill type="solid"/>
              </v:shape>
              <v:shape style="position:absolute;left:8699;top:11130;width:51;height:88" coordorigin="8699,11130" coordsize="51,88" path="m8750,11140l8739,11140,8739,11187,8750,11187,8750,11140xe" filled="t" fillcolor="#231F20" stroked="f">
                <v:path arrowok="t"/>
                <v:fill type="solid"/>
              </v:shape>
            </v:group>
            <v:group style="position:absolute;left:8778;top:11129;width:61;height:91" coordorigin="8778,11129" coordsize="61,91">
              <v:shape style="position:absolute;left:8778;top:11129;width:61;height:91" coordorigin="8778,11129" coordsize="61,91" path="m8818,11129l8798,11129,8790,11132,8785,11140,8780,11148,8778,11159,8778,11189,8780,11200,8790,11216,8798,11220,8818,11220,8825,11216,8829,11210,8802,11210,8797,11207,8791,11195,8790,11186,8790,11162,8791,11153,8797,11141,8802,11138,8829,11138,8825,11132,8818,11129xe" filled="t" fillcolor="#231F20" stroked="f">
                <v:path arrowok="t"/>
                <v:fill type="solid"/>
              </v:shape>
              <v:shape style="position:absolute;left:8778;top:11129;width:61;height:91" coordorigin="8778,11129" coordsize="61,91" path="m8829,11138l8814,11138,8819,11141,8822,11147,8825,11153,8826,11162,8826,11186,8825,11195,8822,11201,8819,11207,8814,11210,8829,11210,8831,11208,8836,11200,8838,11189,8838,11159,8836,11148,8831,11140,8829,11138xe" filled="t" fillcolor="#231F20" stroked="f">
                <v:path arrowok="t"/>
                <v:fill type="solid"/>
              </v:shape>
            </v:group>
            <v:group style="position:absolute;left:9649;top:11046;width:2;height:40" coordorigin="9649,11046" coordsize="2,40">
              <v:shape style="position:absolute;left:9649;top:11046;width:2;height:40" coordorigin="9649,11046" coordsize="0,40" path="m9649,11086l9649,11046e" filled="t" fillcolor="#231F20" stroked="f">
                <v:path arrowok="t"/>
                <v:fill type="solid"/>
              </v:shape>
            </v:group>
            <v:group style="position:absolute;left:9649;top:10483;width:2;height:40" coordorigin="9649,10483" coordsize="2,40">
              <v:shape style="position:absolute;left:9649;top:10483;width:2;height:40" coordorigin="9649,10483" coordsize="0,40" path="m9649,10483l9649,10523e" filled="t" fillcolor="#231F20" stroked="f">
                <v:path arrowok="t"/>
                <v:fill type="solid"/>
              </v:shape>
            </v:group>
            <v:group style="position:absolute;left:9587;top:11130;width:51;height:88" coordorigin="9587,11130" coordsize="51,88">
              <v:shape style="position:absolute;left:9587;top:11130;width:51;height:88" coordorigin="9587,11130" coordsize="51,88" path="m9638,11197l9626,11197,9626,11218,9638,11218,9638,11197xe" filled="t" fillcolor="#231F20" stroked="f">
                <v:path arrowok="t"/>
                <v:fill type="solid"/>
              </v:shape>
              <v:shape style="position:absolute;left:9587;top:11130;width:51;height:88" coordorigin="9587,11130" coordsize="51,88" path="m9638,11130l9623,11130,9587,11186,9587,11197,9651,11197,9651,11187,9596,11187,9626,11140,9638,11140,9638,11130xe" filled="t" fillcolor="#231F20" stroked="f">
                <v:path arrowok="t"/>
                <v:fill type="solid"/>
              </v:shape>
              <v:shape style="position:absolute;left:9587;top:11130;width:51;height:88" coordorigin="9587,11130" coordsize="51,88" path="m9638,11140l9626,11140,9626,11187,9638,11187,9638,11140xe" filled="t" fillcolor="#231F20" stroked="f">
                <v:path arrowok="t"/>
                <v:fill type="solid"/>
              </v:shape>
            </v:group>
            <v:group style="position:absolute;left:9667;top:11130;width:57;height:89" coordorigin="9667,11130" coordsize="57,89">
              <v:shape style="position:absolute;left:9667;top:11130;width:57;height:89" coordorigin="9667,11130" coordsize="57,89" path="m9667,11204l9667,11216,9671,11217,9675,11218,9678,11219,9682,11219,9686,11220,9700,11220,9709,11217,9717,11210,9685,11210,9681,11209,9674,11207,9670,11206,9667,11204xe" filled="t" fillcolor="#231F20" stroked="f">
                <v:path arrowok="t"/>
                <v:fill type="solid"/>
              </v:shape>
              <v:shape style="position:absolute;left:9667;top:11130;width:57;height:89" coordorigin="9667,11130" coordsize="57,89" path="m9717,11170l9696,11170,9702,11172,9706,11175,9710,11179,9712,11184,9712,11196,9710,11201,9706,11204,9702,11208,9696,11210,9717,11210,9721,11207,9724,11199,9724,11181,9721,11173,9717,11170xe" filled="t" fillcolor="#231F20" stroked="f">
                <v:path arrowok="t"/>
                <v:fill type="solid"/>
              </v:shape>
              <v:shape style="position:absolute;left:9667;top:11130;width:57;height:89" coordorigin="9667,11130" coordsize="57,89" path="m9717,11130l9670,11130,9670,11174,9674,11173,9677,11172,9683,11170,9686,11170,9717,11170,9715,11168,9709,11163,9706,11162,9681,11162,9681,11140,9717,11140,9717,11130xe" filled="t" fillcolor="#231F20" stroked="f">
                <v:path arrowok="t"/>
                <v:fill type="solid"/>
              </v:shape>
              <v:shape style="position:absolute;left:9667;top:11130;width:57;height:89" coordorigin="9667,11130" coordsize="57,89" path="m9701,11160l9690,11160,9688,11160,9685,11161,9683,11161,9681,11162,9706,11162,9701,11160xe" filled="t" fillcolor="#231F20" stroked="f">
                <v:path arrowok="t"/>
                <v:fill type="solid"/>
              </v:shape>
            </v:group>
            <v:group style="position:absolute;left:10536;top:11046;width:2;height:40" coordorigin="10536,11046" coordsize="2,40">
              <v:shape style="position:absolute;left:10536;top:11046;width:2;height:40" coordorigin="10536,11046" coordsize="0,40" path="m10536,11086l10536,11046e" filled="t" fillcolor="#231F20" stroked="f">
                <v:path arrowok="t"/>
                <v:fill type="solid"/>
              </v:shape>
            </v:group>
            <v:group style="position:absolute;left:10536;top:10483;width:2;height:40" coordorigin="10536,10483" coordsize="2,40">
              <v:shape style="position:absolute;left:10536;top:10483;width:2;height:40" coordorigin="10536,10483" coordsize="0,40" path="m10536,10483l10536,10523e" filled="t" fillcolor="#231F20" stroked="f">
                <v:path arrowok="t"/>
                <v:fill type="solid"/>
              </v:shape>
            </v:group>
            <v:group style="position:absolute;left:10477;top:11130;width:57;height:89" coordorigin="10477,11130" coordsize="57,89">
              <v:shape style="position:absolute;left:10477;top:11130;width:57;height:89" coordorigin="10477,11130" coordsize="57,89" path="m10477,11204l10477,11216,10481,11217,10485,11218,10489,11219,10492,11219,10496,11220,10511,11220,10519,11217,10527,11210,10495,11210,10492,11209,10484,11207,10480,11206,10477,11204xe" filled="t" fillcolor="#231F20" stroked="f">
                <v:path arrowok="t"/>
                <v:fill type="solid"/>
              </v:shape>
              <v:shape style="position:absolute;left:10477;top:11130;width:57;height:89" coordorigin="10477,11130" coordsize="57,89" path="m10527,11170l10506,11170,10512,11172,10516,11175,10520,11179,10522,11184,10522,11196,10520,11201,10516,11204,10512,11208,10506,11210,10527,11210,10531,11207,10534,11199,10534,11181,10531,11173,10527,11170xe" filled="t" fillcolor="#231F20" stroked="f">
                <v:path arrowok="t"/>
                <v:fill type="solid"/>
              </v:shape>
              <v:shape style="position:absolute;left:10477;top:11130;width:57;height:89" coordorigin="10477,11130" coordsize="57,89" path="m10527,11130l10481,11130,10481,11174,10484,11173,10487,11172,10493,11170,10497,11170,10527,11170,10525,11168,10519,11163,10517,11162,10491,11162,10491,11140,10527,11140,10527,11130xe" filled="t" fillcolor="#231F20" stroked="f">
                <v:path arrowok="t"/>
                <v:fill type="solid"/>
              </v:shape>
              <v:shape style="position:absolute;left:10477;top:11130;width:57;height:89" coordorigin="10477,11130" coordsize="57,89" path="m10512,11160l10500,11160,10498,11160,10495,11161,10493,11161,10491,11162,10517,11162,10512,11160xe" filled="t" fillcolor="#231F20" stroked="f">
                <v:path arrowok="t"/>
                <v:fill type="solid"/>
              </v:shape>
            </v:group>
            <v:group style="position:absolute;left:10552;top:11129;width:61;height:91" coordorigin="10552,11129" coordsize="61,91">
              <v:shape style="position:absolute;left:10552;top:11129;width:61;height:91" coordorigin="10552,11129" coordsize="61,91" path="m10592,11129l10573,11129,10565,11132,10560,11140,10555,11148,10552,11159,10552,11189,10555,11200,10565,11216,10573,11220,10592,11220,10600,11216,10603,11210,10576,11210,10572,11207,10566,11195,10564,11186,10564,11162,10566,11153,10572,11141,10576,11138,10603,11138,10600,11132,10592,11129xe" filled="t" fillcolor="#231F20" stroked="f">
                <v:path arrowok="t"/>
                <v:fill type="solid"/>
              </v:shape>
              <v:shape style="position:absolute;left:10552;top:11129;width:61;height:91" coordorigin="10552,11129" coordsize="61,91" path="m10603,11138l10589,11138,10593,11141,10596,11147,10599,11153,10601,11162,10601,11186,10599,11195,10596,11201,10593,11207,10589,11210,10603,11210,10605,11208,10610,11200,10613,11189,10613,11159,10610,11148,10605,11140,10603,11138xe" filled="t" fillcolor="#231F20" stroked="f">
                <v:path arrowok="t"/>
                <v:fill type="solid"/>
              </v:shape>
            </v:group>
            <v:group style="position:absolute;left:11422;top:11046;width:2;height:40" coordorigin="11422,11046" coordsize="2,40">
              <v:shape style="position:absolute;left:11422;top:11046;width:2;height:40" coordorigin="11422,11046" coordsize="0,40" path="m11422,11086l11422,11046e" filled="t" fillcolor="#231F20" stroked="f">
                <v:path arrowok="t"/>
                <v:fill type="solid"/>
              </v:shape>
            </v:group>
            <v:group style="position:absolute;left:11422;top:10483;width:2;height:40" coordorigin="11422,10483" coordsize="2,40">
              <v:shape style="position:absolute;left:11422;top:10483;width:2;height:40" coordorigin="11422,10483" coordsize="0,40" path="m11422,10483l11422,10523e" filled="t" fillcolor="#231F20" stroked="f">
                <v:path arrowok="t"/>
                <v:fill type="solid"/>
              </v:shape>
            </v:group>
            <v:group style="position:absolute;left:11364;top:11130;width:57;height:89" coordorigin="11364,11130" coordsize="57,89">
              <v:shape style="position:absolute;left:11364;top:11130;width:57;height:89" coordorigin="11364,11130" coordsize="57,89" path="m11364,11204l11364,11216,11369,11217,11372,11218,11376,11219,11380,11219,11384,11220,11398,11220,11407,11217,11415,11210,11383,11210,11379,11209,11372,11207,11368,11206,11364,11204xe" filled="t" fillcolor="#231F20" stroked="f">
                <v:path arrowok="t"/>
                <v:fill type="solid"/>
              </v:shape>
              <v:shape style="position:absolute;left:11364;top:11130;width:57;height:89" coordorigin="11364,11130" coordsize="57,89" path="m11415,11170l11394,11170,11400,11172,11404,11175,11407,11179,11409,11184,11409,11196,11407,11201,11404,11204,11400,11208,11394,11210,11415,11210,11418,11207,11421,11199,11421,11181,11419,11173,11415,11170xe" filled="t" fillcolor="#231F20" stroked="f">
                <v:path arrowok="t"/>
                <v:fill type="solid"/>
              </v:shape>
              <v:shape style="position:absolute;left:11364;top:11130;width:57;height:89" coordorigin="11364,11130" coordsize="57,89" path="m11415,11130l11368,11130,11368,11174,11372,11173,11375,11172,11381,11170,11384,11170,11415,11170,11407,11163,11404,11162,11379,11162,11379,11140,11415,11140,11415,11130xe" filled="t" fillcolor="#231F20" stroked="f">
                <v:path arrowok="t"/>
                <v:fill type="solid"/>
              </v:shape>
              <v:shape style="position:absolute;left:11364;top:11130;width:57;height:89" coordorigin="11364,11130" coordsize="57,89" path="m11399,11160l11388,11160,11386,11160,11383,11161,11381,11161,11379,11162,11404,11162,11399,11160xe" filled="t" fillcolor="#231F20" stroked="f">
                <v:path arrowok="t"/>
                <v:fill type="solid"/>
              </v:shape>
            </v:group>
            <v:group style="position:absolute;left:11441;top:11130;width:57;height:89" coordorigin="11441,11130" coordsize="57,89">
              <v:shape style="position:absolute;left:11441;top:11130;width:57;height:89" coordorigin="11441,11130" coordsize="57,89" path="m11441,11204l11441,11216,11445,11217,11449,11218,11453,11219,11457,11219,11461,11220,11475,11220,11483,11217,11492,11210,11460,11210,11456,11209,11452,11208,11448,11207,11445,11206,11441,11204xe" filled="t" fillcolor="#231F20" stroked="f">
                <v:path arrowok="t"/>
                <v:fill type="solid"/>
              </v:shape>
              <v:shape style="position:absolute;left:11441;top:11130;width:57;height:89" coordorigin="11441,11130" coordsize="57,89" path="m11491,11170l11471,11170,11476,11172,11484,11179,11486,11184,11486,11196,11484,11201,11476,11208,11471,11210,11492,11210,11495,11207,11498,11199,11498,11181,11495,11173,11491,11170xe" filled="t" fillcolor="#231F20" stroked="f">
                <v:path arrowok="t"/>
                <v:fill type="solid"/>
              </v:shape>
              <v:shape style="position:absolute;left:11441;top:11130;width:57;height:89" coordorigin="11441,11130" coordsize="57,89" path="m11492,11130l11445,11130,11445,11174,11448,11173,11451,11172,11458,11170,11461,11170,11491,11170,11484,11163,11481,11162,11456,11162,11456,11140,11492,11140,11492,11130xe" filled="t" fillcolor="#231F20" stroked="f">
                <v:path arrowok="t"/>
                <v:fill type="solid"/>
              </v:shape>
              <v:shape style="position:absolute;left:11441;top:11130;width:57;height:89" coordorigin="11441,11130" coordsize="57,89" path="m11476,11160l11464,11160,11463,11160,11459,11161,11457,11161,11456,11162,11481,11162,11476,11160xe" filled="t" fillcolor="#231F20" stroked="f">
                <v:path arrowok="t"/>
                <v:fill type="solid"/>
              </v:shape>
            </v:group>
            <v:group style="position:absolute;left:1849;top:11086;width:40;height:2" coordorigin="1849,11086" coordsize="40,2">
              <v:shape style="position:absolute;left:1849;top:11086;width:40;height:2" coordorigin="1849,11086" coordsize="40,0" path="m1849,11086l1889,11086e" filled="t" fillcolor="#231F20" stroked="f">
                <v:path arrowok="t"/>
                <v:fill type="solid"/>
              </v:shape>
            </v:group>
            <v:group style="position:absolute;left:11559;top:11086;width:40;height:2" coordorigin="11559,11086" coordsize="40,2">
              <v:shape style="position:absolute;left:11559;top:11086;width:40;height:2" coordorigin="11559,11086" coordsize="40,0" path="m11599,11086l11559,11086e" filled="t" fillcolor="#231F20" stroked="f">
                <v:path arrowok="t"/>
                <v:fill type="solid"/>
              </v:shape>
            </v:group>
            <v:group style="position:absolute;left:1650;top:11032;width:52;height:88" coordorigin="1650,11032" coordsize="52,88">
              <v:shape style="position:absolute;left:1650;top:11032;width:52;height:88" coordorigin="1650,11032" coordsize="52,88" path="m1703,11109l1652,11109,1652,11119,1703,11119,1703,11109xe" filled="t" fillcolor="#231F20" stroked="f">
                <v:path arrowok="t"/>
                <v:fill type="solid"/>
              </v:shape>
              <v:shape style="position:absolute;left:1650;top:11032;width:52;height:88" coordorigin="1650,11032" coordsize="52,88" path="m1683,11042l1672,11042,1672,11109,1683,11109,1683,11042xe" filled="t" fillcolor="#231F20" stroked="f">
                <v:path arrowok="t"/>
                <v:fill type="solid"/>
              </v:shape>
              <v:shape style="position:absolute;left:1650;top:11032;width:52;height:88" coordorigin="1650,11032" coordsize="52,88" path="m1683,11032l1671,11032,1650,11036,1650,11047,1672,11042,1683,11042,1683,11032xe" filled="t" fillcolor="#231F20" stroked="f">
                <v:path arrowok="t"/>
                <v:fill type="solid"/>
              </v:shape>
            </v:group>
            <v:group style="position:absolute;left:1760;top:11030;width:61;height:91" coordorigin="1760,11030" coordsize="61,91">
              <v:shape style="position:absolute;left:1760;top:11030;width:61;height:91" coordorigin="1760,11030" coordsize="61,91" path="m1800,11030l1781,11030,1773,11034,1768,11042,1763,11049,1760,11061,1760,11090,1763,11102,1773,11117,1781,11121,1800,11121,1808,11117,1811,11112,1784,11112,1780,11109,1774,11097,1772,11088,1772,11063,1774,11054,1780,11042,1784,11039,1811,11039,1808,11034,1800,11030xe" filled="t" fillcolor="#231F20" stroked="f">
                <v:path arrowok="t"/>
                <v:fill type="solid"/>
              </v:shape>
              <v:shape style="position:absolute;left:1760;top:11030;width:61;height:91" coordorigin="1760,11030" coordsize="61,91" path="m1811,11039l1797,11039,1801,11042,1804,11048,1807,11054,1809,11063,1809,11088,1807,11097,1804,11103,1801,11109,1797,11112,1811,11112,1813,11109,1818,11102,1821,11090,1821,11061,1818,11049,1813,11042,1811,11039xe" filled="t" fillcolor="#231F20" stroked="f">
                <v:path arrowok="t"/>
                <v:fill type="solid"/>
              </v:shape>
            </v:group>
            <v:group style="position:absolute;left:1849;top:10935;width:40;height:2" coordorigin="1849,10935" coordsize="40,2">
              <v:shape style="position:absolute;left:1849;top:10935;width:40;height:2" coordorigin="1849,10935" coordsize="40,0" path="m1849,10935l1889,10935e" filled="t" fillcolor="#231F20" stroked="f">
                <v:path arrowok="t"/>
                <v:fill type="solid"/>
              </v:shape>
            </v:group>
            <v:group style="position:absolute;left:11559;top:10935;width:40;height:2" coordorigin="11559,10935" coordsize="40,2">
              <v:shape style="position:absolute;left:11559;top:10935;width:40;height:2" coordorigin="11559,10935" coordsize="40,0" path="m11599,10935l11559,10935e" filled="t" fillcolor="#231F20" stroked="f">
                <v:path arrowok="t"/>
                <v:fill type="solid"/>
              </v:shape>
            </v:group>
            <v:group style="position:absolute;left:1648;top:10879;width:61;height:91" coordorigin="1648,10879" coordsize="61,91">
              <v:shape style="position:absolute;left:1648;top:10879;width:61;height:91" coordorigin="1648,10879" coordsize="61,91" path="m1688,10879l1668,10879,1661,10883,1655,10891,1650,10899,1648,10910,1648,10940,1650,10951,1661,10966,1668,10970,1688,10970,1695,10966,1699,10961,1672,10961,1667,10958,1661,10946,1660,10937,1660,10913,1661,10904,1667,10892,1672,10889,1699,10889,1695,10883,1688,10879xe" filled="t" fillcolor="#231F20" stroked="f">
                <v:path arrowok="t"/>
                <v:fill type="solid"/>
              </v:shape>
              <v:shape style="position:absolute;left:1648;top:10879;width:61;height:91" coordorigin="1648,10879" coordsize="61,91" path="m1699,10889l1684,10889,1689,10892,1692,10898,1695,10904,1696,10913,1696,10937,1695,10946,1692,10952,1689,10958,1684,10961,1699,10961,1701,10959,1706,10951,1708,10940,1708,10910,1706,10899,1701,10891,1699,10889xe" filled="t" fillcolor="#231F20" stroked="f">
                <v:path arrowok="t"/>
                <v:fill type="solid"/>
              </v:shape>
            </v:group>
            <v:group style="position:absolute;left:1764;top:10881;width:57;height:89" coordorigin="1764,10881" coordsize="57,89">
              <v:shape style="position:absolute;left:1764;top:10881;width:57;height:89" coordorigin="1764,10881" coordsize="57,89" path="m1764,10955l1764,10967,1768,10968,1772,10969,1776,10969,1780,10970,1783,10970,1798,10970,1806,10968,1814,10960,1783,10960,1779,10960,1771,10958,1767,10957,1764,10955xe" filled="t" fillcolor="#231F20" stroked="f">
                <v:path arrowok="t"/>
                <v:fill type="solid"/>
              </v:shape>
              <v:shape style="position:absolute;left:1764;top:10881;width:57;height:89" coordorigin="1764,10881" coordsize="57,89" path="m1814,10921l1794,10921,1799,10922,1803,10926,1807,10930,1809,10934,1809,10947,1807,10951,1803,10955,1799,10959,1794,10960,1814,10960,1818,10957,1821,10950,1821,10931,1818,10924,1814,10921xe" filled="t" fillcolor="#231F20" stroked="f">
                <v:path arrowok="t"/>
                <v:fill type="solid"/>
              </v:shape>
              <v:shape style="position:absolute;left:1764;top:10881;width:57;height:89" coordorigin="1764,10881" coordsize="57,89" path="m1814,10881l1768,10881,1768,10925,1771,10923,1774,10922,1780,10921,1784,10921,1814,10921,1812,10919,1806,10913,1804,10912,1779,10912,1779,10891,1814,10891,1814,10881xe" filled="t" fillcolor="#231F20" stroked="f">
                <v:path arrowok="t"/>
                <v:fill type="solid"/>
              </v:shape>
              <v:shape style="position:absolute;left:1764;top:10881;width:57;height:89" coordorigin="1764,10881" coordsize="57,89" path="m1799,10910l1787,10910,1785,10911,1784,10911,1782,10911,1780,10912,1779,10912,1804,10912,1799,10910xe" filled="t" fillcolor="#231F20" stroked="f">
                <v:path arrowok="t"/>
                <v:fill type="solid"/>
              </v:shape>
            </v:group>
            <v:group style="position:absolute;left:1849;top:10785;width:40;height:2" coordorigin="1849,10785" coordsize="40,2">
              <v:shape style="position:absolute;left:1849;top:10785;width:40;height:2" coordorigin="1849,10785" coordsize="40,0" path="m1849,10785l1889,10785e" filled="t" fillcolor="#231F20" stroked="f">
                <v:path arrowok="t"/>
                <v:fill type="solid"/>
              </v:shape>
            </v:group>
            <v:group style="position:absolute;left:11559;top:10785;width:40;height:2" coordorigin="11559,10785" coordsize="40,2">
              <v:shape style="position:absolute;left:11559;top:10785;width:40;height:2" coordorigin="11559,10785" coordsize="40,0" path="m11599,10785l11559,10785e" filled="t" fillcolor="#231F20" stroked="f">
                <v:path arrowok="t"/>
                <v:fill type="solid"/>
              </v:shape>
            </v:group>
            <v:group style="position:absolute;left:1641;top:10728;width:61;height:91" coordorigin="1641,10728" coordsize="61,91">
              <v:shape style="position:absolute;left:1641;top:10728;width:61;height:91" coordorigin="1641,10728" coordsize="61,91" path="m1681,10728l1661,10728,1653,10732,1648,10740,1643,10748,1641,10759,1641,10789,1643,10800,1653,10815,1661,10819,1681,10819,1688,10815,1692,10810,1665,10810,1660,10807,1657,10801,1654,10795,1652,10786,1652,10762,1654,10753,1660,10741,1665,10738,1692,10738,1688,10732,1681,10728xe" filled="t" fillcolor="#231F20" stroked="f">
                <v:path arrowok="t"/>
                <v:fill type="solid"/>
              </v:shape>
              <v:shape style="position:absolute;left:1641;top:10728;width:61;height:91" coordorigin="1641,10728" coordsize="61,91" path="m1692,10738l1677,10738,1682,10741,1685,10747,1688,10753,1689,10762,1689,10786,1688,10795,1685,10801,1682,10807,1677,10810,1692,10810,1693,10808,1699,10800,1701,10789,1701,10759,1699,10748,1693,10740,1692,10738xe" filled="t" fillcolor="#231F20" stroked="f">
                <v:path arrowok="t"/>
                <v:fill type="solid"/>
              </v:shape>
            </v:group>
            <v:group style="position:absolute;left:1755;top:10728;width:61;height:91" coordorigin="1755,10728" coordsize="61,91">
              <v:shape style="position:absolute;left:1755;top:10728;width:61;height:91" coordorigin="1755,10728" coordsize="61,91" path="m1796,10728l1776,10728,1768,10732,1763,10740,1758,10748,1755,10759,1755,10789,1758,10800,1768,10815,1776,10819,1796,10819,1803,10815,1807,10810,1780,10810,1775,10807,1772,10801,1769,10795,1767,10786,1767,10762,1769,10753,1775,10741,1780,10738,1807,10738,1803,10732,1796,10728xe" filled="t" fillcolor="#231F20" stroked="f">
                <v:path arrowok="t"/>
                <v:fill type="solid"/>
              </v:shape>
              <v:shape style="position:absolute;left:1755;top:10728;width:61;height:91" coordorigin="1755,10728" coordsize="61,91" path="m1807,10738l1792,10738,1797,10741,1800,10747,1803,10753,1804,10762,1804,10786,1803,10795,1800,10801,1797,10807,1792,10810,1807,10810,1808,10808,1814,10800,1816,10789,1816,10759,1814,10748,1808,10740,1807,10738xe" filled="t" fillcolor="#231F20" stroked="f">
                <v:path arrowok="t"/>
                <v:fill type="solid"/>
              </v:shape>
            </v:group>
            <v:group style="position:absolute;left:1849;top:10634;width:40;height:2" coordorigin="1849,10634" coordsize="40,2">
              <v:shape style="position:absolute;left:1849;top:10634;width:40;height:2" coordorigin="1849,10634" coordsize="40,0" path="m1849,10634l1889,10634e" filled="t" fillcolor="#231F20" stroked="f">
                <v:path arrowok="t"/>
                <v:fill type="solid"/>
              </v:shape>
            </v:group>
            <v:group style="position:absolute;left:11559;top:10634;width:40;height:2" coordorigin="11559,10634" coordsize="40,2">
              <v:shape style="position:absolute;left:11559;top:10634;width:40;height:2" coordorigin="11559,10634" coordsize="40,0" path="m11599,10634l11559,10634e" filled="t" fillcolor="#231F20" stroked="f">
                <v:path arrowok="t"/>
                <v:fill type="solid"/>
              </v:shape>
            </v:group>
            <v:group style="position:absolute;left:1643;top:10578;width:61;height:91" coordorigin="1643,10578" coordsize="61,91">
              <v:shape style="position:absolute;left:1643;top:10578;width:61;height:91" coordorigin="1643,10578" coordsize="61,91" path="m1683,10578l1664,10578,1656,10582,1651,10589,1646,10597,1643,10608,1643,10638,1646,10649,1656,10665,1664,10669,1683,10669,1691,10665,1694,10659,1667,10659,1663,10656,1660,10650,1656,10644,1655,10635,1655,10611,1656,10602,1663,10590,1667,10587,1694,10587,1691,10582,1683,10578xe" filled="t" fillcolor="#231F20" stroked="f">
                <v:path arrowok="t"/>
                <v:fill type="solid"/>
              </v:shape>
              <v:shape style="position:absolute;left:1643;top:10578;width:61;height:91" coordorigin="1643,10578" coordsize="61,91" path="m1694,10587l1680,10587,1684,10590,1687,10596,1690,10602,1692,10611,1692,10635,1690,10644,1687,10650,1684,10656,1680,10659,1694,10659,1696,10657,1701,10649,1704,10638,1704,10608,1701,10597,1696,10589,1694,10587xe" filled="t" fillcolor="#231F20" stroked="f">
                <v:path arrowok="t"/>
                <v:fill type="solid"/>
              </v:shape>
            </v:group>
            <v:group style="position:absolute;left:1759;top:10579;width:57;height:89" coordorigin="1759,10579" coordsize="57,89">
              <v:shape style="position:absolute;left:1759;top:10579;width:57;height:89" coordorigin="1759,10579" coordsize="57,89" path="m1759,10653l1759,10665,1763,10666,1767,10667,1771,10668,1775,10668,1779,10669,1793,10669,1801,10666,1810,10659,1778,10659,1774,10658,1770,10657,1766,10656,1763,10655,1759,10653xe" filled="t" fillcolor="#231F20" stroked="f">
                <v:path arrowok="t"/>
                <v:fill type="solid"/>
              </v:shape>
              <v:shape style="position:absolute;left:1759;top:10579;width:57;height:89" coordorigin="1759,10579" coordsize="57,89" path="m1810,10619l1789,10619,1794,10621,1798,10624,1802,10628,1804,10633,1804,10645,1802,10650,1798,10653,1794,10657,1789,10659,1810,10659,1813,10656,1816,10648,1816,10630,1813,10622,1810,10619xe" filled="t" fillcolor="#231F20" stroked="f">
                <v:path arrowok="t"/>
                <v:fill type="solid"/>
              </v:shape>
              <v:shape style="position:absolute;left:1759;top:10579;width:57;height:89" coordorigin="1759,10579" coordsize="57,89" path="m1810,10579l1763,10579,1763,10623,1766,10622,1770,10621,1776,10619,1779,10619,1810,10619,1808,10617,1802,10612,1799,10611,1774,10611,1774,10589,1810,10589,1810,10579xe" filled="t" fillcolor="#231F20" stroked="f">
                <v:path arrowok="t"/>
                <v:fill type="solid"/>
              </v:shape>
              <v:shape style="position:absolute;left:1759;top:10579;width:57;height:89" coordorigin="1759,10579" coordsize="57,89" path="m1794,10609l1783,10609,1779,10609,1777,10610,1776,10610,1774,10611,1799,10611,1794,10609xe" filled="t" fillcolor="#231F20" stroked="f">
                <v:path arrowok="t"/>
                <v:fill type="solid"/>
              </v:shape>
            </v:group>
            <v:group style="position:absolute;left:1849;top:10483;width:40;height:2" coordorigin="1849,10483" coordsize="40,2">
              <v:shape style="position:absolute;left:1849;top:10483;width:40;height:2" coordorigin="1849,10483" coordsize="40,0" path="m1849,10483l1889,10483e" filled="t" fillcolor="#231F20" stroked="f">
                <v:path arrowok="t"/>
                <v:fill type="solid"/>
              </v:shape>
            </v:group>
            <v:group style="position:absolute;left:11559;top:10483;width:40;height:2" coordorigin="11559,10483" coordsize="40,2">
              <v:shape style="position:absolute;left:11559;top:10483;width:40;height:2" coordorigin="11559,10483" coordsize="40,0" path="m11599,10483l11559,10483e" filled="t" fillcolor="#231F20" stroked="f">
                <v:path arrowok="t"/>
                <v:fill type="solid"/>
              </v:shape>
            </v:group>
            <v:group style="position:absolute;left:1651;top:10428;width:52;height:88" coordorigin="1651,10428" coordsize="52,88">
              <v:shape style="position:absolute;left:1651;top:10428;width:52;height:88" coordorigin="1651,10428" coordsize="52,88" path="m1703,10506l1653,10506,1653,10516,1703,10516,1703,10506xe" filled="t" fillcolor="#231F20" stroked="f">
                <v:path arrowok="t"/>
                <v:fill type="solid"/>
              </v:shape>
              <v:shape style="position:absolute;left:1651;top:10428;width:52;height:88" coordorigin="1651,10428" coordsize="52,88" path="m1684,10439l1672,10439,1672,10506,1684,10506,1684,10439xe" filled="t" fillcolor="#231F20" stroked="f">
                <v:path arrowok="t"/>
                <v:fill type="solid"/>
              </v:shape>
              <v:shape style="position:absolute;left:1651;top:10428;width:52;height:88" coordorigin="1651,10428" coordsize="52,88" path="m1684,10428l1672,10428,1651,10433,1651,10443,1672,10439,1684,10439,1684,10428xe" filled="t" fillcolor="#231F20" stroked="f">
                <v:path arrowok="t"/>
                <v:fill type="solid"/>
              </v:shape>
            </v:group>
            <v:group style="position:absolute;left:1761;top:10427;width:61;height:91" coordorigin="1761,10427" coordsize="61,91">
              <v:shape style="position:absolute;left:1761;top:10427;width:61;height:91" coordorigin="1761,10427" coordsize="61,91" path="m1801,10427l1781,10427,1774,10431,1768,10438,1763,10446,1761,10458,1761,10487,1763,10498,1774,10514,1781,10518,1801,10518,1808,10514,1812,10508,1785,10508,1780,10505,1774,10493,1773,10484,1773,10460,1774,10451,1780,10439,1785,10436,1812,10436,1808,10431,1801,10427xe" filled="t" fillcolor="#231F20" stroked="f">
                <v:path arrowok="t"/>
                <v:fill type="solid"/>
              </v:shape>
              <v:shape style="position:absolute;left:1761;top:10427;width:61;height:91" coordorigin="1761,10427" coordsize="61,91" path="m1812,10436l1797,10436,1802,10439,1805,10445,1808,10451,1809,10460,1809,10484,1808,10493,1805,10499,1802,10505,1797,10508,1812,10508,1814,10506,1819,10498,1821,10487,1821,10458,1819,10446,1814,10438,1812,10436xe" filled="t" fillcolor="#231F20" stroked="f">
                <v:path arrowok="t"/>
                <v:fill type="solid"/>
              </v:shape>
            </v:group>
            <v:group style="position:absolute;left:1849;top:11418;width:9574;height:603" coordorigin="1849,11418" coordsize="9574,603">
              <v:shape style="position:absolute;left:1849;top:11418;width:9574;height:603" coordorigin="1849,11418" coordsize="9574,603" path="m1849,11720l2026,11533,2203,11554,2380,11720,2558,11599,2735,11526,2912,12021,3444,12021,3621,11418,3799,11418,3976,12021,4153,12021,4331,11720,4508,11418,4685,12021,4862,12021,5040,11505,5217,11517,5394,12021,5572,12021,5749,11587,5926,11418,6103,12021,6281,11418,6458,11451,6635,12021,6813,11418,6990,12021,7699,12021,7876,11418,8054,12021,9117,12021,9295,11526,9472,12021,10358,12021,10536,11418,10713,11590,10890,12021,11245,12021,11422,11418e" filled="f" stroked="t" strokeweight=".502202pt" strokecolor="#231F20">
                <v:path arrowok="t"/>
              </v:shape>
            </v:group>
            <v:group style="position:absolute;left:1849;top:11689;width:30;height:60" coordorigin="1849,11689" coordsize="30,60">
              <v:shape style="position:absolute;left:1849;top:11689;width:30;height:60" coordorigin="1849,11689" coordsize="30,60" path="m1849,11750l1856,11750,1864,11746,1870,11741,1875,11735,1879,11728,1879,11720,1879,11712,1875,11704,1870,11698,1864,11693,1856,11689,1849,11689e" filled="f" stroked="t" strokeweight=".251101pt" strokecolor="#231F20">
                <v:path arrowok="t"/>
              </v:shape>
            </v:group>
            <v:group style="position:absolute;left:1849;top:11418;width:2;height:603" coordorigin="1849,11418" coordsize="2,603">
              <v:shape style="position:absolute;left:1849;top:11418;width:2;height:603" coordorigin="1849,11418" coordsize="0,603" path="m1849,11418l1849,12021e" filled="f" stroked="t" strokeweight=".000049pt" strokecolor="#231F20">
                <v:path arrowok="t"/>
              </v:shape>
            </v:group>
            <v:group style="position:absolute;left:1996;top:11502;width:60;height:60" coordorigin="1996,11502" coordsize="60,60">
              <v:shape style="position:absolute;left:1996;top:11502;width:60;height:60" coordorigin="1996,11502" coordsize="60,60" path="m2026,11563l2034,11563,2041,11559,2047,11554,2053,11548,2056,11541,2056,11533,2056,11525,2053,11517,2047,11511,2041,11506,2034,11502,2026,11502,2018,11502,2010,11506,2004,11511,1999,11517,1996,11525,1996,11533,1996,11541,1999,11548,2004,11554,2010,11559,2018,11563,2026,11563xe" filled="f" stroked="t" strokeweight=".251101pt" strokecolor="#231F20">
                <v:path arrowok="t"/>
              </v:shape>
            </v:group>
            <v:group style="position:absolute;left:2173;top:11524;width:60;height:60" coordorigin="2173,11524" coordsize="60,60">
              <v:shape style="position:absolute;left:2173;top:11524;width:60;height:60" coordorigin="2173,11524" coordsize="60,60" path="m2203,11584l2211,11584,2219,11581,2224,11575,2230,11569,2233,11562,2233,11554,2233,11546,2230,11538,2224,11532,2219,11527,2211,11524,2203,11524,2195,11524,2187,11527,2182,11532,2176,11538,2173,11546,2173,11554,2173,11562,2176,11569,2182,11575,2187,11581,2195,11584,2203,11584xe" filled="f" stroked="t" strokeweight=".251101pt" strokecolor="#231F20">
                <v:path arrowok="t"/>
              </v:shape>
            </v:group>
            <v:group style="position:absolute;left:2350;top:11689;width:60;height:60" coordorigin="2350,11689" coordsize="60,60">
              <v:shape style="position:absolute;left:2350;top:11689;width:60;height:60" coordorigin="2350,11689" coordsize="60,60" path="m2380,11750l2388,11750,2396,11746,2402,11741,2407,11735,2410,11728,2410,11720,2410,11712,2407,11704,2402,11698,2396,11693,2388,11689,2380,11689,2372,11689,2365,11693,2359,11698,2353,11704,2350,11712,2350,11720,2350,11728,2353,11735,2359,11741,2365,11746,2372,11750,2380,11750xe" filled="f" stroked="t" strokeweight=".251101pt" strokecolor="#231F20">
                <v:path arrowok="t"/>
              </v:shape>
            </v:group>
            <v:group style="position:absolute;left:2528;top:11569;width:60;height:60" coordorigin="2528,11569" coordsize="60,60">
              <v:shape style="position:absolute;left:2528;top:11569;width:60;height:60" coordorigin="2528,11569" coordsize="60,60" path="m2558,11629l2566,11629,2573,11626,2579,11620,2585,11615,2588,11607,2588,11599,2588,11591,2585,11583,2579,11578,2573,11572,2566,11569,2558,11569,2550,11569,2542,11572,2536,11578,2531,11583,2528,11591,2528,11599,2528,11607,2531,11615,2536,11620,2542,11626,2550,11629,2558,11629xe" filled="f" stroked="t" strokeweight=".251101pt" strokecolor="#231F20">
                <v:path arrowok="t"/>
              </v:shape>
            </v:group>
            <v:group style="position:absolute;left:2705;top:11496;width:60;height:60" coordorigin="2705,11496" coordsize="60,60">
              <v:shape style="position:absolute;left:2705;top:11496;width:60;height:60" coordorigin="2705,11496" coordsize="60,60" path="m2735,11557l2743,11557,2751,11553,2756,11548,2762,11542,2765,11534,2765,11526,2765,11519,2762,11511,2756,11505,2751,11500,2743,11496,2735,11496,2727,11496,2719,11500,2714,11505,2708,11511,2705,11519,2705,11526,2705,11534,2708,11542,2714,11548,2719,11553,2727,11557,2735,11557xe" filled="f" stroked="t" strokeweight=".251101pt" strokecolor="#231F20">
                <v:path arrowok="t"/>
              </v:shape>
            </v:group>
            <v:group style="position:absolute;left:2882;top:11991;width:60;height:30" coordorigin="2882,11991" coordsize="60,30">
              <v:shape style="position:absolute;left:2882;top:11991;width:60;height:30" coordorigin="2882,11991" coordsize="60,30" path="m2942,12021l2942,12013,2939,12005,2934,12000,2928,11994,2920,11991,2912,11991,2904,11991,2897,11994,2891,12000,2885,12005,2882,12013,2882,12021e" filled="f" stroked="t" strokeweight=".251101pt" strokecolor="#231F20">
                <v:path arrowok="t"/>
              </v:shape>
            </v:group>
            <v:group style="position:absolute;left:3059;top:11991;width:60;height:30" coordorigin="3059,11991" coordsize="60,30">
              <v:shape style="position:absolute;left:3059;top:11991;width:60;height:30" coordorigin="3059,11991" coordsize="60,30" path="m3120,12021l3120,12013,3116,12005,3111,12000,3105,11994,3098,11991,3090,11991,3082,11991,3074,11994,3068,12000,3063,12005,3059,12013,3059,12021e" filled="f" stroked="t" strokeweight=".251101pt" strokecolor="#231F20">
                <v:path arrowok="t"/>
              </v:shape>
            </v:group>
            <v:group style="position:absolute;left:3237;top:11991;width:60;height:30" coordorigin="3237,11991" coordsize="60,30">
              <v:shape style="position:absolute;left:3237;top:11991;width:60;height:30" coordorigin="3237,11991" coordsize="60,30" path="m3297,12021l3297,12013,3294,12005,3288,12000,3282,11994,3275,11991,3267,11991,3259,11991,3251,11994,3245,12000,3240,12005,3237,12013,3237,12021e" filled="f" stroked="t" strokeweight=".251101pt" strokecolor="#231F20">
                <v:path arrowok="t"/>
              </v:shape>
            </v:group>
            <v:group style="position:absolute;left:3414;top:11991;width:60;height:30" coordorigin="3414,11991" coordsize="60,30">
              <v:shape style="position:absolute;left:3414;top:11991;width:60;height:30" coordorigin="3414,11991" coordsize="60,30" path="m3474,12021l3474,12013,3471,12005,3465,12000,3460,11994,3452,11991,3444,11991,3436,11991,3428,11994,3423,12000,3417,12005,3414,12013,3414,12021e" filled="f" stroked="t" strokeweight=".251101pt" strokecolor="#231F20">
                <v:path arrowok="t"/>
              </v:shape>
            </v:group>
            <v:group style="position:absolute;left:3621;top:11418;width:30;height:30" coordorigin="3621,11418" coordsize="30,30">
              <v:shape style="position:absolute;left:3621;top:11418;width:30;height:30" coordorigin="3621,11418" coordsize="30,30" path="m3621,11448l3629,11448,3637,11445,3643,11439,3648,11434,3652,11426,3652,11418e" filled="f" stroked="t" strokeweight=".251101pt" strokecolor="#231F20">
                <v:path arrowok="t"/>
              </v:shape>
            </v:group>
            <v:group style="position:absolute;left:3591;top:11418;width:30;height:30" coordorigin="3591,11418" coordsize="30,30">
              <v:shape style="position:absolute;left:3591;top:11418;width:30;height:30" coordorigin="3591,11418" coordsize="30,30" path="m3591,11418l3591,11426,3594,11434,3600,11439,3606,11445,3613,11448,3621,11448e" filled="f" stroked="t" strokeweight=".251101pt" strokecolor="#231F20">
                <v:path arrowok="t"/>
              </v:shape>
            </v:group>
            <v:group style="position:absolute;left:3799;top:11418;width:30;height:30" coordorigin="3799,11418" coordsize="30,30">
              <v:shape style="position:absolute;left:3799;top:11418;width:30;height:30" coordorigin="3799,11418" coordsize="30,30" path="m3799,11448l3807,11448,3814,11445,3820,11439,3826,11434,3829,11426,3829,11418e" filled="f" stroked="t" strokeweight=".251101pt" strokecolor="#231F20">
                <v:path arrowok="t"/>
              </v:shape>
            </v:group>
            <v:group style="position:absolute;left:3769;top:11418;width:30;height:30" coordorigin="3769,11418" coordsize="30,30">
              <v:shape style="position:absolute;left:3769;top:11418;width:30;height:30" coordorigin="3769,11418" coordsize="30,30" path="m3769,11418l3769,11426,3772,11434,3777,11439,3783,11445,3791,11448,3799,11448e" filled="f" stroked="t" strokeweight=".251101pt" strokecolor="#231F20">
                <v:path arrowok="t"/>
              </v:shape>
            </v:group>
            <v:group style="position:absolute;left:3946;top:11991;width:60;height:30" coordorigin="3946,11991" coordsize="60,30">
              <v:shape style="position:absolute;left:3946;top:11991;width:60;height:30" coordorigin="3946,11991" coordsize="60,30" path="m4006,12021l4006,12013,4003,12005,3997,12000,3992,11994,3984,11991,3976,11991,3968,11991,3960,11994,3955,12000,3949,12005,3946,12013,3946,12021e" filled="f" stroked="t" strokeweight=".251101pt" strokecolor="#231F20">
                <v:path arrowok="t"/>
              </v:shape>
            </v:group>
            <v:group style="position:absolute;left:4123;top:11991;width:60;height:30" coordorigin="4123,11991" coordsize="60,30">
              <v:shape style="position:absolute;left:4123;top:11991;width:60;height:30" coordorigin="4123,11991" coordsize="60,30" path="m4183,12021l4183,12013,4180,12005,4175,12000,4169,11994,4161,11991,4153,11991,4145,11991,4138,11994,4132,12000,4126,12005,4123,12013,4123,12021e" filled="f" stroked="t" strokeweight=".251101pt" strokecolor="#231F20">
                <v:path arrowok="t"/>
              </v:shape>
            </v:group>
            <v:group style="position:absolute;left:4300;top:11689;width:60;height:60" coordorigin="4300,11689" coordsize="60,60">
              <v:shape style="position:absolute;left:4300;top:11689;width:60;height:60" coordorigin="4300,11689" coordsize="60,60" path="m4331,11750l4339,11750,4346,11746,4352,11741,4357,11735,4361,11728,4361,11720,4361,11712,4357,11704,4352,11698,4346,11693,4339,11689,4331,11689,4323,11689,4315,11693,4309,11698,4304,11704,4300,11712,4300,11720,4300,11728,4304,11735,4309,11741,4315,11746,4323,11750,4331,11750xe" filled="f" stroked="t" strokeweight=".251101pt" strokecolor="#231F20">
                <v:path arrowok="t"/>
              </v:shape>
            </v:group>
            <v:group style="position:absolute;left:4508;top:11418;width:30;height:30" coordorigin="4508,11418" coordsize="30,30">
              <v:shape style="position:absolute;left:4508;top:11418;width:30;height:30" coordorigin="4508,11418" coordsize="30,30" path="m4508,11448l4516,11448,4523,11445,4529,11439,4535,11434,4538,11426,4538,11418e" filled="f" stroked="t" strokeweight=".251101pt" strokecolor="#231F20">
                <v:path arrowok="t"/>
              </v:shape>
            </v:group>
            <v:group style="position:absolute;left:4478;top:11418;width:30;height:30" coordorigin="4478,11418" coordsize="30,30">
              <v:shape style="position:absolute;left:4478;top:11418;width:30;height:30" coordorigin="4478,11418" coordsize="30,30" path="m4478,11418l4478,11426,4481,11434,4487,11439,4492,11445,4500,11448,4508,11448e" filled="f" stroked="t" strokeweight=".251101pt" strokecolor="#231F20">
                <v:path arrowok="t"/>
              </v:shape>
            </v:group>
            <v:group style="position:absolute;left:4655;top:11991;width:60;height:30" coordorigin="4655,11991" coordsize="60,30">
              <v:shape style="position:absolute;left:4655;top:11991;width:60;height:30" coordorigin="4655,11991" coordsize="60,30" path="m4715,12021l4715,12013,4712,12005,4706,12000,4701,11994,4693,11991,4685,11991,4677,11991,4669,11994,4664,12000,4658,12005,4655,12013,4655,12021e" filled="f" stroked="t" strokeweight=".251101pt" strokecolor="#231F20">
                <v:path arrowok="t"/>
              </v:shape>
            </v:group>
            <v:group style="position:absolute;left:4832;top:11991;width:60;height:30" coordorigin="4832,11991" coordsize="60,30">
              <v:shape style="position:absolute;left:4832;top:11991;width:60;height:30" coordorigin="4832,11991" coordsize="60,30" path="m4893,12021l4893,12013,4889,12005,4884,12000,4878,11994,4870,11991,4862,11991,4854,11991,4847,11994,4841,12000,4835,12005,4832,12013,4832,12021e" filled="f" stroked="t" strokeweight=".251101pt" strokecolor="#231F20">
                <v:path arrowok="t"/>
              </v:shape>
            </v:group>
            <v:group style="position:absolute;left:5010;top:11475;width:60;height:60" coordorigin="5010,11475" coordsize="60,60">
              <v:shape style="position:absolute;left:5010;top:11475;width:60;height:60" coordorigin="5010,11475" coordsize="60,60" path="m5040,11536l5048,11536,5055,11532,5061,11527,5067,11521,5070,11513,5070,11505,5070,11497,5067,11490,5061,11484,5055,11478,5048,11475,5040,11475,5032,11475,5024,11478,5018,11484,5013,11490,5010,11497,5010,11505,5010,11513,5013,11521,5018,11527,5024,11532,5032,11536,5040,11536xe" filled="f" stroked="t" strokeweight=".251101pt" strokecolor="#231F20">
                <v:path arrowok="t"/>
              </v:shape>
            </v:group>
            <v:group style="position:absolute;left:5187;top:11487;width:60;height:60" coordorigin="5187,11487" coordsize="60,60">
              <v:shape style="position:absolute;left:5187;top:11487;width:60;height:60" coordorigin="5187,11487" coordsize="60,60" path="m5217,11548l5225,11548,5233,11544,5238,11539,5244,11533,5247,11525,5247,11517,5247,11509,5244,11502,5238,11496,5233,11490,5225,11487,5217,11487,5209,11487,5201,11490,5196,11496,5190,11502,5187,11509,5187,11517,5187,11525,5190,11533,5196,11539,5201,11544,5209,11548,5217,11548xe" filled="f" stroked="t" strokeweight=".251101pt" strokecolor="#231F20">
                <v:path arrowok="t"/>
              </v:shape>
            </v:group>
            <v:group style="position:absolute;left:5364;top:11991;width:60;height:30" coordorigin="5364,11991" coordsize="60,30">
              <v:shape style="position:absolute;left:5364;top:11991;width:60;height:30" coordorigin="5364,11991" coordsize="60,30" path="m5424,12021l5424,12013,5421,12005,5416,12000,5410,11994,5402,11991,5394,11991,5386,11991,5379,11994,5373,12000,5367,12005,5364,12013,5364,12021e" filled="f" stroked="t" strokeweight=".251101pt" strokecolor="#231F20">
                <v:path arrowok="t"/>
              </v:shape>
            </v:group>
            <v:group style="position:absolute;left:5541;top:11991;width:60;height:30" coordorigin="5541,11991" coordsize="60,30">
              <v:shape style="position:absolute;left:5541;top:11991;width:60;height:30" coordorigin="5541,11991" coordsize="60,30" path="m5602,12021l5602,12013,5599,12005,5593,12000,5587,11994,5580,11991,5572,11991,5564,11991,5556,11994,5550,12000,5545,12005,5541,12013,5541,12021e" filled="f" stroked="t" strokeweight=".251101pt" strokecolor="#231F20">
                <v:path arrowok="t"/>
              </v:shape>
            </v:group>
            <v:group style="position:absolute;left:5719;top:11557;width:60;height:60" coordorigin="5719,11557" coordsize="60,60">
              <v:shape style="position:absolute;left:5719;top:11557;width:60;height:60" coordorigin="5719,11557" coordsize="60,60" path="m5749,11617l5757,11617,5764,11614,5770,11608,5776,11602,5779,11595,5779,11587,5779,11579,5776,11571,5770,11566,5764,11560,5757,11557,5749,11557,5741,11557,5733,11560,5728,11566,5722,11571,5719,11579,5719,11587,5719,11595,5722,11602,5728,11608,5733,11614,5741,11617,5749,11617xe" filled="f" stroked="t" strokeweight=".251101pt" strokecolor="#231F20">
                <v:path arrowok="t"/>
              </v:shape>
            </v:group>
            <v:group style="position:absolute;left:5926;top:11418;width:30;height:30" coordorigin="5926,11418" coordsize="30,30">
              <v:shape style="position:absolute;left:5926;top:11418;width:30;height:30" coordorigin="5926,11418" coordsize="30,30" path="m5926,11448l5934,11448,5942,11445,5947,11439,5953,11434,5956,11426,5956,11418e" filled="f" stroked="t" strokeweight=".251101pt" strokecolor="#231F20">
                <v:path arrowok="t"/>
              </v:shape>
            </v:group>
            <v:group style="position:absolute;left:5896;top:11418;width:30;height:30" coordorigin="5896,11418" coordsize="30,30">
              <v:shape style="position:absolute;left:5896;top:11418;width:30;height:30" coordorigin="5896,11418" coordsize="30,30" path="m5896,11418l5896,11426,5899,11434,5905,11439,5910,11445,5918,11448,5926,11448e" filled="f" stroked="t" strokeweight=".251101pt" strokecolor="#231F20">
                <v:path arrowok="t"/>
              </v:shape>
            </v:group>
            <v:group style="position:absolute;left:6073;top:11991;width:60;height:30" coordorigin="6073,11991" coordsize="60,30">
              <v:shape style="position:absolute;left:6073;top:11991;width:60;height:30" coordorigin="6073,11991" coordsize="60,30" path="m6134,12021l6134,12013,6130,12005,6125,12000,6119,11994,6111,11991,6103,11991,6095,11991,6088,11994,6082,12000,6076,12005,6073,12013,6073,12021e" filled="f" stroked="t" strokeweight=".251101pt" strokecolor="#231F20">
                <v:path arrowok="t"/>
              </v:shape>
            </v:group>
            <v:group style="position:absolute;left:6281;top:11418;width:30;height:30" coordorigin="6281,11418" coordsize="30,30">
              <v:shape style="position:absolute;left:6281;top:11418;width:30;height:30" coordorigin="6281,11418" coordsize="30,30" path="m6281,11448l6289,11448,6296,11445,6302,11439,6308,11434,6311,11426,6311,11418e" filled="f" stroked="t" strokeweight=".251101pt" strokecolor="#231F20">
                <v:path arrowok="t"/>
              </v:shape>
            </v:group>
            <v:group style="position:absolute;left:6251;top:11418;width:30;height:30" coordorigin="6251,11418" coordsize="30,30">
              <v:shape style="position:absolute;left:6251;top:11418;width:30;height:30" coordorigin="6251,11418" coordsize="30,30" path="m6251,11418l6251,11426,6254,11434,6259,11439,6265,11445,6273,11448,6281,11448e" filled="f" stroked="t" strokeweight=".251101pt" strokecolor="#231F20">
                <v:path arrowok="t"/>
              </v:shape>
            </v:group>
            <v:group style="position:absolute;left:6428;top:11421;width:60;height:60" coordorigin="6428,11421" coordsize="60,60">
              <v:shape style="position:absolute;left:6428;top:11421;width:60;height:60" coordorigin="6428,11421" coordsize="60,60" path="m6458,11481l6466,11481,6474,11478,6479,11472,6485,11467,6488,11459,6488,11451,6488,11443,6485,11435,6479,11430,6474,11424,6466,11421,6458,11421,6450,11421,6442,11424,6437,11430,6431,11435,6428,11443,6428,11451,6428,11459,6431,11467,6437,11472,6442,11478,6450,11481,6458,11481xe" filled="f" stroked="t" strokeweight=".251101pt" strokecolor="#231F20">
                <v:path arrowok="t"/>
              </v:shape>
            </v:group>
            <v:group style="position:absolute;left:6605;top:11991;width:60;height:30" coordorigin="6605,11991" coordsize="60,30">
              <v:shape style="position:absolute;left:6605;top:11991;width:60;height:30" coordorigin="6605,11991" coordsize="60,30" path="m6665,12021l6665,12013,6662,12005,6657,12000,6651,11994,6643,11991,6635,11991,6627,11991,6620,11994,6614,12000,6608,12005,6605,12013,6605,12021e" filled="f" stroked="t" strokeweight=".251101pt" strokecolor="#231F20">
                <v:path arrowok="t"/>
              </v:shape>
            </v:group>
            <v:group style="position:absolute;left:6813;top:11418;width:30;height:30" coordorigin="6813,11418" coordsize="30,30">
              <v:shape style="position:absolute;left:6813;top:11418;width:30;height:30" coordorigin="6813,11418" coordsize="30,30" path="m6813,11448l6821,11448,6828,11445,6834,11439,6840,11434,6843,11426,6843,11418e" filled="f" stroked="t" strokeweight=".251101pt" strokecolor="#231F20">
                <v:path arrowok="t"/>
              </v:shape>
            </v:group>
            <v:group style="position:absolute;left:6782;top:11418;width:30;height:30" coordorigin="6782,11418" coordsize="30,30">
              <v:shape style="position:absolute;left:6782;top:11418;width:30;height:30" coordorigin="6782,11418" coordsize="30,30" path="m6782,11418l6782,11426,6786,11434,6791,11439,6797,11445,6805,11448,6813,11448e" filled="f" stroked="t" strokeweight=".251101pt" strokecolor="#231F20">
                <v:path arrowok="t"/>
              </v:shape>
            </v:group>
            <v:group style="position:absolute;left:6960;top:11991;width:60;height:30" coordorigin="6960,11991" coordsize="60,30">
              <v:shape style="position:absolute;left:6960;top:11991;width:60;height:30" coordorigin="6960,11991" coordsize="60,30" path="m7020,12021l7020,12013,7017,12005,7011,12000,7006,11994,6998,11991,6990,11991,6982,11991,6974,11994,6969,12000,6963,12005,6960,12013,6960,12021e" filled="f" stroked="t" strokeweight=".251101pt" strokecolor="#231F20">
                <v:path arrowok="t"/>
              </v:shape>
            </v:group>
            <v:group style="position:absolute;left:7137;top:11991;width:60;height:30" coordorigin="7137,11991" coordsize="60,30">
              <v:shape style="position:absolute;left:7137;top:11991;width:60;height:30" coordorigin="7137,11991" coordsize="60,30" path="m7197,12021l7197,12013,7194,12005,7188,12000,7183,11994,7175,11991,7167,11991,7159,11991,7151,11994,7146,12000,7140,12005,7137,12013,7137,12021e" filled="f" stroked="t" strokeweight=".251101pt" strokecolor="#231F20">
                <v:path arrowok="t"/>
              </v:shape>
            </v:group>
            <v:group style="position:absolute;left:7314;top:11991;width:60;height:30" coordorigin="7314,11991" coordsize="60,30">
              <v:shape style="position:absolute;left:7314;top:11991;width:60;height:30" coordorigin="7314,11991" coordsize="60,30" path="m7375,12021l7375,12013,7371,12005,7366,12000,7360,11994,7352,11991,7344,11991,7336,11991,7329,11994,7323,12000,7317,12005,7314,12013,7314,12021e" filled="f" stroked="t" strokeweight=".251101pt" strokecolor="#231F20">
                <v:path arrowok="t"/>
              </v:shape>
            </v:group>
            <v:group style="position:absolute;left:7492;top:11991;width:60;height:30" coordorigin="7492,11991" coordsize="60,30">
              <v:shape style="position:absolute;left:7492;top:11991;width:60;height:30" coordorigin="7492,11991" coordsize="60,30" path="m7552,12021l7552,12013,7549,12005,7543,12000,7537,11994,7530,11991,7522,11991,7514,11991,7506,11994,7500,12000,7495,12005,7492,12013,7492,12021e" filled="f" stroked="t" strokeweight=".251101pt" strokecolor="#231F20">
                <v:path arrowok="t"/>
              </v:shape>
            </v:group>
            <v:group style="position:absolute;left:7669;top:11991;width:60;height:30" coordorigin="7669,11991" coordsize="60,30">
              <v:shape style="position:absolute;left:7669;top:11991;width:60;height:30" coordorigin="7669,11991" coordsize="60,30" path="m7729,12021l7729,12013,7726,12005,7720,12000,7715,11994,7707,11991,7699,11991,7691,11991,7683,11994,7678,12000,7672,12005,7669,12013,7669,12021e" filled="f" stroked="t" strokeweight=".251101pt" strokecolor="#231F20">
                <v:path arrowok="t"/>
              </v:shape>
            </v:group>
            <v:group style="position:absolute;left:7876;top:11418;width:30;height:30" coordorigin="7876,11418" coordsize="30,30">
              <v:shape style="position:absolute;left:7876;top:11418;width:30;height:30" coordorigin="7876,11418" coordsize="30,30" path="m7876,11448l7884,11448,7892,11445,7898,11439,7903,11434,7906,11426,7906,11418e" filled="f" stroked="t" strokeweight=".251101pt" strokecolor="#231F20">
                <v:path arrowok="t"/>
              </v:shape>
            </v:group>
            <v:group style="position:absolute;left:7846;top:11418;width:30;height:30" coordorigin="7846,11418" coordsize="30,30">
              <v:shape style="position:absolute;left:7846;top:11418;width:30;height:30" coordorigin="7846,11418" coordsize="30,30" path="m7846,11418l7846,11426,7849,11434,7855,11439,7861,11445,7868,11448,7876,11448e" filled="f" stroked="t" strokeweight=".251101pt" strokecolor="#231F20">
                <v:path arrowok="t"/>
              </v:shape>
            </v:group>
            <v:group style="position:absolute;left:8023;top:11991;width:60;height:30" coordorigin="8023,11991" coordsize="60,30">
              <v:shape style="position:absolute;left:8023;top:11991;width:60;height:30" coordorigin="8023,11991" coordsize="60,30" path="m8084,12021l8084,12013,8081,12005,8075,12000,8069,11994,8062,11991,8054,11991,8046,11991,8038,11994,8032,12000,8027,12005,8023,12013,8023,12021e" filled="f" stroked="t" strokeweight=".251101pt" strokecolor="#231F20">
                <v:path arrowok="t"/>
              </v:shape>
            </v:group>
            <v:group style="position:absolute;left:8201;top:11991;width:60;height:30" coordorigin="8201,11991" coordsize="60,30">
              <v:shape style="position:absolute;left:8201;top:11991;width:60;height:30" coordorigin="8201,11991" coordsize="60,30" path="m8261,12021l8261,12013,8258,12005,8252,12000,8247,11994,8239,11991,8231,11991,8223,11991,8215,11994,8210,12000,8204,12005,8201,12013,8201,12021e" filled="f" stroked="t" strokeweight=".251101pt" strokecolor="#231F20">
                <v:path arrowok="t"/>
              </v:shape>
            </v:group>
            <v:group style="position:absolute;left:8378;top:11991;width:60;height:30" coordorigin="8378,11991" coordsize="60,30">
              <v:shape style="position:absolute;left:8378;top:11991;width:60;height:30" coordorigin="8378,11991" coordsize="60,30" path="m8438,12021l8438,12013,8435,12005,8429,12000,8424,11994,8416,11991,8408,11991,8400,11991,8393,11994,8387,12000,8381,12005,8378,12013,8378,12021e" filled="f" stroked="t" strokeweight=".251101pt" strokecolor="#231F20">
                <v:path arrowok="t"/>
              </v:shape>
            </v:group>
            <v:group style="position:absolute;left:8555;top:11991;width:60;height:30" coordorigin="8555,11991" coordsize="60,30">
              <v:shape style="position:absolute;left:8555;top:11991;width:60;height:30" coordorigin="8555,11991" coordsize="60,30" path="m8616,12021l8616,12013,8612,12005,8607,12000,8601,11994,8593,11991,8585,11991,8577,11991,8570,11994,8564,12000,8558,12005,8555,12013,8555,12021e" filled="f" stroked="t" strokeweight=".251101pt" strokecolor="#231F20">
                <v:path arrowok="t"/>
              </v:shape>
            </v:group>
            <v:group style="position:absolute;left:8733;top:11991;width:60;height:30" coordorigin="8733,11991" coordsize="60,30">
              <v:shape style="position:absolute;left:8733;top:11991;width:60;height:30" coordorigin="8733,11991" coordsize="60,30" path="m8793,12021l8793,12013,8790,12005,8784,12000,8778,11994,8771,11991,8763,11991,8755,11991,8747,11994,8741,12000,8736,12005,8733,12013,8733,12021e" filled="f" stroked="t" strokeweight=".251101pt" strokecolor="#231F20">
                <v:path arrowok="t"/>
              </v:shape>
            </v:group>
            <v:group style="position:absolute;left:8910;top:11991;width:60;height:30" coordorigin="8910,11991" coordsize="60,30">
              <v:shape style="position:absolute;left:8910;top:11991;width:60;height:30" coordorigin="8910,11991" coordsize="60,30" path="m8970,12021l8970,12013,8967,12005,8961,12000,8956,11994,8948,11991,8940,11991,8932,11991,8924,11994,8919,12000,8913,12005,8910,12013,8910,12021e" filled="f" stroked="t" strokeweight=".251101pt" strokecolor="#231F20">
                <v:path arrowok="t"/>
              </v:shape>
            </v:group>
            <v:group style="position:absolute;left:9087;top:11991;width:60;height:30" coordorigin="9087,11991" coordsize="60,30">
              <v:shape style="position:absolute;left:9087;top:11991;width:60;height:30" coordorigin="9087,11991" coordsize="60,30" path="m9147,12021l9147,12013,9144,12005,9139,12000,9133,11994,9125,11991,9117,11991,9109,11991,9102,11994,9096,12000,9090,12005,9087,12013,9087,12021e" filled="f" stroked="t" strokeweight=".251101pt" strokecolor="#231F20">
                <v:path arrowok="t"/>
              </v:shape>
            </v:group>
            <v:group style="position:absolute;left:9264;top:11496;width:60;height:60" coordorigin="9264,11496" coordsize="60,60">
              <v:shape style="position:absolute;left:9264;top:11496;width:60;height:60" coordorigin="9264,11496" coordsize="60,60" path="m9295,11557l9303,11557,9310,11553,9316,11548,9322,11542,9325,11534,9325,11526,9325,11519,9322,11511,9316,11505,9310,11500,9303,11496,9295,11496,9287,11496,9279,11500,9273,11505,9268,11511,9264,11519,9264,11526,9264,11534,9268,11542,9273,11548,9279,11553,9287,11557,9295,11557xe" filled="f" stroked="t" strokeweight=".251101pt" strokecolor="#231F20">
                <v:path arrowok="t"/>
              </v:shape>
            </v:group>
            <v:group style="position:absolute;left:9442;top:11991;width:60;height:30" coordorigin="9442,11991" coordsize="60,30">
              <v:shape style="position:absolute;left:9442;top:11991;width:60;height:30" coordorigin="9442,11991" coordsize="60,30" path="m9502,12021l9502,12013,9499,12005,9493,12000,9488,11994,9480,11991,9472,11991,9464,11991,9456,11994,9451,12000,9445,12005,9442,12013,9442,12021e" filled="f" stroked="t" strokeweight=".251101pt" strokecolor="#231F20">
                <v:path arrowok="t"/>
              </v:shape>
            </v:group>
            <v:group style="position:absolute;left:9619;top:11991;width:60;height:30" coordorigin="9619,11991" coordsize="60,30">
              <v:shape style="position:absolute;left:9619;top:11991;width:60;height:30" coordorigin="9619,11991" coordsize="60,30" path="m9679,12021l9679,12013,9676,12005,9670,12000,9665,11994,9657,11991,9649,11991,9641,11991,9634,11994,9628,12000,9622,12005,9619,12013,9619,12021e" filled="f" stroked="t" strokeweight=".251101pt" strokecolor="#231F20">
                <v:path arrowok="t"/>
              </v:shape>
            </v:group>
            <v:group style="position:absolute;left:9796;top:11991;width:60;height:30" coordorigin="9796,11991" coordsize="60,30">
              <v:shape style="position:absolute;left:9796;top:11991;width:60;height:30" coordorigin="9796,11991" coordsize="60,30" path="m9857,12021l9857,12013,9853,12005,9848,12000,9842,11994,9834,11991,9826,11991,9818,11991,9811,11994,9805,12000,9800,12005,9796,12013,9796,12021e" filled="f" stroked="t" strokeweight=".251101pt" strokecolor="#231F20">
                <v:path arrowok="t"/>
              </v:shape>
            </v:group>
            <v:group style="position:absolute;left:9974;top:11991;width:60;height:30" coordorigin="9974,11991" coordsize="60,30">
              <v:shape style="position:absolute;left:9974;top:11991;width:60;height:30" coordorigin="9974,11991" coordsize="60,30" path="m10034,12021l10034,12013,10031,12005,10025,12000,10019,11994,10012,11991,10004,11991,9996,11991,9988,11994,9982,12000,9977,12005,9974,12013,9974,12021e" filled="f" stroked="t" strokeweight=".251101pt" strokecolor="#231F20">
                <v:path arrowok="t"/>
              </v:shape>
            </v:group>
            <v:group style="position:absolute;left:10151;top:11991;width:60;height:30" coordorigin="10151,11991" coordsize="60,30">
              <v:shape style="position:absolute;left:10151;top:11991;width:60;height:30" coordorigin="10151,11991" coordsize="60,30" path="m10211,12021l10211,12013,10208,12005,10202,12000,10197,11994,10189,11991,10181,11991,10173,11991,10165,11994,10160,12000,10154,12005,10151,12013,10151,12021e" filled="f" stroked="t" strokeweight=".251101pt" strokecolor="#231F20">
                <v:path arrowok="t"/>
              </v:shape>
            </v:group>
            <v:group style="position:absolute;left:10328;top:11991;width:60;height:30" coordorigin="10328,11991" coordsize="60,30">
              <v:shape style="position:absolute;left:10328;top:11991;width:60;height:30" coordorigin="10328,11991" coordsize="60,30" path="m10388,12021l10388,12013,10385,12005,10380,12000,10374,11994,10366,11991,10358,11991,10350,11991,10343,11994,10337,12000,10331,12005,10328,12013,10328,12021e" filled="f" stroked="t" strokeweight=".251101pt" strokecolor="#231F20">
                <v:path arrowok="t"/>
              </v:shape>
            </v:group>
            <v:group style="position:absolute;left:10536;top:11418;width:30;height:30" coordorigin="10536,11418" coordsize="30,30">
              <v:shape style="position:absolute;left:10536;top:11418;width:30;height:30" coordorigin="10536,11418" coordsize="30,30" path="m10536,11448l10544,11448,10551,11445,10557,11439,10563,11434,10566,11426,10566,11418e" filled="f" stroked="t" strokeweight=".251101pt" strokecolor="#231F20">
                <v:path arrowok="t"/>
              </v:shape>
            </v:group>
            <v:group style="position:absolute;left:10506;top:11418;width:30;height:30" coordorigin="10506,11418" coordsize="30,30">
              <v:shape style="position:absolute;left:10506;top:11418;width:30;height:30" coordorigin="10506,11418" coordsize="30,30" path="m10506,11418l10506,11426,10509,11434,10514,11439,10520,11445,10528,11448,10536,11448e" filled="f" stroked="t" strokeweight=".251101pt" strokecolor="#231F20">
                <v:path arrowok="t"/>
              </v:shape>
            </v:group>
            <v:group style="position:absolute;left:10683;top:11560;width:60;height:60" coordorigin="10683,11560" coordsize="60,60">
              <v:shape style="position:absolute;left:10683;top:11560;width:60;height:60" coordorigin="10683,11560" coordsize="60,60" path="m10713,11620l10721,11620,10729,11617,10734,11611,10740,11605,10743,11598,10743,11590,10743,11582,10740,11574,10734,11569,10729,11563,10721,11560,10713,11560,10705,11560,10697,11563,10692,11569,10686,11574,10683,11582,10683,11590,10683,11598,10686,11605,10692,11611,10697,11617,10705,11620,10713,11620xe" filled="f" stroked="t" strokeweight=".251101pt" strokecolor="#231F20">
                <v:path arrowok="t"/>
              </v:shape>
            </v:group>
            <v:group style="position:absolute;left:10860;top:11991;width:60;height:30" coordorigin="10860,11991" coordsize="60,30">
              <v:shape style="position:absolute;left:10860;top:11991;width:60;height:30" coordorigin="10860,11991" coordsize="60,30" path="m10920,12021l10920,12013,10917,12005,10912,12000,10906,11994,10898,11991,10890,11991,10882,11991,10875,11994,10869,12000,10863,12005,10860,12013,10860,12021e" filled="f" stroked="t" strokeweight=".251101pt" strokecolor="#231F20">
                <v:path arrowok="t"/>
              </v:shape>
            </v:group>
            <v:group style="position:absolute;left:11037;top:11991;width:60;height:30" coordorigin="11037,11991" coordsize="60,30">
              <v:shape style="position:absolute;left:11037;top:11991;width:60;height:30" coordorigin="11037,11991" coordsize="60,30" path="m11098,12021l11098,12013,11094,12005,11089,12000,11083,11994,11076,11991,11067,11991,11060,11991,11052,11994,11046,12000,11041,12005,11037,12013,11037,12021e" filled="f" stroked="t" strokeweight=".251101pt" strokecolor="#231F20">
                <v:path arrowok="t"/>
              </v:shape>
            </v:group>
            <v:group style="position:absolute;left:11215;top:11991;width:60;height:30" coordorigin="11215,11991" coordsize="60,30">
              <v:shape style="position:absolute;left:11215;top:11991;width:60;height:30" coordorigin="11215,11991" coordsize="60,30" path="m11275,12021l11275,12013,11272,12005,11266,12000,11260,11994,11253,11991,11245,11991,11237,11991,11229,11994,11223,12000,11218,12005,11215,12013,11215,12021e" filled="f" stroked="t" strokeweight=".251101pt" strokecolor="#231F20">
                <v:path arrowok="t"/>
              </v:shape>
            </v:group>
            <v:group style="position:absolute;left:11422;top:11418;width:30;height:30" coordorigin="11422,11418" coordsize="30,30">
              <v:shape style="position:absolute;left:11422;top:11418;width:30;height:30" coordorigin="11422,11418" coordsize="30,30" path="m11422,11448l11430,11448,11438,11445,11443,11439,11449,11434,11452,11426,11452,11418e" filled="f" stroked="t" strokeweight=".251101pt" strokecolor="#231F20">
                <v:path arrowok="t"/>
              </v:shape>
            </v:group>
            <v:group style="position:absolute;left:11392;top:11418;width:30;height:30" coordorigin="11392,11418" coordsize="30,30">
              <v:shape style="position:absolute;left:11392;top:11418;width:30;height:30" coordorigin="11392,11418" coordsize="30,30" path="m11392,11418l11392,11426,11395,11434,11401,11439,11406,11445,11414,11448,11422,11448e" filled="f" stroked="t" strokeweight=".251101pt" strokecolor="#231F20">
                <v:path arrowok="t"/>
              </v:shape>
            </v:group>
            <v:group style="position:absolute;left:11599;top:11418;width:2;height:603" coordorigin="11599,11418" coordsize="2,603">
              <v:shape style="position:absolute;left:11599;top:11418;width:2;height:603" coordorigin="11599,11418" coordsize="0,603" path="m11599,12021l11599,11418e" filled="f" stroked="t" strokeweight=".502202pt" strokecolor="#231F20">
                <v:path arrowok="t"/>
              </v:shape>
            </v:group>
            <v:group style="position:absolute;left:1849;top:12021;width:9751;height:2" coordorigin="1849,12021" coordsize="9751,2">
              <v:shape style="position:absolute;left:1849;top:12021;width:9751;height:2" coordorigin="1849,12021" coordsize="9751,0" path="m1849,12021l11599,12021e" filled="f" stroked="t" strokeweight=".502202pt" strokecolor="#231F20">
                <v:path arrowok="t"/>
              </v:shape>
            </v:group>
            <v:group style="position:absolute;left:1849;top:11418;width:9751;height:2" coordorigin="1849,11418" coordsize="9751,2">
              <v:shape style="position:absolute;left:1849;top:11418;width:9751;height:2" coordorigin="1849,11418" coordsize="9751,0" path="m1849,11418l11599,11418e" filled="f" stroked="t" strokeweight=".502202pt" strokecolor="#231F20">
                <v:path arrowok="t"/>
              </v:shape>
            </v:group>
            <v:group style="position:absolute;left:1849;top:11981;width:2;height:40" coordorigin="1849,11981" coordsize="2,40">
              <v:shape style="position:absolute;left:1849;top:11981;width:2;height:40" coordorigin="1849,11981" coordsize="0,40" path="m1849,12021l1849,11981e" filled="t" fillcolor="#231F20" stroked="f">
                <v:path arrowok="t"/>
                <v:fill type="solid"/>
              </v:shape>
            </v:group>
            <v:group style="position:absolute;left:1849;top:11418;width:2;height:40" coordorigin="1849,11418" coordsize="2,40">
              <v:shape style="position:absolute;left:1849;top:11418;width:2;height:40" coordorigin="1849,11418" coordsize="0,40" path="m1849,11418l1849,11458e" filled="t" fillcolor="#231F20" stroked="f">
                <v:path arrowok="t"/>
                <v:fill type="solid"/>
              </v:shape>
            </v:group>
            <v:group style="position:absolute;left:1849;top:11418;width:2;height:40" coordorigin="1849,11418" coordsize="2,40">
              <v:shape style="position:absolute;left:1849;top:11418;width:2;height:40" coordorigin="1849,11418" coordsize="0,40" path="m1849,11418l1849,11458e" filled="f" stroked="t" strokeweight=".251101pt" strokecolor="#231F20">
                <v:path arrowok="t"/>
              </v:shape>
            </v:group>
            <v:group style="position:absolute;left:1836;top:12065;width:52;height:88" coordorigin="1836,12065" coordsize="52,88">
              <v:shape style="position:absolute;left:1836;top:12065;width:52;height:88" coordorigin="1836,12065" coordsize="52,88" path="m1888,12143l1837,12143,1837,12153,1888,12153,1888,12143xe" filled="t" fillcolor="#231F20" stroked="f">
                <v:path arrowok="t"/>
                <v:fill type="solid"/>
              </v:shape>
              <v:shape style="position:absolute;left:1836;top:12065;width:52;height:88" coordorigin="1836,12065" coordsize="52,88" path="m1868,12076l1857,12076,1857,12143,1868,12143,1868,12076xe" filled="t" fillcolor="#231F20" stroked="f">
                <v:path arrowok="t"/>
                <v:fill type="solid"/>
              </v:shape>
              <v:shape style="position:absolute;left:1836;top:12065;width:52;height:88" coordorigin="1836,12065" coordsize="52,88" path="m1868,12065l1857,12065,1836,12069,1836,12080,1857,12076,1868,12076,1868,12065xe" filled="t" fillcolor="#231F20" stroked="f">
                <v:path arrowok="t"/>
                <v:fill type="solid"/>
              </v:shape>
            </v:group>
            <v:group style="position:absolute;left:2558;top:11981;width:2;height:40" coordorigin="2558,11981" coordsize="2,40">
              <v:shape style="position:absolute;left:2558;top:11981;width:2;height:40" coordorigin="2558,11981" coordsize="0,40" path="m2558,12021l2558,11981e" filled="t" fillcolor="#231F20" stroked="f">
                <v:path arrowok="t"/>
                <v:fill type="solid"/>
              </v:shape>
            </v:group>
            <v:group style="position:absolute;left:2558;top:11981;width:2;height:40" coordorigin="2558,11981" coordsize="2,40">
              <v:shape style="position:absolute;left:2558;top:11981;width:2;height:40" coordorigin="2558,11981" coordsize="0,40" path="m2558,11981l2558,12021e" filled="f" stroked="t" strokeweight=".251101pt" strokecolor="#231F20">
                <v:path arrowok="t"/>
              </v:shape>
            </v:group>
            <v:group style="position:absolute;left:2558;top:11418;width:2;height:40" coordorigin="2558,11418" coordsize="2,40">
              <v:shape style="position:absolute;left:2558;top:11418;width:2;height:40" coordorigin="2558,11418" coordsize="0,40" path="m2558,11418l2558,11458e" filled="t" fillcolor="#231F20" stroked="f">
                <v:path arrowok="t"/>
                <v:fill type="solid"/>
              </v:shape>
            </v:group>
            <v:group style="position:absolute;left:2558;top:11418;width:2;height:40" coordorigin="2558,11418" coordsize="2,40">
              <v:shape style="position:absolute;left:2558;top:11418;width:2;height:40" coordorigin="2558,11418" coordsize="0,40" path="m2558,11418l2558,11458e" filled="f" stroked="t" strokeweight=".251101pt" strokecolor="#231F20">
                <v:path arrowok="t"/>
              </v:shape>
            </v:group>
            <v:group style="position:absolute;left:2538;top:12065;width:57;height:89" coordorigin="2538,12065" coordsize="57,89">
              <v:shape style="position:absolute;left:2538;top:12065;width:57;height:89" coordorigin="2538,12065" coordsize="57,89" path="m2538,12139l2538,12151,2543,12152,2546,12153,2550,12154,2554,12154,2558,12155,2572,12155,2581,12152,2589,12145,2557,12145,2553,12144,2546,12142,2542,12141,2538,12139xe" filled="t" fillcolor="#231F20" stroked="f">
                <v:path arrowok="t"/>
                <v:fill type="solid"/>
              </v:shape>
              <v:shape style="position:absolute;left:2538;top:12065;width:57;height:89" coordorigin="2538,12065" coordsize="57,89" path="m2589,12105l2568,12105,2574,12107,2577,12110,2581,12114,2583,12119,2583,12131,2581,12136,2577,12139,2574,12143,2568,12145,2589,12145,2592,12142,2595,12134,2595,12116,2592,12108,2589,12105xe" filled="t" fillcolor="#231F20" stroked="f">
                <v:path arrowok="t"/>
                <v:fill type="solid"/>
              </v:shape>
              <v:shape style="position:absolute;left:2538;top:12065;width:57;height:89" coordorigin="2538,12065" coordsize="57,89" path="m2589,12065l2542,12065,2542,12109,2545,12108,2549,12107,2555,12105,2558,12105,2589,12105,2587,12103,2581,12098,2578,12097,2553,12097,2553,12075,2589,12075,2589,12065xe" filled="t" fillcolor="#231F20" stroked="f">
                <v:path arrowok="t"/>
                <v:fill type="solid"/>
              </v:shape>
              <v:shape style="position:absolute;left:2538;top:12065;width:57;height:89" coordorigin="2538,12065" coordsize="57,89" path="m2573,12095l2562,12095,2557,12096,2555,12096,2553,12097,2578,12097,2573,12095xe" filled="t" fillcolor="#231F20" stroked="f">
                <v:path arrowok="t"/>
                <v:fill type="solid"/>
              </v:shape>
            </v:group>
            <v:group style="position:absolute;left:3444;top:11981;width:2;height:40" coordorigin="3444,11981" coordsize="2,40">
              <v:shape style="position:absolute;left:3444;top:11981;width:2;height:40" coordorigin="3444,11981" coordsize="0,40" path="m3444,12021l3444,11981e" filled="t" fillcolor="#231F20" stroked="f">
                <v:path arrowok="t"/>
                <v:fill type="solid"/>
              </v:shape>
            </v:group>
            <v:group style="position:absolute;left:3444;top:11981;width:2;height:40" coordorigin="3444,11981" coordsize="2,40">
              <v:shape style="position:absolute;left:3444;top:11981;width:2;height:40" coordorigin="3444,11981" coordsize="0,40" path="m3444,11981l3444,12021e" filled="f" stroked="t" strokeweight=".251101pt" strokecolor="#231F20">
                <v:path arrowok="t"/>
              </v:shape>
            </v:group>
            <v:group style="position:absolute;left:3444;top:11418;width:2;height:40" coordorigin="3444,11418" coordsize="2,40">
              <v:shape style="position:absolute;left:3444;top:11418;width:2;height:40" coordorigin="3444,11418" coordsize="0,40" path="m3444,11418l3444,11458e" filled="t" fillcolor="#231F20" stroked="f">
                <v:path arrowok="t"/>
                <v:fill type="solid"/>
              </v:shape>
            </v:group>
            <v:group style="position:absolute;left:3444;top:11418;width:2;height:40" coordorigin="3444,11418" coordsize="2,40">
              <v:shape style="position:absolute;left:3444;top:11418;width:2;height:40" coordorigin="3444,11418" coordsize="0,40" path="m3444,11418l3444,11458e" filled="f" stroked="t" strokeweight=".251101pt" strokecolor="#231F20">
                <v:path arrowok="t"/>
              </v:shape>
            </v:group>
            <v:group style="position:absolute;left:3391;top:12065;width:52;height:88" coordorigin="3391,12065" coordsize="52,88">
              <v:shape style="position:absolute;left:3391;top:12065;width:52;height:88" coordorigin="3391,12065" coordsize="52,88" path="m3444,12143l3393,12143,3393,12153,3444,12153,3444,12143xe" filled="t" fillcolor="#231F20" stroked="f">
                <v:path arrowok="t"/>
                <v:fill type="solid"/>
              </v:shape>
              <v:shape style="position:absolute;left:3391;top:12065;width:52;height:88" coordorigin="3391,12065" coordsize="52,88" path="m3424,12076l3412,12076,3412,12143,3424,12143,3424,12076xe" filled="t" fillcolor="#231F20" stroked="f">
                <v:path arrowok="t"/>
                <v:fill type="solid"/>
              </v:shape>
              <v:shape style="position:absolute;left:3391;top:12065;width:52;height:88" coordorigin="3391,12065" coordsize="52,88" path="m3424,12065l3412,12065,3391,12069,3391,12080,3412,12076,3424,12076,3424,12065xe" filled="t" fillcolor="#231F20" stroked="f">
                <v:path arrowok="t"/>
                <v:fill type="solid"/>
              </v:shape>
            </v:group>
            <v:group style="position:absolute;left:3463;top:12064;width:61;height:91" coordorigin="3463,12064" coordsize="61,91">
              <v:shape style="position:absolute;left:3463;top:12064;width:61;height:91" coordorigin="3463,12064" coordsize="61,91" path="m3503,12064l3483,12064,3475,12068,3470,12075,3465,12083,3463,12094,3463,12124,3465,12135,3475,12151,3483,12155,3503,12155,3510,12151,3514,12145,3487,12145,3482,12142,3476,12130,3475,12121,3475,12097,3476,12088,3482,12076,3487,12073,3514,12073,3510,12068,3503,12064xe" filled="t" fillcolor="#231F20" stroked="f">
                <v:path arrowok="t"/>
                <v:fill type="solid"/>
              </v:shape>
              <v:shape style="position:absolute;left:3463;top:12064;width:61;height:91" coordorigin="3463,12064" coordsize="61,91" path="m3514,12073l3499,12073,3504,12076,3507,12082,3510,12088,3511,12097,3511,12121,3510,12130,3507,12136,3504,12142,3499,12145,3514,12145,3515,12143,3521,12135,3523,12124,3523,12094,3521,12083,3515,12075,3514,12073xe" filled="t" fillcolor="#231F20" stroked="f">
                <v:path arrowok="t"/>
                <v:fill type="solid"/>
              </v:shape>
            </v:group>
            <v:group style="position:absolute;left:4331;top:11981;width:2;height:40" coordorigin="4331,11981" coordsize="2,40">
              <v:shape style="position:absolute;left:4331;top:11981;width:2;height:40" coordorigin="4331,11981" coordsize="0,40" path="m4331,12021l4331,11981e" filled="t" fillcolor="#231F20" stroked="f">
                <v:path arrowok="t"/>
                <v:fill type="solid"/>
              </v:shape>
            </v:group>
            <v:group style="position:absolute;left:4331;top:11981;width:2;height:40" coordorigin="4331,11981" coordsize="2,40">
              <v:shape style="position:absolute;left:4331;top:11981;width:2;height:40" coordorigin="4331,11981" coordsize="0,40" path="m4331,11981l4331,12021e" filled="f" stroked="t" strokeweight=".251101pt" strokecolor="#231F20">
                <v:path arrowok="t"/>
              </v:shape>
            </v:group>
            <v:group style="position:absolute;left:4331;top:11418;width:2;height:40" coordorigin="4331,11418" coordsize="2,40">
              <v:shape style="position:absolute;left:4331;top:11418;width:2;height:40" coordorigin="4331,11418" coordsize="0,40" path="m4331,11418l4331,11458e" filled="t" fillcolor="#231F20" stroked="f">
                <v:path arrowok="t"/>
                <v:fill type="solid"/>
              </v:shape>
            </v:group>
            <v:group style="position:absolute;left:4331;top:11418;width:2;height:40" coordorigin="4331,11418" coordsize="2,40">
              <v:shape style="position:absolute;left:4331;top:11418;width:2;height:40" coordorigin="4331,11418" coordsize="0,40" path="m4331,11418l4331,11458e" filled="f" stroked="t" strokeweight=".251101pt" strokecolor="#231F20">
                <v:path arrowok="t"/>
              </v:shape>
            </v:group>
            <v:group style="position:absolute;left:4279;top:12065;width:52;height:88" coordorigin="4279,12065" coordsize="52,88">
              <v:shape style="position:absolute;left:4279;top:12065;width:52;height:88" coordorigin="4279,12065" coordsize="52,88" path="m4331,12143l4281,12143,4281,12153,4331,12153,4331,12143xe" filled="t" fillcolor="#231F20" stroked="f">
                <v:path arrowok="t"/>
                <v:fill type="solid"/>
              </v:shape>
              <v:shape style="position:absolute;left:4279;top:12065;width:52;height:88" coordorigin="4279,12065" coordsize="52,88" path="m4312,12076l4300,12076,4300,12143,4312,12143,4312,12076xe" filled="t" fillcolor="#231F20" stroked="f">
                <v:path arrowok="t"/>
                <v:fill type="solid"/>
              </v:shape>
              <v:shape style="position:absolute;left:4279;top:12065;width:52;height:88" coordorigin="4279,12065" coordsize="52,88" path="m4312,12065l4300,12065,4279,12069,4279,12080,4300,12076,4312,12076,4312,12065xe" filled="t" fillcolor="#231F20" stroked="f">
                <v:path arrowok="t"/>
                <v:fill type="solid"/>
              </v:shape>
            </v:group>
            <v:group style="position:absolute;left:4352;top:12065;width:57;height:89" coordorigin="4352,12065" coordsize="57,89">
              <v:shape style="position:absolute;left:4352;top:12065;width:57;height:89" coordorigin="4352,12065" coordsize="57,89" path="m4352,12139l4352,12151,4356,12152,4360,12153,4363,12154,4367,12154,4371,12155,4385,12155,4394,12152,4402,12145,4370,12145,4366,12144,4359,12142,4355,12141,4352,12139xe" filled="t" fillcolor="#231F20" stroked="f">
                <v:path arrowok="t"/>
                <v:fill type="solid"/>
              </v:shape>
              <v:shape style="position:absolute;left:4352;top:12065;width:57;height:89" coordorigin="4352,12065" coordsize="57,89" path="m4402,12105l4381,12105,4387,12107,4391,12110,4395,12114,4397,12119,4397,12131,4395,12136,4391,12139,4387,12143,4381,12145,4402,12145,4405,12142,4408,12134,4408,12116,4406,12108,4402,12105xe" filled="t" fillcolor="#231F20" stroked="f">
                <v:path arrowok="t"/>
                <v:fill type="solid"/>
              </v:shape>
              <v:shape style="position:absolute;left:4352;top:12065;width:57;height:89" coordorigin="4352,12065" coordsize="57,89" path="m4402,12065l4355,12065,4355,12109,4359,12108,4362,12107,4368,12105,4371,12105,4402,12105,4400,12103,4394,12098,4391,12097,4366,12097,4366,12075,4402,12075,4402,12065xe" filled="t" fillcolor="#231F20" stroked="f">
                <v:path arrowok="t"/>
                <v:fill type="solid"/>
              </v:shape>
              <v:shape style="position:absolute;left:4352;top:12065;width:57;height:89" coordorigin="4352,12065" coordsize="57,89" path="m4386,12095l4375,12095,4370,12096,4368,12096,4366,12097,4391,12097,4386,12095xe" filled="t" fillcolor="#231F20" stroked="f">
                <v:path arrowok="t"/>
                <v:fill type="solid"/>
              </v:shape>
            </v:group>
            <v:group style="position:absolute;left:5217;top:11981;width:2;height:40" coordorigin="5217,11981" coordsize="2,40">
              <v:shape style="position:absolute;left:5217;top:11981;width:2;height:40" coordorigin="5217,11981" coordsize="0,40" path="m5217,12021l5217,11981e" filled="t" fillcolor="#231F20" stroked="f">
                <v:path arrowok="t"/>
                <v:fill type="solid"/>
              </v:shape>
            </v:group>
            <v:group style="position:absolute;left:5217;top:11981;width:2;height:40" coordorigin="5217,11981" coordsize="2,40">
              <v:shape style="position:absolute;left:5217;top:11981;width:2;height:40" coordorigin="5217,11981" coordsize="0,40" path="m5217,11981l5217,12021e" filled="f" stroked="t" strokeweight=".251101pt" strokecolor="#231F20">
                <v:path arrowok="t"/>
              </v:shape>
            </v:group>
            <v:group style="position:absolute;left:5217;top:11418;width:2;height:40" coordorigin="5217,11418" coordsize="2,40">
              <v:shape style="position:absolute;left:5217;top:11418;width:2;height:40" coordorigin="5217,11418" coordsize="0,40" path="m5217,11418l5217,11458e" filled="t" fillcolor="#231F20" stroked="f">
                <v:path arrowok="t"/>
                <v:fill type="solid"/>
              </v:shape>
            </v:group>
            <v:group style="position:absolute;left:5217;top:11418;width:2;height:40" coordorigin="5217,11418" coordsize="2,40">
              <v:shape style="position:absolute;left:5217;top:11418;width:2;height:40" coordorigin="5217,11418" coordsize="0,40" path="m5217,11418l5217,11458e" filled="f" stroked="t" strokeweight=".251101pt" strokecolor="#231F20">
                <v:path arrowok="t"/>
              </v:shape>
            </v:group>
            <v:group style="position:absolute;left:5157;top:12064;width:56;height:89" coordorigin="5157,12064" coordsize="56,89">
              <v:shape style="position:absolute;left:5157;top:12064;width:56;height:89" coordorigin="5157,12064" coordsize="56,89" path="m5208,12074l5188,12074,5193,12075,5199,12081,5201,12085,5201,12092,5200,12095,5199,12098,5197,12101,5194,12105,5191,12109,5189,12111,5157,12143,5157,12153,5213,12153,5213,12143,5172,12143,5181,12133,5189,12126,5194,12120,5202,12112,5203,12110,5207,12106,5209,12102,5211,12099,5212,12096,5213,12092,5213,12081,5210,12075,5208,12074xe" filled="t" fillcolor="#231F20" stroked="f">
                <v:path arrowok="t"/>
                <v:fill type="solid"/>
              </v:shape>
              <v:shape style="position:absolute;left:5157;top:12064;width:56;height:89" coordorigin="5157,12064" coordsize="56,89" path="m5192,12064l5179,12064,5176,12064,5167,12066,5163,12067,5158,12069,5158,12081,5163,12079,5167,12077,5171,12075,5175,12074,5179,12074,5208,12074,5199,12066,5192,12064xe" filled="t" fillcolor="#231F20" stroked="f">
                <v:path arrowok="t"/>
                <v:fill type="solid"/>
              </v:shape>
            </v:group>
            <v:group style="position:absolute;left:5233;top:12064;width:61;height:91" coordorigin="5233,12064" coordsize="61,91">
              <v:shape style="position:absolute;left:5233;top:12064;width:61;height:91" coordorigin="5233,12064" coordsize="61,91" path="m5273,12064l5254,12064,5246,12068,5241,12075,5236,12083,5233,12094,5233,12124,5236,12135,5246,12151,5254,12155,5273,12155,5281,12151,5285,12145,5257,12145,5253,12142,5247,12130,5245,12121,5245,12097,5247,12088,5253,12076,5257,12073,5285,12073,5281,12068,5273,12064xe" filled="t" fillcolor="#231F20" stroked="f">
                <v:path arrowok="t"/>
                <v:fill type="solid"/>
              </v:shape>
              <v:shape style="position:absolute;left:5233;top:12064;width:61;height:91" coordorigin="5233,12064" coordsize="61,91" path="m5285,12073l5270,12073,5274,12076,5277,12082,5280,12088,5282,12097,5282,12121,5280,12130,5277,12136,5274,12142,5270,12145,5285,12145,5286,12143,5291,12135,5294,12124,5294,12094,5291,12083,5286,12075,5285,12073xe" filled="t" fillcolor="#231F20" stroked="f">
                <v:path arrowok="t"/>
                <v:fill type="solid"/>
              </v:shape>
            </v:group>
            <v:group style="position:absolute;left:6103;top:11981;width:2;height:40" coordorigin="6103,11981" coordsize="2,40">
              <v:shape style="position:absolute;left:6103;top:11981;width:2;height:40" coordorigin="6103,11981" coordsize="0,40" path="m6103,12021l6103,11981e" filled="t" fillcolor="#231F20" stroked="f">
                <v:path arrowok="t"/>
                <v:fill type="solid"/>
              </v:shape>
            </v:group>
            <v:group style="position:absolute;left:6103;top:11981;width:2;height:40" coordorigin="6103,11981" coordsize="2,40">
              <v:shape style="position:absolute;left:6103;top:11981;width:2;height:40" coordorigin="6103,11981" coordsize="0,40" path="m6103,11981l6103,12021e" filled="f" stroked="t" strokeweight=".251101pt" strokecolor="#231F20">
                <v:path arrowok="t"/>
              </v:shape>
            </v:group>
            <v:group style="position:absolute;left:6103;top:11418;width:2;height:40" coordorigin="6103,11418" coordsize="2,40">
              <v:shape style="position:absolute;left:6103;top:11418;width:2;height:40" coordorigin="6103,11418" coordsize="0,40" path="m6103,11418l6103,11458e" filled="t" fillcolor="#231F20" stroked="f">
                <v:path arrowok="t"/>
                <v:fill type="solid"/>
              </v:shape>
            </v:group>
            <v:group style="position:absolute;left:6103;top:11418;width:2;height:40" coordorigin="6103,11418" coordsize="2,40">
              <v:shape style="position:absolute;left:6103;top:11418;width:2;height:40" coordorigin="6103,11418" coordsize="0,40" path="m6103,11418l6103,11458e" filled="f" stroked="t" strokeweight=".251101pt" strokecolor="#231F20">
                <v:path arrowok="t"/>
              </v:shape>
            </v:group>
            <v:group style="position:absolute;left:6045;top:12064;width:56;height:89" coordorigin="6045,12064" coordsize="56,89">
              <v:shape style="position:absolute;left:6045;top:12064;width:56;height:89" coordorigin="6045,12064" coordsize="56,89" path="m6096,12074l6076,12074,6080,12075,6087,12081,6089,12085,6089,12092,6088,12095,6086,12098,6085,12101,6082,12105,6076,12111,6050,12138,6045,12143,6045,12153,6101,12153,6101,12143,6059,12143,6087,12115,6090,12112,6091,12110,6095,12106,6097,12102,6098,12099,6100,12096,6100,12092,6100,12081,6098,12075,6096,12074xe" filled="t" fillcolor="#231F20" stroked="f">
                <v:path arrowok="t"/>
                <v:fill type="solid"/>
              </v:shape>
              <v:shape style="position:absolute;left:6045;top:12064;width:56;height:89" coordorigin="6045,12064" coordsize="56,89" path="m6080,12064l6067,12064,6063,12064,6055,12066,6051,12067,6046,12069,6046,12081,6050,12079,6055,12077,6059,12075,6063,12074,6067,12074,6096,12074,6087,12066,6080,12064xe" filled="t" fillcolor="#231F20" stroked="f">
                <v:path arrowok="t"/>
                <v:fill type="solid"/>
              </v:shape>
            </v:group>
            <v:group style="position:absolute;left:6122;top:12065;width:57;height:89" coordorigin="6122,12065" coordsize="57,89">
              <v:shape style="position:absolute;left:6122;top:12065;width:57;height:89" coordorigin="6122,12065" coordsize="57,89" path="m6122,12139l6122,12151,6126,12152,6130,12153,6134,12154,6138,12154,6142,12155,6156,12155,6164,12152,6173,12145,6141,12145,6137,12144,6133,12143,6129,12142,6126,12141,6122,12139xe" filled="t" fillcolor="#231F20" stroked="f">
                <v:path arrowok="t"/>
                <v:fill type="solid"/>
              </v:shape>
              <v:shape style="position:absolute;left:6122;top:12065;width:57;height:89" coordorigin="6122,12065" coordsize="57,89" path="m6173,12105l6152,12105,6157,12107,6161,12110,6165,12114,6167,12119,6167,12131,6165,12136,6161,12139,6157,12143,6152,12145,6173,12145,6176,12142,6179,12134,6179,12116,6176,12108,6173,12105xe" filled="t" fillcolor="#231F20" stroked="f">
                <v:path arrowok="t"/>
                <v:fill type="solid"/>
              </v:shape>
              <v:shape style="position:absolute;left:6122;top:12065;width:57;height:89" coordorigin="6122,12065" coordsize="57,89" path="m6173,12065l6126,12065,6126,12109,6129,12108,6133,12107,6139,12105,6142,12105,6173,12105,6170,12103,6165,12098,6162,12097,6137,12097,6137,12075,6173,12075,6173,12065xe" filled="t" fillcolor="#231F20" stroked="f">
                <v:path arrowok="t"/>
                <v:fill type="solid"/>
              </v:shape>
              <v:shape style="position:absolute;left:6122;top:12065;width:57;height:89" coordorigin="6122,12065" coordsize="57,89" path="m6157,12095l6146,12095,6140,12096,6139,12096,6137,12097,6162,12097,6157,12095xe" filled="t" fillcolor="#231F20" stroked="f">
                <v:path arrowok="t"/>
                <v:fill type="solid"/>
              </v:shape>
            </v:group>
            <v:group style="position:absolute;left:6990;top:11981;width:2;height:40" coordorigin="6990,11981" coordsize="2,40">
              <v:shape style="position:absolute;left:6990;top:11981;width:2;height:40" coordorigin="6990,11981" coordsize="0,40" path="m6990,12021l6990,11981e" filled="t" fillcolor="#231F20" stroked="f">
                <v:path arrowok="t"/>
                <v:fill type="solid"/>
              </v:shape>
            </v:group>
            <v:group style="position:absolute;left:6990;top:11981;width:2;height:40" coordorigin="6990,11981" coordsize="2,40">
              <v:shape style="position:absolute;left:6990;top:11981;width:2;height:40" coordorigin="6990,11981" coordsize="0,40" path="m6990,11981l6990,12021e" filled="f" stroked="t" strokeweight=".251101pt" strokecolor="#231F20">
                <v:path arrowok="t"/>
              </v:shape>
            </v:group>
            <v:group style="position:absolute;left:6990;top:11418;width:2;height:40" coordorigin="6990,11418" coordsize="2,40">
              <v:shape style="position:absolute;left:6990;top:11418;width:2;height:40" coordorigin="6990,11418" coordsize="0,40" path="m6990,11418l6990,11458e" filled="t" fillcolor="#231F20" stroked="f">
                <v:path arrowok="t"/>
                <v:fill type="solid"/>
              </v:shape>
            </v:group>
            <v:group style="position:absolute;left:6990;top:11418;width:2;height:40" coordorigin="6990,11418" coordsize="2,40">
              <v:shape style="position:absolute;left:6990;top:11418;width:2;height:40" coordorigin="6990,11418" coordsize="0,40" path="m6990,11418l6990,11458e" filled="f" stroked="t" strokeweight=".251101pt" strokecolor="#231F20">
                <v:path arrowok="t"/>
              </v:shape>
            </v:group>
            <v:group style="position:absolute;left:6931;top:12064;width:58;height:91" coordorigin="6931,12064" coordsize="58,91">
              <v:shape style="position:absolute;left:6931;top:12064;width:58;height:91" coordorigin="6931,12064" coordsize="58,91" path="m6931,12139l6931,12150,6935,12152,6939,12153,6943,12153,6947,12154,6951,12155,6965,12155,6974,12152,6980,12148,6983,12145,6950,12145,6946,12144,6938,12142,6934,12141,6931,12139xe" filled="t" fillcolor="#231F20" stroked="f">
                <v:path arrowok="t"/>
                <v:fill type="solid"/>
              </v:shape>
              <v:shape style="position:absolute;left:6931;top:12064;width:58;height:91" coordorigin="6931,12064" coordsize="58,91" path="m6984,12074l6962,12074,6967,12075,6970,12077,6973,12080,6975,12083,6975,12092,6973,12095,6970,12098,6967,12100,6963,12101,6946,12101,6946,12111,6963,12111,6968,12112,6975,12118,6977,12122,6977,12133,6975,12137,6967,12143,6962,12145,6983,12145,6986,12143,6989,12136,6989,12122,6987,12117,6981,12109,6976,12107,6971,12106,6976,12104,6980,12102,6985,12095,6987,12091,6987,12079,6984,12074,6984,12074xe" filled="t" fillcolor="#231F20" stroked="f">
                <v:path arrowok="t"/>
                <v:fill type="solid"/>
              </v:shape>
              <v:shape style="position:absolute;left:6931;top:12064;width:58;height:91" coordorigin="6931,12064" coordsize="58,91" path="m6966,12064l6954,12064,6950,12064,6942,12065,6938,12066,6934,12067,6934,12078,6938,12076,6942,12075,6950,12074,6953,12074,6984,12074,6973,12066,6966,12064xe" filled="t" fillcolor="#231F20" stroked="f">
                <v:path arrowok="t"/>
                <v:fill type="solid"/>
              </v:shape>
            </v:group>
            <v:group style="position:absolute;left:7006;top:12064;width:61;height:91" coordorigin="7006,12064" coordsize="61,91">
              <v:shape style="position:absolute;left:7006;top:12064;width:61;height:91" coordorigin="7006,12064" coordsize="61,91" path="m7046,12064l7027,12064,7019,12068,7014,12075,7009,12083,7006,12094,7006,12124,7009,12135,7019,12151,7027,12155,7046,12155,7054,12151,7058,12145,7031,12145,7026,12142,7020,12130,7018,12121,7018,12097,7020,12088,7026,12076,7031,12073,7058,12073,7054,12068,7046,12064xe" filled="t" fillcolor="#231F20" stroked="f">
                <v:path arrowok="t"/>
                <v:fill type="solid"/>
              </v:shape>
              <v:shape style="position:absolute;left:7006;top:12064;width:61;height:91" coordorigin="7006,12064" coordsize="61,91" path="m7058,12073l7043,12073,7047,12076,7051,12082,7054,12088,7055,12097,7055,12121,7054,12130,7051,12136,7047,12142,7043,12145,7058,12145,7059,12143,7064,12135,7067,12124,7067,12094,7064,12083,7059,12075,7058,12073xe" filled="t" fillcolor="#231F20" stroked="f">
                <v:path arrowok="t"/>
                <v:fill type="solid"/>
              </v:shape>
            </v:group>
            <v:group style="position:absolute;left:7876;top:11981;width:2;height:40" coordorigin="7876,11981" coordsize="2,40">
              <v:shape style="position:absolute;left:7876;top:11981;width:2;height:40" coordorigin="7876,11981" coordsize="0,40" path="m7876,12021l7876,11981e" filled="t" fillcolor="#231F20" stroked="f">
                <v:path arrowok="t"/>
                <v:fill type="solid"/>
              </v:shape>
            </v:group>
            <v:group style="position:absolute;left:7876;top:11981;width:2;height:40" coordorigin="7876,11981" coordsize="2,40">
              <v:shape style="position:absolute;left:7876;top:11981;width:2;height:40" coordorigin="7876,11981" coordsize="0,40" path="m7876,11981l7876,12021e" filled="f" stroked="t" strokeweight=".251101pt" strokecolor="#231F20">
                <v:path arrowok="t"/>
              </v:shape>
            </v:group>
            <v:group style="position:absolute;left:7876;top:11418;width:2;height:40" coordorigin="7876,11418" coordsize="2,40">
              <v:shape style="position:absolute;left:7876;top:11418;width:2;height:40" coordorigin="7876,11418" coordsize="0,40" path="m7876,11418l7876,11458e" filled="t" fillcolor="#231F20" stroked="f">
                <v:path arrowok="t"/>
                <v:fill type="solid"/>
              </v:shape>
            </v:group>
            <v:group style="position:absolute;left:7876;top:11418;width:2;height:40" coordorigin="7876,11418" coordsize="2,40">
              <v:shape style="position:absolute;left:7876;top:11418;width:2;height:40" coordorigin="7876,11418" coordsize="0,40" path="m7876,11418l7876,11458e" filled="f" stroked="t" strokeweight=".251101pt" strokecolor="#231F20">
                <v:path arrowok="t"/>
              </v:shape>
            </v:group>
            <v:group style="position:absolute;left:7819;top:12064;width:58;height:91" coordorigin="7819,12064" coordsize="58,91">
              <v:shape style="position:absolute;left:7819;top:12064;width:58;height:91" coordorigin="7819,12064" coordsize="58,91" path="m7819,12139l7819,12150,7823,12152,7827,12153,7831,12153,7835,12154,7838,12155,7853,12155,7862,12152,7868,12148,7871,12145,7837,12145,7833,12144,7825,12142,7822,12141,7819,12139xe" filled="t" fillcolor="#231F20" stroked="f">
                <v:path arrowok="t"/>
                <v:fill type="solid"/>
              </v:shape>
              <v:shape style="position:absolute;left:7819;top:12064;width:58;height:91" coordorigin="7819,12064" coordsize="58,91" path="m7871,12074l7850,12074,7855,12075,7858,12077,7861,12080,7863,12083,7863,12092,7861,12095,7858,12098,7855,12100,7850,12101,7834,12101,7834,12111,7851,12111,7856,12112,7863,12118,7865,12122,7865,12133,7863,12137,7855,12143,7849,12145,7871,12145,7873,12143,7876,12136,7876,12122,7875,12117,7869,12109,7864,12107,7858,12106,7863,12104,7867,12102,7873,12095,7874,12091,7874,12079,7872,12074,7871,12074xe" filled="t" fillcolor="#231F20" stroked="f">
                <v:path arrowok="t"/>
                <v:fill type="solid"/>
              </v:shape>
              <v:shape style="position:absolute;left:7819;top:12064;width:58;height:91" coordorigin="7819,12064" coordsize="58,91" path="m7854,12064l7842,12064,7838,12064,7830,12065,7826,12066,7821,12067,7821,12078,7826,12076,7830,12075,7837,12074,7841,12074,7871,12074,7861,12066,7854,12064xe" filled="t" fillcolor="#231F20" stroked="f">
                <v:path arrowok="t"/>
                <v:fill type="solid"/>
              </v:shape>
            </v:group>
            <v:group style="position:absolute;left:7895;top:12065;width:57;height:89" coordorigin="7895,12065" coordsize="57,89">
              <v:shape style="position:absolute;left:7895;top:12065;width:57;height:89" coordorigin="7895,12065" coordsize="57,89" path="m7895,12139l7895,12151,7900,12152,7903,12153,7907,12154,7911,12154,7915,12155,7929,12155,7937,12152,7946,12145,7914,12145,7910,12144,7903,12142,7899,12141,7895,12139xe" filled="t" fillcolor="#231F20" stroked="f">
                <v:path arrowok="t"/>
                <v:fill type="solid"/>
              </v:shape>
              <v:shape style="position:absolute;left:7895;top:12065;width:57;height:89" coordorigin="7895,12065" coordsize="57,89" path="m7946,12105l7925,12105,7930,12107,7934,12110,7938,12114,7940,12119,7940,12131,7938,12136,7934,12139,7930,12143,7925,12145,7946,12145,7949,12142,7952,12134,7952,12116,7949,12108,7946,12105xe" filled="t" fillcolor="#231F20" stroked="f">
                <v:path arrowok="t"/>
                <v:fill type="solid"/>
              </v:shape>
              <v:shape style="position:absolute;left:7895;top:12065;width:57;height:89" coordorigin="7895,12065" coordsize="57,89" path="m7946,12065l7899,12065,7899,12109,7902,12108,7906,12107,7912,12105,7915,12105,7946,12105,7944,12103,7938,12098,7935,12097,7910,12097,7910,12075,7946,12075,7946,12065xe" filled="t" fillcolor="#231F20" stroked="f">
                <v:path arrowok="t"/>
                <v:fill type="solid"/>
              </v:shape>
              <v:shape style="position:absolute;left:7895;top:12065;width:57;height:89" coordorigin="7895,12065" coordsize="57,89" path="m7930,12095l7919,12095,7917,12095,7913,12096,7912,12096,7910,12097,7935,12097,7930,12095xe" filled="t" fillcolor="#231F20" stroked="f">
                <v:path arrowok="t"/>
                <v:fill type="solid"/>
              </v:shape>
            </v:group>
            <v:group style="position:absolute;left:8763;top:11981;width:2;height:40" coordorigin="8763,11981" coordsize="2,40">
              <v:shape style="position:absolute;left:8763;top:11981;width:2;height:40" coordorigin="8763,11981" coordsize="0,40" path="m8763,12021l8763,11981e" filled="t" fillcolor="#231F20" stroked="f">
                <v:path arrowok="t"/>
                <v:fill type="solid"/>
              </v:shape>
            </v:group>
            <v:group style="position:absolute;left:8763;top:11981;width:2;height:40" coordorigin="8763,11981" coordsize="2,40">
              <v:shape style="position:absolute;left:8763;top:11981;width:2;height:40" coordorigin="8763,11981" coordsize="0,40" path="m8763,11981l8763,12021e" filled="f" stroked="t" strokeweight=".251101pt" strokecolor="#231F20">
                <v:path arrowok="t"/>
              </v:shape>
            </v:group>
            <v:group style="position:absolute;left:8763;top:11418;width:2;height:40" coordorigin="8763,11418" coordsize="2,40">
              <v:shape style="position:absolute;left:8763;top:11418;width:2;height:40" coordorigin="8763,11418" coordsize="0,40" path="m8763,11418l8763,11458e" filled="t" fillcolor="#231F20" stroked="f">
                <v:path arrowok="t"/>
                <v:fill type="solid"/>
              </v:shape>
            </v:group>
            <v:group style="position:absolute;left:8763;top:11418;width:2;height:40" coordorigin="8763,11418" coordsize="2,40">
              <v:shape style="position:absolute;left:8763;top:11418;width:2;height:40" coordorigin="8763,11418" coordsize="0,40" path="m8763,11418l8763,11458e" filled="f" stroked="t" strokeweight=".251101pt" strokecolor="#231F20">
                <v:path arrowok="t"/>
              </v:shape>
            </v:group>
            <v:group style="position:absolute;left:8699;top:12065;width:51;height:88" coordorigin="8699,12065" coordsize="51,88">
              <v:shape style="position:absolute;left:8699;top:12065;width:51;height:88" coordorigin="8699,12065" coordsize="51,88" path="m8750,12132l8739,12132,8739,12153,8750,12153,8750,12132xe" filled="t" fillcolor="#231F20" stroked="f">
                <v:path arrowok="t"/>
                <v:fill type="solid"/>
              </v:shape>
              <v:shape style="position:absolute;left:8699;top:12065;width:51;height:88" coordorigin="8699,12065" coordsize="51,88" path="m8750,12065l8735,12065,8699,12121,8699,12132,8763,12132,8763,12122,8709,12122,8739,12075,8750,12075,8750,12065xe" filled="t" fillcolor="#231F20" stroked="f">
                <v:path arrowok="t"/>
                <v:fill type="solid"/>
              </v:shape>
              <v:shape style="position:absolute;left:8699;top:12065;width:51;height:88" coordorigin="8699,12065" coordsize="51,88" path="m8750,12075l8739,12075,8739,12122,8750,12122,8750,12075xe" filled="t" fillcolor="#231F20" stroked="f">
                <v:path arrowok="t"/>
                <v:fill type="solid"/>
              </v:shape>
            </v:group>
            <v:group style="position:absolute;left:8778;top:12064;width:61;height:91" coordorigin="8778,12064" coordsize="61,91">
              <v:shape style="position:absolute;left:8778;top:12064;width:61;height:91" coordorigin="8778,12064" coordsize="61,91" path="m8818,12064l8798,12064,8790,12068,8785,12075,8780,12083,8778,12094,8778,12124,8780,12135,8790,12151,8798,12155,8818,12155,8825,12151,8829,12145,8802,12145,8797,12142,8791,12130,8790,12121,8790,12097,8791,12088,8797,12076,8802,12073,8829,12073,8825,12068,8818,12064xe" filled="t" fillcolor="#231F20" stroked="f">
                <v:path arrowok="t"/>
                <v:fill type="solid"/>
              </v:shape>
              <v:shape style="position:absolute;left:8778;top:12064;width:61;height:91" coordorigin="8778,12064" coordsize="61,91" path="m8829,12073l8814,12073,8819,12076,8822,12082,8825,12088,8826,12097,8826,12121,8825,12130,8822,12136,8819,12142,8814,12145,8829,12145,8831,12143,8836,12135,8838,12124,8838,12094,8836,12083,8831,12075,8829,12073xe" filled="t" fillcolor="#231F20" stroked="f">
                <v:path arrowok="t"/>
                <v:fill type="solid"/>
              </v:shape>
            </v:group>
            <v:group style="position:absolute;left:9649;top:11981;width:2;height:40" coordorigin="9649,11981" coordsize="2,40">
              <v:shape style="position:absolute;left:9649;top:11981;width:2;height:40" coordorigin="9649,11981" coordsize="0,40" path="m9649,12021l9649,11981e" filled="t" fillcolor="#231F20" stroked="f">
                <v:path arrowok="t"/>
                <v:fill type="solid"/>
              </v:shape>
            </v:group>
            <v:group style="position:absolute;left:9649;top:11981;width:2;height:40" coordorigin="9649,11981" coordsize="2,40">
              <v:shape style="position:absolute;left:9649;top:11981;width:2;height:40" coordorigin="9649,11981" coordsize="0,40" path="m9649,11981l9649,12021e" filled="f" stroked="t" strokeweight=".251101pt" strokecolor="#231F20">
                <v:path arrowok="t"/>
              </v:shape>
            </v:group>
            <v:group style="position:absolute;left:9649;top:11418;width:2;height:40" coordorigin="9649,11418" coordsize="2,40">
              <v:shape style="position:absolute;left:9649;top:11418;width:2;height:40" coordorigin="9649,11418" coordsize="0,40" path="m9649,11418l9649,11458e" filled="t" fillcolor="#231F20" stroked="f">
                <v:path arrowok="t"/>
                <v:fill type="solid"/>
              </v:shape>
            </v:group>
            <v:group style="position:absolute;left:9649;top:11418;width:2;height:40" coordorigin="9649,11418" coordsize="2,40">
              <v:shape style="position:absolute;left:9649;top:11418;width:2;height:40" coordorigin="9649,11418" coordsize="0,40" path="m9649,11418l9649,11458e" filled="f" stroked="t" strokeweight=".251101pt" strokecolor="#231F20">
                <v:path arrowok="t"/>
              </v:shape>
            </v:group>
            <v:group style="position:absolute;left:9587;top:12065;width:51;height:88" coordorigin="9587,12065" coordsize="51,88">
              <v:shape style="position:absolute;left:9587;top:12065;width:51;height:88" coordorigin="9587,12065" coordsize="51,88" path="m9638,12132l9626,12132,9626,12153,9638,12153,9638,12132xe" filled="t" fillcolor="#231F20" stroked="f">
                <v:path arrowok="t"/>
                <v:fill type="solid"/>
              </v:shape>
              <v:shape style="position:absolute;left:9587;top:12065;width:51;height:88" coordorigin="9587,12065" coordsize="51,88" path="m9638,12065l9623,12065,9587,12121,9587,12132,9651,12132,9651,12122,9596,12122,9626,12075,9638,12075,9638,12065xe" filled="t" fillcolor="#231F20" stroked="f">
                <v:path arrowok="t"/>
                <v:fill type="solid"/>
              </v:shape>
              <v:shape style="position:absolute;left:9587;top:12065;width:51;height:88" coordorigin="9587,12065" coordsize="51,88" path="m9638,12075l9626,12075,9626,12122,9638,12122,9638,12075xe" filled="t" fillcolor="#231F20" stroked="f">
                <v:path arrowok="t"/>
                <v:fill type="solid"/>
              </v:shape>
            </v:group>
            <v:group style="position:absolute;left:9667;top:12065;width:57;height:89" coordorigin="9667,12065" coordsize="57,89">
              <v:shape style="position:absolute;left:9667;top:12065;width:57;height:89" coordorigin="9667,12065" coordsize="57,89" path="m9667,12139l9667,12151,9671,12152,9675,12153,9678,12154,9682,12154,9686,12155,9700,12155,9709,12152,9717,12145,9685,12145,9681,12144,9674,12142,9670,12141,9667,12139xe" filled="t" fillcolor="#231F20" stroked="f">
                <v:path arrowok="t"/>
                <v:fill type="solid"/>
              </v:shape>
              <v:shape style="position:absolute;left:9667;top:12065;width:57;height:89" coordorigin="9667,12065" coordsize="57,89" path="m9717,12105l9696,12105,9702,12107,9706,12110,9710,12114,9712,12119,9712,12131,9710,12136,9706,12139,9702,12143,9696,12145,9717,12145,9721,12142,9724,12134,9724,12116,9721,12108,9717,12105xe" filled="t" fillcolor="#231F20" stroked="f">
                <v:path arrowok="t"/>
                <v:fill type="solid"/>
              </v:shape>
              <v:shape style="position:absolute;left:9667;top:12065;width:57;height:89" coordorigin="9667,12065" coordsize="57,89" path="m9717,12065l9670,12065,9670,12109,9674,12108,9677,12107,9683,12105,9686,12105,9717,12105,9715,12103,9709,12098,9706,12097,9681,12097,9681,12075,9717,12075,9717,12065xe" filled="t" fillcolor="#231F20" stroked="f">
                <v:path arrowok="t"/>
                <v:fill type="solid"/>
              </v:shape>
              <v:shape style="position:absolute;left:9667;top:12065;width:57;height:89" coordorigin="9667,12065" coordsize="57,89" path="m9701,12095l9690,12095,9685,12096,9683,12096,9681,12097,9706,12097,9701,12095xe" filled="t" fillcolor="#231F20" stroked="f">
                <v:path arrowok="t"/>
                <v:fill type="solid"/>
              </v:shape>
            </v:group>
            <v:group style="position:absolute;left:10536;top:11981;width:2;height:40" coordorigin="10536,11981" coordsize="2,40">
              <v:shape style="position:absolute;left:10536;top:11981;width:2;height:40" coordorigin="10536,11981" coordsize="0,40" path="m10536,12021l10536,11981e" filled="t" fillcolor="#231F20" stroked="f">
                <v:path arrowok="t"/>
                <v:fill type="solid"/>
              </v:shape>
            </v:group>
            <v:group style="position:absolute;left:10536;top:11981;width:2;height:40" coordorigin="10536,11981" coordsize="2,40">
              <v:shape style="position:absolute;left:10536;top:11981;width:2;height:40" coordorigin="10536,11981" coordsize="0,40" path="m10536,11981l10536,12021e" filled="f" stroked="t" strokeweight=".251101pt" strokecolor="#231F20">
                <v:path arrowok="t"/>
              </v:shape>
            </v:group>
            <v:group style="position:absolute;left:10536;top:11418;width:2;height:40" coordorigin="10536,11418" coordsize="2,40">
              <v:shape style="position:absolute;left:10536;top:11418;width:2;height:40" coordorigin="10536,11418" coordsize="0,40" path="m10536,11418l10536,11458e" filled="t" fillcolor="#231F20" stroked="f">
                <v:path arrowok="t"/>
                <v:fill type="solid"/>
              </v:shape>
            </v:group>
            <v:group style="position:absolute;left:10536;top:11418;width:2;height:40" coordorigin="10536,11418" coordsize="2,40">
              <v:shape style="position:absolute;left:10536;top:11418;width:2;height:40" coordorigin="10536,11418" coordsize="0,40" path="m10536,11418l10536,11458e" filled="f" stroked="t" strokeweight=".251101pt" strokecolor="#231F20">
                <v:path arrowok="t"/>
              </v:shape>
            </v:group>
            <v:group style="position:absolute;left:10477;top:12065;width:57;height:89" coordorigin="10477,12065" coordsize="57,89">
              <v:shape style="position:absolute;left:10477;top:12065;width:57;height:89" coordorigin="10477,12065" coordsize="57,89" path="m10477,12139l10477,12151,10481,12152,10485,12153,10489,12154,10492,12154,10496,12155,10511,12155,10519,12152,10527,12145,10495,12145,10492,12144,10484,12142,10480,12141,10477,12139xe" filled="t" fillcolor="#231F20" stroked="f">
                <v:path arrowok="t"/>
                <v:fill type="solid"/>
              </v:shape>
              <v:shape style="position:absolute;left:10477;top:12065;width:57;height:89" coordorigin="10477,12065" coordsize="57,89" path="m10527,12105l10506,12105,10512,12107,10516,12110,10520,12114,10522,12119,10522,12131,10520,12136,10516,12139,10512,12143,10506,12145,10527,12145,10531,12142,10534,12134,10534,12116,10531,12108,10527,12105xe" filled="t" fillcolor="#231F20" stroked="f">
                <v:path arrowok="t"/>
                <v:fill type="solid"/>
              </v:shape>
              <v:shape style="position:absolute;left:10477;top:12065;width:57;height:89" coordorigin="10477,12065" coordsize="57,89" path="m10527,12065l10481,12065,10481,12109,10484,12108,10487,12107,10493,12105,10497,12105,10527,12105,10525,12103,10519,12098,10517,12097,10491,12097,10491,12075,10527,12075,10527,12065xe" filled="t" fillcolor="#231F20" stroked="f">
                <v:path arrowok="t"/>
                <v:fill type="solid"/>
              </v:shape>
              <v:shape style="position:absolute;left:10477;top:12065;width:57;height:89" coordorigin="10477,12065" coordsize="57,89" path="m10512,12095l10500,12095,10495,12096,10493,12096,10491,12097,10517,12097,10512,12095xe" filled="t" fillcolor="#231F20" stroked="f">
                <v:path arrowok="t"/>
                <v:fill type="solid"/>
              </v:shape>
            </v:group>
            <v:group style="position:absolute;left:10552;top:12064;width:61;height:91" coordorigin="10552,12064" coordsize="61,91">
              <v:shape style="position:absolute;left:10552;top:12064;width:61;height:91" coordorigin="10552,12064" coordsize="61,91" path="m10592,12064l10573,12064,10565,12068,10560,12075,10555,12083,10552,12094,10552,12124,10555,12135,10565,12151,10573,12155,10592,12155,10600,12151,10603,12145,10576,12145,10572,12142,10566,12130,10564,12121,10564,12097,10566,12088,10572,12076,10576,12073,10603,12073,10600,12068,10592,12064xe" filled="t" fillcolor="#231F20" stroked="f">
                <v:path arrowok="t"/>
                <v:fill type="solid"/>
              </v:shape>
              <v:shape style="position:absolute;left:10552;top:12064;width:61;height:91" coordorigin="10552,12064" coordsize="61,91" path="m10603,12073l10589,12073,10593,12076,10596,12082,10599,12088,10601,12097,10601,12121,10599,12130,10596,12136,10593,12142,10589,12145,10603,12145,10605,12143,10610,12135,10613,12124,10613,12094,10610,12083,10605,12075,10603,12073xe" filled="t" fillcolor="#231F20" stroked="f">
                <v:path arrowok="t"/>
                <v:fill type="solid"/>
              </v:shape>
            </v:group>
            <v:group style="position:absolute;left:11422;top:11981;width:2;height:40" coordorigin="11422,11981" coordsize="2,40">
              <v:shape style="position:absolute;left:11422;top:11981;width:2;height:40" coordorigin="11422,11981" coordsize="0,40" path="m11422,12021l11422,11981e" filled="t" fillcolor="#231F20" stroked="f">
                <v:path arrowok="t"/>
                <v:fill type="solid"/>
              </v:shape>
            </v:group>
            <v:group style="position:absolute;left:11422;top:11981;width:2;height:40" coordorigin="11422,11981" coordsize="2,40">
              <v:shape style="position:absolute;left:11422;top:11981;width:2;height:40" coordorigin="11422,11981" coordsize="0,40" path="m11422,11981l11422,12021e" filled="f" stroked="t" strokeweight=".251101pt" strokecolor="#231F20">
                <v:path arrowok="t"/>
              </v:shape>
            </v:group>
            <v:group style="position:absolute;left:11422;top:11418;width:2;height:40" coordorigin="11422,11418" coordsize="2,40">
              <v:shape style="position:absolute;left:11422;top:11418;width:2;height:40" coordorigin="11422,11418" coordsize="0,40" path="m11422,11418l11422,11458e" filled="t" fillcolor="#231F20" stroked="f">
                <v:path arrowok="t"/>
                <v:fill type="solid"/>
              </v:shape>
            </v:group>
            <v:group style="position:absolute;left:11422;top:11418;width:2;height:40" coordorigin="11422,11418" coordsize="2,40">
              <v:shape style="position:absolute;left:11422;top:11418;width:2;height:40" coordorigin="11422,11418" coordsize="0,40" path="m11422,11418l11422,11458e" filled="f" stroked="t" strokeweight=".251101pt" strokecolor="#231F20">
                <v:path arrowok="t"/>
              </v:shape>
            </v:group>
            <v:group style="position:absolute;left:11364;top:12065;width:57;height:89" coordorigin="11364,12065" coordsize="57,89">
              <v:shape style="position:absolute;left:11364;top:12065;width:57;height:89" coordorigin="11364,12065" coordsize="57,89" path="m11364,12139l11364,12151,11369,12152,11372,12153,11376,12154,11380,12154,11384,12155,11398,12155,11407,12152,11415,12145,11383,12145,11379,12144,11372,12142,11368,12141,11364,12139xe" filled="t" fillcolor="#231F20" stroked="f">
                <v:path arrowok="t"/>
                <v:fill type="solid"/>
              </v:shape>
              <v:shape style="position:absolute;left:11364;top:12065;width:57;height:89" coordorigin="11364,12065" coordsize="57,89" path="m11415,12105l11394,12105,11400,12107,11404,12110,11407,12114,11409,12119,11409,12131,11407,12136,11404,12139,11400,12143,11394,12145,11415,12145,11418,12142,11421,12134,11421,12116,11419,12108,11415,12105xe" filled="t" fillcolor="#231F20" stroked="f">
                <v:path arrowok="t"/>
                <v:fill type="solid"/>
              </v:shape>
              <v:shape style="position:absolute;left:11364;top:12065;width:57;height:89" coordorigin="11364,12065" coordsize="57,89" path="m11415,12065l11368,12065,11368,12109,11372,12108,11375,12107,11381,12105,11384,12105,11415,12105,11413,12103,11407,12098,11404,12097,11379,12097,11379,12075,11415,12075,11415,12065xe" filled="t" fillcolor="#231F20" stroked="f">
                <v:path arrowok="t"/>
                <v:fill type="solid"/>
              </v:shape>
              <v:shape style="position:absolute;left:11364;top:12065;width:57;height:89" coordorigin="11364,12065" coordsize="57,89" path="m11399,12095l11388,12095,11383,12096,11381,12096,11379,12097,11404,12097,11399,12095xe" filled="t" fillcolor="#231F20" stroked="f">
                <v:path arrowok="t"/>
                <v:fill type="solid"/>
              </v:shape>
            </v:group>
            <v:group style="position:absolute;left:11441;top:12065;width:57;height:89" coordorigin="11441,12065" coordsize="57,89">
              <v:shape style="position:absolute;left:11441;top:12065;width:57;height:89" coordorigin="11441,12065" coordsize="57,89" path="m11441,12139l11441,12151,11445,12152,11449,12153,11453,12154,11457,12154,11461,12155,11475,12155,11483,12152,11492,12145,11460,12145,11456,12144,11452,12143,11448,12142,11445,12141,11441,12139xe" filled="t" fillcolor="#231F20" stroked="f">
                <v:path arrowok="t"/>
                <v:fill type="solid"/>
              </v:shape>
              <v:shape style="position:absolute;left:11441;top:12065;width:57;height:89" coordorigin="11441,12065" coordsize="57,89" path="m11491,12105l11471,12105,11476,12107,11484,12114,11486,12119,11486,12131,11484,12136,11476,12143,11471,12145,11492,12145,11495,12142,11498,12134,11498,12116,11495,12108,11491,12105xe" filled="t" fillcolor="#231F20" stroked="f">
                <v:path arrowok="t"/>
                <v:fill type="solid"/>
              </v:shape>
              <v:shape style="position:absolute;left:11441;top:12065;width:57;height:89" coordorigin="11441,12065" coordsize="57,89" path="m11492,12065l11445,12065,11445,12109,11448,12108,11451,12107,11455,12106,11458,12105,11461,12105,11491,12105,11484,12098,11481,12097,11456,12097,11456,12075,11492,12075,11492,12065xe" filled="t" fillcolor="#231F20" stroked="f">
                <v:path arrowok="t"/>
                <v:fill type="solid"/>
              </v:shape>
              <v:shape style="position:absolute;left:11441;top:12065;width:57;height:89" coordorigin="11441,12065" coordsize="57,89" path="m11476,12095l11464,12095,11459,12096,11457,12096,11456,12097,11481,12097,11476,12095xe" filled="t" fillcolor="#231F20" stroked="f">
                <v:path arrowok="t"/>
                <v:fill type="solid"/>
              </v:shape>
            </v:group>
            <v:group style="position:absolute;left:1849;top:12021;width:40;height:2" coordorigin="1849,12021" coordsize="40,2">
              <v:shape style="position:absolute;left:1849;top:12021;width:40;height:2" coordorigin="1849,12021" coordsize="40,0" path="m1849,12021l1889,12021e" filled="t" fillcolor="#231F20" stroked="f">
                <v:path arrowok="t"/>
                <v:fill type="solid"/>
              </v:shape>
            </v:group>
            <v:group style="position:absolute;left:11559;top:12021;width:40;height:2" coordorigin="11559,12021" coordsize="40,2">
              <v:shape style="position:absolute;left:11559;top:12021;width:40;height:2" coordorigin="11559,12021" coordsize="40,0" path="m11599,12021l11559,12021e" filled="t" fillcolor="#231F20" stroked="f">
                <v:path arrowok="t"/>
                <v:fill type="solid"/>
              </v:shape>
            </v:group>
            <v:group style="position:absolute;left:1650;top:11967;width:52;height:88" coordorigin="1650,11967" coordsize="52,88">
              <v:shape style="position:absolute;left:1650;top:11967;width:52;height:88" coordorigin="1650,11967" coordsize="52,88" path="m1703,12044l1652,12044,1652,12054,1703,12054,1703,12044xe" filled="t" fillcolor="#231F20" stroked="f">
                <v:path arrowok="t"/>
                <v:fill type="solid"/>
              </v:shape>
              <v:shape style="position:absolute;left:1650;top:11967;width:52;height:88" coordorigin="1650,11967" coordsize="52,88" path="m1683,11977l1672,11977,1672,12044,1683,12044,1683,11977xe" filled="t" fillcolor="#231F20" stroked="f">
                <v:path arrowok="t"/>
                <v:fill type="solid"/>
              </v:shape>
              <v:shape style="position:absolute;left:1650;top:11967;width:52;height:88" coordorigin="1650,11967" coordsize="52,88" path="m1683,11967l1671,11967,1650,11971,1650,11982,1672,11977,1683,11977,1683,11967xe" filled="t" fillcolor="#231F20" stroked="f">
                <v:path arrowok="t"/>
                <v:fill type="solid"/>
              </v:shape>
            </v:group>
            <v:group style="position:absolute;left:1727;top:12047;width:12;height:2" coordorigin="1727,12047" coordsize="12,2">
              <v:shape style="position:absolute;left:1727;top:12047;width:12;height:2" coordorigin="1727,12047" coordsize="12,0" path="m1727,12047l1739,12047e" filled="f" stroked="t" strokeweight=".847625pt" strokecolor="#231F20">
                <v:path arrowok="t"/>
              </v:shape>
            </v:group>
            <v:group style="position:absolute;left:1760;top:11965;width:61;height:91" coordorigin="1760,11965" coordsize="61,91">
              <v:shape style="position:absolute;left:1760;top:11965;width:61;height:91" coordorigin="1760,11965" coordsize="61,91" path="m1800,11965l1781,11965,1773,11969,1768,11977,1763,11985,1760,11996,1760,12025,1763,12037,1773,12052,1781,12056,1800,12056,1808,12052,1811,12047,1784,12047,1780,12044,1777,12038,1774,12032,1772,12023,1772,11999,1774,11989,1780,11977,1784,11974,1811,11974,1808,11969,1800,11965xe" filled="t" fillcolor="#231F20" stroked="f">
                <v:path arrowok="t"/>
                <v:fill type="solid"/>
              </v:shape>
              <v:shape style="position:absolute;left:1760;top:11965;width:61;height:91" coordorigin="1760,11965" coordsize="61,91" path="m1811,11974l1797,11974,1801,11977,1804,11983,1807,11989,1809,11999,1809,12023,1807,12032,1804,12038,1801,12044,1797,12047,1811,12047,1813,12044,1818,12037,1821,12025,1821,11996,1818,11985,1813,11977,1811,11974xe" filled="t" fillcolor="#231F20" stroked="f">
                <v:path arrowok="t"/>
                <v:fill type="solid"/>
              </v:shape>
            </v:group>
            <v:group style="position:absolute;left:1549;top:12017;width:75;height:2" coordorigin="1549,12017" coordsize="75,2">
              <v:shape style="position:absolute;left:1549;top:12017;width:75;height:2" coordorigin="1549,12017" coordsize="75,0" path="m1549,12017l1624,12017e" filled="f" stroked="t" strokeweight=".60022pt" strokecolor="#231F20">
                <v:path arrowok="t"/>
              </v:shape>
            </v:group>
            <v:group style="position:absolute;left:1849;top:11870;width:40;height:2" coordorigin="1849,11870" coordsize="40,2">
              <v:shape style="position:absolute;left:1849;top:11870;width:40;height:2" coordorigin="1849,11870" coordsize="40,0" path="m1849,11870l1889,11870e" filled="t" fillcolor="#231F20" stroked="f">
                <v:path arrowok="t"/>
                <v:fill type="solid"/>
              </v:shape>
            </v:group>
            <v:group style="position:absolute;left:1849;top:11870;width:40;height:2" coordorigin="1849,11870" coordsize="40,2">
              <v:shape style="position:absolute;left:1849;top:11870;width:40;height:2" coordorigin="1849,11870" coordsize="40,0" path="m1849,11870l1889,11870e" filled="f" stroked="t" strokeweight=".251101pt" strokecolor="#231F20">
                <v:path arrowok="t"/>
              </v:shape>
            </v:group>
            <v:group style="position:absolute;left:11559;top:11870;width:40;height:2" coordorigin="11559,11870" coordsize="40,2">
              <v:shape style="position:absolute;left:11559;top:11870;width:40;height:2" coordorigin="11559,11870" coordsize="40,0" path="m11599,11870l11559,11870e" filled="t" fillcolor="#231F20" stroked="f">
                <v:path arrowok="t"/>
                <v:fill type="solid"/>
              </v:shape>
            </v:group>
            <v:group style="position:absolute;left:11559;top:11870;width:40;height:2" coordorigin="11559,11870" coordsize="40,2">
              <v:shape style="position:absolute;left:11559;top:11870;width:40;height:2" coordorigin="11559,11870" coordsize="40,0" path="m11559,11870l11599,11870e" filled="f" stroked="t" strokeweight=".251101pt" strokecolor="#231F20">
                <v:path arrowok="t"/>
              </v:shape>
            </v:group>
            <v:group style="position:absolute;left:1648;top:11814;width:61;height:91" coordorigin="1648,11814" coordsize="61,91">
              <v:shape style="position:absolute;left:1648;top:11814;width:61;height:91" coordorigin="1648,11814" coordsize="61,91" path="m1688,11814l1668,11814,1661,11818,1655,11826,1650,11834,1648,11845,1648,11875,1650,11886,1661,11901,1668,11905,1688,11905,1695,11901,1699,11896,1672,11896,1667,11893,1661,11881,1660,11872,1660,11848,1661,11839,1664,11833,1667,11827,1672,11824,1699,11824,1695,11818,1688,11814xe" filled="t" fillcolor="#231F20" stroked="f">
                <v:path arrowok="t"/>
                <v:fill type="solid"/>
              </v:shape>
              <v:shape style="position:absolute;left:1648;top:11814;width:61;height:91" coordorigin="1648,11814" coordsize="61,91" path="m1699,11824l1684,11824,1689,11827,1692,11833,1695,11839,1696,11848,1696,11872,1695,11881,1692,11887,1689,11893,1684,11896,1699,11896,1701,11894,1706,11886,1708,11875,1708,11845,1706,11834,1701,11826,1699,11824xe" filled="t" fillcolor="#231F20" stroked="f">
                <v:path arrowok="t"/>
                <v:fill type="solid"/>
              </v:shape>
            </v:group>
            <v:group style="position:absolute;left:1729;top:11896;width:12;height:2" coordorigin="1729,11896" coordsize="12,2">
              <v:shape style="position:absolute;left:1729;top:11896;width:12;height:2" coordorigin="1729,11896" coordsize="12,0" path="m1729,11896l1742,11896e" filled="f" stroked="t" strokeweight=".847174pt" strokecolor="#231F20">
                <v:path arrowok="t"/>
              </v:shape>
            </v:group>
            <v:group style="position:absolute;left:1764;top:11816;width:57;height:89" coordorigin="1764,11816" coordsize="57,89">
              <v:shape style="position:absolute;left:1764;top:11816;width:57;height:89" coordorigin="1764,11816" coordsize="57,89" path="m1764,11890l1764,11902,1768,11903,1772,11904,1776,11904,1780,11905,1783,11905,1798,11905,1806,11903,1814,11895,1783,11895,1779,11895,1771,11893,1767,11892,1764,11890xe" filled="t" fillcolor="#231F20" stroked="f">
                <v:path arrowok="t"/>
                <v:fill type="solid"/>
              </v:shape>
              <v:shape style="position:absolute;left:1764;top:11816;width:57;height:89" coordorigin="1764,11816" coordsize="57,89" path="m1814,11856l1794,11856,1799,11857,1803,11861,1807,11865,1809,11869,1809,11882,1807,11886,1803,11890,1799,11894,1794,11895,1814,11895,1818,11892,1821,11885,1821,11866,1818,11859,1814,11856xe" filled="t" fillcolor="#231F20" stroked="f">
                <v:path arrowok="t"/>
                <v:fill type="solid"/>
              </v:shape>
              <v:shape style="position:absolute;left:1764;top:11816;width:57;height:89" coordorigin="1764,11816" coordsize="57,89" path="m1814,11816l1768,11816,1768,11860,1771,11858,1774,11857,1780,11856,1784,11856,1814,11856,1812,11854,1806,11848,1804,11847,1779,11847,1779,11826,1814,11826,1814,11816xe" filled="t" fillcolor="#231F20" stroked="f">
                <v:path arrowok="t"/>
                <v:fill type="solid"/>
              </v:shape>
              <v:shape style="position:absolute;left:1764;top:11816;width:57;height:89" coordorigin="1764,11816" coordsize="57,89" path="m1799,11846l1787,11846,1782,11846,1780,11847,1779,11847,1804,11847,1799,11846xe" filled="t" fillcolor="#231F20" stroked="f">
                <v:path arrowok="t"/>
                <v:fill type="solid"/>
              </v:shape>
              <v:shape style="position:absolute;left:1373;top:11540;width:260;height:362" type="#_x0000_t75">
                <v:imagedata r:id="rId81" o:title=""/>
              </v:shape>
            </v:group>
            <v:group style="position:absolute;left:1849;top:11720;width:40;height:2" coordorigin="1849,11720" coordsize="40,2">
              <v:shape style="position:absolute;left:1849;top:11720;width:40;height:2" coordorigin="1849,11720" coordsize="40,0" path="m1849,11720l1889,11720e" filled="t" fillcolor="#231F20" stroked="f">
                <v:path arrowok="t"/>
                <v:fill type="solid"/>
              </v:shape>
            </v:group>
            <v:group style="position:absolute;left:1849;top:11720;width:40;height:2" coordorigin="1849,11720" coordsize="40,2">
              <v:shape style="position:absolute;left:1849;top:11720;width:40;height:2" coordorigin="1849,11720" coordsize="40,0" path="m1849,11720l1889,11720e" filled="f" stroked="t" strokeweight=".251101pt" strokecolor="#231F20">
                <v:path arrowok="t"/>
              </v:shape>
            </v:group>
            <v:group style="position:absolute;left:11559;top:11720;width:40;height:2" coordorigin="11559,11720" coordsize="40,2">
              <v:shape style="position:absolute;left:11559;top:11720;width:40;height:2" coordorigin="11559,11720" coordsize="40,0" path="m11599,11720l11559,11720e" filled="t" fillcolor="#231F20" stroked="f">
                <v:path arrowok="t"/>
                <v:fill type="solid"/>
              </v:shape>
            </v:group>
            <v:group style="position:absolute;left:11559;top:11720;width:40;height:2" coordorigin="11559,11720" coordsize="40,2">
              <v:shape style="position:absolute;left:11559;top:11720;width:40;height:2" coordorigin="11559,11720" coordsize="40,0" path="m11559,11720l11599,11720e" filled="f" stroked="t" strokeweight=".251101pt" strokecolor="#231F20">
                <v:path arrowok="t"/>
              </v:shape>
            </v:group>
            <v:group style="position:absolute;left:1641;top:11663;width:61;height:91" coordorigin="1641,11663" coordsize="61,91">
              <v:shape style="position:absolute;left:1641;top:11663;width:61;height:91" coordorigin="1641,11663" coordsize="61,91" path="m1681,11663l1661,11663,1653,11667,1648,11675,1643,11683,1641,11694,1641,11724,1643,11735,1653,11751,1661,11754,1681,11754,1688,11751,1692,11745,1665,11745,1660,11742,1654,11730,1652,11721,1652,11697,1654,11688,1660,11676,1665,11673,1692,11673,1688,11667,1681,11663xe" filled="t" fillcolor="#231F20" stroked="f">
                <v:path arrowok="t"/>
                <v:fill type="solid"/>
              </v:shape>
              <v:shape style="position:absolute;left:1641;top:11663;width:61;height:91" coordorigin="1641,11663" coordsize="61,91" path="m1692,11673l1677,11673,1682,11676,1685,11682,1688,11688,1689,11697,1689,11721,1688,11730,1685,11736,1682,11742,1677,11745,1692,11745,1693,11743,1699,11735,1701,11724,1701,11694,1699,11683,1693,11675,1692,11673xe" filled="t" fillcolor="#231F20" stroked="f">
                <v:path arrowok="t"/>
                <v:fill type="solid"/>
              </v:shape>
            </v:group>
            <v:group style="position:absolute;left:1722;top:11745;width:12;height:2" coordorigin="1722,11745" coordsize="12,2">
              <v:shape style="position:absolute;left:1722;top:11745;width:12;height:2" coordorigin="1722,11745" coordsize="12,0" path="m1722,11745l1735,11745e" filled="f" stroked="t" strokeweight=".847174pt" strokecolor="#231F20">
                <v:path arrowok="t"/>
              </v:shape>
            </v:group>
            <v:group style="position:absolute;left:1755;top:11663;width:61;height:91" coordorigin="1755,11663" coordsize="61,91">
              <v:shape style="position:absolute;left:1755;top:11663;width:61;height:91" coordorigin="1755,11663" coordsize="61,91" path="m1796,11663l1776,11663,1768,11667,1763,11675,1758,11683,1755,11694,1755,11724,1758,11735,1768,11751,1776,11754,1796,11754,1803,11751,1807,11745,1780,11745,1775,11742,1769,11730,1767,11721,1767,11697,1769,11688,1775,11676,1780,11673,1807,11673,1803,11667,1796,11663xe" filled="t" fillcolor="#231F20" stroked="f">
                <v:path arrowok="t"/>
                <v:fill type="solid"/>
              </v:shape>
              <v:shape style="position:absolute;left:1755;top:11663;width:61;height:91" coordorigin="1755,11663" coordsize="61,91" path="m1807,11673l1792,11673,1797,11676,1800,11682,1803,11688,1804,11697,1804,11721,1803,11730,1800,11736,1797,11742,1792,11745,1807,11745,1808,11743,1814,11735,1816,11724,1816,11694,1814,11683,1808,11675,1807,11673xe" filled="t" fillcolor="#231F20" stroked="f">
                <v:path arrowok="t"/>
                <v:fill type="solid"/>
              </v:shape>
            </v:group>
            <v:group style="position:absolute;left:1849;top:11569;width:40;height:2" coordorigin="1849,11569" coordsize="40,2">
              <v:shape style="position:absolute;left:1849;top:11569;width:40;height:2" coordorigin="1849,11569" coordsize="40,0" path="m1849,11569l1889,11569e" filled="t" fillcolor="#231F20" stroked="f">
                <v:path arrowok="t"/>
                <v:fill type="solid"/>
              </v:shape>
            </v:group>
            <v:group style="position:absolute;left:1849;top:11569;width:40;height:2" coordorigin="1849,11569" coordsize="40,2">
              <v:shape style="position:absolute;left:1849;top:11569;width:40;height:2" coordorigin="1849,11569" coordsize="40,0" path="m1849,11569l1889,11569e" filled="f" stroked="t" strokeweight=".251101pt" strokecolor="#231F20">
                <v:path arrowok="t"/>
              </v:shape>
            </v:group>
            <v:group style="position:absolute;left:11559;top:11569;width:40;height:2" coordorigin="11559,11569" coordsize="40,2">
              <v:shape style="position:absolute;left:11559;top:11569;width:40;height:2" coordorigin="11559,11569" coordsize="40,0" path="m11599,11569l11559,11569e" filled="t" fillcolor="#231F20" stroked="f">
                <v:path arrowok="t"/>
                <v:fill type="solid"/>
              </v:shape>
            </v:group>
            <v:group style="position:absolute;left:11559;top:11569;width:40;height:2" coordorigin="11559,11569" coordsize="40,2">
              <v:shape style="position:absolute;left:11559;top:11569;width:40;height:2" coordorigin="11559,11569" coordsize="40,0" path="m11559,11569l11599,11569e" filled="f" stroked="t" strokeweight=".251101pt" strokecolor="#231F20">
                <v:path arrowok="t"/>
              </v:shape>
            </v:group>
            <v:group style="position:absolute;left:1643;top:11513;width:61;height:91" coordorigin="1643,11513" coordsize="61,91">
              <v:shape style="position:absolute;left:1643;top:11513;width:61;height:91" coordorigin="1643,11513" coordsize="61,91" path="m1683,11513l1664,11513,1656,11517,1651,11524,1646,11532,1643,11543,1643,11573,1646,11584,1656,11600,1664,11604,1683,11604,1691,11600,1694,11594,1667,11594,1663,11591,1656,11579,1655,11570,1655,11546,1656,11537,1663,11525,1667,11522,1694,11522,1691,11517,1683,11513xe" filled="t" fillcolor="#231F20" stroked="f">
                <v:path arrowok="t"/>
                <v:fill type="solid"/>
              </v:shape>
              <v:shape style="position:absolute;left:1643;top:11513;width:61;height:91" coordorigin="1643,11513" coordsize="61,91" path="m1694,11522l1680,11522,1684,11525,1687,11531,1690,11537,1692,11546,1692,11570,1690,11579,1687,11585,1684,11591,1680,11594,1694,11594,1696,11592,1701,11584,1704,11573,1704,11543,1701,11532,1696,11524,1694,11522xe" filled="t" fillcolor="#231F20" stroked="f">
                <v:path arrowok="t"/>
                <v:fill type="solid"/>
              </v:shape>
            </v:group>
            <v:group style="position:absolute;left:1725;top:11595;width:12;height:2" coordorigin="1725,11595" coordsize="12,2">
              <v:shape style="position:absolute;left:1725;top:11595;width:12;height:2" coordorigin="1725,11595" coordsize="12,0" path="m1725,11595l1737,11595e" filled="f" stroked="t" strokeweight=".847625pt" strokecolor="#231F20">
                <v:path arrowok="t"/>
              </v:shape>
            </v:group>
            <v:group style="position:absolute;left:1759;top:11514;width:57;height:89" coordorigin="1759,11514" coordsize="57,89">
              <v:shape style="position:absolute;left:1759;top:11514;width:57;height:89" coordorigin="1759,11514" coordsize="57,89" path="m1759,11588l1759,11600,1763,11601,1767,11602,1771,11603,1775,11603,1779,11604,1793,11604,1801,11601,1810,11594,1778,11594,1774,11593,1766,11591,1763,11590,1759,11588xe" filled="t" fillcolor="#231F20" stroked="f">
                <v:path arrowok="t"/>
                <v:fill type="solid"/>
              </v:shape>
              <v:shape style="position:absolute;left:1759;top:11514;width:57;height:89" coordorigin="1759,11514" coordsize="57,89" path="m1810,11554l1789,11554,1794,11556,1798,11559,1802,11563,1804,11568,1804,11580,1802,11585,1798,11588,1794,11592,1789,11594,1810,11594,1813,11591,1816,11583,1816,11565,1813,11557,1810,11554xe" filled="t" fillcolor="#231F20" stroked="f">
                <v:path arrowok="t"/>
                <v:fill type="solid"/>
              </v:shape>
              <v:shape style="position:absolute;left:1759;top:11514;width:57;height:89" coordorigin="1759,11514" coordsize="57,89" path="m1810,11514l1763,11514,1763,11558,1766,11557,1770,11556,1776,11554,1779,11554,1810,11554,1808,11552,1802,11547,1799,11546,1774,11546,1774,11524,1810,11524,1810,11514xe" filled="t" fillcolor="#231F20" stroked="f">
                <v:path arrowok="t"/>
                <v:fill type="solid"/>
              </v:shape>
              <v:shape style="position:absolute;left:1759;top:11514;width:57;height:89" coordorigin="1759,11514" coordsize="57,89" path="m1794,11544l1783,11544,1777,11545,1776,11545,1774,11546,1799,11546,1794,11544xe" filled="t" fillcolor="#231F20" stroked="f">
                <v:path arrowok="t"/>
                <v:fill type="solid"/>
              </v:shape>
            </v:group>
            <v:group style="position:absolute;left:1849;top:11418;width:40;height:2" coordorigin="1849,11418" coordsize="40,2">
              <v:shape style="position:absolute;left:1849;top:11418;width:40;height:2" coordorigin="1849,11418" coordsize="40,0" path="m1849,11418l1889,11418e" filled="t" fillcolor="#231F20" stroked="f">
                <v:path arrowok="t"/>
                <v:fill type="solid"/>
              </v:shape>
            </v:group>
            <v:group style="position:absolute;left:11559;top:11418;width:40;height:2" coordorigin="11559,11418" coordsize="40,2">
              <v:shape style="position:absolute;left:11559;top:11418;width:40;height:2" coordorigin="11559,11418" coordsize="40,0" path="m11599,11418l11559,11418e" filled="t" fillcolor="#231F20" stroked="f">
                <v:path arrowok="t"/>
                <v:fill type="solid"/>
              </v:shape>
            </v:group>
            <v:group style="position:absolute;left:1651;top:11363;width:52;height:88" coordorigin="1651,11363" coordsize="52,88">
              <v:shape style="position:absolute;left:1651;top:11363;width:52;height:88" coordorigin="1651,11363" coordsize="52,88" path="m1703,11441l1653,11441,1653,11451,1703,11451,1703,11441xe" filled="t" fillcolor="#231F20" stroked="f">
                <v:path arrowok="t"/>
                <v:fill type="solid"/>
              </v:shape>
              <v:shape style="position:absolute;left:1651;top:11363;width:52;height:88" coordorigin="1651,11363" coordsize="52,88" path="m1684,11374l1672,11374,1672,11441,1684,11441,1684,11374xe" filled="t" fillcolor="#231F20" stroked="f">
                <v:path arrowok="t"/>
                <v:fill type="solid"/>
              </v:shape>
              <v:shape style="position:absolute;left:1651;top:11363;width:52;height:88" coordorigin="1651,11363" coordsize="52,88" path="m1684,11363l1672,11363,1651,11368,1651,11378,1672,11374,1684,11374,1684,11363xe" filled="t" fillcolor="#231F20" stroked="f">
                <v:path arrowok="t"/>
                <v:fill type="solid"/>
              </v:shape>
            </v:group>
            <v:group style="position:absolute;left:1727;top:11444;width:12;height:2" coordorigin="1727,11444" coordsize="12,2">
              <v:shape style="position:absolute;left:1727;top:11444;width:12;height:2" coordorigin="1727,11444" coordsize="12,0" path="m1727,11444l1740,11444e" filled="f" stroked="t" strokeweight=".847174pt" strokecolor="#231F20">
                <v:path arrowok="t"/>
              </v:shape>
            </v:group>
            <v:group style="position:absolute;left:1761;top:11362;width:61;height:91" coordorigin="1761,11362" coordsize="61,91">
              <v:shape style="position:absolute;left:1761;top:11362;width:61;height:91" coordorigin="1761,11362" coordsize="61,91" path="m1801,11362l1781,11362,1774,11366,1768,11373,1763,11381,1761,11393,1761,11422,1763,11433,1774,11449,1781,11453,1801,11453,1808,11449,1812,11443,1785,11443,1780,11440,1774,11428,1773,11419,1773,11395,1774,11386,1780,11374,1785,11371,1812,11371,1808,11366,1801,11362xe" filled="t" fillcolor="#231F20" stroked="f">
                <v:path arrowok="t"/>
                <v:fill type="solid"/>
              </v:shape>
              <v:shape style="position:absolute;left:1761;top:11362;width:61;height:91" coordorigin="1761,11362" coordsize="61,91" path="m1812,11371l1797,11371,1802,11374,1805,11380,1808,11386,1809,11395,1809,11419,1808,11428,1805,11434,1802,11440,1797,11443,1812,11443,1814,11441,1819,11433,1821,11422,1821,11393,1819,11381,1814,11373,1812,11371xe" filled="t" fillcolor="#231F20" stroked="f">
                <v:path arrowok="t"/>
                <v:fill type="solid"/>
              </v:shape>
            </v:group>
            <v:group style="position:absolute;left:1849;top:11418;width:9574;height:603" coordorigin="1849,11418" coordsize="9574,603">
              <v:shape style="position:absolute;left:1849;top:11418;width:9574;height:603" coordorigin="1849,11418" coordsize="9574,603" path="m1849,11720l2026,11418,2203,11418,2380,11720,2558,11418,2735,11418,2912,12021,3444,12021,3621,11720,3799,11720,3976,12021,4153,12021,4331,11720,4508,11720,4685,12021,4862,12021,5040,11418,5217,11418,5394,12021,5572,12021,5749,11418,5926,11720,6103,12021,6281,11720,6458,11418,6635,12021,6813,11720,6990,12021,7699,12021,7876,11439,8054,12021,9117,12021,9295,11418,9472,12021,10358,12021,10536,11720,10713,11418,10890,12021,11245,12021,11422,11720e" filled="f" stroked="t" strokeweight=".502202pt" strokecolor="#231F20">
                <v:path arrowok="t"/>
                <v:stroke dashstyle="longDash"/>
              </v:shape>
            </v:group>
            <v:group style="position:absolute;left:1849;top:11689;width:30;height:60" coordorigin="1849,11689" coordsize="30,60">
              <v:shape style="position:absolute;left:1849;top:11689;width:30;height:60" coordorigin="1849,11689" coordsize="30,60" path="m1849,11750l1879,11750,1879,11689,1849,11689e" filled="f" stroked="t" strokeweight=".251101pt" strokecolor="#231F20">
                <v:path arrowok="t"/>
              </v:shape>
            </v:group>
            <v:group style="position:absolute;left:1996;top:11418;width:60;height:30" coordorigin="1996,11418" coordsize="60,30">
              <v:shape style="position:absolute;left:1996;top:11418;width:60;height:30" coordorigin="1996,11418" coordsize="60,30" path="m1996,11448l2056,11448,2056,11418e" filled="f" stroked="t" strokeweight=".251101pt" strokecolor="#231F20">
                <v:path arrowok="t"/>
              </v:shape>
            </v:group>
            <v:group style="position:absolute;left:1996;top:11418;width:2;height:30" coordorigin="1996,11418" coordsize="2,30">
              <v:shape style="position:absolute;left:1996;top:11418;width:2;height:30" coordorigin="1996,11418" coordsize="0,30" path="m1996,11418l1996,11448e" filled="f" stroked="t" strokeweight=".251101pt" strokecolor="#231F20">
                <v:path arrowok="t"/>
              </v:shape>
            </v:group>
            <v:group style="position:absolute;left:2173;top:11418;width:60;height:30" coordorigin="2173,11418" coordsize="60,30">
              <v:shape style="position:absolute;left:2173;top:11418;width:60;height:30" coordorigin="2173,11418" coordsize="60,30" path="m2173,11448l2233,11448,2233,11418e" filled="f" stroked="t" strokeweight=".251101pt" strokecolor="#231F20">
                <v:path arrowok="t"/>
              </v:shape>
            </v:group>
            <v:group style="position:absolute;left:2173;top:11418;width:2;height:30" coordorigin="2173,11418" coordsize="2,30">
              <v:shape style="position:absolute;left:2173;top:11418;width:2;height:30" coordorigin="2173,11418" coordsize="0,30" path="m2173,11418l2173,11448e" filled="f" stroked="t" strokeweight=".251101pt" strokecolor="#231F20">
                <v:path arrowok="t"/>
              </v:shape>
            </v:group>
            <v:group style="position:absolute;left:2350;top:11689;width:60;height:60" coordorigin="2350,11689" coordsize="60,60">
              <v:shape style="position:absolute;left:2350;top:11689;width:60;height:60" coordorigin="2350,11689" coordsize="60,60" path="m2348,11720l2413,11720e" filled="f" stroked="t" strokeweight="3.364135pt" strokecolor="#231F20">
                <v:path arrowok="t"/>
              </v:shape>
            </v:group>
            <v:group style="position:absolute;left:2528;top:11418;width:60;height:30" coordorigin="2528,11418" coordsize="60,30">
              <v:shape style="position:absolute;left:2528;top:11418;width:60;height:30" coordorigin="2528,11418" coordsize="60,30" path="m2528,11448l2588,11448,2588,11418e" filled="f" stroked="t" strokeweight=".251101pt" strokecolor="#231F20">
                <v:path arrowok="t"/>
              </v:shape>
            </v:group>
            <v:group style="position:absolute;left:2528;top:11418;width:2;height:30" coordorigin="2528,11418" coordsize="2,30">
              <v:shape style="position:absolute;left:2528;top:11418;width:2;height:30" coordorigin="2528,11418" coordsize="0,30" path="m2528,11418l2528,11448e" filled="f" stroked="t" strokeweight=".251101pt" strokecolor="#231F20">
                <v:path arrowok="t"/>
              </v:shape>
            </v:group>
            <v:group style="position:absolute;left:2705;top:11418;width:60;height:30" coordorigin="2705,11418" coordsize="60,30">
              <v:shape style="position:absolute;left:2705;top:11418;width:60;height:30" coordorigin="2705,11418" coordsize="60,30" path="m2705,11448l2765,11448,2765,11418e" filled="f" stroked="t" strokeweight=".251101pt" strokecolor="#231F20">
                <v:path arrowok="t"/>
              </v:shape>
            </v:group>
            <v:group style="position:absolute;left:2705;top:11418;width:2;height:30" coordorigin="2705,11418" coordsize="2,30">
              <v:shape style="position:absolute;left:2705;top:11418;width:2;height:30" coordorigin="2705,11418" coordsize="0,30" path="m2705,11418l2705,11448e" filled="f" stroked="t" strokeweight=".251101pt" strokecolor="#231F20">
                <v:path arrowok="t"/>
              </v:shape>
            </v:group>
            <v:group style="position:absolute;left:2882;top:11991;width:60;height:30" coordorigin="2882,11991" coordsize="60,30">
              <v:shape style="position:absolute;left:2882;top:11991;width:60;height:30" coordorigin="2882,11991" coordsize="60,30" path="m2942,12021l2942,11991,2882,11991,2882,12021e" filled="f" stroked="t" strokeweight=".251101pt" strokecolor="#231F20">
                <v:path arrowok="t"/>
              </v:shape>
            </v:group>
            <v:group style="position:absolute;left:3059;top:11991;width:60;height:30" coordorigin="3059,11991" coordsize="60,30">
              <v:shape style="position:absolute;left:3059;top:11991;width:60;height:30" coordorigin="3059,11991" coordsize="60,30" path="m3120,12021l3120,11991,3059,11991,3059,12021e" filled="f" stroked="t" strokeweight=".251101pt" strokecolor="#231F20">
                <v:path arrowok="t"/>
              </v:shape>
            </v:group>
            <v:group style="position:absolute;left:3237;top:11991;width:60;height:30" coordorigin="3237,11991" coordsize="60,30">
              <v:shape style="position:absolute;left:3237;top:11991;width:60;height:30" coordorigin="3237,11991" coordsize="60,30" path="m3297,12021l3297,11991,3237,11991,3237,12021e" filled="f" stroked="t" strokeweight=".251101pt" strokecolor="#231F20">
                <v:path arrowok="t"/>
              </v:shape>
            </v:group>
            <v:group style="position:absolute;left:3414;top:11991;width:60;height:30" coordorigin="3414,11991" coordsize="60,30">
              <v:shape style="position:absolute;left:3414;top:11991;width:60;height:30" coordorigin="3414,11991" coordsize="60,30" path="m3474,12021l3474,11991,3414,11991,3414,12021e" filled="f" stroked="t" strokeweight=".251101pt" strokecolor="#231F20">
                <v:path arrowok="t"/>
              </v:shape>
            </v:group>
            <v:group style="position:absolute;left:3591;top:11689;width:60;height:60" coordorigin="3591,11689" coordsize="60,60">
              <v:shape style="position:absolute;left:3591;top:11689;width:60;height:60" coordorigin="3591,11689" coordsize="60,60" path="m3589,11720l3654,11720e" filled="f" stroked="t" strokeweight="3.364135pt" strokecolor="#231F20">
                <v:path arrowok="t"/>
              </v:shape>
            </v:group>
            <v:group style="position:absolute;left:3769;top:11689;width:60;height:60" coordorigin="3769,11689" coordsize="60,60">
              <v:shape style="position:absolute;left:3769;top:11689;width:60;height:60" coordorigin="3769,11689" coordsize="60,60" path="m3766,11720l3831,11720e" filled="f" stroked="t" strokeweight="3.364135pt" strokecolor="#231F20">
                <v:path arrowok="t"/>
              </v:shape>
            </v:group>
            <v:group style="position:absolute;left:3946;top:11991;width:60;height:30" coordorigin="3946,11991" coordsize="60,30">
              <v:shape style="position:absolute;left:3946;top:11991;width:60;height:30" coordorigin="3946,11991" coordsize="60,30" path="m4006,12021l4006,11991,3946,11991,3946,12021e" filled="f" stroked="t" strokeweight=".251101pt" strokecolor="#231F20">
                <v:path arrowok="t"/>
              </v:shape>
            </v:group>
            <v:group style="position:absolute;left:4123;top:11991;width:60;height:30" coordorigin="4123,11991" coordsize="60,30">
              <v:shape style="position:absolute;left:4123;top:11991;width:60;height:30" coordorigin="4123,11991" coordsize="60,30" path="m4183,12021l4183,11991,4123,11991,4123,12021e" filled="f" stroked="t" strokeweight=".251101pt" strokecolor="#231F20">
                <v:path arrowok="t"/>
              </v:shape>
            </v:group>
            <v:group style="position:absolute;left:4300;top:11689;width:60;height:60" coordorigin="4300,11689" coordsize="60,60">
              <v:shape style="position:absolute;left:4300;top:11689;width:60;height:60" coordorigin="4300,11689" coordsize="60,60" path="m4298,11720l4363,11720e" filled="f" stroked="t" strokeweight="3.364135pt" strokecolor="#231F20">
                <v:path arrowok="t"/>
              </v:shape>
            </v:group>
            <v:group style="position:absolute;left:4478;top:11689;width:60;height:60" coordorigin="4478,11689" coordsize="60,60">
              <v:shape style="position:absolute;left:4478;top:11689;width:60;height:60" coordorigin="4478,11689" coordsize="60,60" path="m4475,11720l4540,11720e" filled="f" stroked="t" strokeweight="3.364135pt" strokecolor="#231F20">
                <v:path arrowok="t"/>
              </v:shape>
            </v:group>
            <v:group style="position:absolute;left:4655;top:11991;width:60;height:30" coordorigin="4655,11991" coordsize="60,30">
              <v:shape style="position:absolute;left:4655;top:11991;width:60;height:30" coordorigin="4655,11991" coordsize="60,30" path="m4715,12021l4715,11991,4655,11991,4655,12021e" filled="f" stroked="t" strokeweight=".251101pt" strokecolor="#231F20">
                <v:path arrowok="t"/>
              </v:shape>
            </v:group>
            <v:group style="position:absolute;left:4832;top:11991;width:60;height:30" coordorigin="4832,11991" coordsize="60,30">
              <v:shape style="position:absolute;left:4832;top:11991;width:60;height:30" coordorigin="4832,11991" coordsize="60,30" path="m4893,12021l4893,11991,4832,11991,4832,12021e" filled="f" stroked="t" strokeweight=".251101pt" strokecolor="#231F20">
                <v:path arrowok="t"/>
              </v:shape>
            </v:group>
            <v:group style="position:absolute;left:5010;top:11418;width:60;height:30" coordorigin="5010,11418" coordsize="60,30">
              <v:shape style="position:absolute;left:5010;top:11418;width:60;height:30" coordorigin="5010,11418" coordsize="60,30" path="m5010,11448l5070,11448,5070,11418e" filled="f" stroked="t" strokeweight=".251101pt" strokecolor="#231F20">
                <v:path arrowok="t"/>
              </v:shape>
            </v:group>
            <v:group style="position:absolute;left:5010;top:11418;width:2;height:30" coordorigin="5010,11418" coordsize="2,30">
              <v:shape style="position:absolute;left:5010;top:11418;width:2;height:30" coordorigin="5010,11418" coordsize="0,30" path="m5010,11418l5010,11448e" filled="f" stroked="t" strokeweight=".251101pt" strokecolor="#231F20">
                <v:path arrowok="t"/>
              </v:shape>
            </v:group>
            <v:group style="position:absolute;left:5187;top:11418;width:60;height:30" coordorigin="5187,11418" coordsize="60,30">
              <v:shape style="position:absolute;left:5187;top:11418;width:60;height:30" coordorigin="5187,11418" coordsize="60,30" path="m5187,11448l5247,11448,5247,11418e" filled="f" stroked="t" strokeweight=".251101pt" strokecolor="#231F20">
                <v:path arrowok="t"/>
              </v:shape>
            </v:group>
            <v:group style="position:absolute;left:5187;top:11418;width:2;height:30" coordorigin="5187,11418" coordsize="2,30">
              <v:shape style="position:absolute;left:5187;top:11418;width:2;height:30" coordorigin="5187,11418" coordsize="0,30" path="m5187,11418l5187,11448e" filled="f" stroked="t" strokeweight=".251101pt" strokecolor="#231F20">
                <v:path arrowok="t"/>
              </v:shape>
            </v:group>
            <v:group style="position:absolute;left:5364;top:11991;width:60;height:30" coordorigin="5364,11991" coordsize="60,30">
              <v:shape style="position:absolute;left:5364;top:11991;width:60;height:30" coordorigin="5364,11991" coordsize="60,30" path="m5424,12021l5424,11991,5364,11991,5364,12021e" filled="f" stroked="t" strokeweight=".251101pt" strokecolor="#231F20">
                <v:path arrowok="t"/>
              </v:shape>
            </v:group>
            <v:group style="position:absolute;left:5541;top:11991;width:60;height:30" coordorigin="5541,11991" coordsize="60,30">
              <v:shape style="position:absolute;left:5541;top:11991;width:60;height:30" coordorigin="5541,11991" coordsize="60,30" path="m5602,12021l5602,11991,5541,11991,5541,12021e" filled="f" stroked="t" strokeweight=".251101pt" strokecolor="#231F20">
                <v:path arrowok="t"/>
              </v:shape>
            </v:group>
            <v:group style="position:absolute;left:5719;top:11418;width:60;height:30" coordorigin="5719,11418" coordsize="60,30">
              <v:shape style="position:absolute;left:5719;top:11418;width:60;height:30" coordorigin="5719,11418" coordsize="60,30" path="m5719,11448l5779,11448,5779,11418e" filled="f" stroked="t" strokeweight=".251101pt" strokecolor="#231F20">
                <v:path arrowok="t"/>
              </v:shape>
            </v:group>
            <v:group style="position:absolute;left:5719;top:11418;width:2;height:30" coordorigin="5719,11418" coordsize="2,30">
              <v:shape style="position:absolute;left:5719;top:11418;width:2;height:30" coordorigin="5719,11418" coordsize="0,30" path="m5719,11418l5719,11448e" filled="f" stroked="t" strokeweight=".251101pt" strokecolor="#231F20">
                <v:path arrowok="t"/>
              </v:shape>
            </v:group>
            <v:group style="position:absolute;left:5896;top:11689;width:60;height:60" coordorigin="5896,11689" coordsize="60,60">
              <v:shape style="position:absolute;left:5896;top:11689;width:60;height:60" coordorigin="5896,11689" coordsize="60,60" path="m5894,11720l5959,11720e" filled="f" stroked="t" strokeweight="3.364135pt" strokecolor="#231F20">
                <v:path arrowok="t"/>
              </v:shape>
            </v:group>
            <v:group style="position:absolute;left:6073;top:11991;width:60;height:30" coordorigin="6073,11991" coordsize="60,30">
              <v:shape style="position:absolute;left:6073;top:11991;width:60;height:30" coordorigin="6073,11991" coordsize="60,30" path="m6134,12021l6134,11991,6073,11991,6073,12021e" filled="f" stroked="t" strokeweight=".251101pt" strokecolor="#231F20">
                <v:path arrowok="t"/>
              </v:shape>
            </v:group>
            <v:group style="position:absolute;left:6251;top:11689;width:60;height:60" coordorigin="6251,11689" coordsize="60,60">
              <v:shape style="position:absolute;left:6251;top:11689;width:60;height:60" coordorigin="6251,11689" coordsize="60,60" path="m6248,11720l6313,11720e" filled="f" stroked="t" strokeweight="3.364135pt" strokecolor="#231F20">
                <v:path arrowok="t"/>
              </v:shape>
            </v:group>
            <v:group style="position:absolute;left:6428;top:11418;width:60;height:30" coordorigin="6428,11418" coordsize="60,30">
              <v:shape style="position:absolute;left:6428;top:11418;width:60;height:30" coordorigin="6428,11418" coordsize="60,30" path="m6428,11448l6488,11448,6488,11418e" filled="f" stroked="t" strokeweight=".251101pt" strokecolor="#231F20">
                <v:path arrowok="t"/>
              </v:shape>
            </v:group>
            <v:group style="position:absolute;left:6428;top:11418;width:2;height:30" coordorigin="6428,11418" coordsize="2,30">
              <v:shape style="position:absolute;left:6428;top:11418;width:2;height:30" coordorigin="6428,11418" coordsize="0,30" path="m6428,11418l6428,11448e" filled="f" stroked="t" strokeweight=".251101pt" strokecolor="#231F20">
                <v:path arrowok="t"/>
              </v:shape>
            </v:group>
            <v:group style="position:absolute;left:6605;top:11991;width:60;height:30" coordorigin="6605,11991" coordsize="60,30">
              <v:shape style="position:absolute;left:6605;top:11991;width:60;height:30" coordorigin="6605,11991" coordsize="60,30" path="m6665,12021l6665,11991,6605,11991,6605,12021e" filled="f" stroked="t" strokeweight=".251101pt" strokecolor="#231F20">
                <v:path arrowok="t"/>
              </v:shape>
            </v:group>
            <v:group style="position:absolute;left:6782;top:11689;width:60;height:60" coordorigin="6782,11689" coordsize="60,60">
              <v:shape style="position:absolute;left:6782;top:11689;width:60;height:60" coordorigin="6782,11689" coordsize="60,60" path="m6780,11720l6845,11720e" filled="f" stroked="t" strokeweight="3.364135pt" strokecolor="#231F20">
                <v:path arrowok="t"/>
              </v:shape>
            </v:group>
            <v:group style="position:absolute;left:6960;top:11991;width:60;height:30" coordorigin="6960,11991" coordsize="60,30">
              <v:shape style="position:absolute;left:6960;top:11991;width:60;height:30" coordorigin="6960,11991" coordsize="60,30" path="m7020,12021l7020,11991,6960,11991,6960,12021e" filled="f" stroked="t" strokeweight=".251101pt" strokecolor="#231F20">
                <v:path arrowok="t"/>
              </v:shape>
            </v:group>
            <v:group style="position:absolute;left:7137;top:11991;width:60;height:30" coordorigin="7137,11991" coordsize="60,30">
              <v:shape style="position:absolute;left:7137;top:11991;width:60;height:30" coordorigin="7137,11991" coordsize="60,30" path="m7197,12021l7197,11991,7137,11991,7137,12021e" filled="f" stroked="t" strokeweight=".251101pt" strokecolor="#231F20">
                <v:path arrowok="t"/>
              </v:shape>
            </v:group>
            <v:group style="position:absolute;left:7314;top:11991;width:60;height:30" coordorigin="7314,11991" coordsize="60,30">
              <v:shape style="position:absolute;left:7314;top:11991;width:60;height:30" coordorigin="7314,11991" coordsize="60,30" path="m7375,12021l7375,11991,7314,11991,7314,12021e" filled="f" stroked="t" strokeweight=".251101pt" strokecolor="#231F20">
                <v:path arrowok="t"/>
              </v:shape>
            </v:group>
            <v:group style="position:absolute;left:7492;top:11991;width:60;height:30" coordorigin="7492,11991" coordsize="60,30">
              <v:shape style="position:absolute;left:7492;top:11991;width:60;height:30" coordorigin="7492,11991" coordsize="60,30" path="m7552,12021l7552,11991,7492,11991,7492,12021e" filled="f" stroked="t" strokeweight=".251101pt" strokecolor="#231F20">
                <v:path arrowok="t"/>
              </v:shape>
            </v:group>
            <v:group style="position:absolute;left:7669;top:11991;width:60;height:30" coordorigin="7669,11991" coordsize="60,30">
              <v:shape style="position:absolute;left:7669;top:11991;width:60;height:30" coordorigin="7669,11991" coordsize="60,30" path="m7729,12021l7729,11991,7669,11991,7669,12021e" filled="f" stroked="t" strokeweight=".251101pt" strokecolor="#231F20">
                <v:path arrowok="t"/>
              </v:shape>
            </v:group>
            <v:group style="position:absolute;left:7846;top:11418;width:60;height:51" coordorigin="7846,11418" coordsize="60,51">
              <v:shape style="position:absolute;left:7846;top:11418;width:60;height:51" coordorigin="7846,11418" coordsize="60,51" path="m7846,11469l7906,11469,7906,11418e" filled="f" stroked="t" strokeweight=".251101pt" strokecolor="#231F20">
                <v:path arrowok="t"/>
              </v:shape>
            </v:group>
            <v:group style="position:absolute;left:7846;top:11418;width:2;height:51" coordorigin="7846,11418" coordsize="2,51">
              <v:shape style="position:absolute;left:7846;top:11418;width:2;height:51" coordorigin="7846,11418" coordsize="0,51" path="m7846,11418l7846,11469e" filled="f" stroked="t" strokeweight=".251101pt" strokecolor="#231F20">
                <v:path arrowok="t"/>
              </v:shape>
            </v:group>
            <v:group style="position:absolute;left:8023;top:11991;width:60;height:30" coordorigin="8023,11991" coordsize="60,30">
              <v:shape style="position:absolute;left:8023;top:11991;width:60;height:30" coordorigin="8023,11991" coordsize="60,30" path="m8084,12021l8084,11991,8023,11991,8023,12021e" filled="f" stroked="t" strokeweight=".251101pt" strokecolor="#231F20">
                <v:path arrowok="t"/>
              </v:shape>
            </v:group>
            <v:group style="position:absolute;left:8201;top:11991;width:60;height:30" coordorigin="8201,11991" coordsize="60,30">
              <v:shape style="position:absolute;left:8201;top:11991;width:60;height:30" coordorigin="8201,11991" coordsize="60,30" path="m8261,12021l8261,11991,8201,11991,8201,12021e" filled="f" stroked="t" strokeweight=".251101pt" strokecolor="#231F20">
                <v:path arrowok="t"/>
              </v:shape>
            </v:group>
            <v:group style="position:absolute;left:8378;top:11991;width:60;height:30" coordorigin="8378,11991" coordsize="60,30">
              <v:shape style="position:absolute;left:8378;top:11991;width:60;height:30" coordorigin="8378,11991" coordsize="60,30" path="m8438,12021l8438,11991,8378,11991,8378,12021e" filled="f" stroked="t" strokeweight=".251101pt" strokecolor="#231F20">
                <v:path arrowok="t"/>
              </v:shape>
            </v:group>
            <v:group style="position:absolute;left:8555;top:11991;width:60;height:30" coordorigin="8555,11991" coordsize="60,30">
              <v:shape style="position:absolute;left:8555;top:11991;width:60;height:30" coordorigin="8555,11991" coordsize="60,30" path="m8616,12021l8616,11991,8555,11991,8555,12021e" filled="f" stroked="t" strokeweight=".251101pt" strokecolor="#231F20">
                <v:path arrowok="t"/>
              </v:shape>
            </v:group>
            <v:group style="position:absolute;left:8733;top:11991;width:60;height:30" coordorigin="8733,11991" coordsize="60,30">
              <v:shape style="position:absolute;left:8733;top:11991;width:60;height:30" coordorigin="8733,11991" coordsize="60,30" path="m8793,12021l8793,11991,8733,11991,8733,12021e" filled="f" stroked="t" strokeweight=".251101pt" strokecolor="#231F20">
                <v:path arrowok="t"/>
              </v:shape>
            </v:group>
            <v:group style="position:absolute;left:8910;top:11991;width:60;height:30" coordorigin="8910,11991" coordsize="60,30">
              <v:shape style="position:absolute;left:8910;top:11991;width:60;height:30" coordorigin="8910,11991" coordsize="60,30" path="m8970,12021l8970,11991,8910,11991,8910,12021e" filled="f" stroked="t" strokeweight=".251101pt" strokecolor="#231F20">
                <v:path arrowok="t"/>
              </v:shape>
            </v:group>
            <v:group style="position:absolute;left:9087;top:11991;width:60;height:30" coordorigin="9087,11991" coordsize="60,30">
              <v:shape style="position:absolute;left:9087;top:11991;width:60;height:30" coordorigin="9087,11991" coordsize="60,30" path="m9147,12021l9147,11991,9087,11991,9087,12021e" filled="f" stroked="t" strokeweight=".251101pt" strokecolor="#231F20">
                <v:path arrowok="t"/>
              </v:shape>
            </v:group>
            <v:group style="position:absolute;left:9264;top:11418;width:60;height:30" coordorigin="9264,11418" coordsize="60,30">
              <v:shape style="position:absolute;left:9264;top:11418;width:60;height:30" coordorigin="9264,11418" coordsize="60,30" path="m9264,11448l9325,11448,9325,11418e" filled="f" stroked="t" strokeweight=".251101pt" strokecolor="#231F20">
                <v:path arrowok="t"/>
              </v:shape>
            </v:group>
            <v:group style="position:absolute;left:9264;top:11418;width:2;height:30" coordorigin="9264,11418" coordsize="2,30">
              <v:shape style="position:absolute;left:9264;top:11418;width:2;height:30" coordorigin="9264,11418" coordsize="0,30" path="m9264,11418l9264,11448e" filled="f" stroked="t" strokeweight=".251101pt" strokecolor="#231F20">
                <v:path arrowok="t"/>
              </v:shape>
            </v:group>
            <v:group style="position:absolute;left:9442;top:11991;width:60;height:30" coordorigin="9442,11991" coordsize="60,30">
              <v:shape style="position:absolute;left:9442;top:11991;width:60;height:30" coordorigin="9442,11991" coordsize="60,30" path="m9502,12021l9502,11991,9442,11991,9442,12021e" filled="f" stroked="t" strokeweight=".251101pt" strokecolor="#231F20">
                <v:path arrowok="t"/>
              </v:shape>
            </v:group>
            <v:group style="position:absolute;left:9619;top:11991;width:60;height:30" coordorigin="9619,11991" coordsize="60,30">
              <v:shape style="position:absolute;left:9619;top:11991;width:60;height:30" coordorigin="9619,11991" coordsize="60,30" path="m9679,12021l9679,11991,9619,11991,9619,12021e" filled="f" stroked="t" strokeweight=".251101pt" strokecolor="#231F20">
                <v:path arrowok="t"/>
              </v:shape>
            </v:group>
            <v:group style="position:absolute;left:9796;top:11991;width:60;height:30" coordorigin="9796,11991" coordsize="60,30">
              <v:shape style="position:absolute;left:9796;top:11991;width:60;height:30" coordorigin="9796,11991" coordsize="60,30" path="m9857,12021l9857,11991,9796,11991,9796,12021e" filled="f" stroked="t" strokeweight=".251101pt" strokecolor="#231F20">
                <v:path arrowok="t"/>
              </v:shape>
            </v:group>
            <v:group style="position:absolute;left:9974;top:11991;width:60;height:30" coordorigin="9974,11991" coordsize="60,30">
              <v:shape style="position:absolute;left:9974;top:11991;width:60;height:30" coordorigin="9974,11991" coordsize="60,30" path="m10034,12021l10034,11991,9974,11991,9974,12021e" filled="f" stroked="t" strokeweight=".251101pt" strokecolor="#231F20">
                <v:path arrowok="t"/>
              </v:shape>
            </v:group>
            <v:group style="position:absolute;left:10151;top:11991;width:60;height:30" coordorigin="10151,11991" coordsize="60,30">
              <v:shape style="position:absolute;left:10151;top:11991;width:60;height:30" coordorigin="10151,11991" coordsize="60,30" path="m10211,12021l10211,11991,10151,11991,10151,12021e" filled="f" stroked="t" strokeweight=".251101pt" strokecolor="#231F20">
                <v:path arrowok="t"/>
              </v:shape>
            </v:group>
            <v:group style="position:absolute;left:10328;top:11991;width:60;height:30" coordorigin="10328,11991" coordsize="60,30">
              <v:shape style="position:absolute;left:10328;top:11991;width:60;height:30" coordorigin="10328,11991" coordsize="60,30" path="m10388,12021l10388,11991,10328,11991,10328,12021e" filled="f" stroked="t" strokeweight=".251101pt" strokecolor="#231F20">
                <v:path arrowok="t"/>
              </v:shape>
            </v:group>
            <v:group style="position:absolute;left:10506;top:11689;width:60;height:60" coordorigin="10506,11689" coordsize="60,60">
              <v:shape style="position:absolute;left:10506;top:11689;width:60;height:60" coordorigin="10506,11689" coordsize="60,60" path="m10503,11720l10568,11720e" filled="f" stroked="t" strokeweight="3.364135pt" strokecolor="#231F20">
                <v:path arrowok="t"/>
              </v:shape>
            </v:group>
            <v:group style="position:absolute;left:10683;top:11418;width:60;height:30" coordorigin="10683,11418" coordsize="60,30">
              <v:shape style="position:absolute;left:10683;top:11418;width:60;height:30" coordorigin="10683,11418" coordsize="60,30" path="m10683,11448l10743,11448,10743,11418e" filled="f" stroked="t" strokeweight=".251101pt" strokecolor="#231F20">
                <v:path arrowok="t"/>
              </v:shape>
            </v:group>
            <v:group style="position:absolute;left:10683;top:11418;width:2;height:30" coordorigin="10683,11418" coordsize="2,30">
              <v:shape style="position:absolute;left:10683;top:11418;width:2;height:30" coordorigin="10683,11418" coordsize="0,30" path="m10683,11418l10683,11448e" filled="f" stroked="t" strokeweight=".251101pt" strokecolor="#231F20">
                <v:path arrowok="t"/>
              </v:shape>
            </v:group>
            <v:group style="position:absolute;left:10860;top:11991;width:60;height:30" coordorigin="10860,11991" coordsize="60,30">
              <v:shape style="position:absolute;left:10860;top:11991;width:60;height:30" coordorigin="10860,11991" coordsize="60,30" path="m10920,12021l10920,11991,10860,11991,10860,12021e" filled="f" stroked="t" strokeweight=".251101pt" strokecolor="#231F20">
                <v:path arrowok="t"/>
              </v:shape>
            </v:group>
            <v:group style="position:absolute;left:11037;top:11991;width:60;height:30" coordorigin="11037,11991" coordsize="60,30">
              <v:shape style="position:absolute;left:11037;top:11991;width:60;height:30" coordorigin="11037,11991" coordsize="60,30" path="m11098,12021l11098,11991,11037,11991,11037,12021e" filled="f" stroked="t" strokeweight=".251101pt" strokecolor="#231F20">
                <v:path arrowok="t"/>
              </v:shape>
            </v:group>
            <v:group style="position:absolute;left:11215;top:11991;width:60;height:30" coordorigin="11215,11991" coordsize="60,30">
              <v:shape style="position:absolute;left:11215;top:11991;width:60;height:30" coordorigin="11215,11991" coordsize="60,30" path="m11275,12021l11275,11991,11215,11991,11215,12021e" filled="f" stroked="t" strokeweight=".251101pt" strokecolor="#231F20">
                <v:path arrowok="t"/>
              </v:shape>
            </v:group>
            <v:group style="position:absolute;left:11392;top:11689;width:60;height:60" coordorigin="11392,11689" coordsize="60,60">
              <v:shape style="position:absolute;left:11392;top:11689;width:60;height:60" coordorigin="11392,11689" coordsize="60,60" path="m11389,11720l11455,11720e" filled="f" stroked="t" strokeweight="3.364135pt" strokecolor="#231F20">
                <v:path arrowok="t"/>
              </v:shape>
            </v:group>
            <v:group style="position:absolute;left:1849;top:11418;width:9574;height:603" coordorigin="1849,11418" coordsize="9574,603">
              <v:shape style="position:absolute;left:1849;top:11418;width:9574;height:603" coordorigin="1849,11418" coordsize="9574,603" path="m1849,11720l2558,11720,2735,11599,2912,12021,3444,12021,3621,11533,3799,11596,3976,12021,4153,12021,4331,11720,4508,11599,4685,12021,4862,12021,5040,11587,5217,11566,5394,12021,5572,12021,5749,11720,5926,12021,6281,12021,6458,11720,6635,12021,6813,11418,6990,12021,7699,12021,7876,11720,8054,12021,9117,12021,9295,11720,9472,12021,10536,12021,10713,11720,10890,12021,11245,12021,11422,11418e" filled="f" stroked="t" strokeweight=".502202pt" strokecolor="#231F20">
                <v:path arrowok="t"/>
                <v:stroke dashstyle="longDash"/>
              </v:shape>
            </v:group>
            <v:group style="position:absolute;left:1849;top:11689;width:30;height:30" coordorigin="1849,11689" coordsize="30,30">
              <v:shape style="position:absolute;left:1849;top:11689;width:30;height:30" coordorigin="1849,11689" coordsize="30,30" path="m1849,11720l1879,11689e" filled="f" stroked="t" strokeweight=".251101pt" strokecolor="#231F20">
                <v:path arrowok="t"/>
              </v:shape>
            </v:group>
            <v:group style="position:absolute;left:1849;top:11720;width:30;height:30" coordorigin="1849,11720" coordsize="30,30">
              <v:shape style="position:absolute;left:1849;top:11720;width:30;height:30" coordorigin="1849,11720" coordsize="30,30" path="m1849,11720l1879,11750e" filled="f" stroked="t" strokeweight=".251101pt" strokecolor="#231F20">
                <v:path arrowok="t"/>
              </v:shape>
            </v:group>
            <v:group style="position:absolute;left:1996;top:11689;width:60;height:60" coordorigin="1996,11689" coordsize="60,60">
              <v:shape style="position:absolute;left:1996;top:11689;width:60;height:60" coordorigin="1996,11689" coordsize="60,60" path="m1996,11750l2056,11689e" filled="f" stroked="t" strokeweight=".251101pt" strokecolor="#231F20">
                <v:path arrowok="t"/>
              </v:shape>
            </v:group>
            <v:group style="position:absolute;left:1996;top:11689;width:60;height:60" coordorigin="1996,11689" coordsize="60,60">
              <v:shape style="position:absolute;left:1996;top:11689;width:60;height:60" coordorigin="1996,11689" coordsize="60,60" path="m1996,11689l2056,11750e" filled="f" stroked="t" strokeweight=".251101pt" strokecolor="#231F20">
                <v:path arrowok="t"/>
              </v:shape>
            </v:group>
            <v:group style="position:absolute;left:2173;top:11689;width:60;height:60" coordorigin="2173,11689" coordsize="60,60">
              <v:shape style="position:absolute;left:2173;top:11689;width:60;height:60" coordorigin="2173,11689" coordsize="60,60" path="m2173,11750l2233,11689e" filled="f" stroked="t" strokeweight=".251101pt" strokecolor="#231F20">
                <v:path arrowok="t"/>
              </v:shape>
            </v:group>
            <v:group style="position:absolute;left:2173;top:11689;width:60;height:60" coordorigin="2173,11689" coordsize="60,60">
              <v:shape style="position:absolute;left:2173;top:11689;width:60;height:60" coordorigin="2173,11689" coordsize="60,60" path="m2173,11689l2233,11750e" filled="f" stroked="t" strokeweight=".251101pt" strokecolor="#231F20">
                <v:path arrowok="t"/>
              </v:shape>
            </v:group>
            <v:group style="position:absolute;left:2350;top:11689;width:60;height:60" coordorigin="2350,11689" coordsize="60,60">
              <v:shape style="position:absolute;left:2350;top:11689;width:60;height:60" coordorigin="2350,11689" coordsize="60,60" path="m2350,11750l2410,11689e" filled="f" stroked="t" strokeweight=".251101pt" strokecolor="#231F20">
                <v:path arrowok="t"/>
              </v:shape>
            </v:group>
            <v:group style="position:absolute;left:2350;top:11689;width:60;height:60" coordorigin="2350,11689" coordsize="60,60">
              <v:shape style="position:absolute;left:2350;top:11689;width:60;height:60" coordorigin="2350,11689" coordsize="60,60" path="m2350,11689l2410,11750e" filled="f" stroked="t" strokeweight=".251101pt" strokecolor="#231F20">
                <v:path arrowok="t"/>
              </v:shape>
            </v:group>
            <v:group style="position:absolute;left:2528;top:11689;width:60;height:60" coordorigin="2528,11689" coordsize="60,60">
              <v:shape style="position:absolute;left:2528;top:11689;width:60;height:60" coordorigin="2528,11689" coordsize="60,60" path="m2528,11750l2588,11689e" filled="f" stroked="t" strokeweight=".251101pt" strokecolor="#231F20">
                <v:path arrowok="t"/>
              </v:shape>
            </v:group>
            <v:group style="position:absolute;left:2528;top:11689;width:60;height:60" coordorigin="2528,11689" coordsize="60,60">
              <v:shape style="position:absolute;left:2528;top:11689;width:60;height:60" coordorigin="2528,11689" coordsize="60,60" path="m2528,11689l2588,11750e" filled="f" stroked="t" strokeweight=".251101pt" strokecolor="#231F20">
                <v:path arrowok="t"/>
              </v:shape>
            </v:group>
            <v:group style="position:absolute;left:2705;top:11569;width:60;height:60" coordorigin="2705,11569" coordsize="60,60">
              <v:shape style="position:absolute;left:2705;top:11569;width:60;height:60" coordorigin="2705,11569" coordsize="60,60" path="m2705,11629l2765,11569e" filled="f" stroked="t" strokeweight=".251101pt" strokecolor="#231F20">
                <v:path arrowok="t"/>
              </v:shape>
            </v:group>
            <v:group style="position:absolute;left:2705;top:11569;width:60;height:60" coordorigin="2705,11569" coordsize="60,60">
              <v:shape style="position:absolute;left:2705;top:11569;width:60;height:60" coordorigin="2705,11569" coordsize="60,60" path="m2705,11569l2765,11629e" filled="f" stroked="t" strokeweight=".251101pt" strokecolor="#231F20">
                <v:path arrowok="t"/>
              </v:shape>
            </v:group>
            <v:group style="position:absolute;left:2912;top:11991;width:30;height:30" coordorigin="2912,11991" coordsize="30,30">
              <v:shape style="position:absolute;left:2912;top:11991;width:30;height:30" coordorigin="2912,11991" coordsize="30,30" path="m2912,12021l2942,11991e" filled="f" stroked="t" strokeweight=".251101pt" strokecolor="#231F20">
                <v:path arrowok="t"/>
              </v:shape>
            </v:group>
            <v:group style="position:absolute;left:2882;top:11991;width:30;height:30" coordorigin="2882,11991" coordsize="30,30">
              <v:shape style="position:absolute;left:2882;top:11991;width:30;height:30" coordorigin="2882,11991" coordsize="30,30" path="m2882,11991l2912,12021e" filled="f" stroked="t" strokeweight=".251101pt" strokecolor="#231F20">
                <v:path arrowok="t"/>
              </v:shape>
            </v:group>
            <v:group style="position:absolute;left:3090;top:11991;width:30;height:30" coordorigin="3090,11991" coordsize="30,30">
              <v:shape style="position:absolute;left:3090;top:11991;width:30;height:30" coordorigin="3090,11991" coordsize="30,30" path="m3090,12021l3120,11991e" filled="f" stroked="t" strokeweight=".251101pt" strokecolor="#231F20">
                <v:path arrowok="t"/>
              </v:shape>
            </v:group>
            <v:group style="position:absolute;left:3059;top:11991;width:30;height:30" coordorigin="3059,11991" coordsize="30,30">
              <v:shape style="position:absolute;left:3059;top:11991;width:30;height:30" coordorigin="3059,11991" coordsize="30,30" path="m3059,11991l3090,12021e" filled="f" stroked="t" strokeweight=".251101pt" strokecolor="#231F20">
                <v:path arrowok="t"/>
              </v:shape>
            </v:group>
            <v:group style="position:absolute;left:3267;top:11991;width:30;height:30" coordorigin="3267,11991" coordsize="30,30">
              <v:shape style="position:absolute;left:3267;top:11991;width:30;height:30" coordorigin="3267,11991" coordsize="30,30" path="m3267,12021l3297,11991e" filled="f" stroked="t" strokeweight=".251101pt" strokecolor="#231F20">
                <v:path arrowok="t"/>
              </v:shape>
            </v:group>
            <v:group style="position:absolute;left:3237;top:11991;width:30;height:30" coordorigin="3237,11991" coordsize="30,30">
              <v:shape style="position:absolute;left:3237;top:11991;width:30;height:30" coordorigin="3237,11991" coordsize="30,30" path="m3237,11991l3267,12021e" filled="f" stroked="t" strokeweight=".251101pt" strokecolor="#231F20">
                <v:path arrowok="t"/>
              </v:shape>
            </v:group>
            <v:group style="position:absolute;left:3444;top:11991;width:30;height:30" coordorigin="3444,11991" coordsize="30,30">
              <v:shape style="position:absolute;left:3444;top:11991;width:30;height:30" coordorigin="3444,11991" coordsize="30,30" path="m3444,12021l3474,11991e" filled="f" stroked="t" strokeweight=".251101pt" strokecolor="#231F20">
                <v:path arrowok="t"/>
              </v:shape>
            </v:group>
            <v:group style="position:absolute;left:3414;top:11991;width:30;height:30" coordorigin="3414,11991" coordsize="30,30">
              <v:shape style="position:absolute;left:3414;top:11991;width:30;height:30" coordorigin="3414,11991" coordsize="30,30" path="m3414,11991l3444,12021e" filled="f" stroked="t" strokeweight=".251101pt" strokecolor="#231F20">
                <v:path arrowok="t"/>
              </v:shape>
            </v:group>
            <v:group style="position:absolute;left:3591;top:11502;width:60;height:60" coordorigin="3591,11502" coordsize="60,60">
              <v:shape style="position:absolute;left:3591;top:11502;width:60;height:60" coordorigin="3591,11502" coordsize="60,60" path="m3591,11563l3652,11502e" filled="f" stroked="t" strokeweight=".251101pt" strokecolor="#231F20">
                <v:path arrowok="t"/>
              </v:shape>
            </v:group>
            <v:group style="position:absolute;left:3591;top:11502;width:60;height:60" coordorigin="3591,11502" coordsize="60,60">
              <v:shape style="position:absolute;left:3591;top:11502;width:60;height:60" coordorigin="3591,11502" coordsize="60,60" path="m3591,11502l3652,11563e" filled="f" stroked="t" strokeweight=".251101pt" strokecolor="#231F20">
                <v:path arrowok="t"/>
              </v:shape>
            </v:group>
            <v:group style="position:absolute;left:3769;top:11566;width:60;height:60" coordorigin="3769,11566" coordsize="60,60">
              <v:shape style="position:absolute;left:3769;top:11566;width:60;height:60" coordorigin="3769,11566" coordsize="60,60" path="m3769,11626l3829,11566e" filled="f" stroked="t" strokeweight=".251101pt" strokecolor="#231F20">
                <v:path arrowok="t"/>
              </v:shape>
            </v:group>
            <v:group style="position:absolute;left:3769;top:11566;width:60;height:60" coordorigin="3769,11566" coordsize="60,60">
              <v:shape style="position:absolute;left:3769;top:11566;width:60;height:60" coordorigin="3769,11566" coordsize="60,60" path="m3769,11566l3829,11626e" filled="f" stroked="t" strokeweight=".251101pt" strokecolor="#231F20">
                <v:path arrowok="t"/>
              </v:shape>
            </v:group>
            <v:group style="position:absolute;left:3976;top:11991;width:30;height:30" coordorigin="3976,11991" coordsize="30,30">
              <v:shape style="position:absolute;left:3976;top:11991;width:30;height:30" coordorigin="3976,11991" coordsize="30,30" path="m3976,12021l4006,11991e" filled="f" stroked="t" strokeweight=".251101pt" strokecolor="#231F20">
                <v:path arrowok="t"/>
              </v:shape>
            </v:group>
            <v:group style="position:absolute;left:3946;top:11991;width:30;height:30" coordorigin="3946,11991" coordsize="30,30">
              <v:shape style="position:absolute;left:3946;top:11991;width:30;height:30" coordorigin="3946,11991" coordsize="30,30" path="m3946,11991l3976,12021e" filled="f" stroked="t" strokeweight=".251101pt" strokecolor="#231F20">
                <v:path arrowok="t"/>
              </v:shape>
            </v:group>
            <v:group style="position:absolute;left:4153;top:11991;width:30;height:30" coordorigin="4153,11991" coordsize="30,30">
              <v:shape style="position:absolute;left:4153;top:11991;width:30;height:30" coordorigin="4153,11991" coordsize="30,30" path="m4153,12021l4183,11991e" filled="f" stroked="t" strokeweight=".251101pt" strokecolor="#231F20">
                <v:path arrowok="t"/>
              </v:shape>
            </v:group>
            <v:group style="position:absolute;left:4123;top:11991;width:30;height:30" coordorigin="4123,11991" coordsize="30,30">
              <v:shape style="position:absolute;left:4123;top:11991;width:30;height:30" coordorigin="4123,11991" coordsize="30,30" path="m4123,11991l4153,12021e" filled="f" stroked="t" strokeweight=".251101pt" strokecolor="#231F20">
                <v:path arrowok="t"/>
              </v:shape>
            </v:group>
            <v:group style="position:absolute;left:4300;top:11689;width:60;height:60" coordorigin="4300,11689" coordsize="60,60">
              <v:shape style="position:absolute;left:4300;top:11689;width:60;height:60" coordorigin="4300,11689" coordsize="60,60" path="m4300,11750l4361,11689e" filled="f" stroked="t" strokeweight=".251101pt" strokecolor="#231F20">
                <v:path arrowok="t"/>
              </v:shape>
            </v:group>
            <v:group style="position:absolute;left:4300;top:11689;width:60;height:60" coordorigin="4300,11689" coordsize="60,60">
              <v:shape style="position:absolute;left:4300;top:11689;width:60;height:60" coordorigin="4300,11689" coordsize="60,60" path="m4300,11689l4361,11750e" filled="f" stroked="t" strokeweight=".251101pt" strokecolor="#231F20">
                <v:path arrowok="t"/>
              </v:shape>
            </v:group>
            <v:group style="position:absolute;left:4478;top:11569;width:60;height:60" coordorigin="4478,11569" coordsize="60,60">
              <v:shape style="position:absolute;left:4478;top:11569;width:60;height:60" coordorigin="4478,11569" coordsize="60,60" path="m4478,11629l4538,11569e" filled="f" stroked="t" strokeweight=".251101pt" strokecolor="#231F20">
                <v:path arrowok="t"/>
              </v:shape>
            </v:group>
            <v:group style="position:absolute;left:4478;top:11569;width:60;height:60" coordorigin="4478,11569" coordsize="60,60">
              <v:shape style="position:absolute;left:4478;top:11569;width:60;height:60" coordorigin="4478,11569" coordsize="60,60" path="m4478,11569l4538,11629e" filled="f" stroked="t" strokeweight=".251101pt" strokecolor="#231F20">
                <v:path arrowok="t"/>
              </v:shape>
            </v:group>
            <v:group style="position:absolute;left:4685;top:11991;width:30;height:30" coordorigin="4685,11991" coordsize="30,30">
              <v:shape style="position:absolute;left:4685;top:11991;width:30;height:30" coordorigin="4685,11991" coordsize="30,30" path="m4685,12021l4715,11991e" filled="f" stroked="t" strokeweight=".251101pt" strokecolor="#231F20">
                <v:path arrowok="t"/>
              </v:shape>
            </v:group>
            <v:group style="position:absolute;left:4655;top:11991;width:30;height:30" coordorigin="4655,11991" coordsize="30,30">
              <v:shape style="position:absolute;left:4655;top:11991;width:30;height:30" coordorigin="4655,11991" coordsize="30,30" path="m4655,11991l4685,12021e" filled="f" stroked="t" strokeweight=".251101pt" strokecolor="#231F20">
                <v:path arrowok="t"/>
              </v:shape>
            </v:group>
            <v:group style="position:absolute;left:4862;top:11991;width:30;height:30" coordorigin="4862,11991" coordsize="30,30">
              <v:shape style="position:absolute;left:4862;top:11991;width:30;height:30" coordorigin="4862,11991" coordsize="30,30" path="m4862,12021l4893,11991e" filled="f" stroked="t" strokeweight=".251101pt" strokecolor="#231F20">
                <v:path arrowok="t"/>
              </v:shape>
            </v:group>
            <v:group style="position:absolute;left:4832;top:11991;width:30;height:30" coordorigin="4832,11991" coordsize="30,30">
              <v:shape style="position:absolute;left:4832;top:11991;width:30;height:30" coordorigin="4832,11991" coordsize="30,30" path="m4832,11991l4862,12021e" filled="f" stroked="t" strokeweight=".251101pt" strokecolor="#231F20">
                <v:path arrowok="t"/>
              </v:shape>
            </v:group>
            <v:group style="position:absolute;left:5010;top:11557;width:60;height:60" coordorigin="5010,11557" coordsize="60,60">
              <v:shape style="position:absolute;left:5010;top:11557;width:60;height:60" coordorigin="5010,11557" coordsize="60,60" path="m5010,11617l5070,11557e" filled="f" stroked="t" strokeweight=".251101pt" strokecolor="#231F20">
                <v:path arrowok="t"/>
              </v:shape>
            </v:group>
            <v:group style="position:absolute;left:5010;top:11557;width:60;height:60" coordorigin="5010,11557" coordsize="60,60">
              <v:shape style="position:absolute;left:5010;top:11557;width:60;height:60" coordorigin="5010,11557" coordsize="60,60" path="m5010,11557l5070,11617e" filled="f" stroked="t" strokeweight=".251101pt" strokecolor="#231F20">
                <v:path arrowok="t"/>
              </v:shape>
            </v:group>
            <v:group style="position:absolute;left:5187;top:11536;width:60;height:60" coordorigin="5187,11536" coordsize="60,60">
              <v:shape style="position:absolute;left:5187;top:11536;width:60;height:60" coordorigin="5187,11536" coordsize="60,60" path="m5187,11596l5247,11536e" filled="f" stroked="t" strokeweight=".251101pt" strokecolor="#231F20">
                <v:path arrowok="t"/>
              </v:shape>
            </v:group>
            <v:group style="position:absolute;left:5187;top:11536;width:60;height:60" coordorigin="5187,11536" coordsize="60,60">
              <v:shape style="position:absolute;left:5187;top:11536;width:60;height:60" coordorigin="5187,11536" coordsize="60,60" path="m5187,11536l5247,11596e" filled="f" stroked="t" strokeweight=".251101pt" strokecolor="#231F20">
                <v:path arrowok="t"/>
              </v:shape>
            </v:group>
            <v:group style="position:absolute;left:5394;top:11991;width:30;height:30" coordorigin="5394,11991" coordsize="30,30">
              <v:shape style="position:absolute;left:5394;top:11991;width:30;height:30" coordorigin="5394,11991" coordsize="30,30" path="m5394,12021l5424,11991e" filled="f" stroked="t" strokeweight=".251101pt" strokecolor="#231F20">
                <v:path arrowok="t"/>
              </v:shape>
            </v:group>
            <v:group style="position:absolute;left:5364;top:11991;width:30;height:30" coordorigin="5364,11991" coordsize="30,30">
              <v:shape style="position:absolute;left:5364;top:11991;width:30;height:30" coordorigin="5364,11991" coordsize="30,30" path="m5364,11991l5394,12021e" filled="f" stroked="t" strokeweight=".251101pt" strokecolor="#231F20">
                <v:path arrowok="t"/>
              </v:shape>
            </v:group>
            <v:group style="position:absolute;left:5572;top:11991;width:30;height:30" coordorigin="5572,11991" coordsize="30,30">
              <v:shape style="position:absolute;left:5572;top:11991;width:30;height:30" coordorigin="5572,11991" coordsize="30,30" path="m5572,12021l5602,11991e" filled="f" stroked="t" strokeweight=".251101pt" strokecolor="#231F20">
                <v:path arrowok="t"/>
              </v:shape>
            </v:group>
            <v:group style="position:absolute;left:5541;top:11991;width:30;height:30" coordorigin="5541,11991" coordsize="30,30">
              <v:shape style="position:absolute;left:5541;top:11991;width:30;height:30" coordorigin="5541,11991" coordsize="30,30" path="m5541,11991l5572,12021e" filled="f" stroked="t" strokeweight=".251101pt" strokecolor="#231F20">
                <v:path arrowok="t"/>
              </v:shape>
            </v:group>
            <v:group style="position:absolute;left:5719;top:11689;width:60;height:60" coordorigin="5719,11689" coordsize="60,60">
              <v:shape style="position:absolute;left:5719;top:11689;width:60;height:60" coordorigin="5719,11689" coordsize="60,60" path="m5719,11750l5779,11689e" filled="f" stroked="t" strokeweight=".251101pt" strokecolor="#231F20">
                <v:path arrowok="t"/>
              </v:shape>
            </v:group>
            <v:group style="position:absolute;left:5719;top:11689;width:60;height:60" coordorigin="5719,11689" coordsize="60,60">
              <v:shape style="position:absolute;left:5719;top:11689;width:60;height:60" coordorigin="5719,11689" coordsize="60,60" path="m5719,11689l5779,11750e" filled="f" stroked="t" strokeweight=".251101pt" strokecolor="#231F20">
                <v:path arrowok="t"/>
              </v:shape>
            </v:group>
            <v:group style="position:absolute;left:5926;top:11991;width:30;height:30" coordorigin="5926,11991" coordsize="30,30">
              <v:shape style="position:absolute;left:5926;top:11991;width:30;height:30" coordorigin="5926,11991" coordsize="30,30" path="m5926,12021l5956,11991e" filled="f" stroked="t" strokeweight=".251101pt" strokecolor="#231F20">
                <v:path arrowok="t"/>
              </v:shape>
            </v:group>
            <v:group style="position:absolute;left:5896;top:11991;width:30;height:30" coordorigin="5896,11991" coordsize="30,30">
              <v:shape style="position:absolute;left:5896;top:11991;width:30;height:30" coordorigin="5896,11991" coordsize="30,30" path="m5896,11991l5926,12021e" filled="f" stroked="t" strokeweight=".251101pt" strokecolor="#231F20">
                <v:path arrowok="t"/>
              </v:shape>
            </v:group>
            <v:group style="position:absolute;left:6103;top:11991;width:30;height:30" coordorigin="6103,11991" coordsize="30,30">
              <v:shape style="position:absolute;left:6103;top:11991;width:30;height:30" coordorigin="6103,11991" coordsize="30,30" path="m6103,12021l6134,11991e" filled="f" stroked="t" strokeweight=".251101pt" strokecolor="#231F20">
                <v:path arrowok="t"/>
              </v:shape>
            </v:group>
            <v:group style="position:absolute;left:6073;top:11991;width:30;height:30" coordorigin="6073,11991" coordsize="30,30">
              <v:shape style="position:absolute;left:6073;top:11991;width:30;height:30" coordorigin="6073,11991" coordsize="30,30" path="m6073,11991l6103,12021e" filled="f" stroked="t" strokeweight=".251101pt" strokecolor="#231F20">
                <v:path arrowok="t"/>
              </v:shape>
            </v:group>
            <v:group style="position:absolute;left:6281;top:11991;width:30;height:30" coordorigin="6281,11991" coordsize="30,30">
              <v:shape style="position:absolute;left:6281;top:11991;width:30;height:30" coordorigin="6281,11991" coordsize="30,30" path="m6281,12021l6311,11991e" filled="f" stroked="t" strokeweight=".251101pt" strokecolor="#231F20">
                <v:path arrowok="t"/>
              </v:shape>
            </v:group>
            <v:group style="position:absolute;left:6251;top:11991;width:30;height:30" coordorigin="6251,11991" coordsize="30,30">
              <v:shape style="position:absolute;left:6251;top:11991;width:30;height:30" coordorigin="6251,11991" coordsize="30,30" path="m6251,11991l6281,12021e" filled="f" stroked="t" strokeweight=".251101pt" strokecolor="#231F20">
                <v:path arrowok="t"/>
              </v:shape>
            </v:group>
            <v:group style="position:absolute;left:6428;top:11689;width:60;height:60" coordorigin="6428,11689" coordsize="60,60">
              <v:shape style="position:absolute;left:6428;top:11689;width:60;height:60" coordorigin="6428,11689" coordsize="60,60" path="m6428,11750l6488,11689e" filled="f" stroked="t" strokeweight=".251101pt" strokecolor="#231F20">
                <v:path arrowok="t"/>
              </v:shape>
            </v:group>
            <v:group style="position:absolute;left:6428;top:11689;width:60;height:60" coordorigin="6428,11689" coordsize="60,60">
              <v:shape style="position:absolute;left:6428;top:11689;width:60;height:60" coordorigin="6428,11689" coordsize="60,60" path="m6428,11689l6488,11750e" filled="f" stroked="t" strokeweight=".251101pt" strokecolor="#231F20">
                <v:path arrowok="t"/>
              </v:shape>
            </v:group>
            <v:group style="position:absolute;left:6635;top:11991;width:30;height:30" coordorigin="6635,11991" coordsize="30,30">
              <v:shape style="position:absolute;left:6635;top:11991;width:30;height:30" coordorigin="6635,11991" coordsize="30,30" path="m6635,12021l6665,11991e" filled="f" stroked="t" strokeweight=".251101pt" strokecolor="#231F20">
                <v:path arrowok="t"/>
              </v:shape>
            </v:group>
            <v:group style="position:absolute;left:6605;top:11991;width:30;height:30" coordorigin="6605,11991" coordsize="30,30">
              <v:shape style="position:absolute;left:6605;top:11991;width:30;height:30" coordorigin="6605,11991" coordsize="30,30" path="m6605,11991l6635,12021e" filled="f" stroked="t" strokeweight=".251101pt" strokecolor="#231F20">
                <v:path arrowok="t"/>
              </v:shape>
            </v:group>
            <v:group style="position:absolute;left:6782;top:11418;width:30;height:30" coordorigin="6782,11418" coordsize="30,30">
              <v:shape style="position:absolute;left:6782;top:11418;width:30;height:30" coordorigin="6782,11418" coordsize="30,30" path="m6782,11448l6813,11418e" filled="f" stroked="t" strokeweight=".251101pt" strokecolor="#231F20">
                <v:path arrowok="t"/>
              </v:shape>
            </v:group>
            <v:group style="position:absolute;left:6813;top:11418;width:30;height:30" coordorigin="6813,11418" coordsize="30,30">
              <v:shape style="position:absolute;left:6813;top:11418;width:30;height:30" coordorigin="6813,11418" coordsize="30,30" path="m6813,11418l6843,11448e" filled="f" stroked="t" strokeweight=".251101pt" strokecolor="#231F20">
                <v:path arrowok="t"/>
              </v:shape>
            </v:group>
            <v:group style="position:absolute;left:6990;top:11991;width:30;height:30" coordorigin="6990,11991" coordsize="30,30">
              <v:shape style="position:absolute;left:6990;top:11991;width:30;height:30" coordorigin="6990,11991" coordsize="30,30" path="m6990,12021l7020,11991e" filled="f" stroked="t" strokeweight=".251101pt" strokecolor="#231F20">
                <v:path arrowok="t"/>
              </v:shape>
            </v:group>
            <v:group style="position:absolute;left:6960;top:11991;width:30;height:30" coordorigin="6960,11991" coordsize="30,30">
              <v:shape style="position:absolute;left:6960;top:11991;width:30;height:30" coordorigin="6960,11991" coordsize="30,30" path="m6960,11991l6990,12021e" filled="f" stroked="t" strokeweight=".251101pt" strokecolor="#231F20">
                <v:path arrowok="t"/>
              </v:shape>
            </v:group>
            <v:group style="position:absolute;left:7167;top:11991;width:30;height:30" coordorigin="7167,11991" coordsize="30,30">
              <v:shape style="position:absolute;left:7167;top:11991;width:30;height:30" coordorigin="7167,11991" coordsize="30,30" path="m7167,12021l7197,11991e" filled="f" stroked="t" strokeweight=".251101pt" strokecolor="#231F20">
                <v:path arrowok="t"/>
              </v:shape>
            </v:group>
            <v:group style="position:absolute;left:7137;top:11991;width:30;height:30" coordorigin="7137,11991" coordsize="30,30">
              <v:shape style="position:absolute;left:7137;top:11991;width:30;height:30" coordorigin="7137,11991" coordsize="30,30" path="m7137,11991l7167,12021e" filled="f" stroked="t" strokeweight=".251101pt" strokecolor="#231F20">
                <v:path arrowok="t"/>
              </v:shape>
            </v:group>
            <v:group style="position:absolute;left:7344;top:11991;width:30;height:30" coordorigin="7344,11991" coordsize="30,30">
              <v:shape style="position:absolute;left:7344;top:11991;width:30;height:30" coordorigin="7344,11991" coordsize="30,30" path="m7344,12021l7375,11991e" filled="f" stroked="t" strokeweight=".251101pt" strokecolor="#231F20">
                <v:path arrowok="t"/>
              </v:shape>
            </v:group>
            <v:group style="position:absolute;left:7314;top:11991;width:30;height:30" coordorigin="7314,11991" coordsize="30,30">
              <v:shape style="position:absolute;left:7314;top:11991;width:30;height:30" coordorigin="7314,11991" coordsize="30,30" path="m7314,11991l7344,12021e" filled="f" stroked="t" strokeweight=".251101pt" strokecolor="#231F20">
                <v:path arrowok="t"/>
              </v:shape>
            </v:group>
            <v:group style="position:absolute;left:7522;top:11991;width:30;height:30" coordorigin="7522,11991" coordsize="30,30">
              <v:shape style="position:absolute;left:7522;top:11991;width:30;height:30" coordorigin="7522,11991" coordsize="30,30" path="m7522,12021l7552,11991e" filled="f" stroked="t" strokeweight=".251101pt" strokecolor="#231F20">
                <v:path arrowok="t"/>
              </v:shape>
            </v:group>
            <v:group style="position:absolute;left:7492;top:11991;width:30;height:30" coordorigin="7492,11991" coordsize="30,30">
              <v:shape style="position:absolute;left:7492;top:11991;width:30;height:30" coordorigin="7492,11991" coordsize="30,30" path="m7492,11991l7522,12021e" filled="f" stroked="t" strokeweight=".251101pt" strokecolor="#231F20">
                <v:path arrowok="t"/>
              </v:shape>
            </v:group>
            <v:group style="position:absolute;left:7699;top:11991;width:30;height:30" coordorigin="7699,11991" coordsize="30,30">
              <v:shape style="position:absolute;left:7699;top:11991;width:30;height:30" coordorigin="7699,11991" coordsize="30,30" path="m7699,12021l7729,11991e" filled="f" stroked="t" strokeweight=".251101pt" strokecolor="#231F20">
                <v:path arrowok="t"/>
              </v:shape>
            </v:group>
            <v:group style="position:absolute;left:7669;top:11991;width:30;height:30" coordorigin="7669,11991" coordsize="30,30">
              <v:shape style="position:absolute;left:7669;top:11991;width:30;height:30" coordorigin="7669,11991" coordsize="30,30" path="m7669,11991l7699,12021e" filled="f" stroked="t" strokeweight=".251101pt" strokecolor="#231F20">
                <v:path arrowok="t"/>
              </v:shape>
            </v:group>
            <v:group style="position:absolute;left:7846;top:11689;width:60;height:60" coordorigin="7846,11689" coordsize="60,60">
              <v:shape style="position:absolute;left:7846;top:11689;width:60;height:60" coordorigin="7846,11689" coordsize="60,60" path="m7846,11750l7906,11689e" filled="f" stroked="t" strokeweight=".251101pt" strokecolor="#231F20">
                <v:path arrowok="t"/>
              </v:shape>
            </v:group>
            <v:group style="position:absolute;left:7846;top:11689;width:60;height:60" coordorigin="7846,11689" coordsize="60,60">
              <v:shape style="position:absolute;left:7846;top:11689;width:60;height:60" coordorigin="7846,11689" coordsize="60,60" path="m7846,11689l7906,11750e" filled="f" stroked="t" strokeweight=".251101pt" strokecolor="#231F20">
                <v:path arrowok="t"/>
              </v:shape>
            </v:group>
            <v:group style="position:absolute;left:8054;top:11991;width:30;height:30" coordorigin="8054,11991" coordsize="30,30">
              <v:shape style="position:absolute;left:8054;top:11991;width:30;height:30" coordorigin="8054,11991" coordsize="30,30" path="m8054,12021l8084,11991e" filled="f" stroked="t" strokeweight=".251101pt" strokecolor="#231F20">
                <v:path arrowok="t"/>
              </v:shape>
            </v:group>
            <v:group style="position:absolute;left:8023;top:11991;width:30;height:30" coordorigin="8023,11991" coordsize="30,30">
              <v:shape style="position:absolute;left:8023;top:11991;width:30;height:30" coordorigin="8023,11991" coordsize="30,30" path="m8023,11991l8054,12021e" filled="f" stroked="t" strokeweight=".251101pt" strokecolor="#231F20">
                <v:path arrowok="t"/>
              </v:shape>
            </v:group>
            <v:group style="position:absolute;left:8231;top:11991;width:30;height:30" coordorigin="8231,11991" coordsize="30,30">
              <v:shape style="position:absolute;left:8231;top:11991;width:30;height:30" coordorigin="8231,11991" coordsize="30,30" path="m8231,12021l8261,11991e" filled="f" stroked="t" strokeweight=".251101pt" strokecolor="#231F20">
                <v:path arrowok="t"/>
              </v:shape>
            </v:group>
            <v:group style="position:absolute;left:8201;top:11991;width:30;height:30" coordorigin="8201,11991" coordsize="30,30">
              <v:shape style="position:absolute;left:8201;top:11991;width:30;height:30" coordorigin="8201,11991" coordsize="30,30" path="m8201,11991l8231,12021e" filled="f" stroked="t" strokeweight=".251101pt" strokecolor="#231F20">
                <v:path arrowok="t"/>
              </v:shape>
            </v:group>
            <v:group style="position:absolute;left:8408;top:11991;width:30;height:30" coordorigin="8408,11991" coordsize="30,30">
              <v:shape style="position:absolute;left:8408;top:11991;width:30;height:30" coordorigin="8408,11991" coordsize="30,30" path="m8408,12021l8438,11991e" filled="f" stroked="t" strokeweight=".251101pt" strokecolor="#231F20">
                <v:path arrowok="t"/>
              </v:shape>
            </v:group>
            <v:group style="position:absolute;left:8378;top:11991;width:30;height:30" coordorigin="8378,11991" coordsize="30,30">
              <v:shape style="position:absolute;left:8378;top:11991;width:30;height:30" coordorigin="8378,11991" coordsize="30,30" path="m8378,11991l8408,12021e" filled="f" stroked="t" strokeweight=".251101pt" strokecolor="#231F20">
                <v:path arrowok="t"/>
              </v:shape>
            </v:group>
            <v:group style="position:absolute;left:8585;top:11991;width:30;height:30" coordorigin="8585,11991" coordsize="30,30">
              <v:shape style="position:absolute;left:8585;top:11991;width:30;height:30" coordorigin="8585,11991" coordsize="30,30" path="m8585,12021l8616,11991e" filled="f" stroked="t" strokeweight=".251101pt" strokecolor="#231F20">
                <v:path arrowok="t"/>
              </v:shape>
            </v:group>
            <v:group style="position:absolute;left:8555;top:11991;width:30;height:30" coordorigin="8555,11991" coordsize="30,30">
              <v:shape style="position:absolute;left:8555;top:11991;width:30;height:30" coordorigin="8555,11991" coordsize="30,30" path="m8555,11991l8585,12021e" filled="f" stroked="t" strokeweight=".251101pt" strokecolor="#231F20">
                <v:path arrowok="t"/>
              </v:shape>
            </v:group>
            <v:group style="position:absolute;left:8763;top:11991;width:30;height:30" coordorigin="8763,11991" coordsize="30,30">
              <v:shape style="position:absolute;left:8763;top:11991;width:30;height:30" coordorigin="8763,11991" coordsize="30,30" path="m8763,12021l8793,11991e" filled="f" stroked="t" strokeweight=".251101pt" strokecolor="#231F20">
                <v:path arrowok="t"/>
              </v:shape>
            </v:group>
            <v:group style="position:absolute;left:8733;top:11991;width:30;height:30" coordorigin="8733,11991" coordsize="30,30">
              <v:shape style="position:absolute;left:8733;top:11991;width:30;height:30" coordorigin="8733,11991" coordsize="30,30" path="m8733,11991l8763,12021e" filled="f" stroked="t" strokeweight=".251101pt" strokecolor="#231F20">
                <v:path arrowok="t"/>
              </v:shape>
            </v:group>
            <v:group style="position:absolute;left:8940;top:11991;width:30;height:30" coordorigin="8940,11991" coordsize="30,30">
              <v:shape style="position:absolute;left:8940;top:11991;width:30;height:30" coordorigin="8940,11991" coordsize="30,30" path="m8940,12021l8970,11991e" filled="f" stroked="t" strokeweight=".251101pt" strokecolor="#231F20">
                <v:path arrowok="t"/>
              </v:shape>
            </v:group>
            <v:group style="position:absolute;left:8910;top:11991;width:30;height:30" coordorigin="8910,11991" coordsize="30,30">
              <v:shape style="position:absolute;left:8910;top:11991;width:30;height:30" coordorigin="8910,11991" coordsize="30,30" path="m8910,11991l8940,12021e" filled="f" stroked="t" strokeweight=".251101pt" strokecolor="#231F20">
                <v:path arrowok="t"/>
              </v:shape>
            </v:group>
            <v:group style="position:absolute;left:9117;top:11991;width:30;height:30" coordorigin="9117,11991" coordsize="30,30">
              <v:shape style="position:absolute;left:9117;top:11991;width:30;height:30" coordorigin="9117,11991" coordsize="30,30" path="m9117,12021l9147,11991e" filled="f" stroked="t" strokeweight=".251101pt" strokecolor="#231F20">
                <v:path arrowok="t"/>
              </v:shape>
            </v:group>
            <v:group style="position:absolute;left:9087;top:11991;width:30;height:30" coordorigin="9087,11991" coordsize="30,30">
              <v:shape style="position:absolute;left:9087;top:11991;width:30;height:30" coordorigin="9087,11991" coordsize="30,30" path="m9087,11991l9117,12021e" filled="f" stroked="t" strokeweight=".251101pt" strokecolor="#231F20">
                <v:path arrowok="t"/>
              </v:shape>
            </v:group>
            <v:group style="position:absolute;left:9264;top:11689;width:60;height:60" coordorigin="9264,11689" coordsize="60,60">
              <v:shape style="position:absolute;left:9264;top:11689;width:60;height:60" coordorigin="9264,11689" coordsize="60,60" path="m9264,11750l9325,11689e" filled="f" stroked="t" strokeweight=".251101pt" strokecolor="#231F20">
                <v:path arrowok="t"/>
              </v:shape>
            </v:group>
            <v:group style="position:absolute;left:9264;top:11689;width:60;height:60" coordorigin="9264,11689" coordsize="60,60">
              <v:shape style="position:absolute;left:9264;top:11689;width:60;height:60" coordorigin="9264,11689" coordsize="60,60" path="m9264,11689l9325,11750e" filled="f" stroked="t" strokeweight=".251101pt" strokecolor="#231F20">
                <v:path arrowok="t"/>
              </v:shape>
            </v:group>
            <v:group style="position:absolute;left:9472;top:11991;width:30;height:30" coordorigin="9472,11991" coordsize="30,30">
              <v:shape style="position:absolute;left:9472;top:11991;width:30;height:30" coordorigin="9472,11991" coordsize="30,30" path="m9472,12021l9502,11991e" filled="f" stroked="t" strokeweight=".251101pt" strokecolor="#231F20">
                <v:path arrowok="t"/>
              </v:shape>
            </v:group>
            <v:group style="position:absolute;left:9442;top:11991;width:30;height:30" coordorigin="9442,11991" coordsize="30,30">
              <v:shape style="position:absolute;left:9442;top:11991;width:30;height:30" coordorigin="9442,11991" coordsize="30,30" path="m9442,11991l9472,12021e" filled="f" stroked="t" strokeweight=".251101pt" strokecolor="#231F20">
                <v:path arrowok="t"/>
              </v:shape>
            </v:group>
            <v:group style="position:absolute;left:9649;top:11991;width:30;height:30" coordorigin="9649,11991" coordsize="30,30">
              <v:shape style="position:absolute;left:9649;top:11991;width:30;height:30" coordorigin="9649,11991" coordsize="30,30" path="m9649,12021l9679,11991e" filled="f" stroked="t" strokeweight=".251101pt" strokecolor="#231F20">
                <v:path arrowok="t"/>
              </v:shape>
            </v:group>
            <v:group style="position:absolute;left:9619;top:11991;width:30;height:30" coordorigin="9619,11991" coordsize="30,30">
              <v:shape style="position:absolute;left:9619;top:11991;width:30;height:30" coordorigin="9619,11991" coordsize="30,30" path="m9619,11991l9649,12021e" filled="f" stroked="t" strokeweight=".251101pt" strokecolor="#231F20">
                <v:path arrowok="t"/>
              </v:shape>
            </v:group>
            <v:group style="position:absolute;left:9826;top:11991;width:30;height:30" coordorigin="9826,11991" coordsize="30,30">
              <v:shape style="position:absolute;left:9826;top:11991;width:30;height:30" coordorigin="9826,11991" coordsize="30,30" path="m9826,12021l9857,11991e" filled="f" stroked="t" strokeweight=".251101pt" strokecolor="#231F20">
                <v:path arrowok="t"/>
              </v:shape>
            </v:group>
            <v:group style="position:absolute;left:9796;top:11991;width:30;height:30" coordorigin="9796,11991" coordsize="30,30">
              <v:shape style="position:absolute;left:9796;top:11991;width:30;height:30" coordorigin="9796,11991" coordsize="30,30" path="m9796,11991l9826,12021e" filled="f" stroked="t" strokeweight=".251101pt" strokecolor="#231F20">
                <v:path arrowok="t"/>
              </v:shape>
            </v:group>
            <v:group style="position:absolute;left:10004;top:11991;width:30;height:30" coordorigin="10004,11991" coordsize="30,30">
              <v:shape style="position:absolute;left:10004;top:11991;width:30;height:30" coordorigin="10004,11991" coordsize="30,30" path="m10004,12021l10034,11991e" filled="f" stroked="t" strokeweight=".251101pt" strokecolor="#231F20">
                <v:path arrowok="t"/>
              </v:shape>
            </v:group>
            <v:group style="position:absolute;left:9974;top:11991;width:30;height:30" coordorigin="9974,11991" coordsize="30,30">
              <v:shape style="position:absolute;left:9974;top:11991;width:30;height:30" coordorigin="9974,11991" coordsize="30,30" path="m9974,11991l10004,12021e" filled="f" stroked="t" strokeweight=".251101pt" strokecolor="#231F20">
                <v:path arrowok="t"/>
              </v:shape>
            </v:group>
            <v:group style="position:absolute;left:10181;top:11991;width:30;height:30" coordorigin="10181,11991" coordsize="30,30">
              <v:shape style="position:absolute;left:10181;top:11991;width:30;height:30" coordorigin="10181,11991" coordsize="30,30" path="m10181,12021l10211,11991e" filled="f" stroked="t" strokeweight=".251101pt" strokecolor="#231F20">
                <v:path arrowok="t"/>
              </v:shape>
            </v:group>
            <v:group style="position:absolute;left:10151;top:11991;width:30;height:30" coordorigin="10151,11991" coordsize="30,30">
              <v:shape style="position:absolute;left:10151;top:11991;width:30;height:30" coordorigin="10151,11991" coordsize="30,30" path="m10151,11991l10181,12021e" filled="f" stroked="t" strokeweight=".251101pt" strokecolor="#231F20">
                <v:path arrowok="t"/>
              </v:shape>
            </v:group>
            <v:group style="position:absolute;left:10358;top:11991;width:30;height:30" coordorigin="10358,11991" coordsize="30,30">
              <v:shape style="position:absolute;left:10358;top:11991;width:30;height:30" coordorigin="10358,11991" coordsize="30,30" path="m10358,12021l10388,11991e" filled="f" stroked="t" strokeweight=".251101pt" strokecolor="#231F20">
                <v:path arrowok="t"/>
              </v:shape>
            </v:group>
            <v:group style="position:absolute;left:10328;top:11991;width:30;height:30" coordorigin="10328,11991" coordsize="30,30">
              <v:shape style="position:absolute;left:10328;top:11991;width:30;height:30" coordorigin="10328,11991" coordsize="30,30" path="m10328,11991l10358,12021e" filled="f" stroked="t" strokeweight=".251101pt" strokecolor="#231F20">
                <v:path arrowok="t"/>
              </v:shape>
            </v:group>
            <v:group style="position:absolute;left:10536;top:11991;width:30;height:30" coordorigin="10536,11991" coordsize="30,30">
              <v:shape style="position:absolute;left:10536;top:11991;width:30;height:30" coordorigin="10536,11991" coordsize="30,30" path="m10536,12021l10566,11991e" filled="f" stroked="t" strokeweight=".251101pt" strokecolor="#231F20">
                <v:path arrowok="t"/>
              </v:shape>
            </v:group>
            <v:group style="position:absolute;left:10506;top:11991;width:30;height:30" coordorigin="10506,11991" coordsize="30,30">
              <v:shape style="position:absolute;left:10506;top:11991;width:30;height:30" coordorigin="10506,11991" coordsize="30,30" path="m10506,11991l10536,12021e" filled="f" stroked="t" strokeweight=".251101pt" strokecolor="#231F20">
                <v:path arrowok="t"/>
              </v:shape>
            </v:group>
            <v:group style="position:absolute;left:10683;top:11689;width:60;height:60" coordorigin="10683,11689" coordsize="60,60">
              <v:shape style="position:absolute;left:10683;top:11689;width:60;height:60" coordorigin="10683,11689" coordsize="60,60" path="m10683,11750l10743,11689e" filled="f" stroked="t" strokeweight=".251101pt" strokecolor="#231F20">
                <v:path arrowok="t"/>
              </v:shape>
            </v:group>
            <v:group style="position:absolute;left:10683;top:11689;width:60;height:60" coordorigin="10683,11689" coordsize="60,60">
              <v:shape style="position:absolute;left:10683;top:11689;width:60;height:60" coordorigin="10683,11689" coordsize="60,60" path="m10683,11689l10743,11750e" filled="f" stroked="t" strokeweight=".251101pt" strokecolor="#231F20">
                <v:path arrowok="t"/>
              </v:shape>
            </v:group>
            <v:group style="position:absolute;left:10890;top:11991;width:30;height:30" coordorigin="10890,11991" coordsize="30,30">
              <v:shape style="position:absolute;left:10890;top:11991;width:30;height:30" coordorigin="10890,11991" coordsize="30,30" path="m10890,12021l10920,11991e" filled="f" stroked="t" strokeweight=".251101pt" strokecolor="#231F20">
                <v:path arrowok="t"/>
              </v:shape>
            </v:group>
            <v:group style="position:absolute;left:10860;top:11991;width:30;height:30" coordorigin="10860,11991" coordsize="30,30">
              <v:shape style="position:absolute;left:10860;top:11991;width:30;height:30" coordorigin="10860,11991" coordsize="30,30" path="m10860,11991l10890,12021e" filled="f" stroked="t" strokeweight=".251101pt" strokecolor="#231F20">
                <v:path arrowok="t"/>
              </v:shape>
            </v:group>
            <v:group style="position:absolute;left:11067;top:11991;width:30;height:30" coordorigin="11067,11991" coordsize="30,30">
              <v:shape style="position:absolute;left:11067;top:11991;width:30;height:30" coordorigin="11067,11991" coordsize="30,30" path="m11067,12021l11098,11991e" filled="f" stroked="t" strokeweight=".251101pt" strokecolor="#231F20">
                <v:path arrowok="t"/>
              </v:shape>
            </v:group>
            <v:group style="position:absolute;left:11037;top:11991;width:30;height:30" coordorigin="11037,11991" coordsize="30,30">
              <v:shape style="position:absolute;left:11037;top:11991;width:30;height:30" coordorigin="11037,11991" coordsize="30,30" path="m11037,11991l11067,12021e" filled="f" stroked="t" strokeweight=".251101pt" strokecolor="#231F20">
                <v:path arrowok="t"/>
              </v:shape>
            </v:group>
            <v:group style="position:absolute;left:11245;top:11991;width:30;height:30" coordorigin="11245,11991" coordsize="30,30">
              <v:shape style="position:absolute;left:11245;top:11991;width:30;height:30" coordorigin="11245,11991" coordsize="30,30" path="m11245,12021l11275,11991e" filled="f" stroked="t" strokeweight=".251101pt" strokecolor="#231F20">
                <v:path arrowok="t"/>
              </v:shape>
            </v:group>
            <v:group style="position:absolute;left:11215;top:11991;width:30;height:30" coordorigin="11215,11991" coordsize="30,30">
              <v:shape style="position:absolute;left:11215;top:11991;width:30;height:30" coordorigin="11215,11991" coordsize="30,30" path="m11215,11991l11245,12021e" filled="f" stroked="t" strokeweight=".251101pt" strokecolor="#231F20">
                <v:path arrowok="t"/>
              </v:shape>
            </v:group>
            <v:group style="position:absolute;left:11392;top:11418;width:30;height:30" coordorigin="11392,11418" coordsize="30,30">
              <v:shape style="position:absolute;left:11392;top:11418;width:30;height:30" coordorigin="11392,11418" coordsize="30,30" path="m11392,11448l11422,11418e" filled="f" stroked="t" strokeweight=".251101pt" strokecolor="#231F20">
                <v:path arrowok="t"/>
              </v:shape>
            </v:group>
            <v:group style="position:absolute;left:11422;top:11418;width:30;height:30" coordorigin="11422,11418" coordsize="30,30">
              <v:shape style="position:absolute;left:11422;top:11418;width:30;height:30" coordorigin="11422,11418" coordsize="30,30" path="m11422,11418l11452,11448e" filled="f" stroked="t" strokeweight=".251101pt" strokecolor="#231F20">
                <v:path arrowok="t"/>
              </v:shape>
            </v:group>
            <v:group style="position:absolute;left:1849;top:11439;width:9574;height:582" coordorigin="1849,11439" coordsize="9574,582">
              <v:shape style="position:absolute;left:1849;top:11439;width:9574;height:582" coordorigin="1849,11439" coordsize="9574,582" path="m1849,11720l2026,11680,2203,11611,2380,11720,2558,11647,2735,11720,2912,12021,3444,12021,3621,11720,3799,11720,3976,12021,4153,12021,4331,11720,4508,11720,4685,12021,4862,12021,5040,11720,5217,11720,5394,12021,5572,12021,5749,11644,5926,11720,6103,12021,6281,11720,6458,11451,6635,12021,6813,11720,6990,12021,7699,12021,7876,11439,8054,12021,9117,12021,9295,11695,9472,12021,10358,12021,10536,11720,10713,11686,10890,12021,11245,12021,11422,11720e" filled="f" stroked="t" strokeweight=".502202pt" strokecolor="#231F20">
                <v:path arrowok="t"/>
                <v:stroke dashstyle="longDash"/>
              </v:shape>
            </v:group>
            <v:group style="position:absolute;left:1849;top:11689;width:30;height:60" coordorigin="1849,11689" coordsize="30,60">
              <v:shape style="position:absolute;left:1849;top:11689;width:30;height:60" coordorigin="1849,11689" coordsize="30,60" path="m1849,11750l1879,11750,1849,11689e" filled="f" stroked="t" strokeweight=".251101pt" strokecolor="#231F20">
                <v:path arrowok="t"/>
              </v:shape>
            </v:group>
            <v:group style="position:absolute;left:1996;top:11650;width:60;height:60" coordorigin="1996,11650" coordsize="60,60">
              <v:shape style="position:absolute;left:1996;top:11650;width:60;height:60" coordorigin="1996,11650" coordsize="60,60" path="m2026,11650l1996,11710,2056,11710,2026,11650xe" filled="f" stroked="t" strokeweight=".251101pt" strokecolor="#231F20">
                <v:path arrowok="t"/>
              </v:shape>
            </v:group>
            <v:group style="position:absolute;left:2173;top:11581;width:60;height:60" coordorigin="2173,11581" coordsize="60,60">
              <v:shape style="position:absolute;left:2173;top:11581;width:60;height:60" coordorigin="2173,11581" coordsize="60,60" path="m2203,11581l2173,11641,2233,11641,2203,11581xe" filled="f" stroked="t" strokeweight=".251101pt" strokecolor="#231F20">
                <v:path arrowok="t"/>
              </v:shape>
            </v:group>
            <v:group style="position:absolute;left:2350;top:11689;width:60;height:60" coordorigin="2350,11689" coordsize="60,60">
              <v:shape style="position:absolute;left:2350;top:11689;width:60;height:60" coordorigin="2350,11689" coordsize="60,60" path="m2380,11689l2350,11750,2410,11750,2380,11689xe" filled="f" stroked="t" strokeweight=".251101pt" strokecolor="#231F20">
                <v:path arrowok="t"/>
              </v:shape>
            </v:group>
            <v:group style="position:absolute;left:2528;top:11617;width:60;height:60" coordorigin="2528,11617" coordsize="60,60">
              <v:shape style="position:absolute;left:2528;top:11617;width:60;height:60" coordorigin="2528,11617" coordsize="60,60" path="m2558,11617l2528,11677,2588,11677,2558,11617xe" filled="f" stroked="t" strokeweight=".251101pt" strokecolor="#231F20">
                <v:path arrowok="t"/>
              </v:shape>
            </v:group>
            <v:group style="position:absolute;left:2705;top:11689;width:60;height:60" coordorigin="2705,11689" coordsize="60,60">
              <v:shape style="position:absolute;left:2705;top:11689;width:60;height:60" coordorigin="2705,11689" coordsize="60,60" path="m2735,11689l2705,11750,2765,11750,2735,11689xe" filled="f" stroked="t" strokeweight=".251101pt" strokecolor="#231F20">
                <v:path arrowok="t"/>
              </v:shape>
            </v:group>
            <v:group style="position:absolute;left:2897;top:11991;width:15;height:30" coordorigin="2897,11991" coordsize="15,30">
              <v:shape style="position:absolute;left:2897;top:11991;width:15;height:30" coordorigin="2897,11991" coordsize="15,30" path="m2912,11991l2897,12021e" filled="f" stroked="t" strokeweight=".251101pt" strokecolor="#231F20">
                <v:path arrowok="t"/>
              </v:shape>
            </v:group>
            <v:group style="position:absolute;left:2912;top:11991;width:15;height:30" coordorigin="2912,11991" coordsize="15,30">
              <v:shape style="position:absolute;left:2912;top:11991;width:15;height:30" coordorigin="2912,11991" coordsize="15,30" path="m2927,12021l2912,11991e" filled="f" stroked="t" strokeweight=".251101pt" strokecolor="#231F20">
                <v:path arrowok="t"/>
              </v:shape>
            </v:group>
            <v:group style="position:absolute;left:3074;top:11991;width:15;height:30" coordorigin="3074,11991" coordsize="15,30">
              <v:shape style="position:absolute;left:3074;top:11991;width:15;height:30" coordorigin="3074,11991" coordsize="15,30" path="m3090,11991l3074,12021e" filled="f" stroked="t" strokeweight=".251101pt" strokecolor="#231F20">
                <v:path arrowok="t"/>
              </v:shape>
            </v:group>
            <v:group style="position:absolute;left:3090;top:11991;width:15;height:30" coordorigin="3090,11991" coordsize="15,30">
              <v:shape style="position:absolute;left:3090;top:11991;width:15;height:30" coordorigin="3090,11991" coordsize="15,30" path="m3105,12021l3090,11991e" filled="f" stroked="t" strokeweight=".251101pt" strokecolor="#231F20">
                <v:path arrowok="t"/>
              </v:shape>
            </v:group>
            <v:group style="position:absolute;left:3252;top:11991;width:15;height:30" coordorigin="3252,11991" coordsize="15,30">
              <v:shape style="position:absolute;left:3252;top:11991;width:15;height:30" coordorigin="3252,11991" coordsize="15,30" path="m3267,11991l3252,12021e" filled="f" stroked="t" strokeweight=".251101pt" strokecolor="#231F20">
                <v:path arrowok="t"/>
              </v:shape>
            </v:group>
            <v:group style="position:absolute;left:3267;top:11991;width:15;height:30" coordorigin="3267,11991" coordsize="15,30">
              <v:shape style="position:absolute;left:3267;top:11991;width:15;height:30" coordorigin="3267,11991" coordsize="15,30" path="m3282,12021l3267,11991e" filled="f" stroked="t" strokeweight=".251101pt" strokecolor="#231F20">
                <v:path arrowok="t"/>
              </v:shape>
            </v:group>
            <v:group style="position:absolute;left:3429;top:11991;width:15;height:30" coordorigin="3429,11991" coordsize="15,30">
              <v:shape style="position:absolute;left:3429;top:11991;width:15;height:30" coordorigin="3429,11991" coordsize="15,30" path="m3444,11991l3429,12021e" filled="f" stroked="t" strokeweight=".251101pt" strokecolor="#231F20">
                <v:path arrowok="t"/>
              </v:shape>
            </v:group>
            <v:group style="position:absolute;left:3444;top:11991;width:15;height:30" coordorigin="3444,11991" coordsize="15,30">
              <v:shape style="position:absolute;left:3444;top:11991;width:15;height:30" coordorigin="3444,11991" coordsize="15,30" path="m3459,12021l3444,11991e" filled="f" stroked="t" strokeweight=".251101pt" strokecolor="#231F20">
                <v:path arrowok="t"/>
              </v:shape>
            </v:group>
            <v:group style="position:absolute;left:3591;top:11689;width:60;height:60" coordorigin="3591,11689" coordsize="60,60">
              <v:shape style="position:absolute;left:3591;top:11689;width:60;height:60" coordorigin="3591,11689" coordsize="60,60" path="m3621,11689l3591,11750,3652,11750,3621,11689xe" filled="f" stroked="t" strokeweight=".251101pt" strokecolor="#231F20">
                <v:path arrowok="t"/>
              </v:shape>
            </v:group>
            <v:group style="position:absolute;left:3769;top:11689;width:60;height:60" coordorigin="3769,11689" coordsize="60,60">
              <v:shape style="position:absolute;left:3769;top:11689;width:60;height:60" coordorigin="3769,11689" coordsize="60,60" path="m3799,11689l3769,11750,3829,11750,3799,11689xe" filled="f" stroked="t" strokeweight=".251101pt" strokecolor="#231F20">
                <v:path arrowok="t"/>
              </v:shape>
            </v:group>
            <v:group style="position:absolute;left:3961;top:11991;width:15;height:30" coordorigin="3961,11991" coordsize="15,30">
              <v:shape style="position:absolute;left:3961;top:11991;width:15;height:30" coordorigin="3961,11991" coordsize="15,30" path="m3976,11991l3961,12021e" filled="f" stroked="t" strokeweight=".251101pt" strokecolor="#231F20">
                <v:path arrowok="t"/>
              </v:shape>
            </v:group>
            <v:group style="position:absolute;left:3976;top:11991;width:15;height:30" coordorigin="3976,11991" coordsize="15,30">
              <v:shape style="position:absolute;left:3976;top:11991;width:15;height:30" coordorigin="3976,11991" coordsize="15,30" path="m3991,12021l3976,11991e" filled="f" stroked="t" strokeweight=".251101pt" strokecolor="#231F20">
                <v:path arrowok="t"/>
              </v:shape>
            </v:group>
            <v:group style="position:absolute;left:4138;top:11991;width:15;height:30" coordorigin="4138,11991" coordsize="15,30">
              <v:shape style="position:absolute;left:4138;top:11991;width:15;height:30" coordorigin="4138,11991" coordsize="15,30" path="m4153,11991l4138,12021e" filled="f" stroked="t" strokeweight=".251101pt" strokecolor="#231F20">
                <v:path arrowok="t"/>
              </v:shape>
            </v:group>
            <v:group style="position:absolute;left:4153;top:11991;width:15;height:30" coordorigin="4153,11991" coordsize="15,30">
              <v:shape style="position:absolute;left:4153;top:11991;width:15;height:30" coordorigin="4153,11991" coordsize="15,30" path="m4168,12021l4153,11991e" filled="f" stroked="t" strokeweight=".251101pt" strokecolor="#231F20">
                <v:path arrowok="t"/>
              </v:shape>
            </v:group>
            <v:group style="position:absolute;left:4300;top:11689;width:60;height:60" coordorigin="4300,11689" coordsize="60,60">
              <v:shape style="position:absolute;left:4300;top:11689;width:60;height:60" coordorigin="4300,11689" coordsize="60,60" path="m4331,11689l4300,11750,4361,11750,4331,11689xe" filled="f" stroked="t" strokeweight=".251101pt" strokecolor="#231F20">
                <v:path arrowok="t"/>
              </v:shape>
            </v:group>
            <v:group style="position:absolute;left:4478;top:11689;width:60;height:60" coordorigin="4478,11689" coordsize="60,60">
              <v:shape style="position:absolute;left:4478;top:11689;width:60;height:60" coordorigin="4478,11689" coordsize="60,60" path="m4508,11689l4478,11750,4538,11750,4508,11689xe" filled="f" stroked="t" strokeweight=".251101pt" strokecolor="#231F20">
                <v:path arrowok="t"/>
              </v:shape>
            </v:group>
            <v:group style="position:absolute;left:4670;top:11991;width:15;height:30" coordorigin="4670,11991" coordsize="15,30">
              <v:shape style="position:absolute;left:4670;top:11991;width:15;height:30" coordorigin="4670,11991" coordsize="15,30" path="m4685,11991l4670,12021e" filled="f" stroked="t" strokeweight=".251101pt" strokecolor="#231F20">
                <v:path arrowok="t"/>
              </v:shape>
            </v:group>
            <v:group style="position:absolute;left:4685;top:11991;width:15;height:30" coordorigin="4685,11991" coordsize="15,30">
              <v:shape style="position:absolute;left:4685;top:11991;width:15;height:30" coordorigin="4685,11991" coordsize="15,30" path="m4700,12021l4685,11991e" filled="f" stroked="t" strokeweight=".251101pt" strokecolor="#231F20">
                <v:path arrowok="t"/>
              </v:shape>
            </v:group>
            <v:group style="position:absolute;left:4847;top:11991;width:15;height:30" coordorigin="4847,11991" coordsize="15,30">
              <v:shape style="position:absolute;left:4847;top:11991;width:15;height:30" coordorigin="4847,11991" coordsize="15,30" path="m4862,11991l4847,12021e" filled="f" stroked="t" strokeweight=".251101pt" strokecolor="#231F20">
                <v:path arrowok="t"/>
              </v:shape>
            </v:group>
            <v:group style="position:absolute;left:4862;top:11991;width:15;height:30" coordorigin="4862,11991" coordsize="15,30">
              <v:shape style="position:absolute;left:4862;top:11991;width:15;height:30" coordorigin="4862,11991" coordsize="15,30" path="m4877,12021l4862,11991e" filled="f" stroked="t" strokeweight=".251101pt" strokecolor="#231F20">
                <v:path arrowok="t"/>
              </v:shape>
            </v:group>
            <v:group style="position:absolute;left:5010;top:11689;width:60;height:60" coordorigin="5010,11689" coordsize="60,60">
              <v:shape style="position:absolute;left:5010;top:11689;width:60;height:60" coordorigin="5010,11689" coordsize="60,60" path="m5040,11689l5010,11750,5070,11750,5040,11689xe" filled="f" stroked="t" strokeweight=".251101pt" strokecolor="#231F20">
                <v:path arrowok="t"/>
              </v:shape>
            </v:group>
            <v:group style="position:absolute;left:5187;top:11689;width:60;height:60" coordorigin="5187,11689" coordsize="60,60">
              <v:shape style="position:absolute;left:5187;top:11689;width:60;height:60" coordorigin="5187,11689" coordsize="60,60" path="m5217,11689l5187,11750,5247,11750,5217,11689xe" filled="f" stroked="t" strokeweight=".251101pt" strokecolor="#231F20">
                <v:path arrowok="t"/>
              </v:shape>
            </v:group>
            <v:group style="position:absolute;left:5379;top:11991;width:15;height:30" coordorigin="5379,11991" coordsize="15,30">
              <v:shape style="position:absolute;left:5379;top:11991;width:15;height:30" coordorigin="5379,11991" coordsize="15,30" path="m5394,11991l5379,12021e" filled="f" stroked="t" strokeweight=".251101pt" strokecolor="#231F20">
                <v:path arrowok="t"/>
              </v:shape>
            </v:group>
            <v:group style="position:absolute;left:5394;top:11991;width:15;height:30" coordorigin="5394,11991" coordsize="15,30">
              <v:shape style="position:absolute;left:5394;top:11991;width:15;height:30" coordorigin="5394,11991" coordsize="15,30" path="m5409,12021l5394,11991e" filled="f" stroked="t" strokeweight=".251101pt" strokecolor="#231F20">
                <v:path arrowok="t"/>
              </v:shape>
            </v:group>
            <v:group style="position:absolute;left:5556;top:11991;width:15;height:30" coordorigin="5556,11991" coordsize="15,30">
              <v:shape style="position:absolute;left:5556;top:11991;width:15;height:30" coordorigin="5556,11991" coordsize="15,30" path="m5572,11991l5556,12021e" filled="f" stroked="t" strokeweight=".251101pt" strokecolor="#231F20">
                <v:path arrowok="t"/>
              </v:shape>
            </v:group>
            <v:group style="position:absolute;left:5572;top:11991;width:15;height:30" coordorigin="5572,11991" coordsize="15,30">
              <v:shape style="position:absolute;left:5572;top:11991;width:15;height:30" coordorigin="5572,11991" coordsize="15,30" path="m5587,12021l5572,11991e" filled="f" stroked="t" strokeweight=".251101pt" strokecolor="#231F20">
                <v:path arrowok="t"/>
              </v:shape>
            </v:group>
            <v:group style="position:absolute;left:5719;top:11614;width:60;height:60" coordorigin="5719,11614" coordsize="60,60">
              <v:shape style="position:absolute;left:5719;top:11614;width:60;height:60" coordorigin="5719,11614" coordsize="60,60" path="m5749,11614l5719,11674,5779,11674,5749,11614xe" filled="f" stroked="t" strokeweight=".251101pt" strokecolor="#231F20">
                <v:path arrowok="t"/>
              </v:shape>
            </v:group>
            <v:group style="position:absolute;left:5896;top:11689;width:60;height:60" coordorigin="5896,11689" coordsize="60,60">
              <v:shape style="position:absolute;left:5896;top:11689;width:60;height:60" coordorigin="5896,11689" coordsize="60,60" path="m5926,11689l5896,11750,5956,11750,5926,11689xe" filled="f" stroked="t" strokeweight=".251101pt" strokecolor="#231F20">
                <v:path arrowok="t"/>
              </v:shape>
            </v:group>
            <v:group style="position:absolute;left:6088;top:11991;width:15;height:30" coordorigin="6088,11991" coordsize="15,30">
              <v:shape style="position:absolute;left:6088;top:11991;width:15;height:30" coordorigin="6088,11991" coordsize="15,30" path="m6103,11991l6088,12021e" filled="f" stroked="t" strokeweight=".251101pt" strokecolor="#231F20">
                <v:path arrowok="t"/>
              </v:shape>
            </v:group>
            <v:group style="position:absolute;left:6103;top:11991;width:15;height:30" coordorigin="6103,11991" coordsize="15,30">
              <v:shape style="position:absolute;left:6103;top:11991;width:15;height:30" coordorigin="6103,11991" coordsize="15,30" path="m6118,12021l6103,11991e" filled="f" stroked="t" strokeweight=".251101pt" strokecolor="#231F20">
                <v:path arrowok="t"/>
              </v:shape>
            </v:group>
            <v:group style="position:absolute;left:6251;top:11689;width:60;height:60" coordorigin="6251,11689" coordsize="60,60">
              <v:shape style="position:absolute;left:6251;top:11689;width:60;height:60" coordorigin="6251,11689" coordsize="60,60" path="m6281,11689l6251,11750,6311,11750,6281,11689xe" filled="f" stroked="t" strokeweight=".251101pt" strokecolor="#231F20">
                <v:path arrowok="t"/>
              </v:shape>
            </v:group>
            <v:group style="position:absolute;left:6428;top:11421;width:60;height:60" coordorigin="6428,11421" coordsize="60,60">
              <v:shape style="position:absolute;left:6428;top:11421;width:60;height:60" coordorigin="6428,11421" coordsize="60,60" path="m6458,11421l6428,11481,6488,11481,6458,11421xe" filled="f" stroked="t" strokeweight=".251101pt" strokecolor="#231F20">
                <v:path arrowok="t"/>
              </v:shape>
            </v:group>
            <v:group style="position:absolute;left:6620;top:11991;width:15;height:30" coordorigin="6620,11991" coordsize="15,30">
              <v:shape style="position:absolute;left:6620;top:11991;width:15;height:30" coordorigin="6620,11991" coordsize="15,30" path="m6635,11991l6620,12021e" filled="f" stroked="t" strokeweight=".251101pt" strokecolor="#231F20">
                <v:path arrowok="t"/>
              </v:shape>
            </v:group>
            <v:group style="position:absolute;left:6635;top:11991;width:15;height:30" coordorigin="6635,11991" coordsize="15,30">
              <v:shape style="position:absolute;left:6635;top:11991;width:15;height:30" coordorigin="6635,11991" coordsize="15,30" path="m6650,12021l6635,11991e" filled="f" stroked="t" strokeweight=".251101pt" strokecolor="#231F20">
                <v:path arrowok="t"/>
              </v:shape>
            </v:group>
            <v:group style="position:absolute;left:6782;top:11689;width:60;height:60" coordorigin="6782,11689" coordsize="60,60">
              <v:shape style="position:absolute;left:6782;top:11689;width:60;height:60" coordorigin="6782,11689" coordsize="60,60" path="m6813,11689l6782,11750,6843,11750,6813,11689xe" filled="f" stroked="t" strokeweight=".251101pt" strokecolor="#231F20">
                <v:path arrowok="t"/>
              </v:shape>
            </v:group>
            <v:group style="position:absolute;left:6975;top:11991;width:15;height:30" coordorigin="6975,11991" coordsize="15,30">
              <v:shape style="position:absolute;left:6975;top:11991;width:15;height:30" coordorigin="6975,11991" coordsize="15,30" path="m6990,11991l6975,12021e" filled="f" stroked="t" strokeweight=".251101pt" strokecolor="#231F20">
                <v:path arrowok="t"/>
              </v:shape>
            </v:group>
            <v:group style="position:absolute;left:6990;top:11991;width:15;height:30" coordorigin="6990,11991" coordsize="15,30">
              <v:shape style="position:absolute;left:6990;top:11991;width:15;height:30" coordorigin="6990,11991" coordsize="15,30" path="m7005,12021l6990,11991e" filled="f" stroked="t" strokeweight=".251101pt" strokecolor="#231F20">
                <v:path arrowok="t"/>
              </v:shape>
            </v:group>
            <v:group style="position:absolute;left:7152;top:11991;width:15;height:30" coordorigin="7152,11991" coordsize="15,30">
              <v:shape style="position:absolute;left:7152;top:11991;width:15;height:30" coordorigin="7152,11991" coordsize="15,30" path="m7167,11991l7152,12021e" filled="f" stroked="t" strokeweight=".251101pt" strokecolor="#231F20">
                <v:path arrowok="t"/>
              </v:shape>
            </v:group>
            <v:group style="position:absolute;left:7167;top:11991;width:15;height:30" coordorigin="7167,11991" coordsize="15,30">
              <v:shape style="position:absolute;left:7167;top:11991;width:15;height:30" coordorigin="7167,11991" coordsize="15,30" path="m7182,12021l7167,11991e" filled="f" stroked="t" strokeweight=".251101pt" strokecolor="#231F20">
                <v:path arrowok="t"/>
              </v:shape>
            </v:group>
            <v:group style="position:absolute;left:7329;top:11991;width:15;height:30" coordorigin="7329,11991" coordsize="15,30">
              <v:shape style="position:absolute;left:7329;top:11991;width:15;height:30" coordorigin="7329,11991" coordsize="15,30" path="m7344,11991l7329,12021e" filled="f" stroked="t" strokeweight=".251101pt" strokecolor="#231F20">
                <v:path arrowok="t"/>
              </v:shape>
            </v:group>
            <v:group style="position:absolute;left:7344;top:11991;width:15;height:30" coordorigin="7344,11991" coordsize="15,30">
              <v:shape style="position:absolute;left:7344;top:11991;width:15;height:30" coordorigin="7344,11991" coordsize="15,30" path="m7360,12021l7344,11991e" filled="f" stroked="t" strokeweight=".251101pt" strokecolor="#231F20">
                <v:path arrowok="t"/>
              </v:shape>
            </v:group>
            <v:group style="position:absolute;left:7507;top:11991;width:15;height:30" coordorigin="7507,11991" coordsize="15,30">
              <v:shape style="position:absolute;left:7507;top:11991;width:15;height:30" coordorigin="7507,11991" coordsize="15,30" path="m7522,11991l7507,12021e" filled="f" stroked="t" strokeweight=".251101pt" strokecolor="#231F20">
                <v:path arrowok="t"/>
              </v:shape>
            </v:group>
            <v:group style="position:absolute;left:7522;top:11991;width:15;height:30" coordorigin="7522,11991" coordsize="15,30">
              <v:shape style="position:absolute;left:7522;top:11991;width:15;height:30" coordorigin="7522,11991" coordsize="15,30" path="m7537,12021l7522,11991e" filled="f" stroked="t" strokeweight=".251101pt" strokecolor="#231F20">
                <v:path arrowok="t"/>
              </v:shape>
            </v:group>
            <v:group style="position:absolute;left:7684;top:11991;width:15;height:30" coordorigin="7684,11991" coordsize="15,30">
              <v:shape style="position:absolute;left:7684;top:11991;width:15;height:30" coordorigin="7684,11991" coordsize="15,30" path="m7699,11991l7684,12021e" filled="f" stroked="t" strokeweight=".251101pt" strokecolor="#231F20">
                <v:path arrowok="t"/>
              </v:shape>
            </v:group>
            <v:group style="position:absolute;left:7699;top:11991;width:15;height:30" coordorigin="7699,11991" coordsize="15,30">
              <v:shape style="position:absolute;left:7699;top:11991;width:15;height:30" coordorigin="7699,11991" coordsize="15,30" path="m7714,12021l7699,11991e" filled="f" stroked="t" strokeweight=".251101pt" strokecolor="#231F20">
                <v:path arrowok="t"/>
              </v:shape>
            </v:group>
            <v:group style="position:absolute;left:7846;top:11418;width:60;height:51" coordorigin="7846,11418" coordsize="60,51">
              <v:shape style="position:absolute;left:7846;top:11418;width:60;height:51" coordorigin="7846,11418" coordsize="60,51" path="m7872,11418l7846,11469,7906,11469,7881,11418e" filled="f" stroked="t" strokeweight=".251101pt" strokecolor="#231F20">
                <v:path arrowok="t"/>
              </v:shape>
            </v:group>
            <v:group style="position:absolute;left:8039;top:11991;width:15;height:30" coordorigin="8039,11991" coordsize="15,30">
              <v:shape style="position:absolute;left:8039;top:11991;width:15;height:30" coordorigin="8039,11991" coordsize="15,30" path="m8054,11991l8039,12021e" filled="f" stroked="t" strokeweight=".251101pt" strokecolor="#231F20">
                <v:path arrowok="t"/>
              </v:shape>
            </v:group>
            <v:group style="position:absolute;left:8054;top:11991;width:15;height:30" coordorigin="8054,11991" coordsize="15,30">
              <v:shape style="position:absolute;left:8054;top:11991;width:15;height:30" coordorigin="8054,11991" coordsize="15,30" path="m8069,12021l8054,11991e" filled="f" stroked="t" strokeweight=".251101pt" strokecolor="#231F20">
                <v:path arrowok="t"/>
              </v:shape>
            </v:group>
            <v:group style="position:absolute;left:8216;top:11991;width:15;height:30" coordorigin="8216,11991" coordsize="15,30">
              <v:shape style="position:absolute;left:8216;top:11991;width:15;height:30" coordorigin="8216,11991" coordsize="15,30" path="m8231,11991l8216,12021e" filled="f" stroked="t" strokeweight=".251101pt" strokecolor="#231F20">
                <v:path arrowok="t"/>
              </v:shape>
            </v:group>
            <v:group style="position:absolute;left:8231;top:11991;width:15;height:30" coordorigin="8231,11991" coordsize="15,30">
              <v:shape style="position:absolute;left:8231;top:11991;width:15;height:30" coordorigin="8231,11991" coordsize="15,30" path="m8246,12021l8231,11991e" filled="f" stroked="t" strokeweight=".251101pt" strokecolor="#231F20">
                <v:path arrowok="t"/>
              </v:shape>
            </v:group>
            <v:group style="position:absolute;left:8393;top:11991;width:15;height:30" coordorigin="8393,11991" coordsize="15,30">
              <v:shape style="position:absolute;left:8393;top:11991;width:15;height:30" coordorigin="8393,11991" coordsize="15,30" path="m8408,11991l8393,12021e" filled="f" stroked="t" strokeweight=".251101pt" strokecolor="#231F20">
                <v:path arrowok="t"/>
              </v:shape>
            </v:group>
            <v:group style="position:absolute;left:8408;top:11991;width:15;height:30" coordorigin="8408,11991" coordsize="15,30">
              <v:shape style="position:absolute;left:8408;top:11991;width:15;height:30" coordorigin="8408,11991" coordsize="15,30" path="m8423,12021l8408,11991e" filled="f" stroked="t" strokeweight=".251101pt" strokecolor="#231F20">
                <v:path arrowok="t"/>
              </v:shape>
            </v:group>
            <v:group style="position:absolute;left:8570;top:11991;width:15;height:30" coordorigin="8570,11991" coordsize="15,30">
              <v:shape style="position:absolute;left:8570;top:11991;width:15;height:30" coordorigin="8570,11991" coordsize="15,30" path="m8585,11991l8570,12021e" filled="f" stroked="t" strokeweight=".251101pt" strokecolor="#231F20">
                <v:path arrowok="t"/>
              </v:shape>
            </v:group>
            <v:group style="position:absolute;left:8585;top:11991;width:15;height:30" coordorigin="8585,11991" coordsize="15,30">
              <v:shape style="position:absolute;left:8585;top:11991;width:15;height:30" coordorigin="8585,11991" coordsize="15,30" path="m8601,12021l8585,11991e" filled="f" stroked="t" strokeweight=".251101pt" strokecolor="#231F20">
                <v:path arrowok="t"/>
              </v:shape>
            </v:group>
            <v:group style="position:absolute;left:8748;top:11991;width:15;height:30" coordorigin="8748,11991" coordsize="15,30">
              <v:shape style="position:absolute;left:8748;top:11991;width:15;height:30" coordorigin="8748,11991" coordsize="15,30" path="m8763,11991l8748,12021e" filled="f" stroked="t" strokeweight=".251101pt" strokecolor="#231F20">
                <v:path arrowok="t"/>
              </v:shape>
            </v:group>
            <v:group style="position:absolute;left:8763;top:11991;width:15;height:30" coordorigin="8763,11991" coordsize="15,30">
              <v:shape style="position:absolute;left:8763;top:11991;width:15;height:30" coordorigin="8763,11991" coordsize="15,30" path="m8778,12021l8763,11991e" filled="f" stroked="t" strokeweight=".251101pt" strokecolor="#231F20">
                <v:path arrowok="t"/>
              </v:shape>
            </v:group>
            <v:group style="position:absolute;left:8925;top:11991;width:15;height:30" coordorigin="8925,11991" coordsize="15,30">
              <v:shape style="position:absolute;left:8925;top:11991;width:15;height:30" coordorigin="8925,11991" coordsize="15,30" path="m8940,11991l8925,12021e" filled="f" stroked="t" strokeweight=".251101pt" strokecolor="#231F20">
                <v:path arrowok="t"/>
              </v:shape>
            </v:group>
            <v:group style="position:absolute;left:8940;top:11991;width:15;height:30" coordorigin="8940,11991" coordsize="15,30">
              <v:shape style="position:absolute;left:8940;top:11991;width:15;height:30" coordorigin="8940,11991" coordsize="15,30" path="m8955,12021l8940,11991e" filled="f" stroked="t" strokeweight=".251101pt" strokecolor="#231F20">
                <v:path arrowok="t"/>
              </v:shape>
            </v:group>
            <v:group style="position:absolute;left:9102;top:11991;width:15;height:30" coordorigin="9102,11991" coordsize="15,30">
              <v:shape style="position:absolute;left:9102;top:11991;width:15;height:30" coordorigin="9102,11991" coordsize="15,30" path="m9117,11991l9102,12021e" filled="f" stroked="t" strokeweight=".251101pt" strokecolor="#231F20">
                <v:path arrowok="t"/>
              </v:shape>
            </v:group>
            <v:group style="position:absolute;left:9117;top:11991;width:15;height:30" coordorigin="9117,11991" coordsize="15,30">
              <v:shape style="position:absolute;left:9117;top:11991;width:15;height:30" coordorigin="9117,11991" coordsize="15,30" path="m9132,12021l9117,11991e" filled="f" stroked="t" strokeweight=".251101pt" strokecolor="#231F20">
                <v:path arrowok="t"/>
              </v:shape>
            </v:group>
            <v:group style="position:absolute;left:9264;top:11665;width:60;height:60" coordorigin="9264,11665" coordsize="60,60">
              <v:shape style="position:absolute;left:9264;top:11665;width:60;height:60" coordorigin="9264,11665" coordsize="60,60" path="m9295,11665l9264,11726,9325,11726,9295,11665xe" filled="f" stroked="t" strokeweight=".251101pt" strokecolor="#231F20">
                <v:path arrowok="t"/>
              </v:shape>
            </v:group>
            <v:group style="position:absolute;left:9457;top:11991;width:15;height:30" coordorigin="9457,11991" coordsize="15,30">
              <v:shape style="position:absolute;left:9457;top:11991;width:15;height:30" coordorigin="9457,11991" coordsize="15,30" path="m9472,11991l9457,12021e" filled="f" stroked="t" strokeweight=".251101pt" strokecolor="#231F20">
                <v:path arrowok="t"/>
              </v:shape>
            </v:group>
            <v:group style="position:absolute;left:9472;top:11991;width:15;height:30" coordorigin="9472,11991" coordsize="15,30">
              <v:shape style="position:absolute;left:9472;top:11991;width:15;height:30" coordorigin="9472,11991" coordsize="15,30" path="m9487,12021l9472,11991e" filled="f" stroked="t" strokeweight=".251101pt" strokecolor="#231F20">
                <v:path arrowok="t"/>
              </v:shape>
            </v:group>
            <v:group style="position:absolute;left:9634;top:11991;width:15;height:30" coordorigin="9634,11991" coordsize="15,30">
              <v:shape style="position:absolute;left:9634;top:11991;width:15;height:30" coordorigin="9634,11991" coordsize="15,30" path="m9649,11991l9634,12021e" filled="f" stroked="t" strokeweight=".251101pt" strokecolor="#231F20">
                <v:path arrowok="t"/>
              </v:shape>
            </v:group>
            <v:group style="position:absolute;left:9649;top:11991;width:15;height:30" coordorigin="9649,11991" coordsize="15,30">
              <v:shape style="position:absolute;left:9649;top:11991;width:15;height:30" coordorigin="9649,11991" coordsize="15,30" path="m9664,12021l9649,11991e" filled="f" stroked="t" strokeweight=".251101pt" strokecolor="#231F20">
                <v:path arrowok="t"/>
              </v:shape>
            </v:group>
            <v:group style="position:absolute;left:9811;top:11991;width:15;height:30" coordorigin="9811,11991" coordsize="15,30">
              <v:shape style="position:absolute;left:9811;top:11991;width:15;height:30" coordorigin="9811,11991" coordsize="15,30" path="m9826,11991l9811,12021e" filled="f" stroked="t" strokeweight=".251101pt" strokecolor="#231F20">
                <v:path arrowok="t"/>
              </v:shape>
            </v:group>
            <v:group style="position:absolute;left:9826;top:11991;width:15;height:30" coordorigin="9826,11991" coordsize="15,30">
              <v:shape style="position:absolute;left:9826;top:11991;width:15;height:30" coordorigin="9826,11991" coordsize="15,30" path="m9842,12021l9826,11991e" filled="f" stroked="t" strokeweight=".251101pt" strokecolor="#231F20">
                <v:path arrowok="t"/>
              </v:shape>
            </v:group>
            <v:group style="position:absolute;left:9989;top:11991;width:15;height:30" coordorigin="9989,11991" coordsize="15,30">
              <v:shape style="position:absolute;left:9989;top:11991;width:15;height:30" coordorigin="9989,11991" coordsize="15,30" path="m10004,11991l9989,12021e" filled="f" stroked="t" strokeweight=".251101pt" strokecolor="#231F20">
                <v:path arrowok="t"/>
              </v:shape>
            </v:group>
            <v:group style="position:absolute;left:10004;top:11991;width:15;height:30" coordorigin="10004,11991" coordsize="15,30">
              <v:shape style="position:absolute;left:10004;top:11991;width:15;height:30" coordorigin="10004,11991" coordsize="15,30" path="m10019,12021l10004,11991e" filled="f" stroked="t" strokeweight=".251101pt" strokecolor="#231F20">
                <v:path arrowok="t"/>
              </v:shape>
            </v:group>
            <v:group style="position:absolute;left:10166;top:11991;width:15;height:30" coordorigin="10166,11991" coordsize="15,30">
              <v:shape style="position:absolute;left:10166;top:11991;width:15;height:30" coordorigin="10166,11991" coordsize="15,30" path="m10181,11991l10166,12021e" filled="f" stroked="t" strokeweight=".251101pt" strokecolor="#231F20">
                <v:path arrowok="t"/>
              </v:shape>
            </v:group>
            <v:group style="position:absolute;left:10181;top:11991;width:15;height:30" coordorigin="10181,11991" coordsize="15,30">
              <v:shape style="position:absolute;left:10181;top:11991;width:15;height:30" coordorigin="10181,11991" coordsize="15,30" path="m10196,12021l10181,11991e" filled="f" stroked="t" strokeweight=".251101pt" strokecolor="#231F20">
                <v:path arrowok="t"/>
              </v:shape>
            </v:group>
            <v:group style="position:absolute;left:10343;top:11991;width:15;height:30" coordorigin="10343,11991" coordsize="15,30">
              <v:shape style="position:absolute;left:10343;top:11991;width:15;height:30" coordorigin="10343,11991" coordsize="15,30" path="m10358,11991l10343,12021e" filled="f" stroked="t" strokeweight=".251101pt" strokecolor="#231F20">
                <v:path arrowok="t"/>
              </v:shape>
            </v:group>
            <v:group style="position:absolute;left:10358;top:11991;width:15;height:30" coordorigin="10358,11991" coordsize="15,30">
              <v:shape style="position:absolute;left:10358;top:11991;width:15;height:30" coordorigin="10358,11991" coordsize="15,30" path="m10373,12021l10358,11991e" filled="f" stroked="t" strokeweight=".251101pt" strokecolor="#231F20">
                <v:path arrowok="t"/>
              </v:shape>
            </v:group>
            <v:group style="position:absolute;left:10506;top:11689;width:60;height:60" coordorigin="10506,11689" coordsize="60,60">
              <v:shape style="position:absolute;left:10506;top:11689;width:60;height:60" coordorigin="10506,11689" coordsize="60,60" path="m10536,11689l10506,11750,10566,11750,10536,11689xe" filled="f" stroked="t" strokeweight=".251101pt" strokecolor="#231F20">
                <v:path arrowok="t"/>
              </v:shape>
            </v:group>
            <v:group style="position:absolute;left:10683;top:11656;width:60;height:60" coordorigin="10683,11656" coordsize="60,60">
              <v:shape style="position:absolute;left:10683;top:11656;width:60;height:60" coordorigin="10683,11656" coordsize="60,60" path="m10713,11656l10683,11716,10743,11716,10713,11656xe" filled="f" stroked="t" strokeweight=".251101pt" strokecolor="#231F20">
                <v:path arrowok="t"/>
              </v:shape>
            </v:group>
            <v:group style="position:absolute;left:10875;top:11991;width:15;height:30" coordorigin="10875,11991" coordsize="15,30">
              <v:shape style="position:absolute;left:10875;top:11991;width:15;height:30" coordorigin="10875,11991" coordsize="15,30" path="m10890,11991l10875,12021e" filled="f" stroked="t" strokeweight=".251101pt" strokecolor="#231F20">
                <v:path arrowok="t"/>
              </v:shape>
            </v:group>
            <v:group style="position:absolute;left:10890;top:11991;width:15;height:30" coordorigin="10890,11991" coordsize="15,30">
              <v:shape style="position:absolute;left:10890;top:11991;width:15;height:30" coordorigin="10890,11991" coordsize="15,30" path="m10905,12021l10890,11991e" filled="f" stroked="t" strokeweight=".251101pt" strokecolor="#231F20">
                <v:path arrowok="t"/>
              </v:shape>
            </v:group>
            <v:group style="position:absolute;left:11052;top:11991;width:15;height:30" coordorigin="11052,11991" coordsize="15,30">
              <v:shape style="position:absolute;left:11052;top:11991;width:15;height:30" coordorigin="11052,11991" coordsize="15,30" path="m11067,11991l11052,12021e" filled="f" stroked="t" strokeweight=".251101pt" strokecolor="#231F20">
                <v:path arrowok="t"/>
              </v:shape>
            </v:group>
            <v:group style="position:absolute;left:11067;top:11991;width:15;height:30" coordorigin="11067,11991" coordsize="15,30">
              <v:shape style="position:absolute;left:11067;top:11991;width:15;height:30" coordorigin="11067,11991" coordsize="15,30" path="m11083,12021l11067,11991e" filled="f" stroked="t" strokeweight=".251101pt" strokecolor="#231F20">
                <v:path arrowok="t"/>
              </v:shape>
            </v:group>
            <v:group style="position:absolute;left:11230;top:11991;width:15;height:30" coordorigin="11230,11991" coordsize="15,30">
              <v:shape style="position:absolute;left:11230;top:11991;width:15;height:30" coordorigin="11230,11991" coordsize="15,30" path="m11245,11991l11230,12021e" filled="f" stroked="t" strokeweight=".251101pt" strokecolor="#231F20">
                <v:path arrowok="t"/>
              </v:shape>
            </v:group>
            <v:group style="position:absolute;left:11245;top:11991;width:15;height:30" coordorigin="11245,11991" coordsize="15,30">
              <v:shape style="position:absolute;left:11245;top:11991;width:15;height:30" coordorigin="11245,11991" coordsize="15,30" path="m11260,12021l11245,11991e" filled="f" stroked="t" strokeweight=".251101pt" strokecolor="#231F20">
                <v:path arrowok="t"/>
              </v:shape>
            </v:group>
            <v:group style="position:absolute;left:11392;top:11689;width:60;height:60" coordorigin="11392,11689" coordsize="60,60">
              <v:shape style="position:absolute;left:11392;top:11689;width:60;height:60" coordorigin="11392,11689" coordsize="60,60" path="m11422,11689l11392,11750,11452,11750,11422,11689xe" filled="f" stroked="t" strokeweight=".251101pt" strokecolor="#231F20">
                <v:path arrowok="t"/>
              </v:shape>
            </v:group>
            <v:group style="position:absolute;left:1849;top:11981;width:2;height:40" coordorigin="1849,11981" coordsize="2,40">
              <v:shape style="position:absolute;left:1849;top:11981;width:2;height:40" coordorigin="1849,11981" coordsize="0,40" path="m1849,12021l1849,11981e" filled="t" fillcolor="#231F20" stroked="f">
                <v:path arrowok="t"/>
                <v:fill type="solid"/>
              </v:shape>
            </v:group>
            <v:group style="position:absolute;left:1849;top:11981;width:2;height:40" coordorigin="1849,11981" coordsize="2,40">
              <v:shape style="position:absolute;left:1849;top:11981;width:2;height:40" coordorigin="1849,11981" coordsize="0,40" path="m1849,12021l1849,11981e" filled="f" stroked="t" strokeweight=".251101pt" strokecolor="#231F20">
                <v:path arrowok="t"/>
              </v:shape>
            </v:group>
            <v:group style="position:absolute;left:1849;top:11418;width:2;height:40" coordorigin="1849,11418" coordsize="2,40">
              <v:shape style="position:absolute;left:1849;top:11418;width:2;height:40" coordorigin="1849,11418" coordsize="0,40" path="m1849,11418l1849,11458e" filled="t" fillcolor="#231F20" stroked="f">
                <v:path arrowok="t"/>
                <v:fill type="solid"/>
              </v:shape>
            </v:group>
            <v:group style="position:absolute;left:1836;top:12065;width:52;height:88" coordorigin="1836,12065" coordsize="52,88">
              <v:shape style="position:absolute;left:1836;top:12065;width:52;height:88" coordorigin="1836,12065" coordsize="52,88" path="m1888,12143l1837,12143,1837,12153,1888,12153,1888,12143xe" filled="t" fillcolor="#231F20" stroked="f">
                <v:path arrowok="t"/>
                <v:fill type="solid"/>
              </v:shape>
              <v:shape style="position:absolute;left:1836;top:12065;width:52;height:88" coordorigin="1836,12065" coordsize="52,88" path="m1868,12076l1857,12076,1857,12143,1868,12143,1868,12076xe" filled="t" fillcolor="#231F20" stroked="f">
                <v:path arrowok="t"/>
                <v:fill type="solid"/>
              </v:shape>
              <v:shape style="position:absolute;left:1836;top:12065;width:52;height:88" coordorigin="1836,12065" coordsize="52,88" path="m1868,12065l1857,12065,1836,12069,1836,12080,1857,12076,1868,12076,1868,12065xe" filled="t" fillcolor="#231F20" stroked="f">
                <v:path arrowok="t"/>
                <v:fill type="solid"/>
              </v:shape>
            </v:group>
            <v:group style="position:absolute;left:2558;top:11981;width:2;height:40" coordorigin="2558,11981" coordsize="2,40">
              <v:shape style="position:absolute;left:2558;top:11981;width:2;height:40" coordorigin="2558,11981" coordsize="0,40" path="m2558,12021l2558,11981e" filled="t" fillcolor="#231F20" stroked="f">
                <v:path arrowok="t"/>
                <v:fill type="solid"/>
              </v:shape>
            </v:group>
            <v:group style="position:absolute;left:2558;top:11418;width:2;height:40" coordorigin="2558,11418" coordsize="2,40">
              <v:shape style="position:absolute;left:2558;top:11418;width:2;height:40" coordorigin="2558,11418" coordsize="0,40" path="m2558,11418l2558,11458e" filled="t" fillcolor="#231F20" stroked="f">
                <v:path arrowok="t"/>
                <v:fill type="solid"/>
              </v:shape>
            </v:group>
            <v:group style="position:absolute;left:2538;top:12065;width:57;height:89" coordorigin="2538,12065" coordsize="57,89">
              <v:shape style="position:absolute;left:2538;top:12065;width:57;height:89" coordorigin="2538,12065" coordsize="57,89" path="m2538,12139l2538,12151,2543,12152,2546,12153,2550,12154,2554,12154,2558,12155,2572,12155,2581,12152,2589,12145,2557,12145,2553,12144,2546,12142,2542,12141,2538,12139xe" filled="t" fillcolor="#231F20" stroked="f">
                <v:path arrowok="t"/>
                <v:fill type="solid"/>
              </v:shape>
              <v:shape style="position:absolute;left:2538;top:12065;width:57;height:89" coordorigin="2538,12065" coordsize="57,89" path="m2589,12105l2568,12105,2574,12107,2577,12110,2581,12114,2583,12119,2583,12131,2581,12136,2577,12139,2574,12143,2568,12145,2589,12145,2592,12142,2595,12134,2595,12116,2592,12108,2589,12105xe" filled="t" fillcolor="#231F20" stroked="f">
                <v:path arrowok="t"/>
                <v:fill type="solid"/>
              </v:shape>
              <v:shape style="position:absolute;left:2538;top:12065;width:57;height:89" coordorigin="2538,12065" coordsize="57,89" path="m2589,12065l2542,12065,2542,12109,2545,12108,2549,12107,2555,12105,2558,12105,2589,12105,2587,12103,2581,12098,2578,12097,2553,12097,2553,12075,2589,12075,2589,12065xe" filled="t" fillcolor="#231F20" stroked="f">
                <v:path arrowok="t"/>
                <v:fill type="solid"/>
              </v:shape>
              <v:shape style="position:absolute;left:2538;top:12065;width:57;height:89" coordorigin="2538,12065" coordsize="57,89" path="m2573,12095l2562,12095,2557,12096,2555,12096,2553,12097,2578,12097,2573,12095xe" filled="t" fillcolor="#231F20" stroked="f">
                <v:path arrowok="t"/>
                <v:fill type="solid"/>
              </v:shape>
            </v:group>
            <v:group style="position:absolute;left:3444;top:11981;width:2;height:40" coordorigin="3444,11981" coordsize="2,40">
              <v:shape style="position:absolute;left:3444;top:11981;width:2;height:40" coordorigin="3444,11981" coordsize="0,40" path="m3444,12021l3444,11981e" filled="t" fillcolor="#231F20" stroked="f">
                <v:path arrowok="t"/>
                <v:fill type="solid"/>
              </v:shape>
            </v:group>
            <v:group style="position:absolute;left:3444;top:11418;width:2;height:40" coordorigin="3444,11418" coordsize="2,40">
              <v:shape style="position:absolute;left:3444;top:11418;width:2;height:40" coordorigin="3444,11418" coordsize="0,40" path="m3444,11418l3444,11458e" filled="t" fillcolor="#231F20" stroked="f">
                <v:path arrowok="t"/>
                <v:fill type="solid"/>
              </v:shape>
            </v:group>
            <v:group style="position:absolute;left:3391;top:12065;width:52;height:88" coordorigin="3391,12065" coordsize="52,88">
              <v:shape style="position:absolute;left:3391;top:12065;width:52;height:88" coordorigin="3391,12065" coordsize="52,88" path="m3444,12143l3393,12143,3393,12153,3444,12153,3444,12143xe" filled="t" fillcolor="#231F20" stroked="f">
                <v:path arrowok="t"/>
                <v:fill type="solid"/>
              </v:shape>
              <v:shape style="position:absolute;left:3391;top:12065;width:52;height:88" coordorigin="3391,12065" coordsize="52,88" path="m3424,12076l3412,12076,3412,12143,3424,12143,3424,12076xe" filled="t" fillcolor="#231F20" stroked="f">
                <v:path arrowok="t"/>
                <v:fill type="solid"/>
              </v:shape>
              <v:shape style="position:absolute;left:3391;top:12065;width:52;height:88" coordorigin="3391,12065" coordsize="52,88" path="m3424,12065l3412,12065,3391,12069,3391,12080,3412,12076,3424,12076,3424,12065xe" filled="t" fillcolor="#231F20" stroked="f">
                <v:path arrowok="t"/>
                <v:fill type="solid"/>
              </v:shape>
            </v:group>
            <v:group style="position:absolute;left:3463;top:12064;width:61;height:91" coordorigin="3463,12064" coordsize="61,91">
              <v:shape style="position:absolute;left:3463;top:12064;width:61;height:91" coordorigin="3463,12064" coordsize="61,91" path="m3503,12064l3483,12064,3475,12068,3470,12075,3465,12083,3463,12094,3463,12124,3465,12135,3475,12151,3483,12155,3503,12155,3510,12151,3514,12145,3487,12145,3482,12142,3476,12130,3475,12121,3475,12097,3476,12088,3482,12076,3487,12073,3514,12073,3510,12068,3503,12064xe" filled="t" fillcolor="#231F20" stroked="f">
                <v:path arrowok="t"/>
                <v:fill type="solid"/>
              </v:shape>
              <v:shape style="position:absolute;left:3463;top:12064;width:61;height:91" coordorigin="3463,12064" coordsize="61,91" path="m3514,12073l3499,12073,3504,12076,3507,12082,3510,12088,3511,12097,3511,12121,3510,12130,3507,12136,3504,12142,3499,12145,3514,12145,3515,12143,3521,12135,3523,12124,3523,12094,3521,12083,3515,12075,3514,12073xe" filled="t" fillcolor="#231F20" stroked="f">
                <v:path arrowok="t"/>
                <v:fill type="solid"/>
              </v:shape>
            </v:group>
            <v:group style="position:absolute;left:4331;top:11981;width:2;height:40" coordorigin="4331,11981" coordsize="2,40">
              <v:shape style="position:absolute;left:4331;top:11981;width:2;height:40" coordorigin="4331,11981" coordsize="0,40" path="m4331,12021l4331,11981e" filled="t" fillcolor="#231F20" stroked="f">
                <v:path arrowok="t"/>
                <v:fill type="solid"/>
              </v:shape>
            </v:group>
            <v:group style="position:absolute;left:4331;top:11418;width:2;height:40" coordorigin="4331,11418" coordsize="2,40">
              <v:shape style="position:absolute;left:4331;top:11418;width:2;height:40" coordorigin="4331,11418" coordsize="0,40" path="m4331,11418l4331,11458e" filled="t" fillcolor="#231F20" stroked="f">
                <v:path arrowok="t"/>
                <v:fill type="solid"/>
              </v:shape>
            </v:group>
            <v:group style="position:absolute;left:4279;top:12065;width:52;height:88" coordorigin="4279,12065" coordsize="52,88">
              <v:shape style="position:absolute;left:4279;top:12065;width:52;height:88" coordorigin="4279,12065" coordsize="52,88" path="m4331,12143l4281,12143,4281,12153,4331,12153,4331,12143xe" filled="t" fillcolor="#231F20" stroked="f">
                <v:path arrowok="t"/>
                <v:fill type="solid"/>
              </v:shape>
              <v:shape style="position:absolute;left:4279;top:12065;width:52;height:88" coordorigin="4279,12065" coordsize="52,88" path="m4312,12076l4300,12076,4300,12143,4312,12143,4312,12076xe" filled="t" fillcolor="#231F20" stroked="f">
                <v:path arrowok="t"/>
                <v:fill type="solid"/>
              </v:shape>
              <v:shape style="position:absolute;left:4279;top:12065;width:52;height:88" coordorigin="4279,12065" coordsize="52,88" path="m4312,12065l4300,12065,4279,12069,4279,12080,4300,12076,4312,12076,4312,12065xe" filled="t" fillcolor="#231F20" stroked="f">
                <v:path arrowok="t"/>
                <v:fill type="solid"/>
              </v:shape>
            </v:group>
            <v:group style="position:absolute;left:4352;top:12065;width:57;height:89" coordorigin="4352,12065" coordsize="57,89">
              <v:shape style="position:absolute;left:4352;top:12065;width:57;height:89" coordorigin="4352,12065" coordsize="57,89" path="m4352,12139l4352,12151,4356,12152,4360,12153,4363,12154,4367,12154,4371,12155,4385,12155,4394,12152,4402,12145,4370,12145,4366,12144,4359,12142,4355,12141,4352,12139xe" filled="t" fillcolor="#231F20" stroked="f">
                <v:path arrowok="t"/>
                <v:fill type="solid"/>
              </v:shape>
              <v:shape style="position:absolute;left:4352;top:12065;width:57;height:89" coordorigin="4352,12065" coordsize="57,89" path="m4402,12105l4381,12105,4387,12107,4391,12110,4395,12114,4397,12119,4397,12131,4395,12136,4391,12139,4387,12143,4381,12145,4402,12145,4405,12142,4408,12134,4408,12116,4406,12108,4402,12105xe" filled="t" fillcolor="#231F20" stroked="f">
                <v:path arrowok="t"/>
                <v:fill type="solid"/>
              </v:shape>
              <v:shape style="position:absolute;left:4352;top:12065;width:57;height:89" coordorigin="4352,12065" coordsize="57,89" path="m4402,12065l4355,12065,4355,12109,4359,12108,4362,12107,4368,12105,4371,12105,4402,12105,4400,12103,4394,12098,4391,12097,4366,12097,4366,12075,4402,12075,4402,12065xe" filled="t" fillcolor="#231F20" stroked="f">
                <v:path arrowok="t"/>
                <v:fill type="solid"/>
              </v:shape>
              <v:shape style="position:absolute;left:4352;top:12065;width:57;height:89" coordorigin="4352,12065" coordsize="57,89" path="m4386,12095l4375,12095,4370,12096,4368,12096,4366,12097,4391,12097,4386,12095xe" filled="t" fillcolor="#231F20" stroked="f">
                <v:path arrowok="t"/>
                <v:fill type="solid"/>
              </v:shape>
            </v:group>
            <v:group style="position:absolute;left:5217;top:11981;width:2;height:40" coordorigin="5217,11981" coordsize="2,40">
              <v:shape style="position:absolute;left:5217;top:11981;width:2;height:40" coordorigin="5217,11981" coordsize="0,40" path="m5217,12021l5217,11981e" filled="t" fillcolor="#231F20" stroked="f">
                <v:path arrowok="t"/>
                <v:fill type="solid"/>
              </v:shape>
            </v:group>
            <v:group style="position:absolute;left:5217;top:11418;width:2;height:40" coordorigin="5217,11418" coordsize="2,40">
              <v:shape style="position:absolute;left:5217;top:11418;width:2;height:40" coordorigin="5217,11418" coordsize="0,40" path="m5217,11418l5217,11458e" filled="t" fillcolor="#231F20" stroked="f">
                <v:path arrowok="t"/>
                <v:fill type="solid"/>
              </v:shape>
            </v:group>
            <v:group style="position:absolute;left:5157;top:12064;width:56;height:89" coordorigin="5157,12064" coordsize="56,89">
              <v:shape style="position:absolute;left:5157;top:12064;width:56;height:89" coordorigin="5157,12064" coordsize="56,89" path="m5208,12074l5188,12074,5193,12075,5199,12081,5201,12085,5201,12092,5200,12095,5199,12098,5197,12101,5194,12105,5191,12109,5189,12111,5157,12143,5157,12153,5213,12153,5213,12143,5172,12143,5181,12133,5189,12126,5194,12120,5202,12112,5203,12110,5207,12106,5209,12102,5211,12099,5212,12096,5213,12092,5213,12081,5210,12075,5208,12074xe" filled="t" fillcolor="#231F20" stroked="f">
                <v:path arrowok="t"/>
                <v:fill type="solid"/>
              </v:shape>
              <v:shape style="position:absolute;left:5157;top:12064;width:56;height:89" coordorigin="5157,12064" coordsize="56,89" path="m5192,12064l5179,12064,5176,12064,5167,12066,5163,12067,5158,12069,5158,12081,5163,12079,5167,12077,5171,12075,5175,12074,5179,12074,5208,12074,5199,12066,5192,12064xe" filled="t" fillcolor="#231F20" stroked="f">
                <v:path arrowok="t"/>
                <v:fill type="solid"/>
              </v:shape>
            </v:group>
            <v:group style="position:absolute;left:5233;top:12064;width:61;height:91" coordorigin="5233,12064" coordsize="61,91">
              <v:shape style="position:absolute;left:5233;top:12064;width:61;height:91" coordorigin="5233,12064" coordsize="61,91" path="m5273,12064l5254,12064,5246,12068,5241,12075,5236,12083,5233,12094,5233,12124,5236,12135,5246,12151,5254,12155,5273,12155,5281,12151,5285,12145,5257,12145,5253,12142,5247,12130,5245,12121,5245,12097,5247,12088,5253,12076,5257,12073,5285,12073,5281,12068,5273,12064xe" filled="t" fillcolor="#231F20" stroked="f">
                <v:path arrowok="t"/>
                <v:fill type="solid"/>
              </v:shape>
              <v:shape style="position:absolute;left:5233;top:12064;width:61;height:91" coordorigin="5233,12064" coordsize="61,91" path="m5285,12073l5270,12073,5274,12076,5277,12082,5280,12088,5282,12097,5282,12121,5280,12130,5277,12136,5274,12142,5270,12145,5285,12145,5286,12143,5291,12135,5294,12124,5294,12094,5291,12083,5286,12075,5285,12073xe" filled="t" fillcolor="#231F20" stroked="f">
                <v:path arrowok="t"/>
                <v:fill type="solid"/>
              </v:shape>
            </v:group>
            <v:group style="position:absolute;left:6103;top:11981;width:2;height:40" coordorigin="6103,11981" coordsize="2,40">
              <v:shape style="position:absolute;left:6103;top:11981;width:2;height:40" coordorigin="6103,11981" coordsize="0,40" path="m6103,12021l6103,11981e" filled="t" fillcolor="#231F20" stroked="f">
                <v:path arrowok="t"/>
                <v:fill type="solid"/>
              </v:shape>
            </v:group>
            <v:group style="position:absolute;left:6103;top:11418;width:2;height:40" coordorigin="6103,11418" coordsize="2,40">
              <v:shape style="position:absolute;left:6103;top:11418;width:2;height:40" coordorigin="6103,11418" coordsize="0,40" path="m6103,11418l6103,11458e" filled="t" fillcolor="#231F20" stroked="f">
                <v:path arrowok="t"/>
                <v:fill type="solid"/>
              </v:shape>
            </v:group>
            <v:group style="position:absolute;left:6045;top:12064;width:56;height:89" coordorigin="6045,12064" coordsize="56,89">
              <v:shape style="position:absolute;left:6045;top:12064;width:56;height:89" coordorigin="6045,12064" coordsize="56,89" path="m6096,12074l6076,12074,6080,12075,6087,12081,6089,12085,6089,12092,6088,12095,6086,12098,6085,12101,6082,12105,6076,12111,6050,12138,6045,12143,6045,12153,6101,12153,6101,12143,6059,12143,6087,12115,6090,12112,6091,12110,6095,12106,6097,12102,6098,12099,6100,12096,6100,12092,6100,12081,6098,12075,6096,12074xe" filled="t" fillcolor="#231F20" stroked="f">
                <v:path arrowok="t"/>
                <v:fill type="solid"/>
              </v:shape>
              <v:shape style="position:absolute;left:6045;top:12064;width:56;height:89" coordorigin="6045,12064" coordsize="56,89" path="m6080,12064l6067,12064,6063,12064,6055,12066,6051,12067,6046,12069,6046,12081,6050,12079,6055,12077,6059,12075,6063,12074,6067,12074,6096,12074,6087,12066,6080,12064xe" filled="t" fillcolor="#231F20" stroked="f">
                <v:path arrowok="t"/>
                <v:fill type="solid"/>
              </v:shape>
            </v:group>
            <v:group style="position:absolute;left:6122;top:12065;width:57;height:89" coordorigin="6122,12065" coordsize="57,89">
              <v:shape style="position:absolute;left:6122;top:12065;width:57;height:89" coordorigin="6122,12065" coordsize="57,89" path="m6122,12139l6122,12151,6126,12152,6130,12153,6134,12154,6138,12154,6142,12155,6156,12155,6164,12152,6173,12145,6141,12145,6137,12144,6133,12143,6129,12142,6126,12141,6122,12139xe" filled="t" fillcolor="#231F20" stroked="f">
                <v:path arrowok="t"/>
                <v:fill type="solid"/>
              </v:shape>
              <v:shape style="position:absolute;left:6122;top:12065;width:57;height:89" coordorigin="6122,12065" coordsize="57,89" path="m6173,12105l6152,12105,6157,12107,6161,12110,6165,12114,6167,12119,6167,12131,6165,12136,6161,12139,6157,12143,6152,12145,6173,12145,6176,12142,6179,12134,6179,12116,6176,12108,6173,12105xe" filled="t" fillcolor="#231F20" stroked="f">
                <v:path arrowok="t"/>
                <v:fill type="solid"/>
              </v:shape>
              <v:shape style="position:absolute;left:6122;top:12065;width:57;height:89" coordorigin="6122,12065" coordsize="57,89" path="m6173,12065l6126,12065,6126,12109,6129,12108,6133,12107,6139,12105,6142,12105,6173,12105,6170,12103,6165,12098,6162,12097,6137,12097,6137,12075,6173,12075,6173,12065xe" filled="t" fillcolor="#231F20" stroked="f">
                <v:path arrowok="t"/>
                <v:fill type="solid"/>
              </v:shape>
              <v:shape style="position:absolute;left:6122;top:12065;width:57;height:89" coordorigin="6122,12065" coordsize="57,89" path="m6157,12095l6146,12095,6140,12096,6139,12096,6137,12097,6162,12097,6157,12095xe" filled="t" fillcolor="#231F20" stroked="f">
                <v:path arrowok="t"/>
                <v:fill type="solid"/>
              </v:shape>
            </v:group>
            <v:group style="position:absolute;left:6990;top:11981;width:2;height:40" coordorigin="6990,11981" coordsize="2,40">
              <v:shape style="position:absolute;left:6990;top:11981;width:2;height:40" coordorigin="6990,11981" coordsize="0,40" path="m6990,12021l6990,11981e" filled="t" fillcolor="#231F20" stroked="f">
                <v:path arrowok="t"/>
                <v:fill type="solid"/>
              </v:shape>
            </v:group>
            <v:group style="position:absolute;left:6990;top:11418;width:2;height:40" coordorigin="6990,11418" coordsize="2,40">
              <v:shape style="position:absolute;left:6990;top:11418;width:2;height:40" coordorigin="6990,11418" coordsize="0,40" path="m6990,11418l6990,11458e" filled="t" fillcolor="#231F20" stroked="f">
                <v:path arrowok="t"/>
                <v:fill type="solid"/>
              </v:shape>
            </v:group>
            <v:group style="position:absolute;left:6931;top:12064;width:58;height:91" coordorigin="6931,12064" coordsize="58,91">
              <v:shape style="position:absolute;left:6931;top:12064;width:58;height:91" coordorigin="6931,12064" coordsize="58,91" path="m6931,12139l6931,12150,6935,12152,6939,12153,6943,12153,6947,12154,6951,12155,6965,12155,6974,12152,6980,12148,6983,12145,6950,12145,6946,12144,6938,12142,6934,12141,6931,12139xe" filled="t" fillcolor="#231F20" stroked="f">
                <v:path arrowok="t"/>
                <v:fill type="solid"/>
              </v:shape>
              <v:shape style="position:absolute;left:6931;top:12064;width:58;height:91" coordorigin="6931,12064" coordsize="58,91" path="m6984,12074l6962,12074,6967,12075,6970,12077,6973,12080,6975,12083,6975,12092,6973,12095,6970,12098,6967,12100,6963,12101,6946,12101,6946,12111,6963,12111,6968,12112,6975,12118,6977,12122,6977,12133,6975,12137,6967,12143,6962,12145,6983,12145,6986,12143,6989,12136,6989,12122,6987,12117,6981,12109,6976,12107,6971,12106,6976,12104,6980,12102,6985,12095,6987,12091,6987,12079,6984,12074,6984,12074xe" filled="t" fillcolor="#231F20" stroked="f">
                <v:path arrowok="t"/>
                <v:fill type="solid"/>
              </v:shape>
              <v:shape style="position:absolute;left:6931;top:12064;width:58;height:91" coordorigin="6931,12064" coordsize="58,91" path="m6966,12064l6954,12064,6950,12064,6942,12065,6938,12066,6934,12067,6934,12078,6938,12076,6942,12075,6950,12074,6953,12074,6984,12074,6973,12066,6966,12064xe" filled="t" fillcolor="#231F20" stroked="f">
                <v:path arrowok="t"/>
                <v:fill type="solid"/>
              </v:shape>
            </v:group>
            <v:group style="position:absolute;left:7006;top:12064;width:61;height:91" coordorigin="7006,12064" coordsize="61,91">
              <v:shape style="position:absolute;left:7006;top:12064;width:61;height:91" coordorigin="7006,12064" coordsize="61,91" path="m7046,12064l7027,12064,7019,12068,7014,12075,7009,12083,7006,12094,7006,12124,7009,12135,7019,12151,7027,12155,7046,12155,7054,12151,7058,12145,7031,12145,7026,12142,7020,12130,7018,12121,7018,12097,7020,12088,7026,12076,7031,12073,7058,12073,7054,12068,7046,12064xe" filled="t" fillcolor="#231F20" stroked="f">
                <v:path arrowok="t"/>
                <v:fill type="solid"/>
              </v:shape>
              <v:shape style="position:absolute;left:7006;top:12064;width:61;height:91" coordorigin="7006,12064" coordsize="61,91" path="m7058,12073l7043,12073,7047,12076,7051,12082,7054,12088,7055,12097,7055,12121,7054,12130,7051,12136,7047,12142,7043,12145,7058,12145,7059,12143,7064,12135,7067,12124,7067,12094,7064,12083,7059,12075,7058,12073xe" filled="t" fillcolor="#231F20" stroked="f">
                <v:path arrowok="t"/>
                <v:fill type="solid"/>
              </v:shape>
            </v:group>
            <v:group style="position:absolute;left:7876;top:11981;width:2;height:40" coordorigin="7876,11981" coordsize="2,40">
              <v:shape style="position:absolute;left:7876;top:11981;width:2;height:40" coordorigin="7876,11981" coordsize="0,40" path="m7876,12021l7876,11981e" filled="t" fillcolor="#231F20" stroked="f">
                <v:path arrowok="t"/>
                <v:fill type="solid"/>
              </v:shape>
            </v:group>
            <v:group style="position:absolute;left:7876;top:11418;width:2;height:40" coordorigin="7876,11418" coordsize="2,40">
              <v:shape style="position:absolute;left:7876;top:11418;width:2;height:40" coordorigin="7876,11418" coordsize="0,40" path="m7876,11418l7876,11458e" filled="t" fillcolor="#231F20" stroked="f">
                <v:path arrowok="t"/>
                <v:fill type="solid"/>
              </v:shape>
            </v:group>
            <v:group style="position:absolute;left:7819;top:12064;width:58;height:91" coordorigin="7819,12064" coordsize="58,91">
              <v:shape style="position:absolute;left:7819;top:12064;width:58;height:91" coordorigin="7819,12064" coordsize="58,91" path="m7819,12139l7819,12150,7823,12152,7827,12153,7831,12153,7835,12154,7838,12155,7853,12155,7862,12152,7868,12148,7871,12145,7837,12145,7833,12144,7825,12142,7822,12141,7819,12139xe" filled="t" fillcolor="#231F20" stroked="f">
                <v:path arrowok="t"/>
                <v:fill type="solid"/>
              </v:shape>
              <v:shape style="position:absolute;left:7819;top:12064;width:58;height:91" coordorigin="7819,12064" coordsize="58,91" path="m7871,12074l7850,12074,7855,12075,7858,12077,7861,12080,7863,12083,7863,12092,7861,12095,7858,12098,7855,12100,7850,12101,7834,12101,7834,12111,7851,12111,7856,12112,7863,12118,7865,12122,7865,12133,7863,12137,7855,12143,7849,12145,7871,12145,7873,12143,7876,12136,7876,12122,7875,12117,7869,12109,7864,12107,7858,12106,7863,12104,7867,12102,7873,12095,7874,12091,7874,12079,7872,12074,7871,12074xe" filled="t" fillcolor="#231F20" stroked="f">
                <v:path arrowok="t"/>
                <v:fill type="solid"/>
              </v:shape>
              <v:shape style="position:absolute;left:7819;top:12064;width:58;height:91" coordorigin="7819,12064" coordsize="58,91" path="m7854,12064l7842,12064,7838,12064,7830,12065,7826,12066,7821,12067,7821,12078,7826,12076,7830,12075,7837,12074,7841,12074,7871,12074,7861,12066,7854,12064xe" filled="t" fillcolor="#231F20" stroked="f">
                <v:path arrowok="t"/>
                <v:fill type="solid"/>
              </v:shape>
            </v:group>
            <v:group style="position:absolute;left:7895;top:12065;width:57;height:89" coordorigin="7895,12065" coordsize="57,89">
              <v:shape style="position:absolute;left:7895;top:12065;width:57;height:89" coordorigin="7895,12065" coordsize="57,89" path="m7895,12139l7895,12151,7900,12152,7903,12153,7907,12154,7911,12154,7915,12155,7929,12155,7937,12152,7946,12145,7914,12145,7910,12144,7903,12142,7899,12141,7895,12139xe" filled="t" fillcolor="#231F20" stroked="f">
                <v:path arrowok="t"/>
                <v:fill type="solid"/>
              </v:shape>
              <v:shape style="position:absolute;left:7895;top:12065;width:57;height:89" coordorigin="7895,12065" coordsize="57,89" path="m7946,12105l7925,12105,7930,12107,7934,12110,7938,12114,7940,12119,7940,12131,7938,12136,7934,12139,7930,12143,7925,12145,7946,12145,7949,12142,7952,12134,7952,12116,7949,12108,7946,12105xe" filled="t" fillcolor="#231F20" stroked="f">
                <v:path arrowok="t"/>
                <v:fill type="solid"/>
              </v:shape>
              <v:shape style="position:absolute;left:7895;top:12065;width:57;height:89" coordorigin="7895,12065" coordsize="57,89" path="m7946,12065l7899,12065,7899,12109,7902,12108,7906,12107,7912,12105,7915,12105,7946,12105,7944,12103,7938,12098,7935,12097,7910,12097,7910,12075,7946,12075,7946,12065xe" filled="t" fillcolor="#231F20" stroked="f">
                <v:path arrowok="t"/>
                <v:fill type="solid"/>
              </v:shape>
              <v:shape style="position:absolute;left:7895;top:12065;width:57;height:89" coordorigin="7895,12065" coordsize="57,89" path="m7930,12095l7919,12095,7917,12095,7913,12096,7912,12096,7910,12097,7935,12097,7930,12095xe" filled="t" fillcolor="#231F20" stroked="f">
                <v:path arrowok="t"/>
                <v:fill type="solid"/>
              </v:shape>
            </v:group>
            <v:group style="position:absolute;left:8763;top:11981;width:2;height:40" coordorigin="8763,11981" coordsize="2,40">
              <v:shape style="position:absolute;left:8763;top:11981;width:2;height:40" coordorigin="8763,11981" coordsize="0,40" path="m8763,12021l8763,11981e" filled="t" fillcolor="#231F20" stroked="f">
                <v:path arrowok="t"/>
                <v:fill type="solid"/>
              </v:shape>
            </v:group>
            <v:group style="position:absolute;left:8763;top:11418;width:2;height:40" coordorigin="8763,11418" coordsize="2,40">
              <v:shape style="position:absolute;left:8763;top:11418;width:2;height:40" coordorigin="8763,11418" coordsize="0,40" path="m8763,11418l8763,11458e" filled="t" fillcolor="#231F20" stroked="f">
                <v:path arrowok="t"/>
                <v:fill type="solid"/>
              </v:shape>
            </v:group>
            <v:group style="position:absolute;left:8699;top:12065;width:51;height:88" coordorigin="8699,12065" coordsize="51,88">
              <v:shape style="position:absolute;left:8699;top:12065;width:51;height:88" coordorigin="8699,12065" coordsize="51,88" path="m8750,12132l8739,12132,8739,12153,8750,12153,8750,12132xe" filled="t" fillcolor="#231F20" stroked="f">
                <v:path arrowok="t"/>
                <v:fill type="solid"/>
              </v:shape>
              <v:shape style="position:absolute;left:8699;top:12065;width:51;height:88" coordorigin="8699,12065" coordsize="51,88" path="m8750,12065l8735,12065,8699,12121,8699,12132,8763,12132,8763,12122,8709,12122,8739,12075,8750,12075,8750,12065xe" filled="t" fillcolor="#231F20" stroked="f">
                <v:path arrowok="t"/>
                <v:fill type="solid"/>
              </v:shape>
              <v:shape style="position:absolute;left:8699;top:12065;width:51;height:88" coordorigin="8699,12065" coordsize="51,88" path="m8750,12075l8739,12075,8739,12122,8750,12122,8750,12075xe" filled="t" fillcolor="#231F20" stroked="f">
                <v:path arrowok="t"/>
                <v:fill type="solid"/>
              </v:shape>
            </v:group>
            <v:group style="position:absolute;left:8778;top:12064;width:61;height:91" coordorigin="8778,12064" coordsize="61,91">
              <v:shape style="position:absolute;left:8778;top:12064;width:61;height:91" coordorigin="8778,12064" coordsize="61,91" path="m8818,12064l8798,12064,8790,12068,8785,12075,8780,12083,8778,12094,8778,12124,8780,12135,8790,12151,8798,12155,8818,12155,8825,12151,8829,12145,8802,12145,8797,12142,8791,12130,8790,12121,8790,12097,8791,12088,8797,12076,8802,12073,8829,12073,8825,12068,8818,12064xe" filled="t" fillcolor="#231F20" stroked="f">
                <v:path arrowok="t"/>
                <v:fill type="solid"/>
              </v:shape>
              <v:shape style="position:absolute;left:8778;top:12064;width:61;height:91" coordorigin="8778,12064" coordsize="61,91" path="m8829,12073l8814,12073,8819,12076,8822,12082,8825,12088,8826,12097,8826,12121,8825,12130,8822,12136,8819,12142,8814,12145,8829,12145,8831,12143,8836,12135,8838,12124,8838,12094,8836,12083,8831,12075,8829,12073xe" filled="t" fillcolor="#231F20" stroked="f">
                <v:path arrowok="t"/>
                <v:fill type="solid"/>
              </v:shape>
            </v:group>
            <v:group style="position:absolute;left:9649;top:11981;width:2;height:40" coordorigin="9649,11981" coordsize="2,40">
              <v:shape style="position:absolute;left:9649;top:11981;width:2;height:40" coordorigin="9649,11981" coordsize="0,40" path="m9649,12021l9649,11981e" filled="t" fillcolor="#231F20" stroked="f">
                <v:path arrowok="t"/>
                <v:fill type="solid"/>
              </v:shape>
            </v:group>
            <v:group style="position:absolute;left:9649;top:11418;width:2;height:40" coordorigin="9649,11418" coordsize="2,40">
              <v:shape style="position:absolute;left:9649;top:11418;width:2;height:40" coordorigin="9649,11418" coordsize="0,40" path="m9649,11418l9649,11458e" filled="t" fillcolor="#231F20" stroked="f">
                <v:path arrowok="t"/>
                <v:fill type="solid"/>
              </v:shape>
            </v:group>
            <v:group style="position:absolute;left:9587;top:12065;width:51;height:88" coordorigin="9587,12065" coordsize="51,88">
              <v:shape style="position:absolute;left:9587;top:12065;width:51;height:88" coordorigin="9587,12065" coordsize="51,88" path="m9638,12132l9626,12132,9626,12153,9638,12153,9638,12132xe" filled="t" fillcolor="#231F20" stroked="f">
                <v:path arrowok="t"/>
                <v:fill type="solid"/>
              </v:shape>
              <v:shape style="position:absolute;left:9587;top:12065;width:51;height:88" coordorigin="9587,12065" coordsize="51,88" path="m9638,12065l9623,12065,9587,12121,9587,12132,9651,12132,9651,12122,9596,12122,9626,12075,9638,12075,9638,12065xe" filled="t" fillcolor="#231F20" stroked="f">
                <v:path arrowok="t"/>
                <v:fill type="solid"/>
              </v:shape>
              <v:shape style="position:absolute;left:9587;top:12065;width:51;height:88" coordorigin="9587,12065" coordsize="51,88" path="m9638,12075l9626,12075,9626,12122,9638,12122,9638,12075xe" filled="t" fillcolor="#231F20" stroked="f">
                <v:path arrowok="t"/>
                <v:fill type="solid"/>
              </v:shape>
            </v:group>
            <v:group style="position:absolute;left:9667;top:12065;width:57;height:89" coordorigin="9667,12065" coordsize="57,89">
              <v:shape style="position:absolute;left:9667;top:12065;width:57;height:89" coordorigin="9667,12065" coordsize="57,89" path="m9667,12139l9667,12151,9671,12152,9675,12153,9678,12154,9682,12154,9686,12155,9700,12155,9709,12152,9717,12145,9685,12145,9681,12144,9674,12142,9670,12141,9667,12139xe" filled="t" fillcolor="#231F20" stroked="f">
                <v:path arrowok="t"/>
                <v:fill type="solid"/>
              </v:shape>
              <v:shape style="position:absolute;left:9667;top:12065;width:57;height:89" coordorigin="9667,12065" coordsize="57,89" path="m9717,12105l9696,12105,9702,12107,9706,12110,9710,12114,9712,12119,9712,12131,9710,12136,9706,12139,9702,12143,9696,12145,9717,12145,9721,12142,9724,12134,9724,12116,9721,12108,9717,12105xe" filled="t" fillcolor="#231F20" stroked="f">
                <v:path arrowok="t"/>
                <v:fill type="solid"/>
              </v:shape>
              <v:shape style="position:absolute;left:9667;top:12065;width:57;height:89" coordorigin="9667,12065" coordsize="57,89" path="m9717,12065l9670,12065,9670,12109,9674,12108,9677,12107,9683,12105,9686,12105,9717,12105,9715,12103,9709,12098,9706,12097,9681,12097,9681,12075,9717,12075,9717,12065xe" filled="t" fillcolor="#231F20" stroked="f">
                <v:path arrowok="t"/>
                <v:fill type="solid"/>
              </v:shape>
              <v:shape style="position:absolute;left:9667;top:12065;width:57;height:89" coordorigin="9667,12065" coordsize="57,89" path="m9701,12095l9690,12095,9685,12096,9683,12096,9681,12097,9706,12097,9701,12095xe" filled="t" fillcolor="#231F20" stroked="f">
                <v:path arrowok="t"/>
                <v:fill type="solid"/>
              </v:shape>
            </v:group>
            <v:group style="position:absolute;left:10536;top:11981;width:2;height:40" coordorigin="10536,11981" coordsize="2,40">
              <v:shape style="position:absolute;left:10536;top:11981;width:2;height:40" coordorigin="10536,11981" coordsize="0,40" path="m10536,12021l10536,11981e" filled="t" fillcolor="#231F20" stroked="f">
                <v:path arrowok="t"/>
                <v:fill type="solid"/>
              </v:shape>
            </v:group>
            <v:group style="position:absolute;left:10536;top:11418;width:2;height:40" coordorigin="10536,11418" coordsize="2,40">
              <v:shape style="position:absolute;left:10536;top:11418;width:2;height:40" coordorigin="10536,11418" coordsize="0,40" path="m10536,11418l10536,11458e" filled="t" fillcolor="#231F20" stroked="f">
                <v:path arrowok="t"/>
                <v:fill type="solid"/>
              </v:shape>
            </v:group>
            <v:group style="position:absolute;left:10477;top:12065;width:57;height:89" coordorigin="10477,12065" coordsize="57,89">
              <v:shape style="position:absolute;left:10477;top:12065;width:57;height:89" coordorigin="10477,12065" coordsize="57,89" path="m10477,12139l10477,12151,10481,12152,10485,12153,10489,12154,10492,12154,10496,12155,10511,12155,10519,12152,10527,12145,10495,12145,10492,12144,10484,12142,10480,12141,10477,12139xe" filled="t" fillcolor="#231F20" stroked="f">
                <v:path arrowok="t"/>
                <v:fill type="solid"/>
              </v:shape>
              <v:shape style="position:absolute;left:10477;top:12065;width:57;height:89" coordorigin="10477,12065" coordsize="57,89" path="m10527,12105l10506,12105,10512,12107,10516,12110,10520,12114,10522,12119,10522,12131,10520,12136,10516,12139,10512,12143,10506,12145,10527,12145,10531,12142,10534,12134,10534,12116,10531,12108,10527,12105xe" filled="t" fillcolor="#231F20" stroked="f">
                <v:path arrowok="t"/>
                <v:fill type="solid"/>
              </v:shape>
              <v:shape style="position:absolute;left:10477;top:12065;width:57;height:89" coordorigin="10477,12065" coordsize="57,89" path="m10527,12065l10481,12065,10481,12109,10484,12108,10487,12107,10493,12105,10497,12105,10527,12105,10525,12103,10519,12098,10517,12097,10491,12097,10491,12075,10527,12075,10527,12065xe" filled="t" fillcolor="#231F20" stroked="f">
                <v:path arrowok="t"/>
                <v:fill type="solid"/>
              </v:shape>
              <v:shape style="position:absolute;left:10477;top:12065;width:57;height:89" coordorigin="10477,12065" coordsize="57,89" path="m10512,12095l10500,12095,10495,12096,10493,12096,10491,12097,10517,12097,10512,12095xe" filled="t" fillcolor="#231F20" stroked="f">
                <v:path arrowok="t"/>
                <v:fill type="solid"/>
              </v:shape>
            </v:group>
            <v:group style="position:absolute;left:10552;top:12064;width:61;height:91" coordorigin="10552,12064" coordsize="61,91">
              <v:shape style="position:absolute;left:10552;top:12064;width:61;height:91" coordorigin="10552,12064" coordsize="61,91" path="m10592,12064l10573,12064,10565,12068,10560,12075,10555,12083,10552,12094,10552,12124,10555,12135,10565,12151,10573,12155,10592,12155,10600,12151,10603,12145,10576,12145,10572,12142,10566,12130,10564,12121,10564,12097,10566,12088,10572,12076,10576,12073,10603,12073,10600,12068,10592,12064xe" filled="t" fillcolor="#231F20" stroked="f">
                <v:path arrowok="t"/>
                <v:fill type="solid"/>
              </v:shape>
              <v:shape style="position:absolute;left:10552;top:12064;width:61;height:91" coordorigin="10552,12064" coordsize="61,91" path="m10603,12073l10589,12073,10593,12076,10596,12082,10599,12088,10601,12097,10601,12121,10599,12130,10596,12136,10593,12142,10589,12145,10603,12145,10605,12143,10610,12135,10613,12124,10613,12094,10610,12083,10605,12075,10603,12073xe" filled="t" fillcolor="#231F20" stroked="f">
                <v:path arrowok="t"/>
                <v:fill type="solid"/>
              </v:shape>
            </v:group>
            <v:group style="position:absolute;left:11422;top:11981;width:2;height:40" coordorigin="11422,11981" coordsize="2,40">
              <v:shape style="position:absolute;left:11422;top:11981;width:2;height:40" coordorigin="11422,11981" coordsize="0,40" path="m11422,12021l11422,11981e" filled="t" fillcolor="#231F20" stroked="f">
                <v:path arrowok="t"/>
                <v:fill type="solid"/>
              </v:shape>
            </v:group>
            <v:group style="position:absolute;left:11422;top:11418;width:2;height:40" coordorigin="11422,11418" coordsize="2,40">
              <v:shape style="position:absolute;left:11422;top:11418;width:2;height:40" coordorigin="11422,11418" coordsize="0,40" path="m11422,11418l11422,11458e" filled="t" fillcolor="#231F20" stroked="f">
                <v:path arrowok="t"/>
                <v:fill type="solid"/>
              </v:shape>
            </v:group>
            <v:group style="position:absolute;left:11364;top:12065;width:57;height:89" coordorigin="11364,12065" coordsize="57,89">
              <v:shape style="position:absolute;left:11364;top:12065;width:57;height:89" coordorigin="11364,12065" coordsize="57,89" path="m11364,12139l11364,12151,11369,12152,11372,12153,11376,12154,11380,12154,11384,12155,11398,12155,11407,12152,11415,12145,11383,12145,11379,12144,11372,12142,11368,12141,11364,12139xe" filled="t" fillcolor="#231F20" stroked="f">
                <v:path arrowok="t"/>
                <v:fill type="solid"/>
              </v:shape>
              <v:shape style="position:absolute;left:11364;top:12065;width:57;height:89" coordorigin="11364,12065" coordsize="57,89" path="m11415,12105l11394,12105,11400,12107,11404,12110,11407,12114,11409,12119,11409,12131,11407,12136,11404,12139,11400,12143,11394,12145,11415,12145,11418,12142,11421,12134,11421,12116,11419,12108,11415,12105xe" filled="t" fillcolor="#231F20" stroked="f">
                <v:path arrowok="t"/>
                <v:fill type="solid"/>
              </v:shape>
              <v:shape style="position:absolute;left:11364;top:12065;width:57;height:89" coordorigin="11364,12065" coordsize="57,89" path="m11415,12065l11368,12065,11368,12109,11372,12108,11375,12107,11381,12105,11384,12105,11415,12105,11413,12103,11407,12098,11404,12097,11379,12097,11379,12075,11415,12075,11415,12065xe" filled="t" fillcolor="#231F20" stroked="f">
                <v:path arrowok="t"/>
                <v:fill type="solid"/>
              </v:shape>
              <v:shape style="position:absolute;left:11364;top:12065;width:57;height:89" coordorigin="11364,12065" coordsize="57,89" path="m11399,12095l11388,12095,11383,12096,11381,12096,11379,12097,11404,12097,11399,12095xe" filled="t" fillcolor="#231F20" stroked="f">
                <v:path arrowok="t"/>
                <v:fill type="solid"/>
              </v:shape>
            </v:group>
            <v:group style="position:absolute;left:11441;top:12065;width:57;height:89" coordorigin="11441,12065" coordsize="57,89">
              <v:shape style="position:absolute;left:11441;top:12065;width:57;height:89" coordorigin="11441,12065" coordsize="57,89" path="m11441,12139l11441,12151,11445,12152,11449,12153,11453,12154,11457,12154,11461,12155,11475,12155,11483,12152,11492,12145,11460,12145,11456,12144,11452,12143,11448,12142,11445,12141,11441,12139xe" filled="t" fillcolor="#231F20" stroked="f">
                <v:path arrowok="t"/>
                <v:fill type="solid"/>
              </v:shape>
              <v:shape style="position:absolute;left:11441;top:12065;width:57;height:89" coordorigin="11441,12065" coordsize="57,89" path="m11491,12105l11471,12105,11476,12107,11484,12114,11486,12119,11486,12131,11484,12136,11476,12143,11471,12145,11492,12145,11495,12142,11498,12134,11498,12116,11495,12108,11491,12105xe" filled="t" fillcolor="#231F20" stroked="f">
                <v:path arrowok="t"/>
                <v:fill type="solid"/>
              </v:shape>
              <v:shape style="position:absolute;left:11441;top:12065;width:57;height:89" coordorigin="11441,12065" coordsize="57,89" path="m11492,12065l11445,12065,11445,12109,11448,12108,11451,12107,11455,12106,11458,12105,11461,12105,11491,12105,11484,12098,11481,12097,11456,12097,11456,12075,11492,12075,11492,12065xe" filled="t" fillcolor="#231F20" stroked="f">
                <v:path arrowok="t"/>
                <v:fill type="solid"/>
              </v:shape>
              <v:shape style="position:absolute;left:11441;top:12065;width:57;height:89" coordorigin="11441,12065" coordsize="57,89" path="m11476,12095l11464,12095,11459,12096,11457,12096,11456,12097,11481,12097,11476,12095xe" filled="t" fillcolor="#231F20" stroked="f">
                <v:path arrowok="t"/>
                <v:fill type="solid"/>
              </v:shape>
            </v:group>
            <v:group style="position:absolute;left:1849;top:12021;width:40;height:2" coordorigin="1849,12021" coordsize="40,2">
              <v:shape style="position:absolute;left:1849;top:12021;width:40;height:2" coordorigin="1849,12021" coordsize="40,0" path="m1849,12021l1889,12021e" filled="t" fillcolor="#231F20" stroked="f">
                <v:path arrowok="t"/>
                <v:fill type="solid"/>
              </v:shape>
            </v:group>
            <v:group style="position:absolute;left:11559;top:12021;width:40;height:2" coordorigin="11559,12021" coordsize="40,2">
              <v:shape style="position:absolute;left:11559;top:12021;width:40;height:2" coordorigin="11559,12021" coordsize="40,0" path="m11599,12021l11559,12021e" filled="t" fillcolor="#231F20" stroked="f">
                <v:path arrowok="t"/>
                <v:fill type="solid"/>
              </v:shape>
            </v:group>
            <v:group style="position:absolute;left:1650;top:11967;width:52;height:88" coordorigin="1650,11967" coordsize="52,88">
              <v:shape style="position:absolute;left:1650;top:11967;width:52;height:88" coordorigin="1650,11967" coordsize="52,88" path="m1703,12044l1652,12044,1652,12054,1703,12054,1703,12044xe" filled="t" fillcolor="#231F20" stroked="f">
                <v:path arrowok="t"/>
                <v:fill type="solid"/>
              </v:shape>
              <v:shape style="position:absolute;left:1650;top:11967;width:52;height:88" coordorigin="1650,11967" coordsize="52,88" path="m1683,11977l1672,11977,1672,12044,1683,12044,1683,11977xe" filled="t" fillcolor="#231F20" stroked="f">
                <v:path arrowok="t"/>
                <v:fill type="solid"/>
              </v:shape>
              <v:shape style="position:absolute;left:1650;top:11967;width:52;height:88" coordorigin="1650,11967" coordsize="52,88" path="m1683,11967l1671,11967,1650,11971,1650,11982,1672,11977,1683,11977,1683,11967xe" filled="t" fillcolor="#231F20" stroked="f">
                <v:path arrowok="t"/>
                <v:fill type="solid"/>
              </v:shape>
            </v:group>
            <v:group style="position:absolute;left:1760;top:11965;width:61;height:91" coordorigin="1760,11965" coordsize="61,91">
              <v:shape style="position:absolute;left:1760;top:11965;width:61;height:91" coordorigin="1760,11965" coordsize="61,91" path="m1800,11965l1781,11965,1773,11969,1768,11977,1763,11985,1760,11996,1760,12025,1763,12037,1773,12052,1781,12056,1800,12056,1808,12052,1811,12047,1784,12047,1780,12044,1777,12038,1774,12032,1772,12023,1772,11999,1774,11989,1780,11977,1784,11974,1811,11974,1808,11969,1800,11965xe" filled="t" fillcolor="#231F20" stroked="f">
                <v:path arrowok="t"/>
                <v:fill type="solid"/>
              </v:shape>
              <v:shape style="position:absolute;left:1760;top:11965;width:61;height:91" coordorigin="1760,11965" coordsize="61,91" path="m1811,11974l1797,11974,1801,11977,1804,11983,1807,11989,1809,11999,1809,12023,1807,12032,1804,12038,1801,12044,1797,12047,1811,12047,1813,12044,1818,12037,1821,12025,1821,11996,1818,11985,1813,11977,1811,11974xe" filled="t" fillcolor="#231F20" stroked="f">
                <v:path arrowok="t"/>
                <v:fill type="solid"/>
              </v:shape>
            </v:group>
            <v:group style="position:absolute;left:1849;top:11870;width:40;height:2" coordorigin="1849,11870" coordsize="40,2">
              <v:shape style="position:absolute;left:1849;top:11870;width:40;height:2" coordorigin="1849,11870" coordsize="40,0" path="m1849,11870l1889,11870e" filled="t" fillcolor="#231F20" stroked="f">
                <v:path arrowok="t"/>
                <v:fill type="solid"/>
              </v:shape>
            </v:group>
            <v:group style="position:absolute;left:11559;top:11870;width:40;height:2" coordorigin="11559,11870" coordsize="40,2">
              <v:shape style="position:absolute;left:11559;top:11870;width:40;height:2" coordorigin="11559,11870" coordsize="40,0" path="m11599,11870l11559,11870e" filled="t" fillcolor="#231F20" stroked="f">
                <v:path arrowok="t"/>
                <v:fill type="solid"/>
              </v:shape>
            </v:group>
            <v:group style="position:absolute;left:1648;top:11814;width:61;height:91" coordorigin="1648,11814" coordsize="61,91">
              <v:shape style="position:absolute;left:1648;top:11814;width:61;height:91" coordorigin="1648,11814" coordsize="61,91" path="m1688,11814l1668,11814,1661,11818,1655,11826,1650,11834,1648,11845,1648,11875,1650,11886,1661,11901,1668,11905,1688,11905,1695,11901,1699,11896,1672,11896,1667,11893,1661,11881,1660,11872,1660,11848,1661,11839,1664,11833,1667,11827,1672,11824,1699,11824,1695,11818,1688,11814xe" filled="t" fillcolor="#231F20" stroked="f">
                <v:path arrowok="t"/>
                <v:fill type="solid"/>
              </v:shape>
              <v:shape style="position:absolute;left:1648;top:11814;width:61;height:91" coordorigin="1648,11814" coordsize="61,91" path="m1699,11824l1684,11824,1689,11827,1692,11833,1695,11839,1696,11848,1696,11872,1695,11881,1692,11887,1689,11893,1684,11896,1699,11896,1701,11894,1706,11886,1708,11875,1708,11845,1706,11834,1701,11826,1699,11824xe" filled="t" fillcolor="#231F20" stroked="f">
                <v:path arrowok="t"/>
                <v:fill type="solid"/>
              </v:shape>
            </v:group>
            <v:group style="position:absolute;left:1764;top:11816;width:57;height:89" coordorigin="1764,11816" coordsize="57,89">
              <v:shape style="position:absolute;left:1764;top:11816;width:57;height:89" coordorigin="1764,11816" coordsize="57,89" path="m1764,11890l1764,11902,1768,11903,1772,11904,1776,11904,1780,11905,1783,11905,1798,11905,1806,11903,1814,11895,1783,11895,1779,11895,1771,11893,1767,11892,1764,11890xe" filled="t" fillcolor="#231F20" stroked="f">
                <v:path arrowok="t"/>
                <v:fill type="solid"/>
              </v:shape>
              <v:shape style="position:absolute;left:1764;top:11816;width:57;height:89" coordorigin="1764,11816" coordsize="57,89" path="m1814,11856l1794,11856,1799,11857,1803,11861,1807,11865,1809,11869,1809,11882,1807,11886,1803,11890,1799,11894,1794,11895,1814,11895,1818,11892,1821,11885,1821,11866,1818,11859,1814,11856xe" filled="t" fillcolor="#231F20" stroked="f">
                <v:path arrowok="t"/>
                <v:fill type="solid"/>
              </v:shape>
              <v:shape style="position:absolute;left:1764;top:11816;width:57;height:89" coordorigin="1764,11816" coordsize="57,89" path="m1814,11816l1768,11816,1768,11860,1771,11858,1774,11857,1780,11856,1784,11856,1814,11856,1812,11854,1806,11848,1804,11847,1779,11847,1779,11826,1814,11826,1814,11816xe" filled="t" fillcolor="#231F20" stroked="f">
                <v:path arrowok="t"/>
                <v:fill type="solid"/>
              </v:shape>
              <v:shape style="position:absolute;left:1764;top:11816;width:57;height:89" coordorigin="1764,11816" coordsize="57,89" path="m1799,11846l1787,11846,1782,11846,1780,11847,1779,11847,1804,11847,1799,11846xe" filled="t" fillcolor="#231F20" stroked="f">
                <v:path arrowok="t"/>
                <v:fill type="solid"/>
              </v:shape>
            </v:group>
            <v:group style="position:absolute;left:1849;top:11720;width:40;height:2" coordorigin="1849,11720" coordsize="40,2">
              <v:shape style="position:absolute;left:1849;top:11720;width:40;height:2" coordorigin="1849,11720" coordsize="40,0" path="m1849,11720l1889,11720e" filled="t" fillcolor="#231F20" stroked="f">
                <v:path arrowok="t"/>
                <v:fill type="solid"/>
              </v:shape>
            </v:group>
            <v:group style="position:absolute;left:11559;top:11720;width:40;height:2" coordorigin="11559,11720" coordsize="40,2">
              <v:shape style="position:absolute;left:11559;top:11720;width:40;height:2" coordorigin="11559,11720" coordsize="40,0" path="m11599,11720l11559,11720e" filled="t" fillcolor="#231F20" stroked="f">
                <v:path arrowok="t"/>
                <v:fill type="solid"/>
              </v:shape>
            </v:group>
            <v:group style="position:absolute;left:1641;top:11663;width:61;height:91" coordorigin="1641,11663" coordsize="61,91">
              <v:shape style="position:absolute;left:1641;top:11663;width:61;height:91" coordorigin="1641,11663" coordsize="61,91" path="m1681,11663l1661,11663,1653,11667,1648,11675,1643,11683,1641,11694,1641,11724,1643,11735,1653,11751,1661,11754,1681,11754,1688,11751,1692,11745,1665,11745,1660,11742,1654,11730,1652,11721,1652,11697,1654,11688,1660,11676,1665,11673,1692,11673,1688,11667,1681,11663xe" filled="t" fillcolor="#231F20" stroked="f">
                <v:path arrowok="t"/>
                <v:fill type="solid"/>
              </v:shape>
              <v:shape style="position:absolute;left:1641;top:11663;width:61;height:91" coordorigin="1641,11663" coordsize="61,91" path="m1692,11673l1677,11673,1682,11676,1685,11682,1688,11688,1689,11697,1689,11721,1688,11730,1685,11736,1682,11742,1677,11745,1692,11745,1693,11743,1699,11735,1701,11724,1701,11694,1699,11683,1693,11675,1692,11673xe" filled="t" fillcolor="#231F20" stroked="f">
                <v:path arrowok="t"/>
                <v:fill type="solid"/>
              </v:shape>
            </v:group>
            <v:group style="position:absolute;left:1755;top:11663;width:61;height:91" coordorigin="1755,11663" coordsize="61,91">
              <v:shape style="position:absolute;left:1755;top:11663;width:61;height:91" coordorigin="1755,11663" coordsize="61,91" path="m1796,11663l1776,11663,1768,11667,1763,11675,1758,11683,1755,11694,1755,11724,1758,11735,1768,11751,1776,11754,1796,11754,1803,11751,1807,11745,1780,11745,1775,11742,1769,11730,1767,11721,1767,11697,1769,11688,1775,11676,1780,11673,1807,11673,1803,11667,1796,11663xe" filled="t" fillcolor="#231F20" stroked="f">
                <v:path arrowok="t"/>
                <v:fill type="solid"/>
              </v:shape>
              <v:shape style="position:absolute;left:1755;top:11663;width:61;height:91" coordorigin="1755,11663" coordsize="61,91" path="m1807,11673l1792,11673,1797,11676,1800,11682,1803,11688,1804,11697,1804,11721,1803,11730,1800,11736,1797,11742,1792,11745,1807,11745,1808,11743,1814,11735,1816,11724,1816,11694,1814,11683,1808,11675,1807,11673xe" filled="t" fillcolor="#231F20" stroked="f">
                <v:path arrowok="t"/>
                <v:fill type="solid"/>
              </v:shape>
            </v:group>
            <v:group style="position:absolute;left:1849;top:11569;width:40;height:2" coordorigin="1849,11569" coordsize="40,2">
              <v:shape style="position:absolute;left:1849;top:11569;width:40;height:2" coordorigin="1849,11569" coordsize="40,0" path="m1849,11569l1889,11569e" filled="t" fillcolor="#231F20" stroked="f">
                <v:path arrowok="t"/>
                <v:fill type="solid"/>
              </v:shape>
            </v:group>
            <v:group style="position:absolute;left:11559;top:11569;width:40;height:2" coordorigin="11559,11569" coordsize="40,2">
              <v:shape style="position:absolute;left:11559;top:11569;width:40;height:2" coordorigin="11559,11569" coordsize="40,0" path="m11599,11569l11559,11569e" filled="t" fillcolor="#231F20" stroked="f">
                <v:path arrowok="t"/>
                <v:fill type="solid"/>
              </v:shape>
            </v:group>
            <v:group style="position:absolute;left:1643;top:11513;width:61;height:91" coordorigin="1643,11513" coordsize="61,91">
              <v:shape style="position:absolute;left:1643;top:11513;width:61;height:91" coordorigin="1643,11513" coordsize="61,91" path="m1683,11513l1664,11513,1656,11517,1651,11524,1646,11532,1643,11543,1643,11573,1646,11584,1656,11600,1664,11604,1683,11604,1691,11600,1694,11594,1667,11594,1663,11591,1656,11579,1655,11570,1655,11546,1656,11537,1663,11525,1667,11522,1694,11522,1691,11517,1683,11513xe" filled="t" fillcolor="#231F20" stroked="f">
                <v:path arrowok="t"/>
                <v:fill type="solid"/>
              </v:shape>
              <v:shape style="position:absolute;left:1643;top:11513;width:61;height:91" coordorigin="1643,11513" coordsize="61,91" path="m1694,11522l1680,11522,1684,11525,1687,11531,1690,11537,1692,11546,1692,11570,1690,11579,1687,11585,1684,11591,1680,11594,1694,11594,1696,11592,1701,11584,1704,11573,1704,11543,1701,11532,1696,11524,1694,11522xe" filled="t" fillcolor="#231F20" stroked="f">
                <v:path arrowok="t"/>
                <v:fill type="solid"/>
              </v:shape>
            </v:group>
            <v:group style="position:absolute;left:1759;top:11514;width:57;height:89" coordorigin="1759,11514" coordsize="57,89">
              <v:shape style="position:absolute;left:1759;top:11514;width:57;height:89" coordorigin="1759,11514" coordsize="57,89" path="m1759,11588l1759,11600,1763,11601,1767,11602,1771,11603,1775,11603,1779,11604,1793,11604,1801,11601,1810,11594,1778,11594,1774,11593,1766,11591,1763,11590,1759,11588xe" filled="t" fillcolor="#231F20" stroked="f">
                <v:path arrowok="t"/>
                <v:fill type="solid"/>
              </v:shape>
              <v:shape style="position:absolute;left:1759;top:11514;width:57;height:89" coordorigin="1759,11514" coordsize="57,89" path="m1810,11554l1789,11554,1794,11556,1798,11559,1802,11563,1804,11568,1804,11580,1802,11585,1798,11588,1794,11592,1789,11594,1810,11594,1813,11591,1816,11583,1816,11565,1813,11557,1810,11554xe" filled="t" fillcolor="#231F20" stroked="f">
                <v:path arrowok="t"/>
                <v:fill type="solid"/>
              </v:shape>
              <v:shape style="position:absolute;left:1759;top:11514;width:57;height:89" coordorigin="1759,11514" coordsize="57,89" path="m1810,11514l1763,11514,1763,11558,1766,11557,1770,11556,1776,11554,1779,11554,1810,11554,1808,11552,1802,11547,1799,11546,1774,11546,1774,11524,1810,11524,1810,11514xe" filled="t" fillcolor="#231F20" stroked="f">
                <v:path arrowok="t"/>
                <v:fill type="solid"/>
              </v:shape>
              <v:shape style="position:absolute;left:1759;top:11514;width:57;height:89" coordorigin="1759,11514" coordsize="57,89" path="m1794,11544l1783,11544,1777,11545,1776,11545,1774,11546,1799,11546,1794,11544xe" filled="t" fillcolor="#231F20" stroked="f">
                <v:path arrowok="t"/>
                <v:fill type="solid"/>
              </v:shape>
            </v:group>
            <v:group style="position:absolute;left:1849;top:11418;width:40;height:2" coordorigin="1849,11418" coordsize="40,2">
              <v:shape style="position:absolute;left:1849;top:11418;width:40;height:2" coordorigin="1849,11418" coordsize="40,0" path="m1849,11418l1889,11418e" filled="t" fillcolor="#231F20" stroked="f">
                <v:path arrowok="t"/>
                <v:fill type="solid"/>
              </v:shape>
            </v:group>
            <v:group style="position:absolute;left:11559;top:11418;width:40;height:2" coordorigin="11559,11418" coordsize="40,2">
              <v:shape style="position:absolute;left:11559;top:11418;width:40;height:2" coordorigin="11559,11418" coordsize="40,0" path="m11599,11418l11559,11418e" filled="t" fillcolor="#231F20" stroked="f">
                <v:path arrowok="t"/>
                <v:fill type="solid"/>
              </v:shape>
            </v:group>
            <v:group style="position:absolute;left:1651;top:11363;width:52;height:88" coordorigin="1651,11363" coordsize="52,88">
              <v:shape style="position:absolute;left:1651;top:11363;width:52;height:88" coordorigin="1651,11363" coordsize="52,88" path="m1703,11441l1653,11441,1653,11451,1703,11451,1703,11441xe" filled="t" fillcolor="#231F20" stroked="f">
                <v:path arrowok="t"/>
                <v:fill type="solid"/>
              </v:shape>
              <v:shape style="position:absolute;left:1651;top:11363;width:52;height:88" coordorigin="1651,11363" coordsize="52,88" path="m1684,11374l1672,11374,1672,11441,1684,11441,1684,11374xe" filled="t" fillcolor="#231F20" stroked="f">
                <v:path arrowok="t"/>
                <v:fill type="solid"/>
              </v:shape>
              <v:shape style="position:absolute;left:1651;top:11363;width:52;height:88" coordorigin="1651,11363" coordsize="52,88" path="m1684,11363l1672,11363,1651,11368,1651,11378,1672,11374,1684,11374,1684,11363xe" filled="t" fillcolor="#231F20" stroked="f">
                <v:path arrowok="t"/>
                <v:fill type="solid"/>
              </v:shape>
            </v:group>
            <v:group style="position:absolute;left:1761;top:11362;width:61;height:91" coordorigin="1761,11362" coordsize="61,91">
              <v:shape style="position:absolute;left:1761;top:11362;width:61;height:91" coordorigin="1761,11362" coordsize="61,91" path="m1801,11362l1781,11362,1774,11366,1768,11373,1763,11381,1761,11393,1761,11422,1763,11433,1774,11449,1781,11453,1801,11453,1808,11449,1812,11443,1785,11443,1780,11440,1774,11428,1773,11419,1773,11395,1774,11386,1780,11374,1785,11371,1812,11371,1808,11366,1801,11362xe" filled="t" fillcolor="#231F20" stroked="f">
                <v:path arrowok="t"/>
                <v:fill type="solid"/>
              </v:shape>
              <v:shape style="position:absolute;left:1761;top:11362;width:61;height:91" coordorigin="1761,11362" coordsize="61,91" path="m1812,11371l1797,11371,1802,11374,1805,11380,1808,11386,1809,11395,1809,11419,1808,11428,1805,11434,1802,11440,1797,11443,1812,11443,1814,11441,1819,11433,1821,11422,1821,11393,1819,11381,1814,11373,1812,11371xe" filled="t" fillcolor="#231F20" stroked="f">
                <v:path arrowok="t"/>
                <v:fill type="solid"/>
              </v:shape>
            </v:group>
            <v:group style="position:absolute;left:1196;top:11488;width:110;height:86" coordorigin="1196,11488" coordsize="110,86">
              <v:shape style="position:absolute;left:1196;top:11488;width:110;height:86" coordorigin="1196,11488" coordsize="110,86" path="m1234,11503l1217,11503,1209,11506,1204,11512,1198,11518,1196,11527,1196,11573,1306,11573,1306,11559,1208,11559,1208,11533,1210,11527,1216,11520,1221,11518,1253,11518,1252,11515,1249,11511,1245,11507,1240,11504,1234,11503xe" filled="t" fillcolor="#231F20" stroked="f">
                <v:path arrowok="t"/>
                <v:fill type="solid"/>
              </v:shape>
              <v:shape style="position:absolute;left:1196;top:11488;width:110;height:86" coordorigin="1196,11488" coordsize="110,86" path="m1253,11518l1234,11518,1239,11520,1245,11527,1247,11533,1247,11559,1259,11559,1259,11537,1260,11532,1263,11528,1265,11525,1270,11522,1270,11521,1254,11521,1253,11518xe" filled="t" fillcolor="#231F20" stroked="f">
                <v:path arrowok="t"/>
                <v:fill type="solid"/>
              </v:shape>
              <v:shape style="position:absolute;left:1196;top:11488;width:110;height:86" coordorigin="1196,11488" coordsize="110,86" path="m1306,11488l1276,11503,1269,11506,1265,11509,1261,11512,1257,11515,1255,11518,1254,11521,1270,11521,1306,11504,1306,11488xe" filled="t" fillcolor="#231F20" stroked="f">
                <v:path arrowok="t"/>
                <v:fill type="solid"/>
              </v:shape>
            </v:group>
            <v:group style="position:absolute;left:1196;top:11461;width:110;height:2" coordorigin="1196,11461" coordsize="110,2">
              <v:shape style="position:absolute;left:1196;top:11461;width:110;height:2" coordorigin="1196,11461" coordsize="110,0" path="m1196,11461l1306,11461e" filled="f" stroked="t" strokeweight=".9pt" strokecolor="#231F20">
                <v:path arrowok="t"/>
              </v:shape>
            </v:group>
            <v:group style="position:absolute;left:1196;top:11405;width:13;height:48" coordorigin="1196,11405" coordsize="13,48">
              <v:shape style="position:absolute;left:1196;top:11405;width:13;height:48" coordorigin="1196,11405" coordsize="13,48" path="m1196,11429l1208,11429e" filled="f" stroked="t" strokeweight="2.5pt" strokecolor="#231F20">
                <v:path arrowok="t"/>
              </v:shape>
            </v:group>
            <v:group style="position:absolute;left:1241;top:11410;width:13;height:44" coordorigin="1241,11410" coordsize="13,44">
              <v:shape style="position:absolute;left:1241;top:11410;width:13;height:44" coordorigin="1241,11410" coordsize="13,44" path="m1241,11432l1253,11432e" filled="f" stroked="t" strokeweight="2.277070pt" strokecolor="#231F20">
                <v:path arrowok="t"/>
              </v:shape>
            </v:group>
            <v:group style="position:absolute;left:1196;top:11290;width:110;height:92" coordorigin="1196,11290" coordsize="110,92">
              <v:shape style="position:absolute;left:1196;top:11290;width:110;height:92" coordorigin="1196,11290" coordsize="110,92" path="m1240,11290l1221,11296,1205,11311,1198,11328,1196,11352,1196,11382,1306,11382,1305,11367,1208,11367,1208,11334,1211,11323,1218,11316,1225,11309,1236,11305,1290,11305,1284,11298,1266,11292,1240,11290xe" filled="t" fillcolor="#231F20" stroked="f">
                <v:path arrowok="t"/>
                <v:fill type="solid"/>
              </v:shape>
              <v:shape style="position:absolute;left:1196;top:11290;width:110;height:92" coordorigin="1196,11290" coordsize="110,92" path="m1290,11305l1265,11305,1276,11309,1283,11316,1290,11323,1293,11334,1293,11367,1305,11367,1304,11333,1297,11315,1290,11305xe" filled="t" fillcolor="#231F20" stroked="f">
                <v:path arrowok="t"/>
                <v:fill type="solid"/>
              </v:shape>
            </v:group>
            <v:group style="position:absolute;left:1191;top:11186;width:134;height:34" coordorigin="1191,11186" coordsize="134,34">
              <v:shape style="position:absolute;left:1191;top:11186;width:134;height:34" coordorigin="1191,11186" coordsize="134,34" path="m1191,11186l1191,11198,1203,11206,1214,11211,1236,11218,1247,11220,1269,11220,1280,11218,1303,11211,1313,11206,1247,11206,1236,11204,1225,11201,1214,11198,1203,11193,1191,11186xe" filled="t" fillcolor="#231F20" stroked="f">
                <v:path arrowok="t"/>
                <v:fill type="solid"/>
              </v:shape>
              <v:shape style="position:absolute;left:1191;top:11186;width:134;height:34" coordorigin="1191,11186" coordsize="134,34" path="m1325,11186l1314,11193,1303,11198,1292,11201,1281,11204,1270,11206,1313,11206,1314,11205,1325,11198,1325,11186xe" filled="t" fillcolor="#231F20" stroked="f">
                <v:path arrowok="t"/>
                <v:fill type="solid"/>
              </v:shape>
            </v:group>
            <v:group style="position:absolute;left:1221;top:11092;width:84;height:69" coordorigin="1221,11092" coordsize="84,69">
              <v:shape style="position:absolute;left:1221;top:11092;width:84;height:69" coordorigin="1221,11092" coordsize="84,69" path="m1306,11147l1223,11147,1223,11161,1306,11161,1306,11147xe" filled="t" fillcolor="#231F20" stroked="f">
                <v:path arrowok="t"/>
                <v:fill type="solid"/>
              </v:shape>
              <v:shape style="position:absolute;left:1221;top:11092;width:84;height:69" coordorigin="1221,11092" coordsize="84,69" path="m1306,11092l1245,11092,1236,11094,1224,11104,1221,11111,1221,11126,1223,11131,1225,11136,1227,11140,1231,11144,1236,11147,1251,11147,1245,11145,1235,11136,1233,11131,1233,11117,1235,11113,1243,11107,1248,11105,1306,11105,1306,11092xe" filled="t" fillcolor="#231F20" stroked="f">
                <v:path arrowok="t"/>
                <v:fill type="solid"/>
              </v:shape>
            </v:group>
            <v:group style="position:absolute;left:1221;top:10995;width:86;height:76" coordorigin="1221,10995" coordsize="86,76">
              <v:shape style="position:absolute;left:1221;top:10995;width:86;height:76" coordorigin="1221,10995" coordsize="86,76" path="m1278,10995l1251,10995,1240,10998,1233,11005,1225,11012,1221,11021,1221,11045,1225,11054,1233,11060,1240,11067,1251,11070,1278,11070,1289,11067,1296,11060,1301,11056,1255,11056,1247,11054,1235,11046,1233,11040,1233,11025,1235,11020,1247,11011,1255,11009,1301,11009,1289,10998,1278,10995xe" filled="t" fillcolor="#231F20" stroked="f">
                <v:path arrowok="t"/>
                <v:fill type="solid"/>
              </v:shape>
              <v:shape style="position:absolute;left:1221;top:10995;width:86;height:76" coordorigin="1221,10995" coordsize="86,76" path="m1301,11009l1274,11009,1282,11011,1293,11020,1296,11025,1296,11040,1293,11046,1282,11054,1274,11056,1301,11056,1304,11054,1308,11045,1308,11021,1304,11012,1301,11009xe" filled="t" fillcolor="#231F20" stroked="f">
                <v:path arrowok="t"/>
                <v:fill type="solid"/>
              </v:shape>
            </v:group>
            <v:group style="position:absolute;left:1221;top:10925;width:84;height:48" coordorigin="1221,10925" coordsize="84,48">
              <v:shape style="position:absolute;left:1221;top:10925;width:84;height:48" coordorigin="1221,10925" coordsize="84,48" path="m1306,10959l1223,10959,1223,10973,1306,10973,1306,10959xe" filled="t" fillcolor="#231F20" stroked="f">
                <v:path arrowok="t"/>
                <v:fill type="solid"/>
              </v:shape>
              <v:shape style="position:absolute;left:1221;top:10925;width:84;height:48" coordorigin="1221,10925" coordsize="84,48" path="m1236,10925l1222,10925,1222,10926,1221,10927,1221,10928,1221,10930,1221,10931,1221,10938,1222,10944,1227,10953,1231,10957,1236,10959,1253,10959,1246,10957,1241,10953,1236,10949,1233,10943,1233,10933,1234,10931,1234,10930,1234,10928,1235,10926,1236,10925xe" filled="t" fillcolor="#231F20" stroked="f">
                <v:path arrowok="t"/>
                <v:fill type="solid"/>
              </v:shape>
            </v:group>
            <v:group style="position:absolute;left:1221;top:10791;width:84;height:120" coordorigin="1221,10791" coordsize="84,120">
              <v:shape style="position:absolute;left:1221;top:10791;width:84;height:120" coordorigin="1221,10791" coordsize="84,120" path="m1306,10897l1223,10897,1223,10911,1306,10911,1306,10897xe" filled="t" fillcolor="#231F20" stroked="f">
                <v:path arrowok="t"/>
                <v:fill type="solid"/>
              </v:shape>
              <v:shape style="position:absolute;left:1221;top:10791;width:84;height:120" coordorigin="1221,10791" coordsize="84,120" path="m1306,10791l1245,10791,1236,10793,1224,10802,1221,10809,1221,10824,1239,10846,1233,10848,1229,10851,1223,10860,1221,10865,1221,10877,1222,10882,1225,10886,1227,10891,1231,10894,1236,10897,1251,10897,1245,10895,1235,10887,1233,10882,1233,10869,1235,10865,1239,10862,1243,10859,1248,10858,1306,10858,1306,10844,1251,10844,1245,10842,1235,10834,1233,10828,1233,10816,1235,10811,1239,10808,1243,10806,1248,10804,1306,10804,1306,10791xe" filled="t" fillcolor="#231F20" stroked="f">
                <v:path arrowok="t"/>
                <v:fill type="solid"/>
              </v:shape>
            </v:group>
            <v:group style="position:absolute;left:1221;top:10699;width:86;height:70" coordorigin="1221,10699" coordsize="86,70">
              <v:shape style="position:absolute;left:1221;top:10699;width:86;height:70" coordorigin="1221,10699" coordsize="86,70" path="m1264,10713l1254,10713,1254,10744,1256,10753,1261,10759,1265,10766,1272,10769,1290,10769,1296,10766,1305,10756,1306,10755,1275,10755,1270,10753,1268,10749,1265,10745,1264,10737,1264,10713xe" filled="t" fillcolor="#231F20" stroked="f">
                <v:path arrowok="t"/>
                <v:fill type="solid"/>
              </v:shape>
              <v:shape style="position:absolute;left:1221;top:10699;width:86;height:70" coordorigin="1221,10699" coordsize="86,70" path="m1306,10699l1246,10699,1237,10702,1224,10714,1221,10723,1221,10739,1222,10744,1224,10753,1225,10758,1227,10763,1239,10763,1237,10759,1236,10754,1234,10750,1233,10745,1233,10741,1233,10729,1234,10723,1238,10719,1241,10715,1246,10713,1306,10713,1306,10699xe" filled="t" fillcolor="#231F20" stroked="f">
                <v:path arrowok="t"/>
                <v:fill type="solid"/>
              </v:shape>
              <v:shape style="position:absolute;left:1221;top:10699;width:86;height:70" coordorigin="1221,10699" coordsize="86,70" path="m1293,10713l1276,10713,1283,10715,1288,10720,1294,10724,1296,10730,1296,10743,1295,10747,1292,10751,1289,10754,1286,10755,1306,10755,1308,10750,1308,10735,1306,10729,1304,10724,1302,10720,1298,10716,1293,10713xe" filled="t" fillcolor="#231F20" stroked="f">
                <v:path arrowok="t"/>
                <v:fill type="solid"/>
              </v:shape>
            </v:group>
            <v:group style="position:absolute;left:1191;top:10665;width:115;height:2" coordorigin="1191,10665" coordsize="115,2">
              <v:shape style="position:absolute;left:1191;top:10665;width:115;height:2" coordorigin="1191,10665" coordsize="115,0" path="m1191,10665l1306,10665e" filled="f" stroked="t" strokeweight=".778226pt" strokecolor="#231F20">
                <v:path arrowok="t"/>
              </v:shape>
            </v:group>
            <v:group style="position:absolute;left:1191;top:10623;width:114;height:2" coordorigin="1191,10623" coordsize="114,2">
              <v:shape style="position:absolute;left:1191;top:10623;width:114;height:2" coordorigin="1191,10623" coordsize="114,0" path="m1191,10623l1306,10623e" filled="f" stroked="t" strokeweight=".778353pt" strokecolor="#231F20">
                <v:path arrowok="t"/>
              </v:shape>
            </v:group>
            <v:group style="position:absolute;left:1223;top:10529;width:82;height:66" coordorigin="1223,10529" coordsize="82,66">
              <v:shape style="position:absolute;left:1223;top:10529;width:82;height:66" coordorigin="1223,10529" coordsize="82,66" path="m1253,10544l1234,10544,1293,10595,1306,10595,1306,10580,1295,10580,1253,10544xe" filled="t" fillcolor="#231F20" stroked="f">
                <v:path arrowok="t"/>
                <v:fill type="solid"/>
              </v:shape>
              <v:shape style="position:absolute;left:1223;top:10529;width:82;height:66" coordorigin="1223,10529" coordsize="82,66" path="m1235,10529l1223,10529,1223,10593,1234,10593,1234,10544,1253,10544,1235,10529xe" filled="t" fillcolor="#231F20" stroked="f">
                <v:path arrowok="t"/>
                <v:fill type="solid"/>
              </v:shape>
              <v:shape style="position:absolute;left:1223;top:10529;width:82;height:66" coordorigin="1223,10529" coordsize="82,66" path="m1306,10529l1295,10529,1295,10580,1306,10580,1306,10529xe" filled="t" fillcolor="#231F20" stroked="f">
                <v:path arrowok="t"/>
                <v:fill type="solid"/>
              </v:shape>
            </v:group>
            <v:group style="position:absolute;left:1221;top:10438;width:86;height:76" coordorigin="1221,10438" coordsize="86,76">
              <v:shape style="position:absolute;left:1221;top:10438;width:86;height:76" coordorigin="1221,10438" coordsize="86,76" path="m1268,10438l1249,10438,1239,10441,1232,10448,1225,10454,1221,10463,1221,10486,1225,10496,1233,10504,1241,10511,1252,10514,1278,10514,1289,10511,1299,10500,1268,10500,1268,10500,1257,10500,1249,10499,1243,10496,1235,10487,1233,10481,1233,10467,1257,10452,1268,10452,1268,10438xe" filled="t" fillcolor="#231F20" stroked="f">
                <v:path arrowok="t"/>
                <v:fill type="solid"/>
              </v:shape>
              <v:shape style="position:absolute;left:1221;top:10438;width:86;height:76" coordorigin="1221,10438" coordsize="86,76" path="m1301,10441l1289,10441,1291,10446,1293,10451,1294,10456,1296,10461,1296,10466,1296,10480,1294,10487,1289,10492,1284,10497,1277,10500,1268,10500,1299,10500,1304,10495,1308,10485,1308,10466,1307,10461,1306,10456,1305,10451,1303,10446,1301,10441xe" filled="t" fillcolor="#231F20" stroked="f">
                <v:path arrowok="t"/>
                <v:fill type="solid"/>
              </v:shape>
              <v:shape style="position:absolute;left:1221;top:10438;width:86;height:76" coordorigin="1221,10438" coordsize="86,76" path="m1268,10452l1257,10452,1257,10500,1268,10500,1268,10452xe" filled="t" fillcolor="#231F20" stroked="f">
                <v:path arrowok="t"/>
                <v:fill type="solid"/>
              </v:shape>
            </v:group>
            <v:group style="position:absolute;left:1191;top:10348;width:116;height:74" coordorigin="1191,10348" coordsize="116,74">
              <v:shape style="position:absolute;left:1191;top:10348;width:116;height:74" coordorigin="1191,10348" coordsize="116,74" path="m1254,10362l1236,10362,1231,10364,1227,10368,1222,10377,1221,10382,1221,10398,1225,10406,1233,10412,1241,10419,1251,10422,1277,10422,1288,10419,1302,10408,1254,10408,1247,10406,1235,10398,1232,10392,1232,10378,1235,10372,1241,10368,1247,10364,1254,10362xe" filled="t" fillcolor="#231F20" stroked="f">
                <v:path arrowok="t"/>
                <v:fill type="solid"/>
              </v:shape>
              <v:shape style="position:absolute;left:1191;top:10348;width:116;height:74" coordorigin="1191,10348" coordsize="116,74" path="m1293,10362l1274,10362,1282,10364,1288,10368,1294,10372,1296,10378,1296,10392,1294,10398,1282,10406,1274,10408,1302,10408,1304,10406,1308,10398,1308,10382,1306,10377,1302,10368,1298,10364,1293,10362xe" filled="t" fillcolor="#231F20" stroked="f">
                <v:path arrowok="t"/>
                <v:fill type="solid"/>
              </v:shape>
              <v:shape style="position:absolute;left:1191;top:10348;width:116;height:74" coordorigin="1191,10348" coordsize="116,74" path="m1306,10348l1191,10348,1191,10362,1306,10362,1306,10348xe" filled="t" fillcolor="#231F20" stroked="f">
                <v:path arrowok="t"/>
                <v:fill type="solid"/>
              </v:shape>
            </v:group>
            <v:group style="position:absolute;left:1191;top:10289;width:134;height:34" coordorigin="1191,10289" coordsize="134,34">
              <v:shape style="position:absolute;left:1191;top:10289;width:134;height:34" coordorigin="1191,10289" coordsize="134,34" path="m1269,10289l1247,10289,1236,10290,1214,10298,1203,10303,1191,10310,1191,10322,1203,10316,1214,10311,1225,10308,1236,10304,1247,10303,1313,10303,1303,10298,1280,10290,1269,10289xe" filled="t" fillcolor="#231F20" stroked="f">
                <v:path arrowok="t"/>
                <v:fill type="solid"/>
              </v:shape>
              <v:shape style="position:absolute;left:1191;top:10289;width:134;height:34" coordorigin="1191,10289" coordsize="134,34" path="m1313,10303l1270,10303,1281,10304,1292,10308,1303,10311,1314,10316,1325,10322,1325,10310,1314,10303,1313,1030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8.653275pt;margin-top:614.713379pt;width:511.567853pt;height:39.890934pt;mso-position-horizontal-relative:page;mso-position-vertical-relative:page;z-index:-10002" coordorigin="1373,12294" coordsize="10231,798">
            <v:group style="position:absolute;left:1849;top:12353;width:9574;height:603" coordorigin="1849,12353" coordsize="9574,603">
              <v:shape style="position:absolute;left:1849;top:12353;width:9574;height:603" coordorigin="1849,12353" coordsize="9574,603" path="m1849,12956l2026,12353,2203,12353,2380,12956,2558,12353,2735,12353,2912,12956,4862,12956,5040,12353,5217,12353,5394,12956,5572,12956,5749,12353,5926,12956,6281,12956,6458,12353,6635,12956,9117,12956,9295,12353,9472,12956,10536,12956,10713,12353,10890,12956,11422,12956e" filled="f" stroked="t" strokeweight=".502202pt" strokecolor="#231F20">
                <v:path arrowok="t"/>
              </v:shape>
            </v:group>
            <v:group style="position:absolute;left:1849;top:12926;width:30;height:30" coordorigin="1849,12926" coordsize="30,30">
              <v:shape style="position:absolute;left:1849;top:12926;width:30;height:30" coordorigin="1849,12926" coordsize="30,30" path="m1879,12956l1879,12948,1875,12941,1870,12935,1864,12929,1856,12926,1849,12926e" filled="f" stroked="t" strokeweight=".251101pt" strokecolor="#231F20">
                <v:path arrowok="t"/>
              </v:shape>
            </v:group>
            <v:group style="position:absolute;left:2026;top:12353;width:30;height:30" coordorigin="2026,12353" coordsize="30,30">
              <v:shape style="position:absolute;left:2026;top:12353;width:30;height:30" coordorigin="2026,12353" coordsize="30,30" path="m2026,12383l2034,12383,2041,12380,2047,12374,2053,12369,2056,12361,2056,12353e" filled="f" stroked="t" strokeweight=".251101pt" strokecolor="#231F20">
                <v:path arrowok="t"/>
              </v:shape>
            </v:group>
            <v:group style="position:absolute;left:1996;top:12353;width:30;height:30" coordorigin="1996,12353" coordsize="30,30">
              <v:shape style="position:absolute;left:1996;top:12353;width:30;height:30" coordorigin="1996,12353" coordsize="30,30" path="m1996,12353l1996,12361,1999,12369,2004,12374,2010,12380,2018,12383,2026,12383e" filled="f" stroked="t" strokeweight=".251101pt" strokecolor="#231F20">
                <v:path arrowok="t"/>
              </v:shape>
            </v:group>
            <v:group style="position:absolute;left:2203;top:12353;width:30;height:30" coordorigin="2203,12353" coordsize="30,30">
              <v:shape style="position:absolute;left:2203;top:12353;width:30;height:30" coordorigin="2203,12353" coordsize="30,30" path="m2203,12383l2211,12383,2219,12380,2224,12374,2230,12369,2233,12361,2233,12353e" filled="f" stroked="t" strokeweight=".251101pt" strokecolor="#231F20">
                <v:path arrowok="t"/>
              </v:shape>
            </v:group>
            <v:group style="position:absolute;left:2173;top:12353;width:30;height:30" coordorigin="2173,12353" coordsize="30,30">
              <v:shape style="position:absolute;left:2173;top:12353;width:30;height:30" coordorigin="2173,12353" coordsize="30,30" path="m2173,12353l2173,12361,2176,12369,2182,12374,2187,12380,2195,12383,2203,12383e" filled="f" stroked="t" strokeweight=".251101pt" strokecolor="#231F20">
                <v:path arrowok="t"/>
              </v:shape>
            </v:group>
            <v:group style="position:absolute;left:2350;top:12926;width:60;height:30" coordorigin="2350,12926" coordsize="60,30">
              <v:shape style="position:absolute;left:2350;top:12926;width:60;height:30" coordorigin="2350,12926" coordsize="60,30" path="m2410,12956l2410,12948,2407,12941,2402,12935,2396,12929,2388,12926,2380,12926,2372,12926,2365,12929,2359,12935,2353,12941,2350,12948,2350,12956e" filled="f" stroked="t" strokeweight=".251101pt" strokecolor="#231F20">
                <v:path arrowok="t"/>
              </v:shape>
            </v:group>
            <v:group style="position:absolute;left:2558;top:12353;width:30;height:30" coordorigin="2558,12353" coordsize="30,30">
              <v:shape style="position:absolute;left:2558;top:12353;width:30;height:30" coordorigin="2558,12353" coordsize="30,30" path="m2558,12383l2566,12383,2573,12380,2579,12374,2585,12369,2588,12361,2588,12353e" filled="f" stroked="t" strokeweight=".251101pt" strokecolor="#231F20">
                <v:path arrowok="t"/>
              </v:shape>
            </v:group>
            <v:group style="position:absolute;left:2528;top:12353;width:30;height:30" coordorigin="2528,12353" coordsize="30,30">
              <v:shape style="position:absolute;left:2528;top:12353;width:30;height:30" coordorigin="2528,12353" coordsize="30,30" path="m2528,12353l2528,12361,2531,12369,2536,12374,2542,12380,2550,12383,2558,12383e" filled="f" stroked="t" strokeweight=".251101pt" strokecolor="#231F20">
                <v:path arrowok="t"/>
              </v:shape>
            </v:group>
            <v:group style="position:absolute;left:2735;top:12353;width:30;height:30" coordorigin="2735,12353" coordsize="30,30">
              <v:shape style="position:absolute;left:2735;top:12353;width:30;height:30" coordorigin="2735,12353" coordsize="30,30" path="m2735,12383l2743,12383,2751,12380,2756,12374,2762,12369,2765,12361,2765,12353e" filled="f" stroked="t" strokeweight=".251101pt" strokecolor="#231F20">
                <v:path arrowok="t"/>
              </v:shape>
            </v:group>
            <v:group style="position:absolute;left:2705;top:12353;width:30;height:30" coordorigin="2705,12353" coordsize="30,30">
              <v:shape style="position:absolute;left:2705;top:12353;width:30;height:30" coordorigin="2705,12353" coordsize="30,30" path="m2705,12353l2705,12361,2708,12369,2714,12374,2719,12380,2727,12383,2735,12383e" filled="f" stroked="t" strokeweight=".251101pt" strokecolor="#231F20">
                <v:path arrowok="t"/>
              </v:shape>
            </v:group>
            <v:group style="position:absolute;left:2882;top:12926;width:60;height:30" coordorigin="2882,12926" coordsize="60,30">
              <v:shape style="position:absolute;left:2882;top:12926;width:60;height:30" coordorigin="2882,12926" coordsize="60,30" path="m2942,12956l2942,12948,2939,12941,2934,12935,2928,12929,2920,12926,2912,12926,2904,12926,2897,12929,2891,12935,2885,12941,2882,12948,2882,12956e" filled="f" stroked="t" strokeweight=".251101pt" strokecolor="#231F20">
                <v:path arrowok="t"/>
              </v:shape>
            </v:group>
            <v:group style="position:absolute;left:3059;top:12926;width:60;height:30" coordorigin="3059,12926" coordsize="60,30">
              <v:shape style="position:absolute;left:3059;top:12926;width:60;height:30" coordorigin="3059,12926" coordsize="60,30" path="m3120,12956l3120,12948,3116,12941,3111,12935,3105,12929,3098,12926,3090,12926,3082,12926,3074,12929,3068,12935,3063,12941,3059,12948,3059,12956e" filled="f" stroked="t" strokeweight=".251101pt" strokecolor="#231F20">
                <v:path arrowok="t"/>
              </v:shape>
            </v:group>
            <v:group style="position:absolute;left:3237;top:12926;width:60;height:30" coordorigin="3237,12926" coordsize="60,30">
              <v:shape style="position:absolute;left:3237;top:12926;width:60;height:30" coordorigin="3237,12926" coordsize="60,30" path="m3297,12956l3297,12948,3294,12941,3288,12935,3282,12929,3275,12926,3267,12926,3259,12926,3251,12929,3245,12935,3240,12941,3237,12948,3237,12956e" filled="f" stroked="t" strokeweight=".251101pt" strokecolor="#231F20">
                <v:path arrowok="t"/>
              </v:shape>
            </v:group>
            <v:group style="position:absolute;left:3414;top:12926;width:60;height:30" coordorigin="3414,12926" coordsize="60,30">
              <v:shape style="position:absolute;left:3414;top:12926;width:60;height:30" coordorigin="3414,12926" coordsize="60,30" path="m3474,12956l3474,12948,3471,12941,3465,12935,3460,12929,3452,12926,3444,12926,3436,12926,3428,12929,3423,12935,3417,12941,3414,12948,3414,12956e" filled="f" stroked="t" strokeweight=".251101pt" strokecolor="#231F20">
                <v:path arrowok="t"/>
              </v:shape>
            </v:group>
            <v:group style="position:absolute;left:3591;top:12926;width:60;height:30" coordorigin="3591,12926" coordsize="60,30">
              <v:shape style="position:absolute;left:3591;top:12926;width:60;height:30" coordorigin="3591,12926" coordsize="60,30" path="m3652,12956l3652,12948,3648,12941,3643,12935,3637,12929,3629,12926,3621,12926,3613,12926,3606,12929,3600,12935,3594,12941,3591,12948,3591,12956e" filled="f" stroked="t" strokeweight=".251101pt" strokecolor="#231F20">
                <v:path arrowok="t"/>
              </v:shape>
            </v:group>
            <v:group style="position:absolute;left:3769;top:12926;width:60;height:30" coordorigin="3769,12926" coordsize="60,30">
              <v:shape style="position:absolute;left:3769;top:12926;width:60;height:30" coordorigin="3769,12926" coordsize="60,30" path="m3829,12956l3829,12948,3826,12941,3820,12935,3814,12929,3807,12926,3799,12926,3791,12926,3783,12929,3777,12935,3772,12941,3769,12948,3769,12956e" filled="f" stroked="t" strokeweight=".251101pt" strokecolor="#231F20">
                <v:path arrowok="t"/>
              </v:shape>
            </v:group>
            <v:group style="position:absolute;left:3946;top:12926;width:60;height:30" coordorigin="3946,12926" coordsize="60,30">
              <v:shape style="position:absolute;left:3946;top:12926;width:60;height:30" coordorigin="3946,12926" coordsize="60,30" path="m4006,12956l4006,12948,4003,12941,3997,12935,3992,12929,3984,12926,3976,12926,3968,12926,3960,12929,3955,12935,3949,12941,3946,12948,3946,12956e" filled="f" stroked="t" strokeweight=".251101pt" strokecolor="#231F20">
                <v:path arrowok="t"/>
              </v:shape>
            </v:group>
            <v:group style="position:absolute;left:4123;top:12926;width:60;height:30" coordorigin="4123,12926" coordsize="60,30">
              <v:shape style="position:absolute;left:4123;top:12926;width:60;height:30" coordorigin="4123,12926" coordsize="60,30" path="m4183,12956l4183,12948,4180,12941,4175,12935,4169,12929,4161,12926,4153,12926,4145,12926,4138,12929,4132,12935,4126,12941,4123,12948,4123,12956e" filled="f" stroked="t" strokeweight=".251101pt" strokecolor="#231F20">
                <v:path arrowok="t"/>
              </v:shape>
            </v:group>
            <v:group style="position:absolute;left:4300;top:12926;width:60;height:30" coordorigin="4300,12926" coordsize="60,30">
              <v:shape style="position:absolute;left:4300;top:12926;width:60;height:30" coordorigin="4300,12926" coordsize="60,30" path="m4361,12956l4361,12948,4357,12941,4352,12935,4346,12929,4339,12926,4331,12926,4323,12926,4315,12929,4309,12935,4304,12941,4300,12948,4300,12956e" filled="f" stroked="t" strokeweight=".251101pt" strokecolor="#231F20">
                <v:path arrowok="t"/>
              </v:shape>
            </v:group>
            <v:group style="position:absolute;left:4478;top:12926;width:60;height:30" coordorigin="4478,12926" coordsize="60,30">
              <v:shape style="position:absolute;left:4478;top:12926;width:60;height:30" coordorigin="4478,12926" coordsize="60,30" path="m4538,12956l4538,12948,4535,12941,4529,12935,4523,12929,4516,12926,4508,12926,4500,12926,4492,12929,4487,12935,4481,12941,4478,12948,4478,12956e" filled="f" stroked="t" strokeweight=".251101pt" strokecolor="#231F20">
                <v:path arrowok="t"/>
              </v:shape>
            </v:group>
            <v:group style="position:absolute;left:4655;top:12926;width:60;height:30" coordorigin="4655,12926" coordsize="60,30">
              <v:shape style="position:absolute;left:4655;top:12926;width:60;height:30" coordorigin="4655,12926" coordsize="60,30" path="m4715,12956l4715,12948,4712,12941,4706,12935,4701,12929,4693,12926,4685,12926,4677,12926,4669,12929,4664,12935,4658,12941,4655,12948,4655,12956e" filled="f" stroked="t" strokeweight=".251101pt" strokecolor="#231F20">
                <v:path arrowok="t"/>
              </v:shape>
            </v:group>
            <v:group style="position:absolute;left:4832;top:12926;width:60;height:30" coordorigin="4832,12926" coordsize="60,30">
              <v:shape style="position:absolute;left:4832;top:12926;width:60;height:30" coordorigin="4832,12926" coordsize="60,30" path="m4893,12956l4893,12948,4889,12941,4884,12935,4878,12929,4870,12926,4862,12926,4854,12926,4847,12929,4841,12935,4835,12941,4832,12948,4832,12956e" filled="f" stroked="t" strokeweight=".251101pt" strokecolor="#231F20">
                <v:path arrowok="t"/>
              </v:shape>
            </v:group>
            <v:group style="position:absolute;left:5040;top:12353;width:30;height:30" coordorigin="5040,12353" coordsize="30,30">
              <v:shape style="position:absolute;left:5040;top:12353;width:30;height:30" coordorigin="5040,12353" coordsize="30,30" path="m5040,12383l5048,12383,5055,12380,5061,12374,5067,12369,5070,12361,5070,12353e" filled="f" stroked="t" strokeweight=".251101pt" strokecolor="#231F20">
                <v:path arrowok="t"/>
              </v:shape>
            </v:group>
            <v:group style="position:absolute;left:5010;top:12353;width:30;height:30" coordorigin="5010,12353" coordsize="30,30">
              <v:shape style="position:absolute;left:5010;top:12353;width:30;height:30" coordorigin="5010,12353" coordsize="30,30" path="m5010,12353l5010,12361,5013,12369,5018,12374,5024,12380,5032,12383,5040,12383e" filled="f" stroked="t" strokeweight=".251101pt" strokecolor="#231F20">
                <v:path arrowok="t"/>
              </v:shape>
            </v:group>
            <v:group style="position:absolute;left:5217;top:12353;width:30;height:30" coordorigin="5217,12353" coordsize="30,30">
              <v:shape style="position:absolute;left:5217;top:12353;width:30;height:30" coordorigin="5217,12353" coordsize="30,30" path="m5217,12383l5225,12383,5233,12380,5238,12374,5244,12369,5247,12361,5247,12353e" filled="f" stroked="t" strokeweight=".251101pt" strokecolor="#231F20">
                <v:path arrowok="t"/>
              </v:shape>
            </v:group>
            <v:group style="position:absolute;left:5187;top:12353;width:30;height:30" coordorigin="5187,12353" coordsize="30,30">
              <v:shape style="position:absolute;left:5187;top:12353;width:30;height:30" coordorigin="5187,12353" coordsize="30,30" path="m5187,12353l5187,12361,5190,12369,5196,12374,5201,12380,5209,12383,5217,12383e" filled="f" stroked="t" strokeweight=".251101pt" strokecolor="#231F20">
                <v:path arrowok="t"/>
              </v:shape>
            </v:group>
            <v:group style="position:absolute;left:5364;top:12926;width:60;height:30" coordorigin="5364,12926" coordsize="60,30">
              <v:shape style="position:absolute;left:5364;top:12926;width:60;height:30" coordorigin="5364,12926" coordsize="60,30" path="m5424,12956l5424,12948,5421,12941,5416,12935,5410,12929,5402,12926,5394,12926,5386,12926,5379,12929,5373,12935,5367,12941,5364,12948,5364,12956e" filled="f" stroked="t" strokeweight=".251101pt" strokecolor="#231F20">
                <v:path arrowok="t"/>
              </v:shape>
            </v:group>
            <v:group style="position:absolute;left:5541;top:12926;width:60;height:30" coordorigin="5541,12926" coordsize="60,30">
              <v:shape style="position:absolute;left:5541;top:12926;width:60;height:30" coordorigin="5541,12926" coordsize="60,30" path="m5602,12956l5602,12948,5599,12941,5593,12935,5587,12929,5580,12926,5572,12926,5564,12926,5556,12929,5550,12935,5545,12941,5541,12948,5541,12956e" filled="f" stroked="t" strokeweight=".251101pt" strokecolor="#231F20">
                <v:path arrowok="t"/>
              </v:shape>
            </v:group>
            <v:group style="position:absolute;left:5749;top:12353;width:30;height:30" coordorigin="5749,12353" coordsize="30,30">
              <v:shape style="position:absolute;left:5749;top:12353;width:30;height:30" coordorigin="5749,12353" coordsize="30,30" path="m5749,12383l5757,12383,5764,12380,5770,12374,5776,12369,5779,12361,5779,12353e" filled="f" stroked="t" strokeweight=".251101pt" strokecolor="#231F20">
                <v:path arrowok="t"/>
              </v:shape>
            </v:group>
            <v:group style="position:absolute;left:5719;top:12353;width:30;height:30" coordorigin="5719,12353" coordsize="30,30">
              <v:shape style="position:absolute;left:5719;top:12353;width:30;height:30" coordorigin="5719,12353" coordsize="30,30" path="m5719,12353l5719,12361,5722,12369,5728,12374,5733,12380,5741,12383,5749,12383e" filled="f" stroked="t" strokeweight=".251101pt" strokecolor="#231F20">
                <v:path arrowok="t"/>
              </v:shape>
            </v:group>
            <v:group style="position:absolute;left:5896;top:12926;width:60;height:30" coordorigin="5896,12926" coordsize="60,30">
              <v:shape style="position:absolute;left:5896;top:12926;width:60;height:30" coordorigin="5896,12926" coordsize="60,30" path="m5956,12956l5956,12948,5953,12941,5947,12935,5942,12929,5934,12926,5926,12926,5918,12926,5910,12929,5905,12935,5899,12941,5896,12948,5896,12956e" filled="f" stroked="t" strokeweight=".251101pt" strokecolor="#231F20">
                <v:path arrowok="t"/>
              </v:shape>
            </v:group>
            <v:group style="position:absolute;left:6073;top:12926;width:60;height:30" coordorigin="6073,12926" coordsize="60,30">
              <v:shape style="position:absolute;left:6073;top:12926;width:60;height:30" coordorigin="6073,12926" coordsize="60,30" path="m6134,12956l6134,12948,6130,12941,6125,12935,6119,12929,6111,12926,6103,12926,6095,12926,6088,12929,6082,12935,6076,12941,6073,12948,6073,12956e" filled="f" stroked="t" strokeweight=".251101pt" strokecolor="#231F20">
                <v:path arrowok="t"/>
              </v:shape>
            </v:group>
            <v:group style="position:absolute;left:6251;top:12926;width:60;height:30" coordorigin="6251,12926" coordsize="60,30">
              <v:shape style="position:absolute;left:6251;top:12926;width:60;height:30" coordorigin="6251,12926" coordsize="60,30" path="m6311,12956l6311,12948,6308,12941,6302,12935,6296,12929,6289,12926,6281,12926,6273,12926,6265,12929,6259,12935,6254,12941,6251,12948,6251,12956e" filled="f" stroked="t" strokeweight=".251101pt" strokecolor="#231F20">
                <v:path arrowok="t"/>
              </v:shape>
            </v:group>
            <v:group style="position:absolute;left:6458;top:12353;width:30;height:30" coordorigin="6458,12353" coordsize="30,30">
              <v:shape style="position:absolute;left:6458;top:12353;width:30;height:30" coordorigin="6458,12353" coordsize="30,30" path="m6458,12383l6466,12383,6474,12380,6479,12374,6485,12369,6488,12361,6488,12353e" filled="f" stroked="t" strokeweight=".251101pt" strokecolor="#231F20">
                <v:path arrowok="t"/>
              </v:shape>
            </v:group>
            <v:group style="position:absolute;left:6428;top:12353;width:30;height:30" coordorigin="6428,12353" coordsize="30,30">
              <v:shape style="position:absolute;left:6428;top:12353;width:30;height:30" coordorigin="6428,12353" coordsize="30,30" path="m6428,12353l6428,12361,6431,12369,6437,12374,6442,12380,6450,12383,6458,12383e" filled="f" stroked="t" strokeweight=".251101pt" strokecolor="#231F20">
                <v:path arrowok="t"/>
              </v:shape>
            </v:group>
            <v:group style="position:absolute;left:6605;top:12926;width:60;height:30" coordorigin="6605,12926" coordsize="60,30">
              <v:shape style="position:absolute;left:6605;top:12926;width:60;height:30" coordorigin="6605,12926" coordsize="60,30" path="m6665,12956l6665,12948,6662,12941,6657,12935,6651,12929,6643,12926,6635,12926,6627,12926,6620,12929,6614,12935,6608,12941,6605,12948,6605,12956e" filled="f" stroked="t" strokeweight=".251101pt" strokecolor="#231F20">
                <v:path arrowok="t"/>
              </v:shape>
            </v:group>
            <v:group style="position:absolute;left:6782;top:12926;width:60;height:30" coordorigin="6782,12926" coordsize="60,30">
              <v:shape style="position:absolute;left:6782;top:12926;width:60;height:30" coordorigin="6782,12926" coordsize="60,30" path="m6843,12956l6843,12948,6840,12941,6834,12935,6828,12929,6821,12926,6813,12926,6805,12926,6797,12929,6791,12935,6786,12941,6782,12948,6782,12956e" filled="f" stroked="t" strokeweight=".251101pt" strokecolor="#231F20">
                <v:path arrowok="t"/>
              </v:shape>
            </v:group>
            <v:group style="position:absolute;left:6960;top:12926;width:60;height:30" coordorigin="6960,12926" coordsize="60,30">
              <v:shape style="position:absolute;left:6960;top:12926;width:60;height:30" coordorigin="6960,12926" coordsize="60,30" path="m7020,12956l7020,12948,7017,12941,7011,12935,7006,12929,6998,12926,6990,12926,6982,12926,6974,12929,6969,12935,6963,12941,6960,12948,6960,12956e" filled="f" stroked="t" strokeweight=".251101pt" strokecolor="#231F20">
                <v:path arrowok="t"/>
              </v:shape>
            </v:group>
            <v:group style="position:absolute;left:7137;top:12926;width:60;height:30" coordorigin="7137,12926" coordsize="60,30">
              <v:shape style="position:absolute;left:7137;top:12926;width:60;height:30" coordorigin="7137,12926" coordsize="60,30" path="m7197,12956l7197,12948,7194,12941,7188,12935,7183,12929,7175,12926,7167,12926,7159,12926,7151,12929,7146,12935,7140,12941,7137,12948,7137,12956e" filled="f" stroked="t" strokeweight=".251101pt" strokecolor="#231F20">
                <v:path arrowok="t"/>
              </v:shape>
            </v:group>
            <v:group style="position:absolute;left:7314;top:12926;width:60;height:30" coordorigin="7314,12926" coordsize="60,30">
              <v:shape style="position:absolute;left:7314;top:12926;width:60;height:30" coordorigin="7314,12926" coordsize="60,30" path="m7375,12956l7375,12948,7371,12941,7366,12935,7360,12929,7352,12926,7344,12926,7336,12926,7329,12929,7323,12935,7317,12941,7314,12948,7314,12956e" filled="f" stroked="t" strokeweight=".251101pt" strokecolor="#231F20">
                <v:path arrowok="t"/>
              </v:shape>
            </v:group>
            <v:group style="position:absolute;left:7492;top:12926;width:60;height:30" coordorigin="7492,12926" coordsize="60,30">
              <v:shape style="position:absolute;left:7492;top:12926;width:60;height:30" coordorigin="7492,12926" coordsize="60,30" path="m7552,12956l7552,12948,7549,12941,7543,12935,7537,12929,7530,12926,7522,12926,7514,12926,7506,12929,7500,12935,7495,12941,7492,12948,7492,12956e" filled="f" stroked="t" strokeweight=".251101pt" strokecolor="#231F20">
                <v:path arrowok="t"/>
              </v:shape>
            </v:group>
            <v:group style="position:absolute;left:7669;top:12926;width:60;height:30" coordorigin="7669,12926" coordsize="60,30">
              <v:shape style="position:absolute;left:7669;top:12926;width:60;height:30" coordorigin="7669,12926" coordsize="60,30" path="m7729,12956l7729,12948,7726,12941,7720,12935,7715,12929,7707,12926,7699,12926,7691,12926,7683,12929,7678,12935,7672,12941,7669,12948,7669,12956e" filled="f" stroked="t" strokeweight=".251101pt" strokecolor="#231F20">
                <v:path arrowok="t"/>
              </v:shape>
            </v:group>
            <v:group style="position:absolute;left:7846;top:12926;width:60;height:30" coordorigin="7846,12926" coordsize="60,30">
              <v:shape style="position:absolute;left:7846;top:12926;width:60;height:30" coordorigin="7846,12926" coordsize="60,30" path="m7906,12956l7906,12948,7903,12941,7898,12935,7892,12929,7884,12926,7876,12926,7868,12926,7861,12929,7855,12935,7849,12941,7846,12948,7846,12956e" filled="f" stroked="t" strokeweight=".251101pt" strokecolor="#231F20">
                <v:path arrowok="t"/>
              </v:shape>
            </v:group>
            <v:group style="position:absolute;left:8023;top:12926;width:60;height:30" coordorigin="8023,12926" coordsize="60,30">
              <v:shape style="position:absolute;left:8023;top:12926;width:60;height:30" coordorigin="8023,12926" coordsize="60,30" path="m8084,12956l8084,12948,8081,12941,8075,12935,8069,12929,8062,12926,8054,12926,8046,12926,8038,12929,8032,12935,8027,12941,8023,12948,8023,12956e" filled="f" stroked="t" strokeweight=".251101pt" strokecolor="#231F20">
                <v:path arrowok="t"/>
              </v:shape>
            </v:group>
            <v:group style="position:absolute;left:8201;top:12926;width:60;height:30" coordorigin="8201,12926" coordsize="60,30">
              <v:shape style="position:absolute;left:8201;top:12926;width:60;height:30" coordorigin="8201,12926" coordsize="60,30" path="m8261,12956l8261,12948,8258,12941,8252,12935,8247,12929,8239,12926,8231,12926,8223,12926,8215,12929,8210,12935,8204,12941,8201,12948,8201,12956e" filled="f" stroked="t" strokeweight=".251101pt" strokecolor="#231F20">
                <v:path arrowok="t"/>
              </v:shape>
            </v:group>
            <v:group style="position:absolute;left:8378;top:12926;width:60;height:30" coordorigin="8378,12926" coordsize="60,30">
              <v:shape style="position:absolute;left:8378;top:12926;width:60;height:30" coordorigin="8378,12926" coordsize="60,30" path="m8438,12956l8438,12948,8435,12941,8429,12935,8424,12929,8416,12926,8408,12926,8400,12926,8393,12929,8387,12935,8381,12941,8378,12948,8378,12956e" filled="f" stroked="t" strokeweight=".251101pt" strokecolor="#231F20">
                <v:path arrowok="t"/>
              </v:shape>
            </v:group>
            <v:group style="position:absolute;left:8555;top:12926;width:60;height:30" coordorigin="8555,12926" coordsize="60,30">
              <v:shape style="position:absolute;left:8555;top:12926;width:60;height:30" coordorigin="8555,12926" coordsize="60,30" path="m8616,12956l8616,12948,8612,12941,8607,12935,8601,12929,8593,12926,8585,12926,8577,12926,8570,12929,8564,12935,8558,12941,8555,12948,8555,12956e" filled="f" stroked="t" strokeweight=".251101pt" strokecolor="#231F20">
                <v:path arrowok="t"/>
              </v:shape>
            </v:group>
            <v:group style="position:absolute;left:8733;top:12926;width:60;height:30" coordorigin="8733,12926" coordsize="60,30">
              <v:shape style="position:absolute;left:8733;top:12926;width:60;height:30" coordorigin="8733,12926" coordsize="60,30" path="m8793,12956l8793,12948,8790,12941,8784,12935,8778,12929,8771,12926,8763,12926,8755,12926,8747,12929,8741,12935,8736,12941,8733,12948,8733,12956e" filled="f" stroked="t" strokeweight=".251101pt" strokecolor="#231F20">
                <v:path arrowok="t"/>
              </v:shape>
            </v:group>
            <v:group style="position:absolute;left:8910;top:12926;width:60;height:30" coordorigin="8910,12926" coordsize="60,30">
              <v:shape style="position:absolute;left:8910;top:12926;width:60;height:30" coordorigin="8910,12926" coordsize="60,30" path="m8970,12956l8970,12948,8967,12941,8961,12935,8956,12929,8948,12926,8940,12926,8932,12926,8924,12929,8919,12935,8913,12941,8910,12948,8910,12956e" filled="f" stroked="t" strokeweight=".251101pt" strokecolor="#231F20">
                <v:path arrowok="t"/>
              </v:shape>
            </v:group>
            <v:group style="position:absolute;left:9087;top:12926;width:60;height:30" coordorigin="9087,12926" coordsize="60,30">
              <v:shape style="position:absolute;left:9087;top:12926;width:60;height:30" coordorigin="9087,12926" coordsize="60,30" path="m9147,12956l9147,12948,9144,12941,9139,12935,9133,12929,9125,12926,9117,12926,9109,12926,9102,12929,9096,12935,9090,12941,9087,12948,9087,12956e" filled="f" stroked="t" strokeweight=".251101pt" strokecolor="#231F20">
                <v:path arrowok="t"/>
              </v:shape>
            </v:group>
            <v:group style="position:absolute;left:9295;top:12353;width:30;height:30" coordorigin="9295,12353" coordsize="30,30">
              <v:shape style="position:absolute;left:9295;top:12353;width:30;height:30" coordorigin="9295,12353" coordsize="30,30" path="m9295,12383l9303,12383,9310,12380,9316,12374,9322,12369,9325,12361,9325,12353e" filled="f" stroked="t" strokeweight=".251101pt" strokecolor="#231F20">
                <v:path arrowok="t"/>
              </v:shape>
            </v:group>
            <v:group style="position:absolute;left:9264;top:12353;width:30;height:30" coordorigin="9264,12353" coordsize="30,30">
              <v:shape style="position:absolute;left:9264;top:12353;width:30;height:30" coordorigin="9264,12353" coordsize="30,30" path="m9264,12353l9264,12361,9268,12369,9273,12374,9279,12380,9287,12383,9295,12383e" filled="f" stroked="t" strokeweight=".251101pt" strokecolor="#231F20">
                <v:path arrowok="t"/>
              </v:shape>
            </v:group>
            <v:group style="position:absolute;left:9442;top:12926;width:60;height:30" coordorigin="9442,12926" coordsize="60,30">
              <v:shape style="position:absolute;left:9442;top:12926;width:60;height:30" coordorigin="9442,12926" coordsize="60,30" path="m9502,12956l9502,12948,9499,12941,9493,12935,9488,12929,9480,12926,9472,12926,9464,12926,9456,12929,9451,12935,9445,12941,9442,12948,9442,12956e" filled="f" stroked="t" strokeweight=".251101pt" strokecolor="#231F20">
                <v:path arrowok="t"/>
              </v:shape>
            </v:group>
            <v:group style="position:absolute;left:9619;top:12926;width:60;height:30" coordorigin="9619,12926" coordsize="60,30">
              <v:shape style="position:absolute;left:9619;top:12926;width:60;height:30" coordorigin="9619,12926" coordsize="60,30" path="m9679,12956l9679,12948,9676,12941,9670,12935,9665,12929,9657,12926,9649,12926,9641,12926,9634,12929,9628,12935,9622,12941,9619,12948,9619,12956e" filled="f" stroked="t" strokeweight=".251101pt" strokecolor="#231F20">
                <v:path arrowok="t"/>
              </v:shape>
            </v:group>
            <v:group style="position:absolute;left:9796;top:12926;width:60;height:30" coordorigin="9796,12926" coordsize="60,30">
              <v:shape style="position:absolute;left:9796;top:12926;width:60;height:30" coordorigin="9796,12926" coordsize="60,30" path="m9857,12956l9857,12948,9853,12941,9848,12935,9842,12929,9834,12926,9826,12926,9818,12926,9811,12929,9805,12935,9800,12941,9796,12948,9796,12956e" filled="f" stroked="t" strokeweight=".251101pt" strokecolor="#231F20">
                <v:path arrowok="t"/>
              </v:shape>
            </v:group>
            <v:group style="position:absolute;left:9974;top:12926;width:60;height:30" coordorigin="9974,12926" coordsize="60,30">
              <v:shape style="position:absolute;left:9974;top:12926;width:60;height:30" coordorigin="9974,12926" coordsize="60,30" path="m10034,12956l10034,12948,10031,12941,10025,12935,10019,12929,10012,12926,10004,12926,9996,12926,9988,12929,9982,12935,9977,12941,9974,12948,9974,12956e" filled="f" stroked="t" strokeweight=".251101pt" strokecolor="#231F20">
                <v:path arrowok="t"/>
              </v:shape>
            </v:group>
            <v:group style="position:absolute;left:10151;top:12926;width:60;height:30" coordorigin="10151,12926" coordsize="60,30">
              <v:shape style="position:absolute;left:10151;top:12926;width:60;height:30" coordorigin="10151,12926" coordsize="60,30" path="m10211,12956l10211,12948,10208,12941,10202,12935,10197,12929,10189,12926,10181,12926,10173,12926,10165,12929,10160,12935,10154,12941,10151,12948,10151,12956e" filled="f" stroked="t" strokeweight=".251101pt" strokecolor="#231F20">
                <v:path arrowok="t"/>
              </v:shape>
            </v:group>
            <v:group style="position:absolute;left:10328;top:12926;width:60;height:30" coordorigin="10328,12926" coordsize="60,30">
              <v:shape style="position:absolute;left:10328;top:12926;width:60;height:30" coordorigin="10328,12926" coordsize="60,30" path="m10388,12956l10388,12948,10385,12941,10380,12935,10374,12929,10366,12926,10358,12926,10350,12926,10343,12929,10337,12935,10331,12941,10328,12948,10328,12956e" filled="f" stroked="t" strokeweight=".251101pt" strokecolor="#231F20">
                <v:path arrowok="t"/>
              </v:shape>
            </v:group>
            <v:group style="position:absolute;left:10506;top:12926;width:60;height:30" coordorigin="10506,12926" coordsize="60,30">
              <v:shape style="position:absolute;left:10506;top:12926;width:60;height:30" coordorigin="10506,12926" coordsize="60,30" path="m10566,12956l10566,12948,10563,12941,10557,12935,10551,12929,10544,12926,10536,12926,10528,12926,10520,12929,10514,12935,10509,12941,10506,12948,10506,12956e" filled="f" stroked="t" strokeweight=".251101pt" strokecolor="#231F20">
                <v:path arrowok="t"/>
              </v:shape>
            </v:group>
            <v:group style="position:absolute;left:10713;top:12353;width:30;height:30" coordorigin="10713,12353" coordsize="30,30">
              <v:shape style="position:absolute;left:10713;top:12353;width:30;height:30" coordorigin="10713,12353" coordsize="30,30" path="m10713,12383l10721,12383,10729,12380,10734,12374,10740,12369,10743,12361,10743,12353e" filled="f" stroked="t" strokeweight=".251101pt" strokecolor="#231F20">
                <v:path arrowok="t"/>
              </v:shape>
            </v:group>
            <v:group style="position:absolute;left:10683;top:12353;width:30;height:30" coordorigin="10683,12353" coordsize="30,30">
              <v:shape style="position:absolute;left:10683;top:12353;width:30;height:30" coordorigin="10683,12353" coordsize="30,30" path="m10683,12353l10683,12361,10686,12369,10692,12374,10697,12380,10705,12383,10713,12383e" filled="f" stroked="t" strokeweight=".251101pt" strokecolor="#231F20">
                <v:path arrowok="t"/>
              </v:shape>
            </v:group>
            <v:group style="position:absolute;left:10860;top:12926;width:60;height:30" coordorigin="10860,12926" coordsize="60,30">
              <v:shape style="position:absolute;left:10860;top:12926;width:60;height:30" coordorigin="10860,12926" coordsize="60,30" path="m10920,12956l10920,12948,10917,12941,10912,12935,10906,12929,10898,12926,10890,12926,10882,12926,10875,12929,10869,12935,10863,12941,10860,12948,10860,12956e" filled="f" stroked="t" strokeweight=".251101pt" strokecolor="#231F20">
                <v:path arrowok="t"/>
              </v:shape>
            </v:group>
            <v:group style="position:absolute;left:11037;top:12926;width:60;height:30" coordorigin="11037,12926" coordsize="60,30">
              <v:shape style="position:absolute;left:11037;top:12926;width:60;height:30" coordorigin="11037,12926" coordsize="60,30" path="m11098,12956l11098,12948,11094,12941,11089,12935,11083,12929,11076,12926,11067,12926,11060,12926,11052,12929,11046,12935,11041,12941,11037,12948,11037,12956e" filled="f" stroked="t" strokeweight=".251101pt" strokecolor="#231F20">
                <v:path arrowok="t"/>
              </v:shape>
            </v:group>
            <v:group style="position:absolute;left:11215;top:12926;width:60;height:30" coordorigin="11215,12926" coordsize="60,30">
              <v:shape style="position:absolute;left:11215;top:12926;width:60;height:30" coordorigin="11215,12926" coordsize="60,30" path="m11275,12956l11275,12948,11272,12941,11266,12935,11260,12929,11253,12926,11245,12926,11237,12926,11229,12929,11223,12935,11218,12941,11215,12948,11215,12956e" filled="f" stroked="t" strokeweight=".251101pt" strokecolor="#231F20">
                <v:path arrowok="t"/>
              </v:shape>
            </v:group>
            <v:group style="position:absolute;left:11392;top:12926;width:60;height:30" coordorigin="11392,12926" coordsize="60,30">
              <v:shape style="position:absolute;left:11392;top:12926;width:60;height:30" coordorigin="11392,12926" coordsize="60,30" path="m11452,12956l11452,12948,11449,12941,11443,12935,11438,12929,11430,12926,11422,12926,11414,12926,11406,12929,11401,12935,11395,12941,11392,12948,11392,12956e" filled="f" stroked="t" strokeweight=".251101pt" strokecolor="#231F20">
                <v:path arrowok="t"/>
              </v:shape>
            </v:group>
            <v:group style="position:absolute;left:11599;top:12353;width:2;height:603" coordorigin="11599,12353" coordsize="2,603">
              <v:shape style="position:absolute;left:11599;top:12353;width:2;height:603" coordorigin="11599,12353" coordsize="0,603" path="m11599,12956l11599,12353e" filled="f" stroked="t" strokeweight=".502202pt" strokecolor="#231F20">
                <v:path arrowok="t"/>
              </v:shape>
            </v:group>
            <v:group style="position:absolute;left:1849;top:12956;width:9751;height:2" coordorigin="1849,12956" coordsize="9751,2">
              <v:shape style="position:absolute;left:1849;top:12956;width:9751;height:2" coordorigin="1849,12956" coordsize="9751,0" path="m1849,12956l11599,12956e" filled="f" stroked="t" strokeweight=".502202pt" strokecolor="#231F20">
                <v:path arrowok="t"/>
              </v:shape>
            </v:group>
            <v:group style="position:absolute;left:1849;top:12353;width:9751;height:2" coordorigin="1849,12353" coordsize="9751,2">
              <v:shape style="position:absolute;left:1849;top:12353;width:9751;height:2" coordorigin="1849,12353" coordsize="9751,0" path="m1849,12353l11599,12353e" filled="f" stroked="t" strokeweight=".502202pt" strokecolor="#231F20">
                <v:path arrowok="t"/>
              </v:shape>
            </v:group>
            <v:group style="position:absolute;left:1849;top:12353;width:2;height:603" coordorigin="1849,12353" coordsize="2,603">
              <v:shape style="position:absolute;left:1849;top:12353;width:2;height:603" coordorigin="1849,12353" coordsize="0,603" path="m1849,12353l1849,12956e" filled="f" stroked="t" strokeweight=".502202pt" strokecolor="#231F20">
                <v:path arrowok="t"/>
              </v:shape>
            </v:group>
            <v:group style="position:absolute;left:1849;top:12916;width:2;height:40" coordorigin="1849,12916" coordsize="2,40">
              <v:shape style="position:absolute;left:1849;top:12916;width:2;height:40" coordorigin="1849,12916" coordsize="0,40" path="m1849,12956l1849,12916e" filled="t" fillcolor="#231F20" stroked="f">
                <v:path arrowok="t"/>
                <v:fill type="solid"/>
              </v:shape>
            </v:group>
            <v:group style="position:absolute;left:1849;top:12353;width:2;height:40" coordorigin="1849,12353" coordsize="2,40">
              <v:shape style="position:absolute;left:1849;top:12353;width:2;height:40" coordorigin="1849,12353" coordsize="0,40" path="m1849,12353l1849,12393e" filled="t" fillcolor="#231F20" stroked="f">
                <v:path arrowok="t"/>
                <v:fill type="solid"/>
              </v:shape>
            </v:group>
            <v:group style="position:absolute;left:1836;top:13000;width:52;height:88" coordorigin="1836,13000" coordsize="52,88">
              <v:shape style="position:absolute;left:1836;top:13000;width:52;height:88" coordorigin="1836,13000" coordsize="52,88" path="m1888,13078l1837,13078,1837,13088,1888,13088,1888,13078xe" filled="t" fillcolor="#231F20" stroked="f">
                <v:path arrowok="t"/>
                <v:fill type="solid"/>
              </v:shape>
              <v:shape style="position:absolute;left:1836;top:13000;width:52;height:88" coordorigin="1836,13000" coordsize="52,88" path="m1868,13011l1857,13011,1857,13078,1868,13078,1868,13011xe" filled="t" fillcolor="#231F20" stroked="f">
                <v:path arrowok="t"/>
                <v:fill type="solid"/>
              </v:shape>
              <v:shape style="position:absolute;left:1836;top:13000;width:52;height:88" coordorigin="1836,13000" coordsize="52,88" path="m1868,13000l1857,13000,1836,13004,1836,13015,1857,13011,1868,13011,1868,13000xe" filled="t" fillcolor="#231F20" stroked="f">
                <v:path arrowok="t"/>
                <v:fill type="solid"/>
              </v:shape>
            </v:group>
            <v:group style="position:absolute;left:2558;top:12916;width:2;height:40" coordorigin="2558,12916" coordsize="2,40">
              <v:shape style="position:absolute;left:2558;top:12916;width:2;height:40" coordorigin="2558,12916" coordsize="0,40" path="m2558,12956l2558,12916e" filled="t" fillcolor="#231F20" stroked="f">
                <v:path arrowok="t"/>
                <v:fill type="solid"/>
              </v:shape>
            </v:group>
            <v:group style="position:absolute;left:2558;top:12916;width:2;height:40" coordorigin="2558,12916" coordsize="2,40">
              <v:shape style="position:absolute;left:2558;top:12916;width:2;height:40" coordorigin="2558,12916" coordsize="0,40" path="m2558,12916l2558,12956e" filled="f" stroked="t" strokeweight=".251101pt" strokecolor="#231F20">
                <v:path arrowok="t"/>
              </v:shape>
            </v:group>
            <v:group style="position:absolute;left:2558;top:12353;width:2;height:40" coordorigin="2558,12353" coordsize="2,40">
              <v:shape style="position:absolute;left:2558;top:12353;width:2;height:40" coordorigin="2558,12353" coordsize="0,40" path="m2558,12353l2558,12393e" filled="t" fillcolor="#231F20" stroked="f">
                <v:path arrowok="t"/>
                <v:fill type="solid"/>
              </v:shape>
            </v:group>
            <v:group style="position:absolute;left:2558;top:12353;width:2;height:40" coordorigin="2558,12353" coordsize="2,40">
              <v:shape style="position:absolute;left:2558;top:12353;width:2;height:40" coordorigin="2558,12353" coordsize="0,40" path="m2558,12353l2558,12393e" filled="f" stroked="t" strokeweight=".251101pt" strokecolor="#231F20">
                <v:path arrowok="t"/>
              </v:shape>
            </v:group>
            <v:group style="position:absolute;left:2538;top:13000;width:57;height:89" coordorigin="2538,13000" coordsize="57,89">
              <v:shape style="position:absolute;left:2538;top:13000;width:57;height:89" coordorigin="2538,13000" coordsize="57,89" path="m2538,13074l2538,13086,2543,13087,2546,13088,2550,13089,2554,13089,2558,13090,2572,13090,2581,13087,2589,13080,2557,13080,2553,13079,2546,13077,2542,13076,2538,13074xe" filled="t" fillcolor="#231F20" stroked="f">
                <v:path arrowok="t"/>
                <v:fill type="solid"/>
              </v:shape>
              <v:shape style="position:absolute;left:2538;top:13000;width:57;height:89" coordorigin="2538,13000" coordsize="57,89" path="m2589,13040l2568,13040,2574,13042,2577,13045,2581,13049,2583,13054,2583,13066,2581,13071,2577,13074,2574,13078,2568,13080,2589,13080,2592,13077,2595,13069,2595,13051,2592,13043,2589,13040xe" filled="t" fillcolor="#231F20" stroked="f">
                <v:path arrowok="t"/>
                <v:fill type="solid"/>
              </v:shape>
              <v:shape style="position:absolute;left:2538;top:13000;width:57;height:89" coordorigin="2538,13000" coordsize="57,89" path="m2589,13000l2542,13000,2542,13044,2545,13043,2549,13042,2555,13040,2558,13040,2589,13040,2587,13038,2581,13033,2578,13032,2553,13032,2553,13010,2589,13010,2589,13000xe" filled="t" fillcolor="#231F20" stroked="f">
                <v:path arrowok="t"/>
                <v:fill type="solid"/>
              </v:shape>
              <v:shape style="position:absolute;left:2538;top:13000;width:57;height:89" coordorigin="2538,13000" coordsize="57,89" path="m2573,13030l2562,13030,2557,13031,2555,13031,2553,13032,2578,13032,2573,13030xe" filled="t" fillcolor="#231F20" stroked="f">
                <v:path arrowok="t"/>
                <v:fill type="solid"/>
              </v:shape>
            </v:group>
            <v:group style="position:absolute;left:3444;top:12916;width:2;height:40" coordorigin="3444,12916" coordsize="2,40">
              <v:shape style="position:absolute;left:3444;top:12916;width:2;height:40" coordorigin="3444,12916" coordsize="0,40" path="m3444,12956l3444,12916e" filled="t" fillcolor="#231F20" stroked="f">
                <v:path arrowok="t"/>
                <v:fill type="solid"/>
              </v:shape>
            </v:group>
            <v:group style="position:absolute;left:3444;top:12916;width:2;height:40" coordorigin="3444,12916" coordsize="2,40">
              <v:shape style="position:absolute;left:3444;top:12916;width:2;height:40" coordorigin="3444,12916" coordsize="0,40" path="m3444,12916l3444,12956e" filled="f" stroked="t" strokeweight=".251101pt" strokecolor="#231F20">
                <v:path arrowok="t"/>
              </v:shape>
            </v:group>
            <v:group style="position:absolute;left:3444;top:12353;width:2;height:40" coordorigin="3444,12353" coordsize="2,40">
              <v:shape style="position:absolute;left:3444;top:12353;width:2;height:40" coordorigin="3444,12353" coordsize="0,40" path="m3444,12353l3444,12393e" filled="t" fillcolor="#231F20" stroked="f">
                <v:path arrowok="t"/>
                <v:fill type="solid"/>
              </v:shape>
            </v:group>
            <v:group style="position:absolute;left:3444;top:12353;width:2;height:40" coordorigin="3444,12353" coordsize="2,40">
              <v:shape style="position:absolute;left:3444;top:12353;width:2;height:40" coordorigin="3444,12353" coordsize="0,40" path="m3444,12353l3444,12393e" filled="f" stroked="t" strokeweight=".251101pt" strokecolor="#231F20">
                <v:path arrowok="t"/>
              </v:shape>
            </v:group>
            <v:group style="position:absolute;left:3391;top:13000;width:52;height:88" coordorigin="3391,13000" coordsize="52,88">
              <v:shape style="position:absolute;left:3391;top:13000;width:52;height:88" coordorigin="3391,13000" coordsize="52,88" path="m3444,13078l3393,13078,3393,13088,3444,13088,3444,13078xe" filled="t" fillcolor="#231F20" stroked="f">
                <v:path arrowok="t"/>
                <v:fill type="solid"/>
              </v:shape>
              <v:shape style="position:absolute;left:3391;top:13000;width:52;height:88" coordorigin="3391,13000" coordsize="52,88" path="m3424,13011l3412,13011,3412,13078,3424,13078,3424,13011xe" filled="t" fillcolor="#231F20" stroked="f">
                <v:path arrowok="t"/>
                <v:fill type="solid"/>
              </v:shape>
              <v:shape style="position:absolute;left:3391;top:13000;width:52;height:88" coordorigin="3391,13000" coordsize="52,88" path="m3424,13000l3412,13000,3391,13004,3391,13015,3412,13011,3424,13011,3424,13000xe" filled="t" fillcolor="#231F20" stroked="f">
                <v:path arrowok="t"/>
                <v:fill type="solid"/>
              </v:shape>
            </v:group>
            <v:group style="position:absolute;left:3463;top:12999;width:61;height:91" coordorigin="3463,12999" coordsize="61,91">
              <v:shape style="position:absolute;left:3463;top:12999;width:61;height:91" coordorigin="3463,12999" coordsize="61,91" path="m3503,12999l3483,12999,3475,13003,3470,13010,3465,13018,3463,13029,3463,13059,3465,13070,3475,13086,3483,13090,3503,13090,3510,13086,3514,13080,3487,13080,3482,13077,3476,13065,3475,13056,3475,13032,3476,13023,3482,13011,3487,13008,3514,13008,3510,13003,3503,12999xe" filled="t" fillcolor="#231F20" stroked="f">
                <v:path arrowok="t"/>
                <v:fill type="solid"/>
              </v:shape>
              <v:shape style="position:absolute;left:3463;top:12999;width:61;height:91" coordorigin="3463,12999" coordsize="61,91" path="m3514,13008l3499,13008,3504,13011,3507,13017,3510,13023,3511,13032,3511,13056,3510,13065,3507,13071,3504,13077,3499,13080,3514,13080,3515,13078,3521,13070,3523,13059,3523,13029,3521,13018,3515,13010,3514,13008xe" filled="t" fillcolor="#231F20" stroked="f">
                <v:path arrowok="t"/>
                <v:fill type="solid"/>
              </v:shape>
            </v:group>
            <v:group style="position:absolute;left:4331;top:12916;width:2;height:40" coordorigin="4331,12916" coordsize="2,40">
              <v:shape style="position:absolute;left:4331;top:12916;width:2;height:40" coordorigin="4331,12916" coordsize="0,40" path="m4331,12956l4331,12916e" filled="t" fillcolor="#231F20" stroked="f">
                <v:path arrowok="t"/>
                <v:fill type="solid"/>
              </v:shape>
            </v:group>
            <v:group style="position:absolute;left:4331;top:12916;width:2;height:40" coordorigin="4331,12916" coordsize="2,40">
              <v:shape style="position:absolute;left:4331;top:12916;width:2;height:40" coordorigin="4331,12916" coordsize="0,40" path="m4331,12916l4331,12956e" filled="f" stroked="t" strokeweight=".251101pt" strokecolor="#231F20">
                <v:path arrowok="t"/>
              </v:shape>
            </v:group>
            <v:group style="position:absolute;left:4331;top:12353;width:2;height:40" coordorigin="4331,12353" coordsize="2,40">
              <v:shape style="position:absolute;left:4331;top:12353;width:2;height:40" coordorigin="4331,12353" coordsize="0,40" path="m4331,12353l4331,12393e" filled="t" fillcolor="#231F20" stroked="f">
                <v:path arrowok="t"/>
                <v:fill type="solid"/>
              </v:shape>
            </v:group>
            <v:group style="position:absolute;left:4331;top:12353;width:2;height:40" coordorigin="4331,12353" coordsize="2,40">
              <v:shape style="position:absolute;left:4331;top:12353;width:2;height:40" coordorigin="4331,12353" coordsize="0,40" path="m4331,12353l4331,12393e" filled="f" stroked="t" strokeweight=".251101pt" strokecolor="#231F20">
                <v:path arrowok="t"/>
              </v:shape>
            </v:group>
            <v:group style="position:absolute;left:4279;top:13000;width:52;height:88" coordorigin="4279,13000" coordsize="52,88">
              <v:shape style="position:absolute;left:4279;top:13000;width:52;height:88" coordorigin="4279,13000" coordsize="52,88" path="m4331,13078l4281,13078,4281,13088,4331,13088,4331,13078xe" filled="t" fillcolor="#231F20" stroked="f">
                <v:path arrowok="t"/>
                <v:fill type="solid"/>
              </v:shape>
              <v:shape style="position:absolute;left:4279;top:13000;width:52;height:88" coordorigin="4279,13000" coordsize="52,88" path="m4312,13011l4300,13011,4300,13078,4312,13078,4312,13011xe" filled="t" fillcolor="#231F20" stroked="f">
                <v:path arrowok="t"/>
                <v:fill type="solid"/>
              </v:shape>
              <v:shape style="position:absolute;left:4279;top:13000;width:52;height:88" coordorigin="4279,13000" coordsize="52,88" path="m4312,13000l4300,13000,4279,13004,4279,13015,4300,13011,4312,13011,4312,13000xe" filled="t" fillcolor="#231F20" stroked="f">
                <v:path arrowok="t"/>
                <v:fill type="solid"/>
              </v:shape>
            </v:group>
            <v:group style="position:absolute;left:4352;top:13000;width:57;height:89" coordorigin="4352,13000" coordsize="57,89">
              <v:shape style="position:absolute;left:4352;top:13000;width:57;height:89" coordorigin="4352,13000" coordsize="57,89" path="m4352,13074l4352,13086,4356,13087,4360,13088,4363,13089,4367,13089,4371,13090,4385,13090,4394,13087,4402,13080,4370,13080,4366,13079,4359,13077,4355,13076,4352,13074xe" filled="t" fillcolor="#231F20" stroked="f">
                <v:path arrowok="t"/>
                <v:fill type="solid"/>
              </v:shape>
              <v:shape style="position:absolute;left:4352;top:13000;width:57;height:89" coordorigin="4352,13000" coordsize="57,89" path="m4402,13040l4381,13040,4387,13042,4391,13045,4395,13049,4397,13054,4397,13066,4395,13071,4391,13074,4387,13078,4381,13080,4402,13080,4405,13077,4408,13069,4408,13051,4406,13043,4402,13040xe" filled="t" fillcolor="#231F20" stroked="f">
                <v:path arrowok="t"/>
                <v:fill type="solid"/>
              </v:shape>
              <v:shape style="position:absolute;left:4352;top:13000;width:57;height:89" coordorigin="4352,13000" coordsize="57,89" path="m4402,13000l4355,13000,4355,13044,4359,13043,4362,13042,4368,13040,4371,13040,4402,13040,4400,13038,4394,13033,4391,13032,4366,13032,4366,13010,4402,13010,4402,13000xe" filled="t" fillcolor="#231F20" stroked="f">
                <v:path arrowok="t"/>
                <v:fill type="solid"/>
              </v:shape>
              <v:shape style="position:absolute;left:4352;top:13000;width:57;height:89" coordorigin="4352,13000" coordsize="57,89" path="m4386,13030l4375,13030,4370,13031,4368,13031,4366,13032,4391,13032,4386,13030xe" filled="t" fillcolor="#231F20" stroked="f">
                <v:path arrowok="t"/>
                <v:fill type="solid"/>
              </v:shape>
            </v:group>
            <v:group style="position:absolute;left:5217;top:12916;width:2;height:40" coordorigin="5217,12916" coordsize="2,40">
              <v:shape style="position:absolute;left:5217;top:12916;width:2;height:40" coordorigin="5217,12916" coordsize="0,40" path="m5217,12956l5217,12916e" filled="t" fillcolor="#231F20" stroked="f">
                <v:path arrowok="t"/>
                <v:fill type="solid"/>
              </v:shape>
            </v:group>
            <v:group style="position:absolute;left:5217;top:12916;width:2;height:40" coordorigin="5217,12916" coordsize="2,40">
              <v:shape style="position:absolute;left:5217;top:12916;width:2;height:40" coordorigin="5217,12916" coordsize="0,40" path="m5217,12916l5217,12956e" filled="f" stroked="t" strokeweight=".251101pt" strokecolor="#231F20">
                <v:path arrowok="t"/>
              </v:shape>
            </v:group>
            <v:group style="position:absolute;left:5217;top:12353;width:2;height:40" coordorigin="5217,12353" coordsize="2,40">
              <v:shape style="position:absolute;left:5217;top:12353;width:2;height:40" coordorigin="5217,12353" coordsize="0,40" path="m5217,12353l5217,12393e" filled="t" fillcolor="#231F20" stroked="f">
                <v:path arrowok="t"/>
                <v:fill type="solid"/>
              </v:shape>
            </v:group>
            <v:group style="position:absolute;left:5217;top:12353;width:2;height:40" coordorigin="5217,12353" coordsize="2,40">
              <v:shape style="position:absolute;left:5217;top:12353;width:2;height:40" coordorigin="5217,12353" coordsize="0,40" path="m5217,12353l5217,12393e" filled="f" stroked="t" strokeweight=".251101pt" strokecolor="#231F20">
                <v:path arrowok="t"/>
              </v:shape>
            </v:group>
            <v:group style="position:absolute;left:5157;top:12999;width:56;height:89" coordorigin="5157,12999" coordsize="56,89">
              <v:shape style="position:absolute;left:5157;top:12999;width:56;height:89" coordorigin="5157,12999" coordsize="56,89" path="m5208,13009l5188,13009,5193,13010,5199,13016,5201,13020,5201,13027,5200,13030,5199,13033,5197,13036,5194,13040,5191,13044,5189,13046,5168,13067,5157,13078,5157,13088,5213,13088,5213,13078,5172,13078,5181,13068,5189,13061,5199,13050,5202,13047,5203,13045,5207,13041,5209,13037,5211,13034,5212,13031,5213,13027,5213,13016,5210,13010,5208,13009xe" filled="t" fillcolor="#231F20" stroked="f">
                <v:path arrowok="t"/>
                <v:fill type="solid"/>
              </v:shape>
              <v:shape style="position:absolute;left:5157;top:12999;width:56;height:89" coordorigin="5157,12999" coordsize="56,89" path="m5192,12999l5179,12999,5176,12999,5167,13001,5163,13002,5158,13004,5158,13016,5163,13014,5167,13012,5171,13011,5175,13009,5179,13009,5208,13009,5199,13001,5192,12999xe" filled="t" fillcolor="#231F20" stroked="f">
                <v:path arrowok="t"/>
                <v:fill type="solid"/>
              </v:shape>
            </v:group>
            <v:group style="position:absolute;left:5233;top:12999;width:61;height:91" coordorigin="5233,12999" coordsize="61,91">
              <v:shape style="position:absolute;left:5233;top:12999;width:61;height:91" coordorigin="5233,12999" coordsize="61,91" path="m5273,12999l5254,12999,5246,13003,5241,13010,5236,13018,5233,13029,5233,13059,5236,13070,5246,13086,5254,13090,5273,13090,5281,13086,5285,13080,5257,13080,5253,13077,5247,13065,5245,13056,5245,13032,5247,13023,5253,13011,5257,13008,5285,13008,5281,13003,5273,12999xe" filled="t" fillcolor="#231F20" stroked="f">
                <v:path arrowok="t"/>
                <v:fill type="solid"/>
              </v:shape>
              <v:shape style="position:absolute;left:5233;top:12999;width:61;height:91" coordorigin="5233,12999" coordsize="61,91" path="m5285,13008l5270,13008,5274,13011,5277,13017,5280,13023,5282,13032,5282,13056,5280,13065,5277,13071,5274,13077,5270,13080,5285,13080,5286,13078,5291,13070,5294,13059,5294,13029,5291,13018,5286,13010,5285,13008xe" filled="t" fillcolor="#231F20" stroked="f">
                <v:path arrowok="t"/>
                <v:fill type="solid"/>
              </v:shape>
            </v:group>
            <v:group style="position:absolute;left:6103;top:12916;width:2;height:40" coordorigin="6103,12916" coordsize="2,40">
              <v:shape style="position:absolute;left:6103;top:12916;width:2;height:40" coordorigin="6103,12916" coordsize="0,40" path="m6103,12956l6103,12916e" filled="t" fillcolor="#231F20" stroked="f">
                <v:path arrowok="t"/>
                <v:fill type="solid"/>
              </v:shape>
            </v:group>
            <v:group style="position:absolute;left:6103;top:12916;width:2;height:40" coordorigin="6103,12916" coordsize="2,40">
              <v:shape style="position:absolute;left:6103;top:12916;width:2;height:40" coordorigin="6103,12916" coordsize="0,40" path="m6103,12916l6103,12956e" filled="f" stroked="t" strokeweight=".251101pt" strokecolor="#231F20">
                <v:path arrowok="t"/>
              </v:shape>
            </v:group>
            <v:group style="position:absolute;left:6103;top:12353;width:2;height:40" coordorigin="6103,12353" coordsize="2,40">
              <v:shape style="position:absolute;left:6103;top:12353;width:2;height:40" coordorigin="6103,12353" coordsize="0,40" path="m6103,12353l6103,12393e" filled="t" fillcolor="#231F20" stroked="f">
                <v:path arrowok="t"/>
                <v:fill type="solid"/>
              </v:shape>
            </v:group>
            <v:group style="position:absolute;left:6103;top:12353;width:2;height:40" coordorigin="6103,12353" coordsize="2,40">
              <v:shape style="position:absolute;left:6103;top:12353;width:2;height:40" coordorigin="6103,12353" coordsize="0,40" path="m6103,12353l6103,12393e" filled="f" stroked="t" strokeweight=".251101pt" strokecolor="#231F20">
                <v:path arrowok="t"/>
              </v:shape>
            </v:group>
            <v:group style="position:absolute;left:6045;top:12999;width:56;height:89" coordorigin="6045,12999" coordsize="56,89">
              <v:shape style="position:absolute;left:6045;top:12999;width:56;height:89" coordorigin="6045,12999" coordsize="56,89" path="m6096,13009l6076,13009,6080,13010,6087,13016,6089,13020,6089,13027,6088,13030,6086,13033,6085,13036,6082,13040,6076,13046,6050,13073,6045,13078,6045,13088,6101,13088,6101,13078,6059,13078,6087,13050,6090,13047,6091,13045,6095,13041,6097,13037,6098,13034,6100,13031,6100,13027,6100,13016,6098,13010,6096,13009xe" filled="t" fillcolor="#231F20" stroked="f">
                <v:path arrowok="t"/>
                <v:fill type="solid"/>
              </v:shape>
              <v:shape style="position:absolute;left:6045;top:12999;width:56;height:89" coordorigin="6045,12999" coordsize="56,89" path="m6080,12999l6067,12999,6063,12999,6055,13001,6051,13002,6046,13004,6046,13016,6050,13014,6055,13012,6059,13011,6063,13009,6067,13009,6096,13009,6087,13001,6080,12999xe" filled="t" fillcolor="#231F20" stroked="f">
                <v:path arrowok="t"/>
                <v:fill type="solid"/>
              </v:shape>
            </v:group>
            <v:group style="position:absolute;left:6122;top:13000;width:57;height:89" coordorigin="6122,13000" coordsize="57,89">
              <v:shape style="position:absolute;left:6122;top:13000;width:57;height:89" coordorigin="6122,13000" coordsize="57,89" path="m6122,13074l6122,13086,6126,13087,6130,13088,6134,13089,6138,13089,6142,13090,6156,13090,6164,13087,6173,13080,6141,13080,6137,13079,6133,13078,6129,13077,6126,13076,6122,13074xe" filled="t" fillcolor="#231F20" stroked="f">
                <v:path arrowok="t"/>
                <v:fill type="solid"/>
              </v:shape>
              <v:shape style="position:absolute;left:6122;top:13000;width:57;height:89" coordorigin="6122,13000" coordsize="57,89" path="m6173,13040l6152,13040,6157,13042,6161,13045,6165,13049,6167,13054,6167,13066,6165,13071,6161,13074,6157,13078,6152,13080,6173,13080,6176,13077,6179,13069,6179,13051,6176,13043,6173,13040xe" filled="t" fillcolor="#231F20" stroked="f">
                <v:path arrowok="t"/>
                <v:fill type="solid"/>
              </v:shape>
              <v:shape style="position:absolute;left:6122;top:13000;width:57;height:89" coordorigin="6122,13000" coordsize="57,89" path="m6173,13000l6126,13000,6126,13044,6129,13043,6133,13042,6139,13040,6142,13040,6173,13040,6170,13038,6165,13033,6162,13032,6137,13032,6137,13010,6173,13010,6173,13000xe" filled="t" fillcolor="#231F20" stroked="f">
                <v:path arrowok="t"/>
                <v:fill type="solid"/>
              </v:shape>
              <v:shape style="position:absolute;left:6122;top:13000;width:57;height:89" coordorigin="6122,13000" coordsize="57,89" path="m6157,13030l6146,13030,6140,13031,6139,13031,6137,13032,6162,13032,6157,13030xe" filled="t" fillcolor="#231F20" stroked="f">
                <v:path arrowok="t"/>
                <v:fill type="solid"/>
              </v:shape>
            </v:group>
            <v:group style="position:absolute;left:6990;top:12916;width:2;height:40" coordorigin="6990,12916" coordsize="2,40">
              <v:shape style="position:absolute;left:6990;top:12916;width:2;height:40" coordorigin="6990,12916" coordsize="0,40" path="m6990,12956l6990,12916e" filled="t" fillcolor="#231F20" stroked="f">
                <v:path arrowok="t"/>
                <v:fill type="solid"/>
              </v:shape>
            </v:group>
            <v:group style="position:absolute;left:6990;top:12916;width:2;height:40" coordorigin="6990,12916" coordsize="2,40">
              <v:shape style="position:absolute;left:6990;top:12916;width:2;height:40" coordorigin="6990,12916" coordsize="0,40" path="m6990,12916l6990,12956e" filled="f" stroked="t" strokeweight=".251101pt" strokecolor="#231F20">
                <v:path arrowok="t"/>
              </v:shape>
            </v:group>
            <v:group style="position:absolute;left:6990;top:12353;width:2;height:40" coordorigin="6990,12353" coordsize="2,40">
              <v:shape style="position:absolute;left:6990;top:12353;width:2;height:40" coordorigin="6990,12353" coordsize="0,40" path="m6990,12353l6990,12393e" filled="t" fillcolor="#231F20" stroked="f">
                <v:path arrowok="t"/>
                <v:fill type="solid"/>
              </v:shape>
            </v:group>
            <v:group style="position:absolute;left:6990;top:12353;width:2;height:40" coordorigin="6990,12353" coordsize="2,40">
              <v:shape style="position:absolute;left:6990;top:12353;width:2;height:40" coordorigin="6990,12353" coordsize="0,40" path="m6990,12353l6990,12393e" filled="f" stroked="t" strokeweight=".251101pt" strokecolor="#231F20">
                <v:path arrowok="t"/>
              </v:shape>
            </v:group>
            <v:group style="position:absolute;left:6931;top:12999;width:58;height:91" coordorigin="6931,12999" coordsize="58,91">
              <v:shape style="position:absolute;left:6931;top:12999;width:58;height:91" coordorigin="6931,12999" coordsize="58,91" path="m6931,13074l6931,13085,6935,13087,6939,13088,6943,13088,6947,13089,6951,13090,6965,13090,6974,13087,6980,13083,6983,13080,6950,13080,6946,13079,6938,13077,6934,13076,6931,13074xe" filled="t" fillcolor="#231F20" stroked="f">
                <v:path arrowok="t"/>
                <v:fill type="solid"/>
              </v:shape>
              <v:shape style="position:absolute;left:6931;top:12999;width:58;height:91" coordorigin="6931,12999" coordsize="58,91" path="m6984,13009l6962,13009,6967,13010,6970,13012,6973,13015,6975,13018,6975,13027,6973,13030,6970,13033,6967,13035,6963,13036,6946,13036,6946,13046,6963,13046,6968,13048,6975,13053,6977,13057,6977,13068,6975,13072,6967,13078,6962,13080,6983,13080,6986,13078,6989,13071,6989,13057,6987,13052,6981,13044,6976,13042,6971,13041,6976,13039,6980,13037,6985,13030,6987,13026,6987,13014,6984,13009,6984,13009xe" filled="t" fillcolor="#231F20" stroked="f">
                <v:path arrowok="t"/>
                <v:fill type="solid"/>
              </v:shape>
              <v:shape style="position:absolute;left:6931;top:12999;width:58;height:91" coordorigin="6931,12999" coordsize="58,91" path="m6966,12999l6954,12999,6950,12999,6942,13000,6938,13001,6934,13002,6934,13013,6938,13011,6942,13010,6950,13009,6953,13009,6984,13009,6973,13001,6966,12999xe" filled="t" fillcolor="#231F20" stroked="f">
                <v:path arrowok="t"/>
                <v:fill type="solid"/>
              </v:shape>
            </v:group>
            <v:group style="position:absolute;left:7006;top:12999;width:61;height:91" coordorigin="7006,12999" coordsize="61,91">
              <v:shape style="position:absolute;left:7006;top:12999;width:61;height:91" coordorigin="7006,12999" coordsize="61,91" path="m7046,12999l7027,12999,7019,13003,7014,13010,7009,13018,7006,13029,7006,13059,7009,13070,7019,13086,7027,13090,7046,13090,7054,13086,7058,13080,7031,13080,7026,13077,7020,13065,7018,13056,7018,13032,7020,13023,7026,13011,7031,13008,7058,13008,7054,13003,7046,12999xe" filled="t" fillcolor="#231F20" stroked="f">
                <v:path arrowok="t"/>
                <v:fill type="solid"/>
              </v:shape>
              <v:shape style="position:absolute;left:7006;top:12999;width:61;height:91" coordorigin="7006,12999" coordsize="61,91" path="m7058,13008l7043,13008,7047,13011,7051,13017,7054,13023,7055,13032,7055,13056,7054,13065,7051,13071,7047,13077,7043,13080,7058,13080,7059,13078,7064,13070,7067,13059,7067,13029,7064,13018,7059,13010,7058,13008xe" filled="t" fillcolor="#231F20" stroked="f">
                <v:path arrowok="t"/>
                <v:fill type="solid"/>
              </v:shape>
            </v:group>
            <v:group style="position:absolute;left:7876;top:12916;width:2;height:40" coordorigin="7876,12916" coordsize="2,40">
              <v:shape style="position:absolute;left:7876;top:12916;width:2;height:40" coordorigin="7876,12916" coordsize="0,40" path="m7876,12956l7876,12916e" filled="t" fillcolor="#231F20" stroked="f">
                <v:path arrowok="t"/>
                <v:fill type="solid"/>
              </v:shape>
            </v:group>
            <v:group style="position:absolute;left:7876;top:12916;width:2;height:40" coordorigin="7876,12916" coordsize="2,40">
              <v:shape style="position:absolute;left:7876;top:12916;width:2;height:40" coordorigin="7876,12916" coordsize="0,40" path="m7876,12916l7876,12956e" filled="f" stroked="t" strokeweight=".251101pt" strokecolor="#231F20">
                <v:path arrowok="t"/>
              </v:shape>
            </v:group>
            <v:group style="position:absolute;left:7876;top:12353;width:2;height:40" coordorigin="7876,12353" coordsize="2,40">
              <v:shape style="position:absolute;left:7876;top:12353;width:2;height:40" coordorigin="7876,12353" coordsize="0,40" path="m7876,12353l7876,12393e" filled="t" fillcolor="#231F20" stroked="f">
                <v:path arrowok="t"/>
                <v:fill type="solid"/>
              </v:shape>
            </v:group>
            <v:group style="position:absolute;left:7876;top:12353;width:2;height:40" coordorigin="7876,12353" coordsize="2,40">
              <v:shape style="position:absolute;left:7876;top:12353;width:2;height:40" coordorigin="7876,12353" coordsize="0,40" path="m7876,12353l7876,12393e" filled="f" stroked="t" strokeweight=".251101pt" strokecolor="#231F20">
                <v:path arrowok="t"/>
              </v:shape>
            </v:group>
            <v:group style="position:absolute;left:7819;top:12999;width:58;height:91" coordorigin="7819,12999" coordsize="58,91">
              <v:shape style="position:absolute;left:7819;top:12999;width:58;height:91" coordorigin="7819,12999" coordsize="58,91" path="m7819,13074l7819,13085,7823,13087,7827,13088,7831,13088,7835,13089,7838,13090,7853,13090,7862,13087,7868,13083,7871,13080,7837,13080,7833,13079,7825,13077,7822,13076,7819,13074xe" filled="t" fillcolor="#231F20" stroked="f">
                <v:path arrowok="t"/>
                <v:fill type="solid"/>
              </v:shape>
              <v:shape style="position:absolute;left:7819;top:12999;width:58;height:91" coordorigin="7819,12999" coordsize="58,91" path="m7871,13009l7850,13009,7855,13010,7858,13012,7861,13015,7863,13018,7863,13027,7861,13030,7858,13033,7855,13035,7850,13036,7834,13036,7834,13046,7851,13046,7856,13048,7863,13053,7865,13057,7865,13068,7863,13072,7855,13078,7849,13080,7871,13080,7873,13078,7876,13071,7876,13057,7875,13052,7869,13044,7864,13042,7858,13041,7863,13039,7867,13037,7873,13030,7874,13026,7874,13014,7872,13009,7871,13009xe" filled="t" fillcolor="#231F20" stroked="f">
                <v:path arrowok="t"/>
                <v:fill type="solid"/>
              </v:shape>
              <v:shape style="position:absolute;left:7819;top:12999;width:58;height:91" coordorigin="7819,12999" coordsize="58,91" path="m7854,12999l7842,12999,7838,12999,7830,13000,7826,13001,7821,13002,7821,13013,7826,13011,7830,13010,7837,13009,7841,13009,7871,13009,7861,13001,7854,12999xe" filled="t" fillcolor="#231F20" stroked="f">
                <v:path arrowok="t"/>
                <v:fill type="solid"/>
              </v:shape>
            </v:group>
            <v:group style="position:absolute;left:7895;top:13000;width:57;height:89" coordorigin="7895,13000" coordsize="57,89">
              <v:shape style="position:absolute;left:7895;top:13000;width:57;height:89" coordorigin="7895,13000" coordsize="57,89" path="m7895,13074l7895,13086,7900,13087,7903,13088,7907,13089,7911,13089,7915,13090,7929,13090,7937,13087,7946,13080,7914,13080,7910,13079,7903,13077,7899,13076,7895,13074xe" filled="t" fillcolor="#231F20" stroked="f">
                <v:path arrowok="t"/>
                <v:fill type="solid"/>
              </v:shape>
              <v:shape style="position:absolute;left:7895;top:13000;width:57;height:89" coordorigin="7895,13000" coordsize="57,89" path="m7946,13040l7925,13040,7930,13042,7934,13045,7938,13049,7940,13054,7940,13066,7938,13071,7934,13074,7930,13078,7925,13080,7946,13080,7949,13077,7952,13069,7952,13051,7949,13043,7946,13040xe" filled="t" fillcolor="#231F20" stroked="f">
                <v:path arrowok="t"/>
                <v:fill type="solid"/>
              </v:shape>
              <v:shape style="position:absolute;left:7895;top:13000;width:57;height:89" coordorigin="7895,13000" coordsize="57,89" path="m7946,13000l7899,13000,7899,13044,7902,13043,7906,13042,7912,13040,7915,13040,7946,13040,7944,13038,7938,13033,7935,13032,7910,13032,7910,13010,7946,13010,7946,13000xe" filled="t" fillcolor="#231F20" stroked="f">
                <v:path arrowok="t"/>
                <v:fill type="solid"/>
              </v:shape>
              <v:shape style="position:absolute;left:7895;top:13000;width:57;height:89" coordorigin="7895,13000" coordsize="57,89" path="m7930,13030l7919,13030,7913,13031,7912,13031,7910,13032,7935,13032,7930,13030xe" filled="t" fillcolor="#231F20" stroked="f">
                <v:path arrowok="t"/>
                <v:fill type="solid"/>
              </v:shape>
            </v:group>
            <v:group style="position:absolute;left:8763;top:12916;width:2;height:40" coordorigin="8763,12916" coordsize="2,40">
              <v:shape style="position:absolute;left:8763;top:12916;width:2;height:40" coordorigin="8763,12916" coordsize="0,40" path="m8763,12956l8763,12916e" filled="t" fillcolor="#231F20" stroked="f">
                <v:path arrowok="t"/>
                <v:fill type="solid"/>
              </v:shape>
            </v:group>
            <v:group style="position:absolute;left:8763;top:12916;width:2;height:40" coordorigin="8763,12916" coordsize="2,40">
              <v:shape style="position:absolute;left:8763;top:12916;width:2;height:40" coordorigin="8763,12916" coordsize="0,40" path="m8763,12916l8763,12956e" filled="f" stroked="t" strokeweight=".251101pt" strokecolor="#231F20">
                <v:path arrowok="t"/>
              </v:shape>
            </v:group>
            <v:group style="position:absolute;left:8763;top:12353;width:2;height:40" coordorigin="8763,12353" coordsize="2,40">
              <v:shape style="position:absolute;left:8763;top:12353;width:2;height:40" coordorigin="8763,12353" coordsize="0,40" path="m8763,12353l8763,12393e" filled="t" fillcolor="#231F20" stroked="f">
                <v:path arrowok="t"/>
                <v:fill type="solid"/>
              </v:shape>
            </v:group>
            <v:group style="position:absolute;left:8763;top:12353;width:2;height:40" coordorigin="8763,12353" coordsize="2,40">
              <v:shape style="position:absolute;left:8763;top:12353;width:2;height:40" coordorigin="8763,12353" coordsize="0,40" path="m8763,12353l8763,12393e" filled="f" stroked="t" strokeweight=".251101pt" strokecolor="#231F20">
                <v:path arrowok="t"/>
              </v:shape>
            </v:group>
            <v:group style="position:absolute;left:8699;top:13000;width:51;height:88" coordorigin="8699,13000" coordsize="51,88">
              <v:shape style="position:absolute;left:8699;top:13000;width:51;height:88" coordorigin="8699,13000" coordsize="51,88" path="m8750,13067l8739,13067,8739,13088,8750,13088,8750,13067xe" filled="t" fillcolor="#231F20" stroked="f">
                <v:path arrowok="t"/>
                <v:fill type="solid"/>
              </v:shape>
              <v:shape style="position:absolute;left:8699;top:13000;width:51;height:88" coordorigin="8699,13000" coordsize="51,88" path="m8750,13000l8735,13000,8699,13056,8699,13067,8763,13067,8763,13057,8709,13057,8739,13011,8750,13011,8750,13000xe" filled="t" fillcolor="#231F20" stroked="f">
                <v:path arrowok="t"/>
                <v:fill type="solid"/>
              </v:shape>
              <v:shape style="position:absolute;left:8699;top:13000;width:51;height:88" coordorigin="8699,13000" coordsize="51,88" path="m8750,13011l8739,13011,8739,13057,8750,13057,8750,13011xe" filled="t" fillcolor="#231F20" stroked="f">
                <v:path arrowok="t"/>
                <v:fill type="solid"/>
              </v:shape>
            </v:group>
            <v:group style="position:absolute;left:8778;top:12999;width:61;height:91" coordorigin="8778,12999" coordsize="61,91">
              <v:shape style="position:absolute;left:8778;top:12999;width:61;height:91" coordorigin="8778,12999" coordsize="61,91" path="m8818,12999l8798,12999,8790,13003,8785,13010,8780,13018,8778,13029,8778,13059,8780,13070,8790,13086,8798,13090,8818,13090,8825,13086,8829,13080,8802,13080,8797,13077,8791,13065,8790,13056,8790,13032,8791,13023,8797,13011,8802,13008,8829,13008,8825,13003,8818,12999xe" filled="t" fillcolor="#231F20" stroked="f">
                <v:path arrowok="t"/>
                <v:fill type="solid"/>
              </v:shape>
              <v:shape style="position:absolute;left:8778;top:12999;width:61;height:91" coordorigin="8778,12999" coordsize="61,91" path="m8829,13008l8814,13008,8819,13011,8822,13017,8825,13023,8826,13032,8826,13056,8825,13065,8822,13071,8819,13077,8814,13080,8829,13080,8831,13078,8836,13070,8838,13059,8838,13029,8836,13018,8831,13010,8829,13008xe" filled="t" fillcolor="#231F20" stroked="f">
                <v:path arrowok="t"/>
                <v:fill type="solid"/>
              </v:shape>
            </v:group>
            <v:group style="position:absolute;left:9649;top:12916;width:2;height:40" coordorigin="9649,12916" coordsize="2,40">
              <v:shape style="position:absolute;left:9649;top:12916;width:2;height:40" coordorigin="9649,12916" coordsize="0,40" path="m9649,12956l9649,12916e" filled="t" fillcolor="#231F20" stroked="f">
                <v:path arrowok="t"/>
                <v:fill type="solid"/>
              </v:shape>
            </v:group>
            <v:group style="position:absolute;left:9649;top:12916;width:2;height:40" coordorigin="9649,12916" coordsize="2,40">
              <v:shape style="position:absolute;left:9649;top:12916;width:2;height:40" coordorigin="9649,12916" coordsize="0,40" path="m9649,12916l9649,12956e" filled="f" stroked="t" strokeweight=".251101pt" strokecolor="#231F20">
                <v:path arrowok="t"/>
              </v:shape>
            </v:group>
            <v:group style="position:absolute;left:9649;top:12353;width:2;height:40" coordorigin="9649,12353" coordsize="2,40">
              <v:shape style="position:absolute;left:9649;top:12353;width:2;height:40" coordorigin="9649,12353" coordsize="0,40" path="m9649,12353l9649,12393e" filled="t" fillcolor="#231F20" stroked="f">
                <v:path arrowok="t"/>
                <v:fill type="solid"/>
              </v:shape>
            </v:group>
            <v:group style="position:absolute;left:9649;top:12353;width:2;height:40" coordorigin="9649,12353" coordsize="2,40">
              <v:shape style="position:absolute;left:9649;top:12353;width:2;height:40" coordorigin="9649,12353" coordsize="0,40" path="m9649,12353l9649,12393e" filled="f" stroked="t" strokeweight=".251101pt" strokecolor="#231F20">
                <v:path arrowok="t"/>
              </v:shape>
            </v:group>
            <v:group style="position:absolute;left:9587;top:13000;width:51;height:88" coordorigin="9587,13000" coordsize="51,88">
              <v:shape style="position:absolute;left:9587;top:13000;width:51;height:88" coordorigin="9587,13000" coordsize="51,88" path="m9638,13067l9626,13067,9626,13088,9638,13088,9638,13067xe" filled="t" fillcolor="#231F20" stroked="f">
                <v:path arrowok="t"/>
                <v:fill type="solid"/>
              </v:shape>
              <v:shape style="position:absolute;left:9587;top:13000;width:51;height:88" coordorigin="9587,13000" coordsize="51,88" path="m9638,13000l9623,13000,9587,13056,9587,13067,9651,13067,9651,13057,9596,13057,9626,13011,9638,13011,9638,13000xe" filled="t" fillcolor="#231F20" stroked="f">
                <v:path arrowok="t"/>
                <v:fill type="solid"/>
              </v:shape>
              <v:shape style="position:absolute;left:9587;top:13000;width:51;height:88" coordorigin="9587,13000" coordsize="51,88" path="m9638,13011l9626,13011,9626,13057,9638,13057,9638,13011xe" filled="t" fillcolor="#231F20" stroked="f">
                <v:path arrowok="t"/>
                <v:fill type="solid"/>
              </v:shape>
            </v:group>
            <v:group style="position:absolute;left:9667;top:13000;width:57;height:89" coordorigin="9667,13000" coordsize="57,89">
              <v:shape style="position:absolute;left:9667;top:13000;width:57;height:89" coordorigin="9667,13000" coordsize="57,89" path="m9667,13074l9667,13086,9671,13087,9675,13088,9678,13089,9682,13089,9686,13090,9700,13090,9709,13087,9717,13080,9685,13080,9681,13079,9674,13077,9670,13076,9667,13074xe" filled="t" fillcolor="#231F20" stroked="f">
                <v:path arrowok="t"/>
                <v:fill type="solid"/>
              </v:shape>
              <v:shape style="position:absolute;left:9667;top:13000;width:57;height:89" coordorigin="9667,13000" coordsize="57,89" path="m9717,13040l9696,13040,9702,13042,9706,13045,9710,13049,9712,13054,9712,13066,9710,13071,9706,13074,9702,13078,9696,13080,9717,13080,9721,13077,9724,13069,9724,13051,9721,13043,9717,13040xe" filled="t" fillcolor="#231F20" stroked="f">
                <v:path arrowok="t"/>
                <v:fill type="solid"/>
              </v:shape>
              <v:shape style="position:absolute;left:9667;top:13000;width:57;height:89" coordorigin="9667,13000" coordsize="57,89" path="m9717,13000l9670,13000,9670,13044,9674,13043,9677,13042,9683,13040,9686,13040,9717,13040,9715,13038,9709,13033,9706,13032,9681,13032,9681,13010,9717,13010,9717,13000xe" filled="t" fillcolor="#231F20" stroked="f">
                <v:path arrowok="t"/>
                <v:fill type="solid"/>
              </v:shape>
              <v:shape style="position:absolute;left:9667;top:13000;width:57;height:89" coordorigin="9667,13000" coordsize="57,89" path="m9701,13030l9690,13030,9685,13031,9683,13031,9681,13032,9706,13032,9701,13030xe" filled="t" fillcolor="#231F20" stroked="f">
                <v:path arrowok="t"/>
                <v:fill type="solid"/>
              </v:shape>
            </v:group>
            <v:group style="position:absolute;left:10536;top:12916;width:2;height:40" coordorigin="10536,12916" coordsize="2,40">
              <v:shape style="position:absolute;left:10536;top:12916;width:2;height:40" coordorigin="10536,12916" coordsize="0,40" path="m10536,12956l10536,12916e" filled="t" fillcolor="#231F20" stroked="f">
                <v:path arrowok="t"/>
                <v:fill type="solid"/>
              </v:shape>
            </v:group>
            <v:group style="position:absolute;left:10536;top:12916;width:2;height:40" coordorigin="10536,12916" coordsize="2,40">
              <v:shape style="position:absolute;left:10536;top:12916;width:2;height:40" coordorigin="10536,12916" coordsize="0,40" path="m10536,12916l10536,12956e" filled="f" stroked="t" strokeweight=".251101pt" strokecolor="#231F20">
                <v:path arrowok="t"/>
              </v:shape>
            </v:group>
            <v:group style="position:absolute;left:10536;top:12353;width:2;height:40" coordorigin="10536,12353" coordsize="2,40">
              <v:shape style="position:absolute;left:10536;top:12353;width:2;height:40" coordorigin="10536,12353" coordsize="0,40" path="m10536,12353l10536,12393e" filled="t" fillcolor="#231F20" stroked="f">
                <v:path arrowok="t"/>
                <v:fill type="solid"/>
              </v:shape>
            </v:group>
            <v:group style="position:absolute;left:10536;top:12353;width:2;height:40" coordorigin="10536,12353" coordsize="2,40">
              <v:shape style="position:absolute;left:10536;top:12353;width:2;height:40" coordorigin="10536,12353" coordsize="0,40" path="m10536,12353l10536,12393e" filled="f" stroked="t" strokeweight=".251101pt" strokecolor="#231F20">
                <v:path arrowok="t"/>
              </v:shape>
            </v:group>
            <v:group style="position:absolute;left:10477;top:13000;width:57;height:89" coordorigin="10477,13000" coordsize="57,89">
              <v:shape style="position:absolute;left:10477;top:13000;width:57;height:89" coordorigin="10477,13000" coordsize="57,89" path="m10477,13074l10477,13086,10481,13087,10485,13088,10489,13089,10492,13089,10496,13090,10511,13090,10519,13087,10527,13080,10495,13080,10492,13079,10484,13077,10480,13076,10477,13074xe" filled="t" fillcolor="#231F20" stroked="f">
                <v:path arrowok="t"/>
                <v:fill type="solid"/>
              </v:shape>
              <v:shape style="position:absolute;left:10477;top:13000;width:57;height:89" coordorigin="10477,13000" coordsize="57,89" path="m10527,13040l10506,13040,10512,13042,10516,13045,10520,13049,10522,13054,10522,13066,10520,13071,10516,13074,10512,13078,10506,13080,10527,13080,10531,13077,10534,13069,10534,13051,10531,13043,10527,13040xe" filled="t" fillcolor="#231F20" stroked="f">
                <v:path arrowok="t"/>
                <v:fill type="solid"/>
              </v:shape>
              <v:shape style="position:absolute;left:10477;top:13000;width:57;height:89" coordorigin="10477,13000" coordsize="57,89" path="m10527,13000l10481,13000,10481,13044,10484,13043,10487,13042,10493,13040,10497,13040,10527,13040,10525,13038,10519,13033,10517,13032,10491,13032,10491,13010,10527,13010,10527,13000xe" filled="t" fillcolor="#231F20" stroked="f">
                <v:path arrowok="t"/>
                <v:fill type="solid"/>
              </v:shape>
              <v:shape style="position:absolute;left:10477;top:13000;width:57;height:89" coordorigin="10477,13000" coordsize="57,89" path="m10512,13030l10500,13030,10495,13031,10493,13031,10491,13032,10517,13032,10512,13030xe" filled="t" fillcolor="#231F20" stroked="f">
                <v:path arrowok="t"/>
                <v:fill type="solid"/>
              </v:shape>
            </v:group>
            <v:group style="position:absolute;left:10552;top:12999;width:61;height:91" coordorigin="10552,12999" coordsize="61,91">
              <v:shape style="position:absolute;left:10552;top:12999;width:61;height:91" coordorigin="10552,12999" coordsize="61,91" path="m10592,12999l10573,12999,10565,13003,10560,13010,10555,13018,10552,13029,10552,13059,10555,13070,10565,13086,10573,13090,10592,13090,10600,13086,10603,13080,10576,13080,10572,13077,10566,13065,10564,13056,10564,13032,10566,13023,10572,13011,10576,13008,10603,13008,10600,13003,10592,12999xe" filled="t" fillcolor="#231F20" stroked="f">
                <v:path arrowok="t"/>
                <v:fill type="solid"/>
              </v:shape>
              <v:shape style="position:absolute;left:10552;top:12999;width:61;height:91" coordorigin="10552,12999" coordsize="61,91" path="m10603,13008l10589,13008,10593,13011,10596,13017,10599,13023,10601,13032,10601,13056,10599,13065,10596,13071,10593,13077,10589,13080,10603,13080,10605,13078,10610,13070,10613,13059,10613,13029,10610,13018,10605,13010,10603,13008xe" filled="t" fillcolor="#231F20" stroked="f">
                <v:path arrowok="t"/>
                <v:fill type="solid"/>
              </v:shape>
            </v:group>
            <v:group style="position:absolute;left:11422;top:12916;width:2;height:40" coordorigin="11422,12916" coordsize="2,40">
              <v:shape style="position:absolute;left:11422;top:12916;width:2;height:40" coordorigin="11422,12916" coordsize="0,40" path="m11422,12956l11422,12916e" filled="t" fillcolor="#231F20" stroked="f">
                <v:path arrowok="t"/>
                <v:fill type="solid"/>
              </v:shape>
            </v:group>
            <v:group style="position:absolute;left:11422;top:12916;width:2;height:40" coordorigin="11422,12916" coordsize="2,40">
              <v:shape style="position:absolute;left:11422;top:12916;width:2;height:40" coordorigin="11422,12916" coordsize="0,40" path="m11422,12916l11422,12956e" filled="f" stroked="t" strokeweight=".251101pt" strokecolor="#231F20">
                <v:path arrowok="t"/>
              </v:shape>
            </v:group>
            <v:group style="position:absolute;left:11422;top:12353;width:2;height:40" coordorigin="11422,12353" coordsize="2,40">
              <v:shape style="position:absolute;left:11422;top:12353;width:2;height:40" coordorigin="11422,12353" coordsize="0,40" path="m11422,12353l11422,12393e" filled="t" fillcolor="#231F20" stroked="f">
                <v:path arrowok="t"/>
                <v:fill type="solid"/>
              </v:shape>
            </v:group>
            <v:group style="position:absolute;left:11422;top:12353;width:2;height:40" coordorigin="11422,12353" coordsize="2,40">
              <v:shape style="position:absolute;left:11422;top:12353;width:2;height:40" coordorigin="11422,12353" coordsize="0,40" path="m11422,12353l11422,12393e" filled="f" stroked="t" strokeweight=".251101pt" strokecolor="#231F20">
                <v:path arrowok="t"/>
              </v:shape>
            </v:group>
            <v:group style="position:absolute;left:11364;top:13000;width:57;height:89" coordorigin="11364,13000" coordsize="57,89">
              <v:shape style="position:absolute;left:11364;top:13000;width:57;height:89" coordorigin="11364,13000" coordsize="57,89" path="m11364,13074l11364,13086,11369,13087,11372,13088,11376,13089,11380,13089,11384,13090,11398,13090,11407,13087,11415,13080,11383,13080,11379,13079,11372,13077,11368,13076,11364,13074xe" filled="t" fillcolor="#231F20" stroked="f">
                <v:path arrowok="t"/>
                <v:fill type="solid"/>
              </v:shape>
              <v:shape style="position:absolute;left:11364;top:13000;width:57;height:89" coordorigin="11364,13000" coordsize="57,89" path="m11415,13040l11394,13040,11400,13042,11404,13045,11407,13049,11409,13054,11409,13066,11407,13071,11404,13074,11400,13078,11394,13080,11415,13080,11418,13077,11421,13069,11421,13051,11419,13043,11415,13040xe" filled="t" fillcolor="#231F20" stroked="f">
                <v:path arrowok="t"/>
                <v:fill type="solid"/>
              </v:shape>
              <v:shape style="position:absolute;left:11364;top:13000;width:57;height:89" coordorigin="11364,13000" coordsize="57,89" path="m11415,13000l11368,13000,11368,13044,11372,13043,11375,13042,11381,13040,11384,13040,11415,13040,11413,13038,11407,13033,11404,13032,11379,13032,11379,13010,11415,13010,11415,13000xe" filled="t" fillcolor="#231F20" stroked="f">
                <v:path arrowok="t"/>
                <v:fill type="solid"/>
              </v:shape>
              <v:shape style="position:absolute;left:11364;top:13000;width:57;height:89" coordorigin="11364,13000" coordsize="57,89" path="m11399,13030l11388,13030,11383,13031,11381,13031,11379,13032,11404,13032,11399,13030xe" filled="t" fillcolor="#231F20" stroked="f">
                <v:path arrowok="t"/>
                <v:fill type="solid"/>
              </v:shape>
            </v:group>
            <v:group style="position:absolute;left:11441;top:13000;width:57;height:89" coordorigin="11441,13000" coordsize="57,89">
              <v:shape style="position:absolute;left:11441;top:13000;width:57;height:89" coordorigin="11441,13000" coordsize="57,89" path="m11441,13074l11441,13086,11445,13087,11449,13088,11453,13089,11457,13089,11461,13090,11475,13090,11483,13087,11492,13080,11460,13080,11456,13079,11452,13078,11448,13077,11445,13076,11441,13074xe" filled="t" fillcolor="#231F20" stroked="f">
                <v:path arrowok="t"/>
                <v:fill type="solid"/>
              </v:shape>
              <v:shape style="position:absolute;left:11441;top:13000;width:57;height:89" coordorigin="11441,13000" coordsize="57,89" path="m11491,13040l11471,13040,11476,13042,11484,13049,11486,13054,11486,13066,11484,13071,11476,13078,11471,13080,11492,13080,11495,13077,11498,13069,11498,13051,11495,13043,11491,13040xe" filled="t" fillcolor="#231F20" stroked="f">
                <v:path arrowok="t"/>
                <v:fill type="solid"/>
              </v:shape>
              <v:shape style="position:absolute;left:11441;top:13000;width:57;height:89" coordorigin="11441,13000" coordsize="57,89" path="m11492,13000l11445,13000,11445,13044,11448,13043,11451,13042,11458,13040,11461,13040,11491,13040,11484,13033,11481,13032,11456,13032,11456,13010,11492,13010,11492,13000xe" filled="t" fillcolor="#231F20" stroked="f">
                <v:path arrowok="t"/>
                <v:fill type="solid"/>
              </v:shape>
              <v:shape style="position:absolute;left:11441;top:13000;width:57;height:89" coordorigin="11441,13000" coordsize="57,89" path="m11476,13030l11464,13030,11459,13031,11457,13031,11456,13032,11481,13032,11476,13030xe" filled="t" fillcolor="#231F20" stroked="f">
                <v:path arrowok="t"/>
                <v:fill type="solid"/>
              </v:shape>
            </v:group>
            <v:group style="position:absolute;left:1849;top:12956;width:40;height:2" coordorigin="1849,12956" coordsize="40,2">
              <v:shape style="position:absolute;left:1849;top:12956;width:40;height:2" coordorigin="1849,12956" coordsize="40,0" path="m1849,12956l1889,12956e" filled="t" fillcolor="#231F20" stroked="f">
                <v:path arrowok="t"/>
                <v:fill type="solid"/>
              </v:shape>
            </v:group>
            <v:group style="position:absolute;left:11559;top:12956;width:40;height:2" coordorigin="11559,12956" coordsize="40,2">
              <v:shape style="position:absolute;left:11559;top:12956;width:40;height:2" coordorigin="11559,12956" coordsize="40,0" path="m11599,12956l11559,12956e" filled="t" fillcolor="#231F20" stroked="f">
                <v:path arrowok="t"/>
                <v:fill type="solid"/>
              </v:shape>
            </v:group>
            <v:group style="position:absolute;left:1650;top:12902;width:52;height:88" coordorigin="1650,12902" coordsize="52,88">
              <v:shape style="position:absolute;left:1650;top:12902;width:52;height:88" coordorigin="1650,12902" coordsize="52,88" path="m1703,12979l1652,12979,1652,12989,1703,12989,1703,12979xe" filled="t" fillcolor="#231F20" stroked="f">
                <v:path arrowok="t"/>
                <v:fill type="solid"/>
              </v:shape>
              <v:shape style="position:absolute;left:1650;top:12902;width:52;height:88" coordorigin="1650,12902" coordsize="52,88" path="m1683,12912l1672,12912,1672,12979,1683,12979,1683,12912xe" filled="t" fillcolor="#231F20" stroked="f">
                <v:path arrowok="t"/>
                <v:fill type="solid"/>
              </v:shape>
              <v:shape style="position:absolute;left:1650;top:12902;width:52;height:88" coordorigin="1650,12902" coordsize="52,88" path="m1683,12902l1671,12902,1650,12906,1650,12917,1672,12912,1683,12912,1683,12902xe" filled="t" fillcolor="#231F20" stroked="f">
                <v:path arrowok="t"/>
                <v:fill type="solid"/>
              </v:shape>
            </v:group>
            <v:group style="position:absolute;left:1727;top:12982;width:12;height:2" coordorigin="1727,12982" coordsize="12,2">
              <v:shape style="position:absolute;left:1727;top:12982;width:12;height:2" coordorigin="1727,12982" coordsize="12,0" path="m1727,12982l1739,12982e" filled="f" stroked="t" strokeweight=".847174pt" strokecolor="#231F20">
                <v:path arrowok="t"/>
              </v:shape>
            </v:group>
            <v:group style="position:absolute;left:1760;top:12900;width:61;height:91" coordorigin="1760,12900" coordsize="61,91">
              <v:shape style="position:absolute;left:1760;top:12900;width:61;height:91" coordorigin="1760,12900" coordsize="61,91" path="m1800,12900l1781,12900,1773,12904,1768,12912,1763,12920,1760,12931,1760,12960,1763,12972,1773,12987,1781,12991,1800,12991,1808,12987,1811,12982,1784,12982,1780,12979,1774,12967,1772,12958,1772,12934,1774,12924,1780,12912,1784,12909,1811,12909,1808,12904,1800,12900xe" filled="t" fillcolor="#231F20" stroked="f">
                <v:path arrowok="t"/>
                <v:fill type="solid"/>
              </v:shape>
              <v:shape style="position:absolute;left:1760;top:12900;width:61;height:91" coordorigin="1760,12900" coordsize="61,91" path="m1811,12909l1797,12909,1801,12912,1804,12918,1807,12924,1809,12934,1809,12958,1807,12967,1804,12973,1801,12979,1797,12982,1811,12982,1813,12979,1818,12972,1821,12960,1821,12931,1818,12920,1813,12912,1811,12909xe" filled="t" fillcolor="#231F20" stroked="f">
                <v:path arrowok="t"/>
                <v:fill type="solid"/>
              </v:shape>
            </v:group>
            <v:group style="position:absolute;left:1549;top:12952;width:75;height:2" coordorigin="1549,12952" coordsize="75,2">
              <v:shape style="position:absolute;left:1549;top:12952;width:75;height:2" coordorigin="1549,12952" coordsize="75,0" path="m1549,12952l1624,12952e" filled="f" stroked="t" strokeweight=".60022pt" strokecolor="#231F20">
                <v:path arrowok="t"/>
              </v:shape>
            </v:group>
            <v:group style="position:absolute;left:1849;top:12805;width:40;height:2" coordorigin="1849,12805" coordsize="40,2">
              <v:shape style="position:absolute;left:1849;top:12805;width:40;height:2" coordorigin="1849,12805" coordsize="40,0" path="m1849,12805l1889,12805e" filled="t" fillcolor="#231F20" stroked="f">
                <v:path arrowok="t"/>
                <v:fill type="solid"/>
              </v:shape>
            </v:group>
            <v:group style="position:absolute;left:1849;top:12805;width:40;height:2" coordorigin="1849,12805" coordsize="40,2">
              <v:shape style="position:absolute;left:1849;top:12805;width:40;height:2" coordorigin="1849,12805" coordsize="40,0" path="m1849,12805l1889,12805e" filled="f" stroked="t" strokeweight=".251101pt" strokecolor="#231F20">
                <v:path arrowok="t"/>
              </v:shape>
            </v:group>
            <v:group style="position:absolute;left:11559;top:12805;width:40;height:2" coordorigin="11559,12805" coordsize="40,2">
              <v:shape style="position:absolute;left:11559;top:12805;width:40;height:2" coordorigin="11559,12805" coordsize="40,0" path="m11599,12805l11559,12805e" filled="t" fillcolor="#231F20" stroked="f">
                <v:path arrowok="t"/>
                <v:fill type="solid"/>
              </v:shape>
            </v:group>
            <v:group style="position:absolute;left:11559;top:12805;width:40;height:2" coordorigin="11559,12805" coordsize="40,2">
              <v:shape style="position:absolute;left:11559;top:12805;width:40;height:2" coordorigin="11559,12805" coordsize="40,0" path="m11559,12805l11599,12805e" filled="f" stroked="t" strokeweight=".251101pt" strokecolor="#231F20">
                <v:path arrowok="t"/>
              </v:shape>
            </v:group>
            <v:group style="position:absolute;left:1648;top:12749;width:61;height:91" coordorigin="1648,12749" coordsize="61,91">
              <v:shape style="position:absolute;left:1648;top:12749;width:61;height:91" coordorigin="1648,12749" coordsize="61,91" path="m1688,12749l1668,12749,1661,12753,1655,12761,1650,12769,1648,12780,1648,12810,1650,12821,1661,12836,1668,12840,1688,12840,1695,12836,1699,12831,1672,12831,1667,12828,1664,12822,1661,12816,1660,12807,1660,12783,1661,12774,1667,12762,1672,12759,1699,12759,1695,12753,1688,12749xe" filled="t" fillcolor="#231F20" stroked="f">
                <v:path arrowok="t"/>
                <v:fill type="solid"/>
              </v:shape>
              <v:shape style="position:absolute;left:1648;top:12749;width:61;height:91" coordorigin="1648,12749" coordsize="61,91" path="m1699,12759l1684,12759,1689,12762,1692,12768,1695,12774,1696,12783,1696,12807,1695,12816,1692,12822,1689,12828,1684,12831,1699,12831,1701,12829,1706,12821,1708,12810,1708,12780,1706,12769,1701,12761,1699,12759xe" filled="t" fillcolor="#231F20" stroked="f">
                <v:path arrowok="t"/>
                <v:fill type="solid"/>
              </v:shape>
            </v:group>
            <v:group style="position:absolute;left:1729;top:12831;width:12;height:2" coordorigin="1729,12831" coordsize="12,2">
              <v:shape style="position:absolute;left:1729;top:12831;width:12;height:2" coordorigin="1729,12831" coordsize="12,0" path="m1729,12831l1742,12831e" filled="f" stroked="t" strokeweight=".847625pt" strokecolor="#231F20">
                <v:path arrowok="t"/>
              </v:shape>
            </v:group>
            <v:group style="position:absolute;left:1764;top:12751;width:57;height:89" coordorigin="1764,12751" coordsize="57,89">
              <v:shape style="position:absolute;left:1764;top:12751;width:57;height:89" coordorigin="1764,12751" coordsize="57,89" path="m1764,12825l1764,12837,1768,12838,1772,12839,1776,12839,1780,12840,1783,12840,1798,12840,1806,12838,1814,12830,1783,12830,1779,12830,1771,12828,1767,12827,1764,12825xe" filled="t" fillcolor="#231F20" stroked="f">
                <v:path arrowok="t"/>
                <v:fill type="solid"/>
              </v:shape>
              <v:shape style="position:absolute;left:1764;top:12751;width:57;height:89" coordorigin="1764,12751" coordsize="57,89" path="m1814,12791l1794,12791,1799,12792,1803,12796,1807,12800,1809,12804,1809,12817,1807,12821,1803,12825,1799,12829,1794,12830,1814,12830,1818,12827,1821,12820,1821,12801,1818,12794,1814,12791xe" filled="t" fillcolor="#231F20" stroked="f">
                <v:path arrowok="t"/>
                <v:fill type="solid"/>
              </v:shape>
              <v:shape style="position:absolute;left:1764;top:12751;width:57;height:89" coordorigin="1764,12751" coordsize="57,89" path="m1814,12751l1768,12751,1768,12795,1771,12793,1774,12792,1780,12791,1784,12791,1814,12791,1812,12789,1806,12783,1804,12782,1779,12782,1779,12761,1814,12761,1814,12751xe" filled="t" fillcolor="#231F20" stroked="f">
                <v:path arrowok="t"/>
                <v:fill type="solid"/>
              </v:shape>
              <v:shape style="position:absolute;left:1764;top:12751;width:57;height:89" coordorigin="1764,12751" coordsize="57,89" path="m1799,12781l1787,12781,1782,12781,1780,12782,1779,12782,1804,12782,1799,12781xe" filled="t" fillcolor="#231F20" stroked="f">
                <v:path arrowok="t"/>
                <v:fill type="solid"/>
              </v:shape>
              <v:shape style="position:absolute;left:1373;top:12475;width:260;height:363" type="#_x0000_t75">
                <v:imagedata r:id="rId82" o:title=""/>
              </v:shape>
            </v:group>
            <v:group style="position:absolute;left:1849;top:12655;width:40;height:2" coordorigin="1849,12655" coordsize="40,2">
              <v:shape style="position:absolute;left:1849;top:12655;width:40;height:2" coordorigin="1849,12655" coordsize="40,0" path="m1849,12655l1889,12655e" filled="t" fillcolor="#231F20" stroked="f">
                <v:path arrowok="t"/>
                <v:fill type="solid"/>
              </v:shape>
            </v:group>
            <v:group style="position:absolute;left:1849;top:12655;width:40;height:2" coordorigin="1849,12655" coordsize="40,2">
              <v:shape style="position:absolute;left:1849;top:12655;width:40;height:2" coordorigin="1849,12655" coordsize="40,0" path="m1849,12655l1889,12655e" filled="f" stroked="t" strokeweight=".251101pt" strokecolor="#231F20">
                <v:path arrowok="t"/>
              </v:shape>
            </v:group>
            <v:group style="position:absolute;left:11559;top:12655;width:40;height:2" coordorigin="11559,12655" coordsize="40,2">
              <v:shape style="position:absolute;left:11559;top:12655;width:40;height:2" coordorigin="11559,12655" coordsize="40,0" path="m11599,12655l11559,12655e" filled="t" fillcolor="#231F20" stroked="f">
                <v:path arrowok="t"/>
                <v:fill type="solid"/>
              </v:shape>
            </v:group>
            <v:group style="position:absolute;left:11559;top:12655;width:40;height:2" coordorigin="11559,12655" coordsize="40,2">
              <v:shape style="position:absolute;left:11559;top:12655;width:40;height:2" coordorigin="11559,12655" coordsize="40,0" path="m11559,12655l11599,12655e" filled="f" stroked="t" strokeweight=".251101pt" strokecolor="#231F20">
                <v:path arrowok="t"/>
              </v:shape>
            </v:group>
            <v:group style="position:absolute;left:1641;top:12598;width:61;height:91" coordorigin="1641,12598" coordsize="61,91">
              <v:shape style="position:absolute;left:1641;top:12598;width:61;height:91" coordorigin="1641,12598" coordsize="61,91" path="m1681,12598l1661,12598,1653,12602,1648,12610,1643,12618,1641,12629,1641,12659,1643,12670,1653,12686,1661,12689,1681,12689,1688,12686,1692,12680,1665,12680,1660,12677,1654,12665,1652,12656,1652,12632,1654,12623,1660,12611,1665,12608,1692,12608,1688,12602,1681,12598xe" filled="t" fillcolor="#231F20" stroked="f">
                <v:path arrowok="t"/>
                <v:fill type="solid"/>
              </v:shape>
              <v:shape style="position:absolute;left:1641;top:12598;width:61;height:91" coordorigin="1641,12598" coordsize="61,91" path="m1692,12608l1677,12608,1682,12611,1685,12617,1688,12623,1689,12632,1689,12656,1688,12665,1685,12671,1682,12677,1677,12680,1692,12680,1693,12678,1699,12670,1701,12659,1701,12629,1699,12618,1693,12610,1692,12608xe" filled="t" fillcolor="#231F20" stroked="f">
                <v:path arrowok="t"/>
                <v:fill type="solid"/>
              </v:shape>
            </v:group>
            <v:group style="position:absolute;left:1722;top:12680;width:12;height:2" coordorigin="1722,12680" coordsize="12,2">
              <v:shape style="position:absolute;left:1722;top:12680;width:12;height:2" coordorigin="1722,12680" coordsize="12,0" path="m1722,12680l1735,12680e" filled="f" stroked="t" strokeweight=".847174pt" strokecolor="#231F20">
                <v:path arrowok="t"/>
              </v:shape>
            </v:group>
            <v:group style="position:absolute;left:1755;top:12598;width:61;height:91" coordorigin="1755,12598" coordsize="61,91">
              <v:shape style="position:absolute;left:1755;top:12598;width:61;height:91" coordorigin="1755,12598" coordsize="61,91" path="m1796,12598l1776,12598,1768,12602,1763,12610,1758,12618,1755,12629,1755,12659,1758,12670,1768,12686,1776,12689,1796,12689,1803,12686,1807,12680,1780,12680,1775,12677,1769,12665,1767,12656,1767,12632,1769,12623,1775,12611,1780,12608,1807,12608,1803,12602,1796,12598xe" filled="t" fillcolor="#231F20" stroked="f">
                <v:path arrowok="t"/>
                <v:fill type="solid"/>
              </v:shape>
              <v:shape style="position:absolute;left:1755;top:12598;width:61;height:91" coordorigin="1755,12598" coordsize="61,91" path="m1807,12608l1792,12608,1797,12611,1800,12617,1803,12623,1804,12632,1804,12656,1803,12665,1800,12671,1797,12677,1792,12680,1807,12680,1808,12678,1814,12670,1816,12659,1816,12629,1814,12618,1808,12610,1807,12608xe" filled="t" fillcolor="#231F20" stroked="f">
                <v:path arrowok="t"/>
                <v:fill type="solid"/>
              </v:shape>
            </v:group>
            <v:group style="position:absolute;left:1849;top:12504;width:40;height:2" coordorigin="1849,12504" coordsize="40,2">
              <v:shape style="position:absolute;left:1849;top:12504;width:40;height:2" coordorigin="1849,12504" coordsize="40,0" path="m1849,12504l1889,12504e" filled="t" fillcolor="#231F20" stroked="f">
                <v:path arrowok="t"/>
                <v:fill type="solid"/>
              </v:shape>
            </v:group>
            <v:group style="position:absolute;left:1849;top:12504;width:40;height:2" coordorigin="1849,12504" coordsize="40,2">
              <v:shape style="position:absolute;left:1849;top:12504;width:40;height:2" coordorigin="1849,12504" coordsize="40,0" path="m1849,12504l1889,12504e" filled="f" stroked="t" strokeweight=".251101pt" strokecolor="#231F20">
                <v:path arrowok="t"/>
              </v:shape>
            </v:group>
            <v:group style="position:absolute;left:11559;top:12504;width:40;height:2" coordorigin="11559,12504" coordsize="40,2">
              <v:shape style="position:absolute;left:11559;top:12504;width:40;height:2" coordorigin="11559,12504" coordsize="40,0" path="m11599,12504l11559,12504e" filled="t" fillcolor="#231F20" stroked="f">
                <v:path arrowok="t"/>
                <v:fill type="solid"/>
              </v:shape>
            </v:group>
            <v:group style="position:absolute;left:11559;top:12504;width:40;height:2" coordorigin="11559,12504" coordsize="40,2">
              <v:shape style="position:absolute;left:11559;top:12504;width:40;height:2" coordorigin="11559,12504" coordsize="40,0" path="m11559,12504l11599,12504e" filled="f" stroked="t" strokeweight=".251101pt" strokecolor="#231F20">
                <v:path arrowok="t"/>
              </v:shape>
            </v:group>
            <v:group style="position:absolute;left:1643;top:12448;width:61;height:91" coordorigin="1643,12448" coordsize="61,91">
              <v:shape style="position:absolute;left:1643;top:12448;width:61;height:91" coordorigin="1643,12448" coordsize="61,91" path="m1683,12448l1664,12448,1656,12452,1651,12459,1646,12467,1643,12478,1643,12508,1646,12519,1656,12535,1664,12539,1683,12539,1691,12535,1694,12529,1667,12529,1663,12526,1656,12514,1655,12505,1655,12481,1656,12472,1663,12460,1667,12457,1694,12457,1691,12452,1683,12448xe" filled="t" fillcolor="#231F20" stroked="f">
                <v:path arrowok="t"/>
                <v:fill type="solid"/>
              </v:shape>
              <v:shape style="position:absolute;left:1643;top:12448;width:61;height:91" coordorigin="1643,12448" coordsize="61,91" path="m1694,12457l1680,12457,1684,12460,1687,12466,1690,12472,1692,12481,1692,12505,1690,12514,1687,12520,1684,12526,1680,12529,1694,12529,1696,12527,1701,12519,1704,12508,1704,12478,1701,12467,1696,12459,1694,12457xe" filled="t" fillcolor="#231F20" stroked="f">
                <v:path arrowok="t"/>
                <v:fill type="solid"/>
              </v:shape>
            </v:group>
            <v:group style="position:absolute;left:1725;top:12530;width:12;height:2" coordorigin="1725,12530" coordsize="12,2">
              <v:shape style="position:absolute;left:1725;top:12530;width:12;height:2" coordorigin="1725,12530" coordsize="12,0" path="m1725,12530l1737,12530e" filled="f" stroked="t" strokeweight=".847174pt" strokecolor="#231F20">
                <v:path arrowok="t"/>
              </v:shape>
            </v:group>
            <v:group style="position:absolute;left:1759;top:12449;width:57;height:89" coordorigin="1759,12449" coordsize="57,89">
              <v:shape style="position:absolute;left:1759;top:12449;width:57;height:89" coordorigin="1759,12449" coordsize="57,89" path="m1759,12523l1759,12535,1763,12536,1767,12537,1771,12538,1775,12538,1779,12539,1793,12539,1801,12536,1810,12529,1778,12529,1774,12528,1766,12526,1763,12525,1759,12523xe" filled="t" fillcolor="#231F20" stroked="f">
                <v:path arrowok="t"/>
                <v:fill type="solid"/>
              </v:shape>
              <v:shape style="position:absolute;left:1759;top:12449;width:57;height:89" coordorigin="1759,12449" coordsize="57,89" path="m1810,12489l1789,12489,1794,12491,1798,12494,1802,12498,1804,12503,1804,12515,1802,12520,1798,12523,1794,12527,1789,12529,1810,12529,1813,12526,1816,12518,1816,12500,1813,12492,1810,12489xe" filled="t" fillcolor="#231F20" stroked="f">
                <v:path arrowok="t"/>
                <v:fill type="solid"/>
              </v:shape>
              <v:shape style="position:absolute;left:1759;top:12449;width:57;height:89" coordorigin="1759,12449" coordsize="57,89" path="m1810,12449l1763,12449,1763,12493,1766,12492,1770,12491,1776,12489,1779,12489,1810,12489,1808,12487,1802,12482,1799,12481,1774,12481,1774,12459,1810,12459,1810,12449xe" filled="t" fillcolor="#231F20" stroked="f">
                <v:path arrowok="t"/>
                <v:fill type="solid"/>
              </v:shape>
              <v:shape style="position:absolute;left:1759;top:12449;width:57;height:89" coordorigin="1759,12449" coordsize="57,89" path="m1794,12479l1783,12479,1777,12480,1776,12480,1774,12481,1799,12481,1794,12479xe" filled="t" fillcolor="#231F20" stroked="f">
                <v:path arrowok="t"/>
                <v:fill type="solid"/>
              </v:shape>
            </v:group>
            <v:group style="position:absolute;left:1849;top:12353;width:40;height:2" coordorigin="1849,12353" coordsize="40,2">
              <v:shape style="position:absolute;left:1849;top:12353;width:40;height:2" coordorigin="1849,12353" coordsize="40,0" path="m1849,12353l1889,12353e" filled="t" fillcolor="#231F20" stroked="f">
                <v:path arrowok="t"/>
                <v:fill type="solid"/>
              </v:shape>
            </v:group>
            <v:group style="position:absolute;left:11559;top:12353;width:40;height:2" coordorigin="11559,12353" coordsize="40,2">
              <v:shape style="position:absolute;left:11559;top:12353;width:40;height:2" coordorigin="11559,12353" coordsize="40,0" path="m11599,12353l11559,12353e" filled="t" fillcolor="#231F20" stroked="f">
                <v:path arrowok="t"/>
                <v:fill type="solid"/>
              </v:shape>
            </v:group>
            <v:group style="position:absolute;left:1651;top:12298;width:52;height:88" coordorigin="1651,12298" coordsize="52,88">
              <v:shape style="position:absolute;left:1651;top:12298;width:52;height:88" coordorigin="1651,12298" coordsize="52,88" path="m1703,12376l1653,12376,1653,12386,1703,12386,1703,12376xe" filled="t" fillcolor="#231F20" stroked="f">
                <v:path arrowok="t"/>
                <v:fill type="solid"/>
              </v:shape>
              <v:shape style="position:absolute;left:1651;top:12298;width:52;height:88" coordorigin="1651,12298" coordsize="52,88" path="m1684,12309l1672,12309,1672,12376,1684,12376,1684,12309xe" filled="t" fillcolor="#231F20" stroked="f">
                <v:path arrowok="t"/>
                <v:fill type="solid"/>
              </v:shape>
              <v:shape style="position:absolute;left:1651;top:12298;width:52;height:88" coordorigin="1651,12298" coordsize="52,88" path="m1684,12298l1672,12298,1651,12303,1651,12313,1672,12309,1684,12309,1684,12298xe" filled="t" fillcolor="#231F20" stroked="f">
                <v:path arrowok="t"/>
                <v:fill type="solid"/>
              </v:shape>
            </v:group>
            <v:group style="position:absolute;left:1727;top:12379;width:12;height:2" coordorigin="1727,12379" coordsize="12,2">
              <v:shape style="position:absolute;left:1727;top:12379;width:12;height:2" coordorigin="1727,12379" coordsize="12,0" path="m1727,12379l1740,12379e" filled="f" stroked="t" strokeweight=".847174pt" strokecolor="#231F20">
                <v:path arrowok="t"/>
              </v:shape>
            </v:group>
            <v:group style="position:absolute;left:1761;top:12297;width:61;height:91" coordorigin="1761,12297" coordsize="61,91">
              <v:shape style="position:absolute;left:1761;top:12297;width:61;height:91" coordorigin="1761,12297" coordsize="61,91" path="m1801,12297l1781,12297,1774,12301,1768,12308,1763,12316,1761,12328,1761,12357,1763,12368,1774,12384,1781,12388,1801,12388,1808,12384,1812,12378,1785,12378,1780,12375,1774,12363,1773,12354,1773,12330,1774,12321,1780,12309,1785,12306,1812,12306,1808,12301,1801,12297xe" filled="t" fillcolor="#231F20" stroked="f">
                <v:path arrowok="t"/>
                <v:fill type="solid"/>
              </v:shape>
              <v:shape style="position:absolute;left:1761;top:12297;width:61;height:91" coordorigin="1761,12297" coordsize="61,91" path="m1812,12306l1797,12306,1802,12309,1805,12315,1808,12321,1809,12330,1809,12354,1808,12363,1805,12369,1802,12375,1797,12378,1812,12378,1814,12376,1819,12368,1821,12357,1821,12328,1819,12316,1814,12308,1812,12306xe" filled="t" fillcolor="#231F20" stroked="f">
                <v:path arrowok="t"/>
                <v:fill type="solid"/>
              </v:shape>
            </v:group>
            <v:group style="position:absolute;left:1849;top:12655;width:9574;height:302" coordorigin="1849,12655" coordsize="9574,302">
              <v:shape style="position:absolute;left:1849;top:12655;width:9574;height:302" coordorigin="1849,12655" coordsize="9574,302" path="m1849,12956l2026,12655,2203,12655,2380,12956,2558,12655,2735,12655,2912,12956,4862,12956,5040,12655,5217,12655,5394,12956,5572,12956,5749,12655,5926,12956,6281,12956,6458,12655,6635,12956,9117,12956,9295,12655,9472,12956,10536,12956,10713,12655,10890,12956,11422,12956e" filled="f" stroked="t" strokeweight=".502202pt" strokecolor="#231F20">
                <v:path arrowok="t"/>
                <v:stroke dashstyle="longDash"/>
              </v:shape>
            </v:group>
            <v:group style="position:absolute;left:1849;top:12926;width:30;height:30" coordorigin="1849,12926" coordsize="30,30">
              <v:shape style="position:absolute;left:1849;top:12926;width:30;height:30" coordorigin="1849,12926" coordsize="30,30" path="m1879,12956l1879,12926,1849,12926e" filled="f" stroked="t" strokeweight=".251101pt" strokecolor="#231F20">
                <v:path arrowok="t"/>
              </v:shape>
            </v:group>
            <v:group style="position:absolute;left:1996;top:12624;width:60;height:60" coordorigin="1996,12624" coordsize="60,60">
              <v:shape style="position:absolute;left:1996;top:12624;width:60;height:60" coordorigin="1996,12624" coordsize="60,60" path="m1993,12655l2058,12655e" filled="f" stroked="t" strokeweight="3.364135pt" strokecolor="#231F20">
                <v:path arrowok="t"/>
              </v:shape>
            </v:group>
            <v:group style="position:absolute;left:2173;top:12624;width:60;height:60" coordorigin="2173,12624" coordsize="60,60">
              <v:shape style="position:absolute;left:2173;top:12624;width:60;height:60" coordorigin="2173,12624" coordsize="60,60" path="m2170,12655l2236,12655e" filled="f" stroked="t" strokeweight="3.364135pt" strokecolor="#231F20">
                <v:path arrowok="t"/>
              </v:shape>
            </v:group>
            <v:group style="position:absolute;left:2350;top:12926;width:60;height:30" coordorigin="2350,12926" coordsize="60,30">
              <v:shape style="position:absolute;left:2350;top:12926;width:60;height:30" coordorigin="2350,12926" coordsize="60,30" path="m2410,12956l2410,12926,2350,12926,2350,12956e" filled="f" stroked="t" strokeweight=".251101pt" strokecolor="#231F20">
                <v:path arrowok="t"/>
              </v:shape>
            </v:group>
            <v:group style="position:absolute;left:2528;top:12624;width:60;height:60" coordorigin="2528,12624" coordsize="60,60">
              <v:shape style="position:absolute;left:2528;top:12624;width:60;height:60" coordorigin="2528,12624" coordsize="60,60" path="m2525,12655l2590,12655e" filled="f" stroked="t" strokeweight="3.364135pt" strokecolor="#231F20">
                <v:path arrowok="t"/>
              </v:shape>
            </v:group>
            <v:group style="position:absolute;left:2705;top:12624;width:60;height:60" coordorigin="2705,12624" coordsize="60,60">
              <v:shape style="position:absolute;left:2705;top:12624;width:60;height:60" coordorigin="2705,12624" coordsize="60,60" path="m2702,12655l2768,12655e" filled="f" stroked="t" strokeweight="3.364135pt" strokecolor="#231F20">
                <v:path arrowok="t"/>
              </v:shape>
            </v:group>
            <v:group style="position:absolute;left:2882;top:12926;width:60;height:30" coordorigin="2882,12926" coordsize="60,30">
              <v:shape style="position:absolute;left:2882;top:12926;width:60;height:30" coordorigin="2882,12926" coordsize="60,30" path="m2942,12956l2942,12926,2882,12926,2882,12956e" filled="f" stroked="t" strokeweight=".251101pt" strokecolor="#231F20">
                <v:path arrowok="t"/>
              </v:shape>
            </v:group>
            <v:group style="position:absolute;left:3059;top:12926;width:60;height:30" coordorigin="3059,12926" coordsize="60,30">
              <v:shape style="position:absolute;left:3059;top:12926;width:60;height:30" coordorigin="3059,12926" coordsize="60,30" path="m3120,12956l3120,12926,3059,12926,3059,12956e" filled="f" stroked="t" strokeweight=".251101pt" strokecolor="#231F20">
                <v:path arrowok="t"/>
              </v:shape>
            </v:group>
            <v:group style="position:absolute;left:3237;top:12926;width:60;height:30" coordorigin="3237,12926" coordsize="60,30">
              <v:shape style="position:absolute;left:3237;top:12926;width:60;height:30" coordorigin="3237,12926" coordsize="60,30" path="m3297,12956l3297,12926,3237,12926,3237,12956e" filled="f" stroked="t" strokeweight=".251101pt" strokecolor="#231F20">
                <v:path arrowok="t"/>
              </v:shape>
            </v:group>
            <v:group style="position:absolute;left:3414;top:12926;width:60;height:30" coordorigin="3414,12926" coordsize="60,30">
              <v:shape style="position:absolute;left:3414;top:12926;width:60;height:30" coordorigin="3414,12926" coordsize="60,30" path="m3474,12956l3474,12926,3414,12926,3414,12956e" filled="f" stroked="t" strokeweight=".251101pt" strokecolor="#231F20">
                <v:path arrowok="t"/>
              </v:shape>
            </v:group>
            <v:group style="position:absolute;left:3591;top:12926;width:60;height:30" coordorigin="3591,12926" coordsize="60,30">
              <v:shape style="position:absolute;left:3591;top:12926;width:60;height:30" coordorigin="3591,12926" coordsize="60,30" path="m3652,12956l3652,12926,3591,12926,3591,12956e" filled="f" stroked="t" strokeweight=".251101pt" strokecolor="#231F20">
                <v:path arrowok="t"/>
              </v:shape>
            </v:group>
            <v:group style="position:absolute;left:3769;top:12926;width:60;height:30" coordorigin="3769,12926" coordsize="60,30">
              <v:shape style="position:absolute;left:3769;top:12926;width:60;height:30" coordorigin="3769,12926" coordsize="60,30" path="m3829,12956l3829,12926,3769,12926,3769,12956e" filled="f" stroked="t" strokeweight=".251101pt" strokecolor="#231F20">
                <v:path arrowok="t"/>
              </v:shape>
            </v:group>
            <v:group style="position:absolute;left:3946;top:12926;width:60;height:30" coordorigin="3946,12926" coordsize="60,30">
              <v:shape style="position:absolute;left:3946;top:12926;width:60;height:30" coordorigin="3946,12926" coordsize="60,30" path="m4006,12956l4006,12926,3946,12926,3946,12956e" filled="f" stroked="t" strokeweight=".251101pt" strokecolor="#231F20">
                <v:path arrowok="t"/>
              </v:shape>
            </v:group>
            <v:group style="position:absolute;left:4123;top:12926;width:60;height:30" coordorigin="4123,12926" coordsize="60,30">
              <v:shape style="position:absolute;left:4123;top:12926;width:60;height:30" coordorigin="4123,12926" coordsize="60,30" path="m4183,12956l4183,12926,4123,12926,4123,12956e" filled="f" stroked="t" strokeweight=".251101pt" strokecolor="#231F20">
                <v:path arrowok="t"/>
              </v:shape>
            </v:group>
            <v:group style="position:absolute;left:4300;top:12926;width:60;height:30" coordorigin="4300,12926" coordsize="60,30">
              <v:shape style="position:absolute;left:4300;top:12926;width:60;height:30" coordorigin="4300,12926" coordsize="60,30" path="m4361,12956l4361,12926,4300,12926,4300,12956e" filled="f" stroked="t" strokeweight=".251101pt" strokecolor="#231F20">
                <v:path arrowok="t"/>
              </v:shape>
            </v:group>
            <v:group style="position:absolute;left:4478;top:12926;width:60;height:30" coordorigin="4478,12926" coordsize="60,30">
              <v:shape style="position:absolute;left:4478;top:12926;width:60;height:30" coordorigin="4478,12926" coordsize="60,30" path="m4538,12956l4538,12926,4478,12926,4478,12956e" filled="f" stroked="t" strokeweight=".251101pt" strokecolor="#231F20">
                <v:path arrowok="t"/>
              </v:shape>
            </v:group>
            <v:group style="position:absolute;left:4655;top:12926;width:60;height:30" coordorigin="4655,12926" coordsize="60,30">
              <v:shape style="position:absolute;left:4655;top:12926;width:60;height:30" coordorigin="4655,12926" coordsize="60,30" path="m4715,12956l4715,12926,4655,12926,4655,12956e" filled="f" stroked="t" strokeweight=".251101pt" strokecolor="#231F20">
                <v:path arrowok="t"/>
              </v:shape>
            </v:group>
            <v:group style="position:absolute;left:4832;top:12926;width:60;height:30" coordorigin="4832,12926" coordsize="60,30">
              <v:shape style="position:absolute;left:4832;top:12926;width:60;height:30" coordorigin="4832,12926" coordsize="60,30" path="m4893,12956l4893,12926,4832,12926,4832,12956e" filled="f" stroked="t" strokeweight=".251101pt" strokecolor="#231F20">
                <v:path arrowok="t"/>
              </v:shape>
            </v:group>
            <v:group style="position:absolute;left:5010;top:12624;width:60;height:60" coordorigin="5010,12624" coordsize="60,60">
              <v:shape style="position:absolute;left:5010;top:12624;width:60;height:60" coordorigin="5010,12624" coordsize="60,60" path="m5007,12655l5072,12655e" filled="f" stroked="t" strokeweight="3.364135pt" strokecolor="#231F20">
                <v:path arrowok="t"/>
              </v:shape>
            </v:group>
            <v:group style="position:absolute;left:5187;top:12624;width:60;height:60" coordorigin="5187,12624" coordsize="60,60">
              <v:shape style="position:absolute;left:5187;top:12624;width:60;height:60" coordorigin="5187,12624" coordsize="60,60" path="m5184,12655l5250,12655e" filled="f" stroked="t" strokeweight="3.364135pt" strokecolor="#231F20">
                <v:path arrowok="t"/>
              </v:shape>
            </v:group>
            <v:group style="position:absolute;left:5364;top:12926;width:60;height:30" coordorigin="5364,12926" coordsize="60,30">
              <v:shape style="position:absolute;left:5364;top:12926;width:60;height:30" coordorigin="5364,12926" coordsize="60,30" path="m5424,12956l5424,12926,5364,12926,5364,12956e" filled="f" stroked="t" strokeweight=".251101pt" strokecolor="#231F20">
                <v:path arrowok="t"/>
              </v:shape>
            </v:group>
            <v:group style="position:absolute;left:5541;top:12926;width:60;height:30" coordorigin="5541,12926" coordsize="60,30">
              <v:shape style="position:absolute;left:5541;top:12926;width:60;height:30" coordorigin="5541,12926" coordsize="60,30" path="m5602,12956l5602,12926,5541,12926,5541,12956e" filled="f" stroked="t" strokeweight=".251101pt" strokecolor="#231F20">
                <v:path arrowok="t"/>
              </v:shape>
            </v:group>
            <v:group style="position:absolute;left:5719;top:12624;width:60;height:60" coordorigin="5719,12624" coordsize="60,60">
              <v:shape style="position:absolute;left:5719;top:12624;width:60;height:60" coordorigin="5719,12624" coordsize="60,60" path="m5716,12655l5781,12655e" filled="f" stroked="t" strokeweight="3.364135pt" strokecolor="#231F20">
                <v:path arrowok="t"/>
              </v:shape>
            </v:group>
            <v:group style="position:absolute;left:5896;top:12926;width:60;height:30" coordorigin="5896,12926" coordsize="60,30">
              <v:shape style="position:absolute;left:5896;top:12926;width:60;height:30" coordorigin="5896,12926" coordsize="60,30" path="m5956,12956l5956,12926,5896,12926,5896,12956e" filled="f" stroked="t" strokeweight=".251101pt" strokecolor="#231F20">
                <v:path arrowok="t"/>
              </v:shape>
            </v:group>
            <v:group style="position:absolute;left:6073;top:12926;width:60;height:30" coordorigin="6073,12926" coordsize="60,30">
              <v:shape style="position:absolute;left:6073;top:12926;width:60;height:30" coordorigin="6073,12926" coordsize="60,30" path="m6134,12956l6134,12926,6073,12926,6073,12956e" filled="f" stroked="t" strokeweight=".251101pt" strokecolor="#231F20">
                <v:path arrowok="t"/>
              </v:shape>
            </v:group>
            <v:group style="position:absolute;left:6251;top:12926;width:60;height:30" coordorigin="6251,12926" coordsize="60,30">
              <v:shape style="position:absolute;left:6251;top:12926;width:60;height:30" coordorigin="6251,12926" coordsize="60,30" path="m6311,12956l6311,12926,6251,12926,6251,12956e" filled="f" stroked="t" strokeweight=".251101pt" strokecolor="#231F20">
                <v:path arrowok="t"/>
              </v:shape>
            </v:group>
            <v:group style="position:absolute;left:6428;top:12624;width:60;height:60" coordorigin="6428,12624" coordsize="60,60">
              <v:shape style="position:absolute;left:6428;top:12624;width:60;height:60" coordorigin="6428,12624" coordsize="60,60" path="m6425,12655l6491,12655e" filled="f" stroked="t" strokeweight="3.364135pt" strokecolor="#231F20">
                <v:path arrowok="t"/>
              </v:shape>
            </v:group>
            <v:group style="position:absolute;left:6605;top:12926;width:60;height:30" coordorigin="6605,12926" coordsize="60,30">
              <v:shape style="position:absolute;left:6605;top:12926;width:60;height:30" coordorigin="6605,12926" coordsize="60,30" path="m6665,12956l6665,12926,6605,12926,6605,12956e" filled="f" stroked="t" strokeweight=".251101pt" strokecolor="#231F20">
                <v:path arrowok="t"/>
              </v:shape>
            </v:group>
            <v:group style="position:absolute;left:6782;top:12926;width:60;height:30" coordorigin="6782,12926" coordsize="60,30">
              <v:shape style="position:absolute;left:6782;top:12926;width:60;height:30" coordorigin="6782,12926" coordsize="60,30" path="m6843,12956l6843,12926,6782,12926,6782,12956e" filled="f" stroked="t" strokeweight=".251101pt" strokecolor="#231F20">
                <v:path arrowok="t"/>
              </v:shape>
            </v:group>
            <v:group style="position:absolute;left:6960;top:12926;width:60;height:30" coordorigin="6960,12926" coordsize="60,30">
              <v:shape style="position:absolute;left:6960;top:12926;width:60;height:30" coordorigin="6960,12926" coordsize="60,30" path="m7020,12956l7020,12926,6960,12926,6960,12956e" filled="f" stroked="t" strokeweight=".251101pt" strokecolor="#231F20">
                <v:path arrowok="t"/>
              </v:shape>
            </v:group>
            <v:group style="position:absolute;left:7137;top:12926;width:60;height:30" coordorigin="7137,12926" coordsize="60,30">
              <v:shape style="position:absolute;left:7137;top:12926;width:60;height:30" coordorigin="7137,12926" coordsize="60,30" path="m7197,12956l7197,12926,7137,12926,7137,12956e" filled="f" stroked="t" strokeweight=".251101pt" strokecolor="#231F20">
                <v:path arrowok="t"/>
              </v:shape>
            </v:group>
            <v:group style="position:absolute;left:7314;top:12926;width:60;height:30" coordorigin="7314,12926" coordsize="60,30">
              <v:shape style="position:absolute;left:7314;top:12926;width:60;height:30" coordorigin="7314,12926" coordsize="60,30" path="m7375,12956l7375,12926,7314,12926,7314,12956e" filled="f" stroked="t" strokeweight=".251101pt" strokecolor="#231F20">
                <v:path arrowok="t"/>
              </v:shape>
            </v:group>
            <v:group style="position:absolute;left:7492;top:12926;width:60;height:30" coordorigin="7492,12926" coordsize="60,30">
              <v:shape style="position:absolute;left:7492;top:12926;width:60;height:30" coordorigin="7492,12926" coordsize="60,30" path="m7552,12956l7552,12926,7492,12926,7492,12956e" filled="f" stroked="t" strokeweight=".251101pt" strokecolor="#231F20">
                <v:path arrowok="t"/>
              </v:shape>
            </v:group>
            <v:group style="position:absolute;left:7669;top:12926;width:60;height:30" coordorigin="7669,12926" coordsize="60,30">
              <v:shape style="position:absolute;left:7669;top:12926;width:60;height:30" coordorigin="7669,12926" coordsize="60,30" path="m7729,12956l7729,12926,7669,12926,7669,12956e" filled="f" stroked="t" strokeweight=".251101pt" strokecolor="#231F20">
                <v:path arrowok="t"/>
              </v:shape>
            </v:group>
            <v:group style="position:absolute;left:7846;top:12926;width:60;height:30" coordorigin="7846,12926" coordsize="60,30">
              <v:shape style="position:absolute;left:7846;top:12926;width:60;height:30" coordorigin="7846,12926" coordsize="60,30" path="m7906,12956l7906,12926,7846,12926,7846,12956e" filled="f" stroked="t" strokeweight=".251101pt" strokecolor="#231F20">
                <v:path arrowok="t"/>
              </v:shape>
            </v:group>
            <v:group style="position:absolute;left:8023;top:12926;width:60;height:30" coordorigin="8023,12926" coordsize="60,30">
              <v:shape style="position:absolute;left:8023;top:12926;width:60;height:30" coordorigin="8023,12926" coordsize="60,30" path="m8084,12956l8084,12926,8023,12926,8023,12956e" filled="f" stroked="t" strokeweight=".251101pt" strokecolor="#231F20">
                <v:path arrowok="t"/>
              </v:shape>
            </v:group>
            <v:group style="position:absolute;left:8201;top:12926;width:60;height:30" coordorigin="8201,12926" coordsize="60,30">
              <v:shape style="position:absolute;left:8201;top:12926;width:60;height:30" coordorigin="8201,12926" coordsize="60,30" path="m8261,12956l8261,12926,8201,12926,8201,12956e" filled="f" stroked="t" strokeweight=".251101pt" strokecolor="#231F20">
                <v:path arrowok="t"/>
              </v:shape>
            </v:group>
            <v:group style="position:absolute;left:8378;top:12926;width:60;height:30" coordorigin="8378,12926" coordsize="60,30">
              <v:shape style="position:absolute;left:8378;top:12926;width:60;height:30" coordorigin="8378,12926" coordsize="60,30" path="m8438,12956l8438,12926,8378,12926,8378,12956e" filled="f" stroked="t" strokeweight=".251101pt" strokecolor="#231F20">
                <v:path arrowok="t"/>
              </v:shape>
            </v:group>
            <v:group style="position:absolute;left:8555;top:12926;width:60;height:30" coordorigin="8555,12926" coordsize="60,30">
              <v:shape style="position:absolute;left:8555;top:12926;width:60;height:30" coordorigin="8555,12926" coordsize="60,30" path="m8616,12956l8616,12926,8555,12926,8555,12956e" filled="f" stroked="t" strokeweight=".251101pt" strokecolor="#231F20">
                <v:path arrowok="t"/>
              </v:shape>
            </v:group>
            <v:group style="position:absolute;left:8733;top:12926;width:60;height:30" coordorigin="8733,12926" coordsize="60,30">
              <v:shape style="position:absolute;left:8733;top:12926;width:60;height:30" coordorigin="8733,12926" coordsize="60,30" path="m8793,12956l8793,12926,8733,12926,8733,12956e" filled="f" stroked="t" strokeweight=".251101pt" strokecolor="#231F20">
                <v:path arrowok="t"/>
              </v:shape>
            </v:group>
            <v:group style="position:absolute;left:8910;top:12926;width:60;height:30" coordorigin="8910,12926" coordsize="60,30">
              <v:shape style="position:absolute;left:8910;top:12926;width:60;height:30" coordorigin="8910,12926" coordsize="60,30" path="m8970,12956l8970,12926,8910,12926,8910,12956e" filled="f" stroked="t" strokeweight=".251101pt" strokecolor="#231F20">
                <v:path arrowok="t"/>
              </v:shape>
            </v:group>
            <v:group style="position:absolute;left:9087;top:12926;width:60;height:30" coordorigin="9087,12926" coordsize="60,30">
              <v:shape style="position:absolute;left:9087;top:12926;width:60;height:30" coordorigin="9087,12926" coordsize="60,30" path="m9147,12956l9147,12926,9087,12926,9087,12956e" filled="f" stroked="t" strokeweight=".251101pt" strokecolor="#231F20">
                <v:path arrowok="t"/>
              </v:shape>
            </v:group>
            <v:group style="position:absolute;left:9264;top:12624;width:60;height:60" coordorigin="9264,12624" coordsize="60,60">
              <v:shape style="position:absolute;left:9264;top:12624;width:60;height:60" coordorigin="9264,12624" coordsize="60,60" path="m9262,12655l9327,12655e" filled="f" stroked="t" strokeweight="3.364135pt" strokecolor="#231F20">
                <v:path arrowok="t"/>
              </v:shape>
            </v:group>
            <v:group style="position:absolute;left:9442;top:12926;width:60;height:30" coordorigin="9442,12926" coordsize="60,30">
              <v:shape style="position:absolute;left:9442;top:12926;width:60;height:30" coordorigin="9442,12926" coordsize="60,30" path="m9502,12956l9502,12926,9442,12926,9442,12956e" filled="f" stroked="t" strokeweight=".251101pt" strokecolor="#231F20">
                <v:path arrowok="t"/>
              </v:shape>
            </v:group>
            <v:group style="position:absolute;left:9619;top:12926;width:60;height:30" coordorigin="9619,12926" coordsize="60,30">
              <v:shape style="position:absolute;left:9619;top:12926;width:60;height:30" coordorigin="9619,12926" coordsize="60,30" path="m9679,12956l9679,12926,9619,12926,9619,12956e" filled="f" stroked="t" strokeweight=".251101pt" strokecolor="#231F20">
                <v:path arrowok="t"/>
              </v:shape>
            </v:group>
            <v:group style="position:absolute;left:9796;top:12926;width:60;height:30" coordorigin="9796,12926" coordsize="60,30">
              <v:shape style="position:absolute;left:9796;top:12926;width:60;height:30" coordorigin="9796,12926" coordsize="60,30" path="m9857,12956l9857,12926,9796,12926,9796,12956e" filled="f" stroked="t" strokeweight=".251101pt" strokecolor="#231F20">
                <v:path arrowok="t"/>
              </v:shape>
            </v:group>
            <v:group style="position:absolute;left:9974;top:12926;width:60;height:30" coordorigin="9974,12926" coordsize="60,30">
              <v:shape style="position:absolute;left:9974;top:12926;width:60;height:30" coordorigin="9974,12926" coordsize="60,30" path="m10034,12956l10034,12926,9974,12926,9974,12956e" filled="f" stroked="t" strokeweight=".251101pt" strokecolor="#231F20">
                <v:path arrowok="t"/>
              </v:shape>
            </v:group>
            <v:group style="position:absolute;left:10151;top:12926;width:60;height:30" coordorigin="10151,12926" coordsize="60,30">
              <v:shape style="position:absolute;left:10151;top:12926;width:60;height:30" coordorigin="10151,12926" coordsize="60,30" path="m10211,12956l10211,12926,10151,12926,10151,12956e" filled="f" stroked="t" strokeweight=".251101pt" strokecolor="#231F20">
                <v:path arrowok="t"/>
              </v:shape>
            </v:group>
            <v:group style="position:absolute;left:10328;top:12926;width:60;height:30" coordorigin="10328,12926" coordsize="60,30">
              <v:shape style="position:absolute;left:10328;top:12926;width:60;height:30" coordorigin="10328,12926" coordsize="60,30" path="m10388,12956l10388,12926,10328,12926,10328,12956e" filled="f" stroked="t" strokeweight=".251101pt" strokecolor="#231F20">
                <v:path arrowok="t"/>
              </v:shape>
            </v:group>
            <v:group style="position:absolute;left:10506;top:12926;width:60;height:30" coordorigin="10506,12926" coordsize="60,30">
              <v:shape style="position:absolute;left:10506;top:12926;width:60;height:30" coordorigin="10506,12926" coordsize="60,30" path="m10566,12956l10566,12926,10506,12926,10506,12956e" filled="f" stroked="t" strokeweight=".251101pt" strokecolor="#231F20">
                <v:path arrowok="t"/>
              </v:shape>
            </v:group>
            <v:group style="position:absolute;left:10683;top:12624;width:60;height:60" coordorigin="10683,12624" coordsize="60,60">
              <v:shape style="position:absolute;left:10683;top:12624;width:60;height:60" coordorigin="10683,12624" coordsize="60,60" path="m10680,12655l10746,12655e" filled="f" stroked="t" strokeweight="3.364135pt" strokecolor="#231F20">
                <v:path arrowok="t"/>
              </v:shape>
            </v:group>
            <v:group style="position:absolute;left:10860;top:12926;width:60;height:30" coordorigin="10860,12926" coordsize="60,30">
              <v:shape style="position:absolute;left:10860;top:12926;width:60;height:30" coordorigin="10860,12926" coordsize="60,30" path="m10920,12956l10920,12926,10860,12926,10860,12956e" filled="f" stroked="t" strokeweight=".251101pt" strokecolor="#231F20">
                <v:path arrowok="t"/>
              </v:shape>
            </v:group>
            <v:group style="position:absolute;left:11037;top:12926;width:60;height:30" coordorigin="11037,12926" coordsize="60,30">
              <v:shape style="position:absolute;left:11037;top:12926;width:60;height:30" coordorigin="11037,12926" coordsize="60,30" path="m11098,12956l11098,12926,11037,12926,11037,12956e" filled="f" stroked="t" strokeweight=".251101pt" strokecolor="#231F20">
                <v:path arrowok="t"/>
              </v:shape>
            </v:group>
            <v:group style="position:absolute;left:11215;top:12926;width:60;height:30" coordorigin="11215,12926" coordsize="60,30">
              <v:shape style="position:absolute;left:11215;top:12926;width:60;height:30" coordorigin="11215,12926" coordsize="60,30" path="m11275,12956l11275,12926,11215,12926,11215,12956e" filled="f" stroked="t" strokeweight=".251101pt" strokecolor="#231F20">
                <v:path arrowok="t"/>
              </v:shape>
            </v:group>
            <v:group style="position:absolute;left:11392;top:12926;width:60;height:30" coordorigin="11392,12926" coordsize="60,30">
              <v:shape style="position:absolute;left:11392;top:12926;width:60;height:30" coordorigin="11392,12926" coordsize="60,30" path="m11452,12956l11452,12926,11392,12926,11392,12956e" filled="f" stroked="t" strokeweight=".251101pt" strokecolor="#231F20">
                <v:path arrowok="t"/>
              </v:shape>
            </v:group>
            <v:group style="position:absolute;left:1849;top:12353;width:9574;height:603" coordorigin="1849,12353" coordsize="9574,603">
              <v:shape style="position:absolute;left:1849;top:12353;width:9574;height:603" coordorigin="1849,12353" coordsize="9574,603" path="m1849,12956l2026,12353,2203,12434,2380,12956,2558,12534,2735,12353,2912,12956,4862,12956,5040,12353,5217,12353,5394,12956,5572,12956,5749,12353,5926,12956,6281,12956,6458,12353,6635,12956,9117,12956,9295,12353,9472,12956,10536,12956,10713,12353,10890,12956,11422,12956e" filled="f" stroked="t" strokeweight=".502202pt" strokecolor="#231F20">
                <v:path arrowok="t"/>
                <v:stroke dashstyle="longDash"/>
              </v:shape>
            </v:group>
            <v:group style="position:absolute;left:1849;top:12926;width:30;height:30" coordorigin="1849,12926" coordsize="30,30">
              <v:shape style="position:absolute;left:1849;top:12926;width:30;height:30" coordorigin="1849,12926" coordsize="30,30" path="m1849,12956l1879,12926e" filled="f" stroked="t" strokeweight=".251101pt" strokecolor="#231F20">
                <v:path arrowok="t"/>
              </v:shape>
            </v:group>
            <v:group style="position:absolute;left:1996;top:12353;width:30;height:30" coordorigin="1996,12353" coordsize="30,30">
              <v:shape style="position:absolute;left:1996;top:12353;width:30;height:30" coordorigin="1996,12353" coordsize="30,30" path="m1996,12383l2026,12353e" filled="f" stroked="t" strokeweight=".251101pt" strokecolor="#231F20">
                <v:path arrowok="t"/>
              </v:shape>
            </v:group>
            <v:group style="position:absolute;left:2026;top:12353;width:30;height:30" coordorigin="2026,12353" coordsize="30,30">
              <v:shape style="position:absolute;left:2026;top:12353;width:30;height:30" coordorigin="2026,12353" coordsize="30,30" path="m2026,12353l2056,12383e" filled="f" stroked="t" strokeweight=".251101pt" strokecolor="#231F20">
                <v:path arrowok="t"/>
              </v:shape>
            </v:group>
            <v:group style="position:absolute;left:2173;top:12404;width:60;height:60" coordorigin="2173,12404" coordsize="60,60">
              <v:shape style="position:absolute;left:2173;top:12404;width:60;height:60" coordorigin="2173,12404" coordsize="60,60" path="m2173,12464l2233,12404e" filled="f" stroked="t" strokeweight=".251101pt" strokecolor="#231F20">
                <v:path arrowok="t"/>
              </v:shape>
            </v:group>
            <v:group style="position:absolute;left:2173;top:12404;width:60;height:60" coordorigin="2173,12404" coordsize="60,60">
              <v:shape style="position:absolute;left:2173;top:12404;width:60;height:60" coordorigin="2173,12404" coordsize="60,60" path="m2173,12404l2233,12464e" filled="f" stroked="t" strokeweight=".251101pt" strokecolor="#231F20">
                <v:path arrowok="t"/>
              </v:shape>
            </v:group>
            <v:group style="position:absolute;left:2380;top:12926;width:30;height:30" coordorigin="2380,12926" coordsize="30,30">
              <v:shape style="position:absolute;left:2380;top:12926;width:30;height:30" coordorigin="2380,12926" coordsize="30,30" path="m2380,12956l2410,12926e" filled="f" stroked="t" strokeweight=".251101pt" strokecolor="#231F20">
                <v:path arrowok="t"/>
              </v:shape>
            </v:group>
            <v:group style="position:absolute;left:2350;top:12926;width:30;height:30" coordorigin="2350,12926" coordsize="30,30">
              <v:shape style="position:absolute;left:2350;top:12926;width:30;height:30" coordorigin="2350,12926" coordsize="30,30" path="m2350,12926l2380,12956e" filled="f" stroked="t" strokeweight=".251101pt" strokecolor="#231F20">
                <v:path arrowok="t"/>
              </v:shape>
            </v:group>
            <v:group style="position:absolute;left:2528;top:12504;width:60;height:60" coordorigin="2528,12504" coordsize="60,60">
              <v:shape style="position:absolute;left:2528;top:12504;width:60;height:60" coordorigin="2528,12504" coordsize="60,60" path="m2528,12564l2588,12504e" filled="f" stroked="t" strokeweight=".251101pt" strokecolor="#231F20">
                <v:path arrowok="t"/>
              </v:shape>
            </v:group>
            <v:group style="position:absolute;left:2528;top:12504;width:60;height:60" coordorigin="2528,12504" coordsize="60,60">
              <v:shape style="position:absolute;left:2528;top:12504;width:60;height:60" coordorigin="2528,12504" coordsize="60,60" path="m2528,12504l2588,12564e" filled="f" stroked="t" strokeweight=".251101pt" strokecolor="#231F20">
                <v:path arrowok="t"/>
              </v:shape>
            </v:group>
            <v:group style="position:absolute;left:2705;top:12353;width:30;height:30" coordorigin="2705,12353" coordsize="30,30">
              <v:shape style="position:absolute;left:2705;top:12353;width:30;height:30" coordorigin="2705,12353" coordsize="30,30" path="m2705,12383l2735,12353e" filled="f" stroked="t" strokeweight=".251101pt" strokecolor="#231F20">
                <v:path arrowok="t"/>
              </v:shape>
            </v:group>
            <v:group style="position:absolute;left:2735;top:12353;width:30;height:30" coordorigin="2735,12353" coordsize="30,30">
              <v:shape style="position:absolute;left:2735;top:12353;width:30;height:30" coordorigin="2735,12353" coordsize="30,30" path="m2735,12353l2765,12383e" filled="f" stroked="t" strokeweight=".251101pt" strokecolor="#231F20">
                <v:path arrowok="t"/>
              </v:shape>
            </v:group>
            <v:group style="position:absolute;left:2912;top:12926;width:30;height:30" coordorigin="2912,12926" coordsize="30,30">
              <v:shape style="position:absolute;left:2912;top:12926;width:30;height:30" coordorigin="2912,12926" coordsize="30,30" path="m2912,12956l2942,12926e" filled="f" stroked="t" strokeweight=".251101pt" strokecolor="#231F20">
                <v:path arrowok="t"/>
              </v:shape>
            </v:group>
            <v:group style="position:absolute;left:2882;top:12926;width:30;height:30" coordorigin="2882,12926" coordsize="30,30">
              <v:shape style="position:absolute;left:2882;top:12926;width:30;height:30" coordorigin="2882,12926" coordsize="30,30" path="m2882,12926l2912,12956e" filled="f" stroked="t" strokeweight=".251101pt" strokecolor="#231F20">
                <v:path arrowok="t"/>
              </v:shape>
            </v:group>
            <v:group style="position:absolute;left:3090;top:12926;width:30;height:30" coordorigin="3090,12926" coordsize="30,30">
              <v:shape style="position:absolute;left:3090;top:12926;width:30;height:30" coordorigin="3090,12926" coordsize="30,30" path="m3090,12956l3120,12926e" filled="f" stroked="t" strokeweight=".251101pt" strokecolor="#231F20">
                <v:path arrowok="t"/>
              </v:shape>
            </v:group>
            <v:group style="position:absolute;left:3059;top:12926;width:30;height:30" coordorigin="3059,12926" coordsize="30,30">
              <v:shape style="position:absolute;left:3059;top:12926;width:30;height:30" coordorigin="3059,12926" coordsize="30,30" path="m3059,12926l3090,12956e" filled="f" stroked="t" strokeweight=".251101pt" strokecolor="#231F20">
                <v:path arrowok="t"/>
              </v:shape>
            </v:group>
            <v:group style="position:absolute;left:3267;top:12926;width:30;height:30" coordorigin="3267,12926" coordsize="30,30">
              <v:shape style="position:absolute;left:3267;top:12926;width:30;height:30" coordorigin="3267,12926" coordsize="30,30" path="m3267,12956l3297,12926e" filled="f" stroked="t" strokeweight=".251101pt" strokecolor="#231F20">
                <v:path arrowok="t"/>
              </v:shape>
            </v:group>
            <v:group style="position:absolute;left:3237;top:12926;width:30;height:30" coordorigin="3237,12926" coordsize="30,30">
              <v:shape style="position:absolute;left:3237;top:12926;width:30;height:30" coordorigin="3237,12926" coordsize="30,30" path="m3237,12926l3267,12956e" filled="f" stroked="t" strokeweight=".251101pt" strokecolor="#231F20">
                <v:path arrowok="t"/>
              </v:shape>
            </v:group>
            <v:group style="position:absolute;left:3444;top:12926;width:30;height:30" coordorigin="3444,12926" coordsize="30,30">
              <v:shape style="position:absolute;left:3444;top:12926;width:30;height:30" coordorigin="3444,12926" coordsize="30,30" path="m3444,12956l3474,12926e" filled="f" stroked="t" strokeweight=".251101pt" strokecolor="#231F20">
                <v:path arrowok="t"/>
              </v:shape>
            </v:group>
            <v:group style="position:absolute;left:3414;top:12926;width:30;height:30" coordorigin="3414,12926" coordsize="30,30">
              <v:shape style="position:absolute;left:3414;top:12926;width:30;height:30" coordorigin="3414,12926" coordsize="30,30" path="m3414,12926l3444,12956e" filled="f" stroked="t" strokeweight=".251101pt" strokecolor="#231F20">
                <v:path arrowok="t"/>
              </v:shape>
            </v:group>
            <v:group style="position:absolute;left:3621;top:12926;width:30;height:30" coordorigin="3621,12926" coordsize="30,30">
              <v:shape style="position:absolute;left:3621;top:12926;width:30;height:30" coordorigin="3621,12926" coordsize="30,30" path="m3621,12956l3652,12926e" filled="f" stroked="t" strokeweight=".251101pt" strokecolor="#231F20">
                <v:path arrowok="t"/>
              </v:shape>
            </v:group>
            <v:group style="position:absolute;left:3591;top:12926;width:30;height:30" coordorigin="3591,12926" coordsize="30,30">
              <v:shape style="position:absolute;left:3591;top:12926;width:30;height:30" coordorigin="3591,12926" coordsize="30,30" path="m3591,12926l3621,12956e" filled="f" stroked="t" strokeweight=".251101pt" strokecolor="#231F20">
                <v:path arrowok="t"/>
              </v:shape>
            </v:group>
            <v:group style="position:absolute;left:3799;top:12926;width:30;height:30" coordorigin="3799,12926" coordsize="30,30">
              <v:shape style="position:absolute;left:3799;top:12926;width:30;height:30" coordorigin="3799,12926" coordsize="30,30" path="m3799,12956l3829,12926e" filled="f" stroked="t" strokeweight=".251101pt" strokecolor="#231F20">
                <v:path arrowok="t"/>
              </v:shape>
            </v:group>
            <v:group style="position:absolute;left:3769;top:12926;width:30;height:30" coordorigin="3769,12926" coordsize="30,30">
              <v:shape style="position:absolute;left:3769;top:12926;width:30;height:30" coordorigin="3769,12926" coordsize="30,30" path="m3769,12926l3799,12956e" filled="f" stroked="t" strokeweight=".251101pt" strokecolor="#231F20">
                <v:path arrowok="t"/>
              </v:shape>
            </v:group>
            <v:group style="position:absolute;left:3976;top:12926;width:30;height:30" coordorigin="3976,12926" coordsize="30,30">
              <v:shape style="position:absolute;left:3976;top:12926;width:30;height:30" coordorigin="3976,12926" coordsize="30,30" path="m3976,12956l4006,12926e" filled="f" stroked="t" strokeweight=".251101pt" strokecolor="#231F20">
                <v:path arrowok="t"/>
              </v:shape>
            </v:group>
            <v:group style="position:absolute;left:3946;top:12926;width:30;height:30" coordorigin="3946,12926" coordsize="30,30">
              <v:shape style="position:absolute;left:3946;top:12926;width:30;height:30" coordorigin="3946,12926" coordsize="30,30" path="m3946,12926l3976,12956e" filled="f" stroked="t" strokeweight=".251101pt" strokecolor="#231F20">
                <v:path arrowok="t"/>
              </v:shape>
            </v:group>
            <v:group style="position:absolute;left:4153;top:12926;width:30;height:30" coordorigin="4153,12926" coordsize="30,30">
              <v:shape style="position:absolute;left:4153;top:12926;width:30;height:30" coordorigin="4153,12926" coordsize="30,30" path="m4153,12956l4183,12926e" filled="f" stroked="t" strokeweight=".251101pt" strokecolor="#231F20">
                <v:path arrowok="t"/>
              </v:shape>
            </v:group>
            <v:group style="position:absolute;left:4123;top:12926;width:30;height:30" coordorigin="4123,12926" coordsize="30,30">
              <v:shape style="position:absolute;left:4123;top:12926;width:30;height:30" coordorigin="4123,12926" coordsize="30,30" path="m4123,12926l4153,12956e" filled="f" stroked="t" strokeweight=".251101pt" strokecolor="#231F20">
                <v:path arrowok="t"/>
              </v:shape>
            </v:group>
            <v:group style="position:absolute;left:4331;top:12926;width:30;height:30" coordorigin="4331,12926" coordsize="30,30">
              <v:shape style="position:absolute;left:4331;top:12926;width:30;height:30" coordorigin="4331,12926" coordsize="30,30" path="m4331,12956l4361,12926e" filled="f" stroked="t" strokeweight=".251101pt" strokecolor="#231F20">
                <v:path arrowok="t"/>
              </v:shape>
            </v:group>
            <v:group style="position:absolute;left:4300;top:12926;width:30;height:30" coordorigin="4300,12926" coordsize="30,30">
              <v:shape style="position:absolute;left:4300;top:12926;width:30;height:30" coordorigin="4300,12926" coordsize="30,30" path="m4300,12926l4331,12956e" filled="f" stroked="t" strokeweight=".251101pt" strokecolor="#231F20">
                <v:path arrowok="t"/>
              </v:shape>
            </v:group>
            <v:group style="position:absolute;left:4508;top:12926;width:30;height:30" coordorigin="4508,12926" coordsize="30,30">
              <v:shape style="position:absolute;left:4508;top:12926;width:30;height:30" coordorigin="4508,12926" coordsize="30,30" path="m4508,12956l4538,12926e" filled="f" stroked="t" strokeweight=".251101pt" strokecolor="#231F20">
                <v:path arrowok="t"/>
              </v:shape>
            </v:group>
            <v:group style="position:absolute;left:4478;top:12926;width:30;height:30" coordorigin="4478,12926" coordsize="30,30">
              <v:shape style="position:absolute;left:4478;top:12926;width:30;height:30" coordorigin="4478,12926" coordsize="30,30" path="m4478,12926l4508,12956e" filled="f" stroked="t" strokeweight=".251101pt" strokecolor="#231F20">
                <v:path arrowok="t"/>
              </v:shape>
            </v:group>
            <v:group style="position:absolute;left:4685;top:12926;width:30;height:30" coordorigin="4685,12926" coordsize="30,30">
              <v:shape style="position:absolute;left:4685;top:12926;width:30;height:30" coordorigin="4685,12926" coordsize="30,30" path="m4685,12956l4715,12926e" filled="f" stroked="t" strokeweight=".251101pt" strokecolor="#231F20">
                <v:path arrowok="t"/>
              </v:shape>
            </v:group>
            <v:group style="position:absolute;left:4655;top:12926;width:30;height:30" coordorigin="4655,12926" coordsize="30,30">
              <v:shape style="position:absolute;left:4655;top:12926;width:30;height:30" coordorigin="4655,12926" coordsize="30,30" path="m4655,12926l4685,12956e" filled="f" stroked="t" strokeweight=".251101pt" strokecolor="#231F20">
                <v:path arrowok="t"/>
              </v:shape>
            </v:group>
            <v:group style="position:absolute;left:4862;top:12926;width:30;height:30" coordorigin="4862,12926" coordsize="30,30">
              <v:shape style="position:absolute;left:4862;top:12926;width:30;height:30" coordorigin="4862,12926" coordsize="30,30" path="m4862,12956l4893,12926e" filled="f" stroked="t" strokeweight=".251101pt" strokecolor="#231F20">
                <v:path arrowok="t"/>
              </v:shape>
            </v:group>
            <v:group style="position:absolute;left:4832;top:12926;width:30;height:30" coordorigin="4832,12926" coordsize="30,30">
              <v:shape style="position:absolute;left:4832;top:12926;width:30;height:30" coordorigin="4832,12926" coordsize="30,30" path="m4832,12926l4862,12956e" filled="f" stroked="t" strokeweight=".251101pt" strokecolor="#231F20">
                <v:path arrowok="t"/>
              </v:shape>
            </v:group>
            <v:group style="position:absolute;left:5010;top:12353;width:30;height:30" coordorigin="5010,12353" coordsize="30,30">
              <v:shape style="position:absolute;left:5010;top:12353;width:30;height:30" coordorigin="5010,12353" coordsize="30,30" path="m5010,12383l5040,12353e" filled="f" stroked="t" strokeweight=".251101pt" strokecolor="#231F20">
                <v:path arrowok="t"/>
              </v:shape>
            </v:group>
            <v:group style="position:absolute;left:5040;top:12353;width:30;height:30" coordorigin="5040,12353" coordsize="30,30">
              <v:shape style="position:absolute;left:5040;top:12353;width:30;height:30" coordorigin="5040,12353" coordsize="30,30" path="m5040,12353l5070,12383e" filled="f" stroked="t" strokeweight=".251101pt" strokecolor="#231F20">
                <v:path arrowok="t"/>
              </v:shape>
            </v:group>
            <v:group style="position:absolute;left:5187;top:12353;width:30;height:30" coordorigin="5187,12353" coordsize="30,30">
              <v:shape style="position:absolute;left:5187;top:12353;width:30;height:30" coordorigin="5187,12353" coordsize="30,30" path="m5187,12383l5217,12353e" filled="f" stroked="t" strokeweight=".251101pt" strokecolor="#231F20">
                <v:path arrowok="t"/>
              </v:shape>
            </v:group>
            <v:group style="position:absolute;left:5217;top:12353;width:30;height:30" coordorigin="5217,12353" coordsize="30,30">
              <v:shape style="position:absolute;left:5217;top:12353;width:30;height:30" coordorigin="5217,12353" coordsize="30,30" path="m5217,12353l5247,12383e" filled="f" stroked="t" strokeweight=".251101pt" strokecolor="#231F20">
                <v:path arrowok="t"/>
              </v:shape>
            </v:group>
            <v:group style="position:absolute;left:5394;top:12926;width:30;height:30" coordorigin="5394,12926" coordsize="30,30">
              <v:shape style="position:absolute;left:5394;top:12926;width:30;height:30" coordorigin="5394,12926" coordsize="30,30" path="m5394,12956l5424,12926e" filled="f" stroked="t" strokeweight=".251101pt" strokecolor="#231F20">
                <v:path arrowok="t"/>
              </v:shape>
            </v:group>
            <v:group style="position:absolute;left:5364;top:12926;width:30;height:30" coordorigin="5364,12926" coordsize="30,30">
              <v:shape style="position:absolute;left:5364;top:12926;width:30;height:30" coordorigin="5364,12926" coordsize="30,30" path="m5364,12926l5394,12956e" filled="f" stroked="t" strokeweight=".251101pt" strokecolor="#231F20">
                <v:path arrowok="t"/>
              </v:shape>
            </v:group>
            <v:group style="position:absolute;left:5572;top:12926;width:30;height:30" coordorigin="5572,12926" coordsize="30,30">
              <v:shape style="position:absolute;left:5572;top:12926;width:30;height:30" coordorigin="5572,12926" coordsize="30,30" path="m5572,12956l5602,12926e" filled="f" stroked="t" strokeweight=".251101pt" strokecolor="#231F20">
                <v:path arrowok="t"/>
              </v:shape>
            </v:group>
            <v:group style="position:absolute;left:5541;top:12926;width:30;height:30" coordorigin="5541,12926" coordsize="30,30">
              <v:shape style="position:absolute;left:5541;top:12926;width:30;height:30" coordorigin="5541,12926" coordsize="30,30" path="m5541,12926l5572,12956e" filled="f" stroked="t" strokeweight=".251101pt" strokecolor="#231F20">
                <v:path arrowok="t"/>
              </v:shape>
            </v:group>
            <v:group style="position:absolute;left:5719;top:12353;width:30;height:30" coordorigin="5719,12353" coordsize="30,30">
              <v:shape style="position:absolute;left:5719;top:12353;width:30;height:30" coordorigin="5719,12353" coordsize="30,30" path="m5719,12383l5749,12353e" filled="f" stroked="t" strokeweight=".251101pt" strokecolor="#231F20">
                <v:path arrowok="t"/>
              </v:shape>
            </v:group>
            <v:group style="position:absolute;left:5749;top:12353;width:30;height:30" coordorigin="5749,12353" coordsize="30,30">
              <v:shape style="position:absolute;left:5749;top:12353;width:30;height:30" coordorigin="5749,12353" coordsize="30,30" path="m5749,12353l5779,12383e" filled="f" stroked="t" strokeweight=".251101pt" strokecolor="#231F20">
                <v:path arrowok="t"/>
              </v:shape>
            </v:group>
            <v:group style="position:absolute;left:5926;top:12926;width:30;height:30" coordorigin="5926,12926" coordsize="30,30">
              <v:shape style="position:absolute;left:5926;top:12926;width:30;height:30" coordorigin="5926,12926" coordsize="30,30" path="m5926,12956l5956,12926e" filled="f" stroked="t" strokeweight=".251101pt" strokecolor="#231F20">
                <v:path arrowok="t"/>
              </v:shape>
            </v:group>
            <v:group style="position:absolute;left:5896;top:12926;width:30;height:30" coordorigin="5896,12926" coordsize="30,30">
              <v:shape style="position:absolute;left:5896;top:12926;width:30;height:30" coordorigin="5896,12926" coordsize="30,30" path="m5896,12926l5926,12956e" filled="f" stroked="t" strokeweight=".251101pt" strokecolor="#231F20">
                <v:path arrowok="t"/>
              </v:shape>
            </v:group>
            <v:group style="position:absolute;left:6103;top:12926;width:30;height:30" coordorigin="6103,12926" coordsize="30,30">
              <v:shape style="position:absolute;left:6103;top:12926;width:30;height:30" coordorigin="6103,12926" coordsize="30,30" path="m6103,12956l6134,12926e" filled="f" stroked="t" strokeweight=".251101pt" strokecolor="#231F20">
                <v:path arrowok="t"/>
              </v:shape>
            </v:group>
            <v:group style="position:absolute;left:6073;top:12926;width:30;height:30" coordorigin="6073,12926" coordsize="30,30">
              <v:shape style="position:absolute;left:6073;top:12926;width:30;height:30" coordorigin="6073,12926" coordsize="30,30" path="m6073,12926l6103,12956e" filled="f" stroked="t" strokeweight=".251101pt" strokecolor="#231F20">
                <v:path arrowok="t"/>
              </v:shape>
            </v:group>
            <v:group style="position:absolute;left:6281;top:12926;width:30;height:30" coordorigin="6281,12926" coordsize="30,30">
              <v:shape style="position:absolute;left:6281;top:12926;width:30;height:30" coordorigin="6281,12926" coordsize="30,30" path="m6281,12956l6311,12926e" filled="f" stroked="t" strokeweight=".251101pt" strokecolor="#231F20">
                <v:path arrowok="t"/>
              </v:shape>
            </v:group>
            <v:group style="position:absolute;left:6251;top:12926;width:30;height:30" coordorigin="6251,12926" coordsize="30,30">
              <v:shape style="position:absolute;left:6251;top:12926;width:30;height:30" coordorigin="6251,12926" coordsize="30,30" path="m6251,12926l6281,12956e" filled="f" stroked="t" strokeweight=".251101pt" strokecolor="#231F20">
                <v:path arrowok="t"/>
              </v:shape>
            </v:group>
            <v:group style="position:absolute;left:6428;top:12353;width:30;height:30" coordorigin="6428,12353" coordsize="30,30">
              <v:shape style="position:absolute;left:6428;top:12353;width:30;height:30" coordorigin="6428,12353" coordsize="30,30" path="m6428,12383l6458,12353e" filled="f" stroked="t" strokeweight=".251101pt" strokecolor="#231F20">
                <v:path arrowok="t"/>
              </v:shape>
            </v:group>
            <v:group style="position:absolute;left:6458;top:12353;width:30;height:30" coordorigin="6458,12353" coordsize="30,30">
              <v:shape style="position:absolute;left:6458;top:12353;width:30;height:30" coordorigin="6458,12353" coordsize="30,30" path="m6458,12353l6488,12383e" filled="f" stroked="t" strokeweight=".251101pt" strokecolor="#231F20">
                <v:path arrowok="t"/>
              </v:shape>
            </v:group>
            <v:group style="position:absolute;left:6635;top:12926;width:30;height:30" coordorigin="6635,12926" coordsize="30,30">
              <v:shape style="position:absolute;left:6635;top:12926;width:30;height:30" coordorigin="6635,12926" coordsize="30,30" path="m6635,12956l6665,12926e" filled="f" stroked="t" strokeweight=".251101pt" strokecolor="#231F20">
                <v:path arrowok="t"/>
              </v:shape>
            </v:group>
            <v:group style="position:absolute;left:6605;top:12926;width:30;height:30" coordorigin="6605,12926" coordsize="30,30">
              <v:shape style="position:absolute;left:6605;top:12926;width:30;height:30" coordorigin="6605,12926" coordsize="30,30" path="m6605,12926l6635,12956e" filled="f" stroked="t" strokeweight=".251101pt" strokecolor="#231F20">
                <v:path arrowok="t"/>
              </v:shape>
            </v:group>
            <v:group style="position:absolute;left:6813;top:12926;width:30;height:30" coordorigin="6813,12926" coordsize="30,30">
              <v:shape style="position:absolute;left:6813;top:12926;width:30;height:30" coordorigin="6813,12926" coordsize="30,30" path="m6813,12956l6843,12926e" filled="f" stroked="t" strokeweight=".251101pt" strokecolor="#231F20">
                <v:path arrowok="t"/>
              </v:shape>
            </v:group>
            <v:group style="position:absolute;left:6782;top:12926;width:30;height:30" coordorigin="6782,12926" coordsize="30,30">
              <v:shape style="position:absolute;left:6782;top:12926;width:30;height:30" coordorigin="6782,12926" coordsize="30,30" path="m6782,12926l6813,12956e" filled="f" stroked="t" strokeweight=".251101pt" strokecolor="#231F20">
                <v:path arrowok="t"/>
              </v:shape>
            </v:group>
            <v:group style="position:absolute;left:6990;top:12926;width:30;height:30" coordorigin="6990,12926" coordsize="30,30">
              <v:shape style="position:absolute;left:6990;top:12926;width:30;height:30" coordorigin="6990,12926" coordsize="30,30" path="m6990,12956l7020,12926e" filled="f" stroked="t" strokeweight=".251101pt" strokecolor="#231F20">
                <v:path arrowok="t"/>
              </v:shape>
            </v:group>
            <v:group style="position:absolute;left:6960;top:12926;width:30;height:30" coordorigin="6960,12926" coordsize="30,30">
              <v:shape style="position:absolute;left:6960;top:12926;width:30;height:30" coordorigin="6960,12926" coordsize="30,30" path="m6960,12926l6990,12956e" filled="f" stroked="t" strokeweight=".251101pt" strokecolor="#231F20">
                <v:path arrowok="t"/>
              </v:shape>
            </v:group>
            <v:group style="position:absolute;left:7167;top:12926;width:30;height:30" coordorigin="7167,12926" coordsize="30,30">
              <v:shape style="position:absolute;left:7167;top:12926;width:30;height:30" coordorigin="7167,12926" coordsize="30,30" path="m7167,12956l7197,12926e" filled="f" stroked="t" strokeweight=".251101pt" strokecolor="#231F20">
                <v:path arrowok="t"/>
              </v:shape>
            </v:group>
            <v:group style="position:absolute;left:7137;top:12926;width:30;height:30" coordorigin="7137,12926" coordsize="30,30">
              <v:shape style="position:absolute;left:7137;top:12926;width:30;height:30" coordorigin="7137,12926" coordsize="30,30" path="m7137,12926l7167,12956e" filled="f" stroked="t" strokeweight=".251101pt" strokecolor="#231F20">
                <v:path arrowok="t"/>
              </v:shape>
            </v:group>
            <v:group style="position:absolute;left:7344;top:12926;width:30;height:30" coordorigin="7344,12926" coordsize="30,30">
              <v:shape style="position:absolute;left:7344;top:12926;width:30;height:30" coordorigin="7344,12926" coordsize="30,30" path="m7344,12956l7375,12926e" filled="f" stroked="t" strokeweight=".251101pt" strokecolor="#231F20">
                <v:path arrowok="t"/>
              </v:shape>
            </v:group>
            <v:group style="position:absolute;left:7314;top:12926;width:30;height:30" coordorigin="7314,12926" coordsize="30,30">
              <v:shape style="position:absolute;left:7314;top:12926;width:30;height:30" coordorigin="7314,12926" coordsize="30,30" path="m7314,12926l7344,12956e" filled="f" stroked="t" strokeweight=".251101pt" strokecolor="#231F20">
                <v:path arrowok="t"/>
              </v:shape>
            </v:group>
            <v:group style="position:absolute;left:7522;top:12926;width:30;height:30" coordorigin="7522,12926" coordsize="30,30">
              <v:shape style="position:absolute;left:7522;top:12926;width:30;height:30" coordorigin="7522,12926" coordsize="30,30" path="m7522,12956l7552,12926e" filled="f" stroked="t" strokeweight=".251101pt" strokecolor="#231F20">
                <v:path arrowok="t"/>
              </v:shape>
            </v:group>
            <v:group style="position:absolute;left:7492;top:12926;width:30;height:30" coordorigin="7492,12926" coordsize="30,30">
              <v:shape style="position:absolute;left:7492;top:12926;width:30;height:30" coordorigin="7492,12926" coordsize="30,30" path="m7492,12926l7522,12956e" filled="f" stroked="t" strokeweight=".251101pt" strokecolor="#231F20">
                <v:path arrowok="t"/>
              </v:shape>
            </v:group>
            <v:group style="position:absolute;left:7699;top:12926;width:30;height:30" coordorigin="7699,12926" coordsize="30,30">
              <v:shape style="position:absolute;left:7699;top:12926;width:30;height:30" coordorigin="7699,12926" coordsize="30,30" path="m7699,12956l7729,12926e" filled="f" stroked="t" strokeweight=".251101pt" strokecolor="#231F20">
                <v:path arrowok="t"/>
              </v:shape>
            </v:group>
            <v:group style="position:absolute;left:7669;top:12926;width:30;height:30" coordorigin="7669,12926" coordsize="30,30">
              <v:shape style="position:absolute;left:7669;top:12926;width:30;height:30" coordorigin="7669,12926" coordsize="30,30" path="m7669,12926l7699,12956e" filled="f" stroked="t" strokeweight=".251101pt" strokecolor="#231F20">
                <v:path arrowok="t"/>
              </v:shape>
            </v:group>
            <v:group style="position:absolute;left:7876;top:12926;width:30;height:30" coordorigin="7876,12926" coordsize="30,30">
              <v:shape style="position:absolute;left:7876;top:12926;width:30;height:30" coordorigin="7876,12926" coordsize="30,30" path="m7876,12956l7906,12926e" filled="f" stroked="t" strokeweight=".251101pt" strokecolor="#231F20">
                <v:path arrowok="t"/>
              </v:shape>
            </v:group>
            <v:group style="position:absolute;left:7846;top:12926;width:30;height:30" coordorigin="7846,12926" coordsize="30,30">
              <v:shape style="position:absolute;left:7846;top:12926;width:30;height:30" coordorigin="7846,12926" coordsize="30,30" path="m7846,12926l7876,12956e" filled="f" stroked="t" strokeweight=".251101pt" strokecolor="#231F20">
                <v:path arrowok="t"/>
              </v:shape>
            </v:group>
            <v:group style="position:absolute;left:8054;top:12926;width:30;height:30" coordorigin="8054,12926" coordsize="30,30">
              <v:shape style="position:absolute;left:8054;top:12926;width:30;height:30" coordorigin="8054,12926" coordsize="30,30" path="m8054,12956l8084,12926e" filled="f" stroked="t" strokeweight=".251101pt" strokecolor="#231F20">
                <v:path arrowok="t"/>
              </v:shape>
            </v:group>
            <v:group style="position:absolute;left:8023;top:12926;width:30;height:30" coordorigin="8023,12926" coordsize="30,30">
              <v:shape style="position:absolute;left:8023;top:12926;width:30;height:30" coordorigin="8023,12926" coordsize="30,30" path="m8023,12926l8054,12956e" filled="f" stroked="t" strokeweight=".251101pt" strokecolor="#231F20">
                <v:path arrowok="t"/>
              </v:shape>
            </v:group>
            <v:group style="position:absolute;left:8231;top:12926;width:30;height:30" coordorigin="8231,12926" coordsize="30,30">
              <v:shape style="position:absolute;left:8231;top:12926;width:30;height:30" coordorigin="8231,12926" coordsize="30,30" path="m8231,12956l8261,12926e" filled="f" stroked="t" strokeweight=".251101pt" strokecolor="#231F20">
                <v:path arrowok="t"/>
              </v:shape>
            </v:group>
            <v:group style="position:absolute;left:8201;top:12926;width:30;height:30" coordorigin="8201,12926" coordsize="30,30">
              <v:shape style="position:absolute;left:8201;top:12926;width:30;height:30" coordorigin="8201,12926" coordsize="30,30" path="m8201,12926l8231,12956e" filled="f" stroked="t" strokeweight=".251101pt" strokecolor="#231F20">
                <v:path arrowok="t"/>
              </v:shape>
            </v:group>
            <v:group style="position:absolute;left:8408;top:12926;width:30;height:30" coordorigin="8408,12926" coordsize="30,30">
              <v:shape style="position:absolute;left:8408;top:12926;width:30;height:30" coordorigin="8408,12926" coordsize="30,30" path="m8408,12956l8438,12926e" filled="f" stroked="t" strokeweight=".251101pt" strokecolor="#231F20">
                <v:path arrowok="t"/>
              </v:shape>
            </v:group>
            <v:group style="position:absolute;left:8378;top:12926;width:30;height:30" coordorigin="8378,12926" coordsize="30,30">
              <v:shape style="position:absolute;left:8378;top:12926;width:30;height:30" coordorigin="8378,12926" coordsize="30,30" path="m8378,12926l8408,12956e" filled="f" stroked="t" strokeweight=".251101pt" strokecolor="#231F20">
                <v:path arrowok="t"/>
              </v:shape>
            </v:group>
            <v:group style="position:absolute;left:8585;top:12926;width:30;height:30" coordorigin="8585,12926" coordsize="30,30">
              <v:shape style="position:absolute;left:8585;top:12926;width:30;height:30" coordorigin="8585,12926" coordsize="30,30" path="m8585,12956l8616,12926e" filled="f" stroked="t" strokeweight=".251101pt" strokecolor="#231F20">
                <v:path arrowok="t"/>
              </v:shape>
            </v:group>
            <v:group style="position:absolute;left:8555;top:12926;width:30;height:30" coordorigin="8555,12926" coordsize="30,30">
              <v:shape style="position:absolute;left:8555;top:12926;width:30;height:30" coordorigin="8555,12926" coordsize="30,30" path="m8555,12926l8585,12956e" filled="f" stroked="t" strokeweight=".251101pt" strokecolor="#231F20">
                <v:path arrowok="t"/>
              </v:shape>
            </v:group>
            <v:group style="position:absolute;left:8763;top:12926;width:30;height:30" coordorigin="8763,12926" coordsize="30,30">
              <v:shape style="position:absolute;left:8763;top:12926;width:30;height:30" coordorigin="8763,12926" coordsize="30,30" path="m8763,12956l8793,12926e" filled="f" stroked="t" strokeweight=".251101pt" strokecolor="#231F20">
                <v:path arrowok="t"/>
              </v:shape>
            </v:group>
            <v:group style="position:absolute;left:8733;top:12926;width:30;height:30" coordorigin="8733,12926" coordsize="30,30">
              <v:shape style="position:absolute;left:8733;top:12926;width:30;height:30" coordorigin="8733,12926" coordsize="30,30" path="m8733,12926l8763,12956e" filled="f" stroked="t" strokeweight=".251101pt" strokecolor="#231F20">
                <v:path arrowok="t"/>
              </v:shape>
            </v:group>
            <v:group style="position:absolute;left:8940;top:12926;width:30;height:30" coordorigin="8940,12926" coordsize="30,30">
              <v:shape style="position:absolute;left:8940;top:12926;width:30;height:30" coordorigin="8940,12926" coordsize="30,30" path="m8940,12956l8970,12926e" filled="f" stroked="t" strokeweight=".251101pt" strokecolor="#231F20">
                <v:path arrowok="t"/>
              </v:shape>
            </v:group>
            <v:group style="position:absolute;left:8910;top:12926;width:30;height:30" coordorigin="8910,12926" coordsize="30,30">
              <v:shape style="position:absolute;left:8910;top:12926;width:30;height:30" coordorigin="8910,12926" coordsize="30,30" path="m8910,12926l8940,12956e" filled="f" stroked="t" strokeweight=".251101pt" strokecolor="#231F20">
                <v:path arrowok="t"/>
              </v:shape>
            </v:group>
            <v:group style="position:absolute;left:9117;top:12926;width:30;height:30" coordorigin="9117,12926" coordsize="30,30">
              <v:shape style="position:absolute;left:9117;top:12926;width:30;height:30" coordorigin="9117,12926" coordsize="30,30" path="m9117,12956l9147,12926e" filled="f" stroked="t" strokeweight=".251101pt" strokecolor="#231F20">
                <v:path arrowok="t"/>
              </v:shape>
            </v:group>
            <v:group style="position:absolute;left:9087;top:12926;width:30;height:30" coordorigin="9087,12926" coordsize="30,30">
              <v:shape style="position:absolute;left:9087;top:12926;width:30;height:30" coordorigin="9087,12926" coordsize="30,30" path="m9087,12926l9117,12956e" filled="f" stroked="t" strokeweight=".251101pt" strokecolor="#231F20">
                <v:path arrowok="t"/>
              </v:shape>
            </v:group>
            <v:group style="position:absolute;left:9264;top:12353;width:30;height:30" coordorigin="9264,12353" coordsize="30,30">
              <v:shape style="position:absolute;left:9264;top:12353;width:30;height:30" coordorigin="9264,12353" coordsize="30,30" path="m9264,12383l9295,12353e" filled="f" stroked="t" strokeweight=".251101pt" strokecolor="#231F20">
                <v:path arrowok="t"/>
              </v:shape>
            </v:group>
            <v:group style="position:absolute;left:9295;top:12353;width:30;height:30" coordorigin="9295,12353" coordsize="30,30">
              <v:shape style="position:absolute;left:9295;top:12353;width:30;height:30" coordorigin="9295,12353" coordsize="30,30" path="m9295,12353l9325,12383e" filled="f" stroked="t" strokeweight=".251101pt" strokecolor="#231F20">
                <v:path arrowok="t"/>
              </v:shape>
            </v:group>
            <v:group style="position:absolute;left:9472;top:12926;width:30;height:30" coordorigin="9472,12926" coordsize="30,30">
              <v:shape style="position:absolute;left:9472;top:12926;width:30;height:30" coordorigin="9472,12926" coordsize="30,30" path="m9472,12956l9502,12926e" filled="f" stroked="t" strokeweight=".251101pt" strokecolor="#231F20">
                <v:path arrowok="t"/>
              </v:shape>
            </v:group>
            <v:group style="position:absolute;left:9442;top:12926;width:30;height:30" coordorigin="9442,12926" coordsize="30,30">
              <v:shape style="position:absolute;left:9442;top:12926;width:30;height:30" coordorigin="9442,12926" coordsize="30,30" path="m9442,12926l9472,12956e" filled="f" stroked="t" strokeweight=".251101pt" strokecolor="#231F20">
                <v:path arrowok="t"/>
              </v:shape>
            </v:group>
            <v:group style="position:absolute;left:9649;top:12926;width:30;height:30" coordorigin="9649,12926" coordsize="30,30">
              <v:shape style="position:absolute;left:9649;top:12926;width:30;height:30" coordorigin="9649,12926" coordsize="30,30" path="m9649,12956l9679,12926e" filled="f" stroked="t" strokeweight=".251101pt" strokecolor="#231F20">
                <v:path arrowok="t"/>
              </v:shape>
            </v:group>
            <v:group style="position:absolute;left:9619;top:12926;width:30;height:30" coordorigin="9619,12926" coordsize="30,30">
              <v:shape style="position:absolute;left:9619;top:12926;width:30;height:30" coordorigin="9619,12926" coordsize="30,30" path="m9619,12926l9649,12956e" filled="f" stroked="t" strokeweight=".251101pt" strokecolor="#231F20">
                <v:path arrowok="t"/>
              </v:shape>
            </v:group>
            <v:group style="position:absolute;left:9826;top:12926;width:30;height:30" coordorigin="9826,12926" coordsize="30,30">
              <v:shape style="position:absolute;left:9826;top:12926;width:30;height:30" coordorigin="9826,12926" coordsize="30,30" path="m9826,12956l9857,12926e" filled="f" stroked="t" strokeweight=".251101pt" strokecolor="#231F20">
                <v:path arrowok="t"/>
              </v:shape>
            </v:group>
            <v:group style="position:absolute;left:9796;top:12926;width:30;height:30" coordorigin="9796,12926" coordsize="30,30">
              <v:shape style="position:absolute;left:9796;top:12926;width:30;height:30" coordorigin="9796,12926" coordsize="30,30" path="m9796,12926l9826,12956e" filled="f" stroked="t" strokeweight=".251101pt" strokecolor="#231F20">
                <v:path arrowok="t"/>
              </v:shape>
            </v:group>
            <v:group style="position:absolute;left:10004;top:12926;width:30;height:30" coordorigin="10004,12926" coordsize="30,30">
              <v:shape style="position:absolute;left:10004;top:12926;width:30;height:30" coordorigin="10004,12926" coordsize="30,30" path="m10004,12956l10034,12926e" filled="f" stroked="t" strokeweight=".251101pt" strokecolor="#231F20">
                <v:path arrowok="t"/>
              </v:shape>
            </v:group>
            <v:group style="position:absolute;left:9974;top:12926;width:30;height:30" coordorigin="9974,12926" coordsize="30,30">
              <v:shape style="position:absolute;left:9974;top:12926;width:30;height:30" coordorigin="9974,12926" coordsize="30,30" path="m9974,12926l10004,12956e" filled="f" stroked="t" strokeweight=".251101pt" strokecolor="#231F20">
                <v:path arrowok="t"/>
              </v:shape>
            </v:group>
            <v:group style="position:absolute;left:10181;top:12926;width:30;height:30" coordorigin="10181,12926" coordsize="30,30">
              <v:shape style="position:absolute;left:10181;top:12926;width:30;height:30" coordorigin="10181,12926" coordsize="30,30" path="m10181,12956l10211,12926e" filled="f" stroked="t" strokeweight=".251101pt" strokecolor="#231F20">
                <v:path arrowok="t"/>
              </v:shape>
            </v:group>
            <v:group style="position:absolute;left:10151;top:12926;width:30;height:30" coordorigin="10151,12926" coordsize="30,30">
              <v:shape style="position:absolute;left:10151;top:12926;width:30;height:30" coordorigin="10151,12926" coordsize="30,30" path="m10151,12926l10181,12956e" filled="f" stroked="t" strokeweight=".251101pt" strokecolor="#231F20">
                <v:path arrowok="t"/>
              </v:shape>
            </v:group>
            <v:group style="position:absolute;left:10358;top:12926;width:30;height:30" coordorigin="10358,12926" coordsize="30,30">
              <v:shape style="position:absolute;left:10358;top:12926;width:30;height:30" coordorigin="10358,12926" coordsize="30,30" path="m10358,12956l10388,12926e" filled="f" stroked="t" strokeweight=".251101pt" strokecolor="#231F20">
                <v:path arrowok="t"/>
              </v:shape>
            </v:group>
            <v:group style="position:absolute;left:10328;top:12926;width:30;height:30" coordorigin="10328,12926" coordsize="30,30">
              <v:shape style="position:absolute;left:10328;top:12926;width:30;height:30" coordorigin="10328,12926" coordsize="30,30" path="m10328,12926l10358,12956e" filled="f" stroked="t" strokeweight=".251101pt" strokecolor="#231F20">
                <v:path arrowok="t"/>
              </v:shape>
            </v:group>
            <v:group style="position:absolute;left:10536;top:12926;width:30;height:30" coordorigin="10536,12926" coordsize="30,30">
              <v:shape style="position:absolute;left:10536;top:12926;width:30;height:30" coordorigin="10536,12926" coordsize="30,30" path="m10536,12956l10566,12926e" filled="f" stroked="t" strokeweight=".251101pt" strokecolor="#231F20">
                <v:path arrowok="t"/>
              </v:shape>
            </v:group>
            <v:group style="position:absolute;left:10506;top:12926;width:30;height:30" coordorigin="10506,12926" coordsize="30,30">
              <v:shape style="position:absolute;left:10506;top:12926;width:30;height:30" coordorigin="10506,12926" coordsize="30,30" path="m10506,12926l10536,12956e" filled="f" stroked="t" strokeweight=".251101pt" strokecolor="#231F20">
                <v:path arrowok="t"/>
              </v:shape>
            </v:group>
            <v:group style="position:absolute;left:10683;top:12353;width:30;height:30" coordorigin="10683,12353" coordsize="30,30">
              <v:shape style="position:absolute;left:10683;top:12353;width:30;height:30" coordorigin="10683,12353" coordsize="30,30" path="m10683,12383l10713,12353e" filled="f" stroked="t" strokeweight=".251101pt" strokecolor="#231F20">
                <v:path arrowok="t"/>
              </v:shape>
            </v:group>
            <v:group style="position:absolute;left:10713;top:12353;width:30;height:30" coordorigin="10713,12353" coordsize="30,30">
              <v:shape style="position:absolute;left:10713;top:12353;width:30;height:30" coordorigin="10713,12353" coordsize="30,30" path="m10713,12353l10743,12383e" filled="f" stroked="t" strokeweight=".251101pt" strokecolor="#231F20">
                <v:path arrowok="t"/>
              </v:shape>
            </v:group>
            <v:group style="position:absolute;left:10890;top:12926;width:30;height:30" coordorigin="10890,12926" coordsize="30,30">
              <v:shape style="position:absolute;left:10890;top:12926;width:30;height:30" coordorigin="10890,12926" coordsize="30,30" path="m10890,12956l10920,12926e" filled="f" stroked="t" strokeweight=".251101pt" strokecolor="#231F20">
                <v:path arrowok="t"/>
              </v:shape>
            </v:group>
            <v:group style="position:absolute;left:10860;top:12926;width:30;height:30" coordorigin="10860,12926" coordsize="30,30">
              <v:shape style="position:absolute;left:10860;top:12926;width:30;height:30" coordorigin="10860,12926" coordsize="30,30" path="m10860,12926l10890,12956e" filled="f" stroked="t" strokeweight=".251101pt" strokecolor="#231F20">
                <v:path arrowok="t"/>
              </v:shape>
            </v:group>
            <v:group style="position:absolute;left:11067;top:12926;width:30;height:30" coordorigin="11067,12926" coordsize="30,30">
              <v:shape style="position:absolute;left:11067;top:12926;width:30;height:30" coordorigin="11067,12926" coordsize="30,30" path="m11067,12956l11098,12926e" filled="f" stroked="t" strokeweight=".251101pt" strokecolor="#231F20">
                <v:path arrowok="t"/>
              </v:shape>
            </v:group>
            <v:group style="position:absolute;left:11037;top:12926;width:30;height:30" coordorigin="11037,12926" coordsize="30,30">
              <v:shape style="position:absolute;left:11037;top:12926;width:30;height:30" coordorigin="11037,12926" coordsize="30,30" path="m11037,12926l11067,12956e" filled="f" stroked="t" strokeweight=".251101pt" strokecolor="#231F20">
                <v:path arrowok="t"/>
              </v:shape>
            </v:group>
            <v:group style="position:absolute;left:11245;top:12926;width:30;height:30" coordorigin="11245,12926" coordsize="30,30">
              <v:shape style="position:absolute;left:11245;top:12926;width:30;height:30" coordorigin="11245,12926" coordsize="30,30" path="m11245,12956l11275,12926e" filled="f" stroked="t" strokeweight=".251101pt" strokecolor="#231F20">
                <v:path arrowok="t"/>
              </v:shape>
            </v:group>
            <v:group style="position:absolute;left:11215;top:12926;width:30;height:30" coordorigin="11215,12926" coordsize="30,30">
              <v:shape style="position:absolute;left:11215;top:12926;width:30;height:30" coordorigin="11215,12926" coordsize="30,30" path="m11215,12926l11245,12956e" filled="f" stroked="t" strokeweight=".251101pt" strokecolor="#231F20">
                <v:path arrowok="t"/>
              </v:shape>
            </v:group>
            <v:group style="position:absolute;left:11422;top:12926;width:30;height:30" coordorigin="11422,12926" coordsize="30,30">
              <v:shape style="position:absolute;left:11422;top:12926;width:30;height:30" coordorigin="11422,12926" coordsize="30,30" path="m11422,12956l11452,12926e" filled="f" stroked="t" strokeweight=".251101pt" strokecolor="#231F20">
                <v:path arrowok="t"/>
              </v:shape>
            </v:group>
            <v:group style="position:absolute;left:11392;top:12926;width:30;height:30" coordorigin="11392,12926" coordsize="30,30">
              <v:shape style="position:absolute;left:11392;top:12926;width:30;height:30" coordorigin="11392,12926" coordsize="30,30" path="m11392,12926l11422,12956e" filled="f" stroked="t" strokeweight=".251101pt" strokecolor="#231F20">
                <v:path arrowok="t"/>
              </v:shape>
            </v:group>
            <v:group style="position:absolute;left:1849;top:12655;width:9574;height:302" coordorigin="1849,12655" coordsize="9574,302">
              <v:shape style="position:absolute;left:1849;top:12655;width:9574;height:302" coordorigin="1849,12655" coordsize="9574,302" path="m1849,12956l2026,12655,2203,12655,2380,12956,2558,12655,2735,12655,2912,12956,4862,12956,5040,12655,5217,12655,5394,12956,5572,12956,5749,12655,5926,12956,6281,12956,6458,12655,6635,12956,9117,12956,9295,12655,9472,12956,10536,12956,10713,12655,10890,12956,11422,12956e" filled="f" stroked="t" strokeweight=".502202pt" strokecolor="#231F20">
                <v:path arrowok="t"/>
                <v:stroke dashstyle="longDash"/>
              </v:shape>
            </v:group>
            <v:group style="position:absolute;left:1849;top:12926;width:15;height:30" coordorigin="1849,12926" coordsize="15,30">
              <v:shape style="position:absolute;left:1849;top:12926;width:15;height:30" coordorigin="1849,12926" coordsize="15,30" path="m1864,12956l1849,12926e" filled="f" stroked="t" strokeweight=".251101pt" strokecolor="#231F20">
                <v:path arrowok="t"/>
              </v:shape>
            </v:group>
            <v:group style="position:absolute;left:1996;top:12624;width:60;height:60" coordorigin="1996,12624" coordsize="60,60">
              <v:shape style="position:absolute;left:1996;top:12624;width:60;height:60" coordorigin="1996,12624" coordsize="60,60" path="m2026,12624l1996,12685,2056,12685,2026,12624xe" filled="f" stroked="t" strokeweight=".251101pt" strokecolor="#231F20">
                <v:path arrowok="t"/>
              </v:shape>
            </v:group>
            <v:group style="position:absolute;left:2173;top:12624;width:60;height:60" coordorigin="2173,12624" coordsize="60,60">
              <v:shape style="position:absolute;left:2173;top:12624;width:60;height:60" coordorigin="2173,12624" coordsize="60,60" path="m2203,12624l2173,12685,2233,12685,2203,12624xe" filled="f" stroked="t" strokeweight=".251101pt" strokecolor="#231F20">
                <v:path arrowok="t"/>
              </v:shape>
            </v:group>
            <v:group style="position:absolute;left:2365;top:12926;width:15;height:30" coordorigin="2365,12926" coordsize="15,30">
              <v:shape style="position:absolute;left:2365;top:12926;width:15;height:30" coordorigin="2365,12926" coordsize="15,30" path="m2380,12926l2365,12956e" filled="f" stroked="t" strokeweight=".251101pt" strokecolor="#231F20">
                <v:path arrowok="t"/>
              </v:shape>
            </v:group>
            <v:group style="position:absolute;left:2380;top:12926;width:15;height:30" coordorigin="2380,12926" coordsize="15,30">
              <v:shape style="position:absolute;left:2380;top:12926;width:15;height:30" coordorigin="2380,12926" coordsize="15,30" path="m2395,12956l2380,12926e" filled="f" stroked="t" strokeweight=".251101pt" strokecolor="#231F20">
                <v:path arrowok="t"/>
              </v:shape>
            </v:group>
            <v:group style="position:absolute;left:2528;top:12624;width:60;height:60" coordorigin="2528,12624" coordsize="60,60">
              <v:shape style="position:absolute;left:2528;top:12624;width:60;height:60" coordorigin="2528,12624" coordsize="60,60" path="m2558,12624l2528,12685,2588,12685,2558,12624xe" filled="f" stroked="t" strokeweight=".251101pt" strokecolor="#231F20">
                <v:path arrowok="t"/>
              </v:shape>
            </v:group>
            <v:group style="position:absolute;left:2705;top:12624;width:60;height:60" coordorigin="2705,12624" coordsize="60,60">
              <v:shape style="position:absolute;left:2705;top:12624;width:60;height:60" coordorigin="2705,12624" coordsize="60,60" path="m2735,12624l2705,12685,2765,12685,2735,12624xe" filled="f" stroked="t" strokeweight=".251101pt" strokecolor="#231F20">
                <v:path arrowok="t"/>
              </v:shape>
            </v:group>
            <v:group style="position:absolute;left:2897;top:12926;width:15;height:30" coordorigin="2897,12926" coordsize="15,30">
              <v:shape style="position:absolute;left:2897;top:12926;width:15;height:30" coordorigin="2897,12926" coordsize="15,30" path="m2912,12926l2897,12956e" filled="f" stroked="t" strokeweight=".251101pt" strokecolor="#231F20">
                <v:path arrowok="t"/>
              </v:shape>
            </v:group>
            <v:group style="position:absolute;left:2912;top:12926;width:15;height:30" coordorigin="2912,12926" coordsize="15,30">
              <v:shape style="position:absolute;left:2912;top:12926;width:15;height:30" coordorigin="2912,12926" coordsize="15,30" path="m2927,12956l2912,12926e" filled="f" stroked="t" strokeweight=".251101pt" strokecolor="#231F20">
                <v:path arrowok="t"/>
              </v:shape>
            </v:group>
            <v:group style="position:absolute;left:3074;top:12926;width:15;height:30" coordorigin="3074,12926" coordsize="15,30">
              <v:shape style="position:absolute;left:3074;top:12926;width:15;height:30" coordorigin="3074,12926" coordsize="15,30" path="m3090,12926l3074,12956e" filled="f" stroked="t" strokeweight=".251101pt" strokecolor="#231F20">
                <v:path arrowok="t"/>
              </v:shape>
            </v:group>
            <v:group style="position:absolute;left:3090;top:12926;width:15;height:30" coordorigin="3090,12926" coordsize="15,30">
              <v:shape style="position:absolute;left:3090;top:12926;width:15;height:30" coordorigin="3090,12926" coordsize="15,30" path="m3105,12956l3090,12926e" filled="f" stroked="t" strokeweight=".251101pt" strokecolor="#231F20">
                <v:path arrowok="t"/>
              </v:shape>
            </v:group>
            <v:group style="position:absolute;left:3252;top:12926;width:15;height:30" coordorigin="3252,12926" coordsize="15,30">
              <v:shape style="position:absolute;left:3252;top:12926;width:15;height:30" coordorigin="3252,12926" coordsize="15,30" path="m3267,12926l3252,12956e" filled="f" stroked="t" strokeweight=".251101pt" strokecolor="#231F20">
                <v:path arrowok="t"/>
              </v:shape>
            </v:group>
            <v:group style="position:absolute;left:3267;top:12926;width:15;height:30" coordorigin="3267,12926" coordsize="15,30">
              <v:shape style="position:absolute;left:3267;top:12926;width:15;height:30" coordorigin="3267,12926" coordsize="15,30" path="m3282,12956l3267,12926e" filled="f" stroked="t" strokeweight=".251101pt" strokecolor="#231F20">
                <v:path arrowok="t"/>
              </v:shape>
            </v:group>
            <v:group style="position:absolute;left:3429;top:12926;width:15;height:30" coordorigin="3429,12926" coordsize="15,30">
              <v:shape style="position:absolute;left:3429;top:12926;width:15;height:30" coordorigin="3429,12926" coordsize="15,30" path="m3444,12926l3429,12956e" filled="f" stroked="t" strokeweight=".251101pt" strokecolor="#231F20">
                <v:path arrowok="t"/>
              </v:shape>
            </v:group>
            <v:group style="position:absolute;left:3444;top:12926;width:15;height:30" coordorigin="3444,12926" coordsize="15,30">
              <v:shape style="position:absolute;left:3444;top:12926;width:15;height:30" coordorigin="3444,12926" coordsize="15,30" path="m3459,12956l3444,12926e" filled="f" stroked="t" strokeweight=".251101pt" strokecolor="#231F20">
                <v:path arrowok="t"/>
              </v:shape>
            </v:group>
            <v:group style="position:absolute;left:3606;top:12926;width:15;height:30" coordorigin="3606,12926" coordsize="15,30">
              <v:shape style="position:absolute;left:3606;top:12926;width:15;height:30" coordorigin="3606,12926" coordsize="15,30" path="m3621,12926l3606,12956e" filled="f" stroked="t" strokeweight=".251101pt" strokecolor="#231F20">
                <v:path arrowok="t"/>
              </v:shape>
            </v:group>
            <v:group style="position:absolute;left:3621;top:12926;width:15;height:30" coordorigin="3621,12926" coordsize="15,30">
              <v:shape style="position:absolute;left:3621;top:12926;width:15;height:30" coordorigin="3621,12926" coordsize="15,30" path="m3636,12956l3621,12926e" filled="f" stroked="t" strokeweight=".251101pt" strokecolor="#231F20">
                <v:path arrowok="t"/>
              </v:shape>
            </v:group>
            <v:group style="position:absolute;left:3784;top:12926;width:15;height:30" coordorigin="3784,12926" coordsize="15,30">
              <v:shape style="position:absolute;left:3784;top:12926;width:15;height:30" coordorigin="3784,12926" coordsize="15,30" path="m3799,12926l3784,12956e" filled="f" stroked="t" strokeweight=".251101pt" strokecolor="#231F20">
                <v:path arrowok="t"/>
              </v:shape>
            </v:group>
            <v:group style="position:absolute;left:3799;top:12926;width:15;height:30" coordorigin="3799,12926" coordsize="15,30">
              <v:shape style="position:absolute;left:3799;top:12926;width:15;height:30" coordorigin="3799,12926" coordsize="15,30" path="m3814,12956l3799,12926e" filled="f" stroked="t" strokeweight=".251101pt" strokecolor="#231F20">
                <v:path arrowok="t"/>
              </v:shape>
            </v:group>
            <v:group style="position:absolute;left:3961;top:12926;width:15;height:30" coordorigin="3961,12926" coordsize="15,30">
              <v:shape style="position:absolute;left:3961;top:12926;width:15;height:30" coordorigin="3961,12926" coordsize="15,30" path="m3976,12926l3961,12956e" filled="f" stroked="t" strokeweight=".251101pt" strokecolor="#231F20">
                <v:path arrowok="t"/>
              </v:shape>
            </v:group>
            <v:group style="position:absolute;left:3976;top:12926;width:15;height:30" coordorigin="3976,12926" coordsize="15,30">
              <v:shape style="position:absolute;left:3976;top:12926;width:15;height:30" coordorigin="3976,12926" coordsize="15,30" path="m3991,12956l3976,12926e" filled="f" stroked="t" strokeweight=".251101pt" strokecolor="#231F20">
                <v:path arrowok="t"/>
              </v:shape>
            </v:group>
            <v:group style="position:absolute;left:4138;top:12926;width:15;height:30" coordorigin="4138,12926" coordsize="15,30">
              <v:shape style="position:absolute;left:4138;top:12926;width:15;height:30" coordorigin="4138,12926" coordsize="15,30" path="m4153,12926l4138,12956e" filled="f" stroked="t" strokeweight=".251101pt" strokecolor="#231F20">
                <v:path arrowok="t"/>
              </v:shape>
            </v:group>
            <v:group style="position:absolute;left:4153;top:12926;width:15;height:30" coordorigin="4153,12926" coordsize="15,30">
              <v:shape style="position:absolute;left:4153;top:12926;width:15;height:30" coordorigin="4153,12926" coordsize="15,30" path="m4168,12956l4153,12926e" filled="f" stroked="t" strokeweight=".251101pt" strokecolor="#231F20">
                <v:path arrowok="t"/>
              </v:shape>
            </v:group>
            <v:group style="position:absolute;left:4315;top:12926;width:15;height:30" coordorigin="4315,12926" coordsize="15,30">
              <v:shape style="position:absolute;left:4315;top:12926;width:15;height:30" coordorigin="4315,12926" coordsize="15,30" path="m4331,12926l4315,12956e" filled="f" stroked="t" strokeweight=".251101pt" strokecolor="#231F20">
                <v:path arrowok="t"/>
              </v:shape>
            </v:group>
            <v:group style="position:absolute;left:4331;top:12926;width:15;height:30" coordorigin="4331,12926" coordsize="15,30">
              <v:shape style="position:absolute;left:4331;top:12926;width:15;height:30" coordorigin="4331,12926" coordsize="15,30" path="m4346,12956l4331,12926e" filled="f" stroked="t" strokeweight=".251101pt" strokecolor="#231F20">
                <v:path arrowok="t"/>
              </v:shape>
            </v:group>
            <v:group style="position:absolute;left:4493;top:12926;width:15;height:30" coordorigin="4493,12926" coordsize="15,30">
              <v:shape style="position:absolute;left:4493;top:12926;width:15;height:30" coordorigin="4493,12926" coordsize="15,30" path="m4508,12926l4493,12956e" filled="f" stroked="t" strokeweight=".251101pt" strokecolor="#231F20">
                <v:path arrowok="t"/>
              </v:shape>
            </v:group>
            <v:group style="position:absolute;left:4508;top:12926;width:15;height:30" coordorigin="4508,12926" coordsize="15,30">
              <v:shape style="position:absolute;left:4508;top:12926;width:15;height:30" coordorigin="4508,12926" coordsize="15,30" path="m4523,12956l4508,12926e" filled="f" stroked="t" strokeweight=".251101pt" strokecolor="#231F20">
                <v:path arrowok="t"/>
              </v:shape>
            </v:group>
            <v:group style="position:absolute;left:4670;top:12926;width:15;height:30" coordorigin="4670,12926" coordsize="15,30">
              <v:shape style="position:absolute;left:4670;top:12926;width:15;height:30" coordorigin="4670,12926" coordsize="15,30" path="m4685,12926l4670,12956e" filled="f" stroked="t" strokeweight=".251101pt" strokecolor="#231F20">
                <v:path arrowok="t"/>
              </v:shape>
            </v:group>
            <v:group style="position:absolute;left:4685;top:12926;width:15;height:30" coordorigin="4685,12926" coordsize="15,30">
              <v:shape style="position:absolute;left:4685;top:12926;width:15;height:30" coordorigin="4685,12926" coordsize="15,30" path="m4700,12956l4685,12926e" filled="f" stroked="t" strokeweight=".251101pt" strokecolor="#231F20">
                <v:path arrowok="t"/>
              </v:shape>
            </v:group>
            <v:group style="position:absolute;left:4847;top:12926;width:15;height:30" coordorigin="4847,12926" coordsize="15,30">
              <v:shape style="position:absolute;left:4847;top:12926;width:15;height:30" coordorigin="4847,12926" coordsize="15,30" path="m4862,12926l4847,12956e" filled="f" stroked="t" strokeweight=".251101pt" strokecolor="#231F20">
                <v:path arrowok="t"/>
              </v:shape>
            </v:group>
            <v:group style="position:absolute;left:4862;top:12926;width:15;height:30" coordorigin="4862,12926" coordsize="15,30">
              <v:shape style="position:absolute;left:4862;top:12926;width:15;height:30" coordorigin="4862,12926" coordsize="15,30" path="m4877,12956l4862,12926e" filled="f" stroked="t" strokeweight=".251101pt" strokecolor="#231F20">
                <v:path arrowok="t"/>
              </v:shape>
            </v:group>
            <v:group style="position:absolute;left:5010;top:12624;width:60;height:60" coordorigin="5010,12624" coordsize="60,60">
              <v:shape style="position:absolute;left:5010;top:12624;width:60;height:60" coordorigin="5010,12624" coordsize="60,60" path="m5040,12624l5010,12685,5070,12685,5040,12624xe" filled="f" stroked="t" strokeweight=".251101pt" strokecolor="#231F20">
                <v:path arrowok="t"/>
              </v:shape>
            </v:group>
            <v:group style="position:absolute;left:5187;top:12624;width:60;height:60" coordorigin="5187,12624" coordsize="60,60">
              <v:shape style="position:absolute;left:5187;top:12624;width:60;height:60" coordorigin="5187,12624" coordsize="60,60" path="m5217,12624l5187,12685,5247,12685,5217,12624xe" filled="f" stroked="t" strokeweight=".251101pt" strokecolor="#231F20">
                <v:path arrowok="t"/>
              </v:shape>
            </v:group>
            <v:group style="position:absolute;left:5379;top:12926;width:15;height:30" coordorigin="5379,12926" coordsize="15,30">
              <v:shape style="position:absolute;left:5379;top:12926;width:15;height:30" coordorigin="5379,12926" coordsize="15,30" path="m5394,12926l5379,12956e" filled="f" stroked="t" strokeweight=".251101pt" strokecolor="#231F20">
                <v:path arrowok="t"/>
              </v:shape>
            </v:group>
            <v:group style="position:absolute;left:5394;top:12926;width:15;height:30" coordorigin="5394,12926" coordsize="15,30">
              <v:shape style="position:absolute;left:5394;top:12926;width:15;height:30" coordorigin="5394,12926" coordsize="15,30" path="m5409,12956l5394,12926e" filled="f" stroked="t" strokeweight=".251101pt" strokecolor="#231F20">
                <v:path arrowok="t"/>
              </v:shape>
            </v:group>
            <v:group style="position:absolute;left:5556;top:12926;width:15;height:30" coordorigin="5556,12926" coordsize="15,30">
              <v:shape style="position:absolute;left:5556;top:12926;width:15;height:30" coordorigin="5556,12926" coordsize="15,30" path="m5572,12926l5556,12956e" filled="f" stroked="t" strokeweight=".251101pt" strokecolor="#231F20">
                <v:path arrowok="t"/>
              </v:shape>
            </v:group>
            <v:group style="position:absolute;left:5572;top:12926;width:15;height:30" coordorigin="5572,12926" coordsize="15,30">
              <v:shape style="position:absolute;left:5572;top:12926;width:15;height:30" coordorigin="5572,12926" coordsize="15,30" path="m5587,12956l5572,12926e" filled="f" stroked="t" strokeweight=".251101pt" strokecolor="#231F20">
                <v:path arrowok="t"/>
              </v:shape>
            </v:group>
            <v:group style="position:absolute;left:5719;top:12624;width:60;height:60" coordorigin="5719,12624" coordsize="60,60">
              <v:shape style="position:absolute;left:5719;top:12624;width:60;height:60" coordorigin="5719,12624" coordsize="60,60" path="m5749,12624l5719,12685,5779,12685,5749,12624xe" filled="f" stroked="t" strokeweight=".251101pt" strokecolor="#231F20">
                <v:path arrowok="t"/>
              </v:shape>
            </v:group>
            <v:group style="position:absolute;left:5911;top:12926;width:15;height:30" coordorigin="5911,12926" coordsize="15,30">
              <v:shape style="position:absolute;left:5911;top:12926;width:15;height:30" coordorigin="5911,12926" coordsize="15,30" path="m5926,12926l5911,12956e" filled="f" stroked="t" strokeweight=".251101pt" strokecolor="#231F20">
                <v:path arrowok="t"/>
              </v:shape>
            </v:group>
            <v:group style="position:absolute;left:5926;top:12926;width:15;height:30" coordorigin="5926,12926" coordsize="15,30">
              <v:shape style="position:absolute;left:5926;top:12926;width:15;height:30" coordorigin="5926,12926" coordsize="15,30" path="m5941,12956l5926,12926e" filled="f" stroked="t" strokeweight=".251101pt" strokecolor="#231F20">
                <v:path arrowok="t"/>
              </v:shape>
            </v:group>
            <v:group style="position:absolute;left:6088;top:12926;width:15;height:30" coordorigin="6088,12926" coordsize="15,30">
              <v:shape style="position:absolute;left:6088;top:12926;width:15;height:30" coordorigin="6088,12926" coordsize="15,30" path="m6103,12926l6088,12956e" filled="f" stroked="t" strokeweight=".251101pt" strokecolor="#231F20">
                <v:path arrowok="t"/>
              </v:shape>
            </v:group>
            <v:group style="position:absolute;left:6103;top:12926;width:15;height:30" coordorigin="6103,12926" coordsize="15,30">
              <v:shape style="position:absolute;left:6103;top:12926;width:15;height:30" coordorigin="6103,12926" coordsize="15,30" path="m6118,12956l6103,12926e" filled="f" stroked="t" strokeweight=".251101pt" strokecolor="#231F20">
                <v:path arrowok="t"/>
              </v:shape>
            </v:group>
            <v:group style="position:absolute;left:6266;top:12926;width:15;height:30" coordorigin="6266,12926" coordsize="15,30">
              <v:shape style="position:absolute;left:6266;top:12926;width:15;height:30" coordorigin="6266,12926" coordsize="15,30" path="m6281,12926l6266,12956e" filled="f" stroked="t" strokeweight=".251101pt" strokecolor="#231F20">
                <v:path arrowok="t"/>
              </v:shape>
            </v:group>
            <v:group style="position:absolute;left:6281;top:12926;width:15;height:30" coordorigin="6281,12926" coordsize="15,30">
              <v:shape style="position:absolute;left:6281;top:12926;width:15;height:30" coordorigin="6281,12926" coordsize="15,30" path="m6296,12956l6281,12926e" filled="f" stroked="t" strokeweight=".251101pt" strokecolor="#231F20">
                <v:path arrowok="t"/>
              </v:shape>
            </v:group>
            <v:group style="position:absolute;left:6428;top:12624;width:60;height:60" coordorigin="6428,12624" coordsize="60,60">
              <v:shape style="position:absolute;left:6428;top:12624;width:60;height:60" coordorigin="6428,12624" coordsize="60,60" path="m6458,12624l6428,12685,6488,12685,6458,12624xe" filled="f" stroked="t" strokeweight=".251101pt" strokecolor="#231F20">
                <v:path arrowok="t"/>
              </v:shape>
            </v:group>
            <v:group style="position:absolute;left:6620;top:12926;width:15;height:30" coordorigin="6620,12926" coordsize="15,30">
              <v:shape style="position:absolute;left:6620;top:12926;width:15;height:30" coordorigin="6620,12926" coordsize="15,30" path="m6635,12926l6620,12956e" filled="f" stroked="t" strokeweight=".251101pt" strokecolor="#231F20">
                <v:path arrowok="t"/>
              </v:shape>
            </v:group>
            <v:group style="position:absolute;left:6635;top:12926;width:15;height:30" coordorigin="6635,12926" coordsize="15,30">
              <v:shape style="position:absolute;left:6635;top:12926;width:15;height:30" coordorigin="6635,12926" coordsize="15,30" path="m6650,12956l6635,12926e" filled="f" stroked="t" strokeweight=".251101pt" strokecolor="#231F20">
                <v:path arrowok="t"/>
              </v:shape>
            </v:group>
            <v:group style="position:absolute;left:6798;top:12926;width:15;height:30" coordorigin="6798,12926" coordsize="15,30">
              <v:shape style="position:absolute;left:6798;top:12926;width:15;height:30" coordorigin="6798,12926" coordsize="15,30" path="m6813,12926l6798,12956e" filled="f" stroked="t" strokeweight=".251101pt" strokecolor="#231F20">
                <v:path arrowok="t"/>
              </v:shape>
            </v:group>
            <v:group style="position:absolute;left:6813;top:12926;width:15;height:30" coordorigin="6813,12926" coordsize="15,30">
              <v:shape style="position:absolute;left:6813;top:12926;width:15;height:30" coordorigin="6813,12926" coordsize="15,30" path="m6828,12956l6813,12926e" filled="f" stroked="t" strokeweight=".251101pt" strokecolor="#231F20">
                <v:path arrowok="t"/>
              </v:shape>
            </v:group>
            <v:group style="position:absolute;left:6975;top:12926;width:15;height:30" coordorigin="6975,12926" coordsize="15,30">
              <v:shape style="position:absolute;left:6975;top:12926;width:15;height:30" coordorigin="6975,12926" coordsize="15,30" path="m6990,12926l6975,12956e" filled="f" stroked="t" strokeweight=".251101pt" strokecolor="#231F20">
                <v:path arrowok="t"/>
              </v:shape>
            </v:group>
            <v:group style="position:absolute;left:6990;top:12926;width:15;height:30" coordorigin="6990,12926" coordsize="15,30">
              <v:shape style="position:absolute;left:6990;top:12926;width:15;height:30" coordorigin="6990,12926" coordsize="15,30" path="m7005,12956l6990,12926e" filled="f" stroked="t" strokeweight=".251101pt" strokecolor="#231F20">
                <v:path arrowok="t"/>
              </v:shape>
            </v:group>
            <v:group style="position:absolute;left:7152;top:12926;width:15;height:30" coordorigin="7152,12926" coordsize="15,30">
              <v:shape style="position:absolute;left:7152;top:12926;width:15;height:30" coordorigin="7152,12926" coordsize="15,30" path="m7167,12926l7152,12956e" filled="f" stroked="t" strokeweight=".251101pt" strokecolor="#231F20">
                <v:path arrowok="t"/>
              </v:shape>
            </v:group>
            <v:group style="position:absolute;left:7167;top:12926;width:15;height:30" coordorigin="7167,12926" coordsize="15,30">
              <v:shape style="position:absolute;left:7167;top:12926;width:15;height:30" coordorigin="7167,12926" coordsize="15,30" path="m7182,12956l7167,12926e" filled="f" stroked="t" strokeweight=".251101pt" strokecolor="#231F20">
                <v:path arrowok="t"/>
              </v:shape>
            </v:group>
            <v:group style="position:absolute;left:7329;top:12926;width:15;height:30" coordorigin="7329,12926" coordsize="15,30">
              <v:shape style="position:absolute;left:7329;top:12926;width:15;height:30" coordorigin="7329,12926" coordsize="15,30" path="m7344,12926l7329,12956e" filled="f" stroked="t" strokeweight=".251101pt" strokecolor="#231F20">
                <v:path arrowok="t"/>
              </v:shape>
            </v:group>
            <v:group style="position:absolute;left:7344;top:12926;width:15;height:30" coordorigin="7344,12926" coordsize="15,30">
              <v:shape style="position:absolute;left:7344;top:12926;width:15;height:30" coordorigin="7344,12926" coordsize="15,30" path="m7360,12956l7344,12926e" filled="f" stroked="t" strokeweight=".251101pt" strokecolor="#231F20">
                <v:path arrowok="t"/>
              </v:shape>
            </v:group>
            <v:group style="position:absolute;left:7507;top:12926;width:15;height:30" coordorigin="7507,12926" coordsize="15,30">
              <v:shape style="position:absolute;left:7507;top:12926;width:15;height:30" coordorigin="7507,12926" coordsize="15,30" path="m7522,12926l7507,12956e" filled="f" stroked="t" strokeweight=".251101pt" strokecolor="#231F20">
                <v:path arrowok="t"/>
              </v:shape>
            </v:group>
            <v:group style="position:absolute;left:7522;top:12926;width:15;height:30" coordorigin="7522,12926" coordsize="15,30">
              <v:shape style="position:absolute;left:7522;top:12926;width:15;height:30" coordorigin="7522,12926" coordsize="15,30" path="m7537,12956l7522,12926e" filled="f" stroked="t" strokeweight=".251101pt" strokecolor="#231F20">
                <v:path arrowok="t"/>
              </v:shape>
            </v:group>
            <v:group style="position:absolute;left:7684;top:12926;width:15;height:30" coordorigin="7684,12926" coordsize="15,30">
              <v:shape style="position:absolute;left:7684;top:12926;width:15;height:30" coordorigin="7684,12926" coordsize="15,30" path="m7699,12926l7684,12956e" filled="f" stroked="t" strokeweight=".251101pt" strokecolor="#231F20">
                <v:path arrowok="t"/>
              </v:shape>
            </v:group>
            <v:group style="position:absolute;left:7699;top:12926;width:15;height:30" coordorigin="7699,12926" coordsize="15,30">
              <v:shape style="position:absolute;left:7699;top:12926;width:15;height:30" coordorigin="7699,12926" coordsize="15,30" path="m7714,12956l7699,12926e" filled="f" stroked="t" strokeweight=".251101pt" strokecolor="#231F20">
                <v:path arrowok="t"/>
              </v:shape>
            </v:group>
            <v:group style="position:absolute;left:7861;top:12926;width:15;height:30" coordorigin="7861,12926" coordsize="15,30">
              <v:shape style="position:absolute;left:7861;top:12926;width:15;height:30" coordorigin="7861,12926" coordsize="15,30" path="m7876,12926l7861,12956e" filled="f" stroked="t" strokeweight=".251101pt" strokecolor="#231F20">
                <v:path arrowok="t"/>
              </v:shape>
            </v:group>
            <v:group style="position:absolute;left:7876;top:12926;width:15;height:30" coordorigin="7876,12926" coordsize="15,30">
              <v:shape style="position:absolute;left:7876;top:12926;width:15;height:30" coordorigin="7876,12926" coordsize="15,30" path="m7891,12956l7876,12926e" filled="f" stroked="t" strokeweight=".251101pt" strokecolor="#231F20">
                <v:path arrowok="t"/>
              </v:shape>
            </v:group>
            <v:group style="position:absolute;left:8039;top:12926;width:15;height:30" coordorigin="8039,12926" coordsize="15,30">
              <v:shape style="position:absolute;left:8039;top:12926;width:15;height:30" coordorigin="8039,12926" coordsize="15,30" path="m8054,12926l8039,12956e" filled="f" stroked="t" strokeweight=".251101pt" strokecolor="#231F20">
                <v:path arrowok="t"/>
              </v:shape>
            </v:group>
            <v:group style="position:absolute;left:8054;top:12926;width:15;height:30" coordorigin="8054,12926" coordsize="15,30">
              <v:shape style="position:absolute;left:8054;top:12926;width:15;height:30" coordorigin="8054,12926" coordsize="15,30" path="m8069,12956l8054,12926e" filled="f" stroked="t" strokeweight=".251101pt" strokecolor="#231F20">
                <v:path arrowok="t"/>
              </v:shape>
            </v:group>
            <v:group style="position:absolute;left:8216;top:12926;width:15;height:30" coordorigin="8216,12926" coordsize="15,30">
              <v:shape style="position:absolute;left:8216;top:12926;width:15;height:30" coordorigin="8216,12926" coordsize="15,30" path="m8231,12926l8216,12956e" filled="f" stroked="t" strokeweight=".251101pt" strokecolor="#231F20">
                <v:path arrowok="t"/>
              </v:shape>
            </v:group>
            <v:group style="position:absolute;left:8231;top:12926;width:15;height:30" coordorigin="8231,12926" coordsize="15,30">
              <v:shape style="position:absolute;left:8231;top:12926;width:15;height:30" coordorigin="8231,12926" coordsize="15,30" path="m8246,12956l8231,12926e" filled="f" stroked="t" strokeweight=".251101pt" strokecolor="#231F20">
                <v:path arrowok="t"/>
              </v:shape>
            </v:group>
            <v:group style="position:absolute;left:8393;top:12926;width:15;height:30" coordorigin="8393,12926" coordsize="15,30">
              <v:shape style="position:absolute;left:8393;top:12926;width:15;height:30" coordorigin="8393,12926" coordsize="15,30" path="m8408,12926l8393,12956e" filled="f" stroked="t" strokeweight=".251101pt" strokecolor="#231F20">
                <v:path arrowok="t"/>
              </v:shape>
            </v:group>
            <v:group style="position:absolute;left:8408;top:12926;width:15;height:30" coordorigin="8408,12926" coordsize="15,30">
              <v:shape style="position:absolute;left:8408;top:12926;width:15;height:30" coordorigin="8408,12926" coordsize="15,30" path="m8423,12956l8408,12926e" filled="f" stroked="t" strokeweight=".251101pt" strokecolor="#231F20">
                <v:path arrowok="t"/>
              </v:shape>
            </v:group>
            <v:group style="position:absolute;left:8570;top:12926;width:15;height:30" coordorigin="8570,12926" coordsize="15,30">
              <v:shape style="position:absolute;left:8570;top:12926;width:15;height:30" coordorigin="8570,12926" coordsize="15,30" path="m8585,12926l8570,12956e" filled="f" stroked="t" strokeweight=".251101pt" strokecolor="#231F20">
                <v:path arrowok="t"/>
              </v:shape>
            </v:group>
            <v:group style="position:absolute;left:8585;top:12926;width:15;height:30" coordorigin="8585,12926" coordsize="15,30">
              <v:shape style="position:absolute;left:8585;top:12926;width:15;height:30" coordorigin="8585,12926" coordsize="15,30" path="m8601,12956l8585,12926e" filled="f" stroked="t" strokeweight=".251101pt" strokecolor="#231F20">
                <v:path arrowok="t"/>
              </v:shape>
            </v:group>
            <v:group style="position:absolute;left:8748;top:12926;width:15;height:30" coordorigin="8748,12926" coordsize="15,30">
              <v:shape style="position:absolute;left:8748;top:12926;width:15;height:30" coordorigin="8748,12926" coordsize="15,30" path="m8763,12926l8748,12956e" filled="f" stroked="t" strokeweight=".251101pt" strokecolor="#231F20">
                <v:path arrowok="t"/>
              </v:shape>
            </v:group>
            <v:group style="position:absolute;left:8763;top:12926;width:15;height:30" coordorigin="8763,12926" coordsize="15,30">
              <v:shape style="position:absolute;left:8763;top:12926;width:15;height:30" coordorigin="8763,12926" coordsize="15,30" path="m8778,12956l8763,12926e" filled="f" stroked="t" strokeweight=".251101pt" strokecolor="#231F20">
                <v:path arrowok="t"/>
              </v:shape>
            </v:group>
            <v:group style="position:absolute;left:8925;top:12926;width:15;height:30" coordorigin="8925,12926" coordsize="15,30">
              <v:shape style="position:absolute;left:8925;top:12926;width:15;height:30" coordorigin="8925,12926" coordsize="15,30" path="m8940,12926l8925,12956e" filled="f" stroked="t" strokeweight=".251101pt" strokecolor="#231F20">
                <v:path arrowok="t"/>
              </v:shape>
            </v:group>
            <v:group style="position:absolute;left:8940;top:12926;width:15;height:30" coordorigin="8940,12926" coordsize="15,30">
              <v:shape style="position:absolute;left:8940;top:12926;width:15;height:30" coordorigin="8940,12926" coordsize="15,30" path="m8955,12956l8940,12926e" filled="f" stroked="t" strokeweight=".251101pt" strokecolor="#231F20">
                <v:path arrowok="t"/>
              </v:shape>
            </v:group>
            <v:group style="position:absolute;left:9102;top:12926;width:15;height:30" coordorigin="9102,12926" coordsize="15,30">
              <v:shape style="position:absolute;left:9102;top:12926;width:15;height:30" coordorigin="9102,12926" coordsize="15,30" path="m9117,12926l9102,12956e" filled="f" stroked="t" strokeweight=".251101pt" strokecolor="#231F20">
                <v:path arrowok="t"/>
              </v:shape>
            </v:group>
            <v:group style="position:absolute;left:9117;top:12926;width:15;height:30" coordorigin="9117,12926" coordsize="15,30">
              <v:shape style="position:absolute;left:9117;top:12926;width:15;height:30" coordorigin="9117,12926" coordsize="15,30" path="m9132,12956l9117,12926e" filled="f" stroked="t" strokeweight=".251101pt" strokecolor="#231F20">
                <v:path arrowok="t"/>
              </v:shape>
            </v:group>
            <v:group style="position:absolute;left:9264;top:12624;width:60;height:60" coordorigin="9264,12624" coordsize="60,60">
              <v:shape style="position:absolute;left:9264;top:12624;width:60;height:60" coordorigin="9264,12624" coordsize="60,60" path="m9295,12624l9264,12685,9325,12685,9295,12624xe" filled="f" stroked="t" strokeweight=".251101pt" strokecolor="#231F20">
                <v:path arrowok="t"/>
              </v:shape>
            </v:group>
            <v:group style="position:absolute;left:9457;top:12926;width:15;height:30" coordorigin="9457,12926" coordsize="15,30">
              <v:shape style="position:absolute;left:9457;top:12926;width:15;height:30" coordorigin="9457,12926" coordsize="15,30" path="m9472,12926l9457,12956e" filled="f" stroked="t" strokeweight=".251101pt" strokecolor="#231F20">
                <v:path arrowok="t"/>
              </v:shape>
            </v:group>
            <v:group style="position:absolute;left:9472;top:12926;width:15;height:30" coordorigin="9472,12926" coordsize="15,30">
              <v:shape style="position:absolute;left:9472;top:12926;width:15;height:30" coordorigin="9472,12926" coordsize="15,30" path="m9487,12956l9472,12926e" filled="f" stroked="t" strokeweight=".251101pt" strokecolor="#231F20">
                <v:path arrowok="t"/>
              </v:shape>
            </v:group>
            <v:group style="position:absolute;left:9634;top:12926;width:15;height:30" coordorigin="9634,12926" coordsize="15,30">
              <v:shape style="position:absolute;left:9634;top:12926;width:15;height:30" coordorigin="9634,12926" coordsize="15,30" path="m9649,12926l9634,12956e" filled="f" stroked="t" strokeweight=".251101pt" strokecolor="#231F20">
                <v:path arrowok="t"/>
              </v:shape>
            </v:group>
            <v:group style="position:absolute;left:9649;top:12926;width:15;height:30" coordorigin="9649,12926" coordsize="15,30">
              <v:shape style="position:absolute;left:9649;top:12926;width:15;height:30" coordorigin="9649,12926" coordsize="15,30" path="m9664,12956l9649,12926e" filled="f" stroked="t" strokeweight=".251101pt" strokecolor="#231F20">
                <v:path arrowok="t"/>
              </v:shape>
            </v:group>
            <v:group style="position:absolute;left:9811;top:12926;width:15;height:30" coordorigin="9811,12926" coordsize="15,30">
              <v:shape style="position:absolute;left:9811;top:12926;width:15;height:30" coordorigin="9811,12926" coordsize="15,30" path="m9826,12926l9811,12956e" filled="f" stroked="t" strokeweight=".251101pt" strokecolor="#231F20">
                <v:path arrowok="t"/>
              </v:shape>
            </v:group>
            <v:group style="position:absolute;left:9826;top:12926;width:15;height:30" coordorigin="9826,12926" coordsize="15,30">
              <v:shape style="position:absolute;left:9826;top:12926;width:15;height:30" coordorigin="9826,12926" coordsize="15,30" path="m9842,12956l9826,12926e" filled="f" stroked="t" strokeweight=".251101pt" strokecolor="#231F20">
                <v:path arrowok="t"/>
              </v:shape>
            </v:group>
            <v:group style="position:absolute;left:9989;top:12926;width:15;height:30" coordorigin="9989,12926" coordsize="15,30">
              <v:shape style="position:absolute;left:9989;top:12926;width:15;height:30" coordorigin="9989,12926" coordsize="15,30" path="m10004,12926l9989,12956e" filled="f" stroked="t" strokeweight=".251101pt" strokecolor="#231F20">
                <v:path arrowok="t"/>
              </v:shape>
            </v:group>
            <v:group style="position:absolute;left:10004;top:12926;width:15;height:30" coordorigin="10004,12926" coordsize="15,30">
              <v:shape style="position:absolute;left:10004;top:12926;width:15;height:30" coordorigin="10004,12926" coordsize="15,30" path="m10019,12956l10004,12926e" filled="f" stroked="t" strokeweight=".251101pt" strokecolor="#231F20">
                <v:path arrowok="t"/>
              </v:shape>
            </v:group>
            <v:group style="position:absolute;left:10166;top:12926;width:15;height:30" coordorigin="10166,12926" coordsize="15,30">
              <v:shape style="position:absolute;left:10166;top:12926;width:15;height:30" coordorigin="10166,12926" coordsize="15,30" path="m10181,12926l10166,12956e" filled="f" stroked="t" strokeweight=".251101pt" strokecolor="#231F20">
                <v:path arrowok="t"/>
              </v:shape>
            </v:group>
            <v:group style="position:absolute;left:10181;top:12926;width:15;height:30" coordorigin="10181,12926" coordsize="15,30">
              <v:shape style="position:absolute;left:10181;top:12926;width:15;height:30" coordorigin="10181,12926" coordsize="15,30" path="m10196,12956l10181,12926e" filled="f" stroked="t" strokeweight=".251101pt" strokecolor="#231F20">
                <v:path arrowok="t"/>
              </v:shape>
            </v:group>
            <v:group style="position:absolute;left:10343;top:12926;width:15;height:30" coordorigin="10343,12926" coordsize="15,30">
              <v:shape style="position:absolute;left:10343;top:12926;width:15;height:30" coordorigin="10343,12926" coordsize="15,30" path="m10358,12926l10343,12956e" filled="f" stroked="t" strokeweight=".251101pt" strokecolor="#231F20">
                <v:path arrowok="t"/>
              </v:shape>
            </v:group>
            <v:group style="position:absolute;left:10358;top:12926;width:15;height:30" coordorigin="10358,12926" coordsize="15,30">
              <v:shape style="position:absolute;left:10358;top:12926;width:15;height:30" coordorigin="10358,12926" coordsize="15,30" path="m10373,12956l10358,12926e" filled="f" stroked="t" strokeweight=".251101pt" strokecolor="#231F20">
                <v:path arrowok="t"/>
              </v:shape>
            </v:group>
            <v:group style="position:absolute;left:10521;top:12926;width:15;height:30" coordorigin="10521,12926" coordsize="15,30">
              <v:shape style="position:absolute;left:10521;top:12926;width:15;height:30" coordorigin="10521,12926" coordsize="15,30" path="m10536,12926l10521,12956e" filled="f" stroked="t" strokeweight=".251101pt" strokecolor="#231F20">
                <v:path arrowok="t"/>
              </v:shape>
            </v:group>
            <v:group style="position:absolute;left:10536;top:12926;width:15;height:30" coordorigin="10536,12926" coordsize="15,30">
              <v:shape style="position:absolute;left:10536;top:12926;width:15;height:30" coordorigin="10536,12926" coordsize="15,30" path="m10551,12956l10536,12926e" filled="f" stroked="t" strokeweight=".251101pt" strokecolor="#231F20">
                <v:path arrowok="t"/>
              </v:shape>
            </v:group>
            <v:group style="position:absolute;left:10683;top:12624;width:60;height:60" coordorigin="10683,12624" coordsize="60,60">
              <v:shape style="position:absolute;left:10683;top:12624;width:60;height:60" coordorigin="10683,12624" coordsize="60,60" path="m10713,12624l10683,12685,10743,12685,10713,12624xe" filled="f" stroked="t" strokeweight=".251101pt" strokecolor="#231F20">
                <v:path arrowok="t"/>
              </v:shape>
            </v:group>
            <v:group style="position:absolute;left:10875;top:12926;width:15;height:30" coordorigin="10875,12926" coordsize="15,30">
              <v:shape style="position:absolute;left:10875;top:12926;width:15;height:30" coordorigin="10875,12926" coordsize="15,30" path="m10890,12926l10875,12956e" filled="f" stroked="t" strokeweight=".251101pt" strokecolor="#231F20">
                <v:path arrowok="t"/>
              </v:shape>
            </v:group>
            <v:group style="position:absolute;left:10890;top:12926;width:15;height:30" coordorigin="10890,12926" coordsize="15,30">
              <v:shape style="position:absolute;left:10890;top:12926;width:15;height:30" coordorigin="10890,12926" coordsize="15,30" path="m10905,12956l10890,12926e" filled="f" stroked="t" strokeweight=".251101pt" strokecolor="#231F20">
                <v:path arrowok="t"/>
              </v:shape>
            </v:group>
            <v:group style="position:absolute;left:11052;top:12926;width:15;height:30" coordorigin="11052,12926" coordsize="15,30">
              <v:shape style="position:absolute;left:11052;top:12926;width:15;height:30" coordorigin="11052,12926" coordsize="15,30" path="m11067,12926l11052,12956e" filled="f" stroked="t" strokeweight=".251101pt" strokecolor="#231F20">
                <v:path arrowok="t"/>
              </v:shape>
            </v:group>
            <v:group style="position:absolute;left:11067;top:12926;width:15;height:30" coordorigin="11067,12926" coordsize="15,30">
              <v:shape style="position:absolute;left:11067;top:12926;width:15;height:30" coordorigin="11067,12926" coordsize="15,30" path="m11083,12956l11067,12926e" filled="f" stroked="t" strokeweight=".251101pt" strokecolor="#231F20">
                <v:path arrowok="t"/>
              </v:shape>
            </v:group>
            <v:group style="position:absolute;left:11230;top:12926;width:15;height:30" coordorigin="11230,12926" coordsize="15,30">
              <v:shape style="position:absolute;left:11230;top:12926;width:15;height:30" coordorigin="11230,12926" coordsize="15,30" path="m11245,12926l11230,12956e" filled="f" stroked="t" strokeweight=".251101pt" strokecolor="#231F20">
                <v:path arrowok="t"/>
              </v:shape>
            </v:group>
            <v:group style="position:absolute;left:11245;top:12926;width:15;height:30" coordorigin="11245,12926" coordsize="15,30">
              <v:shape style="position:absolute;left:11245;top:12926;width:15;height:30" coordorigin="11245,12926" coordsize="15,30" path="m11260,12956l11245,12926e" filled="f" stroked="t" strokeweight=".251101pt" strokecolor="#231F20">
                <v:path arrowok="t"/>
              </v:shape>
            </v:group>
            <v:group style="position:absolute;left:11407;top:12926;width:15;height:30" coordorigin="11407,12926" coordsize="15,30">
              <v:shape style="position:absolute;left:11407;top:12926;width:15;height:30" coordorigin="11407,12926" coordsize="15,30" path="m11422,12926l11407,12956e" filled="f" stroked="t" strokeweight=".251101pt" strokecolor="#231F20">
                <v:path arrowok="t"/>
              </v:shape>
            </v:group>
            <v:group style="position:absolute;left:11422;top:12926;width:15;height:30" coordorigin="11422,12926" coordsize="15,30">
              <v:shape style="position:absolute;left:11422;top:12926;width:15;height:30" coordorigin="11422,12926" coordsize="15,30" path="m11437,12956l11422,12926e" filled="f" stroked="t" strokeweight=".251101pt" strokecolor="#231F20">
                <v:path arrowok="t"/>
              </v:shape>
            </v:group>
            <v:group style="position:absolute;left:1849;top:12916;width:2;height:40" coordorigin="1849,12916" coordsize="2,40">
              <v:shape style="position:absolute;left:1849;top:12916;width:2;height:40" coordorigin="1849,12916" coordsize="0,40" path="m1849,12956l1849,12916e" filled="t" fillcolor="#231F20" stroked="f">
                <v:path arrowok="t"/>
                <v:fill type="solid"/>
              </v:shape>
            </v:group>
            <v:group style="position:absolute;left:1849;top:12353;width:2;height:40" coordorigin="1849,12353" coordsize="2,40">
              <v:shape style="position:absolute;left:1849;top:12353;width:2;height:40" coordorigin="1849,12353" coordsize="0,40" path="m1849,12353l1849,12393e" filled="t" fillcolor="#231F20" stroked="f">
                <v:path arrowok="t"/>
                <v:fill type="solid"/>
              </v:shape>
            </v:group>
            <v:group style="position:absolute;left:1836;top:13000;width:52;height:88" coordorigin="1836,13000" coordsize="52,88">
              <v:shape style="position:absolute;left:1836;top:13000;width:52;height:88" coordorigin="1836,13000" coordsize="52,88" path="m1888,13078l1837,13078,1837,13088,1888,13088,1888,13078xe" filled="t" fillcolor="#231F20" stroked="f">
                <v:path arrowok="t"/>
                <v:fill type="solid"/>
              </v:shape>
              <v:shape style="position:absolute;left:1836;top:13000;width:52;height:88" coordorigin="1836,13000" coordsize="52,88" path="m1868,13011l1857,13011,1857,13078,1868,13078,1868,13011xe" filled="t" fillcolor="#231F20" stroked="f">
                <v:path arrowok="t"/>
                <v:fill type="solid"/>
              </v:shape>
              <v:shape style="position:absolute;left:1836;top:13000;width:52;height:88" coordorigin="1836,13000" coordsize="52,88" path="m1868,13000l1857,13000,1836,13004,1836,13015,1857,13011,1868,13011,1868,13000xe" filled="t" fillcolor="#231F20" stroked="f">
                <v:path arrowok="t"/>
                <v:fill type="solid"/>
              </v:shape>
            </v:group>
            <v:group style="position:absolute;left:2558;top:12916;width:2;height:40" coordorigin="2558,12916" coordsize="2,40">
              <v:shape style="position:absolute;left:2558;top:12916;width:2;height:40" coordorigin="2558,12916" coordsize="0,40" path="m2558,12956l2558,12916e" filled="t" fillcolor="#231F20" stroked="f">
                <v:path arrowok="t"/>
                <v:fill type="solid"/>
              </v:shape>
            </v:group>
            <v:group style="position:absolute;left:2558;top:12353;width:2;height:40" coordorigin="2558,12353" coordsize="2,40">
              <v:shape style="position:absolute;left:2558;top:12353;width:2;height:40" coordorigin="2558,12353" coordsize="0,40" path="m2558,12353l2558,12393e" filled="t" fillcolor="#231F20" stroked="f">
                <v:path arrowok="t"/>
                <v:fill type="solid"/>
              </v:shape>
            </v:group>
            <v:group style="position:absolute;left:2538;top:13000;width:57;height:89" coordorigin="2538,13000" coordsize="57,89">
              <v:shape style="position:absolute;left:2538;top:13000;width:57;height:89" coordorigin="2538,13000" coordsize="57,89" path="m2538,13074l2538,13086,2543,13087,2546,13088,2550,13089,2554,13089,2558,13090,2572,13090,2581,13087,2589,13080,2557,13080,2553,13079,2546,13077,2542,13076,2538,13074xe" filled="t" fillcolor="#231F20" stroked="f">
                <v:path arrowok="t"/>
                <v:fill type="solid"/>
              </v:shape>
              <v:shape style="position:absolute;left:2538;top:13000;width:57;height:89" coordorigin="2538,13000" coordsize="57,89" path="m2589,13040l2568,13040,2574,13042,2577,13045,2581,13049,2583,13054,2583,13066,2581,13071,2577,13074,2574,13078,2568,13080,2589,13080,2592,13077,2595,13069,2595,13051,2592,13043,2589,13040xe" filled="t" fillcolor="#231F20" stroked="f">
                <v:path arrowok="t"/>
                <v:fill type="solid"/>
              </v:shape>
              <v:shape style="position:absolute;left:2538;top:13000;width:57;height:89" coordorigin="2538,13000" coordsize="57,89" path="m2589,13000l2542,13000,2542,13044,2545,13043,2549,13042,2555,13040,2558,13040,2589,13040,2587,13038,2581,13033,2578,13032,2553,13032,2553,13010,2589,13010,2589,13000xe" filled="t" fillcolor="#231F20" stroked="f">
                <v:path arrowok="t"/>
                <v:fill type="solid"/>
              </v:shape>
              <v:shape style="position:absolute;left:2538;top:13000;width:57;height:89" coordorigin="2538,13000" coordsize="57,89" path="m2573,13030l2562,13030,2557,13031,2555,13031,2553,13032,2578,13032,2573,13030xe" filled="t" fillcolor="#231F20" stroked="f">
                <v:path arrowok="t"/>
                <v:fill type="solid"/>
              </v:shape>
            </v:group>
            <v:group style="position:absolute;left:3444;top:12916;width:2;height:40" coordorigin="3444,12916" coordsize="2,40">
              <v:shape style="position:absolute;left:3444;top:12916;width:2;height:40" coordorigin="3444,12916" coordsize="0,40" path="m3444,12956l3444,12916e" filled="t" fillcolor="#231F20" stroked="f">
                <v:path arrowok="t"/>
                <v:fill type="solid"/>
              </v:shape>
            </v:group>
            <v:group style="position:absolute;left:3444;top:12353;width:2;height:40" coordorigin="3444,12353" coordsize="2,40">
              <v:shape style="position:absolute;left:3444;top:12353;width:2;height:40" coordorigin="3444,12353" coordsize="0,40" path="m3444,12353l3444,12393e" filled="t" fillcolor="#231F20" stroked="f">
                <v:path arrowok="t"/>
                <v:fill type="solid"/>
              </v:shape>
            </v:group>
            <v:group style="position:absolute;left:3391;top:13000;width:52;height:88" coordorigin="3391,13000" coordsize="52,88">
              <v:shape style="position:absolute;left:3391;top:13000;width:52;height:88" coordorigin="3391,13000" coordsize="52,88" path="m3444,13078l3393,13078,3393,13088,3444,13088,3444,13078xe" filled="t" fillcolor="#231F20" stroked="f">
                <v:path arrowok="t"/>
                <v:fill type="solid"/>
              </v:shape>
              <v:shape style="position:absolute;left:3391;top:13000;width:52;height:88" coordorigin="3391,13000" coordsize="52,88" path="m3424,13011l3412,13011,3412,13078,3424,13078,3424,13011xe" filled="t" fillcolor="#231F20" stroked="f">
                <v:path arrowok="t"/>
                <v:fill type="solid"/>
              </v:shape>
              <v:shape style="position:absolute;left:3391;top:13000;width:52;height:88" coordorigin="3391,13000" coordsize="52,88" path="m3424,13000l3412,13000,3391,13004,3391,13015,3412,13011,3424,13011,3424,13000xe" filled="t" fillcolor="#231F20" stroked="f">
                <v:path arrowok="t"/>
                <v:fill type="solid"/>
              </v:shape>
            </v:group>
            <v:group style="position:absolute;left:3463;top:12999;width:61;height:91" coordorigin="3463,12999" coordsize="61,91">
              <v:shape style="position:absolute;left:3463;top:12999;width:61;height:91" coordorigin="3463,12999" coordsize="61,91" path="m3503,12999l3483,12999,3475,13003,3470,13010,3465,13018,3463,13029,3463,13059,3465,13070,3475,13086,3483,13090,3503,13090,3510,13086,3514,13080,3487,13080,3482,13077,3476,13065,3475,13056,3475,13032,3476,13023,3482,13011,3487,13008,3514,13008,3510,13003,3503,12999xe" filled="t" fillcolor="#231F20" stroked="f">
                <v:path arrowok="t"/>
                <v:fill type="solid"/>
              </v:shape>
              <v:shape style="position:absolute;left:3463;top:12999;width:61;height:91" coordorigin="3463,12999" coordsize="61,91" path="m3514,13008l3499,13008,3504,13011,3507,13017,3510,13023,3511,13032,3511,13056,3510,13065,3507,13071,3504,13077,3499,13080,3514,13080,3515,13078,3521,13070,3523,13059,3523,13029,3521,13018,3515,13010,3514,13008xe" filled="t" fillcolor="#231F20" stroked="f">
                <v:path arrowok="t"/>
                <v:fill type="solid"/>
              </v:shape>
            </v:group>
            <v:group style="position:absolute;left:4331;top:12916;width:2;height:40" coordorigin="4331,12916" coordsize="2,40">
              <v:shape style="position:absolute;left:4331;top:12916;width:2;height:40" coordorigin="4331,12916" coordsize="0,40" path="m4331,12956l4331,12916e" filled="t" fillcolor="#231F20" stroked="f">
                <v:path arrowok="t"/>
                <v:fill type="solid"/>
              </v:shape>
            </v:group>
            <v:group style="position:absolute;left:4331;top:12353;width:2;height:40" coordorigin="4331,12353" coordsize="2,40">
              <v:shape style="position:absolute;left:4331;top:12353;width:2;height:40" coordorigin="4331,12353" coordsize="0,40" path="m4331,12353l4331,12393e" filled="t" fillcolor="#231F20" stroked="f">
                <v:path arrowok="t"/>
                <v:fill type="solid"/>
              </v:shape>
            </v:group>
            <v:group style="position:absolute;left:4279;top:13000;width:52;height:88" coordorigin="4279,13000" coordsize="52,88">
              <v:shape style="position:absolute;left:4279;top:13000;width:52;height:88" coordorigin="4279,13000" coordsize="52,88" path="m4331,13078l4281,13078,4281,13088,4331,13088,4331,13078xe" filled="t" fillcolor="#231F20" stroked="f">
                <v:path arrowok="t"/>
                <v:fill type="solid"/>
              </v:shape>
              <v:shape style="position:absolute;left:4279;top:13000;width:52;height:88" coordorigin="4279,13000" coordsize="52,88" path="m4312,13011l4300,13011,4300,13078,4312,13078,4312,13011xe" filled="t" fillcolor="#231F20" stroked="f">
                <v:path arrowok="t"/>
                <v:fill type="solid"/>
              </v:shape>
              <v:shape style="position:absolute;left:4279;top:13000;width:52;height:88" coordorigin="4279,13000" coordsize="52,88" path="m4312,13000l4300,13000,4279,13004,4279,13015,4300,13011,4312,13011,4312,13000xe" filled="t" fillcolor="#231F20" stroked="f">
                <v:path arrowok="t"/>
                <v:fill type="solid"/>
              </v:shape>
            </v:group>
            <v:group style="position:absolute;left:4352;top:13000;width:57;height:89" coordorigin="4352,13000" coordsize="57,89">
              <v:shape style="position:absolute;left:4352;top:13000;width:57;height:89" coordorigin="4352,13000" coordsize="57,89" path="m4352,13074l4352,13086,4356,13087,4360,13088,4363,13089,4367,13089,4371,13090,4385,13090,4394,13087,4402,13080,4370,13080,4366,13079,4359,13077,4355,13076,4352,13074xe" filled="t" fillcolor="#231F20" stroked="f">
                <v:path arrowok="t"/>
                <v:fill type="solid"/>
              </v:shape>
              <v:shape style="position:absolute;left:4352;top:13000;width:57;height:89" coordorigin="4352,13000" coordsize="57,89" path="m4402,13040l4381,13040,4387,13042,4391,13045,4395,13049,4397,13054,4397,13066,4395,13071,4391,13074,4387,13078,4381,13080,4402,13080,4405,13077,4408,13069,4408,13051,4406,13043,4402,13040xe" filled="t" fillcolor="#231F20" stroked="f">
                <v:path arrowok="t"/>
                <v:fill type="solid"/>
              </v:shape>
              <v:shape style="position:absolute;left:4352;top:13000;width:57;height:89" coordorigin="4352,13000" coordsize="57,89" path="m4402,13000l4355,13000,4355,13044,4359,13043,4362,13042,4368,13040,4371,13040,4402,13040,4400,13038,4394,13033,4391,13032,4366,13032,4366,13010,4402,13010,4402,13000xe" filled="t" fillcolor="#231F20" stroked="f">
                <v:path arrowok="t"/>
                <v:fill type="solid"/>
              </v:shape>
              <v:shape style="position:absolute;left:4352;top:13000;width:57;height:89" coordorigin="4352,13000" coordsize="57,89" path="m4386,13030l4375,13030,4370,13031,4368,13031,4366,13032,4391,13032,4386,13030xe" filled="t" fillcolor="#231F20" stroked="f">
                <v:path arrowok="t"/>
                <v:fill type="solid"/>
              </v:shape>
            </v:group>
            <v:group style="position:absolute;left:5217;top:12916;width:2;height:40" coordorigin="5217,12916" coordsize="2,40">
              <v:shape style="position:absolute;left:5217;top:12916;width:2;height:40" coordorigin="5217,12916" coordsize="0,40" path="m5217,12956l5217,12916e" filled="t" fillcolor="#231F20" stroked="f">
                <v:path arrowok="t"/>
                <v:fill type="solid"/>
              </v:shape>
            </v:group>
            <v:group style="position:absolute;left:5217;top:12353;width:2;height:40" coordorigin="5217,12353" coordsize="2,40">
              <v:shape style="position:absolute;left:5217;top:12353;width:2;height:40" coordorigin="5217,12353" coordsize="0,40" path="m5217,12353l5217,12393e" filled="t" fillcolor="#231F20" stroked="f">
                <v:path arrowok="t"/>
                <v:fill type="solid"/>
              </v:shape>
            </v:group>
            <v:group style="position:absolute;left:5157;top:12999;width:56;height:89" coordorigin="5157,12999" coordsize="56,89">
              <v:shape style="position:absolute;left:5157;top:12999;width:56;height:89" coordorigin="5157,12999" coordsize="56,89" path="m5208,13009l5188,13009,5193,13010,5199,13016,5201,13020,5201,13027,5200,13030,5199,13033,5197,13036,5194,13040,5191,13044,5189,13046,5168,13067,5157,13078,5157,13088,5213,13088,5213,13078,5172,13078,5181,13068,5189,13061,5199,13050,5202,13047,5203,13045,5207,13041,5209,13037,5211,13034,5212,13031,5213,13027,5213,13016,5210,13010,5208,13009xe" filled="t" fillcolor="#231F20" stroked="f">
                <v:path arrowok="t"/>
                <v:fill type="solid"/>
              </v:shape>
              <v:shape style="position:absolute;left:5157;top:12999;width:56;height:89" coordorigin="5157,12999" coordsize="56,89" path="m5192,12999l5179,12999,5176,12999,5167,13001,5163,13002,5158,13004,5158,13016,5163,13014,5167,13012,5171,13011,5175,13009,5179,13009,5208,13009,5199,13001,5192,12999xe" filled="t" fillcolor="#231F20" stroked="f">
                <v:path arrowok="t"/>
                <v:fill type="solid"/>
              </v:shape>
            </v:group>
            <v:group style="position:absolute;left:5233;top:12999;width:61;height:91" coordorigin="5233,12999" coordsize="61,91">
              <v:shape style="position:absolute;left:5233;top:12999;width:61;height:91" coordorigin="5233,12999" coordsize="61,91" path="m5273,12999l5254,12999,5246,13003,5241,13010,5236,13018,5233,13029,5233,13059,5236,13070,5246,13086,5254,13090,5273,13090,5281,13086,5285,13080,5257,13080,5253,13077,5247,13065,5245,13056,5245,13032,5247,13023,5253,13011,5257,13008,5285,13008,5281,13003,5273,12999xe" filled="t" fillcolor="#231F20" stroked="f">
                <v:path arrowok="t"/>
                <v:fill type="solid"/>
              </v:shape>
              <v:shape style="position:absolute;left:5233;top:12999;width:61;height:91" coordorigin="5233,12999" coordsize="61,91" path="m5285,13008l5270,13008,5274,13011,5277,13017,5280,13023,5282,13032,5282,13056,5280,13065,5277,13071,5274,13077,5270,13080,5285,13080,5286,13078,5291,13070,5294,13059,5294,13029,5291,13018,5286,13010,5285,13008xe" filled="t" fillcolor="#231F20" stroked="f">
                <v:path arrowok="t"/>
                <v:fill type="solid"/>
              </v:shape>
            </v:group>
            <v:group style="position:absolute;left:6103;top:12916;width:2;height:40" coordorigin="6103,12916" coordsize="2,40">
              <v:shape style="position:absolute;left:6103;top:12916;width:2;height:40" coordorigin="6103,12916" coordsize="0,40" path="m6103,12956l6103,12916e" filled="t" fillcolor="#231F20" stroked="f">
                <v:path arrowok="t"/>
                <v:fill type="solid"/>
              </v:shape>
            </v:group>
            <v:group style="position:absolute;left:6103;top:12353;width:2;height:40" coordorigin="6103,12353" coordsize="2,40">
              <v:shape style="position:absolute;left:6103;top:12353;width:2;height:40" coordorigin="6103,12353" coordsize="0,40" path="m6103,12353l6103,12393e" filled="t" fillcolor="#231F20" stroked="f">
                <v:path arrowok="t"/>
                <v:fill type="solid"/>
              </v:shape>
            </v:group>
            <v:group style="position:absolute;left:6045;top:12999;width:56;height:89" coordorigin="6045,12999" coordsize="56,89">
              <v:shape style="position:absolute;left:6045;top:12999;width:56;height:89" coordorigin="6045,12999" coordsize="56,89" path="m6096,13009l6076,13009,6080,13010,6087,13016,6089,13020,6089,13027,6088,13030,6086,13033,6085,13036,6082,13040,6076,13046,6050,13073,6045,13078,6045,13088,6101,13088,6101,13078,6059,13078,6087,13050,6090,13047,6091,13045,6095,13041,6097,13037,6098,13034,6100,13031,6100,13027,6100,13016,6098,13010,6096,13009xe" filled="t" fillcolor="#231F20" stroked="f">
                <v:path arrowok="t"/>
                <v:fill type="solid"/>
              </v:shape>
              <v:shape style="position:absolute;left:6045;top:12999;width:56;height:89" coordorigin="6045,12999" coordsize="56,89" path="m6080,12999l6067,12999,6063,12999,6055,13001,6051,13002,6046,13004,6046,13016,6050,13014,6055,13012,6059,13011,6063,13009,6067,13009,6096,13009,6087,13001,6080,12999xe" filled="t" fillcolor="#231F20" stroked="f">
                <v:path arrowok="t"/>
                <v:fill type="solid"/>
              </v:shape>
            </v:group>
            <v:group style="position:absolute;left:6122;top:13000;width:57;height:89" coordorigin="6122,13000" coordsize="57,89">
              <v:shape style="position:absolute;left:6122;top:13000;width:57;height:89" coordorigin="6122,13000" coordsize="57,89" path="m6122,13074l6122,13086,6126,13087,6130,13088,6134,13089,6138,13089,6142,13090,6156,13090,6164,13087,6173,13080,6141,13080,6137,13079,6133,13078,6129,13077,6126,13076,6122,13074xe" filled="t" fillcolor="#231F20" stroked="f">
                <v:path arrowok="t"/>
                <v:fill type="solid"/>
              </v:shape>
              <v:shape style="position:absolute;left:6122;top:13000;width:57;height:89" coordorigin="6122,13000" coordsize="57,89" path="m6173,13040l6152,13040,6157,13042,6161,13045,6165,13049,6167,13054,6167,13066,6165,13071,6161,13074,6157,13078,6152,13080,6173,13080,6176,13077,6179,13069,6179,13051,6176,13043,6173,13040xe" filled="t" fillcolor="#231F20" stroked="f">
                <v:path arrowok="t"/>
                <v:fill type="solid"/>
              </v:shape>
              <v:shape style="position:absolute;left:6122;top:13000;width:57;height:89" coordorigin="6122,13000" coordsize="57,89" path="m6173,13000l6126,13000,6126,13044,6129,13043,6133,13042,6139,13040,6142,13040,6173,13040,6170,13038,6165,13033,6162,13032,6137,13032,6137,13010,6173,13010,6173,13000xe" filled="t" fillcolor="#231F20" stroked="f">
                <v:path arrowok="t"/>
                <v:fill type="solid"/>
              </v:shape>
              <v:shape style="position:absolute;left:6122;top:13000;width:57;height:89" coordorigin="6122,13000" coordsize="57,89" path="m6157,13030l6146,13030,6140,13031,6139,13031,6137,13032,6162,13032,6157,13030xe" filled="t" fillcolor="#231F20" stroked="f">
                <v:path arrowok="t"/>
                <v:fill type="solid"/>
              </v:shape>
            </v:group>
            <v:group style="position:absolute;left:6990;top:12916;width:2;height:40" coordorigin="6990,12916" coordsize="2,40">
              <v:shape style="position:absolute;left:6990;top:12916;width:2;height:40" coordorigin="6990,12916" coordsize="0,40" path="m6990,12956l6990,12916e" filled="t" fillcolor="#231F20" stroked="f">
                <v:path arrowok="t"/>
                <v:fill type="solid"/>
              </v:shape>
            </v:group>
            <v:group style="position:absolute;left:6990;top:12353;width:2;height:40" coordorigin="6990,12353" coordsize="2,40">
              <v:shape style="position:absolute;left:6990;top:12353;width:2;height:40" coordorigin="6990,12353" coordsize="0,40" path="m6990,12353l6990,12393e" filled="t" fillcolor="#231F20" stroked="f">
                <v:path arrowok="t"/>
                <v:fill type="solid"/>
              </v:shape>
            </v:group>
            <v:group style="position:absolute;left:6931;top:12999;width:58;height:91" coordorigin="6931,12999" coordsize="58,91">
              <v:shape style="position:absolute;left:6931;top:12999;width:58;height:91" coordorigin="6931,12999" coordsize="58,91" path="m6931,13074l6931,13085,6935,13087,6939,13088,6943,13088,6947,13089,6951,13090,6965,13090,6974,13087,6980,13083,6983,13080,6950,13080,6946,13079,6938,13077,6934,13076,6931,13074xe" filled="t" fillcolor="#231F20" stroked="f">
                <v:path arrowok="t"/>
                <v:fill type="solid"/>
              </v:shape>
              <v:shape style="position:absolute;left:6931;top:12999;width:58;height:91" coordorigin="6931,12999" coordsize="58,91" path="m6984,13009l6962,13009,6967,13010,6970,13012,6973,13015,6975,13018,6975,13027,6973,13030,6970,13033,6967,13035,6963,13036,6946,13036,6946,13046,6963,13046,6968,13048,6975,13053,6977,13057,6977,13068,6975,13072,6967,13078,6962,13080,6983,13080,6986,13078,6989,13071,6989,13057,6987,13052,6981,13044,6976,13042,6971,13041,6976,13039,6980,13037,6985,13030,6987,13026,6987,13014,6984,13009,6984,13009xe" filled="t" fillcolor="#231F20" stroked="f">
                <v:path arrowok="t"/>
                <v:fill type="solid"/>
              </v:shape>
              <v:shape style="position:absolute;left:6931;top:12999;width:58;height:91" coordorigin="6931,12999" coordsize="58,91" path="m6966,12999l6954,12999,6950,12999,6942,13000,6938,13001,6934,13002,6934,13013,6938,13011,6942,13010,6950,13009,6953,13009,6984,13009,6973,13001,6966,12999xe" filled="t" fillcolor="#231F20" stroked="f">
                <v:path arrowok="t"/>
                <v:fill type="solid"/>
              </v:shape>
            </v:group>
            <v:group style="position:absolute;left:7006;top:12999;width:61;height:91" coordorigin="7006,12999" coordsize="61,91">
              <v:shape style="position:absolute;left:7006;top:12999;width:61;height:91" coordorigin="7006,12999" coordsize="61,91" path="m7046,12999l7027,12999,7019,13003,7014,13010,7009,13018,7006,13029,7006,13059,7009,13070,7019,13086,7027,13090,7046,13090,7054,13086,7058,13080,7031,13080,7026,13077,7020,13065,7018,13056,7018,13032,7020,13023,7026,13011,7031,13008,7058,13008,7054,13003,7046,12999xe" filled="t" fillcolor="#231F20" stroked="f">
                <v:path arrowok="t"/>
                <v:fill type="solid"/>
              </v:shape>
              <v:shape style="position:absolute;left:7006;top:12999;width:61;height:91" coordorigin="7006,12999" coordsize="61,91" path="m7058,13008l7043,13008,7047,13011,7051,13017,7054,13023,7055,13032,7055,13056,7054,13065,7051,13071,7047,13077,7043,13080,7058,13080,7059,13078,7064,13070,7067,13059,7067,13029,7064,13018,7059,13010,7058,13008xe" filled="t" fillcolor="#231F20" stroked="f">
                <v:path arrowok="t"/>
                <v:fill type="solid"/>
              </v:shape>
            </v:group>
            <v:group style="position:absolute;left:7876;top:12916;width:2;height:40" coordorigin="7876,12916" coordsize="2,40">
              <v:shape style="position:absolute;left:7876;top:12916;width:2;height:40" coordorigin="7876,12916" coordsize="0,40" path="m7876,12956l7876,12916e" filled="t" fillcolor="#231F20" stroked="f">
                <v:path arrowok="t"/>
                <v:fill type="solid"/>
              </v:shape>
            </v:group>
            <v:group style="position:absolute;left:7876;top:12353;width:2;height:40" coordorigin="7876,12353" coordsize="2,40">
              <v:shape style="position:absolute;left:7876;top:12353;width:2;height:40" coordorigin="7876,12353" coordsize="0,40" path="m7876,12353l7876,12393e" filled="t" fillcolor="#231F20" stroked="f">
                <v:path arrowok="t"/>
                <v:fill type="solid"/>
              </v:shape>
            </v:group>
            <v:group style="position:absolute;left:7819;top:12999;width:58;height:91" coordorigin="7819,12999" coordsize="58,91">
              <v:shape style="position:absolute;left:7819;top:12999;width:58;height:91" coordorigin="7819,12999" coordsize="58,91" path="m7819,13074l7819,13085,7823,13087,7827,13088,7831,13088,7835,13089,7838,13090,7853,13090,7862,13087,7868,13083,7871,13080,7837,13080,7833,13079,7825,13077,7822,13076,7819,13074xe" filled="t" fillcolor="#231F20" stroked="f">
                <v:path arrowok="t"/>
                <v:fill type="solid"/>
              </v:shape>
              <v:shape style="position:absolute;left:7819;top:12999;width:58;height:91" coordorigin="7819,12999" coordsize="58,91" path="m7871,13009l7850,13009,7855,13010,7858,13012,7861,13015,7863,13018,7863,13027,7861,13030,7858,13033,7855,13035,7850,13036,7834,13036,7834,13046,7851,13046,7856,13048,7863,13053,7865,13057,7865,13068,7863,13072,7855,13078,7849,13080,7871,13080,7873,13078,7876,13071,7876,13057,7875,13052,7869,13044,7864,13042,7858,13041,7863,13039,7867,13037,7873,13030,7874,13026,7874,13014,7872,13009,7871,13009xe" filled="t" fillcolor="#231F20" stroked="f">
                <v:path arrowok="t"/>
                <v:fill type="solid"/>
              </v:shape>
              <v:shape style="position:absolute;left:7819;top:12999;width:58;height:91" coordorigin="7819,12999" coordsize="58,91" path="m7854,12999l7842,12999,7838,12999,7830,13000,7826,13001,7821,13002,7821,13013,7826,13011,7830,13010,7837,13009,7841,13009,7871,13009,7861,13001,7854,12999xe" filled="t" fillcolor="#231F20" stroked="f">
                <v:path arrowok="t"/>
                <v:fill type="solid"/>
              </v:shape>
            </v:group>
            <v:group style="position:absolute;left:7895;top:13000;width:57;height:89" coordorigin="7895,13000" coordsize="57,89">
              <v:shape style="position:absolute;left:7895;top:13000;width:57;height:89" coordorigin="7895,13000" coordsize="57,89" path="m7895,13074l7895,13086,7900,13087,7903,13088,7907,13089,7911,13089,7915,13090,7929,13090,7937,13087,7946,13080,7914,13080,7910,13079,7903,13077,7899,13076,7895,13074xe" filled="t" fillcolor="#231F20" stroked="f">
                <v:path arrowok="t"/>
                <v:fill type="solid"/>
              </v:shape>
              <v:shape style="position:absolute;left:7895;top:13000;width:57;height:89" coordorigin="7895,13000" coordsize="57,89" path="m7946,13040l7925,13040,7930,13042,7934,13045,7938,13049,7940,13054,7940,13066,7938,13071,7934,13074,7930,13078,7925,13080,7946,13080,7949,13077,7952,13069,7952,13051,7949,13043,7946,13040xe" filled="t" fillcolor="#231F20" stroked="f">
                <v:path arrowok="t"/>
                <v:fill type="solid"/>
              </v:shape>
              <v:shape style="position:absolute;left:7895;top:13000;width:57;height:89" coordorigin="7895,13000" coordsize="57,89" path="m7946,13000l7899,13000,7899,13044,7902,13043,7906,13042,7912,13040,7915,13040,7946,13040,7944,13038,7938,13033,7935,13032,7910,13032,7910,13010,7946,13010,7946,13000xe" filled="t" fillcolor="#231F20" stroked="f">
                <v:path arrowok="t"/>
                <v:fill type="solid"/>
              </v:shape>
              <v:shape style="position:absolute;left:7895;top:13000;width:57;height:89" coordorigin="7895,13000" coordsize="57,89" path="m7930,13030l7919,13030,7913,13031,7912,13031,7910,13032,7935,13032,7930,13030xe" filled="t" fillcolor="#231F20" stroked="f">
                <v:path arrowok="t"/>
                <v:fill type="solid"/>
              </v:shape>
            </v:group>
            <v:group style="position:absolute;left:8763;top:12916;width:2;height:40" coordorigin="8763,12916" coordsize="2,40">
              <v:shape style="position:absolute;left:8763;top:12916;width:2;height:40" coordorigin="8763,12916" coordsize="0,40" path="m8763,12956l8763,12916e" filled="t" fillcolor="#231F20" stroked="f">
                <v:path arrowok="t"/>
                <v:fill type="solid"/>
              </v:shape>
            </v:group>
            <v:group style="position:absolute;left:8763;top:12353;width:2;height:40" coordorigin="8763,12353" coordsize="2,40">
              <v:shape style="position:absolute;left:8763;top:12353;width:2;height:40" coordorigin="8763,12353" coordsize="0,40" path="m8763,12353l8763,12393e" filled="t" fillcolor="#231F20" stroked="f">
                <v:path arrowok="t"/>
                <v:fill type="solid"/>
              </v:shape>
            </v:group>
            <v:group style="position:absolute;left:8699;top:13000;width:51;height:88" coordorigin="8699,13000" coordsize="51,88">
              <v:shape style="position:absolute;left:8699;top:13000;width:51;height:88" coordorigin="8699,13000" coordsize="51,88" path="m8750,13067l8739,13067,8739,13088,8750,13088,8750,13067xe" filled="t" fillcolor="#231F20" stroked="f">
                <v:path arrowok="t"/>
                <v:fill type="solid"/>
              </v:shape>
              <v:shape style="position:absolute;left:8699;top:13000;width:51;height:88" coordorigin="8699,13000" coordsize="51,88" path="m8750,13000l8735,13000,8699,13056,8699,13067,8763,13067,8763,13057,8709,13057,8739,13011,8750,13011,8750,13000xe" filled="t" fillcolor="#231F20" stroked="f">
                <v:path arrowok="t"/>
                <v:fill type="solid"/>
              </v:shape>
              <v:shape style="position:absolute;left:8699;top:13000;width:51;height:88" coordorigin="8699,13000" coordsize="51,88" path="m8750,13011l8739,13011,8739,13057,8750,13057,8750,13011xe" filled="t" fillcolor="#231F20" stroked="f">
                <v:path arrowok="t"/>
                <v:fill type="solid"/>
              </v:shape>
            </v:group>
            <v:group style="position:absolute;left:8778;top:12999;width:61;height:91" coordorigin="8778,12999" coordsize="61,91">
              <v:shape style="position:absolute;left:8778;top:12999;width:61;height:91" coordorigin="8778,12999" coordsize="61,91" path="m8818,12999l8798,12999,8790,13003,8785,13010,8780,13018,8778,13029,8778,13059,8780,13070,8790,13086,8798,13090,8818,13090,8825,13086,8829,13080,8802,13080,8797,13077,8791,13065,8790,13056,8790,13032,8791,13023,8797,13011,8802,13008,8829,13008,8825,13003,8818,12999xe" filled="t" fillcolor="#231F20" stroked="f">
                <v:path arrowok="t"/>
                <v:fill type="solid"/>
              </v:shape>
              <v:shape style="position:absolute;left:8778;top:12999;width:61;height:91" coordorigin="8778,12999" coordsize="61,91" path="m8829,13008l8814,13008,8819,13011,8822,13017,8825,13023,8826,13032,8826,13056,8825,13065,8822,13071,8819,13077,8814,13080,8829,13080,8831,13078,8836,13070,8838,13059,8838,13029,8836,13018,8831,13010,8829,13008xe" filled="t" fillcolor="#231F20" stroked="f">
                <v:path arrowok="t"/>
                <v:fill type="solid"/>
              </v:shape>
            </v:group>
            <v:group style="position:absolute;left:9649;top:12916;width:2;height:40" coordorigin="9649,12916" coordsize="2,40">
              <v:shape style="position:absolute;left:9649;top:12916;width:2;height:40" coordorigin="9649,12916" coordsize="0,40" path="m9649,12956l9649,12916e" filled="t" fillcolor="#231F20" stroked="f">
                <v:path arrowok="t"/>
                <v:fill type="solid"/>
              </v:shape>
            </v:group>
            <v:group style="position:absolute;left:9649;top:12353;width:2;height:40" coordorigin="9649,12353" coordsize="2,40">
              <v:shape style="position:absolute;left:9649;top:12353;width:2;height:40" coordorigin="9649,12353" coordsize="0,40" path="m9649,12353l9649,12393e" filled="t" fillcolor="#231F20" stroked="f">
                <v:path arrowok="t"/>
                <v:fill type="solid"/>
              </v:shape>
            </v:group>
            <v:group style="position:absolute;left:9587;top:13000;width:51;height:88" coordorigin="9587,13000" coordsize="51,88">
              <v:shape style="position:absolute;left:9587;top:13000;width:51;height:88" coordorigin="9587,13000" coordsize="51,88" path="m9638,13067l9626,13067,9626,13088,9638,13088,9638,13067xe" filled="t" fillcolor="#231F20" stroked="f">
                <v:path arrowok="t"/>
                <v:fill type="solid"/>
              </v:shape>
              <v:shape style="position:absolute;left:9587;top:13000;width:51;height:88" coordorigin="9587,13000" coordsize="51,88" path="m9638,13000l9623,13000,9587,13056,9587,13067,9651,13067,9651,13057,9596,13057,9626,13011,9638,13011,9638,13000xe" filled="t" fillcolor="#231F20" stroked="f">
                <v:path arrowok="t"/>
                <v:fill type="solid"/>
              </v:shape>
              <v:shape style="position:absolute;left:9587;top:13000;width:51;height:88" coordorigin="9587,13000" coordsize="51,88" path="m9638,13011l9626,13011,9626,13057,9638,13057,9638,13011xe" filled="t" fillcolor="#231F20" stroked="f">
                <v:path arrowok="t"/>
                <v:fill type="solid"/>
              </v:shape>
            </v:group>
            <v:group style="position:absolute;left:9667;top:13000;width:57;height:89" coordorigin="9667,13000" coordsize="57,89">
              <v:shape style="position:absolute;left:9667;top:13000;width:57;height:89" coordorigin="9667,13000" coordsize="57,89" path="m9667,13074l9667,13086,9671,13087,9675,13088,9678,13089,9682,13089,9686,13090,9700,13090,9709,13087,9717,13080,9685,13080,9681,13079,9674,13077,9670,13076,9667,13074xe" filled="t" fillcolor="#231F20" stroked="f">
                <v:path arrowok="t"/>
                <v:fill type="solid"/>
              </v:shape>
              <v:shape style="position:absolute;left:9667;top:13000;width:57;height:89" coordorigin="9667,13000" coordsize="57,89" path="m9717,13040l9696,13040,9702,13042,9706,13045,9710,13049,9712,13054,9712,13066,9710,13071,9706,13074,9702,13078,9696,13080,9717,13080,9721,13077,9724,13069,9724,13051,9721,13043,9717,13040xe" filled="t" fillcolor="#231F20" stroked="f">
                <v:path arrowok="t"/>
                <v:fill type="solid"/>
              </v:shape>
              <v:shape style="position:absolute;left:9667;top:13000;width:57;height:89" coordorigin="9667,13000" coordsize="57,89" path="m9717,13000l9670,13000,9670,13044,9674,13043,9677,13042,9683,13040,9686,13040,9717,13040,9715,13038,9709,13033,9706,13032,9681,13032,9681,13010,9717,13010,9717,13000xe" filled="t" fillcolor="#231F20" stroked="f">
                <v:path arrowok="t"/>
                <v:fill type="solid"/>
              </v:shape>
              <v:shape style="position:absolute;left:9667;top:13000;width:57;height:89" coordorigin="9667,13000" coordsize="57,89" path="m9701,13030l9690,13030,9685,13031,9683,13031,9681,13032,9706,13032,9701,13030xe" filled="t" fillcolor="#231F20" stroked="f">
                <v:path arrowok="t"/>
                <v:fill type="solid"/>
              </v:shape>
            </v:group>
            <v:group style="position:absolute;left:10536;top:12916;width:2;height:40" coordorigin="10536,12916" coordsize="2,40">
              <v:shape style="position:absolute;left:10536;top:12916;width:2;height:40" coordorigin="10536,12916" coordsize="0,40" path="m10536,12956l10536,12916e" filled="t" fillcolor="#231F20" stroked="f">
                <v:path arrowok="t"/>
                <v:fill type="solid"/>
              </v:shape>
            </v:group>
            <v:group style="position:absolute;left:10536;top:12353;width:2;height:40" coordorigin="10536,12353" coordsize="2,40">
              <v:shape style="position:absolute;left:10536;top:12353;width:2;height:40" coordorigin="10536,12353" coordsize="0,40" path="m10536,12353l10536,12393e" filled="t" fillcolor="#231F20" stroked="f">
                <v:path arrowok="t"/>
                <v:fill type="solid"/>
              </v:shape>
            </v:group>
            <v:group style="position:absolute;left:10477;top:13000;width:57;height:89" coordorigin="10477,13000" coordsize="57,89">
              <v:shape style="position:absolute;left:10477;top:13000;width:57;height:89" coordorigin="10477,13000" coordsize="57,89" path="m10477,13074l10477,13086,10481,13087,10485,13088,10489,13089,10492,13089,10496,13090,10511,13090,10519,13087,10527,13080,10495,13080,10492,13079,10484,13077,10480,13076,10477,13074xe" filled="t" fillcolor="#231F20" stroked="f">
                <v:path arrowok="t"/>
                <v:fill type="solid"/>
              </v:shape>
              <v:shape style="position:absolute;left:10477;top:13000;width:57;height:89" coordorigin="10477,13000" coordsize="57,89" path="m10527,13040l10506,13040,10512,13042,10516,13045,10520,13049,10522,13054,10522,13066,10520,13071,10516,13074,10512,13078,10506,13080,10527,13080,10531,13077,10534,13069,10534,13051,10531,13043,10527,13040xe" filled="t" fillcolor="#231F20" stroked="f">
                <v:path arrowok="t"/>
                <v:fill type="solid"/>
              </v:shape>
              <v:shape style="position:absolute;left:10477;top:13000;width:57;height:89" coordorigin="10477,13000" coordsize="57,89" path="m10527,13000l10481,13000,10481,13044,10484,13043,10487,13042,10493,13040,10497,13040,10527,13040,10525,13038,10519,13033,10517,13032,10491,13032,10491,13010,10527,13010,10527,13000xe" filled="t" fillcolor="#231F20" stroked="f">
                <v:path arrowok="t"/>
                <v:fill type="solid"/>
              </v:shape>
              <v:shape style="position:absolute;left:10477;top:13000;width:57;height:89" coordorigin="10477,13000" coordsize="57,89" path="m10512,13030l10500,13030,10495,13031,10493,13031,10491,13032,10517,13032,10512,13030xe" filled="t" fillcolor="#231F20" stroked="f">
                <v:path arrowok="t"/>
                <v:fill type="solid"/>
              </v:shape>
            </v:group>
            <v:group style="position:absolute;left:10552;top:12999;width:61;height:91" coordorigin="10552,12999" coordsize="61,91">
              <v:shape style="position:absolute;left:10552;top:12999;width:61;height:91" coordorigin="10552,12999" coordsize="61,91" path="m10592,12999l10573,12999,10565,13003,10560,13010,10555,13018,10552,13029,10552,13059,10555,13070,10565,13086,10573,13090,10592,13090,10600,13086,10603,13080,10576,13080,10572,13077,10566,13065,10564,13056,10564,13032,10566,13023,10572,13011,10576,13008,10603,13008,10600,13003,10592,12999xe" filled="t" fillcolor="#231F20" stroked="f">
                <v:path arrowok="t"/>
                <v:fill type="solid"/>
              </v:shape>
              <v:shape style="position:absolute;left:10552;top:12999;width:61;height:91" coordorigin="10552,12999" coordsize="61,91" path="m10603,13008l10589,13008,10593,13011,10596,13017,10599,13023,10601,13032,10601,13056,10599,13065,10596,13071,10593,13077,10589,13080,10603,13080,10605,13078,10610,13070,10613,13059,10613,13029,10610,13018,10605,13010,10603,13008xe" filled="t" fillcolor="#231F20" stroked="f">
                <v:path arrowok="t"/>
                <v:fill type="solid"/>
              </v:shape>
            </v:group>
            <v:group style="position:absolute;left:11422;top:12916;width:2;height:40" coordorigin="11422,12916" coordsize="2,40">
              <v:shape style="position:absolute;left:11422;top:12916;width:2;height:40" coordorigin="11422,12916" coordsize="0,40" path="m11422,12956l11422,12916e" filled="t" fillcolor="#231F20" stroked="f">
                <v:path arrowok="t"/>
                <v:fill type="solid"/>
              </v:shape>
            </v:group>
            <v:group style="position:absolute;left:11422;top:12353;width:2;height:40" coordorigin="11422,12353" coordsize="2,40">
              <v:shape style="position:absolute;left:11422;top:12353;width:2;height:40" coordorigin="11422,12353" coordsize="0,40" path="m11422,12353l11422,12393e" filled="t" fillcolor="#231F20" stroked="f">
                <v:path arrowok="t"/>
                <v:fill type="solid"/>
              </v:shape>
            </v:group>
            <v:group style="position:absolute;left:11364;top:13000;width:57;height:89" coordorigin="11364,13000" coordsize="57,89">
              <v:shape style="position:absolute;left:11364;top:13000;width:57;height:89" coordorigin="11364,13000" coordsize="57,89" path="m11364,13074l11364,13086,11369,13087,11372,13088,11376,13089,11380,13089,11384,13090,11398,13090,11407,13087,11415,13080,11383,13080,11379,13079,11372,13077,11368,13076,11364,13074xe" filled="t" fillcolor="#231F20" stroked="f">
                <v:path arrowok="t"/>
                <v:fill type="solid"/>
              </v:shape>
              <v:shape style="position:absolute;left:11364;top:13000;width:57;height:89" coordorigin="11364,13000" coordsize="57,89" path="m11415,13040l11394,13040,11400,13042,11404,13045,11407,13049,11409,13054,11409,13066,11407,13071,11404,13074,11400,13078,11394,13080,11415,13080,11418,13077,11421,13069,11421,13051,11419,13043,11415,13040xe" filled="t" fillcolor="#231F20" stroked="f">
                <v:path arrowok="t"/>
                <v:fill type="solid"/>
              </v:shape>
              <v:shape style="position:absolute;left:11364;top:13000;width:57;height:89" coordorigin="11364,13000" coordsize="57,89" path="m11415,13000l11368,13000,11368,13044,11372,13043,11375,13042,11381,13040,11384,13040,11415,13040,11413,13038,11407,13033,11404,13032,11379,13032,11379,13010,11415,13010,11415,13000xe" filled="t" fillcolor="#231F20" stroked="f">
                <v:path arrowok="t"/>
                <v:fill type="solid"/>
              </v:shape>
              <v:shape style="position:absolute;left:11364;top:13000;width:57;height:89" coordorigin="11364,13000" coordsize="57,89" path="m11399,13030l11388,13030,11383,13031,11381,13031,11379,13032,11404,13032,11399,13030xe" filled="t" fillcolor="#231F20" stroked="f">
                <v:path arrowok="t"/>
                <v:fill type="solid"/>
              </v:shape>
            </v:group>
            <v:group style="position:absolute;left:11441;top:13000;width:57;height:89" coordorigin="11441,13000" coordsize="57,89">
              <v:shape style="position:absolute;left:11441;top:13000;width:57;height:89" coordorigin="11441,13000" coordsize="57,89" path="m11441,13074l11441,13086,11445,13087,11449,13088,11453,13089,11457,13089,11461,13090,11475,13090,11483,13087,11492,13080,11460,13080,11456,13079,11452,13078,11448,13077,11445,13076,11441,13074xe" filled="t" fillcolor="#231F20" stroked="f">
                <v:path arrowok="t"/>
                <v:fill type="solid"/>
              </v:shape>
              <v:shape style="position:absolute;left:11441;top:13000;width:57;height:89" coordorigin="11441,13000" coordsize="57,89" path="m11491,13040l11471,13040,11476,13042,11484,13049,11486,13054,11486,13066,11484,13071,11476,13078,11471,13080,11492,13080,11495,13077,11498,13069,11498,13051,11495,13043,11491,13040xe" filled="t" fillcolor="#231F20" stroked="f">
                <v:path arrowok="t"/>
                <v:fill type="solid"/>
              </v:shape>
              <v:shape style="position:absolute;left:11441;top:13000;width:57;height:89" coordorigin="11441,13000" coordsize="57,89" path="m11492,13000l11445,13000,11445,13044,11448,13043,11451,13042,11458,13040,11461,13040,11491,13040,11484,13033,11481,13032,11456,13032,11456,13010,11492,13010,11492,13000xe" filled="t" fillcolor="#231F20" stroked="f">
                <v:path arrowok="t"/>
                <v:fill type="solid"/>
              </v:shape>
              <v:shape style="position:absolute;left:11441;top:13000;width:57;height:89" coordorigin="11441,13000" coordsize="57,89" path="m11476,13030l11464,13030,11459,13031,11457,13031,11456,13032,11481,13032,11476,13030xe" filled="t" fillcolor="#231F20" stroked="f">
                <v:path arrowok="t"/>
                <v:fill type="solid"/>
              </v:shape>
            </v:group>
            <v:group style="position:absolute;left:1849;top:12956;width:40;height:2" coordorigin="1849,12956" coordsize="40,2">
              <v:shape style="position:absolute;left:1849;top:12956;width:40;height:2" coordorigin="1849,12956" coordsize="40,0" path="m1849,12956l1889,12956e" filled="t" fillcolor="#231F20" stroked="f">
                <v:path arrowok="t"/>
                <v:fill type="solid"/>
              </v:shape>
            </v:group>
            <v:group style="position:absolute;left:11559;top:12956;width:40;height:2" coordorigin="11559,12956" coordsize="40,2">
              <v:shape style="position:absolute;left:11559;top:12956;width:40;height:2" coordorigin="11559,12956" coordsize="40,0" path="m11599,12956l11559,12956e" filled="t" fillcolor="#231F20" stroked="f">
                <v:path arrowok="t"/>
                <v:fill type="solid"/>
              </v:shape>
            </v:group>
            <v:group style="position:absolute;left:1650;top:12902;width:52;height:88" coordorigin="1650,12902" coordsize="52,88">
              <v:shape style="position:absolute;left:1650;top:12902;width:52;height:88" coordorigin="1650,12902" coordsize="52,88" path="m1703,12979l1652,12979,1652,12989,1703,12989,1703,12979xe" filled="t" fillcolor="#231F20" stroked="f">
                <v:path arrowok="t"/>
                <v:fill type="solid"/>
              </v:shape>
              <v:shape style="position:absolute;left:1650;top:12902;width:52;height:88" coordorigin="1650,12902" coordsize="52,88" path="m1683,12912l1672,12912,1672,12979,1683,12979,1683,12912xe" filled="t" fillcolor="#231F20" stroked="f">
                <v:path arrowok="t"/>
                <v:fill type="solid"/>
              </v:shape>
              <v:shape style="position:absolute;left:1650;top:12902;width:52;height:88" coordorigin="1650,12902" coordsize="52,88" path="m1683,12902l1671,12902,1650,12906,1650,12917,1672,12912,1683,12912,1683,12902xe" filled="t" fillcolor="#231F20" stroked="f">
                <v:path arrowok="t"/>
                <v:fill type="solid"/>
              </v:shape>
            </v:group>
            <v:group style="position:absolute;left:1760;top:12900;width:61;height:91" coordorigin="1760,12900" coordsize="61,91">
              <v:shape style="position:absolute;left:1760;top:12900;width:61;height:91" coordorigin="1760,12900" coordsize="61,91" path="m1800,12900l1781,12900,1773,12904,1768,12912,1763,12920,1760,12931,1760,12960,1763,12972,1773,12987,1781,12991,1800,12991,1808,12987,1811,12982,1784,12982,1780,12979,1774,12967,1772,12958,1772,12934,1774,12924,1780,12912,1784,12909,1811,12909,1808,12904,1800,12900xe" filled="t" fillcolor="#231F20" stroked="f">
                <v:path arrowok="t"/>
                <v:fill type="solid"/>
              </v:shape>
              <v:shape style="position:absolute;left:1760;top:12900;width:61;height:91" coordorigin="1760,12900" coordsize="61,91" path="m1811,12909l1797,12909,1801,12912,1804,12918,1807,12924,1809,12934,1809,12958,1807,12967,1804,12973,1801,12979,1797,12982,1811,12982,1813,12979,1818,12972,1821,12960,1821,12931,1818,12920,1813,12912,1811,12909xe" filled="t" fillcolor="#231F20" stroked="f">
                <v:path arrowok="t"/>
                <v:fill type="solid"/>
              </v:shape>
            </v:group>
            <v:group style="position:absolute;left:1849;top:12805;width:40;height:2" coordorigin="1849,12805" coordsize="40,2">
              <v:shape style="position:absolute;left:1849;top:12805;width:40;height:2" coordorigin="1849,12805" coordsize="40,0" path="m1849,12805l1889,12805e" filled="t" fillcolor="#231F20" stroked="f">
                <v:path arrowok="t"/>
                <v:fill type="solid"/>
              </v:shape>
            </v:group>
            <v:group style="position:absolute;left:11559;top:12805;width:40;height:2" coordorigin="11559,12805" coordsize="40,2">
              <v:shape style="position:absolute;left:11559;top:12805;width:40;height:2" coordorigin="11559,12805" coordsize="40,0" path="m11599,12805l11559,12805e" filled="t" fillcolor="#231F20" stroked="f">
                <v:path arrowok="t"/>
                <v:fill type="solid"/>
              </v:shape>
            </v:group>
            <v:group style="position:absolute;left:1648;top:12749;width:61;height:91" coordorigin="1648,12749" coordsize="61,91">
              <v:shape style="position:absolute;left:1648;top:12749;width:61;height:91" coordorigin="1648,12749" coordsize="61,91" path="m1688,12749l1668,12749,1661,12753,1655,12761,1650,12769,1648,12780,1648,12810,1650,12821,1661,12836,1668,12840,1688,12840,1695,12836,1699,12831,1672,12831,1667,12828,1664,12822,1661,12816,1660,12807,1660,12783,1661,12774,1667,12762,1672,12759,1699,12759,1695,12753,1688,12749xe" filled="t" fillcolor="#231F20" stroked="f">
                <v:path arrowok="t"/>
                <v:fill type="solid"/>
              </v:shape>
              <v:shape style="position:absolute;left:1648;top:12749;width:61;height:91" coordorigin="1648,12749" coordsize="61,91" path="m1699,12759l1684,12759,1689,12762,1692,12768,1695,12774,1696,12783,1696,12807,1695,12816,1692,12822,1689,12828,1684,12831,1699,12831,1701,12829,1706,12821,1708,12810,1708,12780,1706,12769,1701,12761,1699,12759xe" filled="t" fillcolor="#231F20" stroked="f">
                <v:path arrowok="t"/>
                <v:fill type="solid"/>
              </v:shape>
            </v:group>
            <v:group style="position:absolute;left:1764;top:12751;width:57;height:89" coordorigin="1764,12751" coordsize="57,89">
              <v:shape style="position:absolute;left:1764;top:12751;width:57;height:89" coordorigin="1764,12751" coordsize="57,89" path="m1764,12825l1764,12837,1768,12838,1772,12839,1776,12839,1780,12840,1783,12840,1798,12840,1806,12838,1814,12830,1783,12830,1779,12830,1771,12828,1767,12827,1764,12825xe" filled="t" fillcolor="#231F20" stroked="f">
                <v:path arrowok="t"/>
                <v:fill type="solid"/>
              </v:shape>
              <v:shape style="position:absolute;left:1764;top:12751;width:57;height:89" coordorigin="1764,12751" coordsize="57,89" path="m1814,12791l1794,12791,1799,12792,1803,12796,1807,12800,1809,12804,1809,12817,1807,12821,1803,12825,1799,12829,1794,12830,1814,12830,1818,12827,1821,12820,1821,12801,1818,12794,1814,12791xe" filled="t" fillcolor="#231F20" stroked="f">
                <v:path arrowok="t"/>
                <v:fill type="solid"/>
              </v:shape>
              <v:shape style="position:absolute;left:1764;top:12751;width:57;height:89" coordorigin="1764,12751" coordsize="57,89" path="m1814,12751l1768,12751,1768,12795,1771,12793,1774,12792,1780,12791,1784,12791,1814,12791,1812,12789,1806,12783,1804,12782,1779,12782,1779,12761,1814,12761,1814,12751xe" filled="t" fillcolor="#231F20" stroked="f">
                <v:path arrowok="t"/>
                <v:fill type="solid"/>
              </v:shape>
              <v:shape style="position:absolute;left:1764;top:12751;width:57;height:89" coordorigin="1764,12751" coordsize="57,89" path="m1799,12781l1787,12781,1782,12781,1780,12782,1779,12782,1804,12782,1799,12781xe" filled="t" fillcolor="#231F20" stroked="f">
                <v:path arrowok="t"/>
                <v:fill type="solid"/>
              </v:shape>
            </v:group>
            <v:group style="position:absolute;left:1849;top:12655;width:40;height:2" coordorigin="1849,12655" coordsize="40,2">
              <v:shape style="position:absolute;left:1849;top:12655;width:40;height:2" coordorigin="1849,12655" coordsize="40,0" path="m1849,12655l1889,12655e" filled="t" fillcolor="#231F20" stroked="f">
                <v:path arrowok="t"/>
                <v:fill type="solid"/>
              </v:shape>
            </v:group>
            <v:group style="position:absolute;left:11559;top:12655;width:40;height:2" coordorigin="11559,12655" coordsize="40,2">
              <v:shape style="position:absolute;left:11559;top:12655;width:40;height:2" coordorigin="11559,12655" coordsize="40,0" path="m11599,12655l11559,12655e" filled="t" fillcolor="#231F20" stroked="f">
                <v:path arrowok="t"/>
                <v:fill type="solid"/>
              </v:shape>
            </v:group>
            <v:group style="position:absolute;left:1641;top:12598;width:61;height:91" coordorigin="1641,12598" coordsize="61,91">
              <v:shape style="position:absolute;left:1641;top:12598;width:61;height:91" coordorigin="1641,12598" coordsize="61,91" path="m1681,12598l1661,12598,1653,12602,1648,12610,1643,12618,1641,12629,1641,12659,1643,12670,1653,12686,1661,12689,1681,12689,1688,12686,1692,12680,1665,12680,1660,12677,1654,12665,1652,12656,1652,12632,1654,12623,1660,12611,1665,12608,1692,12608,1688,12602,1681,12598xe" filled="t" fillcolor="#231F20" stroked="f">
                <v:path arrowok="t"/>
                <v:fill type="solid"/>
              </v:shape>
              <v:shape style="position:absolute;left:1641;top:12598;width:61;height:91" coordorigin="1641,12598" coordsize="61,91" path="m1692,12608l1677,12608,1682,12611,1685,12617,1688,12623,1689,12632,1689,12656,1688,12665,1685,12671,1682,12677,1677,12680,1692,12680,1693,12678,1699,12670,1701,12659,1701,12629,1699,12618,1693,12610,1692,12608xe" filled="t" fillcolor="#231F20" stroked="f">
                <v:path arrowok="t"/>
                <v:fill type="solid"/>
              </v:shape>
            </v:group>
            <v:group style="position:absolute;left:1755;top:12598;width:61;height:91" coordorigin="1755,12598" coordsize="61,91">
              <v:shape style="position:absolute;left:1755;top:12598;width:61;height:91" coordorigin="1755,12598" coordsize="61,91" path="m1796,12598l1776,12598,1768,12602,1763,12610,1758,12618,1755,12629,1755,12659,1758,12670,1768,12686,1776,12689,1796,12689,1803,12686,1807,12680,1780,12680,1775,12677,1769,12665,1767,12656,1767,12632,1769,12623,1775,12611,1780,12608,1807,12608,1803,12602,1796,12598xe" filled="t" fillcolor="#231F20" stroked="f">
                <v:path arrowok="t"/>
                <v:fill type="solid"/>
              </v:shape>
              <v:shape style="position:absolute;left:1755;top:12598;width:61;height:91" coordorigin="1755,12598" coordsize="61,91" path="m1807,12608l1792,12608,1797,12611,1800,12617,1803,12623,1804,12632,1804,12656,1803,12665,1800,12671,1797,12677,1792,12680,1807,12680,1808,12678,1814,12670,1816,12659,1816,12629,1814,12618,1808,12610,1807,12608xe" filled="t" fillcolor="#231F20" stroked="f">
                <v:path arrowok="t"/>
                <v:fill type="solid"/>
              </v:shape>
            </v:group>
            <v:group style="position:absolute;left:1849;top:12504;width:40;height:2" coordorigin="1849,12504" coordsize="40,2">
              <v:shape style="position:absolute;left:1849;top:12504;width:40;height:2" coordorigin="1849,12504" coordsize="40,0" path="m1849,12504l1889,12504e" filled="t" fillcolor="#231F20" stroked="f">
                <v:path arrowok="t"/>
                <v:fill type="solid"/>
              </v:shape>
            </v:group>
            <v:group style="position:absolute;left:11559;top:12504;width:40;height:2" coordorigin="11559,12504" coordsize="40,2">
              <v:shape style="position:absolute;left:11559;top:12504;width:40;height:2" coordorigin="11559,12504" coordsize="40,0" path="m11599,12504l11559,12504e" filled="t" fillcolor="#231F20" stroked="f">
                <v:path arrowok="t"/>
                <v:fill type="solid"/>
              </v:shape>
            </v:group>
            <v:group style="position:absolute;left:1643;top:12448;width:61;height:91" coordorigin="1643,12448" coordsize="61,91">
              <v:shape style="position:absolute;left:1643;top:12448;width:61;height:91" coordorigin="1643,12448" coordsize="61,91" path="m1683,12448l1664,12448,1656,12452,1651,12459,1646,12467,1643,12478,1643,12508,1646,12519,1656,12535,1664,12539,1683,12539,1691,12535,1694,12529,1667,12529,1663,12526,1656,12514,1655,12505,1655,12481,1656,12472,1663,12460,1667,12457,1694,12457,1691,12452,1683,12448xe" filled="t" fillcolor="#231F20" stroked="f">
                <v:path arrowok="t"/>
                <v:fill type="solid"/>
              </v:shape>
              <v:shape style="position:absolute;left:1643;top:12448;width:61;height:91" coordorigin="1643,12448" coordsize="61,91" path="m1694,12457l1680,12457,1684,12460,1687,12466,1690,12472,1692,12481,1692,12505,1690,12514,1687,12520,1684,12526,1680,12529,1694,12529,1696,12527,1701,12519,1704,12508,1704,12478,1701,12467,1696,12459,1694,12457xe" filled="t" fillcolor="#231F20" stroked="f">
                <v:path arrowok="t"/>
                <v:fill type="solid"/>
              </v:shape>
            </v:group>
            <v:group style="position:absolute;left:1759;top:12449;width:57;height:89" coordorigin="1759,12449" coordsize="57,89">
              <v:shape style="position:absolute;left:1759;top:12449;width:57;height:89" coordorigin="1759,12449" coordsize="57,89" path="m1759,12523l1759,12535,1763,12536,1767,12537,1771,12538,1775,12538,1779,12539,1793,12539,1801,12536,1810,12529,1778,12529,1774,12528,1766,12526,1763,12525,1759,12523xe" filled="t" fillcolor="#231F20" stroked="f">
                <v:path arrowok="t"/>
                <v:fill type="solid"/>
              </v:shape>
              <v:shape style="position:absolute;left:1759;top:12449;width:57;height:89" coordorigin="1759,12449" coordsize="57,89" path="m1810,12489l1789,12489,1794,12491,1798,12494,1802,12498,1804,12503,1804,12515,1802,12520,1798,12523,1794,12527,1789,12529,1810,12529,1813,12526,1816,12518,1816,12500,1813,12492,1810,12489xe" filled="t" fillcolor="#231F20" stroked="f">
                <v:path arrowok="t"/>
                <v:fill type="solid"/>
              </v:shape>
              <v:shape style="position:absolute;left:1759;top:12449;width:57;height:89" coordorigin="1759,12449" coordsize="57,89" path="m1810,12449l1763,12449,1763,12493,1766,12492,1770,12491,1776,12489,1779,12489,1810,12489,1808,12487,1802,12482,1799,12481,1774,12481,1774,12459,1810,12459,1810,12449xe" filled="t" fillcolor="#231F20" stroked="f">
                <v:path arrowok="t"/>
                <v:fill type="solid"/>
              </v:shape>
              <v:shape style="position:absolute;left:1759;top:12449;width:57;height:89" coordorigin="1759,12449" coordsize="57,89" path="m1794,12479l1783,12479,1777,12480,1776,12480,1774,12481,1799,12481,1794,12479xe" filled="t" fillcolor="#231F20" stroked="f">
                <v:path arrowok="t"/>
                <v:fill type="solid"/>
              </v:shape>
            </v:group>
            <v:group style="position:absolute;left:1849;top:12353;width:40;height:2" coordorigin="1849,12353" coordsize="40,2">
              <v:shape style="position:absolute;left:1849;top:12353;width:40;height:2" coordorigin="1849,12353" coordsize="40,0" path="m1849,12353l1889,12353e" filled="t" fillcolor="#231F20" stroked="f">
                <v:path arrowok="t"/>
                <v:fill type="solid"/>
              </v:shape>
            </v:group>
            <v:group style="position:absolute;left:11559;top:12353;width:40;height:2" coordorigin="11559,12353" coordsize="40,2">
              <v:shape style="position:absolute;left:11559;top:12353;width:40;height:2" coordorigin="11559,12353" coordsize="40,0" path="m11599,12353l11559,12353e" filled="t" fillcolor="#231F20" stroked="f">
                <v:path arrowok="t"/>
                <v:fill type="solid"/>
              </v:shape>
            </v:group>
            <v:group style="position:absolute;left:1651;top:12298;width:52;height:88" coordorigin="1651,12298" coordsize="52,88">
              <v:shape style="position:absolute;left:1651;top:12298;width:52;height:88" coordorigin="1651,12298" coordsize="52,88" path="m1703,12376l1653,12376,1653,12386,1703,12386,1703,12376xe" filled="t" fillcolor="#231F20" stroked="f">
                <v:path arrowok="t"/>
                <v:fill type="solid"/>
              </v:shape>
              <v:shape style="position:absolute;left:1651;top:12298;width:52;height:88" coordorigin="1651,12298" coordsize="52,88" path="m1684,12309l1672,12309,1672,12376,1684,12376,1684,12309xe" filled="t" fillcolor="#231F20" stroked="f">
                <v:path arrowok="t"/>
                <v:fill type="solid"/>
              </v:shape>
              <v:shape style="position:absolute;left:1651;top:12298;width:52;height:88" coordorigin="1651,12298" coordsize="52,88" path="m1684,12298l1672,12298,1651,12303,1651,12313,1672,12309,1684,12309,1684,12298xe" filled="t" fillcolor="#231F20" stroked="f">
                <v:path arrowok="t"/>
                <v:fill type="solid"/>
              </v:shape>
            </v:group>
            <v:group style="position:absolute;left:1761;top:12297;width:61;height:91" coordorigin="1761,12297" coordsize="61,91">
              <v:shape style="position:absolute;left:1761;top:12297;width:61;height:91" coordorigin="1761,12297" coordsize="61,91" path="m1801,12297l1781,12297,1774,12301,1768,12308,1763,12316,1761,12328,1761,12357,1763,12368,1774,12384,1781,12388,1801,12388,1808,12384,1812,12378,1785,12378,1780,12375,1774,12363,1773,12354,1773,12330,1774,12321,1780,12309,1785,12306,1812,12306,1808,12301,1801,12297xe" filled="t" fillcolor="#231F20" stroked="f">
                <v:path arrowok="t"/>
                <v:fill type="solid"/>
              </v:shape>
              <v:shape style="position:absolute;left:1761;top:12297;width:61;height:91" coordorigin="1761,12297" coordsize="61,91" path="m1812,12306l1797,12306,1802,12309,1805,12315,1808,12321,1809,12330,1809,12354,1808,12363,1805,12369,1802,12375,1797,12378,1812,12378,1814,12376,1819,12368,1821,12357,1821,12328,1819,12316,1814,12308,1812,1230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1276" w:right="0"/>
        <w:jc w:val="left"/>
      </w:pPr>
      <w:r>
        <w:rPr/>
        <w:pict>
          <v:group style="position:absolute;margin-left:306.200562pt;margin-top:-10.9835pt;width:31.293124pt;height:7.49187pt;mso-position-horizontal-relative:page;mso-position-vertical-relative:paragraph;z-index:-10006" coordorigin="6124,-220" coordsize="626,150">
            <v:group style="position:absolute;left:6127;top:-214;width:71;height:113" coordorigin="6127,-214" coordsize="71,113">
              <v:shape style="position:absolute;left:6127;top:-214;width:71;height:113" coordorigin="6127,-214" coordsize="71,113" path="m6127,-123l6127,-108,6133,-106,6139,-104,6151,-102,6156,-101,6175,-101,6186,-104,6193,-109,6198,-113,6156,-113,6150,-114,6144,-116,6139,-117,6133,-120,6127,-123xe" filled="t" fillcolor="#231F20" stroked="f">
                <v:path arrowok="t"/>
                <v:fill type="solid"/>
              </v:shape>
              <v:shape style="position:absolute;left:6127;top:-214;width:71;height:113" coordorigin="6127,-214" coordsize="71,113" path="m6170,-214l6153,-214,6143,-212,6137,-206,6130,-201,6127,-193,6127,-175,6129,-168,6134,-164,6139,-159,6147,-156,6158,-154,6174,-150,6180,-148,6186,-142,6188,-138,6188,-126,6186,-121,6181,-118,6176,-115,6170,-113,6198,-113,6200,-115,6203,-123,6203,-142,6154,-169,6149,-171,6146,-174,6143,-176,6141,-180,6141,-190,6143,-195,6148,-198,6152,-201,6158,-202,6197,-202,6197,-209,6191,-211,6186,-212,6175,-214,6170,-214xe" filled="t" fillcolor="#231F20" stroked="f">
                <v:path arrowok="t"/>
                <v:fill type="solid"/>
              </v:shape>
              <v:shape style="position:absolute;left:6127;top:-214;width:71;height:113" coordorigin="6127,-214" coordsize="71,113" path="m6197,-202l6171,-202,6176,-202,6181,-201,6186,-199,6191,-197,6197,-195,6197,-202xe" filled="t" fillcolor="#231F20" stroked="f">
                <v:path arrowok="t"/>
                <v:fill type="solid"/>
              </v:shape>
            </v:group>
            <v:group style="position:absolute;left:6224;top:-185;width:69;height:84" coordorigin="6224,-185" coordsize="69,84">
              <v:shape style="position:absolute;left:6224;top:-185;width:69;height:84" coordorigin="6224,-185" coordsize="69,84" path="m6238,-185l6224,-185,6224,-124,6227,-116,6232,-110,6237,-104,6244,-101,6259,-101,6278,-113,6250,-113,6245,-115,6242,-119,6239,-123,6238,-128,6238,-185xe" filled="t" fillcolor="#231F20" stroked="f">
                <v:path arrowok="t"/>
                <v:fill type="solid"/>
              </v:shape>
              <v:shape style="position:absolute;left:6224;top:-185;width:69;height:84" coordorigin="6224,-185" coordsize="69,84" path="m6293,-116l6280,-116,6280,-103,6293,-103,6293,-116xe" filled="t" fillcolor="#231F20" stroked="f">
                <v:path arrowok="t"/>
                <v:fill type="solid"/>
              </v:shape>
              <v:shape style="position:absolute;left:6224;top:-185;width:69;height:84" coordorigin="6224,-185" coordsize="69,84" path="m6293,-185l6280,-185,6280,-131,6277,-124,6269,-115,6263,-113,6278,-113,6280,-116,6293,-116,6293,-185xe" filled="t" fillcolor="#231F20" stroked="f">
                <v:path arrowok="t"/>
                <v:fill type="solid"/>
              </v:shape>
            </v:group>
            <v:group style="position:absolute;left:6320;top:-217;width:73;height:116" coordorigin="6320,-217" coordsize="73,116">
              <v:shape style="position:absolute;left:6320;top:-217;width:73;height:116" coordorigin="6320,-217" coordsize="73,116" path="m6344,-116l6334,-116,6336,-111,6340,-107,6349,-103,6354,-101,6370,-101,6378,-105,6384,-112,6350,-112,6344,-115,6344,-116xe" filled="t" fillcolor="#231F20" stroked="f">
                <v:path arrowok="t"/>
                <v:fill type="solid"/>
              </v:shape>
              <v:shape style="position:absolute;left:6320;top:-217;width:73;height:116" coordorigin="6320,-217" coordsize="73,116" path="m6334,-217l6320,-217,6320,-103,6334,-103,6334,-116,6344,-116,6340,-121,6336,-127,6334,-134,6334,-154,6336,-162,6340,-167,6344,-173,6334,-173,6334,-217xe" filled="t" fillcolor="#231F20" stroked="f">
                <v:path arrowok="t"/>
                <v:fill type="solid"/>
              </v:shape>
              <v:shape style="position:absolute;left:6320;top:-217;width:73;height:116" coordorigin="6320,-217" coordsize="73,116" path="m6384,-176l6364,-176,6369,-173,6374,-167,6378,-162,6380,-154,6380,-134,6378,-127,6374,-121,6369,-115,6364,-112,6384,-112,6384,-113,6390,-121,6394,-131,6394,-157,6390,-167,6384,-175,6384,-176xe" filled="t" fillcolor="#231F20" stroked="f">
                <v:path arrowok="t"/>
                <v:fill type="solid"/>
              </v:shape>
              <v:shape style="position:absolute;left:6320;top:-217;width:73;height:116" coordorigin="6320,-217" coordsize="73,116" path="m6370,-187l6354,-187,6349,-186,6340,-181,6336,-178,6334,-173,6344,-173,6344,-173,6350,-176,6384,-176,6378,-183,6370,-187xe" filled="t" fillcolor="#231F20" stroked="f">
                <v:path arrowok="t"/>
                <v:fill type="solid"/>
              </v:shape>
            </v:group>
            <v:group style="position:absolute;left:6399;top:-217;width:30;height:145" coordorigin="6399,-217" coordsize="30,145">
              <v:shape style="position:absolute;left:6399;top:-217;width:30;height:145" coordorigin="6399,-217" coordsize="30,145" path="m6429,-185l6416,-185,6416,-95,6415,-90,6411,-85,6408,-84,6399,-84,6399,-72,6413,-72,6419,-75,6423,-79,6427,-84,6429,-92,6429,-185xe" filled="t" fillcolor="#231F20" stroked="f">
                <v:path arrowok="t"/>
                <v:fill type="solid"/>
              </v:shape>
              <v:shape style="position:absolute;left:6399;top:-217;width:30;height:145" coordorigin="6399,-217" coordsize="30,145" path="m6429,-217l6416,-217,6416,-200,6429,-200,6429,-217xe" filled="t" fillcolor="#231F20" stroked="f">
                <v:path arrowok="t"/>
                <v:fill type="solid"/>
              </v:shape>
            </v:group>
            <v:group style="position:absolute;left:6452;top:-187;width:76;height:86" coordorigin="6452,-187" coordsize="76,86">
              <v:shape style="position:absolute;left:6452;top:-187;width:76;height:86" coordorigin="6452,-187" coordsize="76,86" path="m6503,-187l6480,-187,6470,-183,6462,-175,6455,-167,6452,-157,6452,-130,6455,-120,6471,-105,6481,-101,6499,-101,6505,-102,6515,-104,6520,-105,6524,-108,6524,-113,6486,-113,6479,-115,6474,-120,6469,-125,6466,-132,6466,-141,6528,-141,6528,-152,6466,-152,6467,-159,6470,-165,6478,-174,6485,-176,6519,-176,6518,-177,6512,-184,6503,-187xe" filled="t" fillcolor="#231F20" stroked="f">
                <v:path arrowok="t"/>
                <v:fill type="solid"/>
              </v:shape>
              <v:shape style="position:absolute;left:6452;top:-187;width:76;height:86" coordorigin="6452,-187" coordsize="76,86" path="m6524,-120l6520,-118,6515,-116,6505,-113,6500,-113,6524,-113,6524,-120xe" filled="t" fillcolor="#231F20" stroked="f">
                <v:path arrowok="t"/>
                <v:fill type="solid"/>
              </v:shape>
              <v:shape style="position:absolute;left:6452;top:-187;width:76;height:86" coordorigin="6452,-187" coordsize="76,86" path="m6519,-176l6499,-176,6504,-174,6508,-169,6512,-165,6514,-159,6514,-152,6528,-152,6528,-160,6524,-169,6519,-176xe" filled="t" fillcolor="#231F20" stroked="f">
                <v:path arrowok="t"/>
                <v:fill type="solid"/>
              </v:shape>
            </v:group>
            <v:group style="position:absolute;left:6544;top:-187;width:65;height:86" coordorigin="6544,-187" coordsize="65,86">
              <v:shape style="position:absolute;left:6544;top:-187;width:65;height:86" coordorigin="6544,-187" coordsize="65,86" path="m6589,-187l6572,-187,6562,-183,6547,-168,6544,-158,6544,-131,6547,-121,6555,-113,6562,-105,6572,-101,6589,-101,6593,-102,6601,-103,6605,-105,6609,-106,6609,-113,6577,-113,6570,-115,6560,-126,6558,-134,6558,-154,6560,-162,6570,-173,6577,-176,6609,-176,6609,-182,6605,-184,6601,-185,6593,-187,6589,-187xe" filled="t" fillcolor="#231F20" stroked="f">
                <v:path arrowok="t"/>
                <v:fill type="solid"/>
              </v:shape>
              <v:shape style="position:absolute;left:6544;top:-187;width:65;height:86" coordorigin="6544,-187" coordsize="65,86" path="m6609,-119l6605,-117,6601,-115,6593,-113,6590,-113,6609,-113,6609,-119xe" filled="t" fillcolor="#231F20" stroked="f">
                <v:path arrowok="t"/>
                <v:fill type="solid"/>
              </v:shape>
              <v:shape style="position:absolute;left:6544;top:-187;width:65;height:86" coordorigin="6544,-187" coordsize="65,86" path="m6609,-176l6590,-176,6593,-175,6601,-173,6605,-172,6609,-170,6609,-176xe" filled="t" fillcolor="#231F20" stroked="f">
                <v:path arrowok="t"/>
                <v:fill type="solid"/>
              </v:shape>
            </v:group>
            <v:group style="position:absolute;left:6622;top:-208;width:51;height:105" coordorigin="6622,-208" coordsize="51,105">
              <v:shape style="position:absolute;left:6622;top:-208;width:51;height:105" coordorigin="6622,-208" coordsize="51,105" path="m6645,-175l6632,-175,6632,-120,6634,-113,6642,-105,6649,-103,6673,-103,6673,-115,6654,-115,6650,-115,6648,-117,6646,-119,6645,-124,6645,-175xe" filled="t" fillcolor="#231F20" stroked="f">
                <v:path arrowok="t"/>
                <v:fill type="solid"/>
              </v:shape>
              <v:shape style="position:absolute;left:6622;top:-208;width:51;height:105" coordorigin="6622,-208" coordsize="51,105" path="m6673,-185l6622,-185,6622,-175,6673,-175,6673,-185xe" filled="t" fillcolor="#231F20" stroked="f">
                <v:path arrowok="t"/>
                <v:fill type="solid"/>
              </v:shape>
              <v:shape style="position:absolute;left:6622;top:-208;width:51;height:105" coordorigin="6622,-208" coordsize="51,105" path="m6645,-208l6632,-208,6632,-185,6645,-185,6645,-208xe" filled="t" fillcolor="#231F20" stroked="f">
                <v:path arrowok="t"/>
                <v:fill type="solid"/>
              </v:shape>
            </v:group>
            <v:group style="position:absolute;left:6685;top:-187;width:63;height:86" coordorigin="6685,-187" coordsize="63,86">
              <v:shape style="position:absolute;left:6685;top:-187;width:63;height:86" coordorigin="6685,-187" coordsize="63,86" path="m6685,-120l6685,-106,6690,-105,6695,-103,6705,-102,6709,-101,6724,-101,6732,-103,6738,-108,6744,-112,6709,-112,6704,-113,6699,-114,6695,-116,6690,-118,6685,-120xe" filled="t" fillcolor="#231F20" stroked="f">
                <v:path arrowok="t"/>
                <v:fill type="solid"/>
              </v:shape>
              <v:shape style="position:absolute;left:6685;top:-187;width:63;height:86" coordorigin="6685,-187" coordsize="63,86" path="m6722,-187l6707,-187,6699,-185,6688,-177,6685,-171,6685,-157,6687,-152,6691,-148,6695,-145,6701,-142,6709,-140,6714,-139,6722,-137,6727,-135,6730,-133,6732,-131,6734,-128,6734,-121,6732,-118,6728,-116,6725,-114,6720,-112,6744,-112,6747,-118,6747,-133,6709,-153,6704,-155,6702,-156,6700,-158,6698,-161,6698,-168,6700,-171,6707,-175,6712,-176,6743,-176,6743,-183,6739,-184,6735,-185,6726,-187,6722,-187xe" filled="t" fillcolor="#231F20" stroked="f">
                <v:path arrowok="t"/>
                <v:fill type="solid"/>
              </v:shape>
              <v:shape style="position:absolute;left:6685;top:-187;width:63;height:86" coordorigin="6685,-187" coordsize="63,86" path="m6743,-176l6723,-176,6727,-175,6731,-174,6735,-173,6739,-172,6743,-170,6743,-17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Fig.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cost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left="1455" w:right="0"/>
        <w:jc w:val="left"/>
      </w:pPr>
      <w:r>
        <w:rPr/>
        <w:pict>
          <v:group style="position:absolute;margin-left:307.261414pt;margin-top:-10.608773pt;width:31.476031pt;height:7.535822pt;mso-position-horizontal-relative:page;mso-position-vertical-relative:paragraph;z-index:-10001" coordorigin="6145,-212" coordsize="630,151">
            <v:group style="position:absolute;left:6148;top:-207;width:72;height:114" coordorigin="6148,-207" coordsize="72,114">
              <v:shape style="position:absolute;left:6148;top:-207;width:72;height:114" coordorigin="6148,-207" coordsize="72,114" path="m6148,-115l6148,-100,6154,-98,6160,-96,6172,-94,6178,-93,6197,-93,6207,-96,6214,-101,6219,-105,6177,-105,6172,-106,6166,-108,6160,-109,6154,-112,6148,-115xe" filled="t" fillcolor="#231F20" stroked="f">
                <v:path arrowok="t"/>
                <v:fill type="solid"/>
              </v:shape>
              <v:shape style="position:absolute;left:6148;top:-207;width:72;height:114" coordorigin="6148,-207" coordsize="72,114" path="m6191,-207l6174,-207,6165,-204,6158,-199,6151,-193,6148,-185,6148,-167,6150,-161,6155,-156,6160,-151,6168,-148,6179,-146,6196,-142,6201,-140,6208,-134,6210,-130,6210,-118,6207,-113,6203,-110,6198,-107,6191,-105,6219,-105,6221,-107,6225,-115,6225,-134,6175,-161,6170,-163,6167,-166,6164,-168,6163,-172,6163,-183,6165,-187,6169,-190,6174,-193,6180,-195,6218,-195,6218,-201,6213,-203,6207,-205,6197,-206,6191,-207xe" filled="t" fillcolor="#231F20" stroked="f">
                <v:path arrowok="t"/>
                <v:fill type="solid"/>
              </v:shape>
              <v:shape style="position:absolute;left:6148;top:-207;width:72;height:114" coordorigin="6148,-207" coordsize="72,114" path="m6218,-195l6193,-195,6197,-194,6202,-193,6207,-192,6213,-190,6218,-187,6218,-195xe" filled="t" fillcolor="#231F20" stroked="f">
                <v:path arrowok="t"/>
                <v:fill type="solid"/>
              </v:shape>
            </v:group>
            <v:group style="position:absolute;left:6246;top:-178;width:69;height:84" coordorigin="6246,-178" coordsize="69,84">
              <v:shape style="position:absolute;left:6246;top:-178;width:69;height:84" coordorigin="6246,-178" coordsize="69,84" path="m6260,-178l6246,-178,6246,-116,6249,-108,6254,-102,6258,-96,6266,-93,6281,-93,6300,-105,6272,-105,6267,-107,6264,-111,6261,-115,6260,-120,6260,-178xe" filled="t" fillcolor="#231F20" stroked="f">
                <v:path arrowok="t"/>
                <v:fill type="solid"/>
              </v:shape>
              <v:shape style="position:absolute;left:6246;top:-178;width:69;height:84" coordorigin="6246,-178" coordsize="69,84" path="m6315,-108l6302,-108,6302,-95,6315,-95,6315,-108xe" filled="t" fillcolor="#231F20" stroked="f">
                <v:path arrowok="t"/>
                <v:fill type="solid"/>
              </v:shape>
              <v:shape style="position:absolute;left:6246;top:-178;width:69;height:84" coordorigin="6246,-178" coordsize="69,84" path="m6315,-178l6302,-178,6302,-123,6300,-116,6291,-107,6285,-105,6300,-105,6302,-108,6315,-108,6315,-178xe" filled="t" fillcolor="#231F20" stroked="f">
                <v:path arrowok="t"/>
                <v:fill type="solid"/>
              </v:shape>
            </v:group>
            <v:group style="position:absolute;left:6343;top:-210;width:74;height:116" coordorigin="6343,-210" coordsize="74,116">
              <v:shape style="position:absolute;left:6343;top:-210;width:74;height:116" coordorigin="6343,-210" coordsize="74,116" path="m6366,-108l6356,-108,6359,-103,6363,-99,6371,-94,6377,-93,6393,-93,6401,-97,6407,-104,6372,-104,6367,-107,6366,-108xe" filled="t" fillcolor="#231F20" stroked="f">
                <v:path arrowok="t"/>
                <v:fill type="solid"/>
              </v:shape>
              <v:shape style="position:absolute;left:6343;top:-210;width:74;height:116" coordorigin="6343,-210" coordsize="74,116" path="m6356,-210l6343,-210,6343,-95,6356,-95,6356,-108,6366,-108,6362,-113,6358,-119,6356,-126,6356,-146,6358,-154,6362,-160,6366,-165,6356,-165,6356,-210xe" filled="t" fillcolor="#231F20" stroked="f">
                <v:path arrowok="t"/>
                <v:fill type="solid"/>
              </v:shape>
              <v:shape style="position:absolute;left:6343;top:-210;width:74;height:116" coordorigin="6343,-210" coordsize="74,116" path="m6407,-168l6386,-168,6392,-165,6396,-160,6400,-154,6402,-146,6402,-126,6400,-119,6396,-113,6392,-107,6386,-104,6407,-104,6407,-105,6413,-113,6416,-123,6416,-149,6413,-160,6407,-168,6407,-168xe" filled="t" fillcolor="#231F20" stroked="f">
                <v:path arrowok="t"/>
                <v:fill type="solid"/>
              </v:shape>
              <v:shape style="position:absolute;left:6343;top:-210;width:74;height:116" coordorigin="6343,-210" coordsize="74,116" path="m6393,-180l6377,-180,6371,-178,6363,-174,6359,-170,6356,-165,6366,-165,6367,-165,6372,-168,6407,-168,6401,-175,6393,-180xe" filled="t" fillcolor="#231F20" stroked="f">
                <v:path arrowok="t"/>
                <v:fill type="solid"/>
              </v:shape>
            </v:group>
            <v:group style="position:absolute;left:6422;top:-210;width:30;height:146" coordorigin="6422,-210" coordsize="30,146">
              <v:shape style="position:absolute;left:6422;top:-210;width:30;height:146" coordorigin="6422,-210" coordsize="30,146" path="m6452,-178l6439,-178,6439,-86,6438,-81,6436,-79,6434,-77,6431,-75,6422,-75,6422,-64,6436,-64,6442,-66,6446,-71,6450,-76,6452,-83,6452,-178xe" filled="t" fillcolor="#231F20" stroked="f">
                <v:path arrowok="t"/>
                <v:fill type="solid"/>
              </v:shape>
              <v:shape style="position:absolute;left:6422;top:-210;width:30;height:146" coordorigin="6422,-210" coordsize="30,146" path="m6452,-210l6439,-210,6439,-192,6452,-192,6452,-210xe" filled="t" fillcolor="#231F20" stroked="f">
                <v:path arrowok="t"/>
                <v:fill type="solid"/>
              </v:shape>
            </v:group>
            <v:group style="position:absolute;left:6475;top:-180;width:76;height:86" coordorigin="6475,-180" coordsize="76,86">
              <v:shape style="position:absolute;left:6475;top:-180;width:76;height:86" coordorigin="6475,-180" coordsize="76,86" path="m6526,-180l6503,-180,6493,-175,6486,-168,6478,-160,6475,-149,6475,-122,6479,-112,6494,-97,6504,-93,6523,-93,6528,-94,6538,-96,6543,-97,6548,-99,6548,-105,6509,-105,6502,-107,6497,-112,6492,-117,6490,-124,6489,-133,6551,-133,6551,-144,6489,-144,6490,-151,6493,-157,6502,-166,6508,-168,6542,-168,6542,-169,6535,-176,6526,-180xe" filled="t" fillcolor="#231F20" stroked="f">
                <v:path arrowok="t"/>
                <v:fill type="solid"/>
              </v:shape>
              <v:shape style="position:absolute;left:6475;top:-180;width:76;height:86" coordorigin="6475,-180" coordsize="76,86" path="m6548,-112l6543,-109,6538,-108,6529,-105,6524,-105,6548,-105,6548,-112xe" filled="t" fillcolor="#231F20" stroked="f">
                <v:path arrowok="t"/>
                <v:fill type="solid"/>
              </v:shape>
              <v:shape style="position:absolute;left:6475;top:-180;width:76;height:86" coordorigin="6475,-180" coordsize="76,86" path="m6542,-168l6522,-168,6527,-166,6531,-161,6535,-157,6538,-151,6538,-144,6551,-144,6551,-152,6548,-162,6542,-168xe" filled="t" fillcolor="#231F20" stroked="f">
                <v:path arrowok="t"/>
                <v:fill type="solid"/>
              </v:shape>
            </v:group>
            <v:group style="position:absolute;left:6567;top:-180;width:65;height:86" coordorigin="6567,-180" coordsize="65,86">
              <v:shape style="position:absolute;left:6567;top:-180;width:65;height:86" coordorigin="6567,-180" coordsize="65,86" path="m6613,-180l6596,-180,6586,-176,6571,-160,6567,-150,6567,-123,6571,-112,6578,-105,6586,-97,6596,-93,6613,-93,6617,-94,6625,-95,6629,-97,6633,-98,6633,-105,6601,-105,6594,-107,6584,-118,6582,-126,6582,-146,6584,-154,6594,-165,6601,-168,6633,-168,6633,-174,6629,-176,6625,-177,6617,-179,6613,-180xe" filled="t" fillcolor="#231F20" stroked="f">
                <v:path arrowok="t"/>
                <v:fill type="solid"/>
              </v:shape>
              <v:shape style="position:absolute;left:6567;top:-180;width:65;height:86" coordorigin="6567,-180" coordsize="65,86" path="m6633,-111l6629,-109,6625,-107,6617,-105,6613,-105,6633,-105,6633,-111xe" filled="t" fillcolor="#231F20" stroked="f">
                <v:path arrowok="t"/>
                <v:fill type="solid"/>
              </v:shape>
              <v:shape style="position:absolute;left:6567;top:-180;width:65;height:86" coordorigin="6567,-180" coordsize="65,86" path="m6633,-168l6613,-168,6617,-167,6625,-165,6629,-164,6633,-162,6633,-168xe" filled="t" fillcolor="#231F20" stroked="f">
                <v:path arrowok="t"/>
                <v:fill type="solid"/>
              </v:shape>
            </v:group>
            <v:group style="position:absolute;left:6646;top:-201;width:51;height:106" coordorigin="6646,-201" coordsize="51,106">
              <v:shape style="position:absolute;left:6646;top:-201;width:51;height:106" coordorigin="6646,-201" coordsize="51,106" path="m6670,-167l6656,-167,6656,-112,6658,-105,6666,-97,6673,-95,6698,-95,6698,-106,6678,-106,6674,-107,6672,-109,6671,-111,6670,-115,6670,-167xe" filled="t" fillcolor="#231F20" stroked="f">
                <v:path arrowok="t"/>
                <v:fill type="solid"/>
              </v:shape>
              <v:shape style="position:absolute;left:6646;top:-201;width:51;height:106" coordorigin="6646,-201" coordsize="51,106" path="m6698,-178l6646,-178,6646,-167,6698,-167,6698,-178xe" filled="t" fillcolor="#231F20" stroked="f">
                <v:path arrowok="t"/>
                <v:fill type="solid"/>
              </v:shape>
              <v:shape style="position:absolute;left:6646;top:-201;width:51;height:106" coordorigin="6646,-201" coordsize="51,106" path="m6670,-201l6656,-201,6656,-178,6670,-178,6670,-201xe" filled="t" fillcolor="#231F20" stroked="f">
                <v:path arrowok="t"/>
                <v:fill type="solid"/>
              </v:shape>
            </v:group>
            <v:group style="position:absolute;left:6709;top:-180;width:63;height:86" coordorigin="6709,-180" coordsize="63,86">
              <v:shape style="position:absolute;left:6709;top:-180;width:63;height:86" coordorigin="6709,-180" coordsize="63,86" path="m6709,-112l6709,-98,6715,-96,6720,-95,6729,-94,6734,-93,6749,-93,6757,-95,6763,-100,6769,-104,6734,-104,6729,-105,6724,-106,6719,-108,6714,-109,6709,-112xe" filled="t" fillcolor="#231F20" stroked="f">
                <v:path arrowok="t"/>
                <v:fill type="solid"/>
              </v:shape>
              <v:shape style="position:absolute;left:6709;top:-180;width:63;height:86" coordorigin="6709,-180" coordsize="63,86" path="m6746,-180l6731,-180,6723,-177,6713,-169,6710,-163,6710,-149,6712,-144,6715,-140,6719,-137,6725,-134,6734,-132,6738,-131,6758,-120,6758,-113,6757,-110,6753,-108,6750,-105,6745,-104,6769,-104,6772,-110,6772,-125,6734,-145,6729,-147,6727,-148,6724,-150,6723,-153,6723,-160,6725,-163,6731,-167,6736,-168,6768,-168,6768,-175,6764,-177,6760,-178,6751,-179,6746,-180xe" filled="t" fillcolor="#231F20" stroked="f">
                <v:path arrowok="t"/>
                <v:fill type="solid"/>
              </v:shape>
              <v:shape style="position:absolute;left:6709;top:-180;width:63;height:86" coordorigin="6709,-180" coordsize="63,86" path="m6768,-168l6748,-168,6752,-168,6756,-167,6760,-166,6764,-164,6768,-162,6768,-16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Fig.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RFD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top="1480" w:bottom="280" w:left="1720" w:right="1720"/>
        </w:sectPr>
      </w:pPr>
    </w:p>
    <w:p>
      <w:pPr>
        <w:spacing w:line="249" w:lineRule="auto" w:before="71"/>
        <w:ind w:left="604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obtained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relat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ely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higher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score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RFD.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Specificall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outperformed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29,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36,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26,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8,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ferent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strengths,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outperformed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26,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19,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8,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subjects,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42"/>
        <w:ind w:right="0" w:firstLine="19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summar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conclude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detection,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CB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tage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remaining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second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collabo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ative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HDB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Besides,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strengths,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testing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strengths.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1"/>
        <w:ind w:right="0" w:firstLine="19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performance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terms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detection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depending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sequences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rather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belongs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to.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reason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erage-based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top-d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performed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among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approaches.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1922" w:val="left" w:leader="none"/>
        </w:tabs>
        <w:ind w:left="1922" w:right="0" w:hanging="54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pStyle w:val="BodyText"/>
        <w:spacing w:before="79"/>
        <w:ind w:left="318" w:right="0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threats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alidity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studies.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10"/>
        <w:ind w:right="0" w:firstLine="199"/>
        <w:jc w:val="both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implemented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IPOG.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IPOG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ficiently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SUT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space,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(due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greedy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gy).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necessary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conclusion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general.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1"/>
        <w:ind w:right="0" w:firstLine="199"/>
        <w:jc w:val="both"/>
      </w:pPr>
      <w:r>
        <w:rPr>
          <w:b w:val="0"/>
          <w:bCs w:val="0"/>
          <w:spacing w:val="0"/>
          <w:w w:val="100"/>
        </w:rPr>
        <w:t>Second,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xtract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greedy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algorithms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generated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needed.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adopted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methods,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e.g.,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post-optimal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[20],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[21],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alternat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heuristic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searching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meth-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ods,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decreased.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1"/>
        <w:ind w:right="0" w:firstLine="199"/>
        <w:jc w:val="both"/>
      </w:pP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last,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wildly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models.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is,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models,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pape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appealing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further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influence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characteristics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models,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e.g.,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parameters,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constraints,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approach.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140" w:val="left" w:leader="none"/>
        </w:tabs>
        <w:ind w:left="2140" w:right="0" w:hanging="39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pStyle w:val="BodyText"/>
        <w:spacing w:line="249" w:lineRule="auto" w:before="79"/>
        <w:ind w:right="0" w:firstLine="199"/>
        <w:jc w:val="right"/>
      </w:pPr>
      <w:r>
        <w:rPr>
          <w:b w:val="0"/>
          <w:bCs w:val="0"/>
          <w:spacing w:val="0"/>
          <w:w w:val="100"/>
        </w:rPr>
        <w:t>Combinatorial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technique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practice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[22],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domains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con-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figuration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[23],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[24],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[25]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inputs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[4],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[26],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[27].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arrays,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checking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arious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alid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actors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influence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testing.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Nie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[1]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sur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combinatorial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testing,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methods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classi-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fied.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traditional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static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arrays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hardly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directly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practice,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methods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proposed.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71"/>
        <w:ind w:right="118" w:firstLine="199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Cohen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[28],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[15]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studied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constraints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render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alid.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3"/>
          <w:w w:val="100"/>
        </w:rPr>
        <w:t>A</w:t>
      </w:r>
      <w:r>
        <w:rPr>
          <w:b w:val="0"/>
          <w:bCs w:val="0"/>
          <w:spacing w:val="-20"/>
          <w:w w:val="100"/>
        </w:rPr>
        <w:t>T</w:t>
      </w:r>
      <w:r>
        <w:rPr>
          <w:b w:val="0"/>
          <w:bCs w:val="0"/>
          <w:spacing w:val="0"/>
          <w:w w:val="100"/>
        </w:rPr>
        <w:t>-based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approach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impact.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Nie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al.[29]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model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6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ailure-inducing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constraints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dynami-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cally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early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iteration.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Furthe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changed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required.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2"/>
        <w:ind w:right="118" w:firstLine="199"/>
        <w:jc w:val="both"/>
      </w:pP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ouc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79"/>
          <w:w w:val="100"/>
        </w:rPr>
        <w:t>e</w:t>
      </w:r>
      <w:r>
        <w:rPr>
          <w:b w:val="0"/>
          <w:bCs w:val="0"/>
          <w:spacing w:val="0"/>
          <w:w w:val="100"/>
        </w:rPr>
        <w:t>´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[3]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deemed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special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being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-strength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paper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construct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-strength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characterize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ailure-inducing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interactions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support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diagnosis.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2"/>
        <w:ind w:right="118" w:firstLine="199"/>
        <w:jc w:val="both"/>
      </w:pP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agna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[30]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iterat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generate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gree.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uilds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relationship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problem.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1"/>
        </w:numPr>
        <w:tabs>
          <w:tab w:pos="1252" w:val="left" w:leader="none"/>
        </w:tabs>
        <w:ind w:left="1252" w:right="0" w:hanging="31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pStyle w:val="BodyText"/>
        <w:spacing w:line="249" w:lineRule="auto" w:before="85"/>
        <w:ind w:right="118" w:firstLine="199"/>
        <w:jc w:val="both"/>
      </w:pP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object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practice,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fl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xible,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prio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paper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formally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incremental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xistence.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Furthermore,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paper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gies,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i.e.,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100"/>
        </w:rPr>
        <w:t>generates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highest-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xtract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2"/>
        <w:ind w:right="118" w:firstLine="199"/>
        <w:jc w:val="right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implements,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forms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generating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in-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cremental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ering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arrays.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Experimental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wed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antages;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grees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higher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grees.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cost,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approaches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performs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concerning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detection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rate,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e-based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approach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gets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highest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scores,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approaches.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obser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gies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great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influences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especially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op-dow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considering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un-c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interactions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antage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hamming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distance.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future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apply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ation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algorithms,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compare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Another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interesting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combine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gies,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median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strength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incremental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right"/>
        <w:sectPr>
          <w:pgSz w:w="12240" w:h="15840"/>
          <w:pgMar w:top="920" w:bottom="280" w:left="860" w:right="860"/>
          <w:cols w:num="2" w:equalWidth="0">
            <w:col w:w="5141" w:space="119"/>
            <w:col w:w="5260"/>
          </w:cols>
        </w:sectPr>
      </w:pPr>
    </w:p>
    <w:p>
      <w:pPr>
        <w:pStyle w:val="BodyText"/>
        <w:spacing w:line="249" w:lineRule="auto" w:before="71"/>
        <w:ind w:right="0"/>
        <w:jc w:val="both"/>
      </w:pP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top-down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maximal-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array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bottom-up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further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-strength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arrays.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beli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combination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better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11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180" w:lineRule="exact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Nie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Leung,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16"/>
          <w:szCs w:val="16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sur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Surv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ys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(CSUR)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43,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2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[2]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uhn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Reill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16"/>
          <w:szCs w:val="16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esti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ation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applicability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xperiments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soft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ing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orkshop,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2002.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oceedings.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27th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ASA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Godda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d/IEE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91–95.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2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[3]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ouc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Porte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“Incremental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ailure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characterization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configuration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spaces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oceedings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eighteenth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symposium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analysis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CM,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2009,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177–188.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[4]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Dalal,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Fredman,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atton,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“The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aetg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system: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based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ansactions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7,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437–444,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1997.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2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[5]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Lei,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uhn,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Okun,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wrence,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“Ipog: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strat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soft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Based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Systems,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2007.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ECBS’07.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14th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orkshops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2007,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549–556.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2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[6]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——,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“Ipog/ipog-d: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ficient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multi-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estin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erification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Reliability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18,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125–148,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2008.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[7]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Lei,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Nourozborazja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uhn,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16"/>
          <w:szCs w:val="16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ficient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constraint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handling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estin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erification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alidation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(ICST),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Sixth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242–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251.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[8]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Duan,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Lei,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uhn,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“Combinato-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rial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soft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product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minimum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alid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tuples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High-Assu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ance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Systems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(HASE),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2014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15th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Symposium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65–72.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[9]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——,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“Constraint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handling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forbid-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den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tuples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estin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erification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alidation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orkshops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(ICSTW),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Eighth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1–9.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[10]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Nie,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X.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Niu,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.-C.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uo,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Leung,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Colbourn,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“Combinatorial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testing,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testing,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adapt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detecting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triggered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ailures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hnol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62,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198–213,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2015.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[11]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all,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Tzoref-Brill,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archi,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“Using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binary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decision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diagrams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oceedings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2011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Symposium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esting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Analysi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CM,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254–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264.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[12]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Jia,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Harman,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Pet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“Learning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strat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gies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yperheuristic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(ICSE),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IEEE/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37th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540–550.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2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[13]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E.-H.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Choi,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Artho,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Kitamura,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Mizuno,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amada,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“Distance-int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grated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Reliability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gineering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(ISSRE),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2016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27th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Symposium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2016,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93–104.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[14]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Dwye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Shi,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“Interaction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highly-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configurable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systems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presence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constraints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oceedings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2007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symposium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analysis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CM,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2007,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129–139.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[15]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——,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“Constructing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suites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highly-configurable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sys-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tems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presence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constraints: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greedy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ansactions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34,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633–650,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2008.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[16]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uhn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Okun,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“Pseudo-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xhaust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soft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orkshop,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2006.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SEW’06.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30th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IEEE/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2006,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153–158.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2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[17]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Garvin,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Dwye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16"/>
          <w:szCs w:val="16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impr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meta-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heuristic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constrained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Sea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Based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2009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1st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Symposium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2009,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13–22.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2"/>
        <w:ind w:left="484" w:right="0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[18]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——,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aluating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impr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ements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meta-heuristic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strained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Empirical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61–102,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10" w:lineRule="exact" w:before="4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180" w:lineRule="exact"/>
        <w:ind w:left="484" w:right="119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[19]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Lin,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Luo,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Cai,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Su,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Hao,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Zhang,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“Tca: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ficient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o-mode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meta-heuristic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(t)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utomated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(ASE),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30th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IEEE/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2015,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494–505.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[20]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X.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Li,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Z.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Dong,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Nie,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K.-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Cai,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“Refining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randomized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post-optimization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method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estin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erification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alidation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orkshops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(ICSTW),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2014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venth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143–152.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78" w:lineRule="exact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Nayeri,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Colbourn,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onj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od,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“Randomized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post-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optimization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Eu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opean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ournal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Combinatorics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34,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91–103,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2013.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78" w:lineRule="exact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[22]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uhn,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Lei,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“Practical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79" w:lineRule="exact"/>
        <w:ind w:left="484" w:right="1527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NIST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Publication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800,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142,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2010.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[23]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ilmaz,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Porte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fi-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cient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ault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characterization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compl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configuration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spaces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ansactions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32,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20–34,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2006.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78" w:lineRule="exact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[24]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yde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Rothermel,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esting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across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configura-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tions: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CM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SIGSOFT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Notes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ol.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31,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6,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1–9,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2006.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78" w:lineRule="exact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[25]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X.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Qu,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Rothermel,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“Configuration-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gression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testing: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empirical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sampling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prioritization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ceedings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2008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symposium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analysi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CM,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2008,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75–86.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[26]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Borazja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Lei,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uhn,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“Combinatorial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acts: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stud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estin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erification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alidation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(ICST),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ifth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2012,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591–600.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78" w:lineRule="exact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[27]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Ghandehari,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Bourazja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Lei,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uhn,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16"/>
          <w:szCs w:val="16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Applying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siemens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suite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estin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erification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alidation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orkshops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(ICSTW),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Sixth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362–371.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hanging="36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[28]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Cohen,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Dwye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Shi,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“Exploiting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constraint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history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construct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suites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esting: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Industrial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actice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Resea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hniques-MU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TION,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2007.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2007,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121–132.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78" w:lineRule="exact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[29]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Nie,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Leung,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K.-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Cai,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16"/>
          <w:szCs w:val="16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Adapt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combinatorial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Quality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(QSIC),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13th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284–287.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78" w:lineRule="exact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[30]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agna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ramontana,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“Incrementally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applicable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t-wise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com-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</w:r>
    </w:p>
    <w:p>
      <w:pPr>
        <w:spacing w:line="180" w:lineRule="exact"/>
        <w:ind w:left="484" w:right="119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binatorial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suites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high-strength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Applications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Confe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ence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orkshops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(COMPS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CW),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37th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2013,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77–82.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sectPr>
      <w:pgSz w:w="12240" w:h="15840"/>
      <w:pgMar w:top="920" w:bottom="280" w:left="860" w:right="860"/>
      <w:cols w:num="2" w:equalWidth="0">
        <w:col w:w="5141" w:space="119"/>
        <w:col w:w="5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Bahnschrift Light">
    <w:altName w:val="Bahnschrift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hanging="28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hanging="236"/>
        <w:jc w:val="right"/>
      </w:pPr>
      <w:rPr>
        <w:rFonts w:hint="default" w:ascii="Times New Roman" w:hAnsi="Times New Roman" w:eastAsia="Times New Roman"/>
        <w:spacing w:val="9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hanging="271"/>
        <w:jc w:val="left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hanging="286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271"/>
        <w:jc w:val="left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-"/>
      <w:lvlJc w:val="left"/>
      <w:pPr>
        <w:ind w:hanging="81"/>
        <w:jc w:val="right"/>
      </w:pPr>
      <w:rPr>
        <w:rFonts w:hint="default" w:ascii="Calibri" w:hAnsi="Calibri" w:eastAsia="Calibri"/>
        <w:b/>
        <w:bCs/>
        <w:color w:val="A092BA"/>
        <w:spacing w:val="-1"/>
        <w:w w:val="101"/>
        <w:sz w:val="10"/>
        <w:szCs w:val="10"/>
      </w:rPr>
    </w:lvl>
    <w:lvl w:ilvl="1">
      <w:start w:val="1"/>
      <w:numFmt w:val="upperLetter"/>
      <w:lvlText w:val="%2"/>
      <w:lvlJc w:val="left"/>
      <w:pPr>
        <w:ind w:hanging="1014"/>
        <w:jc w:val="left"/>
      </w:pPr>
      <w:rPr>
        <w:rFonts w:hint="default" w:ascii="Calibri" w:hAnsi="Calibri" w:eastAsia="Calibri"/>
        <w:b/>
        <w:bCs/>
        <w:color w:val="FFFFFF"/>
        <w:w w:val="101"/>
        <w:position w:val="-3"/>
        <w:sz w:val="10"/>
        <w:szCs w:val="1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hanging="271"/>
        <w:jc w:val="left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hanging="266"/>
        <w:jc w:val="left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hanging="271"/>
        <w:jc w:val="left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"/>
      <w:ind w:left="119" w:firstLine="19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uxintao@gmail.com" TargetMode="External"/><Relationship Id="rId6" Type="http://schemas.openxmlformats.org/officeDocument/2006/relationships/hyperlink" Target="mailto:changhainie@nju.edu.cn" TargetMode="External"/><Relationship Id="rId7" Type="http://schemas.openxmlformats.org/officeDocument/2006/relationships/hyperlink" Target="mailto:zengmengfan@foxmail.com" TargetMode="External"/><Relationship Id="rId8" Type="http://schemas.openxmlformats.org/officeDocument/2006/relationships/hyperlink" Target="mailto:an@foxmail.com" TargetMode="External"/><Relationship Id="rId9" Type="http://schemas.openxmlformats.org/officeDocument/2006/relationships/hyperlink" Target="mailto:cshleung@comp.polyu.edu.hk" TargetMode="External"/><Relationship Id="rId10" Type="http://schemas.openxmlformats.org/officeDocument/2006/relationships/hyperlink" Target="mailto:ylei@cse.uta.edu" TargetMode="External"/><Relationship Id="rId11" Type="http://schemas.openxmlformats.org/officeDocument/2006/relationships/hyperlink" Target="mailto:Xiaoyin.Wang@utsa.edu" TargetMode="External"/><Relationship Id="rId12" Type="http://schemas.openxmlformats.org/officeDocument/2006/relationships/hyperlink" Target="mailto:ang@utsa.edu" TargetMode="External"/><Relationship Id="rId13" Type="http://schemas.openxmlformats.org/officeDocument/2006/relationships/hyperlink" Target="mailto:wangyan@njxzc.edu.cn" TargetMode="External"/><Relationship Id="rId14" Type="http://schemas.openxmlformats.org/officeDocument/2006/relationships/hyperlink" Target="mailto:xujiaxi@njxzc.edu.cn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2017-12-19T15:25:06Z</dcterms:created>
  <dcterms:modified xsi:type="dcterms:W3CDTF">2017-12-19T15:25:06Z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LastSaved">
    <vt:filetime>2017-12-19T00:00:00Z</vt:filetime>
  </property>
</Properties>
</file>